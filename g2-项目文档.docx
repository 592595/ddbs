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EAC9E7" w14:textId="56B305CD" w:rsidR="00F542AB" w:rsidRDefault="00262C88" w:rsidP="00374ACA">
      <w:pPr>
        <w:spacing w:beforeLines="100" w:before="312"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第</w:t>
      </w:r>
      <w:r w:rsidR="00E623BA">
        <w:rPr>
          <w:rFonts w:hint="eastAsia"/>
          <w:sz w:val="72"/>
          <w:szCs w:val="72"/>
        </w:rPr>
        <w:t xml:space="preserve"> </w:t>
      </w:r>
      <w:r w:rsidR="00340835">
        <w:rPr>
          <w:sz w:val="72"/>
          <w:szCs w:val="72"/>
        </w:rPr>
        <w:t>2</w:t>
      </w:r>
      <w:r>
        <w:rPr>
          <w:sz w:val="72"/>
          <w:szCs w:val="72"/>
        </w:rPr>
        <w:t xml:space="preserve"> </w:t>
      </w:r>
      <w:r>
        <w:rPr>
          <w:rFonts w:hint="eastAsia"/>
          <w:sz w:val="72"/>
          <w:szCs w:val="72"/>
        </w:rPr>
        <w:t>组</w:t>
      </w:r>
    </w:p>
    <w:p w14:paraId="2CF26FFA" w14:textId="52917470" w:rsidR="007C75B2" w:rsidRDefault="007C75B2" w:rsidP="00374ACA">
      <w:pPr>
        <w:spacing w:beforeLines="100" w:before="312"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网上书城</w:t>
      </w:r>
    </w:p>
    <w:p w14:paraId="59507CFB" w14:textId="77777777" w:rsidR="005345BD" w:rsidRDefault="00735122" w:rsidP="00374ACA">
      <w:pPr>
        <w:spacing w:beforeLines="100" w:before="312"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项目文档</w:t>
      </w:r>
    </w:p>
    <w:p w14:paraId="7FD78FC2" w14:textId="77777777" w:rsidR="005345BD" w:rsidRPr="003845A0" w:rsidRDefault="005345BD" w:rsidP="00374ACA">
      <w:pPr>
        <w:spacing w:afterLines="100" w:after="312"/>
        <w:jc w:val="center"/>
        <w:rPr>
          <w:sz w:val="36"/>
          <w:szCs w:val="36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0"/>
        <w:gridCol w:w="1572"/>
        <w:gridCol w:w="1246"/>
        <w:gridCol w:w="5634"/>
      </w:tblGrid>
      <w:tr w:rsidR="00374ACA" w:rsidRPr="00405983" w14:paraId="241AD766" w14:textId="77777777" w:rsidTr="00B3429D">
        <w:tc>
          <w:tcPr>
            <w:tcW w:w="1044" w:type="pct"/>
            <w:shd w:val="clear" w:color="auto" w:fill="auto"/>
          </w:tcPr>
          <w:p w14:paraId="0BB2F8DF" w14:textId="77777777" w:rsidR="00374ACA" w:rsidRPr="00405983" w:rsidRDefault="002A04E8" w:rsidP="002A04E8">
            <w:pPr>
              <w:jc w:val="center"/>
              <w:rPr>
                <w:sz w:val="28"/>
                <w:szCs w:val="28"/>
              </w:rPr>
            </w:pPr>
            <w:r w:rsidRPr="00405983">
              <w:rPr>
                <w:rFonts w:hint="eastAsia"/>
                <w:sz w:val="28"/>
                <w:szCs w:val="28"/>
              </w:rPr>
              <w:t>分工</w:t>
            </w:r>
          </w:p>
        </w:tc>
        <w:tc>
          <w:tcPr>
            <w:tcW w:w="736" w:type="pct"/>
            <w:shd w:val="clear" w:color="auto" w:fill="auto"/>
          </w:tcPr>
          <w:p w14:paraId="6C022BFF" w14:textId="77777777" w:rsidR="00374ACA" w:rsidRPr="00405983" w:rsidRDefault="00374ACA" w:rsidP="002A04E8">
            <w:pPr>
              <w:jc w:val="center"/>
              <w:rPr>
                <w:sz w:val="28"/>
                <w:szCs w:val="28"/>
              </w:rPr>
            </w:pPr>
            <w:r w:rsidRPr="00405983">
              <w:rPr>
                <w:rFonts w:hint="eastAsia"/>
                <w:sz w:val="28"/>
                <w:szCs w:val="28"/>
              </w:rPr>
              <w:t>学号</w:t>
            </w:r>
          </w:p>
        </w:tc>
        <w:tc>
          <w:tcPr>
            <w:tcW w:w="583" w:type="pct"/>
            <w:shd w:val="clear" w:color="auto" w:fill="auto"/>
          </w:tcPr>
          <w:p w14:paraId="2A5EBD30" w14:textId="77777777" w:rsidR="00374ACA" w:rsidRPr="00405983" w:rsidRDefault="00374ACA" w:rsidP="002A04E8">
            <w:pPr>
              <w:jc w:val="center"/>
              <w:rPr>
                <w:sz w:val="28"/>
                <w:szCs w:val="28"/>
              </w:rPr>
            </w:pPr>
            <w:r w:rsidRPr="00405983">
              <w:rPr>
                <w:rFonts w:hint="eastAsia"/>
                <w:sz w:val="28"/>
                <w:szCs w:val="28"/>
              </w:rPr>
              <w:t>姓名</w:t>
            </w:r>
          </w:p>
        </w:tc>
        <w:tc>
          <w:tcPr>
            <w:tcW w:w="2636" w:type="pct"/>
            <w:shd w:val="clear" w:color="auto" w:fill="auto"/>
          </w:tcPr>
          <w:p w14:paraId="0F8CB57B" w14:textId="77777777" w:rsidR="00374ACA" w:rsidRPr="00405983" w:rsidRDefault="00374ACA" w:rsidP="002A04E8">
            <w:pPr>
              <w:jc w:val="center"/>
              <w:rPr>
                <w:sz w:val="28"/>
                <w:szCs w:val="28"/>
              </w:rPr>
            </w:pPr>
            <w:r w:rsidRPr="00405983">
              <w:rPr>
                <w:rFonts w:hint="eastAsia"/>
                <w:sz w:val="28"/>
                <w:szCs w:val="28"/>
              </w:rPr>
              <w:t>任务</w:t>
            </w:r>
          </w:p>
        </w:tc>
      </w:tr>
      <w:tr w:rsidR="00405983" w:rsidRPr="00405983" w14:paraId="713955A6" w14:textId="77777777" w:rsidTr="00B3429D">
        <w:tc>
          <w:tcPr>
            <w:tcW w:w="1044" w:type="pct"/>
            <w:shd w:val="clear" w:color="auto" w:fill="auto"/>
          </w:tcPr>
          <w:p w14:paraId="34C621DF" w14:textId="77777777" w:rsidR="00405983" w:rsidRPr="00405983" w:rsidRDefault="00405983" w:rsidP="003A0D7D">
            <w:pPr>
              <w:jc w:val="left"/>
              <w:rPr>
                <w:sz w:val="28"/>
                <w:szCs w:val="28"/>
              </w:rPr>
            </w:pPr>
            <w:r w:rsidRPr="00405983">
              <w:rPr>
                <w:rFonts w:hint="eastAsia"/>
                <w:sz w:val="28"/>
                <w:szCs w:val="28"/>
              </w:rPr>
              <w:t>组长</w:t>
            </w:r>
          </w:p>
        </w:tc>
        <w:tc>
          <w:tcPr>
            <w:tcW w:w="736" w:type="pct"/>
            <w:shd w:val="clear" w:color="auto" w:fill="auto"/>
          </w:tcPr>
          <w:p w14:paraId="300E3C3B" w14:textId="3920ACA8" w:rsidR="00405983" w:rsidRDefault="00086884" w:rsidP="00D45E3A">
            <w:pPr>
              <w:jc w:val="left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31909112</w:t>
            </w:r>
          </w:p>
        </w:tc>
        <w:tc>
          <w:tcPr>
            <w:tcW w:w="583" w:type="pct"/>
            <w:shd w:val="clear" w:color="auto" w:fill="auto"/>
          </w:tcPr>
          <w:p w14:paraId="2D298391" w14:textId="508BEC56" w:rsidR="00405983" w:rsidRDefault="00086884" w:rsidP="00D45E3A">
            <w:pPr>
              <w:jc w:val="lef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史翼璇</w:t>
            </w:r>
          </w:p>
        </w:tc>
        <w:tc>
          <w:tcPr>
            <w:tcW w:w="2636" w:type="pct"/>
            <w:shd w:val="clear" w:color="auto" w:fill="auto"/>
          </w:tcPr>
          <w:p w14:paraId="2CA92D3D" w14:textId="06E252F9" w:rsidR="00405983" w:rsidRPr="00405983" w:rsidRDefault="00A867C8" w:rsidP="002A04E8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 w:rsidR="00A01357">
              <w:rPr>
                <w:rFonts w:hint="eastAsia"/>
                <w:sz w:val="28"/>
                <w:szCs w:val="28"/>
              </w:rPr>
              <w:t>（</w:t>
            </w:r>
            <w:r w:rsidR="00953B14">
              <w:rPr>
                <w:rFonts w:hint="eastAsia"/>
                <w:sz w:val="28"/>
                <w:szCs w:val="28"/>
              </w:rPr>
              <w:t>除</w:t>
            </w:r>
            <w:r w:rsidR="00953B14">
              <w:rPr>
                <w:rFonts w:hint="eastAsia"/>
                <w:sz w:val="28"/>
                <w:szCs w:val="28"/>
              </w:rPr>
              <w:t>1</w:t>
            </w:r>
            <w:r w:rsidR="00953B14">
              <w:rPr>
                <w:sz w:val="28"/>
                <w:szCs w:val="28"/>
              </w:rPr>
              <w:t>.4</w:t>
            </w:r>
            <w:r w:rsidR="00953B14">
              <w:rPr>
                <w:rFonts w:hint="eastAsia"/>
                <w:sz w:val="28"/>
                <w:szCs w:val="28"/>
              </w:rPr>
              <w:t>）</w:t>
            </w:r>
            <w:r>
              <w:rPr>
                <w:rFonts w:hint="eastAsia"/>
                <w:sz w:val="28"/>
                <w:szCs w:val="28"/>
              </w:rPr>
              <w:t>，</w:t>
            </w: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3</w:t>
            </w:r>
          </w:p>
        </w:tc>
      </w:tr>
      <w:tr w:rsidR="00F94C35" w:rsidRPr="00405983" w14:paraId="5624CBB0" w14:textId="77777777" w:rsidTr="00B3429D">
        <w:tc>
          <w:tcPr>
            <w:tcW w:w="1044" w:type="pct"/>
            <w:shd w:val="clear" w:color="auto" w:fill="auto"/>
          </w:tcPr>
          <w:p w14:paraId="3F97AF00" w14:textId="55F7BC16" w:rsidR="00F94C35" w:rsidRPr="00405983" w:rsidRDefault="00BA49DD" w:rsidP="00F94C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业务设计编程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736" w:type="pct"/>
            <w:shd w:val="clear" w:color="auto" w:fill="auto"/>
          </w:tcPr>
          <w:p w14:paraId="392169D8" w14:textId="674A62CA" w:rsidR="00F94C35" w:rsidRPr="00405983" w:rsidRDefault="00BC31B7" w:rsidP="00F94C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31909119</w:t>
            </w:r>
          </w:p>
        </w:tc>
        <w:tc>
          <w:tcPr>
            <w:tcW w:w="583" w:type="pct"/>
            <w:shd w:val="clear" w:color="auto" w:fill="auto"/>
          </w:tcPr>
          <w:p w14:paraId="51E64AF3" w14:textId="2BBCBC98" w:rsidR="00F94C35" w:rsidRPr="00405983" w:rsidRDefault="00BC31B7" w:rsidP="00F94C35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潘佳慧</w:t>
            </w:r>
          </w:p>
        </w:tc>
        <w:tc>
          <w:tcPr>
            <w:tcW w:w="2636" w:type="pct"/>
            <w:shd w:val="clear" w:color="auto" w:fill="auto"/>
          </w:tcPr>
          <w:p w14:paraId="0AD6310F" w14:textId="44D5EDE6" w:rsidR="00F94C35" w:rsidRPr="00F94C35" w:rsidRDefault="000F1E4D" w:rsidP="009E1FC5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.4.1</w:t>
            </w:r>
            <w:r>
              <w:rPr>
                <w:rFonts w:hint="eastAsia"/>
                <w:sz w:val="28"/>
                <w:szCs w:val="28"/>
              </w:rPr>
              <w:t>，</w:t>
            </w:r>
            <w:r w:rsidR="00F94C35" w:rsidRPr="00F94C35">
              <w:rPr>
                <w:rFonts w:hint="eastAsia"/>
                <w:sz w:val="28"/>
                <w:szCs w:val="28"/>
              </w:rPr>
              <w:t>2.1</w:t>
            </w:r>
          </w:p>
        </w:tc>
      </w:tr>
      <w:tr w:rsidR="00F94C35" w:rsidRPr="00405983" w14:paraId="2120B7BA" w14:textId="77777777" w:rsidTr="00B3429D">
        <w:tc>
          <w:tcPr>
            <w:tcW w:w="1044" w:type="pct"/>
            <w:shd w:val="clear" w:color="auto" w:fill="auto"/>
          </w:tcPr>
          <w:p w14:paraId="5CA70477" w14:textId="314E8415" w:rsidR="00F94C35" w:rsidRPr="00405983" w:rsidRDefault="00875E17" w:rsidP="00F94C35">
            <w:pPr>
              <w:jc w:val="left"/>
              <w:rPr>
                <w:sz w:val="28"/>
                <w:szCs w:val="28"/>
              </w:rPr>
            </w:pPr>
            <w:r w:rsidRPr="002862EC">
              <w:rPr>
                <w:rFonts w:hint="eastAsia"/>
                <w:sz w:val="28"/>
                <w:szCs w:val="28"/>
              </w:rPr>
              <w:t>业务设计编程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736" w:type="pct"/>
            <w:shd w:val="clear" w:color="auto" w:fill="auto"/>
          </w:tcPr>
          <w:p w14:paraId="0E6327CB" w14:textId="330B0475" w:rsidR="00F94C35" w:rsidRPr="00405983" w:rsidRDefault="00BC31B7" w:rsidP="00F94C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31909126</w:t>
            </w:r>
          </w:p>
        </w:tc>
        <w:tc>
          <w:tcPr>
            <w:tcW w:w="583" w:type="pct"/>
            <w:shd w:val="clear" w:color="auto" w:fill="auto"/>
          </w:tcPr>
          <w:p w14:paraId="0CFA5311" w14:textId="5E4E2E42" w:rsidR="00F94C35" w:rsidRPr="00405983" w:rsidRDefault="00BC31B7" w:rsidP="00F94C35">
            <w:pPr>
              <w:jc w:val="left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乔鸿泽</w:t>
            </w:r>
            <w:proofErr w:type="gramEnd"/>
          </w:p>
        </w:tc>
        <w:tc>
          <w:tcPr>
            <w:tcW w:w="2636" w:type="pct"/>
            <w:shd w:val="clear" w:color="auto" w:fill="auto"/>
          </w:tcPr>
          <w:p w14:paraId="7A516F1D" w14:textId="40DE2FFD" w:rsidR="00F94C35" w:rsidRPr="00F94C35" w:rsidRDefault="000F1E4D" w:rsidP="00F94C35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.4.2</w:t>
            </w:r>
            <w:r>
              <w:rPr>
                <w:rFonts w:hint="eastAsia"/>
                <w:sz w:val="28"/>
                <w:szCs w:val="28"/>
              </w:rPr>
              <w:t>，</w:t>
            </w:r>
            <w:r w:rsidRPr="00F94C35">
              <w:rPr>
                <w:rFonts w:hint="eastAsia"/>
                <w:sz w:val="28"/>
                <w:szCs w:val="28"/>
              </w:rPr>
              <w:t>2</w:t>
            </w:r>
            <w:r w:rsidR="00860F2B">
              <w:rPr>
                <w:sz w:val="28"/>
                <w:szCs w:val="28"/>
              </w:rPr>
              <w:t>.2</w:t>
            </w:r>
          </w:p>
        </w:tc>
      </w:tr>
      <w:tr w:rsidR="00F94C35" w:rsidRPr="00405983" w14:paraId="61473B28" w14:textId="77777777" w:rsidTr="00B3429D">
        <w:tc>
          <w:tcPr>
            <w:tcW w:w="1044" w:type="pct"/>
            <w:shd w:val="clear" w:color="auto" w:fill="auto"/>
          </w:tcPr>
          <w:p w14:paraId="7F352EB6" w14:textId="72208712" w:rsidR="00F94C35" w:rsidRPr="00405983" w:rsidRDefault="00875E17" w:rsidP="00F94C35">
            <w:pPr>
              <w:jc w:val="left"/>
              <w:rPr>
                <w:sz w:val="28"/>
                <w:szCs w:val="28"/>
              </w:rPr>
            </w:pPr>
            <w:r w:rsidRPr="002862EC">
              <w:rPr>
                <w:rFonts w:hint="eastAsia"/>
                <w:sz w:val="28"/>
                <w:szCs w:val="28"/>
              </w:rPr>
              <w:t>业务设计编程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736" w:type="pct"/>
            <w:shd w:val="clear" w:color="auto" w:fill="auto"/>
          </w:tcPr>
          <w:p w14:paraId="364DFBA5" w14:textId="59888A8E" w:rsidR="00F94C35" w:rsidRPr="00405983" w:rsidRDefault="00BC31B7" w:rsidP="00F94C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319091</w:t>
            </w:r>
            <w:r w:rsidR="00CF5EBB">
              <w:rPr>
                <w:sz w:val="28"/>
                <w:szCs w:val="28"/>
              </w:rPr>
              <w:t>3</w:t>
            </w:r>
            <w:r>
              <w:rPr>
                <w:rFonts w:hint="eastAsia"/>
                <w:sz w:val="28"/>
                <w:szCs w:val="28"/>
              </w:rPr>
              <w:t>3</w:t>
            </w:r>
          </w:p>
        </w:tc>
        <w:tc>
          <w:tcPr>
            <w:tcW w:w="583" w:type="pct"/>
            <w:shd w:val="clear" w:color="auto" w:fill="auto"/>
          </w:tcPr>
          <w:p w14:paraId="68BBC8C6" w14:textId="2A2D8E8C" w:rsidR="00F94C35" w:rsidRPr="00405983" w:rsidRDefault="00BC31B7" w:rsidP="00F94C35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楚志贵</w:t>
            </w:r>
          </w:p>
        </w:tc>
        <w:tc>
          <w:tcPr>
            <w:tcW w:w="2636" w:type="pct"/>
            <w:shd w:val="clear" w:color="auto" w:fill="auto"/>
          </w:tcPr>
          <w:p w14:paraId="071239FC" w14:textId="75296AFD" w:rsidR="00F94C35" w:rsidRPr="00F94C35" w:rsidRDefault="000F1E4D" w:rsidP="00F94C35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.4.3</w:t>
            </w:r>
            <w:r>
              <w:rPr>
                <w:rFonts w:hint="eastAsia"/>
                <w:sz w:val="28"/>
                <w:szCs w:val="28"/>
              </w:rPr>
              <w:t>，</w:t>
            </w:r>
            <w:r w:rsidRPr="00F94C35">
              <w:rPr>
                <w:rFonts w:hint="eastAsia"/>
                <w:sz w:val="28"/>
                <w:szCs w:val="28"/>
              </w:rPr>
              <w:t>2</w:t>
            </w:r>
            <w:r w:rsidR="00860F2B">
              <w:rPr>
                <w:sz w:val="28"/>
                <w:szCs w:val="28"/>
              </w:rPr>
              <w:t>.3</w:t>
            </w:r>
          </w:p>
        </w:tc>
      </w:tr>
      <w:tr w:rsidR="002A04E8" w:rsidRPr="00405983" w14:paraId="4358E9AA" w14:textId="77777777" w:rsidTr="00B3429D">
        <w:tc>
          <w:tcPr>
            <w:tcW w:w="1044" w:type="pct"/>
            <w:shd w:val="clear" w:color="auto" w:fill="auto"/>
          </w:tcPr>
          <w:p w14:paraId="04B559BB" w14:textId="1BA9E24F" w:rsidR="002A04E8" w:rsidRPr="00405983" w:rsidRDefault="00875E17" w:rsidP="00D52F5D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全局分析设计</w:t>
            </w:r>
          </w:p>
        </w:tc>
        <w:tc>
          <w:tcPr>
            <w:tcW w:w="736" w:type="pct"/>
            <w:shd w:val="clear" w:color="auto" w:fill="auto"/>
          </w:tcPr>
          <w:p w14:paraId="3C401980" w14:textId="54B31E29" w:rsidR="002A04E8" w:rsidRPr="00405983" w:rsidRDefault="00BC31B7" w:rsidP="003A0D7D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31909113</w:t>
            </w:r>
          </w:p>
        </w:tc>
        <w:tc>
          <w:tcPr>
            <w:tcW w:w="583" w:type="pct"/>
            <w:shd w:val="clear" w:color="auto" w:fill="auto"/>
          </w:tcPr>
          <w:p w14:paraId="021F10AE" w14:textId="17201ACF" w:rsidR="002A04E8" w:rsidRPr="00405983" w:rsidRDefault="008D4646" w:rsidP="003A0D7D">
            <w:pPr>
              <w:jc w:val="left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许</w:t>
            </w:r>
            <w:r w:rsidR="00BC31B7">
              <w:rPr>
                <w:sz w:val="28"/>
                <w:szCs w:val="28"/>
              </w:rPr>
              <w:t>洋</w:t>
            </w:r>
            <w:proofErr w:type="gramEnd"/>
          </w:p>
        </w:tc>
        <w:tc>
          <w:tcPr>
            <w:tcW w:w="2636" w:type="pct"/>
            <w:shd w:val="clear" w:color="auto" w:fill="auto"/>
          </w:tcPr>
          <w:p w14:paraId="7CCF9A21" w14:textId="2ABEF05C" w:rsidR="002A04E8" w:rsidRPr="00405983" w:rsidRDefault="00762D64" w:rsidP="009D41C0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8</w:t>
            </w:r>
            <w:r w:rsidR="00EF2458">
              <w:rPr>
                <w:rFonts w:hint="eastAsia"/>
                <w:sz w:val="28"/>
                <w:szCs w:val="28"/>
              </w:rPr>
              <w:t>，</w:t>
            </w:r>
            <w:r>
              <w:rPr>
                <w:rFonts w:hint="eastAsia"/>
                <w:sz w:val="28"/>
                <w:szCs w:val="28"/>
              </w:rPr>
              <w:t>9</w:t>
            </w:r>
            <w:r w:rsidR="00EF2458">
              <w:rPr>
                <w:rFonts w:hint="eastAsia"/>
                <w:sz w:val="28"/>
                <w:szCs w:val="28"/>
              </w:rPr>
              <w:t>，</w:t>
            </w: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0</w:t>
            </w:r>
          </w:p>
        </w:tc>
      </w:tr>
      <w:tr w:rsidR="00F94C35" w:rsidRPr="00405983" w14:paraId="27357B32" w14:textId="77777777" w:rsidTr="00B3429D">
        <w:tc>
          <w:tcPr>
            <w:tcW w:w="1044" w:type="pct"/>
            <w:shd w:val="clear" w:color="auto" w:fill="auto"/>
          </w:tcPr>
          <w:p w14:paraId="4508EB1C" w14:textId="50FF0BDB" w:rsidR="00F94C35" w:rsidRPr="00405983" w:rsidRDefault="00875E17" w:rsidP="00F94C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局部分析设计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736" w:type="pct"/>
            <w:shd w:val="clear" w:color="auto" w:fill="auto"/>
          </w:tcPr>
          <w:p w14:paraId="02306E89" w14:textId="75A8DF88" w:rsidR="00F94C35" w:rsidRPr="00405983" w:rsidRDefault="00BC31B7" w:rsidP="00F94C35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319091</w:t>
            </w:r>
            <w:r w:rsidR="00CF5EBB">
              <w:rPr>
                <w:sz w:val="28"/>
                <w:szCs w:val="28"/>
              </w:rPr>
              <w:t>61</w:t>
            </w:r>
          </w:p>
        </w:tc>
        <w:tc>
          <w:tcPr>
            <w:tcW w:w="583" w:type="pct"/>
            <w:shd w:val="clear" w:color="auto" w:fill="auto"/>
          </w:tcPr>
          <w:p w14:paraId="170D3DB0" w14:textId="519CE8BC" w:rsidR="00F94C35" w:rsidRPr="00405983" w:rsidRDefault="00CD1422" w:rsidP="00F94C35">
            <w:pPr>
              <w:jc w:val="left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许靖</w:t>
            </w:r>
            <w:r w:rsidR="008D4646">
              <w:rPr>
                <w:sz w:val="28"/>
                <w:szCs w:val="28"/>
              </w:rPr>
              <w:t>杰</w:t>
            </w:r>
            <w:proofErr w:type="gramEnd"/>
          </w:p>
        </w:tc>
        <w:tc>
          <w:tcPr>
            <w:tcW w:w="2636" w:type="pct"/>
            <w:shd w:val="clear" w:color="auto" w:fill="auto"/>
          </w:tcPr>
          <w:p w14:paraId="72043A17" w14:textId="2CB697CA" w:rsidR="00F94C35" w:rsidRPr="00F94C35" w:rsidRDefault="00B964EC" w:rsidP="00F94C35">
            <w:pPr>
              <w:rPr>
                <w:sz w:val="28"/>
                <w:szCs w:val="28"/>
              </w:rPr>
            </w:pPr>
            <w:r w:rsidRPr="00B964EC">
              <w:rPr>
                <w:rFonts w:hint="eastAsia"/>
                <w:sz w:val="28"/>
                <w:szCs w:val="28"/>
              </w:rPr>
              <w:t>3</w:t>
            </w:r>
            <w:r w:rsidRPr="00B964EC">
              <w:rPr>
                <w:sz w:val="28"/>
                <w:szCs w:val="28"/>
              </w:rPr>
              <w:t>.1,4.1,5.1,6.1,7.1,11.1, 12.1</w:t>
            </w:r>
          </w:p>
        </w:tc>
      </w:tr>
      <w:tr w:rsidR="00762D64" w:rsidRPr="00405983" w14:paraId="12C894B3" w14:textId="77777777" w:rsidTr="00B3429D">
        <w:tc>
          <w:tcPr>
            <w:tcW w:w="1044" w:type="pct"/>
            <w:shd w:val="clear" w:color="auto" w:fill="auto"/>
          </w:tcPr>
          <w:p w14:paraId="49C3E3F0" w14:textId="21A2EBDB" w:rsidR="00762D64" w:rsidRPr="00405983" w:rsidRDefault="00875E17" w:rsidP="00762D64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局部分析设计</w:t>
            </w:r>
            <w:r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736" w:type="pct"/>
            <w:shd w:val="clear" w:color="auto" w:fill="auto"/>
          </w:tcPr>
          <w:p w14:paraId="7B0C3F8E" w14:textId="58A4C341" w:rsidR="00762D64" w:rsidRPr="00405983" w:rsidRDefault="00BC31B7" w:rsidP="00762D64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319091</w:t>
            </w:r>
            <w:r w:rsidR="00CD1422">
              <w:rPr>
                <w:rFonts w:hint="eastAsia"/>
                <w:sz w:val="28"/>
                <w:szCs w:val="28"/>
              </w:rPr>
              <w:t>24</w:t>
            </w:r>
          </w:p>
        </w:tc>
        <w:tc>
          <w:tcPr>
            <w:tcW w:w="583" w:type="pct"/>
            <w:shd w:val="clear" w:color="auto" w:fill="auto"/>
          </w:tcPr>
          <w:p w14:paraId="1FEF34D5" w14:textId="1917DEDA" w:rsidR="00762D64" w:rsidRPr="00405983" w:rsidRDefault="00CD1422" w:rsidP="00762D64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王琦</w:t>
            </w:r>
          </w:p>
        </w:tc>
        <w:tc>
          <w:tcPr>
            <w:tcW w:w="2636" w:type="pct"/>
            <w:shd w:val="clear" w:color="auto" w:fill="auto"/>
          </w:tcPr>
          <w:p w14:paraId="36CA87CD" w14:textId="34A55409" w:rsidR="00762D64" w:rsidRPr="00F94C35" w:rsidRDefault="00B964EC" w:rsidP="00762D64">
            <w:pPr>
              <w:rPr>
                <w:sz w:val="28"/>
                <w:szCs w:val="28"/>
              </w:rPr>
            </w:pPr>
            <w:r w:rsidRPr="00B964EC">
              <w:rPr>
                <w:rFonts w:hint="eastAsia"/>
                <w:sz w:val="28"/>
                <w:szCs w:val="28"/>
              </w:rPr>
              <w:t>3</w:t>
            </w:r>
            <w:r w:rsidRPr="00B964EC">
              <w:rPr>
                <w:sz w:val="28"/>
                <w:szCs w:val="28"/>
              </w:rPr>
              <w:t>.2,4.2,5.2,6.2,7.2,11.2, 12.2</w:t>
            </w:r>
          </w:p>
        </w:tc>
      </w:tr>
      <w:tr w:rsidR="00762D64" w:rsidRPr="00405983" w14:paraId="4B0C49D3" w14:textId="77777777" w:rsidTr="00B3429D">
        <w:tc>
          <w:tcPr>
            <w:tcW w:w="1044" w:type="pct"/>
            <w:shd w:val="clear" w:color="auto" w:fill="auto"/>
          </w:tcPr>
          <w:p w14:paraId="33FD469C" w14:textId="308FDCC0" w:rsidR="00762D64" w:rsidRPr="00405983" w:rsidRDefault="00875E17" w:rsidP="00762D64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局部分析设计</w:t>
            </w:r>
            <w:r>
              <w:rPr>
                <w:rFonts w:hint="eastAsia"/>
                <w:sz w:val="28"/>
                <w:szCs w:val="28"/>
              </w:rPr>
              <w:t>3</w:t>
            </w:r>
          </w:p>
        </w:tc>
        <w:tc>
          <w:tcPr>
            <w:tcW w:w="736" w:type="pct"/>
            <w:shd w:val="clear" w:color="auto" w:fill="auto"/>
          </w:tcPr>
          <w:p w14:paraId="168A8F43" w14:textId="21916DC4" w:rsidR="00762D64" w:rsidRPr="00405983" w:rsidRDefault="00BC31B7" w:rsidP="00762D64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31909153</w:t>
            </w:r>
          </w:p>
        </w:tc>
        <w:tc>
          <w:tcPr>
            <w:tcW w:w="583" w:type="pct"/>
            <w:shd w:val="clear" w:color="auto" w:fill="auto"/>
          </w:tcPr>
          <w:p w14:paraId="5CA6C6D8" w14:textId="632CAF33" w:rsidR="00762D64" w:rsidRPr="00405983" w:rsidRDefault="00BC31B7" w:rsidP="00762D64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李莎</w:t>
            </w:r>
          </w:p>
        </w:tc>
        <w:tc>
          <w:tcPr>
            <w:tcW w:w="2636" w:type="pct"/>
            <w:shd w:val="clear" w:color="auto" w:fill="auto"/>
          </w:tcPr>
          <w:p w14:paraId="05272D94" w14:textId="6D153FFD" w:rsidR="00762D64" w:rsidRPr="00F94C35" w:rsidRDefault="00B964EC" w:rsidP="00762D64">
            <w:pPr>
              <w:rPr>
                <w:sz w:val="28"/>
                <w:szCs w:val="28"/>
              </w:rPr>
            </w:pPr>
            <w:r w:rsidRPr="00B964EC">
              <w:rPr>
                <w:rFonts w:hint="eastAsia"/>
                <w:sz w:val="28"/>
                <w:szCs w:val="28"/>
              </w:rPr>
              <w:t>3</w:t>
            </w:r>
            <w:r w:rsidRPr="00B964EC">
              <w:rPr>
                <w:sz w:val="28"/>
                <w:szCs w:val="28"/>
              </w:rPr>
              <w:t>.3,4.3,5.3,6.3,7.3,11.3, 12.3</w:t>
            </w:r>
          </w:p>
        </w:tc>
      </w:tr>
    </w:tbl>
    <w:p w14:paraId="3179134C" w14:textId="77777777" w:rsidR="008C6B44" w:rsidRDefault="008C6B44" w:rsidP="00100DAC">
      <w:pPr>
        <w:jc w:val="left"/>
        <w:rPr>
          <w:sz w:val="72"/>
          <w:szCs w:val="72"/>
        </w:rPr>
        <w:sectPr w:rsidR="008C6B44" w:rsidSect="00374AC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CE616D1" w14:textId="77777777" w:rsidR="005345BD" w:rsidRPr="00D2339B" w:rsidRDefault="00D2339B" w:rsidP="00D2339B">
      <w:pPr>
        <w:jc w:val="center"/>
        <w:rPr>
          <w:sz w:val="36"/>
          <w:szCs w:val="36"/>
        </w:rPr>
      </w:pPr>
      <w:r w:rsidRPr="00D2339B">
        <w:rPr>
          <w:rFonts w:hint="eastAsia"/>
          <w:sz w:val="36"/>
          <w:szCs w:val="36"/>
        </w:rPr>
        <w:lastRenderedPageBreak/>
        <w:t>目录</w:t>
      </w:r>
    </w:p>
    <w:p w14:paraId="0DF365CA" w14:textId="47E832C1" w:rsidR="00D60492" w:rsidRDefault="00234749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"1-4" \h \z </w:instrText>
      </w:r>
      <w:r>
        <w:fldChar w:fldCharType="separate"/>
      </w:r>
      <w:hyperlink w:anchor="_Toc24926984" w:history="1">
        <w:r w:rsidR="00D60492" w:rsidRPr="005E5B77">
          <w:rPr>
            <w:rStyle w:val="a3"/>
            <w:noProof/>
          </w:rPr>
          <w:t>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概述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_Toc24926984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</w:t>
        </w:r>
        <w:r w:rsidR="00D60492">
          <w:rPr>
            <w:noProof/>
            <w:webHidden/>
          </w:rPr>
          <w:fldChar w:fldCharType="end"/>
        </w:r>
      </w:hyperlink>
    </w:p>
    <w:p w14:paraId="4D94BF83" w14:textId="49C3304B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85" w:history="1">
        <w:r w:rsidR="00D60492" w:rsidRPr="005E5B77">
          <w:rPr>
            <w:rStyle w:val="a3"/>
            <w:noProof/>
          </w:rPr>
          <w:t>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部门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_Toc24926985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</w:t>
        </w:r>
        <w:r w:rsidR="00D60492">
          <w:rPr>
            <w:noProof/>
            <w:webHidden/>
          </w:rPr>
          <w:fldChar w:fldCharType="end"/>
        </w:r>
      </w:hyperlink>
    </w:p>
    <w:p w14:paraId="5E83E938" w14:textId="24F93419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86" w:history="1">
        <w:r w:rsidR="00D60492" w:rsidRPr="005E5B77">
          <w:rPr>
            <w:rStyle w:val="a3"/>
            <w:noProof/>
          </w:rPr>
          <w:t>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岗位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_Toc24926986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</w:t>
        </w:r>
        <w:r w:rsidR="00D60492">
          <w:rPr>
            <w:noProof/>
            <w:webHidden/>
          </w:rPr>
          <w:fldChar w:fldCharType="end"/>
        </w:r>
      </w:hyperlink>
    </w:p>
    <w:p w14:paraId="0596E104" w14:textId="1F5797A0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87" w:history="1">
        <w:r w:rsidR="00D60492" w:rsidRPr="005E5B77">
          <w:rPr>
            <w:rStyle w:val="a3"/>
            <w:noProof/>
          </w:rPr>
          <w:t>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用户群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_Toc24926987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</w:t>
        </w:r>
        <w:r w:rsidR="00D60492">
          <w:rPr>
            <w:noProof/>
            <w:webHidden/>
          </w:rPr>
          <w:fldChar w:fldCharType="end"/>
        </w:r>
      </w:hyperlink>
    </w:p>
    <w:p w14:paraId="0842F780" w14:textId="2D4CA2FC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88" w:history="1">
        <w:r w:rsidR="00D60492" w:rsidRPr="005E5B77">
          <w:rPr>
            <w:rStyle w:val="a3"/>
            <w:noProof/>
          </w:rPr>
          <w:t>1.4.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业务功能列表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_Toc24926988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</w:t>
        </w:r>
        <w:r w:rsidR="00D60492">
          <w:rPr>
            <w:noProof/>
            <w:webHidden/>
          </w:rPr>
          <w:fldChar w:fldCharType="end"/>
        </w:r>
      </w:hyperlink>
    </w:p>
    <w:p w14:paraId="0C1DA0F3" w14:textId="1376861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89" w:history="1">
        <w:r w:rsidR="00D60492" w:rsidRPr="005E5B77">
          <w:rPr>
            <w:rStyle w:val="a3"/>
            <w:noProof/>
          </w:rPr>
          <w:t>1.4.1.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管理员业务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_Toc24926989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</w:t>
        </w:r>
        <w:r w:rsidR="00D60492">
          <w:rPr>
            <w:noProof/>
            <w:webHidden/>
          </w:rPr>
          <w:fldChar w:fldCharType="end"/>
        </w:r>
      </w:hyperlink>
    </w:p>
    <w:p w14:paraId="67B44DA3" w14:textId="115D53BC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90" w:history="1">
        <w:r w:rsidR="00D60492" w:rsidRPr="005E5B77">
          <w:rPr>
            <w:rStyle w:val="a3"/>
            <w:noProof/>
          </w:rPr>
          <w:t>1.4.2.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买家业务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_Toc24926990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</w:t>
        </w:r>
        <w:r w:rsidR="00D60492">
          <w:rPr>
            <w:noProof/>
            <w:webHidden/>
          </w:rPr>
          <w:fldChar w:fldCharType="end"/>
        </w:r>
      </w:hyperlink>
    </w:p>
    <w:p w14:paraId="0B134B5F" w14:textId="28957BE5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91" w:history="1">
        <w:r w:rsidR="00D60492" w:rsidRPr="005E5B77">
          <w:rPr>
            <w:rStyle w:val="a3"/>
            <w:noProof/>
          </w:rPr>
          <w:t>1.4.3.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卖家业务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_Toc24926991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</w:t>
        </w:r>
        <w:r w:rsidR="00D60492">
          <w:rPr>
            <w:noProof/>
            <w:webHidden/>
          </w:rPr>
          <w:fldChar w:fldCharType="end"/>
        </w:r>
      </w:hyperlink>
    </w:p>
    <w:p w14:paraId="7E3F373A" w14:textId="4996758F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92" w:history="1">
        <w:r w:rsidR="00D60492" w:rsidRPr="005E5B77">
          <w:rPr>
            <w:rStyle w:val="a3"/>
            <w:noProof/>
          </w:rPr>
          <w:t>1.5.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编程平台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_Toc24926992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</w:t>
        </w:r>
        <w:r w:rsidR="00D60492">
          <w:rPr>
            <w:noProof/>
            <w:webHidden/>
          </w:rPr>
          <w:fldChar w:fldCharType="end"/>
        </w:r>
      </w:hyperlink>
    </w:p>
    <w:p w14:paraId="5A36A35B" w14:textId="0F8E55FB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93" w:history="1">
        <w:r w:rsidR="00D60492" w:rsidRPr="005E5B77">
          <w:rPr>
            <w:rStyle w:val="a3"/>
            <w:noProof/>
          </w:rPr>
          <w:t>1.6.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集中式数据库平台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_Toc24926993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</w:t>
        </w:r>
        <w:r w:rsidR="00D60492">
          <w:rPr>
            <w:noProof/>
            <w:webHidden/>
          </w:rPr>
          <w:fldChar w:fldCharType="end"/>
        </w:r>
      </w:hyperlink>
    </w:p>
    <w:p w14:paraId="7D25BA7D" w14:textId="40F7909F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94" w:history="1">
        <w:r w:rsidR="00D60492" w:rsidRPr="005E5B77">
          <w:rPr>
            <w:rStyle w:val="a3"/>
            <w:noProof/>
          </w:rPr>
          <w:t>1.7.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分布式数据库平台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_Toc24926994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</w:t>
        </w:r>
        <w:r w:rsidR="00D60492">
          <w:rPr>
            <w:noProof/>
            <w:webHidden/>
          </w:rPr>
          <w:fldChar w:fldCharType="end"/>
        </w:r>
      </w:hyperlink>
    </w:p>
    <w:p w14:paraId="2B7044D9" w14:textId="7532C4D5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95" w:history="1">
        <w:r w:rsidR="00D60492" w:rsidRPr="005E5B77">
          <w:rPr>
            <w:rStyle w:val="a3"/>
            <w:noProof/>
          </w:rPr>
          <w:t>1.8.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编程用户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_Toc24926995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</w:t>
        </w:r>
        <w:r w:rsidR="00D60492">
          <w:rPr>
            <w:noProof/>
            <w:webHidden/>
          </w:rPr>
          <w:fldChar w:fldCharType="end"/>
        </w:r>
      </w:hyperlink>
    </w:p>
    <w:p w14:paraId="0D0E00FE" w14:textId="6400BC93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96" w:history="1">
        <w:r w:rsidR="00D60492" w:rsidRPr="005E5B77">
          <w:rPr>
            <w:rStyle w:val="a3"/>
            <w:noProof/>
          </w:rPr>
          <w:t>1.10.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术语定义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_Toc24926996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</w:t>
        </w:r>
        <w:r w:rsidR="00D60492">
          <w:rPr>
            <w:noProof/>
            <w:webHidden/>
          </w:rPr>
          <w:fldChar w:fldCharType="end"/>
        </w:r>
      </w:hyperlink>
    </w:p>
    <w:p w14:paraId="6D48C0AD" w14:textId="352EE051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97" w:history="1">
        <w:r w:rsidR="00D60492" w:rsidRPr="005E5B77">
          <w:rPr>
            <w:rStyle w:val="a3"/>
            <w:noProof/>
          </w:rPr>
          <w:t>1.11.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命名规则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_Toc24926997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</w:t>
        </w:r>
        <w:r w:rsidR="00D60492">
          <w:rPr>
            <w:noProof/>
            <w:webHidden/>
          </w:rPr>
          <w:fldChar w:fldCharType="end"/>
        </w:r>
      </w:hyperlink>
    </w:p>
    <w:p w14:paraId="1B1493BA" w14:textId="4FA5187F" w:rsidR="00D60492" w:rsidRDefault="0036222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98" w:history="1">
        <w:r w:rsidR="00D60492" w:rsidRPr="005E5B77">
          <w:rPr>
            <w:rStyle w:val="a3"/>
            <w:noProof/>
          </w:rPr>
          <w:t>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业务基本描述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_Toc24926998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</w:t>
        </w:r>
        <w:r w:rsidR="00D60492">
          <w:rPr>
            <w:noProof/>
            <w:webHidden/>
          </w:rPr>
          <w:fldChar w:fldCharType="end"/>
        </w:r>
      </w:hyperlink>
    </w:p>
    <w:p w14:paraId="7F74092E" w14:textId="1260FFFF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6999" w:history="1">
        <w:r w:rsidR="00D60492" w:rsidRPr="005E5B77">
          <w:rPr>
            <w:rStyle w:val="a3"/>
            <w:noProof/>
          </w:rPr>
          <w:t>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管理员业务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_Toc24926999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</w:t>
        </w:r>
        <w:r w:rsidR="00D60492">
          <w:rPr>
            <w:noProof/>
            <w:webHidden/>
          </w:rPr>
          <w:fldChar w:fldCharType="end"/>
        </w:r>
      </w:hyperlink>
    </w:p>
    <w:p w14:paraId="219115E9" w14:textId="0CADC170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00" w:history="1">
        <w:r w:rsidR="00D60492" w:rsidRPr="005E5B77">
          <w:rPr>
            <w:rStyle w:val="a3"/>
            <w:noProof/>
          </w:rPr>
          <w:t>2.1.1.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程序流程图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_Toc24927000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</w:t>
        </w:r>
        <w:r w:rsidR="00D60492">
          <w:rPr>
            <w:noProof/>
            <w:webHidden/>
          </w:rPr>
          <w:fldChar w:fldCharType="end"/>
        </w:r>
      </w:hyperlink>
    </w:p>
    <w:p w14:paraId="56024A35" w14:textId="132AAD7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01" w:history="1">
        <w:r w:rsidR="00D60492" w:rsidRPr="005E5B77">
          <w:rPr>
            <w:rStyle w:val="a3"/>
            <w:noProof/>
          </w:rPr>
          <w:t>2.1.1.1.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查看买家信息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_Toc24927001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</w:t>
        </w:r>
        <w:r w:rsidR="00D60492">
          <w:rPr>
            <w:noProof/>
            <w:webHidden/>
          </w:rPr>
          <w:fldChar w:fldCharType="end"/>
        </w:r>
      </w:hyperlink>
    </w:p>
    <w:p w14:paraId="30E5C6CB" w14:textId="7CE04A25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02" w:history="1">
        <w:r w:rsidR="00D60492" w:rsidRPr="005E5B77">
          <w:rPr>
            <w:rStyle w:val="a3"/>
            <w:noProof/>
          </w:rPr>
          <w:t>2.1.1.2.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统计图书信息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_Toc24927002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10</w:t>
        </w:r>
        <w:r w:rsidR="00D60492">
          <w:rPr>
            <w:noProof/>
            <w:webHidden/>
          </w:rPr>
          <w:fldChar w:fldCharType="end"/>
        </w:r>
      </w:hyperlink>
    </w:p>
    <w:p w14:paraId="7A083707" w14:textId="42D8CF63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03" w:history="1">
        <w:r w:rsidR="00D60492" w:rsidRPr="005E5B77">
          <w:rPr>
            <w:rStyle w:val="a3"/>
            <w:noProof/>
          </w:rPr>
          <w:t>2.1.1.3.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下架违规图书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_Toc24927003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</w:t>
        </w:r>
        <w:r w:rsidR="00D60492">
          <w:rPr>
            <w:noProof/>
            <w:webHidden/>
          </w:rPr>
          <w:fldChar w:fldCharType="end"/>
        </w:r>
      </w:hyperlink>
    </w:p>
    <w:p w14:paraId="28340D38" w14:textId="399E210F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04" w:history="1">
        <w:r w:rsidR="00D60492" w:rsidRPr="005E5B77">
          <w:rPr>
            <w:rStyle w:val="a3"/>
            <w:noProof/>
          </w:rPr>
          <w:t>2.1.2.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单据数据描述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_Toc24927004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</w:t>
        </w:r>
        <w:r w:rsidR="00D60492">
          <w:rPr>
            <w:noProof/>
            <w:webHidden/>
          </w:rPr>
          <w:fldChar w:fldCharType="end"/>
        </w:r>
      </w:hyperlink>
    </w:p>
    <w:p w14:paraId="6FEBD29D" w14:textId="6DE3C26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05" w:history="1">
        <w:r w:rsidR="00D60492" w:rsidRPr="005E5B77">
          <w:rPr>
            <w:rStyle w:val="a3"/>
            <w:noProof/>
          </w:rPr>
          <w:t>2.1.2.1.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买家信息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_Toc24927005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</w:t>
        </w:r>
        <w:r w:rsidR="00D60492">
          <w:rPr>
            <w:noProof/>
            <w:webHidden/>
          </w:rPr>
          <w:fldChar w:fldCharType="end"/>
        </w:r>
      </w:hyperlink>
    </w:p>
    <w:p w14:paraId="44FBD6DB" w14:textId="612BC1C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06" w:history="1">
        <w:r w:rsidR="00D60492" w:rsidRPr="005E5B77">
          <w:rPr>
            <w:rStyle w:val="a3"/>
            <w:noProof/>
          </w:rPr>
          <w:t>2.1.2.2.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图书信息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_Toc24927006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</w:t>
        </w:r>
        <w:r w:rsidR="00D60492">
          <w:rPr>
            <w:noProof/>
            <w:webHidden/>
          </w:rPr>
          <w:fldChar w:fldCharType="end"/>
        </w:r>
      </w:hyperlink>
    </w:p>
    <w:p w14:paraId="0C6E7949" w14:textId="1F8D4E2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07" w:history="1">
        <w:r w:rsidR="00D60492" w:rsidRPr="005E5B77">
          <w:rPr>
            <w:rStyle w:val="a3"/>
            <w:noProof/>
          </w:rPr>
          <w:t>2.1.3.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报表数据描述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_Toc24927007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</w:t>
        </w:r>
        <w:r w:rsidR="00D60492">
          <w:rPr>
            <w:noProof/>
            <w:webHidden/>
          </w:rPr>
          <w:fldChar w:fldCharType="end"/>
        </w:r>
      </w:hyperlink>
    </w:p>
    <w:p w14:paraId="052FA450" w14:textId="4129E294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08" w:history="1">
        <w:r w:rsidR="00D60492" w:rsidRPr="005E5B77">
          <w:rPr>
            <w:rStyle w:val="a3"/>
            <w:noProof/>
          </w:rPr>
          <w:t>2.1.3.1.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违规书籍处理信息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_Toc24927008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</w:t>
        </w:r>
        <w:r w:rsidR="00D60492">
          <w:rPr>
            <w:noProof/>
            <w:webHidden/>
          </w:rPr>
          <w:fldChar w:fldCharType="end"/>
        </w:r>
      </w:hyperlink>
    </w:p>
    <w:p w14:paraId="0FBF4CC9" w14:textId="6B8C06B4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09" w:history="1">
        <w:r w:rsidR="00D60492" w:rsidRPr="005E5B77">
          <w:rPr>
            <w:rStyle w:val="a3"/>
            <w:noProof/>
          </w:rPr>
          <w:t>2.1.4.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_Toc24927009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</w:t>
        </w:r>
        <w:r w:rsidR="00D60492">
          <w:rPr>
            <w:noProof/>
            <w:webHidden/>
          </w:rPr>
          <w:fldChar w:fldCharType="end"/>
        </w:r>
      </w:hyperlink>
    </w:p>
    <w:p w14:paraId="38F16594" w14:textId="4C5040C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10" w:history="1">
        <w:r w:rsidR="00D60492" w:rsidRPr="005E5B77">
          <w:rPr>
            <w:rStyle w:val="a3"/>
            <w:noProof/>
          </w:rPr>
          <w:t>2.1.4.1.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_Toc24927010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</w:t>
        </w:r>
        <w:r w:rsidR="00D60492">
          <w:rPr>
            <w:noProof/>
            <w:webHidden/>
          </w:rPr>
          <w:fldChar w:fldCharType="end"/>
        </w:r>
      </w:hyperlink>
    </w:p>
    <w:p w14:paraId="1FD2BF33" w14:textId="732FEA54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11" w:history="1">
        <w:r w:rsidR="00D60492" w:rsidRPr="005E5B77">
          <w:rPr>
            <w:rStyle w:val="a3"/>
            <w:noProof/>
          </w:rPr>
          <w:t>2.1.4.2.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_Toc24927011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</w:t>
        </w:r>
        <w:r w:rsidR="00D60492">
          <w:rPr>
            <w:noProof/>
            <w:webHidden/>
          </w:rPr>
          <w:fldChar w:fldCharType="end"/>
        </w:r>
      </w:hyperlink>
    </w:p>
    <w:p w14:paraId="72FDD899" w14:textId="7AFE1BCA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12" w:history="1">
        <w:r w:rsidR="00D60492" w:rsidRPr="005E5B77">
          <w:rPr>
            <w:rStyle w:val="a3"/>
            <w:noProof/>
          </w:rPr>
          <w:t>2.1.4.3.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_Toc24927012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</w:t>
        </w:r>
        <w:r w:rsidR="00D60492">
          <w:rPr>
            <w:noProof/>
            <w:webHidden/>
          </w:rPr>
          <w:fldChar w:fldCharType="end"/>
        </w:r>
      </w:hyperlink>
    </w:p>
    <w:p w14:paraId="0F6B53F4" w14:textId="2E00236D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13" w:history="1">
        <w:r w:rsidR="00D60492" w:rsidRPr="005E5B77">
          <w:rPr>
            <w:rStyle w:val="a3"/>
            <w:noProof/>
          </w:rPr>
          <w:t>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买家业务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_Toc24927013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</w:t>
        </w:r>
        <w:r w:rsidR="00D60492">
          <w:rPr>
            <w:noProof/>
            <w:webHidden/>
          </w:rPr>
          <w:fldChar w:fldCharType="end"/>
        </w:r>
      </w:hyperlink>
    </w:p>
    <w:p w14:paraId="2380808C" w14:textId="4905F238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14" w:history="1">
        <w:r w:rsidR="00D60492" w:rsidRPr="005E5B77">
          <w:rPr>
            <w:rStyle w:val="a3"/>
            <w:noProof/>
          </w:rPr>
          <w:t>2.2.1.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程序流程图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_Toc24927014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</w:t>
        </w:r>
        <w:r w:rsidR="00D60492">
          <w:rPr>
            <w:noProof/>
            <w:webHidden/>
          </w:rPr>
          <w:fldChar w:fldCharType="end"/>
        </w:r>
      </w:hyperlink>
    </w:p>
    <w:p w14:paraId="13D04A96" w14:textId="6F2521BE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15" w:history="1">
        <w:r w:rsidR="00D60492" w:rsidRPr="005E5B77">
          <w:rPr>
            <w:rStyle w:val="a3"/>
            <w:noProof/>
          </w:rPr>
          <w:t>2.2.1.1.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加入购物车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_Toc24927015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</w:t>
        </w:r>
        <w:r w:rsidR="00D60492">
          <w:rPr>
            <w:noProof/>
            <w:webHidden/>
          </w:rPr>
          <w:fldChar w:fldCharType="end"/>
        </w:r>
      </w:hyperlink>
    </w:p>
    <w:p w14:paraId="38CA1A29" w14:textId="136E389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16" w:history="1">
        <w:r w:rsidR="00D60492" w:rsidRPr="005E5B77">
          <w:rPr>
            <w:rStyle w:val="a3"/>
            <w:noProof/>
          </w:rPr>
          <w:t>2.2.1.2.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提交订单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_Toc24927016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</w:t>
        </w:r>
        <w:r w:rsidR="00D60492">
          <w:rPr>
            <w:noProof/>
            <w:webHidden/>
          </w:rPr>
          <w:fldChar w:fldCharType="end"/>
        </w:r>
      </w:hyperlink>
    </w:p>
    <w:p w14:paraId="3C5A5D2E" w14:textId="3F617504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17" w:history="1">
        <w:r w:rsidR="00D60492" w:rsidRPr="005E5B77">
          <w:rPr>
            <w:rStyle w:val="a3"/>
            <w:noProof/>
          </w:rPr>
          <w:t>2.2.1.3.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撤销订单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_Toc24927017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</w:t>
        </w:r>
        <w:r w:rsidR="00D60492">
          <w:rPr>
            <w:noProof/>
            <w:webHidden/>
          </w:rPr>
          <w:fldChar w:fldCharType="end"/>
        </w:r>
      </w:hyperlink>
    </w:p>
    <w:p w14:paraId="71B56FB8" w14:textId="7353E80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18" w:history="1">
        <w:r w:rsidR="00D60492" w:rsidRPr="005E5B77">
          <w:rPr>
            <w:rStyle w:val="a3"/>
            <w:noProof/>
          </w:rPr>
          <w:t>2.2.2.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单据数据描述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_Toc24927018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</w:t>
        </w:r>
        <w:r w:rsidR="00D60492">
          <w:rPr>
            <w:noProof/>
            <w:webHidden/>
          </w:rPr>
          <w:fldChar w:fldCharType="end"/>
        </w:r>
      </w:hyperlink>
    </w:p>
    <w:p w14:paraId="588BE705" w14:textId="1631DEE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19" w:history="1">
        <w:r w:rsidR="00D60492" w:rsidRPr="005E5B77">
          <w:rPr>
            <w:rStyle w:val="a3"/>
            <w:noProof/>
          </w:rPr>
          <w:t>2.2.2.1.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订单信息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_Toc24927019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</w:t>
        </w:r>
        <w:r w:rsidR="00D60492">
          <w:rPr>
            <w:noProof/>
            <w:webHidden/>
          </w:rPr>
          <w:fldChar w:fldCharType="end"/>
        </w:r>
      </w:hyperlink>
    </w:p>
    <w:p w14:paraId="0A2A8A5B" w14:textId="7EB9F5A3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20" w:history="1">
        <w:r w:rsidR="00D60492" w:rsidRPr="005E5B77">
          <w:rPr>
            <w:rStyle w:val="a3"/>
            <w:noProof/>
          </w:rPr>
          <w:t>2.2.3.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报表数据描述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_Toc24927020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24</w:t>
        </w:r>
        <w:r w:rsidR="00D60492">
          <w:rPr>
            <w:noProof/>
            <w:webHidden/>
          </w:rPr>
          <w:fldChar w:fldCharType="end"/>
        </w:r>
      </w:hyperlink>
    </w:p>
    <w:p w14:paraId="1D0A68E0" w14:textId="69A1F664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21" w:history="1">
        <w:r w:rsidR="00D60492" w:rsidRPr="005E5B77">
          <w:rPr>
            <w:rStyle w:val="a3"/>
            <w:noProof/>
          </w:rPr>
          <w:t>2.2.3.1.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购物车信息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_Toc24927021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24</w:t>
        </w:r>
        <w:r w:rsidR="00D60492">
          <w:rPr>
            <w:noProof/>
            <w:webHidden/>
          </w:rPr>
          <w:fldChar w:fldCharType="end"/>
        </w:r>
      </w:hyperlink>
    </w:p>
    <w:p w14:paraId="33662C79" w14:textId="7909B12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22" w:history="1">
        <w:r w:rsidR="00D60492" w:rsidRPr="005E5B77">
          <w:rPr>
            <w:rStyle w:val="a3"/>
            <w:noProof/>
          </w:rPr>
          <w:t>2.2.3.2.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图书信息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_Toc24927022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24</w:t>
        </w:r>
        <w:r w:rsidR="00D60492">
          <w:rPr>
            <w:noProof/>
            <w:webHidden/>
          </w:rPr>
          <w:fldChar w:fldCharType="end"/>
        </w:r>
      </w:hyperlink>
    </w:p>
    <w:p w14:paraId="71C4E24A" w14:textId="10CC078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23" w:history="1">
        <w:r w:rsidR="00D60492" w:rsidRPr="005E5B77">
          <w:rPr>
            <w:rStyle w:val="a3"/>
            <w:noProof/>
          </w:rPr>
          <w:t>2.2.4.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_Toc24927023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24</w:t>
        </w:r>
        <w:r w:rsidR="00D60492">
          <w:rPr>
            <w:noProof/>
            <w:webHidden/>
          </w:rPr>
          <w:fldChar w:fldCharType="end"/>
        </w:r>
      </w:hyperlink>
    </w:p>
    <w:p w14:paraId="292A23E6" w14:textId="47F30E2E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24" w:history="1">
        <w:r w:rsidR="00D60492" w:rsidRPr="005E5B77">
          <w:rPr>
            <w:rStyle w:val="a3"/>
            <w:noProof/>
          </w:rPr>
          <w:t>2.2.4.1.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_Toc24927024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25</w:t>
        </w:r>
        <w:r w:rsidR="00D60492">
          <w:rPr>
            <w:noProof/>
            <w:webHidden/>
          </w:rPr>
          <w:fldChar w:fldCharType="end"/>
        </w:r>
      </w:hyperlink>
    </w:p>
    <w:p w14:paraId="50B00180" w14:textId="7C04948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25" w:history="1">
        <w:r w:rsidR="00D60492" w:rsidRPr="005E5B77">
          <w:rPr>
            <w:rStyle w:val="a3"/>
            <w:noProof/>
          </w:rPr>
          <w:t>2.2.4.2.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_Toc24927025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27</w:t>
        </w:r>
        <w:r w:rsidR="00D60492">
          <w:rPr>
            <w:noProof/>
            <w:webHidden/>
          </w:rPr>
          <w:fldChar w:fldCharType="end"/>
        </w:r>
      </w:hyperlink>
    </w:p>
    <w:p w14:paraId="0B366844" w14:textId="2B48568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26" w:history="1">
        <w:r w:rsidR="00D60492" w:rsidRPr="005E5B77">
          <w:rPr>
            <w:rStyle w:val="a3"/>
            <w:noProof/>
          </w:rPr>
          <w:t>2.2.4.3.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_Toc24927026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30</w:t>
        </w:r>
        <w:r w:rsidR="00D60492">
          <w:rPr>
            <w:noProof/>
            <w:webHidden/>
          </w:rPr>
          <w:fldChar w:fldCharType="end"/>
        </w:r>
      </w:hyperlink>
    </w:p>
    <w:p w14:paraId="414AA73C" w14:textId="397CC147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27" w:history="1">
        <w:r w:rsidR="00D60492" w:rsidRPr="005E5B77">
          <w:rPr>
            <w:rStyle w:val="a3"/>
            <w:noProof/>
          </w:rPr>
          <w:t>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卖家业务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_Toc24927027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33</w:t>
        </w:r>
        <w:r w:rsidR="00D60492">
          <w:rPr>
            <w:noProof/>
            <w:webHidden/>
          </w:rPr>
          <w:fldChar w:fldCharType="end"/>
        </w:r>
      </w:hyperlink>
    </w:p>
    <w:p w14:paraId="67FE7AEB" w14:textId="04EDBD5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28" w:history="1">
        <w:r w:rsidR="00D60492" w:rsidRPr="005E5B77">
          <w:rPr>
            <w:rStyle w:val="a3"/>
            <w:noProof/>
          </w:rPr>
          <w:t>2.3.1.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程序流程图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_Toc24927028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33</w:t>
        </w:r>
        <w:r w:rsidR="00D60492">
          <w:rPr>
            <w:noProof/>
            <w:webHidden/>
          </w:rPr>
          <w:fldChar w:fldCharType="end"/>
        </w:r>
      </w:hyperlink>
    </w:p>
    <w:p w14:paraId="28BE6636" w14:textId="0028AD9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29" w:history="1">
        <w:r w:rsidR="00D60492" w:rsidRPr="005E5B77">
          <w:rPr>
            <w:rStyle w:val="a3"/>
            <w:noProof/>
          </w:rPr>
          <w:t>2.3.1.1.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查看库存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_Toc24927029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33</w:t>
        </w:r>
        <w:r w:rsidR="00D60492">
          <w:rPr>
            <w:noProof/>
            <w:webHidden/>
          </w:rPr>
          <w:fldChar w:fldCharType="end"/>
        </w:r>
      </w:hyperlink>
    </w:p>
    <w:p w14:paraId="2B63DB1E" w14:textId="47C27FB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30" w:history="1">
        <w:r w:rsidR="00D60492" w:rsidRPr="005E5B77">
          <w:rPr>
            <w:rStyle w:val="a3"/>
            <w:noProof/>
          </w:rPr>
          <w:t>2.3.1.2.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上架图书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_Toc24927030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34</w:t>
        </w:r>
        <w:r w:rsidR="00D60492">
          <w:rPr>
            <w:noProof/>
            <w:webHidden/>
          </w:rPr>
          <w:fldChar w:fldCharType="end"/>
        </w:r>
      </w:hyperlink>
    </w:p>
    <w:p w14:paraId="30D9DBE6" w14:textId="51F2E1B5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31" w:history="1">
        <w:r w:rsidR="00D60492" w:rsidRPr="005E5B77">
          <w:rPr>
            <w:rStyle w:val="a3"/>
            <w:noProof/>
          </w:rPr>
          <w:t>2.3.1.3.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查看订单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_Toc24927031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35</w:t>
        </w:r>
        <w:r w:rsidR="00D60492">
          <w:rPr>
            <w:noProof/>
            <w:webHidden/>
          </w:rPr>
          <w:fldChar w:fldCharType="end"/>
        </w:r>
      </w:hyperlink>
    </w:p>
    <w:p w14:paraId="30D5E3C4" w14:textId="08B83933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32" w:history="1">
        <w:r w:rsidR="00D60492" w:rsidRPr="005E5B77">
          <w:rPr>
            <w:rStyle w:val="a3"/>
            <w:noProof/>
          </w:rPr>
          <w:t>2.3.2.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单据数据描述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_Toc24927032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35</w:t>
        </w:r>
        <w:r w:rsidR="00D60492">
          <w:rPr>
            <w:noProof/>
            <w:webHidden/>
          </w:rPr>
          <w:fldChar w:fldCharType="end"/>
        </w:r>
      </w:hyperlink>
    </w:p>
    <w:p w14:paraId="188FAE8C" w14:textId="6458F9C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33" w:history="1">
        <w:r w:rsidR="00D60492" w:rsidRPr="005E5B77">
          <w:rPr>
            <w:rStyle w:val="a3"/>
            <w:noProof/>
          </w:rPr>
          <w:t>2.3.2.1.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图书信息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_Toc24927033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36</w:t>
        </w:r>
        <w:r w:rsidR="00D60492">
          <w:rPr>
            <w:noProof/>
            <w:webHidden/>
          </w:rPr>
          <w:fldChar w:fldCharType="end"/>
        </w:r>
      </w:hyperlink>
    </w:p>
    <w:p w14:paraId="5B27EA41" w14:textId="3AEC9548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34" w:history="1">
        <w:r w:rsidR="00D60492" w:rsidRPr="005E5B77">
          <w:rPr>
            <w:rStyle w:val="a3"/>
            <w:noProof/>
          </w:rPr>
          <w:t>2.3.3.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报表数据描述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_Toc24927034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36</w:t>
        </w:r>
        <w:r w:rsidR="00D60492">
          <w:rPr>
            <w:noProof/>
            <w:webHidden/>
          </w:rPr>
          <w:fldChar w:fldCharType="end"/>
        </w:r>
      </w:hyperlink>
    </w:p>
    <w:p w14:paraId="25529EB3" w14:textId="55DE2853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35" w:history="1">
        <w:r w:rsidR="00D60492" w:rsidRPr="005E5B77">
          <w:rPr>
            <w:rStyle w:val="a3"/>
            <w:noProof/>
          </w:rPr>
          <w:t>2.3.3.1.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查询库存结果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_Toc24927035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36</w:t>
        </w:r>
        <w:r w:rsidR="00D60492">
          <w:rPr>
            <w:noProof/>
            <w:webHidden/>
          </w:rPr>
          <w:fldChar w:fldCharType="end"/>
        </w:r>
      </w:hyperlink>
    </w:p>
    <w:p w14:paraId="6D9EFFC2" w14:textId="1687232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36" w:history="1">
        <w:r w:rsidR="00D60492" w:rsidRPr="005E5B77">
          <w:rPr>
            <w:rStyle w:val="a3"/>
            <w:noProof/>
          </w:rPr>
          <w:t>2.3.3.2.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图书库存信息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_Toc24927036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36</w:t>
        </w:r>
        <w:r w:rsidR="00D60492">
          <w:rPr>
            <w:noProof/>
            <w:webHidden/>
          </w:rPr>
          <w:fldChar w:fldCharType="end"/>
        </w:r>
      </w:hyperlink>
    </w:p>
    <w:p w14:paraId="07C6A14D" w14:textId="7BF672D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37" w:history="1">
        <w:r w:rsidR="00D60492" w:rsidRPr="005E5B77">
          <w:rPr>
            <w:rStyle w:val="a3"/>
            <w:noProof/>
          </w:rPr>
          <w:t>2.3.3.3.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订单信息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_Toc24927037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37</w:t>
        </w:r>
        <w:r w:rsidR="00D60492">
          <w:rPr>
            <w:noProof/>
            <w:webHidden/>
          </w:rPr>
          <w:fldChar w:fldCharType="end"/>
        </w:r>
      </w:hyperlink>
    </w:p>
    <w:p w14:paraId="6A26C922" w14:textId="74BB3A9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38" w:history="1">
        <w:r w:rsidR="00D60492" w:rsidRPr="005E5B77">
          <w:rPr>
            <w:rStyle w:val="a3"/>
            <w:noProof/>
          </w:rPr>
          <w:t>2.3.4.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_Toc24927038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37</w:t>
        </w:r>
        <w:r w:rsidR="00D60492">
          <w:rPr>
            <w:noProof/>
            <w:webHidden/>
          </w:rPr>
          <w:fldChar w:fldCharType="end"/>
        </w:r>
      </w:hyperlink>
    </w:p>
    <w:p w14:paraId="6CFF0619" w14:textId="6C03F0AE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39" w:history="1">
        <w:r w:rsidR="00D60492" w:rsidRPr="005E5B77">
          <w:rPr>
            <w:rStyle w:val="a3"/>
            <w:noProof/>
          </w:rPr>
          <w:t>2.3.4.1.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_Toc24927039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37</w:t>
        </w:r>
        <w:r w:rsidR="00D60492">
          <w:rPr>
            <w:noProof/>
            <w:webHidden/>
          </w:rPr>
          <w:fldChar w:fldCharType="end"/>
        </w:r>
      </w:hyperlink>
    </w:p>
    <w:p w14:paraId="0E99EABD" w14:textId="14E45F1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40" w:history="1">
        <w:r w:rsidR="00D60492" w:rsidRPr="005E5B77">
          <w:rPr>
            <w:rStyle w:val="a3"/>
            <w:noProof/>
          </w:rPr>
          <w:t>2.3.4.2.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_Toc24927040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40</w:t>
        </w:r>
        <w:r w:rsidR="00D60492">
          <w:rPr>
            <w:noProof/>
            <w:webHidden/>
          </w:rPr>
          <w:fldChar w:fldCharType="end"/>
        </w:r>
      </w:hyperlink>
    </w:p>
    <w:p w14:paraId="41CF1FAA" w14:textId="2AF9B52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41" w:history="1">
        <w:r w:rsidR="00D60492" w:rsidRPr="005E5B77">
          <w:rPr>
            <w:rStyle w:val="a3"/>
            <w:noProof/>
          </w:rPr>
          <w:t>2.3.4.3.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_Toc24927041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44</w:t>
        </w:r>
        <w:r w:rsidR="00D60492">
          <w:rPr>
            <w:noProof/>
            <w:webHidden/>
          </w:rPr>
          <w:fldChar w:fldCharType="end"/>
        </w:r>
      </w:hyperlink>
    </w:p>
    <w:p w14:paraId="41FE8FC7" w14:textId="50E76B9E" w:rsidR="00D60492" w:rsidRDefault="0036222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42" w:history="1">
        <w:r w:rsidR="00D60492" w:rsidRPr="005E5B77">
          <w:rPr>
            <w:rStyle w:val="a3"/>
            <w:noProof/>
          </w:rPr>
          <w:t>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业务数据分析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_Toc24927042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48</w:t>
        </w:r>
        <w:r w:rsidR="00D60492">
          <w:rPr>
            <w:noProof/>
            <w:webHidden/>
          </w:rPr>
          <w:fldChar w:fldCharType="end"/>
        </w:r>
      </w:hyperlink>
    </w:p>
    <w:p w14:paraId="5DDEA905" w14:textId="50A2597A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43" w:history="1">
        <w:r w:rsidR="00D60492" w:rsidRPr="005E5B77">
          <w:rPr>
            <w:rStyle w:val="a3"/>
            <w:noProof/>
          </w:rPr>
          <w:t>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管理员业务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_Toc24927043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48</w:t>
        </w:r>
        <w:r w:rsidR="00D60492">
          <w:rPr>
            <w:noProof/>
            <w:webHidden/>
          </w:rPr>
          <w:fldChar w:fldCharType="end"/>
        </w:r>
      </w:hyperlink>
    </w:p>
    <w:p w14:paraId="42071BF4" w14:textId="6EC1886F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44" w:history="1">
        <w:r w:rsidR="00D60492" w:rsidRPr="005E5B77">
          <w:rPr>
            <w:rStyle w:val="a3"/>
            <w:noProof/>
          </w:rPr>
          <w:t>3.1.1.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实体集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_Toc24927044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48</w:t>
        </w:r>
        <w:r w:rsidR="00D60492">
          <w:rPr>
            <w:noProof/>
            <w:webHidden/>
          </w:rPr>
          <w:fldChar w:fldCharType="end"/>
        </w:r>
      </w:hyperlink>
    </w:p>
    <w:p w14:paraId="25C83223" w14:textId="081AA6B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45" w:history="1">
        <w:r w:rsidR="00D60492" w:rsidRPr="005E5B77">
          <w:rPr>
            <w:rStyle w:val="a3"/>
            <w:noProof/>
          </w:rPr>
          <w:t>3.1.2.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实体联系图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_Toc24927045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48</w:t>
        </w:r>
        <w:r w:rsidR="00D60492">
          <w:rPr>
            <w:noProof/>
            <w:webHidden/>
          </w:rPr>
          <w:fldChar w:fldCharType="end"/>
        </w:r>
      </w:hyperlink>
    </w:p>
    <w:p w14:paraId="0C384208" w14:textId="322D1724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46" w:history="1">
        <w:r w:rsidR="00D60492" w:rsidRPr="005E5B77">
          <w:rPr>
            <w:rStyle w:val="a3"/>
            <w:noProof/>
          </w:rPr>
          <w:t>3.1.3.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联系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_Toc24927046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49</w:t>
        </w:r>
        <w:r w:rsidR="00D60492">
          <w:rPr>
            <w:noProof/>
            <w:webHidden/>
          </w:rPr>
          <w:fldChar w:fldCharType="end"/>
        </w:r>
      </w:hyperlink>
    </w:p>
    <w:p w14:paraId="6549F429" w14:textId="76D98CCE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47" w:history="1">
        <w:r w:rsidR="00D60492" w:rsidRPr="005E5B77">
          <w:rPr>
            <w:rStyle w:val="a3"/>
            <w:noProof/>
          </w:rPr>
          <w:t>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买家业务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_Toc24927047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49</w:t>
        </w:r>
        <w:r w:rsidR="00D60492">
          <w:rPr>
            <w:noProof/>
            <w:webHidden/>
          </w:rPr>
          <w:fldChar w:fldCharType="end"/>
        </w:r>
      </w:hyperlink>
    </w:p>
    <w:p w14:paraId="6128BF21" w14:textId="037CF65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48" w:history="1">
        <w:r w:rsidR="00D60492" w:rsidRPr="005E5B77">
          <w:rPr>
            <w:rStyle w:val="a3"/>
            <w:noProof/>
          </w:rPr>
          <w:t>3.2.1.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实体集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_Toc24927048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49</w:t>
        </w:r>
        <w:r w:rsidR="00D60492">
          <w:rPr>
            <w:noProof/>
            <w:webHidden/>
          </w:rPr>
          <w:fldChar w:fldCharType="end"/>
        </w:r>
      </w:hyperlink>
    </w:p>
    <w:p w14:paraId="733946F4" w14:textId="30B7FB52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49" w:history="1">
        <w:r w:rsidR="00D60492" w:rsidRPr="005E5B77">
          <w:rPr>
            <w:rStyle w:val="a3"/>
            <w:noProof/>
          </w:rPr>
          <w:t>3.2.2.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实体联系图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_Toc24927049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49</w:t>
        </w:r>
        <w:r w:rsidR="00D60492">
          <w:rPr>
            <w:noProof/>
            <w:webHidden/>
          </w:rPr>
          <w:fldChar w:fldCharType="end"/>
        </w:r>
      </w:hyperlink>
    </w:p>
    <w:p w14:paraId="7763E30B" w14:textId="671F5D49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50" w:history="1">
        <w:r w:rsidR="00D60492" w:rsidRPr="005E5B77">
          <w:rPr>
            <w:rStyle w:val="a3"/>
            <w:noProof/>
          </w:rPr>
          <w:t>3.2.3.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联系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_Toc24927050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50</w:t>
        </w:r>
        <w:r w:rsidR="00D60492">
          <w:rPr>
            <w:noProof/>
            <w:webHidden/>
          </w:rPr>
          <w:fldChar w:fldCharType="end"/>
        </w:r>
      </w:hyperlink>
    </w:p>
    <w:p w14:paraId="4E0A061F" w14:textId="44A884EA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51" w:history="1">
        <w:r w:rsidR="00D60492" w:rsidRPr="005E5B77">
          <w:rPr>
            <w:rStyle w:val="a3"/>
            <w:noProof/>
          </w:rPr>
          <w:t>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卖家业务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_Toc24927051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50</w:t>
        </w:r>
        <w:r w:rsidR="00D60492">
          <w:rPr>
            <w:noProof/>
            <w:webHidden/>
          </w:rPr>
          <w:fldChar w:fldCharType="end"/>
        </w:r>
      </w:hyperlink>
    </w:p>
    <w:p w14:paraId="7199A71B" w14:textId="69D6CDA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52" w:history="1">
        <w:r w:rsidR="00D60492" w:rsidRPr="005E5B77">
          <w:rPr>
            <w:rStyle w:val="a3"/>
            <w:noProof/>
          </w:rPr>
          <w:t>3.3.1.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实体集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_Toc24927052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50</w:t>
        </w:r>
        <w:r w:rsidR="00D60492">
          <w:rPr>
            <w:noProof/>
            <w:webHidden/>
          </w:rPr>
          <w:fldChar w:fldCharType="end"/>
        </w:r>
      </w:hyperlink>
    </w:p>
    <w:p w14:paraId="2EAC9A77" w14:textId="1712DDC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53" w:history="1">
        <w:r w:rsidR="00D60492" w:rsidRPr="005E5B77">
          <w:rPr>
            <w:rStyle w:val="a3"/>
            <w:noProof/>
          </w:rPr>
          <w:t>3.3.2.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实体联系图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_Toc24927053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50</w:t>
        </w:r>
        <w:r w:rsidR="00D60492">
          <w:rPr>
            <w:noProof/>
            <w:webHidden/>
          </w:rPr>
          <w:fldChar w:fldCharType="end"/>
        </w:r>
      </w:hyperlink>
    </w:p>
    <w:p w14:paraId="2EAE9130" w14:textId="57FE2210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54" w:history="1">
        <w:r w:rsidR="00D60492" w:rsidRPr="005E5B77">
          <w:rPr>
            <w:rStyle w:val="a3"/>
            <w:noProof/>
          </w:rPr>
          <w:t>3.3.3.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联系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_Toc24927054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51</w:t>
        </w:r>
        <w:r w:rsidR="00D60492">
          <w:rPr>
            <w:noProof/>
            <w:webHidden/>
          </w:rPr>
          <w:fldChar w:fldCharType="end"/>
        </w:r>
      </w:hyperlink>
    </w:p>
    <w:p w14:paraId="7A049CA0" w14:textId="42CA2A32" w:rsidR="00D60492" w:rsidRDefault="0036222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55" w:history="1">
        <w:r w:rsidR="00D60492" w:rsidRPr="005E5B77">
          <w:rPr>
            <w:rStyle w:val="a3"/>
            <w:noProof/>
          </w:rPr>
          <w:t>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业务数据设计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_Toc24927055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52</w:t>
        </w:r>
        <w:r w:rsidR="00D60492">
          <w:rPr>
            <w:noProof/>
            <w:webHidden/>
          </w:rPr>
          <w:fldChar w:fldCharType="end"/>
        </w:r>
      </w:hyperlink>
    </w:p>
    <w:p w14:paraId="1DF99D30" w14:textId="41C8A929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56" w:history="1">
        <w:r w:rsidR="00D60492" w:rsidRPr="005E5B77">
          <w:rPr>
            <w:rStyle w:val="a3"/>
            <w:noProof/>
          </w:rPr>
          <w:t>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管理员业务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_Toc24927056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52</w:t>
        </w:r>
        <w:r w:rsidR="00D60492">
          <w:rPr>
            <w:noProof/>
            <w:webHidden/>
          </w:rPr>
          <w:fldChar w:fldCharType="end"/>
        </w:r>
      </w:hyperlink>
    </w:p>
    <w:p w14:paraId="0C10060B" w14:textId="761AF264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57" w:history="1">
        <w:r w:rsidR="00D60492" w:rsidRPr="005E5B77">
          <w:rPr>
            <w:rStyle w:val="a3"/>
            <w:noProof/>
          </w:rPr>
          <w:t>4.1.1.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员工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_Toc24927057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52</w:t>
        </w:r>
        <w:r w:rsidR="00D60492">
          <w:rPr>
            <w:noProof/>
            <w:webHidden/>
          </w:rPr>
          <w:fldChar w:fldCharType="end"/>
        </w:r>
      </w:hyperlink>
    </w:p>
    <w:p w14:paraId="5DC49209" w14:textId="2B486C1F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58" w:history="1">
        <w:r w:rsidR="00D60492" w:rsidRPr="005E5B77">
          <w:rPr>
            <w:rStyle w:val="a3"/>
            <w:noProof/>
          </w:rPr>
          <w:t>4.1.2.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区域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_Toc24927058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52</w:t>
        </w:r>
        <w:r w:rsidR="00D60492">
          <w:rPr>
            <w:noProof/>
            <w:webHidden/>
          </w:rPr>
          <w:fldChar w:fldCharType="end"/>
        </w:r>
      </w:hyperlink>
    </w:p>
    <w:p w14:paraId="59234C65" w14:textId="44F87FF3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59" w:history="1">
        <w:r w:rsidR="00D60492" w:rsidRPr="005E5B77">
          <w:rPr>
            <w:rStyle w:val="a3"/>
            <w:noProof/>
          </w:rPr>
          <w:t>4.1.3.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公司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_Toc24927059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52</w:t>
        </w:r>
        <w:r w:rsidR="00D60492">
          <w:rPr>
            <w:noProof/>
            <w:webHidden/>
          </w:rPr>
          <w:fldChar w:fldCharType="end"/>
        </w:r>
      </w:hyperlink>
    </w:p>
    <w:p w14:paraId="3A369276" w14:textId="662BB45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60" w:history="1">
        <w:r w:rsidR="00D60492" w:rsidRPr="005E5B77">
          <w:rPr>
            <w:rStyle w:val="a3"/>
            <w:noProof/>
          </w:rPr>
          <w:t>4.1.4.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部门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_Toc24927060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53</w:t>
        </w:r>
        <w:r w:rsidR="00D60492">
          <w:rPr>
            <w:noProof/>
            <w:webHidden/>
          </w:rPr>
          <w:fldChar w:fldCharType="end"/>
        </w:r>
      </w:hyperlink>
    </w:p>
    <w:p w14:paraId="5A9D958D" w14:textId="59273AF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61" w:history="1">
        <w:r w:rsidR="00D60492" w:rsidRPr="005E5B77">
          <w:rPr>
            <w:rStyle w:val="a3"/>
            <w:noProof/>
          </w:rPr>
          <w:t>4.1.5.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出版社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_Toc24927061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53</w:t>
        </w:r>
        <w:r w:rsidR="00D60492">
          <w:rPr>
            <w:noProof/>
            <w:webHidden/>
          </w:rPr>
          <w:fldChar w:fldCharType="end"/>
        </w:r>
      </w:hyperlink>
    </w:p>
    <w:p w14:paraId="6A7F3682" w14:textId="6F95554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62" w:history="1">
        <w:r w:rsidR="00D60492" w:rsidRPr="005E5B77">
          <w:rPr>
            <w:rStyle w:val="a3"/>
            <w:noProof/>
          </w:rPr>
          <w:t>4.1.6.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买家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_Toc24927062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53</w:t>
        </w:r>
        <w:r w:rsidR="00D60492">
          <w:rPr>
            <w:noProof/>
            <w:webHidden/>
          </w:rPr>
          <w:fldChar w:fldCharType="end"/>
        </w:r>
      </w:hyperlink>
    </w:p>
    <w:p w14:paraId="2D5B15D5" w14:textId="03CBB16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63" w:history="1">
        <w:r w:rsidR="00D60492" w:rsidRPr="005E5B77">
          <w:rPr>
            <w:rStyle w:val="a3"/>
            <w:noProof/>
          </w:rPr>
          <w:t>4.1.7.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图书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_Toc24927063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53</w:t>
        </w:r>
        <w:r w:rsidR="00D60492">
          <w:rPr>
            <w:noProof/>
            <w:webHidden/>
          </w:rPr>
          <w:fldChar w:fldCharType="end"/>
        </w:r>
      </w:hyperlink>
    </w:p>
    <w:p w14:paraId="1A6168D8" w14:textId="4782EDA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64" w:history="1">
        <w:r w:rsidR="00D60492" w:rsidRPr="005E5B77">
          <w:rPr>
            <w:rStyle w:val="a3"/>
            <w:noProof/>
          </w:rPr>
          <w:t>4.1.8.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卖家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_Toc24927064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54</w:t>
        </w:r>
        <w:r w:rsidR="00D60492">
          <w:rPr>
            <w:noProof/>
            <w:webHidden/>
          </w:rPr>
          <w:fldChar w:fldCharType="end"/>
        </w:r>
      </w:hyperlink>
    </w:p>
    <w:p w14:paraId="25FFDF7E" w14:textId="79594D8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65" w:history="1">
        <w:r w:rsidR="00D60492" w:rsidRPr="005E5B77">
          <w:rPr>
            <w:rStyle w:val="a3"/>
            <w:noProof/>
          </w:rPr>
          <w:t>4.1.9.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岗位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_Toc24927065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54</w:t>
        </w:r>
        <w:r w:rsidR="00D60492">
          <w:rPr>
            <w:noProof/>
            <w:webHidden/>
          </w:rPr>
          <w:fldChar w:fldCharType="end"/>
        </w:r>
      </w:hyperlink>
    </w:p>
    <w:p w14:paraId="642DA104" w14:textId="023778EC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66" w:history="1">
        <w:r w:rsidR="00D60492" w:rsidRPr="005E5B77">
          <w:rPr>
            <w:rStyle w:val="a3"/>
            <w:noProof/>
          </w:rPr>
          <w:t>4.1.10.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购买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_Toc24927066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54</w:t>
        </w:r>
        <w:r w:rsidR="00D60492">
          <w:rPr>
            <w:noProof/>
            <w:webHidden/>
          </w:rPr>
          <w:fldChar w:fldCharType="end"/>
        </w:r>
      </w:hyperlink>
    </w:p>
    <w:p w14:paraId="4586F1CA" w14:textId="094AE1AD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67" w:history="1">
        <w:r w:rsidR="00D60492" w:rsidRPr="005E5B77">
          <w:rPr>
            <w:rStyle w:val="a3"/>
            <w:noProof/>
          </w:rPr>
          <w:t>4.1.11.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从事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_Toc24927067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54</w:t>
        </w:r>
        <w:r w:rsidR="00D60492">
          <w:rPr>
            <w:noProof/>
            <w:webHidden/>
          </w:rPr>
          <w:fldChar w:fldCharType="end"/>
        </w:r>
      </w:hyperlink>
    </w:p>
    <w:p w14:paraId="64F6BC54" w14:textId="6C72982C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68" w:history="1">
        <w:r w:rsidR="00D60492" w:rsidRPr="005E5B77">
          <w:rPr>
            <w:rStyle w:val="a3"/>
            <w:noProof/>
          </w:rPr>
          <w:t>4.1.12.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提供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_Toc24927068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55</w:t>
        </w:r>
        <w:r w:rsidR="00D60492">
          <w:rPr>
            <w:noProof/>
            <w:webHidden/>
          </w:rPr>
          <w:fldChar w:fldCharType="end"/>
        </w:r>
      </w:hyperlink>
    </w:p>
    <w:p w14:paraId="68A3DC92" w14:textId="760E391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69" w:history="1">
        <w:r w:rsidR="00D60492" w:rsidRPr="005E5B77">
          <w:rPr>
            <w:rStyle w:val="a3"/>
            <w:noProof/>
          </w:rPr>
          <w:t>4.1.13.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字典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_Toc24927069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55</w:t>
        </w:r>
        <w:r w:rsidR="00D60492">
          <w:rPr>
            <w:noProof/>
            <w:webHidden/>
          </w:rPr>
          <w:fldChar w:fldCharType="end"/>
        </w:r>
      </w:hyperlink>
    </w:p>
    <w:p w14:paraId="7151C91E" w14:textId="67FA67AB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70" w:history="1">
        <w:r w:rsidR="00D60492" w:rsidRPr="005E5B77">
          <w:rPr>
            <w:rStyle w:val="a3"/>
            <w:noProof/>
          </w:rPr>
          <w:t>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买家业务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_Toc24927070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55</w:t>
        </w:r>
        <w:r w:rsidR="00D60492">
          <w:rPr>
            <w:noProof/>
            <w:webHidden/>
          </w:rPr>
          <w:fldChar w:fldCharType="end"/>
        </w:r>
      </w:hyperlink>
    </w:p>
    <w:p w14:paraId="699D7C4E" w14:textId="38E6CC57" w:rsidR="00D60492" w:rsidRDefault="0036222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71" w:history="1">
        <w:r w:rsidR="00D60492" w:rsidRPr="005E5B77">
          <w:rPr>
            <w:rStyle w:val="a3"/>
            <w:noProof/>
          </w:rPr>
          <w:t>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局部数据实现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_Toc24927071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60</w:t>
        </w:r>
        <w:r w:rsidR="00D60492">
          <w:rPr>
            <w:noProof/>
            <w:webHidden/>
          </w:rPr>
          <w:fldChar w:fldCharType="end"/>
        </w:r>
      </w:hyperlink>
    </w:p>
    <w:p w14:paraId="59B6B8A4" w14:textId="0816AF50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72" w:history="1">
        <w:r w:rsidR="00D60492" w:rsidRPr="005E5B77">
          <w:rPr>
            <w:rStyle w:val="a3"/>
            <w:noProof/>
          </w:rPr>
          <w:t>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管理员业务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_Toc24927072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60</w:t>
        </w:r>
        <w:r w:rsidR="00D60492">
          <w:rPr>
            <w:noProof/>
            <w:webHidden/>
          </w:rPr>
          <w:fldChar w:fldCharType="end"/>
        </w:r>
      </w:hyperlink>
    </w:p>
    <w:p w14:paraId="51D65287" w14:textId="70962DB3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73" w:history="1">
        <w:r w:rsidR="00D60492" w:rsidRPr="005E5B77">
          <w:rPr>
            <w:rStyle w:val="a3"/>
            <w:noProof/>
          </w:rPr>
          <w:t>5.1.1.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_Toc24927073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60</w:t>
        </w:r>
        <w:r w:rsidR="00D60492">
          <w:rPr>
            <w:noProof/>
            <w:webHidden/>
          </w:rPr>
          <w:fldChar w:fldCharType="end"/>
        </w:r>
      </w:hyperlink>
    </w:p>
    <w:p w14:paraId="2628F4EA" w14:textId="74DEE04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74" w:history="1">
        <w:r w:rsidR="00D60492" w:rsidRPr="005E5B77">
          <w:rPr>
            <w:rStyle w:val="a3"/>
            <w:noProof/>
          </w:rPr>
          <w:t>5.1.2.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_Toc24927074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60</w:t>
        </w:r>
        <w:r w:rsidR="00D60492">
          <w:rPr>
            <w:noProof/>
            <w:webHidden/>
          </w:rPr>
          <w:fldChar w:fldCharType="end"/>
        </w:r>
      </w:hyperlink>
    </w:p>
    <w:p w14:paraId="0C486FC1" w14:textId="3AC73C8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75" w:history="1">
        <w:r w:rsidR="00D60492" w:rsidRPr="005E5B77">
          <w:rPr>
            <w:rStyle w:val="a3"/>
            <w:noProof/>
          </w:rPr>
          <w:t>5.1.2.1.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创建基本表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_Toc24927075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61</w:t>
        </w:r>
        <w:r w:rsidR="00D60492">
          <w:rPr>
            <w:noProof/>
            <w:webHidden/>
          </w:rPr>
          <w:fldChar w:fldCharType="end"/>
        </w:r>
      </w:hyperlink>
    </w:p>
    <w:p w14:paraId="51F4022C" w14:textId="3456B405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76" w:history="1">
        <w:r w:rsidR="00D60492" w:rsidRPr="005E5B77">
          <w:rPr>
            <w:rStyle w:val="a3"/>
            <w:noProof/>
          </w:rPr>
          <w:t>5.1.2.2.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添加检查约束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_Toc24927076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69</w:t>
        </w:r>
        <w:r w:rsidR="00D60492">
          <w:rPr>
            <w:noProof/>
            <w:webHidden/>
          </w:rPr>
          <w:fldChar w:fldCharType="end"/>
        </w:r>
      </w:hyperlink>
    </w:p>
    <w:p w14:paraId="190441A1" w14:textId="40A5D7AC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77" w:history="1">
        <w:r w:rsidR="00D60492" w:rsidRPr="005E5B77">
          <w:rPr>
            <w:rStyle w:val="a3"/>
            <w:noProof/>
          </w:rPr>
          <w:t>5.1.3.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_Toc24927077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69</w:t>
        </w:r>
        <w:r w:rsidR="00D60492">
          <w:rPr>
            <w:noProof/>
            <w:webHidden/>
          </w:rPr>
          <w:fldChar w:fldCharType="end"/>
        </w:r>
      </w:hyperlink>
    </w:p>
    <w:p w14:paraId="535689B1" w14:textId="41614977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78" w:history="1">
        <w:r w:rsidR="00D60492" w:rsidRPr="005E5B77">
          <w:rPr>
            <w:rStyle w:val="a3"/>
            <w:noProof/>
          </w:rPr>
          <w:t>5.1.4.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_Toc24927078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70</w:t>
        </w:r>
        <w:r w:rsidR="00D60492">
          <w:rPr>
            <w:noProof/>
            <w:webHidden/>
          </w:rPr>
          <w:fldChar w:fldCharType="end"/>
        </w:r>
      </w:hyperlink>
    </w:p>
    <w:p w14:paraId="39ED1ABA" w14:textId="00865953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79" w:history="1">
        <w:r w:rsidR="00D60492" w:rsidRPr="005E5B77">
          <w:rPr>
            <w:rStyle w:val="a3"/>
            <w:noProof/>
          </w:rPr>
          <w:t>5.1.4.1.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参照信息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_Toc24927079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70</w:t>
        </w:r>
        <w:r w:rsidR="00D60492">
          <w:rPr>
            <w:noProof/>
            <w:webHidden/>
          </w:rPr>
          <w:fldChar w:fldCharType="end"/>
        </w:r>
      </w:hyperlink>
    </w:p>
    <w:p w14:paraId="582719BA" w14:textId="247DA59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80" w:history="1">
        <w:r w:rsidR="00D60492" w:rsidRPr="005E5B77">
          <w:rPr>
            <w:rStyle w:val="a3"/>
            <w:noProof/>
          </w:rPr>
          <w:t>5.1.4.2.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_Toc24927080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70</w:t>
        </w:r>
        <w:r w:rsidR="00D60492">
          <w:rPr>
            <w:noProof/>
            <w:webHidden/>
          </w:rPr>
          <w:fldChar w:fldCharType="end"/>
        </w:r>
      </w:hyperlink>
    </w:p>
    <w:p w14:paraId="6F12CB56" w14:textId="38F37DD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81" w:history="1">
        <w:r w:rsidR="00D60492" w:rsidRPr="005E5B77">
          <w:rPr>
            <w:rStyle w:val="a3"/>
            <w:noProof/>
          </w:rPr>
          <w:t>5.1.4.3.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_Toc24927081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70</w:t>
        </w:r>
        <w:r w:rsidR="00D60492">
          <w:rPr>
            <w:noProof/>
            <w:webHidden/>
          </w:rPr>
          <w:fldChar w:fldCharType="end"/>
        </w:r>
      </w:hyperlink>
    </w:p>
    <w:p w14:paraId="3F0F891E" w14:textId="08E7D9F7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82" w:history="1">
        <w:r w:rsidR="00D60492" w:rsidRPr="005E5B77">
          <w:rPr>
            <w:rStyle w:val="a3"/>
            <w:noProof/>
          </w:rPr>
          <w:t>5.1.5.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_Toc24927082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71</w:t>
        </w:r>
        <w:r w:rsidR="00D60492">
          <w:rPr>
            <w:noProof/>
            <w:webHidden/>
          </w:rPr>
          <w:fldChar w:fldCharType="end"/>
        </w:r>
      </w:hyperlink>
    </w:p>
    <w:p w14:paraId="520C2CDF" w14:textId="647144D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83" w:history="1">
        <w:r w:rsidR="00D60492" w:rsidRPr="005E5B77">
          <w:rPr>
            <w:rStyle w:val="a3"/>
            <w:noProof/>
          </w:rPr>
          <w:t>5.1.5.1.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_Toc24927083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71</w:t>
        </w:r>
        <w:r w:rsidR="00D60492">
          <w:rPr>
            <w:noProof/>
            <w:webHidden/>
          </w:rPr>
          <w:fldChar w:fldCharType="end"/>
        </w:r>
      </w:hyperlink>
    </w:p>
    <w:p w14:paraId="38225335" w14:textId="59D73310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84" w:history="1">
        <w:r w:rsidR="00D60492" w:rsidRPr="005E5B77">
          <w:rPr>
            <w:rStyle w:val="a3"/>
            <w:noProof/>
          </w:rPr>
          <w:t>5.1.6.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_Toc24927084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71</w:t>
        </w:r>
        <w:r w:rsidR="00D60492">
          <w:rPr>
            <w:noProof/>
            <w:webHidden/>
          </w:rPr>
          <w:fldChar w:fldCharType="end"/>
        </w:r>
      </w:hyperlink>
    </w:p>
    <w:p w14:paraId="17DEFD2F" w14:textId="42983125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85" w:history="1">
        <w:r w:rsidR="00D60492" w:rsidRPr="005E5B77">
          <w:rPr>
            <w:rStyle w:val="a3"/>
            <w:noProof/>
          </w:rPr>
          <w:t>5.1.6.1.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_Toc24927085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71</w:t>
        </w:r>
        <w:r w:rsidR="00D60492">
          <w:rPr>
            <w:noProof/>
            <w:webHidden/>
          </w:rPr>
          <w:fldChar w:fldCharType="end"/>
        </w:r>
      </w:hyperlink>
    </w:p>
    <w:p w14:paraId="60A3C140" w14:textId="62B6568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86" w:history="1">
        <w:r w:rsidR="00D60492" w:rsidRPr="005E5B77">
          <w:rPr>
            <w:rStyle w:val="a3"/>
            <w:noProof/>
          </w:rPr>
          <w:t>5.1.7.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_Toc24927086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72</w:t>
        </w:r>
        <w:r w:rsidR="00D60492">
          <w:rPr>
            <w:noProof/>
            <w:webHidden/>
          </w:rPr>
          <w:fldChar w:fldCharType="end"/>
        </w:r>
      </w:hyperlink>
    </w:p>
    <w:p w14:paraId="0539918A" w14:textId="5BFC6FE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87" w:history="1">
        <w:r w:rsidR="00D60492" w:rsidRPr="005E5B77">
          <w:rPr>
            <w:rStyle w:val="a3"/>
            <w:noProof/>
          </w:rPr>
          <w:t>5.1.7.1.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_Toc24927087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72</w:t>
        </w:r>
        <w:r w:rsidR="00D60492">
          <w:rPr>
            <w:noProof/>
            <w:webHidden/>
          </w:rPr>
          <w:fldChar w:fldCharType="end"/>
        </w:r>
      </w:hyperlink>
    </w:p>
    <w:p w14:paraId="0C911415" w14:textId="7DC0804D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88" w:history="1">
        <w:r w:rsidR="00D60492" w:rsidRPr="005E5B77">
          <w:rPr>
            <w:rStyle w:val="a3"/>
            <w:noProof/>
          </w:rPr>
          <w:t>5.2.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买家业务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_Toc24927088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72</w:t>
        </w:r>
        <w:r w:rsidR="00D60492">
          <w:rPr>
            <w:noProof/>
            <w:webHidden/>
          </w:rPr>
          <w:fldChar w:fldCharType="end"/>
        </w:r>
      </w:hyperlink>
    </w:p>
    <w:p w14:paraId="34BC1EE7" w14:textId="725659E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89" w:history="1">
        <w:r w:rsidR="00D60492" w:rsidRPr="005E5B77">
          <w:rPr>
            <w:rStyle w:val="a3"/>
            <w:noProof/>
          </w:rPr>
          <w:t>5.2.1.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_Toc24927089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72</w:t>
        </w:r>
        <w:r w:rsidR="00D60492">
          <w:rPr>
            <w:noProof/>
            <w:webHidden/>
          </w:rPr>
          <w:fldChar w:fldCharType="end"/>
        </w:r>
      </w:hyperlink>
    </w:p>
    <w:p w14:paraId="2FFA6361" w14:textId="2182EB7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90" w:history="1">
        <w:r w:rsidR="00D60492" w:rsidRPr="005E5B77">
          <w:rPr>
            <w:rStyle w:val="a3"/>
            <w:noProof/>
          </w:rPr>
          <w:t>5.2.2.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_Toc24927090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73</w:t>
        </w:r>
        <w:r w:rsidR="00D60492">
          <w:rPr>
            <w:noProof/>
            <w:webHidden/>
          </w:rPr>
          <w:fldChar w:fldCharType="end"/>
        </w:r>
      </w:hyperlink>
    </w:p>
    <w:p w14:paraId="33C34373" w14:textId="3212DE0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91" w:history="1">
        <w:r w:rsidR="00D60492" w:rsidRPr="005E5B77">
          <w:rPr>
            <w:rStyle w:val="a3"/>
            <w:noProof/>
          </w:rPr>
          <w:t>5.2.2.1.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创建基本表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_Toc24927091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73</w:t>
        </w:r>
        <w:r w:rsidR="00D60492">
          <w:rPr>
            <w:noProof/>
            <w:webHidden/>
          </w:rPr>
          <w:fldChar w:fldCharType="end"/>
        </w:r>
      </w:hyperlink>
    </w:p>
    <w:p w14:paraId="64FF69FE" w14:textId="1D94E1B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92" w:history="1">
        <w:r w:rsidR="00D60492" w:rsidRPr="005E5B77">
          <w:rPr>
            <w:rStyle w:val="a3"/>
            <w:noProof/>
          </w:rPr>
          <w:t>5.2.2.2.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添加检查约束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_Toc24927092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77</w:t>
        </w:r>
        <w:r w:rsidR="00D60492">
          <w:rPr>
            <w:noProof/>
            <w:webHidden/>
          </w:rPr>
          <w:fldChar w:fldCharType="end"/>
        </w:r>
      </w:hyperlink>
    </w:p>
    <w:p w14:paraId="35921F99" w14:textId="4F4F435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93" w:history="1">
        <w:r w:rsidR="00D60492" w:rsidRPr="005E5B77">
          <w:rPr>
            <w:rStyle w:val="a3"/>
            <w:noProof/>
          </w:rPr>
          <w:t>5.2.3.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_Toc24927093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77</w:t>
        </w:r>
        <w:r w:rsidR="00D60492">
          <w:rPr>
            <w:noProof/>
            <w:webHidden/>
          </w:rPr>
          <w:fldChar w:fldCharType="end"/>
        </w:r>
      </w:hyperlink>
    </w:p>
    <w:p w14:paraId="41D300C1" w14:textId="23C1CD85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94" w:history="1">
        <w:r w:rsidR="00D60492" w:rsidRPr="005E5B77">
          <w:rPr>
            <w:rStyle w:val="a3"/>
            <w:noProof/>
          </w:rPr>
          <w:t>5.2.4.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_Toc24927094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78</w:t>
        </w:r>
        <w:r w:rsidR="00D60492">
          <w:rPr>
            <w:noProof/>
            <w:webHidden/>
          </w:rPr>
          <w:fldChar w:fldCharType="end"/>
        </w:r>
      </w:hyperlink>
    </w:p>
    <w:p w14:paraId="56D0D397" w14:textId="2A9EE64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95" w:history="1">
        <w:r w:rsidR="00D60492" w:rsidRPr="005E5B77">
          <w:rPr>
            <w:rStyle w:val="a3"/>
            <w:noProof/>
          </w:rPr>
          <w:t>5.2.4.1.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参照信息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_Toc24927095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78</w:t>
        </w:r>
        <w:r w:rsidR="00D60492">
          <w:rPr>
            <w:noProof/>
            <w:webHidden/>
          </w:rPr>
          <w:fldChar w:fldCharType="end"/>
        </w:r>
      </w:hyperlink>
    </w:p>
    <w:p w14:paraId="24521BC7" w14:textId="3346B3C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96" w:history="1">
        <w:r w:rsidR="00D60492" w:rsidRPr="005E5B77">
          <w:rPr>
            <w:rStyle w:val="a3"/>
            <w:noProof/>
          </w:rPr>
          <w:t>5.2.4.2.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_Toc24927096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80</w:t>
        </w:r>
        <w:r w:rsidR="00D60492">
          <w:rPr>
            <w:noProof/>
            <w:webHidden/>
          </w:rPr>
          <w:fldChar w:fldCharType="end"/>
        </w:r>
      </w:hyperlink>
    </w:p>
    <w:p w14:paraId="7D00658D" w14:textId="2A89837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97" w:history="1">
        <w:r w:rsidR="00D60492" w:rsidRPr="005E5B77">
          <w:rPr>
            <w:rStyle w:val="a3"/>
            <w:noProof/>
          </w:rPr>
          <w:t>5.2.4.3.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_Toc24927097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81</w:t>
        </w:r>
        <w:r w:rsidR="00D60492">
          <w:rPr>
            <w:noProof/>
            <w:webHidden/>
          </w:rPr>
          <w:fldChar w:fldCharType="end"/>
        </w:r>
      </w:hyperlink>
    </w:p>
    <w:p w14:paraId="1344BE46" w14:textId="6E6E1B08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98" w:history="1">
        <w:r w:rsidR="00D60492" w:rsidRPr="005E5B77">
          <w:rPr>
            <w:rStyle w:val="a3"/>
            <w:noProof/>
          </w:rPr>
          <w:t>5.2.5.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_Toc24927098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83</w:t>
        </w:r>
        <w:r w:rsidR="00D60492">
          <w:rPr>
            <w:noProof/>
            <w:webHidden/>
          </w:rPr>
          <w:fldChar w:fldCharType="end"/>
        </w:r>
      </w:hyperlink>
    </w:p>
    <w:p w14:paraId="4F443435" w14:textId="69ADA8C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099" w:history="1">
        <w:r w:rsidR="00D60492" w:rsidRPr="005E5B77">
          <w:rPr>
            <w:rStyle w:val="a3"/>
            <w:noProof/>
          </w:rPr>
          <w:t>5.2.5.1.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身份证号判断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_Toc24927099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83</w:t>
        </w:r>
        <w:r w:rsidR="00D60492">
          <w:rPr>
            <w:noProof/>
            <w:webHidden/>
          </w:rPr>
          <w:fldChar w:fldCharType="end"/>
        </w:r>
      </w:hyperlink>
    </w:p>
    <w:p w14:paraId="0693B89D" w14:textId="28BBDC4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00" w:history="1">
        <w:r w:rsidR="00D60492" w:rsidRPr="005E5B77">
          <w:rPr>
            <w:rStyle w:val="a3"/>
            <w:noProof/>
          </w:rPr>
          <w:t>5.2.5.2.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手机号判断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_Toc24927100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85</w:t>
        </w:r>
        <w:r w:rsidR="00D60492">
          <w:rPr>
            <w:noProof/>
            <w:webHidden/>
          </w:rPr>
          <w:fldChar w:fldCharType="end"/>
        </w:r>
      </w:hyperlink>
    </w:p>
    <w:p w14:paraId="6C1E0CF7" w14:textId="3F408FF8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01" w:history="1">
        <w:r w:rsidR="00D60492" w:rsidRPr="005E5B77">
          <w:rPr>
            <w:rStyle w:val="a3"/>
            <w:noProof/>
          </w:rPr>
          <w:t>5.2.6.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_Toc24927101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85</w:t>
        </w:r>
        <w:r w:rsidR="00D60492">
          <w:rPr>
            <w:noProof/>
            <w:webHidden/>
          </w:rPr>
          <w:fldChar w:fldCharType="end"/>
        </w:r>
      </w:hyperlink>
    </w:p>
    <w:p w14:paraId="57E446D5" w14:textId="483D3063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02" w:history="1">
        <w:r w:rsidR="00D60492" w:rsidRPr="005E5B77">
          <w:rPr>
            <w:rStyle w:val="a3"/>
            <w:noProof/>
          </w:rPr>
          <w:t>5.2.6.1.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清理所有对象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_Toc24927102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85</w:t>
        </w:r>
        <w:r w:rsidR="00D60492">
          <w:rPr>
            <w:noProof/>
            <w:webHidden/>
          </w:rPr>
          <w:fldChar w:fldCharType="end"/>
        </w:r>
      </w:hyperlink>
    </w:p>
    <w:p w14:paraId="6B7E30D1" w14:textId="2CFFB2E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03" w:history="1">
        <w:r w:rsidR="00D60492" w:rsidRPr="005E5B77">
          <w:rPr>
            <w:rStyle w:val="a3"/>
            <w:noProof/>
          </w:rPr>
          <w:t>5.2.7.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_Toc24927103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86</w:t>
        </w:r>
        <w:r w:rsidR="00D60492">
          <w:rPr>
            <w:noProof/>
            <w:webHidden/>
          </w:rPr>
          <w:fldChar w:fldCharType="end"/>
        </w:r>
      </w:hyperlink>
    </w:p>
    <w:p w14:paraId="6323C127" w14:textId="770B21A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04" w:history="1">
        <w:r w:rsidR="00D60492" w:rsidRPr="005E5B77">
          <w:rPr>
            <w:rStyle w:val="a3"/>
            <w:noProof/>
          </w:rPr>
          <w:t>5.2.7.1.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校验买家身份证号和手机号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_Toc24927104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87</w:t>
        </w:r>
        <w:r w:rsidR="00D60492">
          <w:rPr>
            <w:noProof/>
            <w:webHidden/>
          </w:rPr>
          <w:fldChar w:fldCharType="end"/>
        </w:r>
      </w:hyperlink>
    </w:p>
    <w:p w14:paraId="6DB5DF7D" w14:textId="47030F5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05" w:history="1">
        <w:r w:rsidR="00D60492" w:rsidRPr="005E5B77">
          <w:rPr>
            <w:rStyle w:val="a3"/>
            <w:noProof/>
          </w:rPr>
          <w:t>5.2.7.2.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校验商家身份证号和手机号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_Toc24927105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87</w:t>
        </w:r>
        <w:r w:rsidR="00D60492">
          <w:rPr>
            <w:noProof/>
            <w:webHidden/>
          </w:rPr>
          <w:fldChar w:fldCharType="end"/>
        </w:r>
      </w:hyperlink>
    </w:p>
    <w:p w14:paraId="754BB4F2" w14:textId="0B81C39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06" w:history="1">
        <w:r w:rsidR="00D60492" w:rsidRPr="005E5B77">
          <w:rPr>
            <w:rStyle w:val="a3"/>
            <w:noProof/>
          </w:rPr>
          <w:t>5.2.7.3.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订单信息插入记录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_Toc24927106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88</w:t>
        </w:r>
        <w:r w:rsidR="00D60492">
          <w:rPr>
            <w:noProof/>
            <w:webHidden/>
          </w:rPr>
          <w:fldChar w:fldCharType="end"/>
        </w:r>
      </w:hyperlink>
    </w:p>
    <w:p w14:paraId="74698F89" w14:textId="102B4DA3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07" w:history="1">
        <w:r w:rsidR="00D60492" w:rsidRPr="005E5B77">
          <w:rPr>
            <w:rStyle w:val="a3"/>
            <w:noProof/>
          </w:rPr>
          <w:t>5.3.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卖家业务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_Toc24927107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88</w:t>
        </w:r>
        <w:r w:rsidR="00D60492">
          <w:rPr>
            <w:noProof/>
            <w:webHidden/>
          </w:rPr>
          <w:fldChar w:fldCharType="end"/>
        </w:r>
      </w:hyperlink>
    </w:p>
    <w:p w14:paraId="10B48311" w14:textId="7D134AD9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08" w:history="1">
        <w:r w:rsidR="00D60492" w:rsidRPr="005E5B77">
          <w:rPr>
            <w:rStyle w:val="a3"/>
            <w:noProof/>
          </w:rPr>
          <w:t>5.3.1.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_Toc24927108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88</w:t>
        </w:r>
        <w:r w:rsidR="00D60492">
          <w:rPr>
            <w:noProof/>
            <w:webHidden/>
          </w:rPr>
          <w:fldChar w:fldCharType="end"/>
        </w:r>
      </w:hyperlink>
    </w:p>
    <w:p w14:paraId="7814E63C" w14:textId="3A0CEDD4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09" w:history="1">
        <w:r w:rsidR="00D60492" w:rsidRPr="005E5B77">
          <w:rPr>
            <w:rStyle w:val="a3"/>
            <w:noProof/>
          </w:rPr>
          <w:t>5.3.2.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_Toc24927109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89</w:t>
        </w:r>
        <w:r w:rsidR="00D60492">
          <w:rPr>
            <w:noProof/>
            <w:webHidden/>
          </w:rPr>
          <w:fldChar w:fldCharType="end"/>
        </w:r>
      </w:hyperlink>
    </w:p>
    <w:p w14:paraId="54D17B70" w14:textId="67711C4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10" w:history="1">
        <w:r w:rsidR="00D60492" w:rsidRPr="005E5B77">
          <w:rPr>
            <w:rStyle w:val="a3"/>
            <w:noProof/>
          </w:rPr>
          <w:t>5.3.2.1.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创建基本表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_Toc24927110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89</w:t>
        </w:r>
        <w:r w:rsidR="00D60492">
          <w:rPr>
            <w:noProof/>
            <w:webHidden/>
          </w:rPr>
          <w:fldChar w:fldCharType="end"/>
        </w:r>
      </w:hyperlink>
    </w:p>
    <w:p w14:paraId="03796A68" w14:textId="260633A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11" w:history="1">
        <w:r w:rsidR="00D60492" w:rsidRPr="005E5B77">
          <w:rPr>
            <w:rStyle w:val="a3"/>
            <w:noProof/>
          </w:rPr>
          <w:t>5.3.2.2.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添加检查约束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_Toc24927111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96</w:t>
        </w:r>
        <w:r w:rsidR="00D60492">
          <w:rPr>
            <w:noProof/>
            <w:webHidden/>
          </w:rPr>
          <w:fldChar w:fldCharType="end"/>
        </w:r>
      </w:hyperlink>
    </w:p>
    <w:p w14:paraId="63F3CEC7" w14:textId="14E268A4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12" w:history="1">
        <w:r w:rsidR="00D60492" w:rsidRPr="005E5B77">
          <w:rPr>
            <w:rStyle w:val="a3"/>
            <w:noProof/>
          </w:rPr>
          <w:t>5.3.3.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_Toc24927112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96</w:t>
        </w:r>
        <w:r w:rsidR="00D60492">
          <w:rPr>
            <w:noProof/>
            <w:webHidden/>
          </w:rPr>
          <w:fldChar w:fldCharType="end"/>
        </w:r>
      </w:hyperlink>
    </w:p>
    <w:p w14:paraId="1B508E93" w14:textId="4BA36FE0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13" w:history="1">
        <w:r w:rsidR="00D60492" w:rsidRPr="005E5B77">
          <w:rPr>
            <w:rStyle w:val="a3"/>
            <w:noProof/>
          </w:rPr>
          <w:t>5.3.4.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_Toc24927113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96</w:t>
        </w:r>
        <w:r w:rsidR="00D60492">
          <w:rPr>
            <w:noProof/>
            <w:webHidden/>
          </w:rPr>
          <w:fldChar w:fldCharType="end"/>
        </w:r>
      </w:hyperlink>
    </w:p>
    <w:p w14:paraId="7C7A4E8D" w14:textId="323130C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14" w:history="1">
        <w:r w:rsidR="00D60492" w:rsidRPr="005E5B77">
          <w:rPr>
            <w:rStyle w:val="a3"/>
            <w:noProof/>
          </w:rPr>
          <w:t>5.3.4.1.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参照信息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_Toc24927114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96</w:t>
        </w:r>
        <w:r w:rsidR="00D60492">
          <w:rPr>
            <w:noProof/>
            <w:webHidden/>
          </w:rPr>
          <w:fldChar w:fldCharType="end"/>
        </w:r>
      </w:hyperlink>
    </w:p>
    <w:p w14:paraId="7B247D6A" w14:textId="7589A5D3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15" w:history="1">
        <w:r w:rsidR="00D60492" w:rsidRPr="005E5B77">
          <w:rPr>
            <w:rStyle w:val="a3"/>
            <w:noProof/>
          </w:rPr>
          <w:t>5.3.4.2.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_Toc24927115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96</w:t>
        </w:r>
        <w:r w:rsidR="00D60492">
          <w:rPr>
            <w:noProof/>
            <w:webHidden/>
          </w:rPr>
          <w:fldChar w:fldCharType="end"/>
        </w:r>
      </w:hyperlink>
    </w:p>
    <w:p w14:paraId="41EC5800" w14:textId="41FF7D2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16" w:history="1">
        <w:r w:rsidR="00D60492" w:rsidRPr="005E5B77">
          <w:rPr>
            <w:rStyle w:val="a3"/>
            <w:noProof/>
          </w:rPr>
          <w:t>5.3.4.3.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_Toc24927116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97</w:t>
        </w:r>
        <w:r w:rsidR="00D60492">
          <w:rPr>
            <w:noProof/>
            <w:webHidden/>
          </w:rPr>
          <w:fldChar w:fldCharType="end"/>
        </w:r>
      </w:hyperlink>
    </w:p>
    <w:p w14:paraId="22F8C1A8" w14:textId="3A27FC4F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17" w:history="1">
        <w:r w:rsidR="00D60492" w:rsidRPr="005E5B77">
          <w:rPr>
            <w:rStyle w:val="a3"/>
            <w:noProof/>
          </w:rPr>
          <w:t>5.3.5.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_Toc24927117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97</w:t>
        </w:r>
        <w:r w:rsidR="00D60492">
          <w:rPr>
            <w:noProof/>
            <w:webHidden/>
          </w:rPr>
          <w:fldChar w:fldCharType="end"/>
        </w:r>
      </w:hyperlink>
    </w:p>
    <w:p w14:paraId="3C2A12B6" w14:textId="73A5E72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18" w:history="1">
        <w:r w:rsidR="00D60492" w:rsidRPr="005E5B77">
          <w:rPr>
            <w:rStyle w:val="a3"/>
            <w:noProof/>
          </w:rPr>
          <w:t>5.3.5.1.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_Toc24927118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97</w:t>
        </w:r>
        <w:r w:rsidR="00D60492">
          <w:rPr>
            <w:noProof/>
            <w:webHidden/>
          </w:rPr>
          <w:fldChar w:fldCharType="end"/>
        </w:r>
      </w:hyperlink>
    </w:p>
    <w:p w14:paraId="351CB14D" w14:textId="0CB035AC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19" w:history="1">
        <w:r w:rsidR="00D60492" w:rsidRPr="005E5B77">
          <w:rPr>
            <w:rStyle w:val="a3"/>
            <w:noProof/>
          </w:rPr>
          <w:t>5.3.6.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_Toc24927119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98</w:t>
        </w:r>
        <w:r w:rsidR="00D60492">
          <w:rPr>
            <w:noProof/>
            <w:webHidden/>
          </w:rPr>
          <w:fldChar w:fldCharType="end"/>
        </w:r>
      </w:hyperlink>
    </w:p>
    <w:p w14:paraId="28CAA101" w14:textId="2AAC005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20" w:history="1">
        <w:r w:rsidR="00D60492" w:rsidRPr="005E5B77">
          <w:rPr>
            <w:rStyle w:val="a3"/>
            <w:noProof/>
          </w:rPr>
          <w:t>5.3.6.1.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_Toc24927120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98</w:t>
        </w:r>
        <w:r w:rsidR="00D60492">
          <w:rPr>
            <w:noProof/>
            <w:webHidden/>
          </w:rPr>
          <w:fldChar w:fldCharType="end"/>
        </w:r>
      </w:hyperlink>
    </w:p>
    <w:p w14:paraId="008F6887" w14:textId="6E7A495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21" w:history="1">
        <w:r w:rsidR="00D60492" w:rsidRPr="005E5B77">
          <w:rPr>
            <w:rStyle w:val="a3"/>
            <w:noProof/>
          </w:rPr>
          <w:t>5.3.7.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_Toc24927121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98</w:t>
        </w:r>
        <w:r w:rsidR="00D60492">
          <w:rPr>
            <w:noProof/>
            <w:webHidden/>
          </w:rPr>
          <w:fldChar w:fldCharType="end"/>
        </w:r>
      </w:hyperlink>
    </w:p>
    <w:p w14:paraId="18A9A942" w14:textId="6B120E3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22" w:history="1">
        <w:r w:rsidR="00D60492" w:rsidRPr="005E5B77">
          <w:rPr>
            <w:rStyle w:val="a3"/>
            <w:noProof/>
          </w:rPr>
          <w:t>5.3.7.1.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_Toc24927122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98</w:t>
        </w:r>
        <w:r w:rsidR="00D60492">
          <w:rPr>
            <w:noProof/>
            <w:webHidden/>
          </w:rPr>
          <w:fldChar w:fldCharType="end"/>
        </w:r>
      </w:hyperlink>
    </w:p>
    <w:p w14:paraId="3FCF14E1" w14:textId="674A8923" w:rsidR="00D60492" w:rsidRDefault="0036222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23" w:history="1">
        <w:r w:rsidR="00D60492" w:rsidRPr="005E5B77">
          <w:rPr>
            <w:rStyle w:val="a3"/>
            <w:noProof/>
          </w:rPr>
          <w:t>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局部数据实现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_Toc24927123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100</w:t>
        </w:r>
        <w:r w:rsidR="00D60492">
          <w:rPr>
            <w:noProof/>
            <w:webHidden/>
          </w:rPr>
          <w:fldChar w:fldCharType="end"/>
        </w:r>
      </w:hyperlink>
    </w:p>
    <w:p w14:paraId="0660E128" w14:textId="28E18CB7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24" w:history="1">
        <w:r w:rsidR="00D60492" w:rsidRPr="005E5B77">
          <w:rPr>
            <w:rStyle w:val="a3"/>
            <w:noProof/>
          </w:rPr>
          <w:t>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管理员业务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_Toc24927124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100</w:t>
        </w:r>
        <w:r w:rsidR="00D60492">
          <w:rPr>
            <w:noProof/>
            <w:webHidden/>
          </w:rPr>
          <w:fldChar w:fldCharType="end"/>
        </w:r>
      </w:hyperlink>
    </w:p>
    <w:p w14:paraId="4DAA7C6B" w14:textId="06C40F01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25" w:history="1">
        <w:r w:rsidR="00D60492" w:rsidRPr="005E5B77">
          <w:rPr>
            <w:rStyle w:val="a3"/>
            <w:noProof/>
          </w:rPr>
          <w:t>6.1.1.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_Toc24927125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100</w:t>
        </w:r>
        <w:r w:rsidR="00D60492">
          <w:rPr>
            <w:noProof/>
            <w:webHidden/>
          </w:rPr>
          <w:fldChar w:fldCharType="end"/>
        </w:r>
      </w:hyperlink>
    </w:p>
    <w:p w14:paraId="2073FA40" w14:textId="68F9F5E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26" w:history="1">
        <w:r w:rsidR="00D60492" w:rsidRPr="005E5B77">
          <w:rPr>
            <w:rStyle w:val="a3"/>
            <w:noProof/>
          </w:rPr>
          <w:t>6.1.2.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_Toc24927126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100</w:t>
        </w:r>
        <w:r w:rsidR="00D60492">
          <w:rPr>
            <w:noProof/>
            <w:webHidden/>
          </w:rPr>
          <w:fldChar w:fldCharType="end"/>
        </w:r>
      </w:hyperlink>
    </w:p>
    <w:p w14:paraId="1C5439E0" w14:textId="1CD3C63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27" w:history="1">
        <w:r w:rsidR="00D60492" w:rsidRPr="005E5B77">
          <w:rPr>
            <w:rStyle w:val="a3"/>
            <w:noProof/>
          </w:rPr>
          <w:t>6.1.2.1.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创建基本表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_Toc24927127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101</w:t>
        </w:r>
        <w:r w:rsidR="00D60492">
          <w:rPr>
            <w:noProof/>
            <w:webHidden/>
          </w:rPr>
          <w:fldChar w:fldCharType="end"/>
        </w:r>
      </w:hyperlink>
    </w:p>
    <w:p w14:paraId="663D0AEF" w14:textId="106622F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28" w:history="1">
        <w:r w:rsidR="00D60492" w:rsidRPr="005E5B77">
          <w:rPr>
            <w:rStyle w:val="a3"/>
            <w:noProof/>
          </w:rPr>
          <w:t>6.1.2.2.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添加检查约束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_Toc24927128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110</w:t>
        </w:r>
        <w:r w:rsidR="00D60492">
          <w:rPr>
            <w:noProof/>
            <w:webHidden/>
          </w:rPr>
          <w:fldChar w:fldCharType="end"/>
        </w:r>
      </w:hyperlink>
    </w:p>
    <w:p w14:paraId="4ED95461" w14:textId="6E1F4705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29" w:history="1">
        <w:r w:rsidR="00D60492" w:rsidRPr="005E5B77">
          <w:rPr>
            <w:rStyle w:val="a3"/>
            <w:noProof/>
          </w:rPr>
          <w:t>6.1.3.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_Toc24927129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110</w:t>
        </w:r>
        <w:r w:rsidR="00D60492">
          <w:rPr>
            <w:noProof/>
            <w:webHidden/>
          </w:rPr>
          <w:fldChar w:fldCharType="end"/>
        </w:r>
      </w:hyperlink>
    </w:p>
    <w:p w14:paraId="0286FA1D" w14:textId="28DDF7D9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30" w:history="1">
        <w:r w:rsidR="00D60492" w:rsidRPr="005E5B77">
          <w:rPr>
            <w:rStyle w:val="a3"/>
            <w:noProof/>
          </w:rPr>
          <w:t>6.1.4.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_Toc24927130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111</w:t>
        </w:r>
        <w:r w:rsidR="00D60492">
          <w:rPr>
            <w:noProof/>
            <w:webHidden/>
          </w:rPr>
          <w:fldChar w:fldCharType="end"/>
        </w:r>
      </w:hyperlink>
    </w:p>
    <w:p w14:paraId="0F35DB18" w14:textId="3BDC369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31" w:history="1">
        <w:r w:rsidR="00D60492" w:rsidRPr="005E5B77">
          <w:rPr>
            <w:rStyle w:val="a3"/>
            <w:noProof/>
          </w:rPr>
          <w:t>6.1.4.1.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参照信息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_Toc24927131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111</w:t>
        </w:r>
        <w:r w:rsidR="00D60492">
          <w:rPr>
            <w:noProof/>
            <w:webHidden/>
          </w:rPr>
          <w:fldChar w:fldCharType="end"/>
        </w:r>
      </w:hyperlink>
    </w:p>
    <w:p w14:paraId="2022CFCF" w14:textId="31693A6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32" w:history="1">
        <w:r w:rsidR="00D60492" w:rsidRPr="005E5B77">
          <w:rPr>
            <w:rStyle w:val="a3"/>
            <w:noProof/>
          </w:rPr>
          <w:t>6.1.4.2.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_Toc24927132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111</w:t>
        </w:r>
        <w:r w:rsidR="00D60492">
          <w:rPr>
            <w:noProof/>
            <w:webHidden/>
          </w:rPr>
          <w:fldChar w:fldCharType="end"/>
        </w:r>
      </w:hyperlink>
    </w:p>
    <w:p w14:paraId="728B097E" w14:textId="24C845F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33" w:history="1">
        <w:r w:rsidR="00D60492" w:rsidRPr="005E5B77">
          <w:rPr>
            <w:rStyle w:val="a3"/>
            <w:noProof/>
          </w:rPr>
          <w:t>6.1.4.3.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_Toc24927133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111</w:t>
        </w:r>
        <w:r w:rsidR="00D60492">
          <w:rPr>
            <w:noProof/>
            <w:webHidden/>
          </w:rPr>
          <w:fldChar w:fldCharType="end"/>
        </w:r>
      </w:hyperlink>
    </w:p>
    <w:p w14:paraId="5AF82A0C" w14:textId="33927700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34" w:history="1">
        <w:r w:rsidR="00D60492" w:rsidRPr="005E5B77">
          <w:rPr>
            <w:rStyle w:val="a3"/>
            <w:noProof/>
          </w:rPr>
          <w:t>6.1.5.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_Toc24927134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112</w:t>
        </w:r>
        <w:r w:rsidR="00D60492">
          <w:rPr>
            <w:noProof/>
            <w:webHidden/>
          </w:rPr>
          <w:fldChar w:fldCharType="end"/>
        </w:r>
      </w:hyperlink>
    </w:p>
    <w:p w14:paraId="7D71F130" w14:textId="0A8A7A3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35" w:history="1">
        <w:r w:rsidR="00D60492" w:rsidRPr="005E5B77">
          <w:rPr>
            <w:rStyle w:val="a3"/>
            <w:noProof/>
          </w:rPr>
          <w:t>6.1.5.1.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_Toc24927135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112</w:t>
        </w:r>
        <w:r w:rsidR="00D60492">
          <w:rPr>
            <w:noProof/>
            <w:webHidden/>
          </w:rPr>
          <w:fldChar w:fldCharType="end"/>
        </w:r>
      </w:hyperlink>
    </w:p>
    <w:p w14:paraId="173EAEAF" w14:textId="64B06EC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36" w:history="1">
        <w:r w:rsidR="00D60492" w:rsidRPr="005E5B77">
          <w:rPr>
            <w:rStyle w:val="a3"/>
            <w:noProof/>
          </w:rPr>
          <w:t>6.1.6.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_Toc24927136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112</w:t>
        </w:r>
        <w:r w:rsidR="00D60492">
          <w:rPr>
            <w:noProof/>
            <w:webHidden/>
          </w:rPr>
          <w:fldChar w:fldCharType="end"/>
        </w:r>
      </w:hyperlink>
    </w:p>
    <w:p w14:paraId="5AC026F2" w14:textId="67F768A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37" w:history="1">
        <w:r w:rsidR="00D60492" w:rsidRPr="005E5B77">
          <w:rPr>
            <w:rStyle w:val="a3"/>
            <w:noProof/>
          </w:rPr>
          <w:t>6.1.6.1.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_Toc24927137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112</w:t>
        </w:r>
        <w:r w:rsidR="00D60492">
          <w:rPr>
            <w:noProof/>
            <w:webHidden/>
          </w:rPr>
          <w:fldChar w:fldCharType="end"/>
        </w:r>
      </w:hyperlink>
    </w:p>
    <w:p w14:paraId="18A2F4AC" w14:textId="10436C3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38" w:history="1">
        <w:r w:rsidR="00D60492" w:rsidRPr="005E5B77">
          <w:rPr>
            <w:rStyle w:val="a3"/>
            <w:noProof/>
          </w:rPr>
          <w:t>6.1.7.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_Toc24927138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113</w:t>
        </w:r>
        <w:r w:rsidR="00D60492">
          <w:rPr>
            <w:noProof/>
            <w:webHidden/>
          </w:rPr>
          <w:fldChar w:fldCharType="end"/>
        </w:r>
      </w:hyperlink>
    </w:p>
    <w:p w14:paraId="3E912D65" w14:textId="6DD86EA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39" w:history="1">
        <w:r w:rsidR="00D60492" w:rsidRPr="005E5B77">
          <w:rPr>
            <w:rStyle w:val="a3"/>
            <w:noProof/>
          </w:rPr>
          <w:t>6.1.7.1.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_Toc24927139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113</w:t>
        </w:r>
        <w:r w:rsidR="00D60492">
          <w:rPr>
            <w:noProof/>
            <w:webHidden/>
          </w:rPr>
          <w:fldChar w:fldCharType="end"/>
        </w:r>
      </w:hyperlink>
    </w:p>
    <w:p w14:paraId="62875D65" w14:textId="2E3A8FBD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40" w:history="1">
        <w:r w:rsidR="00D60492" w:rsidRPr="005E5B77">
          <w:rPr>
            <w:rStyle w:val="a3"/>
            <w:noProof/>
          </w:rPr>
          <w:t>6.2.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买家业务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_Toc24927140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113</w:t>
        </w:r>
        <w:r w:rsidR="00D60492">
          <w:rPr>
            <w:noProof/>
            <w:webHidden/>
          </w:rPr>
          <w:fldChar w:fldCharType="end"/>
        </w:r>
      </w:hyperlink>
    </w:p>
    <w:p w14:paraId="7E16E67F" w14:textId="3CB20F4F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41" w:history="1">
        <w:r w:rsidR="00D60492" w:rsidRPr="005E5B77">
          <w:rPr>
            <w:rStyle w:val="a3"/>
            <w:noProof/>
          </w:rPr>
          <w:t>6.2.1.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_Toc24927141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113</w:t>
        </w:r>
        <w:r w:rsidR="00D60492">
          <w:rPr>
            <w:noProof/>
            <w:webHidden/>
          </w:rPr>
          <w:fldChar w:fldCharType="end"/>
        </w:r>
      </w:hyperlink>
    </w:p>
    <w:p w14:paraId="4F958B2D" w14:textId="1D6D7E23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42" w:history="1">
        <w:r w:rsidR="00D60492" w:rsidRPr="005E5B77">
          <w:rPr>
            <w:rStyle w:val="a3"/>
            <w:noProof/>
          </w:rPr>
          <w:t>6.2.2.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_Toc24927142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114</w:t>
        </w:r>
        <w:r w:rsidR="00D60492">
          <w:rPr>
            <w:noProof/>
            <w:webHidden/>
          </w:rPr>
          <w:fldChar w:fldCharType="end"/>
        </w:r>
      </w:hyperlink>
    </w:p>
    <w:p w14:paraId="37090CB3" w14:textId="6F4D21A3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43" w:history="1">
        <w:r w:rsidR="00D60492" w:rsidRPr="005E5B77">
          <w:rPr>
            <w:rStyle w:val="a3"/>
            <w:noProof/>
          </w:rPr>
          <w:t>6.2.2.1.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创建基本表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_Toc24927143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114</w:t>
        </w:r>
        <w:r w:rsidR="00D60492">
          <w:rPr>
            <w:noProof/>
            <w:webHidden/>
          </w:rPr>
          <w:fldChar w:fldCharType="end"/>
        </w:r>
      </w:hyperlink>
    </w:p>
    <w:p w14:paraId="7138F036" w14:textId="377E798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44" w:history="1">
        <w:r w:rsidR="00D60492" w:rsidRPr="005E5B77">
          <w:rPr>
            <w:rStyle w:val="a3"/>
            <w:noProof/>
          </w:rPr>
          <w:t>6.2.2.2.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添加检查约束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_Toc24927144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118</w:t>
        </w:r>
        <w:r w:rsidR="00D60492">
          <w:rPr>
            <w:noProof/>
            <w:webHidden/>
          </w:rPr>
          <w:fldChar w:fldCharType="end"/>
        </w:r>
      </w:hyperlink>
    </w:p>
    <w:p w14:paraId="306448DF" w14:textId="033CF3E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45" w:history="1">
        <w:r w:rsidR="00D60492" w:rsidRPr="005E5B77">
          <w:rPr>
            <w:rStyle w:val="a3"/>
            <w:noProof/>
          </w:rPr>
          <w:t>6.2.3.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_Toc24927145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119</w:t>
        </w:r>
        <w:r w:rsidR="00D60492">
          <w:rPr>
            <w:noProof/>
            <w:webHidden/>
          </w:rPr>
          <w:fldChar w:fldCharType="end"/>
        </w:r>
      </w:hyperlink>
    </w:p>
    <w:p w14:paraId="124C533A" w14:textId="5C92982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46" w:history="1">
        <w:r w:rsidR="00D60492" w:rsidRPr="005E5B77">
          <w:rPr>
            <w:rStyle w:val="a3"/>
            <w:noProof/>
          </w:rPr>
          <w:t>6.2.4.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_Toc24927146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119</w:t>
        </w:r>
        <w:r w:rsidR="00D60492">
          <w:rPr>
            <w:noProof/>
            <w:webHidden/>
          </w:rPr>
          <w:fldChar w:fldCharType="end"/>
        </w:r>
      </w:hyperlink>
    </w:p>
    <w:p w14:paraId="1521A519" w14:textId="0A2C9E1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47" w:history="1">
        <w:r w:rsidR="00D60492" w:rsidRPr="005E5B77">
          <w:rPr>
            <w:rStyle w:val="a3"/>
            <w:noProof/>
          </w:rPr>
          <w:t>6.2.4.1.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参照信息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_Toc24927147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119</w:t>
        </w:r>
        <w:r w:rsidR="00D60492">
          <w:rPr>
            <w:noProof/>
            <w:webHidden/>
          </w:rPr>
          <w:fldChar w:fldCharType="end"/>
        </w:r>
      </w:hyperlink>
    </w:p>
    <w:p w14:paraId="46C77F6E" w14:textId="7C442DF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48" w:history="1">
        <w:r w:rsidR="00D60492" w:rsidRPr="005E5B77">
          <w:rPr>
            <w:rStyle w:val="a3"/>
            <w:noProof/>
          </w:rPr>
          <w:t>6.2.4.2.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_Toc24927148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122</w:t>
        </w:r>
        <w:r w:rsidR="00D60492">
          <w:rPr>
            <w:noProof/>
            <w:webHidden/>
          </w:rPr>
          <w:fldChar w:fldCharType="end"/>
        </w:r>
      </w:hyperlink>
    </w:p>
    <w:p w14:paraId="6E708682" w14:textId="2418645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49" w:history="1">
        <w:r w:rsidR="00D60492" w:rsidRPr="005E5B77">
          <w:rPr>
            <w:rStyle w:val="a3"/>
            <w:noProof/>
          </w:rPr>
          <w:t>6.2.4.3.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_Toc24927149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124</w:t>
        </w:r>
        <w:r w:rsidR="00D60492">
          <w:rPr>
            <w:noProof/>
            <w:webHidden/>
          </w:rPr>
          <w:fldChar w:fldCharType="end"/>
        </w:r>
      </w:hyperlink>
    </w:p>
    <w:p w14:paraId="6DE52A7A" w14:textId="391DD1F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50" w:history="1">
        <w:r w:rsidR="00D60492" w:rsidRPr="005E5B77">
          <w:rPr>
            <w:rStyle w:val="a3"/>
            <w:noProof/>
          </w:rPr>
          <w:t>6.2.5.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_Toc24927150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125</w:t>
        </w:r>
        <w:r w:rsidR="00D60492">
          <w:rPr>
            <w:noProof/>
            <w:webHidden/>
          </w:rPr>
          <w:fldChar w:fldCharType="end"/>
        </w:r>
      </w:hyperlink>
    </w:p>
    <w:p w14:paraId="0B9B70E7" w14:textId="58FEB3B5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51" w:history="1">
        <w:r w:rsidR="00D60492" w:rsidRPr="005E5B77">
          <w:rPr>
            <w:rStyle w:val="a3"/>
            <w:noProof/>
          </w:rPr>
          <w:t>6.2.5.1.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检验身份证号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_Toc24927151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125</w:t>
        </w:r>
        <w:r w:rsidR="00D60492">
          <w:rPr>
            <w:noProof/>
            <w:webHidden/>
          </w:rPr>
          <w:fldChar w:fldCharType="end"/>
        </w:r>
      </w:hyperlink>
    </w:p>
    <w:p w14:paraId="6546F4A7" w14:textId="13EDEA9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52" w:history="1">
        <w:r w:rsidR="00D60492" w:rsidRPr="005E5B77">
          <w:rPr>
            <w:rStyle w:val="a3"/>
            <w:noProof/>
          </w:rPr>
          <w:t>6.2.5.2.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检验手机号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_Toc24927152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127</w:t>
        </w:r>
        <w:r w:rsidR="00D60492">
          <w:rPr>
            <w:noProof/>
            <w:webHidden/>
          </w:rPr>
          <w:fldChar w:fldCharType="end"/>
        </w:r>
      </w:hyperlink>
    </w:p>
    <w:p w14:paraId="6E24A759" w14:textId="7C49C6E0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53" w:history="1">
        <w:r w:rsidR="00D60492" w:rsidRPr="005E5B77">
          <w:rPr>
            <w:rStyle w:val="a3"/>
            <w:noProof/>
          </w:rPr>
          <w:t>6.2.6.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_Toc24927153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127</w:t>
        </w:r>
        <w:r w:rsidR="00D60492">
          <w:rPr>
            <w:noProof/>
            <w:webHidden/>
          </w:rPr>
          <w:fldChar w:fldCharType="end"/>
        </w:r>
      </w:hyperlink>
    </w:p>
    <w:p w14:paraId="0F34E4C4" w14:textId="52206BA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54" w:history="1">
        <w:r w:rsidR="00D60492" w:rsidRPr="005E5B77">
          <w:rPr>
            <w:rStyle w:val="a3"/>
            <w:noProof/>
          </w:rPr>
          <w:t>6.2.6.1.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清理所有对象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_Toc24927154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128</w:t>
        </w:r>
        <w:r w:rsidR="00D60492">
          <w:rPr>
            <w:noProof/>
            <w:webHidden/>
          </w:rPr>
          <w:fldChar w:fldCharType="end"/>
        </w:r>
      </w:hyperlink>
    </w:p>
    <w:p w14:paraId="7B38E82D" w14:textId="7CB49F58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55" w:history="1">
        <w:r w:rsidR="00D60492" w:rsidRPr="005E5B77">
          <w:rPr>
            <w:rStyle w:val="a3"/>
            <w:noProof/>
          </w:rPr>
          <w:t>6.2.7.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_Toc24927155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128</w:t>
        </w:r>
        <w:r w:rsidR="00D60492">
          <w:rPr>
            <w:noProof/>
            <w:webHidden/>
          </w:rPr>
          <w:fldChar w:fldCharType="end"/>
        </w:r>
      </w:hyperlink>
    </w:p>
    <w:p w14:paraId="512FF04C" w14:textId="3470336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56" w:history="1">
        <w:r w:rsidR="00D60492" w:rsidRPr="005E5B77">
          <w:rPr>
            <w:rStyle w:val="a3"/>
            <w:noProof/>
          </w:rPr>
          <w:t>6.2.7.1.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校验买家身份证号和手机号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_Toc24927156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128</w:t>
        </w:r>
        <w:r w:rsidR="00D60492">
          <w:rPr>
            <w:noProof/>
            <w:webHidden/>
          </w:rPr>
          <w:fldChar w:fldCharType="end"/>
        </w:r>
      </w:hyperlink>
    </w:p>
    <w:p w14:paraId="37226774" w14:textId="1B12AF5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57" w:history="1">
        <w:r w:rsidR="00D60492" w:rsidRPr="005E5B77">
          <w:rPr>
            <w:rStyle w:val="a3"/>
            <w:noProof/>
          </w:rPr>
          <w:t>6.2.7.2.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校验商家身份证号和手机号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_Toc24927157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129</w:t>
        </w:r>
        <w:r w:rsidR="00D60492">
          <w:rPr>
            <w:noProof/>
            <w:webHidden/>
          </w:rPr>
          <w:fldChar w:fldCharType="end"/>
        </w:r>
      </w:hyperlink>
    </w:p>
    <w:p w14:paraId="3DE7B0CC" w14:textId="79223D7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58" w:history="1">
        <w:r w:rsidR="00D60492" w:rsidRPr="005E5B77">
          <w:rPr>
            <w:rStyle w:val="a3"/>
            <w:noProof/>
          </w:rPr>
          <w:t>6.2.7.3.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订单信息插入记录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_Toc24927158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130</w:t>
        </w:r>
        <w:r w:rsidR="00D60492">
          <w:rPr>
            <w:noProof/>
            <w:webHidden/>
          </w:rPr>
          <w:fldChar w:fldCharType="end"/>
        </w:r>
      </w:hyperlink>
    </w:p>
    <w:p w14:paraId="7C764BE9" w14:textId="2ACDAE66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59" w:history="1">
        <w:r w:rsidR="00D60492" w:rsidRPr="005E5B77">
          <w:rPr>
            <w:rStyle w:val="a3"/>
            <w:noProof/>
          </w:rPr>
          <w:t>6.3.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卖家业务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_Toc24927159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130</w:t>
        </w:r>
        <w:r w:rsidR="00D60492">
          <w:rPr>
            <w:noProof/>
            <w:webHidden/>
          </w:rPr>
          <w:fldChar w:fldCharType="end"/>
        </w:r>
      </w:hyperlink>
    </w:p>
    <w:p w14:paraId="614B26A0" w14:textId="0EFBE684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60" w:history="1">
        <w:r w:rsidR="00D60492" w:rsidRPr="005E5B77">
          <w:rPr>
            <w:rStyle w:val="a3"/>
            <w:noProof/>
          </w:rPr>
          <w:t>6.3.1.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_Toc24927160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130</w:t>
        </w:r>
        <w:r w:rsidR="00D60492">
          <w:rPr>
            <w:noProof/>
            <w:webHidden/>
          </w:rPr>
          <w:fldChar w:fldCharType="end"/>
        </w:r>
      </w:hyperlink>
    </w:p>
    <w:p w14:paraId="1B15A111" w14:textId="0656780F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61" w:history="1">
        <w:r w:rsidR="00D60492" w:rsidRPr="005E5B77">
          <w:rPr>
            <w:rStyle w:val="a3"/>
            <w:noProof/>
          </w:rPr>
          <w:t>6.3.2.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_Toc24927161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130</w:t>
        </w:r>
        <w:r w:rsidR="00D60492">
          <w:rPr>
            <w:noProof/>
            <w:webHidden/>
          </w:rPr>
          <w:fldChar w:fldCharType="end"/>
        </w:r>
      </w:hyperlink>
    </w:p>
    <w:p w14:paraId="27D0D3F5" w14:textId="56B757A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62" w:history="1">
        <w:r w:rsidR="00D60492" w:rsidRPr="005E5B77">
          <w:rPr>
            <w:rStyle w:val="a3"/>
            <w:noProof/>
          </w:rPr>
          <w:t>6.3.2.1.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创建基本表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_Toc24927162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131</w:t>
        </w:r>
        <w:r w:rsidR="00D60492">
          <w:rPr>
            <w:noProof/>
            <w:webHidden/>
          </w:rPr>
          <w:fldChar w:fldCharType="end"/>
        </w:r>
      </w:hyperlink>
    </w:p>
    <w:p w14:paraId="11601C1F" w14:textId="44F471B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63" w:history="1">
        <w:r w:rsidR="00D60492" w:rsidRPr="005E5B77">
          <w:rPr>
            <w:rStyle w:val="a3"/>
            <w:noProof/>
          </w:rPr>
          <w:t>6.3.2.2.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添加检查约束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_Toc24927163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138</w:t>
        </w:r>
        <w:r w:rsidR="00D60492">
          <w:rPr>
            <w:noProof/>
            <w:webHidden/>
          </w:rPr>
          <w:fldChar w:fldCharType="end"/>
        </w:r>
      </w:hyperlink>
    </w:p>
    <w:p w14:paraId="2F239AFE" w14:textId="62F3432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64" w:history="1">
        <w:r w:rsidR="00D60492" w:rsidRPr="005E5B77">
          <w:rPr>
            <w:rStyle w:val="a3"/>
            <w:noProof/>
          </w:rPr>
          <w:t>6.3.3.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_Toc24927164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138</w:t>
        </w:r>
        <w:r w:rsidR="00D60492">
          <w:rPr>
            <w:noProof/>
            <w:webHidden/>
          </w:rPr>
          <w:fldChar w:fldCharType="end"/>
        </w:r>
      </w:hyperlink>
    </w:p>
    <w:p w14:paraId="03FDD1ED" w14:textId="150699E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65" w:history="1">
        <w:r w:rsidR="00D60492" w:rsidRPr="005E5B77">
          <w:rPr>
            <w:rStyle w:val="a3"/>
            <w:noProof/>
          </w:rPr>
          <w:t>6.3.4.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_Toc24927165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138</w:t>
        </w:r>
        <w:r w:rsidR="00D60492">
          <w:rPr>
            <w:noProof/>
            <w:webHidden/>
          </w:rPr>
          <w:fldChar w:fldCharType="end"/>
        </w:r>
      </w:hyperlink>
    </w:p>
    <w:p w14:paraId="3B6B27CC" w14:textId="022A541A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66" w:history="1">
        <w:r w:rsidR="00D60492" w:rsidRPr="005E5B77">
          <w:rPr>
            <w:rStyle w:val="a3"/>
            <w:noProof/>
          </w:rPr>
          <w:t>6.3.4.1.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参照信息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_Toc24927166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138</w:t>
        </w:r>
        <w:r w:rsidR="00D60492">
          <w:rPr>
            <w:noProof/>
            <w:webHidden/>
          </w:rPr>
          <w:fldChar w:fldCharType="end"/>
        </w:r>
      </w:hyperlink>
    </w:p>
    <w:p w14:paraId="18E28784" w14:textId="54FFC6A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67" w:history="1">
        <w:r w:rsidR="00D60492" w:rsidRPr="005E5B77">
          <w:rPr>
            <w:rStyle w:val="a3"/>
            <w:noProof/>
          </w:rPr>
          <w:t>6.3.4.2.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_Toc24927167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139</w:t>
        </w:r>
        <w:r w:rsidR="00D60492">
          <w:rPr>
            <w:noProof/>
            <w:webHidden/>
          </w:rPr>
          <w:fldChar w:fldCharType="end"/>
        </w:r>
      </w:hyperlink>
    </w:p>
    <w:p w14:paraId="45759497" w14:textId="332A3AB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68" w:history="1">
        <w:r w:rsidR="00D60492" w:rsidRPr="005E5B77">
          <w:rPr>
            <w:rStyle w:val="a3"/>
            <w:noProof/>
          </w:rPr>
          <w:t>6.3.4.3.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_Toc24927168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139</w:t>
        </w:r>
        <w:r w:rsidR="00D60492">
          <w:rPr>
            <w:noProof/>
            <w:webHidden/>
          </w:rPr>
          <w:fldChar w:fldCharType="end"/>
        </w:r>
      </w:hyperlink>
    </w:p>
    <w:p w14:paraId="4AD24331" w14:textId="3B5EA3A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69" w:history="1">
        <w:r w:rsidR="00D60492" w:rsidRPr="005E5B77">
          <w:rPr>
            <w:rStyle w:val="a3"/>
            <w:noProof/>
          </w:rPr>
          <w:t>6.3.5.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_Toc24927169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140</w:t>
        </w:r>
        <w:r w:rsidR="00D60492">
          <w:rPr>
            <w:noProof/>
            <w:webHidden/>
          </w:rPr>
          <w:fldChar w:fldCharType="end"/>
        </w:r>
      </w:hyperlink>
    </w:p>
    <w:p w14:paraId="7F687C93" w14:textId="59B63164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70" w:history="1">
        <w:r w:rsidR="00D60492" w:rsidRPr="005E5B77">
          <w:rPr>
            <w:rStyle w:val="a3"/>
            <w:noProof/>
          </w:rPr>
          <w:t>6.3.5.1.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_Toc24927170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140</w:t>
        </w:r>
        <w:r w:rsidR="00D60492">
          <w:rPr>
            <w:noProof/>
            <w:webHidden/>
          </w:rPr>
          <w:fldChar w:fldCharType="end"/>
        </w:r>
      </w:hyperlink>
    </w:p>
    <w:p w14:paraId="66800212" w14:textId="3ECACA52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71" w:history="1">
        <w:r w:rsidR="00D60492" w:rsidRPr="005E5B77">
          <w:rPr>
            <w:rStyle w:val="a3"/>
            <w:noProof/>
          </w:rPr>
          <w:t>6.3.6.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_Toc24927171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140</w:t>
        </w:r>
        <w:r w:rsidR="00D60492">
          <w:rPr>
            <w:noProof/>
            <w:webHidden/>
          </w:rPr>
          <w:fldChar w:fldCharType="end"/>
        </w:r>
      </w:hyperlink>
    </w:p>
    <w:p w14:paraId="57DC5151" w14:textId="2CA55E0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72" w:history="1">
        <w:r w:rsidR="00D60492" w:rsidRPr="005E5B77">
          <w:rPr>
            <w:rStyle w:val="a3"/>
            <w:noProof/>
          </w:rPr>
          <w:t>6.3.6.1.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_Toc24927172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140</w:t>
        </w:r>
        <w:r w:rsidR="00D60492">
          <w:rPr>
            <w:noProof/>
            <w:webHidden/>
          </w:rPr>
          <w:fldChar w:fldCharType="end"/>
        </w:r>
      </w:hyperlink>
    </w:p>
    <w:p w14:paraId="3A287607" w14:textId="2F600FE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73" w:history="1">
        <w:r w:rsidR="00D60492" w:rsidRPr="005E5B77">
          <w:rPr>
            <w:rStyle w:val="a3"/>
            <w:noProof/>
          </w:rPr>
          <w:t>6.3.7.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_Toc24927173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141</w:t>
        </w:r>
        <w:r w:rsidR="00D60492">
          <w:rPr>
            <w:noProof/>
            <w:webHidden/>
          </w:rPr>
          <w:fldChar w:fldCharType="end"/>
        </w:r>
      </w:hyperlink>
    </w:p>
    <w:p w14:paraId="3D44D012" w14:textId="4D428BB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74" w:history="1">
        <w:r w:rsidR="00D60492" w:rsidRPr="005E5B77">
          <w:rPr>
            <w:rStyle w:val="a3"/>
            <w:noProof/>
          </w:rPr>
          <w:t>6.3.7.1.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_Toc24927174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141</w:t>
        </w:r>
        <w:r w:rsidR="00D60492">
          <w:rPr>
            <w:noProof/>
            <w:webHidden/>
          </w:rPr>
          <w:fldChar w:fldCharType="end"/>
        </w:r>
      </w:hyperlink>
    </w:p>
    <w:p w14:paraId="13EF211A" w14:textId="07E2A24E" w:rsidR="00D60492" w:rsidRDefault="0036222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75" w:history="1">
        <w:r w:rsidR="00D60492" w:rsidRPr="005E5B77">
          <w:rPr>
            <w:rStyle w:val="a3"/>
            <w:noProof/>
          </w:rPr>
          <w:t>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局部数据实现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_Toc24927175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142</w:t>
        </w:r>
        <w:r w:rsidR="00D60492">
          <w:rPr>
            <w:noProof/>
            <w:webHidden/>
          </w:rPr>
          <w:fldChar w:fldCharType="end"/>
        </w:r>
      </w:hyperlink>
    </w:p>
    <w:p w14:paraId="57D59EC3" w14:textId="463CDAB8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76" w:history="1">
        <w:r w:rsidR="00D60492" w:rsidRPr="005E5B77">
          <w:rPr>
            <w:rStyle w:val="a3"/>
            <w:noProof/>
          </w:rPr>
          <w:t>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管理员业务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_Toc24927176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142</w:t>
        </w:r>
        <w:r w:rsidR="00D60492">
          <w:rPr>
            <w:noProof/>
            <w:webHidden/>
          </w:rPr>
          <w:fldChar w:fldCharType="end"/>
        </w:r>
      </w:hyperlink>
    </w:p>
    <w:p w14:paraId="39388126" w14:textId="4FAC891F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77" w:history="1">
        <w:r w:rsidR="00D60492" w:rsidRPr="005E5B77">
          <w:rPr>
            <w:rStyle w:val="a3"/>
            <w:noProof/>
          </w:rPr>
          <w:t>7.1.1.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_Toc24927177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142</w:t>
        </w:r>
        <w:r w:rsidR="00D60492">
          <w:rPr>
            <w:noProof/>
            <w:webHidden/>
          </w:rPr>
          <w:fldChar w:fldCharType="end"/>
        </w:r>
      </w:hyperlink>
    </w:p>
    <w:p w14:paraId="47BF4E45" w14:textId="53FEB07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78" w:history="1">
        <w:r w:rsidR="00D60492" w:rsidRPr="005E5B77">
          <w:rPr>
            <w:rStyle w:val="a3"/>
            <w:noProof/>
          </w:rPr>
          <w:t>7.1.2.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_Toc24927178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142</w:t>
        </w:r>
        <w:r w:rsidR="00D60492">
          <w:rPr>
            <w:noProof/>
            <w:webHidden/>
          </w:rPr>
          <w:fldChar w:fldCharType="end"/>
        </w:r>
      </w:hyperlink>
    </w:p>
    <w:p w14:paraId="112A8124" w14:textId="36FA92D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79" w:history="1">
        <w:r w:rsidR="00D60492" w:rsidRPr="005E5B77">
          <w:rPr>
            <w:rStyle w:val="a3"/>
            <w:noProof/>
          </w:rPr>
          <w:t>7.1.2.1.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_Toc24927179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143</w:t>
        </w:r>
        <w:r w:rsidR="00D60492">
          <w:rPr>
            <w:noProof/>
            <w:webHidden/>
          </w:rPr>
          <w:fldChar w:fldCharType="end"/>
        </w:r>
      </w:hyperlink>
    </w:p>
    <w:p w14:paraId="26A8EDEA" w14:textId="0A1F1D0A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80" w:history="1">
        <w:r w:rsidR="00D60492" w:rsidRPr="005E5B77">
          <w:rPr>
            <w:rStyle w:val="a3"/>
            <w:noProof/>
          </w:rPr>
          <w:t>7.1.2.2.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添加检查约束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_Toc24927180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151</w:t>
        </w:r>
        <w:r w:rsidR="00D60492">
          <w:rPr>
            <w:noProof/>
            <w:webHidden/>
          </w:rPr>
          <w:fldChar w:fldCharType="end"/>
        </w:r>
      </w:hyperlink>
    </w:p>
    <w:p w14:paraId="39BBE773" w14:textId="215F3EB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81" w:history="1">
        <w:r w:rsidR="00D60492" w:rsidRPr="005E5B77">
          <w:rPr>
            <w:rStyle w:val="a3"/>
            <w:noProof/>
          </w:rPr>
          <w:t>7.1.3.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_Toc24927181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151</w:t>
        </w:r>
        <w:r w:rsidR="00D60492">
          <w:rPr>
            <w:noProof/>
            <w:webHidden/>
          </w:rPr>
          <w:fldChar w:fldCharType="end"/>
        </w:r>
      </w:hyperlink>
    </w:p>
    <w:p w14:paraId="78AAFE84" w14:textId="247759E8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82" w:history="1">
        <w:r w:rsidR="00D60492" w:rsidRPr="005E5B77">
          <w:rPr>
            <w:rStyle w:val="a3"/>
            <w:noProof/>
          </w:rPr>
          <w:t>7.1.4.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_Toc24927182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152</w:t>
        </w:r>
        <w:r w:rsidR="00D60492">
          <w:rPr>
            <w:noProof/>
            <w:webHidden/>
          </w:rPr>
          <w:fldChar w:fldCharType="end"/>
        </w:r>
      </w:hyperlink>
    </w:p>
    <w:p w14:paraId="52F302B1" w14:textId="7575A50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83" w:history="1">
        <w:r w:rsidR="00D60492" w:rsidRPr="005E5B77">
          <w:rPr>
            <w:rStyle w:val="a3"/>
            <w:noProof/>
          </w:rPr>
          <w:t>7.1.4.1.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参照信息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_Toc24927183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152</w:t>
        </w:r>
        <w:r w:rsidR="00D60492">
          <w:rPr>
            <w:noProof/>
            <w:webHidden/>
          </w:rPr>
          <w:fldChar w:fldCharType="end"/>
        </w:r>
      </w:hyperlink>
    </w:p>
    <w:p w14:paraId="4FBB1A24" w14:textId="2C883E5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84" w:history="1">
        <w:r w:rsidR="00D60492" w:rsidRPr="005E5B77">
          <w:rPr>
            <w:rStyle w:val="a3"/>
            <w:noProof/>
          </w:rPr>
          <w:t>7.1.4.2.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_Toc24927184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152</w:t>
        </w:r>
        <w:r w:rsidR="00D60492">
          <w:rPr>
            <w:noProof/>
            <w:webHidden/>
          </w:rPr>
          <w:fldChar w:fldCharType="end"/>
        </w:r>
      </w:hyperlink>
    </w:p>
    <w:p w14:paraId="57E6A8C0" w14:textId="70E9DC0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85" w:history="1">
        <w:r w:rsidR="00D60492" w:rsidRPr="005E5B77">
          <w:rPr>
            <w:rStyle w:val="a3"/>
            <w:noProof/>
          </w:rPr>
          <w:t>7.1.4.3.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_Toc24927185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152</w:t>
        </w:r>
        <w:r w:rsidR="00D60492">
          <w:rPr>
            <w:noProof/>
            <w:webHidden/>
          </w:rPr>
          <w:fldChar w:fldCharType="end"/>
        </w:r>
      </w:hyperlink>
    </w:p>
    <w:p w14:paraId="46E4A724" w14:textId="3481247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86" w:history="1">
        <w:r w:rsidR="00D60492" w:rsidRPr="005E5B77">
          <w:rPr>
            <w:rStyle w:val="a3"/>
            <w:noProof/>
          </w:rPr>
          <w:t>7.1.5.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普通函数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_Toc24927186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153</w:t>
        </w:r>
        <w:r w:rsidR="00D60492">
          <w:rPr>
            <w:noProof/>
            <w:webHidden/>
          </w:rPr>
          <w:fldChar w:fldCharType="end"/>
        </w:r>
      </w:hyperlink>
    </w:p>
    <w:p w14:paraId="4CECDE4E" w14:textId="28B5921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87" w:history="1">
        <w:r w:rsidR="00D60492" w:rsidRPr="005E5B77">
          <w:rPr>
            <w:rStyle w:val="a3"/>
            <w:noProof/>
          </w:rPr>
          <w:t>7.1.5.1.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_Toc24927187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153</w:t>
        </w:r>
        <w:r w:rsidR="00D60492">
          <w:rPr>
            <w:noProof/>
            <w:webHidden/>
          </w:rPr>
          <w:fldChar w:fldCharType="end"/>
        </w:r>
      </w:hyperlink>
    </w:p>
    <w:p w14:paraId="36192217" w14:textId="6234F7E2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88" w:history="1">
        <w:r w:rsidR="00D60492" w:rsidRPr="005E5B77">
          <w:rPr>
            <w:rStyle w:val="a3"/>
            <w:noProof/>
          </w:rPr>
          <w:t>7.1.6.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_Toc24927188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153</w:t>
        </w:r>
        <w:r w:rsidR="00D60492">
          <w:rPr>
            <w:noProof/>
            <w:webHidden/>
          </w:rPr>
          <w:fldChar w:fldCharType="end"/>
        </w:r>
      </w:hyperlink>
    </w:p>
    <w:p w14:paraId="7D3D9854" w14:textId="39B3AB0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89" w:history="1">
        <w:r w:rsidR="00D60492" w:rsidRPr="005E5B77">
          <w:rPr>
            <w:rStyle w:val="a3"/>
            <w:noProof/>
          </w:rPr>
          <w:t>7.1.6.1.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_Toc24927189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153</w:t>
        </w:r>
        <w:r w:rsidR="00D60492">
          <w:rPr>
            <w:noProof/>
            <w:webHidden/>
          </w:rPr>
          <w:fldChar w:fldCharType="end"/>
        </w:r>
      </w:hyperlink>
    </w:p>
    <w:p w14:paraId="3F09D5C3" w14:textId="2B903B9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90" w:history="1">
        <w:r w:rsidR="00D60492" w:rsidRPr="005E5B77">
          <w:rPr>
            <w:rStyle w:val="a3"/>
            <w:noProof/>
          </w:rPr>
          <w:t>7.1.7.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_Toc24927190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154</w:t>
        </w:r>
        <w:r w:rsidR="00D60492">
          <w:rPr>
            <w:noProof/>
            <w:webHidden/>
          </w:rPr>
          <w:fldChar w:fldCharType="end"/>
        </w:r>
      </w:hyperlink>
    </w:p>
    <w:p w14:paraId="775A6E6E" w14:textId="0BE47E4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91" w:history="1">
        <w:r w:rsidR="00D60492" w:rsidRPr="005E5B77">
          <w:rPr>
            <w:rStyle w:val="a3"/>
            <w:noProof/>
          </w:rPr>
          <w:t>7.1.7.1.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_Toc24927191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154</w:t>
        </w:r>
        <w:r w:rsidR="00D60492">
          <w:rPr>
            <w:noProof/>
            <w:webHidden/>
          </w:rPr>
          <w:fldChar w:fldCharType="end"/>
        </w:r>
      </w:hyperlink>
    </w:p>
    <w:p w14:paraId="634B74EF" w14:textId="14068604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92" w:history="1">
        <w:r w:rsidR="00D60492" w:rsidRPr="005E5B77">
          <w:rPr>
            <w:rStyle w:val="a3"/>
            <w:noProof/>
          </w:rPr>
          <w:t>7.2.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买家业务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_Toc24927192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154</w:t>
        </w:r>
        <w:r w:rsidR="00D60492">
          <w:rPr>
            <w:noProof/>
            <w:webHidden/>
          </w:rPr>
          <w:fldChar w:fldCharType="end"/>
        </w:r>
      </w:hyperlink>
    </w:p>
    <w:p w14:paraId="60D1E225" w14:textId="022F1E2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93" w:history="1">
        <w:r w:rsidR="00D60492" w:rsidRPr="005E5B77">
          <w:rPr>
            <w:rStyle w:val="a3"/>
            <w:noProof/>
          </w:rPr>
          <w:t>7.2.1.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_Toc24927193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154</w:t>
        </w:r>
        <w:r w:rsidR="00D60492">
          <w:rPr>
            <w:noProof/>
            <w:webHidden/>
          </w:rPr>
          <w:fldChar w:fldCharType="end"/>
        </w:r>
      </w:hyperlink>
    </w:p>
    <w:p w14:paraId="6EDD7FCD" w14:textId="355BF85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94" w:history="1">
        <w:r w:rsidR="00D60492" w:rsidRPr="005E5B77">
          <w:rPr>
            <w:rStyle w:val="a3"/>
            <w:noProof/>
          </w:rPr>
          <w:t>7.2.2.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_Toc24927194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155</w:t>
        </w:r>
        <w:r w:rsidR="00D60492">
          <w:rPr>
            <w:noProof/>
            <w:webHidden/>
          </w:rPr>
          <w:fldChar w:fldCharType="end"/>
        </w:r>
      </w:hyperlink>
    </w:p>
    <w:p w14:paraId="427CDDEC" w14:textId="4523F87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95" w:history="1">
        <w:r w:rsidR="00D60492" w:rsidRPr="005E5B77">
          <w:rPr>
            <w:rStyle w:val="a3"/>
            <w:noProof/>
          </w:rPr>
          <w:t>7.2.2.1.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_Toc24927195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155</w:t>
        </w:r>
        <w:r w:rsidR="00D60492">
          <w:rPr>
            <w:noProof/>
            <w:webHidden/>
          </w:rPr>
          <w:fldChar w:fldCharType="end"/>
        </w:r>
      </w:hyperlink>
    </w:p>
    <w:p w14:paraId="4B5A89B7" w14:textId="602B803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96" w:history="1">
        <w:r w:rsidR="00D60492" w:rsidRPr="005E5B77">
          <w:rPr>
            <w:rStyle w:val="a3"/>
            <w:noProof/>
          </w:rPr>
          <w:t>7.2.2.2.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添加检查约束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_Toc24927196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159</w:t>
        </w:r>
        <w:r w:rsidR="00D60492">
          <w:rPr>
            <w:noProof/>
            <w:webHidden/>
          </w:rPr>
          <w:fldChar w:fldCharType="end"/>
        </w:r>
      </w:hyperlink>
    </w:p>
    <w:p w14:paraId="6B62094B" w14:textId="5A283EE0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97" w:history="1">
        <w:r w:rsidR="00D60492" w:rsidRPr="005E5B77">
          <w:rPr>
            <w:rStyle w:val="a3"/>
            <w:noProof/>
          </w:rPr>
          <w:t>7.2.3.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_Toc24927197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159</w:t>
        </w:r>
        <w:r w:rsidR="00D60492">
          <w:rPr>
            <w:noProof/>
            <w:webHidden/>
          </w:rPr>
          <w:fldChar w:fldCharType="end"/>
        </w:r>
      </w:hyperlink>
    </w:p>
    <w:p w14:paraId="2B0B7DF4" w14:textId="6FDCECA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98" w:history="1">
        <w:r w:rsidR="00D60492" w:rsidRPr="005E5B77">
          <w:rPr>
            <w:rStyle w:val="a3"/>
            <w:noProof/>
          </w:rPr>
          <w:t>7.2.4.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_Toc24927198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160</w:t>
        </w:r>
        <w:r w:rsidR="00D60492">
          <w:rPr>
            <w:noProof/>
            <w:webHidden/>
          </w:rPr>
          <w:fldChar w:fldCharType="end"/>
        </w:r>
      </w:hyperlink>
    </w:p>
    <w:p w14:paraId="72EBCF48" w14:textId="2D0667E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199" w:history="1">
        <w:r w:rsidR="00D60492" w:rsidRPr="005E5B77">
          <w:rPr>
            <w:rStyle w:val="a3"/>
            <w:noProof/>
          </w:rPr>
          <w:t>7.2.4.1.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参照信息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_Toc24927199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160</w:t>
        </w:r>
        <w:r w:rsidR="00D60492">
          <w:rPr>
            <w:noProof/>
            <w:webHidden/>
          </w:rPr>
          <w:fldChar w:fldCharType="end"/>
        </w:r>
      </w:hyperlink>
    </w:p>
    <w:p w14:paraId="5B7BEE99" w14:textId="73C49BC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00" w:history="1">
        <w:r w:rsidR="00D60492" w:rsidRPr="005E5B77">
          <w:rPr>
            <w:rStyle w:val="a3"/>
            <w:noProof/>
          </w:rPr>
          <w:t>7.2.4.2.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_Toc24927200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162</w:t>
        </w:r>
        <w:r w:rsidR="00D60492">
          <w:rPr>
            <w:noProof/>
            <w:webHidden/>
          </w:rPr>
          <w:fldChar w:fldCharType="end"/>
        </w:r>
      </w:hyperlink>
    </w:p>
    <w:p w14:paraId="3C7D3DB9" w14:textId="1CA3356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01" w:history="1">
        <w:r w:rsidR="00D60492" w:rsidRPr="005E5B77">
          <w:rPr>
            <w:rStyle w:val="a3"/>
            <w:noProof/>
          </w:rPr>
          <w:t>7.2.4.3.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_Toc24927201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163</w:t>
        </w:r>
        <w:r w:rsidR="00D60492">
          <w:rPr>
            <w:noProof/>
            <w:webHidden/>
          </w:rPr>
          <w:fldChar w:fldCharType="end"/>
        </w:r>
      </w:hyperlink>
    </w:p>
    <w:p w14:paraId="2BB5A964" w14:textId="7F29FC3D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02" w:history="1">
        <w:r w:rsidR="00D60492" w:rsidRPr="005E5B77">
          <w:rPr>
            <w:rStyle w:val="a3"/>
            <w:noProof/>
          </w:rPr>
          <w:t>7.2.5.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普通函数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_Toc24927202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165</w:t>
        </w:r>
        <w:r w:rsidR="00D60492">
          <w:rPr>
            <w:noProof/>
            <w:webHidden/>
          </w:rPr>
          <w:fldChar w:fldCharType="end"/>
        </w:r>
      </w:hyperlink>
    </w:p>
    <w:p w14:paraId="73302A3B" w14:textId="7EAE07C5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03" w:history="1">
        <w:r w:rsidR="00D60492" w:rsidRPr="005E5B77">
          <w:rPr>
            <w:rStyle w:val="a3"/>
            <w:noProof/>
          </w:rPr>
          <w:t>7.2.5.1.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清理所有对象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_Toc24927203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165</w:t>
        </w:r>
        <w:r w:rsidR="00D60492">
          <w:rPr>
            <w:noProof/>
            <w:webHidden/>
          </w:rPr>
          <w:fldChar w:fldCharType="end"/>
        </w:r>
      </w:hyperlink>
    </w:p>
    <w:p w14:paraId="19D10F86" w14:textId="2538CA3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04" w:history="1">
        <w:r w:rsidR="00D60492" w:rsidRPr="005E5B77">
          <w:rPr>
            <w:rStyle w:val="a3"/>
            <w:noProof/>
          </w:rPr>
          <w:t>7.2.5.2.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判断身份证号是否符合规则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_Toc24927204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166</w:t>
        </w:r>
        <w:r w:rsidR="00D60492">
          <w:rPr>
            <w:noProof/>
            <w:webHidden/>
          </w:rPr>
          <w:fldChar w:fldCharType="end"/>
        </w:r>
      </w:hyperlink>
    </w:p>
    <w:p w14:paraId="044D455A" w14:textId="33ED68D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05" w:history="1">
        <w:r w:rsidR="00D60492" w:rsidRPr="005E5B77">
          <w:rPr>
            <w:rStyle w:val="a3"/>
            <w:noProof/>
          </w:rPr>
          <w:t>7.2.5.3.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判断手机号是否符合规则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_Toc24927205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168</w:t>
        </w:r>
        <w:r w:rsidR="00D60492">
          <w:rPr>
            <w:noProof/>
            <w:webHidden/>
          </w:rPr>
          <w:fldChar w:fldCharType="end"/>
        </w:r>
      </w:hyperlink>
    </w:p>
    <w:p w14:paraId="236A2D9E" w14:textId="7D17AEB0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06" w:history="1">
        <w:r w:rsidR="00D60492" w:rsidRPr="005E5B77">
          <w:rPr>
            <w:rStyle w:val="a3"/>
            <w:noProof/>
          </w:rPr>
          <w:t>7.2.6.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_Toc24927206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168</w:t>
        </w:r>
        <w:r w:rsidR="00D60492">
          <w:rPr>
            <w:noProof/>
            <w:webHidden/>
          </w:rPr>
          <w:fldChar w:fldCharType="end"/>
        </w:r>
      </w:hyperlink>
    </w:p>
    <w:p w14:paraId="3B64C869" w14:textId="056F52D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07" w:history="1">
        <w:r w:rsidR="00D60492" w:rsidRPr="005E5B77">
          <w:rPr>
            <w:rStyle w:val="a3"/>
            <w:noProof/>
          </w:rPr>
          <w:t>7.2.6.1.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校验买家身份证号和手机号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_Toc24927207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168</w:t>
        </w:r>
        <w:r w:rsidR="00D60492">
          <w:rPr>
            <w:noProof/>
            <w:webHidden/>
          </w:rPr>
          <w:fldChar w:fldCharType="end"/>
        </w:r>
      </w:hyperlink>
    </w:p>
    <w:p w14:paraId="24693EF6" w14:textId="669504F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08" w:history="1">
        <w:r w:rsidR="00D60492" w:rsidRPr="005E5B77">
          <w:rPr>
            <w:rStyle w:val="a3"/>
            <w:noProof/>
          </w:rPr>
          <w:t>7.2.6.2.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校验商家身份证号和手机号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_Toc24927208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169</w:t>
        </w:r>
        <w:r w:rsidR="00D60492">
          <w:rPr>
            <w:noProof/>
            <w:webHidden/>
          </w:rPr>
          <w:fldChar w:fldCharType="end"/>
        </w:r>
      </w:hyperlink>
    </w:p>
    <w:p w14:paraId="74A11C89" w14:textId="062AA3E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09" w:history="1">
        <w:r w:rsidR="00D60492" w:rsidRPr="005E5B77">
          <w:rPr>
            <w:rStyle w:val="a3"/>
            <w:noProof/>
          </w:rPr>
          <w:t>7.2.6.3.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订单信息插入记录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_Toc24927209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170</w:t>
        </w:r>
        <w:r w:rsidR="00D60492">
          <w:rPr>
            <w:noProof/>
            <w:webHidden/>
          </w:rPr>
          <w:fldChar w:fldCharType="end"/>
        </w:r>
      </w:hyperlink>
    </w:p>
    <w:p w14:paraId="63D0A44F" w14:textId="2F955DF7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10" w:history="1">
        <w:r w:rsidR="00D60492" w:rsidRPr="005E5B77">
          <w:rPr>
            <w:rStyle w:val="a3"/>
            <w:noProof/>
          </w:rPr>
          <w:t>7.2.7.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_Toc24927210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170</w:t>
        </w:r>
        <w:r w:rsidR="00D60492">
          <w:rPr>
            <w:noProof/>
            <w:webHidden/>
          </w:rPr>
          <w:fldChar w:fldCharType="end"/>
        </w:r>
      </w:hyperlink>
    </w:p>
    <w:p w14:paraId="563C644F" w14:textId="6CEC8AC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11" w:history="1">
        <w:r w:rsidR="00D60492" w:rsidRPr="005E5B77">
          <w:rPr>
            <w:rStyle w:val="a3"/>
            <w:noProof/>
          </w:rPr>
          <w:t>7.2.7.1.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校验买家身份证号和手机号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_Toc24927211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170</w:t>
        </w:r>
        <w:r w:rsidR="00D60492">
          <w:rPr>
            <w:noProof/>
            <w:webHidden/>
          </w:rPr>
          <w:fldChar w:fldCharType="end"/>
        </w:r>
      </w:hyperlink>
    </w:p>
    <w:p w14:paraId="65E0FCF8" w14:textId="4211A2E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12" w:history="1">
        <w:r w:rsidR="00D60492" w:rsidRPr="005E5B77">
          <w:rPr>
            <w:rStyle w:val="a3"/>
            <w:noProof/>
          </w:rPr>
          <w:t>7.2.7.2.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校验商家身份证号和手机号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_Toc24927212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171</w:t>
        </w:r>
        <w:r w:rsidR="00D60492">
          <w:rPr>
            <w:noProof/>
            <w:webHidden/>
          </w:rPr>
          <w:fldChar w:fldCharType="end"/>
        </w:r>
      </w:hyperlink>
    </w:p>
    <w:p w14:paraId="0355A0DF" w14:textId="0D76693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13" w:history="1">
        <w:r w:rsidR="00D60492" w:rsidRPr="005E5B77">
          <w:rPr>
            <w:rStyle w:val="a3"/>
            <w:noProof/>
          </w:rPr>
          <w:t>7.2.7.3.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订单信息插入记录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_Toc24927213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171</w:t>
        </w:r>
        <w:r w:rsidR="00D60492">
          <w:rPr>
            <w:noProof/>
            <w:webHidden/>
          </w:rPr>
          <w:fldChar w:fldCharType="end"/>
        </w:r>
      </w:hyperlink>
    </w:p>
    <w:p w14:paraId="07093846" w14:textId="78F55241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14" w:history="1">
        <w:r w:rsidR="00D60492" w:rsidRPr="005E5B77">
          <w:rPr>
            <w:rStyle w:val="a3"/>
            <w:noProof/>
          </w:rPr>
          <w:t>7.3.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卖家业务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_Toc24927214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171</w:t>
        </w:r>
        <w:r w:rsidR="00D60492">
          <w:rPr>
            <w:noProof/>
            <w:webHidden/>
          </w:rPr>
          <w:fldChar w:fldCharType="end"/>
        </w:r>
      </w:hyperlink>
    </w:p>
    <w:p w14:paraId="07C07DD2" w14:textId="7CF79A2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15" w:history="1">
        <w:r w:rsidR="00D60492" w:rsidRPr="005E5B77">
          <w:rPr>
            <w:rStyle w:val="a3"/>
            <w:noProof/>
          </w:rPr>
          <w:t>7.3.1.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_Toc24927215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171</w:t>
        </w:r>
        <w:r w:rsidR="00D60492">
          <w:rPr>
            <w:noProof/>
            <w:webHidden/>
          </w:rPr>
          <w:fldChar w:fldCharType="end"/>
        </w:r>
      </w:hyperlink>
    </w:p>
    <w:p w14:paraId="7EA79117" w14:textId="37762915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16" w:history="1">
        <w:r w:rsidR="00D60492" w:rsidRPr="005E5B77">
          <w:rPr>
            <w:rStyle w:val="a3"/>
            <w:noProof/>
          </w:rPr>
          <w:t>7.3.2.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_Toc24927216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172</w:t>
        </w:r>
        <w:r w:rsidR="00D60492">
          <w:rPr>
            <w:noProof/>
            <w:webHidden/>
          </w:rPr>
          <w:fldChar w:fldCharType="end"/>
        </w:r>
      </w:hyperlink>
    </w:p>
    <w:p w14:paraId="7D761B35" w14:textId="4ABFEE9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17" w:history="1">
        <w:r w:rsidR="00D60492" w:rsidRPr="005E5B77">
          <w:rPr>
            <w:rStyle w:val="a3"/>
            <w:noProof/>
          </w:rPr>
          <w:t>7.3.2.1.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_Toc24927217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172</w:t>
        </w:r>
        <w:r w:rsidR="00D60492">
          <w:rPr>
            <w:noProof/>
            <w:webHidden/>
          </w:rPr>
          <w:fldChar w:fldCharType="end"/>
        </w:r>
      </w:hyperlink>
    </w:p>
    <w:p w14:paraId="36FECA33" w14:textId="4BC7311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18" w:history="1">
        <w:r w:rsidR="00D60492" w:rsidRPr="005E5B77">
          <w:rPr>
            <w:rStyle w:val="a3"/>
            <w:noProof/>
          </w:rPr>
          <w:t>7.3.2.2.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添加检查约束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_Toc24927218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179</w:t>
        </w:r>
        <w:r w:rsidR="00D60492">
          <w:rPr>
            <w:noProof/>
            <w:webHidden/>
          </w:rPr>
          <w:fldChar w:fldCharType="end"/>
        </w:r>
      </w:hyperlink>
    </w:p>
    <w:p w14:paraId="679FC970" w14:textId="5001B09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19" w:history="1">
        <w:r w:rsidR="00D60492" w:rsidRPr="005E5B77">
          <w:rPr>
            <w:rStyle w:val="a3"/>
            <w:noProof/>
          </w:rPr>
          <w:t>7.3.3.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_Toc24927219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179</w:t>
        </w:r>
        <w:r w:rsidR="00D60492">
          <w:rPr>
            <w:noProof/>
            <w:webHidden/>
          </w:rPr>
          <w:fldChar w:fldCharType="end"/>
        </w:r>
      </w:hyperlink>
    </w:p>
    <w:p w14:paraId="77FFAF64" w14:textId="3E0A998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20" w:history="1">
        <w:r w:rsidR="00D60492" w:rsidRPr="005E5B77">
          <w:rPr>
            <w:rStyle w:val="a3"/>
            <w:noProof/>
          </w:rPr>
          <w:t>7.3.4.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_Toc24927220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179</w:t>
        </w:r>
        <w:r w:rsidR="00D60492">
          <w:rPr>
            <w:noProof/>
            <w:webHidden/>
          </w:rPr>
          <w:fldChar w:fldCharType="end"/>
        </w:r>
      </w:hyperlink>
    </w:p>
    <w:p w14:paraId="26F88A23" w14:textId="3208B63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21" w:history="1">
        <w:r w:rsidR="00D60492" w:rsidRPr="005E5B77">
          <w:rPr>
            <w:rStyle w:val="a3"/>
            <w:noProof/>
          </w:rPr>
          <w:t>7.3.4.1.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参照信息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_Toc24927221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179</w:t>
        </w:r>
        <w:r w:rsidR="00D60492">
          <w:rPr>
            <w:noProof/>
            <w:webHidden/>
          </w:rPr>
          <w:fldChar w:fldCharType="end"/>
        </w:r>
      </w:hyperlink>
    </w:p>
    <w:p w14:paraId="27D82F77" w14:textId="1F27D36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22" w:history="1">
        <w:r w:rsidR="00D60492" w:rsidRPr="005E5B77">
          <w:rPr>
            <w:rStyle w:val="a3"/>
            <w:noProof/>
          </w:rPr>
          <w:t>7.3.4.2.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单据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_Toc24927222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180</w:t>
        </w:r>
        <w:r w:rsidR="00D60492">
          <w:rPr>
            <w:noProof/>
            <w:webHidden/>
          </w:rPr>
          <w:fldChar w:fldCharType="end"/>
        </w:r>
      </w:hyperlink>
    </w:p>
    <w:p w14:paraId="2BA1BE66" w14:textId="57A3424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23" w:history="1">
        <w:r w:rsidR="00D60492" w:rsidRPr="005E5B77">
          <w:rPr>
            <w:rStyle w:val="a3"/>
            <w:noProof/>
          </w:rPr>
          <w:t>7.3.4.3.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报表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_Toc24927223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180</w:t>
        </w:r>
        <w:r w:rsidR="00D60492">
          <w:rPr>
            <w:noProof/>
            <w:webHidden/>
          </w:rPr>
          <w:fldChar w:fldCharType="end"/>
        </w:r>
      </w:hyperlink>
    </w:p>
    <w:p w14:paraId="7712248B" w14:textId="63F7CDAF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24" w:history="1">
        <w:r w:rsidR="00D60492" w:rsidRPr="005E5B77">
          <w:rPr>
            <w:rStyle w:val="a3"/>
            <w:noProof/>
          </w:rPr>
          <w:t>7.3.5.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普通函数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_Toc24927224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180</w:t>
        </w:r>
        <w:r w:rsidR="00D60492">
          <w:rPr>
            <w:noProof/>
            <w:webHidden/>
          </w:rPr>
          <w:fldChar w:fldCharType="end"/>
        </w:r>
      </w:hyperlink>
    </w:p>
    <w:p w14:paraId="0E10F25E" w14:textId="4F00E63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25" w:history="1">
        <w:r w:rsidR="00D60492" w:rsidRPr="005E5B77">
          <w:rPr>
            <w:rStyle w:val="a3"/>
            <w:noProof/>
          </w:rPr>
          <w:t>7.3.5.1.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_Toc24927225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180</w:t>
        </w:r>
        <w:r w:rsidR="00D60492">
          <w:rPr>
            <w:noProof/>
            <w:webHidden/>
          </w:rPr>
          <w:fldChar w:fldCharType="end"/>
        </w:r>
      </w:hyperlink>
    </w:p>
    <w:p w14:paraId="3B2EBC04" w14:textId="2886EFEF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26" w:history="1">
        <w:r w:rsidR="00D60492" w:rsidRPr="005E5B77">
          <w:rPr>
            <w:rStyle w:val="a3"/>
            <w:noProof/>
          </w:rPr>
          <w:t>7.3.6.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_Toc24927226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181</w:t>
        </w:r>
        <w:r w:rsidR="00D60492">
          <w:rPr>
            <w:noProof/>
            <w:webHidden/>
          </w:rPr>
          <w:fldChar w:fldCharType="end"/>
        </w:r>
      </w:hyperlink>
    </w:p>
    <w:p w14:paraId="0AEFC451" w14:textId="5663D29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27" w:history="1">
        <w:r w:rsidR="00D60492" w:rsidRPr="005E5B77">
          <w:rPr>
            <w:rStyle w:val="a3"/>
            <w:noProof/>
          </w:rPr>
          <w:t>7.3.6.1.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_Toc24927227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181</w:t>
        </w:r>
        <w:r w:rsidR="00D60492">
          <w:rPr>
            <w:noProof/>
            <w:webHidden/>
          </w:rPr>
          <w:fldChar w:fldCharType="end"/>
        </w:r>
      </w:hyperlink>
    </w:p>
    <w:p w14:paraId="2B4B0941" w14:textId="1477AFF5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28" w:history="1">
        <w:r w:rsidR="00D60492" w:rsidRPr="005E5B77">
          <w:rPr>
            <w:rStyle w:val="a3"/>
            <w:noProof/>
          </w:rPr>
          <w:t>7.3.7.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_Toc24927228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181</w:t>
        </w:r>
        <w:r w:rsidR="00D60492">
          <w:rPr>
            <w:noProof/>
            <w:webHidden/>
          </w:rPr>
          <w:fldChar w:fldCharType="end"/>
        </w:r>
      </w:hyperlink>
    </w:p>
    <w:p w14:paraId="78AED46F" w14:textId="5C2D32C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29" w:history="1">
        <w:r w:rsidR="00D60492" w:rsidRPr="005E5B77">
          <w:rPr>
            <w:rStyle w:val="a3"/>
            <w:noProof/>
          </w:rPr>
          <w:t>7.3.7.1.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_Toc24927229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182</w:t>
        </w:r>
        <w:r w:rsidR="00D60492">
          <w:rPr>
            <w:noProof/>
            <w:webHidden/>
          </w:rPr>
          <w:fldChar w:fldCharType="end"/>
        </w:r>
      </w:hyperlink>
    </w:p>
    <w:p w14:paraId="66188DA6" w14:textId="71DA9763" w:rsidR="00D60492" w:rsidRDefault="0036222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30" w:history="1">
        <w:r w:rsidR="00D60492" w:rsidRPr="005E5B77">
          <w:rPr>
            <w:rStyle w:val="a3"/>
            <w:noProof/>
          </w:rPr>
          <w:t>8.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全局数据分析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_Toc24927230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183</w:t>
        </w:r>
        <w:r w:rsidR="00D60492">
          <w:rPr>
            <w:noProof/>
            <w:webHidden/>
          </w:rPr>
          <w:fldChar w:fldCharType="end"/>
        </w:r>
      </w:hyperlink>
    </w:p>
    <w:p w14:paraId="56FF05BA" w14:textId="28EE5AFE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31" w:history="1">
        <w:r w:rsidR="00D60492" w:rsidRPr="005E5B77">
          <w:rPr>
            <w:rStyle w:val="a3"/>
            <w:noProof/>
          </w:rPr>
          <w:t>8.1.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实体集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_Toc24927231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183</w:t>
        </w:r>
        <w:r w:rsidR="00D60492">
          <w:rPr>
            <w:noProof/>
            <w:webHidden/>
          </w:rPr>
          <w:fldChar w:fldCharType="end"/>
        </w:r>
      </w:hyperlink>
    </w:p>
    <w:p w14:paraId="108B840B" w14:textId="11F70E6C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32" w:history="1">
        <w:r w:rsidR="00D60492" w:rsidRPr="005E5B77">
          <w:rPr>
            <w:rStyle w:val="a3"/>
            <w:noProof/>
          </w:rPr>
          <w:t>8.2.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实体联系图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_Toc24927232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183</w:t>
        </w:r>
        <w:r w:rsidR="00D60492">
          <w:rPr>
            <w:noProof/>
            <w:webHidden/>
          </w:rPr>
          <w:fldChar w:fldCharType="end"/>
        </w:r>
      </w:hyperlink>
    </w:p>
    <w:p w14:paraId="53555ACF" w14:textId="4230A93B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33" w:history="1">
        <w:r w:rsidR="00D60492" w:rsidRPr="005E5B77">
          <w:rPr>
            <w:rStyle w:val="a3"/>
            <w:noProof/>
          </w:rPr>
          <w:t>8.3.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联系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_Toc24927233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184</w:t>
        </w:r>
        <w:r w:rsidR="00D60492">
          <w:rPr>
            <w:noProof/>
            <w:webHidden/>
          </w:rPr>
          <w:fldChar w:fldCharType="end"/>
        </w:r>
      </w:hyperlink>
    </w:p>
    <w:p w14:paraId="0C89959D" w14:textId="4034F461" w:rsidR="00D60492" w:rsidRDefault="00362221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34" w:history="1">
        <w:r w:rsidR="00D60492" w:rsidRPr="005E5B77">
          <w:rPr>
            <w:rStyle w:val="a3"/>
            <w:noProof/>
          </w:rPr>
          <w:t>9.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全局数据设计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_Toc24927234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185</w:t>
        </w:r>
        <w:r w:rsidR="00D60492">
          <w:rPr>
            <w:noProof/>
            <w:webHidden/>
          </w:rPr>
          <w:fldChar w:fldCharType="end"/>
        </w:r>
      </w:hyperlink>
    </w:p>
    <w:p w14:paraId="153D566B" w14:textId="082C6317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35" w:history="1">
        <w:r w:rsidR="00D60492" w:rsidRPr="005E5B77">
          <w:rPr>
            <w:rStyle w:val="a3"/>
            <w:noProof/>
          </w:rPr>
          <w:t>9.1.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员工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_Toc24927235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185</w:t>
        </w:r>
        <w:r w:rsidR="00D60492">
          <w:rPr>
            <w:noProof/>
            <w:webHidden/>
          </w:rPr>
          <w:fldChar w:fldCharType="end"/>
        </w:r>
      </w:hyperlink>
    </w:p>
    <w:p w14:paraId="6D290B0E" w14:textId="35F372AC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36" w:history="1">
        <w:r w:rsidR="00D60492" w:rsidRPr="005E5B77">
          <w:rPr>
            <w:rStyle w:val="a3"/>
            <w:noProof/>
          </w:rPr>
          <w:t>9.2.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公司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_Toc24927236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185</w:t>
        </w:r>
        <w:r w:rsidR="00D60492">
          <w:rPr>
            <w:noProof/>
            <w:webHidden/>
          </w:rPr>
          <w:fldChar w:fldCharType="end"/>
        </w:r>
      </w:hyperlink>
    </w:p>
    <w:p w14:paraId="5A99FD2A" w14:textId="580FA712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37" w:history="1">
        <w:r w:rsidR="00D60492" w:rsidRPr="005E5B77">
          <w:rPr>
            <w:rStyle w:val="a3"/>
            <w:noProof/>
          </w:rPr>
          <w:t>9.3.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区域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_Toc24927237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186</w:t>
        </w:r>
        <w:r w:rsidR="00D60492">
          <w:rPr>
            <w:noProof/>
            <w:webHidden/>
          </w:rPr>
          <w:fldChar w:fldCharType="end"/>
        </w:r>
      </w:hyperlink>
    </w:p>
    <w:p w14:paraId="60920F72" w14:textId="03FE3C83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38" w:history="1">
        <w:r w:rsidR="00D60492" w:rsidRPr="005E5B77">
          <w:rPr>
            <w:rStyle w:val="a3"/>
            <w:noProof/>
          </w:rPr>
          <w:t>9.4.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仓库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_Toc24927238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186</w:t>
        </w:r>
        <w:r w:rsidR="00D60492">
          <w:rPr>
            <w:noProof/>
            <w:webHidden/>
          </w:rPr>
          <w:fldChar w:fldCharType="end"/>
        </w:r>
      </w:hyperlink>
    </w:p>
    <w:p w14:paraId="5E67646D" w14:textId="35C2B367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39" w:history="1">
        <w:r w:rsidR="00D60492" w:rsidRPr="005E5B77">
          <w:rPr>
            <w:rStyle w:val="a3"/>
            <w:noProof/>
          </w:rPr>
          <w:t>9.5.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出版社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_Toc24927239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186</w:t>
        </w:r>
        <w:r w:rsidR="00D60492">
          <w:rPr>
            <w:noProof/>
            <w:webHidden/>
          </w:rPr>
          <w:fldChar w:fldCharType="end"/>
        </w:r>
      </w:hyperlink>
    </w:p>
    <w:p w14:paraId="3F848589" w14:textId="05589332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40" w:history="1">
        <w:r w:rsidR="00D60492" w:rsidRPr="005E5B77">
          <w:rPr>
            <w:rStyle w:val="a3"/>
            <w:noProof/>
          </w:rPr>
          <w:t>9.6.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图书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_Toc24927240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186</w:t>
        </w:r>
        <w:r w:rsidR="00D60492">
          <w:rPr>
            <w:noProof/>
            <w:webHidden/>
          </w:rPr>
          <w:fldChar w:fldCharType="end"/>
        </w:r>
      </w:hyperlink>
    </w:p>
    <w:p w14:paraId="5A03ADBD" w14:textId="2E0B8E5D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41" w:history="1">
        <w:r w:rsidR="00D60492" w:rsidRPr="005E5B77">
          <w:rPr>
            <w:rStyle w:val="a3"/>
            <w:noProof/>
          </w:rPr>
          <w:t>9.7.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部门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_Toc24927241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187</w:t>
        </w:r>
        <w:r w:rsidR="00D60492">
          <w:rPr>
            <w:noProof/>
            <w:webHidden/>
          </w:rPr>
          <w:fldChar w:fldCharType="end"/>
        </w:r>
      </w:hyperlink>
    </w:p>
    <w:p w14:paraId="5A2D04C0" w14:textId="2057E80B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42" w:history="1">
        <w:r w:rsidR="00D60492" w:rsidRPr="005E5B77">
          <w:rPr>
            <w:rStyle w:val="a3"/>
            <w:noProof/>
          </w:rPr>
          <w:t>9.8.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岗位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_Toc24927242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187</w:t>
        </w:r>
        <w:r w:rsidR="00D60492">
          <w:rPr>
            <w:noProof/>
            <w:webHidden/>
          </w:rPr>
          <w:fldChar w:fldCharType="end"/>
        </w:r>
      </w:hyperlink>
    </w:p>
    <w:p w14:paraId="0C1C1278" w14:textId="567E346D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43" w:history="1">
        <w:r w:rsidR="00D60492" w:rsidRPr="005E5B77">
          <w:rPr>
            <w:rStyle w:val="a3"/>
            <w:noProof/>
          </w:rPr>
          <w:t>9.9.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买家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_Toc24927243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187</w:t>
        </w:r>
        <w:r w:rsidR="00D60492">
          <w:rPr>
            <w:noProof/>
            <w:webHidden/>
          </w:rPr>
          <w:fldChar w:fldCharType="end"/>
        </w:r>
      </w:hyperlink>
    </w:p>
    <w:p w14:paraId="2BFD3B78" w14:textId="2865A412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44" w:history="1">
        <w:r w:rsidR="00D60492" w:rsidRPr="005E5B77">
          <w:rPr>
            <w:rStyle w:val="a3"/>
            <w:noProof/>
          </w:rPr>
          <w:t>9.10.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卖家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_Toc24927244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187</w:t>
        </w:r>
        <w:r w:rsidR="00D60492">
          <w:rPr>
            <w:noProof/>
            <w:webHidden/>
          </w:rPr>
          <w:fldChar w:fldCharType="end"/>
        </w:r>
      </w:hyperlink>
    </w:p>
    <w:p w14:paraId="2CDF3513" w14:textId="21D315E8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45" w:history="1">
        <w:r w:rsidR="00D60492" w:rsidRPr="005E5B77">
          <w:rPr>
            <w:rStyle w:val="a3"/>
            <w:noProof/>
          </w:rPr>
          <w:t>9.11.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购买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_Toc24927245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188</w:t>
        </w:r>
        <w:r w:rsidR="00D60492">
          <w:rPr>
            <w:noProof/>
            <w:webHidden/>
          </w:rPr>
          <w:fldChar w:fldCharType="end"/>
        </w:r>
      </w:hyperlink>
    </w:p>
    <w:p w14:paraId="0A03E283" w14:textId="5B87D123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46" w:history="1">
        <w:r w:rsidR="00D60492" w:rsidRPr="005E5B77">
          <w:rPr>
            <w:rStyle w:val="a3"/>
            <w:noProof/>
          </w:rPr>
          <w:t>9.12.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从事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_Toc24927246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188</w:t>
        </w:r>
        <w:r w:rsidR="00D60492">
          <w:rPr>
            <w:noProof/>
            <w:webHidden/>
          </w:rPr>
          <w:fldChar w:fldCharType="end"/>
        </w:r>
      </w:hyperlink>
    </w:p>
    <w:p w14:paraId="52156F70" w14:textId="00DED979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47" w:history="1">
        <w:r w:rsidR="00D60492" w:rsidRPr="005E5B77">
          <w:rPr>
            <w:rStyle w:val="a3"/>
            <w:noProof/>
          </w:rPr>
          <w:t>9.13.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上架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_Toc24927247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188</w:t>
        </w:r>
        <w:r w:rsidR="00D60492">
          <w:rPr>
            <w:noProof/>
            <w:webHidden/>
          </w:rPr>
          <w:fldChar w:fldCharType="end"/>
        </w:r>
      </w:hyperlink>
    </w:p>
    <w:p w14:paraId="1B611034" w14:textId="5CD92243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48" w:history="1">
        <w:r w:rsidR="00D60492" w:rsidRPr="005E5B77">
          <w:rPr>
            <w:rStyle w:val="a3"/>
            <w:noProof/>
          </w:rPr>
          <w:t>9.14.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拥有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_Toc24927248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188</w:t>
        </w:r>
        <w:r w:rsidR="00D60492">
          <w:rPr>
            <w:noProof/>
            <w:webHidden/>
          </w:rPr>
          <w:fldChar w:fldCharType="end"/>
        </w:r>
      </w:hyperlink>
    </w:p>
    <w:p w14:paraId="75B75FAC" w14:textId="601591C6" w:rsidR="00D60492" w:rsidRDefault="00362221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49" w:history="1">
        <w:r w:rsidR="00D60492" w:rsidRPr="005E5B77">
          <w:rPr>
            <w:rStyle w:val="a3"/>
            <w:noProof/>
          </w:rPr>
          <w:t>10.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分布设计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_Toc24927249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189</w:t>
        </w:r>
        <w:r w:rsidR="00D60492">
          <w:rPr>
            <w:noProof/>
            <w:webHidden/>
          </w:rPr>
          <w:fldChar w:fldCharType="end"/>
        </w:r>
      </w:hyperlink>
    </w:p>
    <w:p w14:paraId="16DE3FF3" w14:textId="2E1CC3B8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50" w:history="1">
        <w:r w:rsidR="00D60492" w:rsidRPr="005E5B77">
          <w:rPr>
            <w:rStyle w:val="a3"/>
            <w:noProof/>
          </w:rPr>
          <w:t>10.1.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分片设计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_Toc24927250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189</w:t>
        </w:r>
        <w:r w:rsidR="00D60492">
          <w:rPr>
            <w:noProof/>
            <w:webHidden/>
          </w:rPr>
          <w:fldChar w:fldCharType="end"/>
        </w:r>
      </w:hyperlink>
    </w:p>
    <w:p w14:paraId="6748077F" w14:textId="6A4776F5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51" w:history="1">
        <w:r w:rsidR="00D60492" w:rsidRPr="005E5B77">
          <w:rPr>
            <w:rStyle w:val="a3"/>
            <w:noProof/>
          </w:rPr>
          <w:t>10.1.1.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水平分片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_Toc24927251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189</w:t>
        </w:r>
        <w:r w:rsidR="00D60492">
          <w:rPr>
            <w:noProof/>
            <w:webHidden/>
          </w:rPr>
          <w:fldChar w:fldCharType="end"/>
        </w:r>
      </w:hyperlink>
    </w:p>
    <w:p w14:paraId="51547225" w14:textId="619BEA2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52" w:history="1">
        <w:r w:rsidR="00D60492" w:rsidRPr="005E5B77">
          <w:rPr>
            <w:rStyle w:val="a3"/>
            <w:noProof/>
          </w:rPr>
          <w:t>10.1.1.1.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关系划分表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_Toc24927252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189</w:t>
        </w:r>
        <w:r w:rsidR="00D60492">
          <w:rPr>
            <w:noProof/>
            <w:webHidden/>
          </w:rPr>
          <w:fldChar w:fldCharType="end"/>
        </w:r>
      </w:hyperlink>
    </w:p>
    <w:p w14:paraId="2FABDB92" w14:textId="594E048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53" w:history="1">
        <w:r w:rsidR="00D60492" w:rsidRPr="005E5B77">
          <w:rPr>
            <w:rStyle w:val="a3"/>
            <w:noProof/>
          </w:rPr>
          <w:t>10.1.1.2.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水平分片信息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_Toc24927253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189</w:t>
        </w:r>
        <w:r w:rsidR="00D60492">
          <w:rPr>
            <w:noProof/>
            <w:webHidden/>
          </w:rPr>
          <w:fldChar w:fldCharType="end"/>
        </w:r>
      </w:hyperlink>
    </w:p>
    <w:p w14:paraId="6F13399E" w14:textId="07A90B90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54" w:history="1">
        <w:r w:rsidR="00D60492" w:rsidRPr="005E5B77">
          <w:rPr>
            <w:rStyle w:val="a3"/>
            <w:noProof/>
          </w:rPr>
          <w:t>10.1.2.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垂直分片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_Toc24927254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190</w:t>
        </w:r>
        <w:r w:rsidR="00D60492">
          <w:rPr>
            <w:noProof/>
            <w:webHidden/>
          </w:rPr>
          <w:fldChar w:fldCharType="end"/>
        </w:r>
      </w:hyperlink>
    </w:p>
    <w:p w14:paraId="4F964A79" w14:textId="7A309FE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55" w:history="1">
        <w:r w:rsidR="00D60492" w:rsidRPr="005E5B77">
          <w:rPr>
            <w:rStyle w:val="a3"/>
            <w:noProof/>
          </w:rPr>
          <w:t>10.1.2.1.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亲和度矩阵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_Toc24927255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190</w:t>
        </w:r>
        <w:r w:rsidR="00D60492">
          <w:rPr>
            <w:noProof/>
            <w:webHidden/>
          </w:rPr>
          <w:fldChar w:fldCharType="end"/>
        </w:r>
      </w:hyperlink>
    </w:p>
    <w:p w14:paraId="53B3E956" w14:textId="629BA8C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56" w:history="1">
        <w:r w:rsidR="00D60492" w:rsidRPr="005E5B77">
          <w:rPr>
            <w:rStyle w:val="a3"/>
            <w:noProof/>
          </w:rPr>
          <w:t>10.1.2.2.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垂直分片信息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_Toc24927256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190</w:t>
        </w:r>
        <w:r w:rsidR="00D60492">
          <w:rPr>
            <w:noProof/>
            <w:webHidden/>
          </w:rPr>
          <w:fldChar w:fldCharType="end"/>
        </w:r>
      </w:hyperlink>
    </w:p>
    <w:p w14:paraId="380B58DE" w14:textId="4902F79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57" w:history="1">
        <w:r w:rsidR="00D60492" w:rsidRPr="005E5B77">
          <w:rPr>
            <w:rStyle w:val="a3"/>
            <w:noProof/>
          </w:rPr>
          <w:t>10.1.3.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全部片段信息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_Toc24927257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191</w:t>
        </w:r>
        <w:r w:rsidR="00D60492">
          <w:rPr>
            <w:noProof/>
            <w:webHidden/>
          </w:rPr>
          <w:fldChar w:fldCharType="end"/>
        </w:r>
      </w:hyperlink>
    </w:p>
    <w:p w14:paraId="265D0136" w14:textId="18177A26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58" w:history="1">
        <w:r w:rsidR="00D60492" w:rsidRPr="005E5B77">
          <w:rPr>
            <w:rStyle w:val="a3"/>
            <w:noProof/>
          </w:rPr>
          <w:t>10.2.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分配设计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_Toc24927258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191</w:t>
        </w:r>
        <w:r w:rsidR="00D60492">
          <w:rPr>
            <w:noProof/>
            <w:webHidden/>
          </w:rPr>
          <w:fldChar w:fldCharType="end"/>
        </w:r>
      </w:hyperlink>
    </w:p>
    <w:p w14:paraId="59042FCF" w14:textId="27EDB7DF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59" w:history="1">
        <w:r w:rsidR="00D60492" w:rsidRPr="005E5B77">
          <w:rPr>
            <w:rStyle w:val="a3"/>
            <w:noProof/>
          </w:rPr>
          <w:t>10.2.1.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访问概率表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_Toc24927259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191</w:t>
        </w:r>
        <w:r w:rsidR="00D60492">
          <w:rPr>
            <w:noProof/>
            <w:webHidden/>
          </w:rPr>
          <w:fldChar w:fldCharType="end"/>
        </w:r>
      </w:hyperlink>
    </w:p>
    <w:p w14:paraId="10AB0513" w14:textId="4881681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60" w:history="1">
        <w:r w:rsidR="00D60492" w:rsidRPr="005E5B77">
          <w:rPr>
            <w:rStyle w:val="a3"/>
            <w:noProof/>
          </w:rPr>
          <w:t>10.2.1.1.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混合片段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_Toc24927260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191</w:t>
        </w:r>
        <w:r w:rsidR="00D60492">
          <w:rPr>
            <w:noProof/>
            <w:webHidden/>
          </w:rPr>
          <w:fldChar w:fldCharType="end"/>
        </w:r>
      </w:hyperlink>
    </w:p>
    <w:p w14:paraId="0BEE5A76" w14:textId="62B9D7F5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61" w:history="1">
        <w:r w:rsidR="00D60492" w:rsidRPr="005E5B77">
          <w:rPr>
            <w:rStyle w:val="a3"/>
            <w:noProof/>
          </w:rPr>
          <w:t>10.2.2.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分布信息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_Toc24927261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192</w:t>
        </w:r>
        <w:r w:rsidR="00D60492">
          <w:rPr>
            <w:noProof/>
            <w:webHidden/>
          </w:rPr>
          <w:fldChar w:fldCharType="end"/>
        </w:r>
      </w:hyperlink>
    </w:p>
    <w:p w14:paraId="521108F4" w14:textId="35CA6E34" w:rsidR="00D60492" w:rsidRDefault="00362221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62" w:history="1">
        <w:r w:rsidR="00D60492" w:rsidRPr="005E5B77">
          <w:rPr>
            <w:rStyle w:val="a3"/>
            <w:noProof/>
          </w:rPr>
          <w:t>11.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局部数据实现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_Toc24927262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193</w:t>
        </w:r>
        <w:r w:rsidR="00D60492">
          <w:rPr>
            <w:noProof/>
            <w:webHidden/>
          </w:rPr>
          <w:fldChar w:fldCharType="end"/>
        </w:r>
      </w:hyperlink>
    </w:p>
    <w:p w14:paraId="7291594C" w14:textId="052B226E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63" w:history="1">
        <w:r w:rsidR="00D60492" w:rsidRPr="005E5B77">
          <w:rPr>
            <w:rStyle w:val="a3"/>
            <w:noProof/>
          </w:rPr>
          <w:t>11.1.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1</w:t>
        </w:r>
        <w:r w:rsidR="00D60492" w:rsidRPr="005E5B77">
          <w:rPr>
            <w:rStyle w:val="a3"/>
            <w:noProof/>
          </w:rPr>
          <w:t>数据实现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_Toc24927263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193</w:t>
        </w:r>
        <w:r w:rsidR="00D60492">
          <w:rPr>
            <w:noProof/>
            <w:webHidden/>
          </w:rPr>
          <w:fldChar w:fldCharType="end"/>
        </w:r>
      </w:hyperlink>
    </w:p>
    <w:p w14:paraId="4D1B9E96" w14:textId="07803E62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64" w:history="1">
        <w:r w:rsidR="00D60492" w:rsidRPr="005E5B77">
          <w:rPr>
            <w:rStyle w:val="a3"/>
            <w:noProof/>
          </w:rPr>
          <w:t>11.1.1.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数据库链接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_Toc24927264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193</w:t>
        </w:r>
        <w:r w:rsidR="00D60492">
          <w:rPr>
            <w:noProof/>
            <w:webHidden/>
          </w:rPr>
          <w:fldChar w:fldCharType="end"/>
        </w:r>
      </w:hyperlink>
    </w:p>
    <w:p w14:paraId="379FC293" w14:textId="24865A40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65" w:history="1">
        <w:r w:rsidR="00D60492" w:rsidRPr="005E5B77">
          <w:rPr>
            <w:rStyle w:val="a3"/>
            <w:noProof/>
          </w:rPr>
          <w:t>11.1.2.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_Toc24927265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193</w:t>
        </w:r>
        <w:r w:rsidR="00D60492">
          <w:rPr>
            <w:noProof/>
            <w:webHidden/>
          </w:rPr>
          <w:fldChar w:fldCharType="end"/>
        </w:r>
      </w:hyperlink>
    </w:p>
    <w:p w14:paraId="06F85254" w14:textId="1F899E6D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66" w:history="1">
        <w:r w:rsidR="00D60492" w:rsidRPr="005E5B77">
          <w:rPr>
            <w:rStyle w:val="a3"/>
            <w:noProof/>
          </w:rPr>
          <w:t>11.1.3.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_Toc24927266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193</w:t>
        </w:r>
        <w:r w:rsidR="00D60492">
          <w:rPr>
            <w:noProof/>
            <w:webHidden/>
          </w:rPr>
          <w:fldChar w:fldCharType="end"/>
        </w:r>
      </w:hyperlink>
    </w:p>
    <w:p w14:paraId="7F7B1A95" w14:textId="58B471E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67" w:history="1">
        <w:r w:rsidR="00D60492" w:rsidRPr="005E5B77">
          <w:rPr>
            <w:rStyle w:val="a3"/>
            <w:noProof/>
          </w:rPr>
          <w:t>11.1.3.1.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创建基本表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_Toc24927267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193</w:t>
        </w:r>
        <w:r w:rsidR="00D60492">
          <w:rPr>
            <w:noProof/>
            <w:webHidden/>
          </w:rPr>
          <w:fldChar w:fldCharType="end"/>
        </w:r>
      </w:hyperlink>
    </w:p>
    <w:p w14:paraId="30B7BD91" w14:textId="7ED6F78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68" w:history="1">
        <w:r w:rsidR="00D60492" w:rsidRPr="005E5B77">
          <w:rPr>
            <w:rStyle w:val="a3"/>
            <w:noProof/>
          </w:rPr>
          <w:t>11.1.3.2.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删除不合理的外键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_Toc24927268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194</w:t>
        </w:r>
        <w:r w:rsidR="00D60492">
          <w:rPr>
            <w:noProof/>
            <w:webHidden/>
          </w:rPr>
          <w:fldChar w:fldCharType="end"/>
        </w:r>
      </w:hyperlink>
    </w:p>
    <w:p w14:paraId="13F02BD6" w14:textId="644AF04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69" w:history="1">
        <w:r w:rsidR="00D60492" w:rsidRPr="005E5B77">
          <w:rPr>
            <w:rStyle w:val="a3"/>
            <w:noProof/>
          </w:rPr>
          <w:t>11.1.4.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_Toc24927269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194</w:t>
        </w:r>
        <w:r w:rsidR="00D60492">
          <w:rPr>
            <w:noProof/>
            <w:webHidden/>
          </w:rPr>
          <w:fldChar w:fldCharType="end"/>
        </w:r>
      </w:hyperlink>
    </w:p>
    <w:p w14:paraId="7FCE6124" w14:textId="0BE5E40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70" w:history="1">
        <w:r w:rsidR="00D60492" w:rsidRPr="005E5B77">
          <w:rPr>
            <w:rStyle w:val="a3"/>
            <w:noProof/>
          </w:rPr>
          <w:t>11.1.4.1.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本站点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_Toc24927270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194</w:t>
        </w:r>
        <w:r w:rsidR="00D60492">
          <w:rPr>
            <w:noProof/>
            <w:webHidden/>
          </w:rPr>
          <w:fldChar w:fldCharType="end"/>
        </w:r>
      </w:hyperlink>
    </w:p>
    <w:p w14:paraId="2B71AF52" w14:textId="306FCCE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71" w:history="1">
        <w:r w:rsidR="00D60492" w:rsidRPr="005E5B77">
          <w:rPr>
            <w:rStyle w:val="a3"/>
            <w:noProof/>
          </w:rPr>
          <w:t>11.1.4.2.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全局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_Toc24927271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194</w:t>
        </w:r>
        <w:r w:rsidR="00D60492">
          <w:rPr>
            <w:noProof/>
            <w:webHidden/>
          </w:rPr>
          <w:fldChar w:fldCharType="end"/>
        </w:r>
      </w:hyperlink>
    </w:p>
    <w:p w14:paraId="435F9F67" w14:textId="3C71880E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72" w:history="1">
        <w:r w:rsidR="00D60492" w:rsidRPr="005E5B77">
          <w:rPr>
            <w:rStyle w:val="a3"/>
            <w:noProof/>
          </w:rPr>
          <w:t>11.1.5.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_Toc24927272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195</w:t>
        </w:r>
        <w:r w:rsidR="00D60492">
          <w:rPr>
            <w:noProof/>
            <w:webHidden/>
          </w:rPr>
          <w:fldChar w:fldCharType="end"/>
        </w:r>
      </w:hyperlink>
    </w:p>
    <w:p w14:paraId="4672F840" w14:textId="4797AC1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73" w:history="1">
        <w:r w:rsidR="00D60492" w:rsidRPr="005E5B77">
          <w:rPr>
            <w:rStyle w:val="a3"/>
            <w:noProof/>
          </w:rPr>
          <w:t>11.1.5.1.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本站点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_Toc24927273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195</w:t>
        </w:r>
        <w:r w:rsidR="00D60492">
          <w:rPr>
            <w:noProof/>
            <w:webHidden/>
          </w:rPr>
          <w:fldChar w:fldCharType="end"/>
        </w:r>
      </w:hyperlink>
    </w:p>
    <w:p w14:paraId="43AA942E" w14:textId="1D302EFA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74" w:history="1">
        <w:r w:rsidR="00D60492" w:rsidRPr="005E5B77">
          <w:rPr>
            <w:rStyle w:val="a3"/>
            <w:noProof/>
          </w:rPr>
          <w:t>11.1.5.2.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_Toc24927274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195</w:t>
        </w:r>
        <w:r w:rsidR="00D60492">
          <w:rPr>
            <w:noProof/>
            <w:webHidden/>
          </w:rPr>
          <w:fldChar w:fldCharType="end"/>
        </w:r>
      </w:hyperlink>
    </w:p>
    <w:p w14:paraId="020375E4" w14:textId="5A05C06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75" w:history="1">
        <w:r w:rsidR="00D60492" w:rsidRPr="005E5B77">
          <w:rPr>
            <w:rStyle w:val="a3"/>
            <w:noProof/>
          </w:rPr>
          <w:t>11.1.5.3.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_Toc24927275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195</w:t>
        </w:r>
        <w:r w:rsidR="00D60492">
          <w:rPr>
            <w:noProof/>
            <w:webHidden/>
          </w:rPr>
          <w:fldChar w:fldCharType="end"/>
        </w:r>
      </w:hyperlink>
    </w:p>
    <w:p w14:paraId="59CE62C0" w14:textId="2844E627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76" w:history="1">
        <w:r w:rsidR="00D60492" w:rsidRPr="005E5B77">
          <w:rPr>
            <w:rStyle w:val="a3"/>
            <w:noProof/>
          </w:rPr>
          <w:t>11.1.6.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包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_Toc24927276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196</w:t>
        </w:r>
        <w:r w:rsidR="00D60492">
          <w:rPr>
            <w:noProof/>
            <w:webHidden/>
          </w:rPr>
          <w:fldChar w:fldCharType="end"/>
        </w:r>
      </w:hyperlink>
    </w:p>
    <w:p w14:paraId="5DAF3F0F" w14:textId="06B6D2E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77" w:history="1">
        <w:r w:rsidR="00D60492" w:rsidRPr="005E5B77">
          <w:rPr>
            <w:rStyle w:val="a3"/>
            <w:noProof/>
          </w:rPr>
          <w:t>11.1.6.1.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包名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_Toc24927277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196</w:t>
        </w:r>
        <w:r w:rsidR="00D60492">
          <w:rPr>
            <w:noProof/>
            <w:webHidden/>
          </w:rPr>
          <w:fldChar w:fldCharType="end"/>
        </w:r>
      </w:hyperlink>
    </w:p>
    <w:p w14:paraId="27131517" w14:textId="76BBDE9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78" w:history="1">
        <w:r w:rsidR="00D60492" w:rsidRPr="005E5B77">
          <w:rPr>
            <w:rStyle w:val="a3"/>
            <w:noProof/>
          </w:rPr>
          <w:t>11.1.7.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_Toc24927278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196</w:t>
        </w:r>
        <w:r w:rsidR="00D60492">
          <w:rPr>
            <w:noProof/>
            <w:webHidden/>
          </w:rPr>
          <w:fldChar w:fldCharType="end"/>
        </w:r>
      </w:hyperlink>
    </w:p>
    <w:p w14:paraId="221CE9C0" w14:textId="25431B4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79" w:history="1">
        <w:r w:rsidR="00D60492" w:rsidRPr="005E5B77">
          <w:rPr>
            <w:rStyle w:val="a3"/>
            <w:noProof/>
          </w:rPr>
          <w:t>11.1.7.1.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_Toc24927279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196</w:t>
        </w:r>
        <w:r w:rsidR="00D60492">
          <w:rPr>
            <w:noProof/>
            <w:webHidden/>
          </w:rPr>
          <w:fldChar w:fldCharType="end"/>
        </w:r>
      </w:hyperlink>
    </w:p>
    <w:p w14:paraId="4A402EC9" w14:textId="6A23244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80" w:history="1">
        <w:r w:rsidR="00D60492" w:rsidRPr="005E5B77">
          <w:rPr>
            <w:rStyle w:val="a3"/>
            <w:noProof/>
          </w:rPr>
          <w:t>11.1.8.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_Toc24927280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197</w:t>
        </w:r>
        <w:r w:rsidR="00D60492">
          <w:rPr>
            <w:noProof/>
            <w:webHidden/>
          </w:rPr>
          <w:fldChar w:fldCharType="end"/>
        </w:r>
      </w:hyperlink>
    </w:p>
    <w:p w14:paraId="1B4FAC2A" w14:textId="0E5506FE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81" w:history="1">
        <w:r w:rsidR="00D60492" w:rsidRPr="005E5B77">
          <w:rPr>
            <w:rStyle w:val="a3"/>
            <w:noProof/>
          </w:rPr>
          <w:t>11.1.8.1.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_Toc24927281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197</w:t>
        </w:r>
        <w:r w:rsidR="00D60492">
          <w:rPr>
            <w:noProof/>
            <w:webHidden/>
          </w:rPr>
          <w:fldChar w:fldCharType="end"/>
        </w:r>
      </w:hyperlink>
    </w:p>
    <w:p w14:paraId="5A8C8440" w14:textId="0EBDD8A9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82" w:history="1">
        <w:r w:rsidR="00D60492" w:rsidRPr="005E5B77">
          <w:rPr>
            <w:rStyle w:val="a3"/>
            <w:noProof/>
          </w:rPr>
          <w:t>11.1.9.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_Toc24927282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197</w:t>
        </w:r>
        <w:r w:rsidR="00D60492">
          <w:rPr>
            <w:noProof/>
            <w:webHidden/>
          </w:rPr>
          <w:fldChar w:fldCharType="end"/>
        </w:r>
      </w:hyperlink>
    </w:p>
    <w:p w14:paraId="5BBA5F8B" w14:textId="7D605A7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83" w:history="1">
        <w:r w:rsidR="00D60492" w:rsidRPr="005E5B77">
          <w:rPr>
            <w:rStyle w:val="a3"/>
            <w:noProof/>
          </w:rPr>
          <w:t>11.1.9.1.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_Toc24927283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197</w:t>
        </w:r>
        <w:r w:rsidR="00D60492">
          <w:rPr>
            <w:noProof/>
            <w:webHidden/>
          </w:rPr>
          <w:fldChar w:fldCharType="end"/>
        </w:r>
      </w:hyperlink>
    </w:p>
    <w:p w14:paraId="17F03E9A" w14:textId="1579261C" w:rsidR="00D60492" w:rsidRDefault="00362221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84" w:history="1">
        <w:r w:rsidR="00D60492" w:rsidRPr="005E5B77">
          <w:rPr>
            <w:rStyle w:val="a3"/>
            <w:noProof/>
          </w:rPr>
          <w:t>11.1.10.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赋对象权限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_Toc24927284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198</w:t>
        </w:r>
        <w:r w:rsidR="00D60492">
          <w:rPr>
            <w:noProof/>
            <w:webHidden/>
          </w:rPr>
          <w:fldChar w:fldCharType="end"/>
        </w:r>
      </w:hyperlink>
    </w:p>
    <w:p w14:paraId="769E4B05" w14:textId="15E3C8B2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85" w:history="1">
        <w:r w:rsidR="00D60492" w:rsidRPr="005E5B77">
          <w:rPr>
            <w:rStyle w:val="a3"/>
            <w:noProof/>
          </w:rPr>
          <w:t>11.2.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2</w:t>
        </w:r>
        <w:r w:rsidR="00D60492" w:rsidRPr="005E5B77">
          <w:rPr>
            <w:rStyle w:val="a3"/>
            <w:noProof/>
          </w:rPr>
          <w:t>数据实现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_Toc24927285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198</w:t>
        </w:r>
        <w:r w:rsidR="00D60492">
          <w:rPr>
            <w:noProof/>
            <w:webHidden/>
          </w:rPr>
          <w:fldChar w:fldCharType="end"/>
        </w:r>
      </w:hyperlink>
    </w:p>
    <w:p w14:paraId="31B0FE0C" w14:textId="25595B68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86" w:history="1">
        <w:r w:rsidR="00D60492" w:rsidRPr="005E5B77">
          <w:rPr>
            <w:rStyle w:val="a3"/>
            <w:noProof/>
          </w:rPr>
          <w:t>11.2.1.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链接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_Toc24927286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198</w:t>
        </w:r>
        <w:r w:rsidR="00D60492">
          <w:rPr>
            <w:noProof/>
            <w:webHidden/>
          </w:rPr>
          <w:fldChar w:fldCharType="end"/>
        </w:r>
      </w:hyperlink>
    </w:p>
    <w:p w14:paraId="6E0ED651" w14:textId="46D0039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87" w:history="1">
        <w:r w:rsidR="00D60492" w:rsidRPr="005E5B77">
          <w:rPr>
            <w:rStyle w:val="a3"/>
            <w:noProof/>
          </w:rPr>
          <w:t>11.2.2.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_Toc24927287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198</w:t>
        </w:r>
        <w:r w:rsidR="00D60492">
          <w:rPr>
            <w:noProof/>
            <w:webHidden/>
          </w:rPr>
          <w:fldChar w:fldCharType="end"/>
        </w:r>
      </w:hyperlink>
    </w:p>
    <w:p w14:paraId="4A40D7F6" w14:textId="2175BA8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88" w:history="1">
        <w:r w:rsidR="00D60492" w:rsidRPr="005E5B77">
          <w:rPr>
            <w:rStyle w:val="a3"/>
            <w:noProof/>
          </w:rPr>
          <w:t>11.2.3.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_Toc24927288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198</w:t>
        </w:r>
        <w:r w:rsidR="00D60492">
          <w:rPr>
            <w:noProof/>
            <w:webHidden/>
          </w:rPr>
          <w:fldChar w:fldCharType="end"/>
        </w:r>
      </w:hyperlink>
    </w:p>
    <w:p w14:paraId="34A9DFFE" w14:textId="430A613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89" w:history="1">
        <w:r w:rsidR="00D60492" w:rsidRPr="005E5B77">
          <w:rPr>
            <w:rStyle w:val="a3"/>
            <w:noProof/>
          </w:rPr>
          <w:t>11.2.3.1.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创建基本表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_Toc24927289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198</w:t>
        </w:r>
        <w:r w:rsidR="00D60492">
          <w:rPr>
            <w:noProof/>
            <w:webHidden/>
          </w:rPr>
          <w:fldChar w:fldCharType="end"/>
        </w:r>
      </w:hyperlink>
    </w:p>
    <w:p w14:paraId="7402F520" w14:textId="7291FF4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90" w:history="1">
        <w:r w:rsidR="00D60492" w:rsidRPr="005E5B77">
          <w:rPr>
            <w:rStyle w:val="a3"/>
            <w:noProof/>
          </w:rPr>
          <w:t>11.2.3.2.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删除不合理的外键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_Toc24927290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199</w:t>
        </w:r>
        <w:r w:rsidR="00D60492">
          <w:rPr>
            <w:noProof/>
            <w:webHidden/>
          </w:rPr>
          <w:fldChar w:fldCharType="end"/>
        </w:r>
      </w:hyperlink>
    </w:p>
    <w:p w14:paraId="3082D55F" w14:textId="5B5655F9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91" w:history="1">
        <w:r w:rsidR="00D60492" w:rsidRPr="005E5B77">
          <w:rPr>
            <w:rStyle w:val="a3"/>
            <w:noProof/>
          </w:rPr>
          <w:t>11.2.4.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_Toc24927291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199</w:t>
        </w:r>
        <w:r w:rsidR="00D60492">
          <w:rPr>
            <w:noProof/>
            <w:webHidden/>
          </w:rPr>
          <w:fldChar w:fldCharType="end"/>
        </w:r>
      </w:hyperlink>
    </w:p>
    <w:p w14:paraId="26406405" w14:textId="3A678AA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92" w:history="1">
        <w:r w:rsidR="00D60492" w:rsidRPr="005E5B77">
          <w:rPr>
            <w:rStyle w:val="a3"/>
            <w:noProof/>
          </w:rPr>
          <w:t>11.2.4.1.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本站点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_Toc24927292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199</w:t>
        </w:r>
        <w:r w:rsidR="00D60492">
          <w:rPr>
            <w:noProof/>
            <w:webHidden/>
          </w:rPr>
          <w:fldChar w:fldCharType="end"/>
        </w:r>
      </w:hyperlink>
    </w:p>
    <w:p w14:paraId="0F49EABD" w14:textId="72D06255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93" w:history="1">
        <w:r w:rsidR="00D60492" w:rsidRPr="005E5B77">
          <w:rPr>
            <w:rStyle w:val="a3"/>
            <w:noProof/>
          </w:rPr>
          <w:t>11.2.4.2.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全局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_Toc24927293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199</w:t>
        </w:r>
        <w:r w:rsidR="00D60492">
          <w:rPr>
            <w:noProof/>
            <w:webHidden/>
          </w:rPr>
          <w:fldChar w:fldCharType="end"/>
        </w:r>
      </w:hyperlink>
    </w:p>
    <w:p w14:paraId="21BEFCC0" w14:textId="61F3C567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94" w:history="1">
        <w:r w:rsidR="00D60492" w:rsidRPr="005E5B77">
          <w:rPr>
            <w:rStyle w:val="a3"/>
            <w:noProof/>
          </w:rPr>
          <w:t>11.2.5.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_Toc24927294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200</w:t>
        </w:r>
        <w:r w:rsidR="00D60492">
          <w:rPr>
            <w:noProof/>
            <w:webHidden/>
          </w:rPr>
          <w:fldChar w:fldCharType="end"/>
        </w:r>
      </w:hyperlink>
    </w:p>
    <w:p w14:paraId="36F30C0C" w14:textId="0B7B8F3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95" w:history="1">
        <w:r w:rsidR="00D60492" w:rsidRPr="005E5B77">
          <w:rPr>
            <w:rStyle w:val="a3"/>
            <w:noProof/>
          </w:rPr>
          <w:t>11.2.5.1.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本站点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_Toc24927295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200</w:t>
        </w:r>
        <w:r w:rsidR="00D60492">
          <w:rPr>
            <w:noProof/>
            <w:webHidden/>
          </w:rPr>
          <w:fldChar w:fldCharType="end"/>
        </w:r>
      </w:hyperlink>
    </w:p>
    <w:p w14:paraId="2521E7FA" w14:textId="43D04D43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96" w:history="1">
        <w:r w:rsidR="00D60492" w:rsidRPr="005E5B77">
          <w:rPr>
            <w:rStyle w:val="a3"/>
            <w:noProof/>
          </w:rPr>
          <w:t>11.2.5.2.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_Toc24927296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200</w:t>
        </w:r>
        <w:r w:rsidR="00D60492">
          <w:rPr>
            <w:noProof/>
            <w:webHidden/>
          </w:rPr>
          <w:fldChar w:fldCharType="end"/>
        </w:r>
      </w:hyperlink>
    </w:p>
    <w:p w14:paraId="20CD1D77" w14:textId="2D4F806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97" w:history="1">
        <w:r w:rsidR="00D60492" w:rsidRPr="005E5B77">
          <w:rPr>
            <w:rStyle w:val="a3"/>
            <w:noProof/>
          </w:rPr>
          <w:t>11.2.5.3.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_Toc24927297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200</w:t>
        </w:r>
        <w:r w:rsidR="00D60492">
          <w:rPr>
            <w:noProof/>
            <w:webHidden/>
          </w:rPr>
          <w:fldChar w:fldCharType="end"/>
        </w:r>
      </w:hyperlink>
    </w:p>
    <w:p w14:paraId="77F0282E" w14:textId="6E10C26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98" w:history="1">
        <w:r w:rsidR="00D60492" w:rsidRPr="005E5B77">
          <w:rPr>
            <w:rStyle w:val="a3"/>
            <w:noProof/>
          </w:rPr>
          <w:t>11.2.6.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_Toc24927298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201</w:t>
        </w:r>
        <w:r w:rsidR="00D60492">
          <w:rPr>
            <w:noProof/>
            <w:webHidden/>
          </w:rPr>
          <w:fldChar w:fldCharType="end"/>
        </w:r>
      </w:hyperlink>
    </w:p>
    <w:p w14:paraId="534277A1" w14:textId="30DE613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299" w:history="1">
        <w:r w:rsidR="00D60492" w:rsidRPr="005E5B77">
          <w:rPr>
            <w:rStyle w:val="a3"/>
            <w:noProof/>
          </w:rPr>
          <w:t>11.2.6.1.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_Toc24927299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201</w:t>
        </w:r>
        <w:r w:rsidR="00D60492">
          <w:rPr>
            <w:noProof/>
            <w:webHidden/>
          </w:rPr>
          <w:fldChar w:fldCharType="end"/>
        </w:r>
      </w:hyperlink>
    </w:p>
    <w:p w14:paraId="37F42C56" w14:textId="0233C404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00" w:history="1">
        <w:r w:rsidR="00D60492" w:rsidRPr="005E5B77">
          <w:rPr>
            <w:rStyle w:val="a3"/>
            <w:noProof/>
          </w:rPr>
          <w:t>11.2.7.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_Toc24927300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201</w:t>
        </w:r>
        <w:r w:rsidR="00D60492">
          <w:rPr>
            <w:noProof/>
            <w:webHidden/>
          </w:rPr>
          <w:fldChar w:fldCharType="end"/>
        </w:r>
      </w:hyperlink>
    </w:p>
    <w:p w14:paraId="2D55B8B5" w14:textId="612EC15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01" w:history="1">
        <w:r w:rsidR="00D60492" w:rsidRPr="005E5B77">
          <w:rPr>
            <w:rStyle w:val="a3"/>
            <w:noProof/>
          </w:rPr>
          <w:t>11.2.7.1.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_Toc24927301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201</w:t>
        </w:r>
        <w:r w:rsidR="00D60492">
          <w:rPr>
            <w:noProof/>
            <w:webHidden/>
          </w:rPr>
          <w:fldChar w:fldCharType="end"/>
        </w:r>
      </w:hyperlink>
    </w:p>
    <w:p w14:paraId="4C9BCCF2" w14:textId="1D24ECEC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02" w:history="1">
        <w:r w:rsidR="00D60492" w:rsidRPr="005E5B77">
          <w:rPr>
            <w:rStyle w:val="a3"/>
            <w:noProof/>
          </w:rPr>
          <w:t>11.2.8.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_Toc24927302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202</w:t>
        </w:r>
        <w:r w:rsidR="00D60492">
          <w:rPr>
            <w:noProof/>
            <w:webHidden/>
          </w:rPr>
          <w:fldChar w:fldCharType="end"/>
        </w:r>
      </w:hyperlink>
    </w:p>
    <w:p w14:paraId="10124DE9" w14:textId="621BCB1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03" w:history="1">
        <w:r w:rsidR="00D60492" w:rsidRPr="005E5B77">
          <w:rPr>
            <w:rStyle w:val="a3"/>
            <w:noProof/>
          </w:rPr>
          <w:t>11.2.8.1.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_Toc24927303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202</w:t>
        </w:r>
        <w:r w:rsidR="00D60492">
          <w:rPr>
            <w:noProof/>
            <w:webHidden/>
          </w:rPr>
          <w:fldChar w:fldCharType="end"/>
        </w:r>
      </w:hyperlink>
    </w:p>
    <w:p w14:paraId="2943B000" w14:textId="7AF30D49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04" w:history="1">
        <w:r w:rsidR="00D60492" w:rsidRPr="005E5B77">
          <w:rPr>
            <w:rStyle w:val="a3"/>
            <w:noProof/>
          </w:rPr>
          <w:t>11.2.9.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赋对象权限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_Toc24927304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202</w:t>
        </w:r>
        <w:r w:rsidR="00D60492">
          <w:rPr>
            <w:noProof/>
            <w:webHidden/>
          </w:rPr>
          <w:fldChar w:fldCharType="end"/>
        </w:r>
      </w:hyperlink>
    </w:p>
    <w:p w14:paraId="24C3A700" w14:textId="7969D6D7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05" w:history="1">
        <w:r w:rsidR="00D60492" w:rsidRPr="005E5B77">
          <w:rPr>
            <w:rStyle w:val="a3"/>
            <w:noProof/>
          </w:rPr>
          <w:t>11.3.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3</w:t>
        </w:r>
        <w:r w:rsidR="00D60492" w:rsidRPr="005E5B77">
          <w:rPr>
            <w:rStyle w:val="a3"/>
            <w:noProof/>
          </w:rPr>
          <w:t>数据实现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_Toc24927305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202</w:t>
        </w:r>
        <w:r w:rsidR="00D60492">
          <w:rPr>
            <w:noProof/>
            <w:webHidden/>
          </w:rPr>
          <w:fldChar w:fldCharType="end"/>
        </w:r>
      </w:hyperlink>
    </w:p>
    <w:p w14:paraId="00EA6AEB" w14:textId="6E14105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06" w:history="1">
        <w:r w:rsidR="00D60492" w:rsidRPr="005E5B77">
          <w:rPr>
            <w:rStyle w:val="a3"/>
            <w:noProof/>
          </w:rPr>
          <w:t>11.3.1.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外部数据包装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_Toc24927306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202</w:t>
        </w:r>
        <w:r w:rsidR="00D60492">
          <w:rPr>
            <w:noProof/>
            <w:webHidden/>
          </w:rPr>
          <w:fldChar w:fldCharType="end"/>
        </w:r>
      </w:hyperlink>
    </w:p>
    <w:p w14:paraId="3C146A86" w14:textId="22A56A2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07" w:history="1">
        <w:r w:rsidR="00D60492" w:rsidRPr="005E5B77">
          <w:rPr>
            <w:rStyle w:val="a3"/>
            <w:noProof/>
          </w:rPr>
          <w:t>11.3.2.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扩展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_Toc24927307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202</w:t>
        </w:r>
        <w:r w:rsidR="00D60492">
          <w:rPr>
            <w:noProof/>
            <w:webHidden/>
          </w:rPr>
          <w:fldChar w:fldCharType="end"/>
        </w:r>
      </w:hyperlink>
    </w:p>
    <w:p w14:paraId="76477683" w14:textId="702B86E5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08" w:history="1">
        <w:r w:rsidR="00D60492" w:rsidRPr="005E5B77">
          <w:rPr>
            <w:rStyle w:val="a3"/>
            <w:noProof/>
          </w:rPr>
          <w:t>11.3.3.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序列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_Toc24927308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203</w:t>
        </w:r>
        <w:r w:rsidR="00D60492">
          <w:rPr>
            <w:noProof/>
            <w:webHidden/>
          </w:rPr>
          <w:fldChar w:fldCharType="end"/>
        </w:r>
      </w:hyperlink>
    </w:p>
    <w:p w14:paraId="2E9A711C" w14:textId="1443EFFB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09" w:history="1">
        <w:r w:rsidR="00D60492" w:rsidRPr="005E5B77">
          <w:rPr>
            <w:rStyle w:val="a3"/>
            <w:noProof/>
          </w:rPr>
          <w:t>11.3.4.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_Toc24927309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203</w:t>
        </w:r>
        <w:r w:rsidR="00D60492">
          <w:rPr>
            <w:noProof/>
            <w:webHidden/>
          </w:rPr>
          <w:fldChar w:fldCharType="end"/>
        </w:r>
      </w:hyperlink>
    </w:p>
    <w:p w14:paraId="75F1F9D6" w14:textId="41E0ED4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10" w:history="1">
        <w:r w:rsidR="00D60492" w:rsidRPr="005E5B77">
          <w:rPr>
            <w:rStyle w:val="a3"/>
            <w:noProof/>
          </w:rPr>
          <w:t>11.3.4.1.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创建基本表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_Toc24927310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203</w:t>
        </w:r>
        <w:r w:rsidR="00D60492">
          <w:rPr>
            <w:noProof/>
            <w:webHidden/>
          </w:rPr>
          <w:fldChar w:fldCharType="end"/>
        </w:r>
      </w:hyperlink>
    </w:p>
    <w:p w14:paraId="5F0A8F8F" w14:textId="49A9B67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11" w:history="1">
        <w:r w:rsidR="00D60492" w:rsidRPr="005E5B77">
          <w:rPr>
            <w:rStyle w:val="a3"/>
            <w:noProof/>
          </w:rPr>
          <w:t>11.3.4.2.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删除不合理的外键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_Toc24927311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203</w:t>
        </w:r>
        <w:r w:rsidR="00D60492">
          <w:rPr>
            <w:noProof/>
            <w:webHidden/>
          </w:rPr>
          <w:fldChar w:fldCharType="end"/>
        </w:r>
      </w:hyperlink>
    </w:p>
    <w:p w14:paraId="333254DD" w14:textId="4EEA99C4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12" w:history="1">
        <w:r w:rsidR="00D60492" w:rsidRPr="005E5B77">
          <w:rPr>
            <w:rStyle w:val="a3"/>
            <w:noProof/>
          </w:rPr>
          <w:t>11.3.4.3.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外部表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_Toc24927312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204</w:t>
        </w:r>
        <w:r w:rsidR="00D60492">
          <w:rPr>
            <w:noProof/>
            <w:webHidden/>
          </w:rPr>
          <w:fldChar w:fldCharType="end"/>
        </w:r>
      </w:hyperlink>
    </w:p>
    <w:p w14:paraId="2CEE7C0D" w14:textId="7341C277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13" w:history="1">
        <w:r w:rsidR="00D60492" w:rsidRPr="005E5B77">
          <w:rPr>
            <w:rStyle w:val="a3"/>
            <w:noProof/>
          </w:rPr>
          <w:t>11.3.5.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_Toc24927313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204</w:t>
        </w:r>
        <w:r w:rsidR="00D60492">
          <w:rPr>
            <w:noProof/>
            <w:webHidden/>
          </w:rPr>
          <w:fldChar w:fldCharType="end"/>
        </w:r>
      </w:hyperlink>
    </w:p>
    <w:p w14:paraId="5419C96D" w14:textId="78C016C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14" w:history="1">
        <w:r w:rsidR="00D60492" w:rsidRPr="005E5B77">
          <w:rPr>
            <w:rStyle w:val="a3"/>
            <w:noProof/>
          </w:rPr>
          <w:t>11.3.5.1.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本站点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_Toc24927314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204</w:t>
        </w:r>
        <w:r w:rsidR="00D60492">
          <w:rPr>
            <w:noProof/>
            <w:webHidden/>
          </w:rPr>
          <w:fldChar w:fldCharType="end"/>
        </w:r>
      </w:hyperlink>
    </w:p>
    <w:p w14:paraId="7C51381B" w14:textId="090B40EE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15" w:history="1">
        <w:r w:rsidR="00D60492" w:rsidRPr="005E5B77">
          <w:rPr>
            <w:rStyle w:val="a3"/>
            <w:noProof/>
          </w:rPr>
          <w:t>11.3.5.2.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全局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_Toc24927315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204</w:t>
        </w:r>
        <w:r w:rsidR="00D60492">
          <w:rPr>
            <w:noProof/>
            <w:webHidden/>
          </w:rPr>
          <w:fldChar w:fldCharType="end"/>
        </w:r>
      </w:hyperlink>
    </w:p>
    <w:p w14:paraId="52E25806" w14:textId="4E1A511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16" w:history="1">
        <w:r w:rsidR="00D60492" w:rsidRPr="005E5B77">
          <w:rPr>
            <w:rStyle w:val="a3"/>
            <w:noProof/>
          </w:rPr>
          <w:t>11.3.6.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普通函数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_Toc24927316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205</w:t>
        </w:r>
        <w:r w:rsidR="00D60492">
          <w:rPr>
            <w:noProof/>
            <w:webHidden/>
          </w:rPr>
          <w:fldChar w:fldCharType="end"/>
        </w:r>
      </w:hyperlink>
    </w:p>
    <w:p w14:paraId="5057AD87" w14:textId="6133D26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17" w:history="1">
        <w:r w:rsidR="00D60492" w:rsidRPr="005E5B77">
          <w:rPr>
            <w:rStyle w:val="a3"/>
            <w:noProof/>
          </w:rPr>
          <w:t>11.3.6.1.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_Toc24927317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205</w:t>
        </w:r>
        <w:r w:rsidR="00D60492">
          <w:rPr>
            <w:noProof/>
            <w:webHidden/>
          </w:rPr>
          <w:fldChar w:fldCharType="end"/>
        </w:r>
      </w:hyperlink>
    </w:p>
    <w:p w14:paraId="4EA8FB98" w14:textId="229328A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18" w:history="1">
        <w:r w:rsidR="00D60492" w:rsidRPr="005E5B77">
          <w:rPr>
            <w:rStyle w:val="a3"/>
            <w:noProof/>
          </w:rPr>
          <w:t>11.3.7.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_Toc24927318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205</w:t>
        </w:r>
        <w:r w:rsidR="00D60492">
          <w:rPr>
            <w:noProof/>
            <w:webHidden/>
          </w:rPr>
          <w:fldChar w:fldCharType="end"/>
        </w:r>
      </w:hyperlink>
    </w:p>
    <w:p w14:paraId="43C8D11B" w14:textId="168ED67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19" w:history="1">
        <w:r w:rsidR="00D60492" w:rsidRPr="005E5B77">
          <w:rPr>
            <w:rStyle w:val="a3"/>
            <w:noProof/>
          </w:rPr>
          <w:t>11.3.7.1.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触发器函数中文名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_Toc24927319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206</w:t>
        </w:r>
        <w:r w:rsidR="00D60492">
          <w:rPr>
            <w:noProof/>
            <w:webHidden/>
          </w:rPr>
          <w:fldChar w:fldCharType="end"/>
        </w:r>
      </w:hyperlink>
    </w:p>
    <w:p w14:paraId="0A0ADF50" w14:textId="7C9F014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20" w:history="1">
        <w:r w:rsidR="00D60492" w:rsidRPr="005E5B77">
          <w:rPr>
            <w:rStyle w:val="a3"/>
            <w:noProof/>
          </w:rPr>
          <w:t>11.3.8.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_Toc24927320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206</w:t>
        </w:r>
        <w:r w:rsidR="00D60492">
          <w:rPr>
            <w:noProof/>
            <w:webHidden/>
          </w:rPr>
          <w:fldChar w:fldCharType="end"/>
        </w:r>
      </w:hyperlink>
    </w:p>
    <w:p w14:paraId="5E25C61E" w14:textId="2304505E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21" w:history="1">
        <w:r w:rsidR="00D60492" w:rsidRPr="005E5B77">
          <w:rPr>
            <w:rStyle w:val="a3"/>
            <w:noProof/>
          </w:rPr>
          <w:t>11.3.8.1.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触发器中文名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_Toc24927321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206</w:t>
        </w:r>
        <w:r w:rsidR="00D60492">
          <w:rPr>
            <w:noProof/>
            <w:webHidden/>
          </w:rPr>
          <w:fldChar w:fldCharType="end"/>
        </w:r>
      </w:hyperlink>
    </w:p>
    <w:p w14:paraId="6A2E66BB" w14:textId="2FEA7424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22" w:history="1">
        <w:r w:rsidR="00D60492" w:rsidRPr="005E5B77">
          <w:rPr>
            <w:rStyle w:val="a3"/>
            <w:noProof/>
          </w:rPr>
          <w:t>11.3.9.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赋对象权限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_Toc24927322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206</w:t>
        </w:r>
        <w:r w:rsidR="00D60492">
          <w:rPr>
            <w:noProof/>
            <w:webHidden/>
          </w:rPr>
          <w:fldChar w:fldCharType="end"/>
        </w:r>
      </w:hyperlink>
    </w:p>
    <w:p w14:paraId="1127FB1D" w14:textId="12BDAD05" w:rsidR="00D60492" w:rsidRDefault="00362221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23" w:history="1">
        <w:r w:rsidR="00D60492" w:rsidRPr="005E5B77">
          <w:rPr>
            <w:rStyle w:val="a3"/>
            <w:noProof/>
          </w:rPr>
          <w:t>12.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分布外模式的实现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_Toc24927323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207</w:t>
        </w:r>
        <w:r w:rsidR="00D60492">
          <w:rPr>
            <w:noProof/>
            <w:webHidden/>
          </w:rPr>
          <w:fldChar w:fldCharType="end"/>
        </w:r>
      </w:hyperlink>
    </w:p>
    <w:p w14:paraId="45D93F95" w14:textId="3A91D164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24" w:history="1">
        <w:r w:rsidR="00D60492" w:rsidRPr="005E5B77">
          <w:rPr>
            <w:rStyle w:val="a3"/>
            <w:noProof/>
          </w:rPr>
          <w:t>12.1.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业务大类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_Toc24927324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207</w:t>
        </w:r>
        <w:r w:rsidR="00D60492">
          <w:rPr>
            <w:noProof/>
            <w:webHidden/>
          </w:rPr>
          <w:fldChar w:fldCharType="end"/>
        </w:r>
      </w:hyperlink>
    </w:p>
    <w:p w14:paraId="3A690BE0" w14:textId="1CDE3A1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25" w:history="1">
        <w:r w:rsidR="00D60492" w:rsidRPr="005E5B77">
          <w:rPr>
            <w:rStyle w:val="a3"/>
            <w:noProof/>
          </w:rPr>
          <w:t>12.1.1.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_Toc24927325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207</w:t>
        </w:r>
        <w:r w:rsidR="00D60492">
          <w:rPr>
            <w:noProof/>
            <w:webHidden/>
          </w:rPr>
          <w:fldChar w:fldCharType="end"/>
        </w:r>
      </w:hyperlink>
    </w:p>
    <w:p w14:paraId="6AF9548F" w14:textId="2559593A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26" w:history="1">
        <w:r w:rsidR="00D60492" w:rsidRPr="005E5B77">
          <w:rPr>
            <w:rStyle w:val="a3"/>
            <w:noProof/>
          </w:rPr>
          <w:t>12.1.1.1.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_Toc24927326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207</w:t>
        </w:r>
        <w:r w:rsidR="00D60492">
          <w:rPr>
            <w:noProof/>
            <w:webHidden/>
          </w:rPr>
          <w:fldChar w:fldCharType="end"/>
        </w:r>
      </w:hyperlink>
    </w:p>
    <w:p w14:paraId="7A2DD706" w14:textId="2F7ADD9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27" w:history="1">
        <w:r w:rsidR="00D60492" w:rsidRPr="005E5B77">
          <w:rPr>
            <w:rStyle w:val="a3"/>
            <w:noProof/>
          </w:rPr>
          <w:t>12.1.1.2.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_Toc24927327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207</w:t>
        </w:r>
        <w:r w:rsidR="00D60492">
          <w:rPr>
            <w:noProof/>
            <w:webHidden/>
          </w:rPr>
          <w:fldChar w:fldCharType="end"/>
        </w:r>
      </w:hyperlink>
    </w:p>
    <w:p w14:paraId="4B9F02BB" w14:textId="13A1CE7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28" w:history="1">
        <w:r w:rsidR="00D60492" w:rsidRPr="005E5B77">
          <w:rPr>
            <w:rStyle w:val="a3"/>
            <w:noProof/>
          </w:rPr>
          <w:t>12.1.1.3.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_Toc24927328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207</w:t>
        </w:r>
        <w:r w:rsidR="00D60492">
          <w:rPr>
            <w:noProof/>
            <w:webHidden/>
          </w:rPr>
          <w:fldChar w:fldCharType="end"/>
        </w:r>
      </w:hyperlink>
    </w:p>
    <w:p w14:paraId="2E389C06" w14:textId="3431F6E5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29" w:history="1">
        <w:r w:rsidR="00D60492" w:rsidRPr="005E5B77">
          <w:rPr>
            <w:rStyle w:val="a3"/>
            <w:noProof/>
          </w:rPr>
          <w:t>12.1.1.4.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_Toc24927329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208</w:t>
        </w:r>
        <w:r w:rsidR="00D60492">
          <w:rPr>
            <w:noProof/>
            <w:webHidden/>
          </w:rPr>
          <w:fldChar w:fldCharType="end"/>
        </w:r>
      </w:hyperlink>
    </w:p>
    <w:p w14:paraId="4CC64EB9" w14:textId="20A5E41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30" w:history="1">
        <w:r w:rsidR="00D60492" w:rsidRPr="005E5B77">
          <w:rPr>
            <w:rStyle w:val="a3"/>
            <w:noProof/>
          </w:rPr>
          <w:t>12.1.1.5.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_Toc24927330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208</w:t>
        </w:r>
        <w:r w:rsidR="00D60492">
          <w:rPr>
            <w:noProof/>
            <w:webHidden/>
          </w:rPr>
          <w:fldChar w:fldCharType="end"/>
        </w:r>
      </w:hyperlink>
    </w:p>
    <w:p w14:paraId="6EC6E00D" w14:textId="3E8F8915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31" w:history="1">
        <w:r w:rsidR="00D60492" w:rsidRPr="005E5B77">
          <w:rPr>
            <w:rStyle w:val="a3"/>
            <w:noProof/>
          </w:rPr>
          <w:t>12.1.2.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_Toc24927331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209</w:t>
        </w:r>
        <w:r w:rsidR="00D60492">
          <w:rPr>
            <w:noProof/>
            <w:webHidden/>
          </w:rPr>
          <w:fldChar w:fldCharType="end"/>
        </w:r>
      </w:hyperlink>
    </w:p>
    <w:p w14:paraId="5E8E528C" w14:textId="1F9F258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32" w:history="1">
        <w:r w:rsidR="00D60492" w:rsidRPr="005E5B77">
          <w:rPr>
            <w:rStyle w:val="a3"/>
            <w:noProof/>
          </w:rPr>
          <w:t>12.1.2.1.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_Toc24927332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209</w:t>
        </w:r>
        <w:r w:rsidR="00D60492">
          <w:rPr>
            <w:noProof/>
            <w:webHidden/>
          </w:rPr>
          <w:fldChar w:fldCharType="end"/>
        </w:r>
      </w:hyperlink>
    </w:p>
    <w:p w14:paraId="1501C092" w14:textId="1FEB08B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33" w:history="1">
        <w:r w:rsidR="00D60492" w:rsidRPr="005E5B77">
          <w:rPr>
            <w:rStyle w:val="a3"/>
            <w:noProof/>
          </w:rPr>
          <w:t>12.1.2.2.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_Toc24927333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209</w:t>
        </w:r>
        <w:r w:rsidR="00D60492">
          <w:rPr>
            <w:noProof/>
            <w:webHidden/>
          </w:rPr>
          <w:fldChar w:fldCharType="end"/>
        </w:r>
      </w:hyperlink>
    </w:p>
    <w:p w14:paraId="7F45503E" w14:textId="0D33DFE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34" w:history="1">
        <w:r w:rsidR="00D60492" w:rsidRPr="005E5B77">
          <w:rPr>
            <w:rStyle w:val="a3"/>
            <w:noProof/>
          </w:rPr>
          <w:t>12.1.2.3.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_Toc24927334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210</w:t>
        </w:r>
        <w:r w:rsidR="00D60492">
          <w:rPr>
            <w:noProof/>
            <w:webHidden/>
          </w:rPr>
          <w:fldChar w:fldCharType="end"/>
        </w:r>
      </w:hyperlink>
    </w:p>
    <w:p w14:paraId="21244500" w14:textId="60B2398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35" w:history="1">
        <w:r w:rsidR="00D60492" w:rsidRPr="005E5B77">
          <w:rPr>
            <w:rStyle w:val="a3"/>
            <w:noProof/>
          </w:rPr>
          <w:t>12.1.2.4.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_Toc24927335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210</w:t>
        </w:r>
        <w:r w:rsidR="00D60492">
          <w:rPr>
            <w:noProof/>
            <w:webHidden/>
          </w:rPr>
          <w:fldChar w:fldCharType="end"/>
        </w:r>
      </w:hyperlink>
    </w:p>
    <w:p w14:paraId="0777C8D3" w14:textId="4C85ADF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36" w:history="1">
        <w:r w:rsidR="00D60492" w:rsidRPr="005E5B77">
          <w:rPr>
            <w:rStyle w:val="a3"/>
            <w:noProof/>
          </w:rPr>
          <w:t>12.1.2.5.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_Toc24927336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211</w:t>
        </w:r>
        <w:r w:rsidR="00D60492">
          <w:rPr>
            <w:noProof/>
            <w:webHidden/>
          </w:rPr>
          <w:fldChar w:fldCharType="end"/>
        </w:r>
      </w:hyperlink>
    </w:p>
    <w:p w14:paraId="1960067E" w14:textId="37DBA301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37" w:history="1">
        <w:r w:rsidR="00D60492" w:rsidRPr="005E5B77">
          <w:rPr>
            <w:rStyle w:val="a3"/>
            <w:noProof/>
          </w:rPr>
          <w:t>12.1.3.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_Toc24927337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211</w:t>
        </w:r>
        <w:r w:rsidR="00D60492">
          <w:rPr>
            <w:noProof/>
            <w:webHidden/>
          </w:rPr>
          <w:fldChar w:fldCharType="end"/>
        </w:r>
      </w:hyperlink>
    </w:p>
    <w:p w14:paraId="13E5E053" w14:textId="3BCE02C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38" w:history="1">
        <w:r w:rsidR="00D60492" w:rsidRPr="005E5B77">
          <w:rPr>
            <w:rStyle w:val="a3"/>
            <w:noProof/>
          </w:rPr>
          <w:t>12.1.3.1.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_Toc24927338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211</w:t>
        </w:r>
        <w:r w:rsidR="00D60492">
          <w:rPr>
            <w:noProof/>
            <w:webHidden/>
          </w:rPr>
          <w:fldChar w:fldCharType="end"/>
        </w:r>
      </w:hyperlink>
    </w:p>
    <w:p w14:paraId="74DB8DBE" w14:textId="26AA246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39" w:history="1">
        <w:r w:rsidR="00D60492" w:rsidRPr="005E5B77">
          <w:rPr>
            <w:rStyle w:val="a3"/>
            <w:noProof/>
          </w:rPr>
          <w:t>12.1.3.2.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_Toc24927339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211</w:t>
        </w:r>
        <w:r w:rsidR="00D60492">
          <w:rPr>
            <w:noProof/>
            <w:webHidden/>
          </w:rPr>
          <w:fldChar w:fldCharType="end"/>
        </w:r>
      </w:hyperlink>
    </w:p>
    <w:p w14:paraId="25D997B4" w14:textId="01DF6AE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40" w:history="1">
        <w:r w:rsidR="00D60492" w:rsidRPr="005E5B77">
          <w:rPr>
            <w:rStyle w:val="a3"/>
            <w:noProof/>
          </w:rPr>
          <w:t>12.1.3.3.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_Toc24927340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212</w:t>
        </w:r>
        <w:r w:rsidR="00D60492">
          <w:rPr>
            <w:noProof/>
            <w:webHidden/>
          </w:rPr>
          <w:fldChar w:fldCharType="end"/>
        </w:r>
      </w:hyperlink>
    </w:p>
    <w:p w14:paraId="279D9A9A" w14:textId="6835C1C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41" w:history="1">
        <w:r w:rsidR="00D60492" w:rsidRPr="005E5B77">
          <w:rPr>
            <w:rStyle w:val="a3"/>
            <w:noProof/>
          </w:rPr>
          <w:t>12.1.3.4.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_Toc24927341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212</w:t>
        </w:r>
        <w:r w:rsidR="00D60492">
          <w:rPr>
            <w:noProof/>
            <w:webHidden/>
          </w:rPr>
          <w:fldChar w:fldCharType="end"/>
        </w:r>
      </w:hyperlink>
    </w:p>
    <w:p w14:paraId="6440C0FD" w14:textId="55BB56A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42" w:history="1">
        <w:r w:rsidR="00D60492" w:rsidRPr="005E5B77">
          <w:rPr>
            <w:rStyle w:val="a3"/>
            <w:noProof/>
          </w:rPr>
          <w:t>12.1.3.5.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_Toc24927342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213</w:t>
        </w:r>
        <w:r w:rsidR="00D60492">
          <w:rPr>
            <w:noProof/>
            <w:webHidden/>
          </w:rPr>
          <w:fldChar w:fldCharType="end"/>
        </w:r>
      </w:hyperlink>
    </w:p>
    <w:p w14:paraId="233888D9" w14:textId="28BE77FC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43" w:history="1">
        <w:r w:rsidR="00D60492" w:rsidRPr="005E5B77">
          <w:rPr>
            <w:rStyle w:val="a3"/>
            <w:noProof/>
          </w:rPr>
          <w:t>12.2.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业务大类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_Toc24927343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213</w:t>
        </w:r>
        <w:r w:rsidR="00D60492">
          <w:rPr>
            <w:noProof/>
            <w:webHidden/>
          </w:rPr>
          <w:fldChar w:fldCharType="end"/>
        </w:r>
      </w:hyperlink>
    </w:p>
    <w:p w14:paraId="4AE6A5A1" w14:textId="0ED8976F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44" w:history="1">
        <w:r w:rsidR="00D60492" w:rsidRPr="005E5B77">
          <w:rPr>
            <w:rStyle w:val="a3"/>
            <w:noProof/>
          </w:rPr>
          <w:t>12.2.1.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_Toc24927344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213</w:t>
        </w:r>
        <w:r w:rsidR="00D60492">
          <w:rPr>
            <w:noProof/>
            <w:webHidden/>
          </w:rPr>
          <w:fldChar w:fldCharType="end"/>
        </w:r>
      </w:hyperlink>
    </w:p>
    <w:p w14:paraId="0D6CDF31" w14:textId="7E7A74B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45" w:history="1">
        <w:r w:rsidR="00D60492" w:rsidRPr="005E5B77">
          <w:rPr>
            <w:rStyle w:val="a3"/>
            <w:noProof/>
          </w:rPr>
          <w:t>12.2.1.1.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_Toc24927345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213</w:t>
        </w:r>
        <w:r w:rsidR="00D60492">
          <w:rPr>
            <w:noProof/>
            <w:webHidden/>
          </w:rPr>
          <w:fldChar w:fldCharType="end"/>
        </w:r>
      </w:hyperlink>
    </w:p>
    <w:p w14:paraId="24BB1C24" w14:textId="6E427283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46" w:history="1">
        <w:r w:rsidR="00D60492" w:rsidRPr="005E5B77">
          <w:rPr>
            <w:rStyle w:val="a3"/>
            <w:noProof/>
          </w:rPr>
          <w:t>12.2.1.2.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_Toc24927346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214</w:t>
        </w:r>
        <w:r w:rsidR="00D60492">
          <w:rPr>
            <w:noProof/>
            <w:webHidden/>
          </w:rPr>
          <w:fldChar w:fldCharType="end"/>
        </w:r>
      </w:hyperlink>
    </w:p>
    <w:p w14:paraId="3933538A" w14:textId="0E608314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47" w:history="1">
        <w:r w:rsidR="00D60492" w:rsidRPr="005E5B77">
          <w:rPr>
            <w:rStyle w:val="a3"/>
            <w:noProof/>
          </w:rPr>
          <w:t>12.2.1.3.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_Toc24927347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214</w:t>
        </w:r>
        <w:r w:rsidR="00D60492">
          <w:rPr>
            <w:noProof/>
            <w:webHidden/>
          </w:rPr>
          <w:fldChar w:fldCharType="end"/>
        </w:r>
      </w:hyperlink>
    </w:p>
    <w:p w14:paraId="0118B366" w14:textId="49101E6F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48" w:history="1">
        <w:r w:rsidR="00D60492" w:rsidRPr="005E5B77">
          <w:rPr>
            <w:rStyle w:val="a3"/>
            <w:noProof/>
          </w:rPr>
          <w:t>12.2.1.4.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_Toc24927348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215</w:t>
        </w:r>
        <w:r w:rsidR="00D60492">
          <w:rPr>
            <w:noProof/>
            <w:webHidden/>
          </w:rPr>
          <w:fldChar w:fldCharType="end"/>
        </w:r>
      </w:hyperlink>
    </w:p>
    <w:p w14:paraId="2BA6F080" w14:textId="340681A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49" w:history="1">
        <w:r w:rsidR="00D60492" w:rsidRPr="005E5B77">
          <w:rPr>
            <w:rStyle w:val="a3"/>
            <w:noProof/>
          </w:rPr>
          <w:t>12.2.1.5.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_Toc24927349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215</w:t>
        </w:r>
        <w:r w:rsidR="00D60492">
          <w:rPr>
            <w:noProof/>
            <w:webHidden/>
          </w:rPr>
          <w:fldChar w:fldCharType="end"/>
        </w:r>
      </w:hyperlink>
    </w:p>
    <w:p w14:paraId="3E652AEE" w14:textId="1A417305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50" w:history="1">
        <w:r w:rsidR="00D60492" w:rsidRPr="005E5B77">
          <w:rPr>
            <w:rStyle w:val="a3"/>
            <w:noProof/>
          </w:rPr>
          <w:t>12.2.2.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_Toc24927350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216</w:t>
        </w:r>
        <w:r w:rsidR="00D60492">
          <w:rPr>
            <w:noProof/>
            <w:webHidden/>
          </w:rPr>
          <w:fldChar w:fldCharType="end"/>
        </w:r>
      </w:hyperlink>
    </w:p>
    <w:p w14:paraId="4A2CB5EE" w14:textId="2C2C5839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51" w:history="1">
        <w:r w:rsidR="00D60492" w:rsidRPr="005E5B77">
          <w:rPr>
            <w:rStyle w:val="a3"/>
            <w:noProof/>
          </w:rPr>
          <w:t>12.2.2.1.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_Toc24927351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216</w:t>
        </w:r>
        <w:r w:rsidR="00D60492">
          <w:rPr>
            <w:noProof/>
            <w:webHidden/>
          </w:rPr>
          <w:fldChar w:fldCharType="end"/>
        </w:r>
      </w:hyperlink>
    </w:p>
    <w:p w14:paraId="304C35F1" w14:textId="60D7417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52" w:history="1">
        <w:r w:rsidR="00D60492" w:rsidRPr="005E5B77">
          <w:rPr>
            <w:rStyle w:val="a3"/>
            <w:noProof/>
          </w:rPr>
          <w:t>12.2.2.2.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_Toc24927352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216</w:t>
        </w:r>
        <w:r w:rsidR="00D60492">
          <w:rPr>
            <w:noProof/>
            <w:webHidden/>
          </w:rPr>
          <w:fldChar w:fldCharType="end"/>
        </w:r>
      </w:hyperlink>
    </w:p>
    <w:p w14:paraId="76BE2727" w14:textId="78ED94C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53" w:history="1">
        <w:r w:rsidR="00D60492" w:rsidRPr="005E5B77">
          <w:rPr>
            <w:rStyle w:val="a3"/>
            <w:noProof/>
          </w:rPr>
          <w:t>12.2.2.3.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_Toc24927353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216</w:t>
        </w:r>
        <w:r w:rsidR="00D60492">
          <w:rPr>
            <w:noProof/>
            <w:webHidden/>
          </w:rPr>
          <w:fldChar w:fldCharType="end"/>
        </w:r>
      </w:hyperlink>
    </w:p>
    <w:p w14:paraId="77F103BE" w14:textId="7D510FE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54" w:history="1">
        <w:r w:rsidR="00D60492" w:rsidRPr="005E5B77">
          <w:rPr>
            <w:rStyle w:val="a3"/>
            <w:noProof/>
          </w:rPr>
          <w:t>12.2.2.4.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_Toc24927354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217</w:t>
        </w:r>
        <w:r w:rsidR="00D60492">
          <w:rPr>
            <w:noProof/>
            <w:webHidden/>
          </w:rPr>
          <w:fldChar w:fldCharType="end"/>
        </w:r>
      </w:hyperlink>
    </w:p>
    <w:p w14:paraId="74298489" w14:textId="3953849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55" w:history="1">
        <w:r w:rsidR="00D60492" w:rsidRPr="005E5B77">
          <w:rPr>
            <w:rStyle w:val="a3"/>
            <w:noProof/>
          </w:rPr>
          <w:t>12.2.2.5.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_Toc24927355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217</w:t>
        </w:r>
        <w:r w:rsidR="00D60492">
          <w:rPr>
            <w:noProof/>
            <w:webHidden/>
          </w:rPr>
          <w:fldChar w:fldCharType="end"/>
        </w:r>
      </w:hyperlink>
    </w:p>
    <w:p w14:paraId="77CE66FD" w14:textId="720648F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56" w:history="1">
        <w:r w:rsidR="00D60492" w:rsidRPr="005E5B77">
          <w:rPr>
            <w:rStyle w:val="a3"/>
            <w:noProof/>
          </w:rPr>
          <w:t>12.2.3.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_Toc24927356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218</w:t>
        </w:r>
        <w:r w:rsidR="00D60492">
          <w:rPr>
            <w:noProof/>
            <w:webHidden/>
          </w:rPr>
          <w:fldChar w:fldCharType="end"/>
        </w:r>
      </w:hyperlink>
    </w:p>
    <w:p w14:paraId="4451F56A" w14:textId="3673830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57" w:history="1">
        <w:r w:rsidR="00D60492" w:rsidRPr="005E5B77">
          <w:rPr>
            <w:rStyle w:val="a3"/>
            <w:noProof/>
          </w:rPr>
          <w:t>12.2.3.1.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同义词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_Toc24927357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218</w:t>
        </w:r>
        <w:r w:rsidR="00D60492">
          <w:rPr>
            <w:noProof/>
            <w:webHidden/>
          </w:rPr>
          <w:fldChar w:fldCharType="end"/>
        </w:r>
      </w:hyperlink>
    </w:p>
    <w:p w14:paraId="1740C6F1" w14:textId="452EB91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58" w:history="1">
        <w:r w:rsidR="00D60492" w:rsidRPr="005E5B77">
          <w:rPr>
            <w:rStyle w:val="a3"/>
            <w:noProof/>
          </w:rPr>
          <w:t>12.2.3.2.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_Toc24927358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218</w:t>
        </w:r>
        <w:r w:rsidR="00D60492">
          <w:rPr>
            <w:noProof/>
            <w:webHidden/>
          </w:rPr>
          <w:fldChar w:fldCharType="end"/>
        </w:r>
      </w:hyperlink>
    </w:p>
    <w:p w14:paraId="2B1CC074" w14:textId="793A788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59" w:history="1">
        <w:r w:rsidR="00D60492" w:rsidRPr="005E5B77">
          <w:rPr>
            <w:rStyle w:val="a3"/>
            <w:noProof/>
          </w:rPr>
          <w:t>12.2.3.3.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_Toc24927359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218</w:t>
        </w:r>
        <w:r w:rsidR="00D60492">
          <w:rPr>
            <w:noProof/>
            <w:webHidden/>
          </w:rPr>
          <w:fldChar w:fldCharType="end"/>
        </w:r>
      </w:hyperlink>
    </w:p>
    <w:p w14:paraId="090FDEC3" w14:textId="5D823151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60" w:history="1">
        <w:r w:rsidR="00D60492" w:rsidRPr="005E5B77">
          <w:rPr>
            <w:rStyle w:val="a3"/>
            <w:noProof/>
          </w:rPr>
          <w:t>12.2.3.4.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过程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_Toc24927360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219</w:t>
        </w:r>
        <w:r w:rsidR="00D60492">
          <w:rPr>
            <w:noProof/>
            <w:webHidden/>
          </w:rPr>
          <w:fldChar w:fldCharType="end"/>
        </w:r>
      </w:hyperlink>
    </w:p>
    <w:p w14:paraId="40E1904B" w14:textId="241AB3CA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61" w:history="1">
        <w:r w:rsidR="00D60492" w:rsidRPr="005E5B77">
          <w:rPr>
            <w:rStyle w:val="a3"/>
            <w:noProof/>
          </w:rPr>
          <w:t>12.2.3.5.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_Toc24927361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219</w:t>
        </w:r>
        <w:r w:rsidR="00D60492">
          <w:rPr>
            <w:noProof/>
            <w:webHidden/>
          </w:rPr>
          <w:fldChar w:fldCharType="end"/>
        </w:r>
      </w:hyperlink>
    </w:p>
    <w:p w14:paraId="28696297" w14:textId="1139E241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62" w:history="1">
        <w:r w:rsidR="00D60492" w:rsidRPr="005E5B77">
          <w:rPr>
            <w:rStyle w:val="a3"/>
            <w:noProof/>
          </w:rPr>
          <w:t>12.3.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业务大类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_Toc24927362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220</w:t>
        </w:r>
        <w:r w:rsidR="00D60492">
          <w:rPr>
            <w:noProof/>
            <w:webHidden/>
          </w:rPr>
          <w:fldChar w:fldCharType="end"/>
        </w:r>
      </w:hyperlink>
    </w:p>
    <w:p w14:paraId="6DF8106C" w14:textId="73C4E85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63" w:history="1">
        <w:r w:rsidR="00D60492" w:rsidRPr="005E5B77">
          <w:rPr>
            <w:rStyle w:val="a3"/>
            <w:noProof/>
          </w:rPr>
          <w:t>12.3.1.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_Toc24927363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220</w:t>
        </w:r>
        <w:r w:rsidR="00D60492">
          <w:rPr>
            <w:noProof/>
            <w:webHidden/>
          </w:rPr>
          <w:fldChar w:fldCharType="end"/>
        </w:r>
      </w:hyperlink>
    </w:p>
    <w:p w14:paraId="609AE9B5" w14:textId="4EA71C5E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64" w:history="1">
        <w:r w:rsidR="00D60492" w:rsidRPr="005E5B77">
          <w:rPr>
            <w:rStyle w:val="a3"/>
            <w:noProof/>
          </w:rPr>
          <w:t>12.3.1.1.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_Toc24927364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220</w:t>
        </w:r>
        <w:r w:rsidR="00D60492">
          <w:rPr>
            <w:noProof/>
            <w:webHidden/>
          </w:rPr>
          <w:fldChar w:fldCharType="end"/>
        </w:r>
      </w:hyperlink>
    </w:p>
    <w:p w14:paraId="3204A2F1" w14:textId="5BCB6EA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65" w:history="1">
        <w:r w:rsidR="00D60492" w:rsidRPr="005E5B77">
          <w:rPr>
            <w:rStyle w:val="a3"/>
            <w:noProof/>
          </w:rPr>
          <w:t>12.3.1.2.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普通函数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_Toc24927365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220</w:t>
        </w:r>
        <w:r w:rsidR="00D60492">
          <w:rPr>
            <w:noProof/>
            <w:webHidden/>
          </w:rPr>
          <w:fldChar w:fldCharType="end"/>
        </w:r>
      </w:hyperlink>
    </w:p>
    <w:p w14:paraId="76EBB763" w14:textId="034F66AE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66" w:history="1">
        <w:r w:rsidR="00D60492" w:rsidRPr="005E5B77">
          <w:rPr>
            <w:rStyle w:val="a3"/>
            <w:noProof/>
          </w:rPr>
          <w:t>12.3.1.3.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_Toc24927366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221</w:t>
        </w:r>
        <w:r w:rsidR="00D60492">
          <w:rPr>
            <w:noProof/>
            <w:webHidden/>
          </w:rPr>
          <w:fldChar w:fldCharType="end"/>
        </w:r>
      </w:hyperlink>
    </w:p>
    <w:p w14:paraId="4BE747E0" w14:textId="236B245A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67" w:history="1">
        <w:r w:rsidR="00D60492" w:rsidRPr="005E5B77">
          <w:rPr>
            <w:rStyle w:val="a3"/>
            <w:noProof/>
          </w:rPr>
          <w:t>12.3.1.4.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_Toc24927367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221</w:t>
        </w:r>
        <w:r w:rsidR="00D60492">
          <w:rPr>
            <w:noProof/>
            <w:webHidden/>
          </w:rPr>
          <w:fldChar w:fldCharType="end"/>
        </w:r>
      </w:hyperlink>
    </w:p>
    <w:p w14:paraId="02BD4069" w14:textId="05FA28D4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68" w:history="1">
        <w:r w:rsidR="00D60492" w:rsidRPr="005E5B77">
          <w:rPr>
            <w:rStyle w:val="a3"/>
            <w:noProof/>
          </w:rPr>
          <w:t>12.3.2.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_Toc24927368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222</w:t>
        </w:r>
        <w:r w:rsidR="00D60492">
          <w:rPr>
            <w:noProof/>
            <w:webHidden/>
          </w:rPr>
          <w:fldChar w:fldCharType="end"/>
        </w:r>
      </w:hyperlink>
    </w:p>
    <w:p w14:paraId="315C9C11" w14:textId="161DC09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69" w:history="1">
        <w:r w:rsidR="00D60492" w:rsidRPr="005E5B77">
          <w:rPr>
            <w:rStyle w:val="a3"/>
            <w:noProof/>
          </w:rPr>
          <w:t>12.3.2.1.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_Toc24927369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222</w:t>
        </w:r>
        <w:r w:rsidR="00D60492">
          <w:rPr>
            <w:noProof/>
            <w:webHidden/>
          </w:rPr>
          <w:fldChar w:fldCharType="end"/>
        </w:r>
      </w:hyperlink>
    </w:p>
    <w:p w14:paraId="48DBFA31" w14:textId="2E6D1D3C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70" w:history="1">
        <w:r w:rsidR="00D60492" w:rsidRPr="005E5B77">
          <w:rPr>
            <w:rStyle w:val="a3"/>
            <w:noProof/>
          </w:rPr>
          <w:t>12.3.2.2.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普通函数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_Toc24927370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222</w:t>
        </w:r>
        <w:r w:rsidR="00D60492">
          <w:rPr>
            <w:noProof/>
            <w:webHidden/>
          </w:rPr>
          <w:fldChar w:fldCharType="end"/>
        </w:r>
      </w:hyperlink>
    </w:p>
    <w:p w14:paraId="3A19F541" w14:textId="31F118C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71" w:history="1">
        <w:r w:rsidR="00D60492" w:rsidRPr="005E5B77">
          <w:rPr>
            <w:rStyle w:val="a3"/>
            <w:noProof/>
          </w:rPr>
          <w:t>12.3.2.3.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_Toc24927371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223</w:t>
        </w:r>
        <w:r w:rsidR="00D60492">
          <w:rPr>
            <w:noProof/>
            <w:webHidden/>
          </w:rPr>
          <w:fldChar w:fldCharType="end"/>
        </w:r>
      </w:hyperlink>
    </w:p>
    <w:p w14:paraId="10E29515" w14:textId="172E199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72" w:history="1">
        <w:r w:rsidR="00D60492" w:rsidRPr="005E5B77">
          <w:rPr>
            <w:rStyle w:val="a3"/>
            <w:noProof/>
          </w:rPr>
          <w:t>12.3.2.4.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_Toc24927372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223</w:t>
        </w:r>
        <w:r w:rsidR="00D60492">
          <w:rPr>
            <w:noProof/>
            <w:webHidden/>
          </w:rPr>
          <w:fldChar w:fldCharType="end"/>
        </w:r>
      </w:hyperlink>
    </w:p>
    <w:p w14:paraId="5F7E11A1" w14:textId="3B76EDB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73" w:history="1">
        <w:r w:rsidR="00D60492" w:rsidRPr="005E5B77">
          <w:rPr>
            <w:rStyle w:val="a3"/>
            <w:noProof/>
          </w:rPr>
          <w:t>12.3.3.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站点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_Toc24927373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224</w:t>
        </w:r>
        <w:r w:rsidR="00D60492">
          <w:rPr>
            <w:noProof/>
            <w:webHidden/>
          </w:rPr>
          <w:fldChar w:fldCharType="end"/>
        </w:r>
      </w:hyperlink>
    </w:p>
    <w:p w14:paraId="027746E0" w14:textId="24916E2E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74" w:history="1">
        <w:r w:rsidR="00D60492" w:rsidRPr="005E5B77">
          <w:rPr>
            <w:rStyle w:val="a3"/>
            <w:noProof/>
          </w:rPr>
          <w:t>12.3.3.1.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视图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_Toc24927374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224</w:t>
        </w:r>
        <w:r w:rsidR="00D60492">
          <w:rPr>
            <w:noProof/>
            <w:webHidden/>
          </w:rPr>
          <w:fldChar w:fldCharType="end"/>
        </w:r>
      </w:hyperlink>
    </w:p>
    <w:p w14:paraId="34E6BCBE" w14:textId="2D7F8CE4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75" w:history="1">
        <w:r w:rsidR="00D60492" w:rsidRPr="005E5B77">
          <w:rPr>
            <w:rStyle w:val="a3"/>
            <w:noProof/>
          </w:rPr>
          <w:t>12.3.3.2.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普通函数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_Toc24927375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224</w:t>
        </w:r>
        <w:r w:rsidR="00D60492">
          <w:rPr>
            <w:noProof/>
            <w:webHidden/>
          </w:rPr>
          <w:fldChar w:fldCharType="end"/>
        </w:r>
      </w:hyperlink>
    </w:p>
    <w:p w14:paraId="12E395CD" w14:textId="4E7008AE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76" w:history="1">
        <w:r w:rsidR="00D60492" w:rsidRPr="005E5B77">
          <w:rPr>
            <w:rStyle w:val="a3"/>
            <w:noProof/>
          </w:rPr>
          <w:t>12.3.3.3.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触发器函数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_Toc24927376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225</w:t>
        </w:r>
        <w:r w:rsidR="00D60492">
          <w:rPr>
            <w:noProof/>
            <w:webHidden/>
          </w:rPr>
          <w:fldChar w:fldCharType="end"/>
        </w:r>
      </w:hyperlink>
    </w:p>
    <w:p w14:paraId="3FF69C9C" w14:textId="1C442CC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77" w:history="1">
        <w:r w:rsidR="00D60492" w:rsidRPr="005E5B77">
          <w:rPr>
            <w:rStyle w:val="a3"/>
            <w:noProof/>
          </w:rPr>
          <w:t>12.3.3.4.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触发器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_Toc24927377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225</w:t>
        </w:r>
        <w:r w:rsidR="00D60492">
          <w:rPr>
            <w:noProof/>
            <w:webHidden/>
          </w:rPr>
          <w:fldChar w:fldCharType="end"/>
        </w:r>
      </w:hyperlink>
    </w:p>
    <w:p w14:paraId="72E2DCEB" w14:textId="34ADDFB0" w:rsidR="00D60492" w:rsidRDefault="00362221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78" w:history="1">
        <w:r w:rsidR="00D60492" w:rsidRPr="005E5B77">
          <w:rPr>
            <w:rStyle w:val="a3"/>
            <w:noProof/>
          </w:rPr>
          <w:t>13.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系统说明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_Toc24927378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226</w:t>
        </w:r>
        <w:r w:rsidR="00D60492">
          <w:rPr>
            <w:noProof/>
            <w:webHidden/>
          </w:rPr>
          <w:fldChar w:fldCharType="end"/>
        </w:r>
      </w:hyperlink>
    </w:p>
    <w:p w14:paraId="044211D2" w14:textId="6B61EC7A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79" w:history="1">
        <w:r w:rsidR="00D60492" w:rsidRPr="005E5B77">
          <w:rPr>
            <w:rStyle w:val="a3"/>
            <w:noProof/>
          </w:rPr>
          <w:t>13.1.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系统安装配置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_Toc24927379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226</w:t>
        </w:r>
        <w:r w:rsidR="00D60492">
          <w:rPr>
            <w:noProof/>
            <w:webHidden/>
          </w:rPr>
          <w:fldChar w:fldCharType="end"/>
        </w:r>
      </w:hyperlink>
    </w:p>
    <w:p w14:paraId="75B24EDF" w14:textId="4B47F085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80" w:history="1">
        <w:r w:rsidR="00D60492" w:rsidRPr="005E5B77">
          <w:rPr>
            <w:rStyle w:val="a3"/>
            <w:noProof/>
          </w:rPr>
          <w:t>13.1.1.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数据库服务器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_Toc24927380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226</w:t>
        </w:r>
        <w:r w:rsidR="00D60492">
          <w:rPr>
            <w:noProof/>
            <w:webHidden/>
          </w:rPr>
          <w:fldChar w:fldCharType="end"/>
        </w:r>
      </w:hyperlink>
    </w:p>
    <w:p w14:paraId="5488B9F2" w14:textId="5D299AE3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81" w:history="1">
        <w:r w:rsidR="00D60492" w:rsidRPr="005E5B77">
          <w:rPr>
            <w:rStyle w:val="a3"/>
            <w:noProof/>
          </w:rPr>
          <w:t>13.1.2.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应用服务器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_Toc24927381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226</w:t>
        </w:r>
        <w:r w:rsidR="00D60492">
          <w:rPr>
            <w:noProof/>
            <w:webHidden/>
          </w:rPr>
          <w:fldChar w:fldCharType="end"/>
        </w:r>
      </w:hyperlink>
    </w:p>
    <w:p w14:paraId="1C525959" w14:textId="3C8FB02D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82" w:history="1">
        <w:r w:rsidR="00D60492" w:rsidRPr="005E5B77">
          <w:rPr>
            <w:rStyle w:val="a3"/>
            <w:noProof/>
          </w:rPr>
          <w:t>13.1.3.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客户端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_Toc24927382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226</w:t>
        </w:r>
        <w:r w:rsidR="00D60492">
          <w:rPr>
            <w:noProof/>
            <w:webHidden/>
          </w:rPr>
          <w:fldChar w:fldCharType="end"/>
        </w:r>
      </w:hyperlink>
    </w:p>
    <w:p w14:paraId="1E3A7C68" w14:textId="3FCD90B9" w:rsidR="00D60492" w:rsidRDefault="0036222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83" w:history="1">
        <w:r w:rsidR="00D60492" w:rsidRPr="005E5B77">
          <w:rPr>
            <w:rStyle w:val="a3"/>
            <w:noProof/>
          </w:rPr>
          <w:t>13.2.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系统使用说明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_Toc24927383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226</w:t>
        </w:r>
        <w:r w:rsidR="00D60492">
          <w:rPr>
            <w:noProof/>
            <w:webHidden/>
          </w:rPr>
          <w:fldChar w:fldCharType="end"/>
        </w:r>
      </w:hyperlink>
    </w:p>
    <w:p w14:paraId="44C369CA" w14:textId="111E1A4A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84" w:history="1">
        <w:r w:rsidR="00D60492" w:rsidRPr="005E5B77">
          <w:rPr>
            <w:rStyle w:val="a3"/>
            <w:noProof/>
          </w:rPr>
          <w:t>13.2.1.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登录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_Toc24927384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226</w:t>
        </w:r>
        <w:r w:rsidR="00D60492">
          <w:rPr>
            <w:noProof/>
            <w:webHidden/>
          </w:rPr>
          <w:fldChar w:fldCharType="end"/>
        </w:r>
      </w:hyperlink>
    </w:p>
    <w:p w14:paraId="17BE3337" w14:textId="3009CBA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85" w:history="1">
        <w:r w:rsidR="00D60492" w:rsidRPr="005E5B77">
          <w:rPr>
            <w:rStyle w:val="a3"/>
            <w:noProof/>
          </w:rPr>
          <w:t>13.2.1.1.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第</w:t>
        </w:r>
        <w:r w:rsidR="00D60492" w:rsidRPr="005E5B77">
          <w:rPr>
            <w:rStyle w:val="a3"/>
            <w:noProof/>
          </w:rPr>
          <w:t>4</w:t>
        </w:r>
        <w:r w:rsidR="00D60492" w:rsidRPr="005E5B77">
          <w:rPr>
            <w:rStyle w:val="a3"/>
            <w:noProof/>
          </w:rPr>
          <w:t>类用户站点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_Toc24927385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226</w:t>
        </w:r>
        <w:r w:rsidR="00D60492">
          <w:rPr>
            <w:noProof/>
            <w:webHidden/>
          </w:rPr>
          <w:fldChar w:fldCharType="end"/>
        </w:r>
      </w:hyperlink>
    </w:p>
    <w:p w14:paraId="76BF8DBC" w14:textId="36E9307A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86" w:history="1">
        <w:r w:rsidR="00D60492" w:rsidRPr="005E5B77">
          <w:rPr>
            <w:rStyle w:val="a3"/>
            <w:noProof/>
          </w:rPr>
          <w:t>13.2.1.2.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第</w:t>
        </w:r>
        <w:r w:rsidR="00D60492" w:rsidRPr="005E5B77">
          <w:rPr>
            <w:rStyle w:val="a3"/>
            <w:noProof/>
          </w:rPr>
          <w:t>4</w:t>
        </w:r>
        <w:r w:rsidR="00D60492" w:rsidRPr="005E5B77">
          <w:rPr>
            <w:rStyle w:val="a3"/>
            <w:noProof/>
          </w:rPr>
          <w:t>类用户站点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_Toc24927386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228</w:t>
        </w:r>
        <w:r w:rsidR="00D60492">
          <w:rPr>
            <w:noProof/>
            <w:webHidden/>
          </w:rPr>
          <w:fldChar w:fldCharType="end"/>
        </w:r>
      </w:hyperlink>
    </w:p>
    <w:p w14:paraId="2DAD4D73" w14:textId="6325D424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87" w:history="1">
        <w:r w:rsidR="00D60492" w:rsidRPr="005E5B77">
          <w:rPr>
            <w:rStyle w:val="a3"/>
            <w:noProof/>
          </w:rPr>
          <w:t>13.2.1.3.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第</w:t>
        </w:r>
        <w:r w:rsidR="00D60492" w:rsidRPr="005E5B77">
          <w:rPr>
            <w:rStyle w:val="a3"/>
            <w:noProof/>
          </w:rPr>
          <w:t>4</w:t>
        </w:r>
        <w:r w:rsidR="00D60492" w:rsidRPr="005E5B77">
          <w:rPr>
            <w:rStyle w:val="a3"/>
            <w:noProof/>
          </w:rPr>
          <w:t>类用户站点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_Toc24927387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229</w:t>
        </w:r>
        <w:r w:rsidR="00D60492">
          <w:rPr>
            <w:noProof/>
            <w:webHidden/>
          </w:rPr>
          <w:fldChar w:fldCharType="end"/>
        </w:r>
      </w:hyperlink>
    </w:p>
    <w:p w14:paraId="6C80FAD5" w14:textId="6454F6D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88" w:history="1">
        <w:r w:rsidR="00D60492" w:rsidRPr="005E5B77">
          <w:rPr>
            <w:rStyle w:val="a3"/>
            <w:noProof/>
          </w:rPr>
          <w:t>13.2.1.4.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第</w:t>
        </w:r>
        <w:r w:rsidR="00D60492" w:rsidRPr="005E5B77">
          <w:rPr>
            <w:rStyle w:val="a3"/>
            <w:noProof/>
          </w:rPr>
          <w:t>1</w:t>
        </w:r>
        <w:r w:rsidR="00D60492" w:rsidRPr="005E5B77">
          <w:rPr>
            <w:rStyle w:val="a3"/>
            <w:noProof/>
          </w:rPr>
          <w:t>类用户站点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_Toc24927388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231</w:t>
        </w:r>
        <w:r w:rsidR="00D60492">
          <w:rPr>
            <w:noProof/>
            <w:webHidden/>
          </w:rPr>
          <w:fldChar w:fldCharType="end"/>
        </w:r>
      </w:hyperlink>
    </w:p>
    <w:p w14:paraId="2B23B737" w14:textId="6D6F1C2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89" w:history="1">
        <w:r w:rsidR="00D60492" w:rsidRPr="005E5B77">
          <w:rPr>
            <w:rStyle w:val="a3"/>
            <w:noProof/>
          </w:rPr>
          <w:t>13.2.1.5.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第</w:t>
        </w:r>
        <w:r w:rsidR="00D60492" w:rsidRPr="005E5B77">
          <w:rPr>
            <w:rStyle w:val="a3"/>
            <w:noProof/>
          </w:rPr>
          <w:t>1</w:t>
        </w:r>
        <w:r w:rsidR="00D60492" w:rsidRPr="005E5B77">
          <w:rPr>
            <w:rStyle w:val="a3"/>
            <w:noProof/>
          </w:rPr>
          <w:t>类用户站点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_Toc24927389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231</w:t>
        </w:r>
        <w:r w:rsidR="00D60492">
          <w:rPr>
            <w:noProof/>
            <w:webHidden/>
          </w:rPr>
          <w:fldChar w:fldCharType="end"/>
        </w:r>
      </w:hyperlink>
    </w:p>
    <w:p w14:paraId="143879F2" w14:textId="069FF874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90" w:history="1">
        <w:r w:rsidR="00D60492" w:rsidRPr="005E5B77">
          <w:rPr>
            <w:rStyle w:val="a3"/>
            <w:noProof/>
          </w:rPr>
          <w:t>13.2.1.6.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第</w:t>
        </w:r>
        <w:r w:rsidR="00D60492" w:rsidRPr="005E5B77">
          <w:rPr>
            <w:rStyle w:val="a3"/>
            <w:noProof/>
          </w:rPr>
          <w:t>1</w:t>
        </w:r>
        <w:r w:rsidR="00D60492" w:rsidRPr="005E5B77">
          <w:rPr>
            <w:rStyle w:val="a3"/>
            <w:noProof/>
          </w:rPr>
          <w:t>类用户站点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_Toc24927390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231</w:t>
        </w:r>
        <w:r w:rsidR="00D60492">
          <w:rPr>
            <w:noProof/>
            <w:webHidden/>
          </w:rPr>
          <w:fldChar w:fldCharType="end"/>
        </w:r>
      </w:hyperlink>
    </w:p>
    <w:p w14:paraId="55AAFEE5" w14:textId="0AC6951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91" w:history="1">
        <w:r w:rsidR="00D60492" w:rsidRPr="005E5B77">
          <w:rPr>
            <w:rStyle w:val="a3"/>
            <w:noProof/>
          </w:rPr>
          <w:t>13.2.1.7.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第</w:t>
        </w:r>
        <w:r w:rsidR="00D60492" w:rsidRPr="005E5B77">
          <w:rPr>
            <w:rStyle w:val="a3"/>
            <w:noProof/>
          </w:rPr>
          <w:t>3</w:t>
        </w:r>
        <w:r w:rsidR="00D60492" w:rsidRPr="005E5B77">
          <w:rPr>
            <w:rStyle w:val="a3"/>
            <w:noProof/>
          </w:rPr>
          <w:t>类用户站点</w:t>
        </w:r>
        <w:r w:rsidR="00D60492" w:rsidRPr="005E5B77">
          <w:rPr>
            <w:rStyle w:val="a3"/>
            <w:noProof/>
          </w:rPr>
          <w:t>1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_Toc24927391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231</w:t>
        </w:r>
        <w:r w:rsidR="00D60492">
          <w:rPr>
            <w:noProof/>
            <w:webHidden/>
          </w:rPr>
          <w:fldChar w:fldCharType="end"/>
        </w:r>
      </w:hyperlink>
    </w:p>
    <w:p w14:paraId="1C018A0F" w14:textId="3D254060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92" w:history="1">
        <w:r w:rsidR="00D60492" w:rsidRPr="005E5B77">
          <w:rPr>
            <w:rStyle w:val="a3"/>
            <w:noProof/>
          </w:rPr>
          <w:t>13.2.1.8.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第</w:t>
        </w:r>
        <w:r w:rsidR="00D60492" w:rsidRPr="005E5B77">
          <w:rPr>
            <w:rStyle w:val="a3"/>
            <w:noProof/>
          </w:rPr>
          <w:t>3</w:t>
        </w:r>
        <w:r w:rsidR="00D60492" w:rsidRPr="005E5B77">
          <w:rPr>
            <w:rStyle w:val="a3"/>
            <w:noProof/>
          </w:rPr>
          <w:t>类用户站点</w:t>
        </w:r>
        <w:r w:rsidR="00D60492" w:rsidRPr="005E5B77">
          <w:rPr>
            <w:rStyle w:val="a3"/>
            <w:noProof/>
          </w:rPr>
          <w:t>2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_Toc24927392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231</w:t>
        </w:r>
        <w:r w:rsidR="00D60492">
          <w:rPr>
            <w:noProof/>
            <w:webHidden/>
          </w:rPr>
          <w:fldChar w:fldCharType="end"/>
        </w:r>
      </w:hyperlink>
    </w:p>
    <w:p w14:paraId="021A2663" w14:textId="20628B5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93" w:history="1">
        <w:r w:rsidR="00D60492" w:rsidRPr="005E5B77">
          <w:rPr>
            <w:rStyle w:val="a3"/>
            <w:noProof/>
          </w:rPr>
          <w:t>13.2.1.9.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第</w:t>
        </w:r>
        <w:r w:rsidR="00D60492" w:rsidRPr="005E5B77">
          <w:rPr>
            <w:rStyle w:val="a3"/>
            <w:noProof/>
          </w:rPr>
          <w:t>3</w:t>
        </w:r>
        <w:r w:rsidR="00D60492" w:rsidRPr="005E5B77">
          <w:rPr>
            <w:rStyle w:val="a3"/>
            <w:noProof/>
          </w:rPr>
          <w:t>类用户站点</w:t>
        </w:r>
        <w:r w:rsidR="00D60492" w:rsidRPr="005E5B77">
          <w:rPr>
            <w:rStyle w:val="a3"/>
            <w:noProof/>
          </w:rPr>
          <w:t>3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_Toc24927393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231</w:t>
        </w:r>
        <w:r w:rsidR="00D60492">
          <w:rPr>
            <w:noProof/>
            <w:webHidden/>
          </w:rPr>
          <w:fldChar w:fldCharType="end"/>
        </w:r>
      </w:hyperlink>
    </w:p>
    <w:p w14:paraId="403F5BA3" w14:textId="21A048A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94" w:history="1">
        <w:r w:rsidR="00D60492" w:rsidRPr="005E5B77">
          <w:rPr>
            <w:rStyle w:val="a3"/>
            <w:noProof/>
          </w:rPr>
          <w:t>13.2.2.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管理员业务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_Toc24927394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231</w:t>
        </w:r>
        <w:r w:rsidR="00D60492">
          <w:rPr>
            <w:noProof/>
            <w:webHidden/>
          </w:rPr>
          <w:fldChar w:fldCharType="end"/>
        </w:r>
      </w:hyperlink>
    </w:p>
    <w:p w14:paraId="59AB547B" w14:textId="298B67F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95" w:history="1">
        <w:r w:rsidR="00D60492" w:rsidRPr="005E5B77">
          <w:rPr>
            <w:rStyle w:val="a3"/>
            <w:noProof/>
          </w:rPr>
          <w:t>13.2.2.1.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查看买家信息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_Toc24927395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231</w:t>
        </w:r>
        <w:r w:rsidR="00D60492">
          <w:rPr>
            <w:noProof/>
            <w:webHidden/>
          </w:rPr>
          <w:fldChar w:fldCharType="end"/>
        </w:r>
      </w:hyperlink>
    </w:p>
    <w:p w14:paraId="1CD4E27B" w14:textId="311118C7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96" w:history="1">
        <w:r w:rsidR="00D60492" w:rsidRPr="005E5B77">
          <w:rPr>
            <w:rStyle w:val="a3"/>
            <w:noProof/>
          </w:rPr>
          <w:t>13.2.2.2.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统计图书信息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_Toc24927396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233</w:t>
        </w:r>
        <w:r w:rsidR="00D60492">
          <w:rPr>
            <w:noProof/>
            <w:webHidden/>
          </w:rPr>
          <w:fldChar w:fldCharType="end"/>
        </w:r>
      </w:hyperlink>
    </w:p>
    <w:p w14:paraId="2E013C76" w14:textId="4B5D1D22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97" w:history="1">
        <w:r w:rsidR="00D60492" w:rsidRPr="005E5B77">
          <w:rPr>
            <w:rStyle w:val="a3"/>
            <w:noProof/>
          </w:rPr>
          <w:t>13.2.2.3.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下架违规图书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_Toc24927397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233</w:t>
        </w:r>
        <w:r w:rsidR="00D60492">
          <w:rPr>
            <w:noProof/>
            <w:webHidden/>
          </w:rPr>
          <w:fldChar w:fldCharType="end"/>
        </w:r>
      </w:hyperlink>
    </w:p>
    <w:p w14:paraId="0079420E" w14:textId="7124D696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98" w:history="1">
        <w:r w:rsidR="00D60492" w:rsidRPr="005E5B77">
          <w:rPr>
            <w:rStyle w:val="a3"/>
            <w:noProof/>
          </w:rPr>
          <w:t>13.2.3.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买家业务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_Toc24927398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233</w:t>
        </w:r>
        <w:r w:rsidR="00D60492">
          <w:rPr>
            <w:noProof/>
            <w:webHidden/>
          </w:rPr>
          <w:fldChar w:fldCharType="end"/>
        </w:r>
      </w:hyperlink>
    </w:p>
    <w:p w14:paraId="46E7B5A1" w14:textId="03486308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399" w:history="1">
        <w:r w:rsidR="00D60492" w:rsidRPr="005E5B77">
          <w:rPr>
            <w:rStyle w:val="a3"/>
            <w:noProof/>
          </w:rPr>
          <w:t>13.2.3.1.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加入购物车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_Toc24927399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233</w:t>
        </w:r>
        <w:r w:rsidR="00D60492">
          <w:rPr>
            <w:noProof/>
            <w:webHidden/>
          </w:rPr>
          <w:fldChar w:fldCharType="end"/>
        </w:r>
      </w:hyperlink>
    </w:p>
    <w:p w14:paraId="422FB137" w14:textId="6376BA16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400" w:history="1">
        <w:r w:rsidR="00D60492" w:rsidRPr="005E5B77">
          <w:rPr>
            <w:rStyle w:val="a3"/>
            <w:noProof/>
          </w:rPr>
          <w:t>13.2.3.2.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提交订单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_Toc24927400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235</w:t>
        </w:r>
        <w:r w:rsidR="00D60492">
          <w:rPr>
            <w:noProof/>
            <w:webHidden/>
          </w:rPr>
          <w:fldChar w:fldCharType="end"/>
        </w:r>
      </w:hyperlink>
    </w:p>
    <w:p w14:paraId="3AAE541C" w14:textId="44F743B5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401" w:history="1">
        <w:r w:rsidR="00D60492" w:rsidRPr="005E5B77">
          <w:rPr>
            <w:rStyle w:val="a3"/>
            <w:noProof/>
          </w:rPr>
          <w:t>13.2.3.3.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撤销订单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_Toc24927401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235</w:t>
        </w:r>
        <w:r w:rsidR="00D60492">
          <w:rPr>
            <w:noProof/>
            <w:webHidden/>
          </w:rPr>
          <w:fldChar w:fldCharType="end"/>
        </w:r>
      </w:hyperlink>
    </w:p>
    <w:p w14:paraId="4CDD9ACD" w14:textId="2FA13A13" w:rsidR="00D60492" w:rsidRDefault="00362221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402" w:history="1">
        <w:r w:rsidR="00D60492" w:rsidRPr="005E5B77">
          <w:rPr>
            <w:rStyle w:val="a3"/>
            <w:noProof/>
          </w:rPr>
          <w:t>13.2.4.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卖家业务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_Toc24927402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235</w:t>
        </w:r>
        <w:r w:rsidR="00D60492">
          <w:rPr>
            <w:noProof/>
            <w:webHidden/>
          </w:rPr>
          <w:fldChar w:fldCharType="end"/>
        </w:r>
      </w:hyperlink>
    </w:p>
    <w:p w14:paraId="6C888223" w14:textId="0FBE32FB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403" w:history="1">
        <w:r w:rsidR="00D60492" w:rsidRPr="005E5B77">
          <w:rPr>
            <w:rStyle w:val="a3"/>
            <w:noProof/>
          </w:rPr>
          <w:t>13.2.4.1.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查看库存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_Toc24927403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235</w:t>
        </w:r>
        <w:r w:rsidR="00D60492">
          <w:rPr>
            <w:noProof/>
            <w:webHidden/>
          </w:rPr>
          <w:fldChar w:fldCharType="end"/>
        </w:r>
      </w:hyperlink>
    </w:p>
    <w:p w14:paraId="4BF5667C" w14:textId="428186DA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404" w:history="1">
        <w:r w:rsidR="00D60492" w:rsidRPr="005E5B77">
          <w:rPr>
            <w:rStyle w:val="a3"/>
            <w:noProof/>
          </w:rPr>
          <w:t>13.2.4.2.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上架图书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_Toc24927404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237</w:t>
        </w:r>
        <w:r w:rsidR="00D60492">
          <w:rPr>
            <w:noProof/>
            <w:webHidden/>
          </w:rPr>
          <w:fldChar w:fldCharType="end"/>
        </w:r>
      </w:hyperlink>
    </w:p>
    <w:p w14:paraId="206980EF" w14:textId="5A39B3AD" w:rsidR="00D60492" w:rsidRDefault="00362221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4927405" w:history="1">
        <w:r w:rsidR="00D60492" w:rsidRPr="005E5B77">
          <w:rPr>
            <w:rStyle w:val="a3"/>
            <w:noProof/>
          </w:rPr>
          <w:t>13.2.4.3.</w:t>
        </w:r>
        <w:r w:rsidR="00D60492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60492" w:rsidRPr="005E5B77">
          <w:rPr>
            <w:rStyle w:val="a3"/>
            <w:noProof/>
          </w:rPr>
          <w:t>查看订单</w:t>
        </w:r>
        <w:r w:rsidR="00D60492">
          <w:rPr>
            <w:noProof/>
            <w:webHidden/>
          </w:rPr>
          <w:tab/>
        </w:r>
        <w:r w:rsidR="00D60492">
          <w:rPr>
            <w:noProof/>
            <w:webHidden/>
          </w:rPr>
          <w:fldChar w:fldCharType="begin"/>
        </w:r>
        <w:r w:rsidR="00D60492">
          <w:rPr>
            <w:noProof/>
            <w:webHidden/>
          </w:rPr>
          <w:instrText xml:space="preserve"> PAGEREF _Toc24927405 \h </w:instrText>
        </w:r>
        <w:r w:rsidR="00D60492">
          <w:rPr>
            <w:noProof/>
            <w:webHidden/>
          </w:rPr>
        </w:r>
        <w:r w:rsidR="00D60492">
          <w:rPr>
            <w:noProof/>
            <w:webHidden/>
          </w:rPr>
          <w:fldChar w:fldCharType="separate"/>
        </w:r>
        <w:r w:rsidR="00D60492">
          <w:rPr>
            <w:noProof/>
            <w:webHidden/>
          </w:rPr>
          <w:t>238</w:t>
        </w:r>
        <w:r w:rsidR="00D60492">
          <w:rPr>
            <w:noProof/>
            <w:webHidden/>
          </w:rPr>
          <w:fldChar w:fldCharType="end"/>
        </w:r>
      </w:hyperlink>
    </w:p>
    <w:p w14:paraId="5EE4EFA3" w14:textId="0A841B28" w:rsidR="00B03309" w:rsidRDefault="00234749">
      <w:pPr>
        <w:sectPr w:rsidR="00B03309" w:rsidSect="004A61D3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fldChar w:fldCharType="end"/>
      </w:r>
    </w:p>
    <w:p w14:paraId="0FCA2752" w14:textId="77777777" w:rsidR="00E1495A" w:rsidRDefault="00AE2D0C" w:rsidP="008309EB">
      <w:pPr>
        <w:pStyle w:val="1"/>
      </w:pPr>
      <w:bookmarkStart w:id="0" w:name="_Toc24926984"/>
      <w:r>
        <w:rPr>
          <w:rFonts w:hint="eastAsia"/>
        </w:rPr>
        <w:lastRenderedPageBreak/>
        <w:t>概述</w:t>
      </w:r>
      <w:bookmarkEnd w:id="0"/>
    </w:p>
    <w:p w14:paraId="595325DE" w14:textId="5990C26E" w:rsidR="00320E47" w:rsidRDefault="00833431" w:rsidP="00833431">
      <w:pPr>
        <w:pStyle w:val="a7"/>
        <w:ind w:firstLine="420"/>
      </w:pPr>
      <w:r>
        <w:rPr>
          <w:rFonts w:ascii="Helvetica" w:hAnsi="Helvetica" w:cs="Helvetica"/>
          <w:color w:val="333333"/>
          <w:shd w:val="clear" w:color="auto" w:fill="FFFFFF"/>
        </w:rPr>
        <w:t>近几年来，随着网络技术的不断成熟，电子商务逐渐出现在人们的视野中，并且越来越多的人们慢慢选择在网上购物。鉴于人们对网络的依赖程度越来越高，电子商务系统的建设在图书销售应用上的地位显而易见，它已成为图书行业信息化建设的核心环节。本系统结合图书公司需求现状并且以解决电子</w:t>
      </w:r>
      <w:r w:rsidR="0090631B">
        <w:rPr>
          <w:rFonts w:ascii="Helvetica" w:hAnsi="Helvetica" w:cs="Helvetica"/>
          <w:color w:val="333333"/>
          <w:shd w:val="clear" w:color="auto" w:fill="FFFFFF"/>
        </w:rPr>
        <w:t>图书</w:t>
      </w:r>
      <w:r>
        <w:rPr>
          <w:rFonts w:ascii="Helvetica" w:hAnsi="Helvetica" w:cs="Helvetica"/>
          <w:color w:val="333333"/>
          <w:shd w:val="clear" w:color="auto" w:fill="FFFFFF"/>
        </w:rPr>
        <w:t>平台海量数据存储为目的，设计实现了一套分布式数据库，规划完成网上书城管理系统</w:t>
      </w:r>
      <w:r w:rsidR="001F79E3">
        <w:rPr>
          <w:rFonts w:ascii="Helvetica" w:hAnsi="Helvetica" w:cs="Helvetica" w:hint="eastAsia"/>
          <w:color w:val="333333"/>
          <w:shd w:val="clear" w:color="auto" w:fill="FFFFFF"/>
        </w:rPr>
        <w:t>，为传统的图书行业开拓一片新的销售空间，以达到减轻时间、人力、设备等各种成本，提高工作效率和服务质量</w:t>
      </w:r>
      <w:r w:rsidR="0059623B">
        <w:rPr>
          <w:rFonts w:ascii="Helvetica" w:hAnsi="Helvetica" w:cs="Helvetica" w:hint="eastAsia"/>
          <w:color w:val="333333"/>
          <w:shd w:val="clear" w:color="auto" w:fill="FFFFFF"/>
        </w:rPr>
        <w:t>目的。</w:t>
      </w:r>
    </w:p>
    <w:p w14:paraId="65E08E83" w14:textId="4C2016CE" w:rsidR="00811923" w:rsidRDefault="00F31041" w:rsidP="00811923">
      <w:pPr>
        <w:pStyle w:val="2"/>
      </w:pPr>
      <w:bookmarkStart w:id="1" w:name="_Toc24926985"/>
      <w:r>
        <w:rPr>
          <w:rFonts w:hint="eastAsia"/>
        </w:rPr>
        <w:t>部门</w:t>
      </w:r>
      <w:bookmarkEnd w:id="1"/>
    </w:p>
    <w:p w14:paraId="02C41E72" w14:textId="5BED73E0" w:rsidR="003E035E" w:rsidRDefault="003E035E" w:rsidP="003E035E">
      <w:pPr>
        <w:pStyle w:val="a7"/>
        <w:ind w:firstLine="420"/>
        <w:jc w:val="center"/>
      </w:pPr>
      <w:r>
        <w:rPr>
          <w:rFonts w:hint="eastAsia"/>
        </w:rPr>
        <w:t>表</w:t>
      </w:r>
      <w:r w:rsidR="009B11DF">
        <w:fldChar w:fldCharType="begin"/>
      </w:r>
      <w:r w:rsidR="009B11DF">
        <w:instrText xml:space="preserve"> STYLEREF  \s "</w:instrText>
      </w:r>
      <w:r w:rsidR="009B11DF">
        <w:instrText>标题</w:instrText>
      </w:r>
      <w:r w:rsidR="009B11DF">
        <w:instrText xml:space="preserve"> 2" \n </w:instrText>
      </w:r>
      <w:r w:rsidR="009B11DF">
        <w:fldChar w:fldCharType="separate"/>
      </w:r>
      <w:r w:rsidR="00D60492">
        <w:rPr>
          <w:noProof/>
        </w:rPr>
        <w:t>1.1</w:t>
      </w:r>
      <w:r w:rsidR="009B11DF">
        <w:fldChar w:fldCharType="end"/>
      </w:r>
      <w:r w:rsidR="009B11DF" w:rsidRPr="00AC47A9">
        <w:noBreakHyphen/>
      </w:r>
      <w:r w:rsidR="009B11DF">
        <w:fldChar w:fldCharType="begin"/>
      </w:r>
      <w:r w:rsidR="009B11DF">
        <w:instrText xml:space="preserve"> SEQ </w:instrText>
      </w:r>
      <w:r w:rsidR="009B11DF">
        <w:instrText>表格</w:instrText>
      </w:r>
      <w:r w:rsidR="009B11DF">
        <w:instrText xml:space="preserve">2 \* ARABIC \s 2 </w:instrText>
      </w:r>
      <w:r w:rsidR="009B11DF">
        <w:fldChar w:fldCharType="separate"/>
      </w:r>
      <w:r w:rsidR="00D60492">
        <w:rPr>
          <w:noProof/>
        </w:rPr>
        <w:t>1</w:t>
      </w:r>
      <w:r w:rsidR="009B11DF">
        <w:fldChar w:fldCharType="end"/>
      </w:r>
      <w:r w:rsidR="003503A3">
        <w:rPr>
          <w:rFonts w:hint="eastAsia"/>
        </w:rPr>
        <w:t>部门</w:t>
      </w:r>
      <w:r>
        <w:rPr>
          <w:rFonts w:hint="eastAsia"/>
        </w:rPr>
        <w:t>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4"/>
        <w:gridCol w:w="1767"/>
        <w:gridCol w:w="2350"/>
        <w:gridCol w:w="5151"/>
      </w:tblGrid>
      <w:tr w:rsidR="00FE36FB" w14:paraId="33C8BA18" w14:textId="77777777" w:rsidTr="00E150D3">
        <w:tc>
          <w:tcPr>
            <w:tcW w:w="662" w:type="pct"/>
            <w:shd w:val="clear" w:color="auto" w:fill="D9D9D9"/>
          </w:tcPr>
          <w:p w14:paraId="38D09E68" w14:textId="77777777" w:rsidR="00FE36FB" w:rsidRDefault="00FE36FB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27" w:type="pct"/>
            <w:shd w:val="clear" w:color="auto" w:fill="D9D9D9"/>
          </w:tcPr>
          <w:p w14:paraId="3659CEF4" w14:textId="77777777" w:rsidR="00FE36FB" w:rsidRDefault="00FE36FB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部门</w:t>
            </w:r>
          </w:p>
        </w:tc>
        <w:tc>
          <w:tcPr>
            <w:tcW w:w="1100" w:type="pct"/>
            <w:shd w:val="clear" w:color="auto" w:fill="D9D9D9"/>
          </w:tcPr>
          <w:p w14:paraId="2E6548F3" w14:textId="77777777" w:rsidR="00FE36FB" w:rsidRDefault="00FE36FB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上级部门</w:t>
            </w:r>
          </w:p>
        </w:tc>
        <w:tc>
          <w:tcPr>
            <w:tcW w:w="2411" w:type="pct"/>
            <w:shd w:val="clear" w:color="auto" w:fill="D9D9D9"/>
          </w:tcPr>
          <w:p w14:paraId="7EAC51BD" w14:textId="77777777" w:rsidR="00FE36FB" w:rsidRDefault="00BD0B20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职责</w:t>
            </w:r>
          </w:p>
        </w:tc>
      </w:tr>
      <w:tr w:rsidR="00DD0362" w14:paraId="06D44F6B" w14:textId="77777777" w:rsidTr="00A937BF">
        <w:tc>
          <w:tcPr>
            <w:tcW w:w="662" w:type="pct"/>
            <w:shd w:val="clear" w:color="auto" w:fill="auto"/>
          </w:tcPr>
          <w:p w14:paraId="3697FD11" w14:textId="6FBF7463" w:rsidR="00DD0362" w:rsidRDefault="00DF138A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27" w:type="pct"/>
            <w:shd w:val="clear" w:color="auto" w:fill="auto"/>
          </w:tcPr>
          <w:p w14:paraId="7FD4408D" w14:textId="2575E968" w:rsidR="00DD0362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总公司</w:t>
            </w:r>
          </w:p>
        </w:tc>
        <w:tc>
          <w:tcPr>
            <w:tcW w:w="1100" w:type="pct"/>
          </w:tcPr>
          <w:p w14:paraId="0CBD5717" w14:textId="77777777" w:rsidR="00DD0362" w:rsidRDefault="00DD0362" w:rsidP="00DD0362">
            <w:pPr>
              <w:pStyle w:val="a7"/>
              <w:ind w:firstLineChars="0" w:firstLine="0"/>
            </w:pPr>
          </w:p>
        </w:tc>
        <w:tc>
          <w:tcPr>
            <w:tcW w:w="2411" w:type="pct"/>
            <w:shd w:val="clear" w:color="auto" w:fill="auto"/>
          </w:tcPr>
          <w:p w14:paraId="56C2B631" w14:textId="3E08911A" w:rsidR="00DD0362" w:rsidRDefault="00BD7F2B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管理各个分公司，确定企业发展方向</w:t>
            </w:r>
          </w:p>
        </w:tc>
      </w:tr>
      <w:tr w:rsidR="00DD0362" w14:paraId="06AB571E" w14:textId="77777777" w:rsidTr="00A937BF">
        <w:tc>
          <w:tcPr>
            <w:tcW w:w="662" w:type="pct"/>
            <w:shd w:val="clear" w:color="auto" w:fill="auto"/>
          </w:tcPr>
          <w:p w14:paraId="19F778A4" w14:textId="6E5C5281" w:rsidR="00DD0362" w:rsidRDefault="00DF138A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27" w:type="pct"/>
            <w:shd w:val="clear" w:color="auto" w:fill="auto"/>
          </w:tcPr>
          <w:p w14:paraId="45DBEAF8" w14:textId="3787FA52" w:rsidR="00DD0362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</w:t>
            </w:r>
          </w:p>
        </w:tc>
        <w:tc>
          <w:tcPr>
            <w:tcW w:w="1100" w:type="pct"/>
          </w:tcPr>
          <w:p w14:paraId="20D1F932" w14:textId="7C7135FF" w:rsidR="00DD0362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总公司</w:t>
            </w:r>
          </w:p>
        </w:tc>
        <w:tc>
          <w:tcPr>
            <w:tcW w:w="2411" w:type="pct"/>
            <w:shd w:val="clear" w:color="auto" w:fill="auto"/>
          </w:tcPr>
          <w:p w14:paraId="3251C97C" w14:textId="58F49A10" w:rsidR="00DD0362" w:rsidRDefault="00BD7F2B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遵守公司的销售政策，在所辖地区提高分公司销售</w:t>
            </w:r>
          </w:p>
        </w:tc>
      </w:tr>
      <w:tr w:rsidR="00DF138A" w14:paraId="55C1690A" w14:textId="77777777" w:rsidTr="00A937BF">
        <w:tc>
          <w:tcPr>
            <w:tcW w:w="662" w:type="pct"/>
            <w:shd w:val="clear" w:color="auto" w:fill="auto"/>
          </w:tcPr>
          <w:p w14:paraId="0A031BD1" w14:textId="5BE2E33F" w:rsidR="00DF138A" w:rsidRDefault="00DF138A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827" w:type="pct"/>
            <w:shd w:val="clear" w:color="auto" w:fill="auto"/>
          </w:tcPr>
          <w:p w14:paraId="344EE004" w14:textId="769AF6D3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客服部</w:t>
            </w:r>
          </w:p>
        </w:tc>
        <w:tc>
          <w:tcPr>
            <w:tcW w:w="1100" w:type="pct"/>
          </w:tcPr>
          <w:p w14:paraId="50F4D10B" w14:textId="1E316D0D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</w:t>
            </w:r>
          </w:p>
        </w:tc>
        <w:tc>
          <w:tcPr>
            <w:tcW w:w="2411" w:type="pct"/>
            <w:shd w:val="clear" w:color="auto" w:fill="auto"/>
          </w:tcPr>
          <w:p w14:paraId="5B0479CC" w14:textId="7BF4EDF3" w:rsidR="00DF138A" w:rsidRDefault="00BD7F2B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客服服务、咨询、培训、考核等，提高用户满意度</w:t>
            </w:r>
          </w:p>
        </w:tc>
      </w:tr>
      <w:tr w:rsidR="00DF138A" w14:paraId="13C7D51D" w14:textId="77777777" w:rsidTr="00A937BF">
        <w:tc>
          <w:tcPr>
            <w:tcW w:w="662" w:type="pct"/>
            <w:shd w:val="clear" w:color="auto" w:fill="auto"/>
          </w:tcPr>
          <w:p w14:paraId="589E660A" w14:textId="4E960C2D" w:rsidR="00DF138A" w:rsidRDefault="00DF138A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827" w:type="pct"/>
            <w:shd w:val="clear" w:color="auto" w:fill="auto"/>
          </w:tcPr>
          <w:p w14:paraId="4FBD660C" w14:textId="2EABDFE6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营销部</w:t>
            </w:r>
          </w:p>
        </w:tc>
        <w:tc>
          <w:tcPr>
            <w:tcW w:w="1100" w:type="pct"/>
          </w:tcPr>
          <w:p w14:paraId="3000C116" w14:textId="69315779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</w:t>
            </w:r>
          </w:p>
        </w:tc>
        <w:tc>
          <w:tcPr>
            <w:tcW w:w="2411" w:type="pct"/>
            <w:shd w:val="clear" w:color="auto" w:fill="auto"/>
          </w:tcPr>
          <w:p w14:paraId="27FC43F5" w14:textId="3899959A" w:rsidR="00DF138A" w:rsidRDefault="00BD7F2B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品牌宣传和网站合作、支付合作、网站策划营销等</w:t>
            </w:r>
          </w:p>
        </w:tc>
      </w:tr>
      <w:tr w:rsidR="00DF138A" w14:paraId="37801D5B" w14:textId="77777777" w:rsidTr="00A937BF">
        <w:tc>
          <w:tcPr>
            <w:tcW w:w="662" w:type="pct"/>
            <w:shd w:val="clear" w:color="auto" w:fill="auto"/>
          </w:tcPr>
          <w:p w14:paraId="22EC2B20" w14:textId="0568D9B9" w:rsidR="00DF138A" w:rsidRDefault="00DF138A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827" w:type="pct"/>
            <w:shd w:val="clear" w:color="auto" w:fill="auto"/>
          </w:tcPr>
          <w:p w14:paraId="593F3FD1" w14:textId="62E616BB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品牌管理部</w:t>
            </w:r>
          </w:p>
        </w:tc>
        <w:tc>
          <w:tcPr>
            <w:tcW w:w="1100" w:type="pct"/>
          </w:tcPr>
          <w:p w14:paraId="6A8022EB" w14:textId="24F5AF4D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</w:t>
            </w:r>
          </w:p>
        </w:tc>
        <w:tc>
          <w:tcPr>
            <w:tcW w:w="2411" w:type="pct"/>
            <w:shd w:val="clear" w:color="auto" w:fill="auto"/>
          </w:tcPr>
          <w:p w14:paraId="50C88416" w14:textId="06403807" w:rsidR="00DF138A" w:rsidRDefault="00BD7F2B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品牌的筛选及招商，品牌引进后的维护</w:t>
            </w:r>
          </w:p>
        </w:tc>
      </w:tr>
      <w:tr w:rsidR="00DF138A" w14:paraId="5545D3E5" w14:textId="77777777" w:rsidTr="00A937BF">
        <w:tc>
          <w:tcPr>
            <w:tcW w:w="662" w:type="pct"/>
            <w:shd w:val="clear" w:color="auto" w:fill="auto"/>
          </w:tcPr>
          <w:p w14:paraId="407893CD" w14:textId="484481A9" w:rsidR="00DF138A" w:rsidRDefault="00DF138A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827" w:type="pct"/>
            <w:shd w:val="clear" w:color="auto" w:fill="auto"/>
          </w:tcPr>
          <w:p w14:paraId="6CCAE54E" w14:textId="3002F06E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物流部</w:t>
            </w:r>
          </w:p>
        </w:tc>
        <w:tc>
          <w:tcPr>
            <w:tcW w:w="1100" w:type="pct"/>
          </w:tcPr>
          <w:p w14:paraId="3ECBC644" w14:textId="0052D77F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</w:t>
            </w:r>
          </w:p>
        </w:tc>
        <w:tc>
          <w:tcPr>
            <w:tcW w:w="2411" w:type="pct"/>
            <w:shd w:val="clear" w:color="auto" w:fill="auto"/>
          </w:tcPr>
          <w:p w14:paraId="2A81EBF5" w14:textId="79A59249" w:rsidR="00DF138A" w:rsidRDefault="00DA1117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制定仓储和物流配送、产品配送包装、订单配送等</w:t>
            </w:r>
          </w:p>
        </w:tc>
      </w:tr>
      <w:tr w:rsidR="00DF138A" w14:paraId="60B3C3D1" w14:textId="77777777" w:rsidTr="00A937BF">
        <w:tc>
          <w:tcPr>
            <w:tcW w:w="662" w:type="pct"/>
            <w:shd w:val="clear" w:color="auto" w:fill="auto"/>
          </w:tcPr>
          <w:p w14:paraId="0B0E23E0" w14:textId="1D5DC1C3" w:rsidR="00DF138A" w:rsidRDefault="00DF138A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827" w:type="pct"/>
            <w:shd w:val="clear" w:color="auto" w:fill="auto"/>
          </w:tcPr>
          <w:p w14:paraId="3882FABA" w14:textId="7BCE8665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技术部</w:t>
            </w:r>
          </w:p>
        </w:tc>
        <w:tc>
          <w:tcPr>
            <w:tcW w:w="1100" w:type="pct"/>
          </w:tcPr>
          <w:p w14:paraId="13D98DCF" w14:textId="0521D14C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</w:t>
            </w:r>
          </w:p>
        </w:tc>
        <w:tc>
          <w:tcPr>
            <w:tcW w:w="2411" w:type="pct"/>
            <w:shd w:val="clear" w:color="auto" w:fill="auto"/>
          </w:tcPr>
          <w:p w14:paraId="1C2208AE" w14:textId="7A04D5F3" w:rsidR="00DF138A" w:rsidRDefault="00C91F8C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网站建设、采购系统、仓储系统等各系统之间的对接</w:t>
            </w:r>
          </w:p>
        </w:tc>
      </w:tr>
      <w:tr w:rsidR="00DF138A" w14:paraId="3025A15B" w14:textId="77777777" w:rsidTr="00A937BF">
        <w:tc>
          <w:tcPr>
            <w:tcW w:w="662" w:type="pct"/>
            <w:shd w:val="clear" w:color="auto" w:fill="auto"/>
          </w:tcPr>
          <w:p w14:paraId="728A0B99" w14:textId="175C937A" w:rsidR="00DF138A" w:rsidRDefault="00DF138A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827" w:type="pct"/>
            <w:shd w:val="clear" w:color="auto" w:fill="auto"/>
          </w:tcPr>
          <w:p w14:paraId="34EBD2EF" w14:textId="1C2A70EA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网站运营部</w:t>
            </w:r>
          </w:p>
        </w:tc>
        <w:tc>
          <w:tcPr>
            <w:tcW w:w="1100" w:type="pct"/>
          </w:tcPr>
          <w:p w14:paraId="5607F975" w14:textId="7D66FFE3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</w:t>
            </w:r>
          </w:p>
        </w:tc>
        <w:tc>
          <w:tcPr>
            <w:tcW w:w="2411" w:type="pct"/>
            <w:shd w:val="clear" w:color="auto" w:fill="auto"/>
          </w:tcPr>
          <w:p w14:paraId="0AF9E728" w14:textId="6D96EC2F" w:rsidR="00DF138A" w:rsidRDefault="00C91F8C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制定产品定价、策划、制定采购名单和编辑工作等</w:t>
            </w:r>
          </w:p>
        </w:tc>
      </w:tr>
      <w:tr w:rsidR="00DF138A" w14:paraId="60143234" w14:textId="77777777" w:rsidTr="00A937BF">
        <w:tc>
          <w:tcPr>
            <w:tcW w:w="662" w:type="pct"/>
            <w:shd w:val="clear" w:color="auto" w:fill="auto"/>
          </w:tcPr>
          <w:p w14:paraId="08152C84" w14:textId="1DE7253D" w:rsidR="00DF138A" w:rsidRDefault="00DF138A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827" w:type="pct"/>
            <w:shd w:val="clear" w:color="auto" w:fill="auto"/>
          </w:tcPr>
          <w:p w14:paraId="2F5983CB" w14:textId="01D6E164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财务部</w:t>
            </w:r>
          </w:p>
        </w:tc>
        <w:tc>
          <w:tcPr>
            <w:tcW w:w="1100" w:type="pct"/>
          </w:tcPr>
          <w:p w14:paraId="1821D34C" w14:textId="7373A747" w:rsidR="00DF138A" w:rsidRDefault="00DF138A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</w:t>
            </w:r>
          </w:p>
        </w:tc>
        <w:tc>
          <w:tcPr>
            <w:tcW w:w="2411" w:type="pct"/>
            <w:shd w:val="clear" w:color="auto" w:fill="auto"/>
          </w:tcPr>
          <w:p w14:paraId="64B3C833" w14:textId="52323423" w:rsidR="00DF138A" w:rsidRDefault="00C91F8C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资金管理、成本管理、成本控制、会计核算等</w:t>
            </w:r>
          </w:p>
        </w:tc>
      </w:tr>
    </w:tbl>
    <w:p w14:paraId="22BF4B17" w14:textId="77777777" w:rsidR="00811923" w:rsidRDefault="00811923" w:rsidP="00811923">
      <w:pPr>
        <w:pStyle w:val="2"/>
      </w:pPr>
      <w:bookmarkStart w:id="2" w:name="_Toc24926986"/>
      <w:r>
        <w:rPr>
          <w:rFonts w:hint="eastAsia"/>
        </w:rPr>
        <w:t>岗位</w:t>
      </w:r>
      <w:bookmarkEnd w:id="2"/>
    </w:p>
    <w:p w14:paraId="528E1233" w14:textId="096BE6E1" w:rsidR="00811923" w:rsidRDefault="00811923" w:rsidP="00811923">
      <w:pPr>
        <w:pStyle w:val="a7"/>
        <w:ind w:firstLine="420"/>
        <w:jc w:val="center"/>
      </w:pPr>
      <w:r>
        <w:rPr>
          <w:rFonts w:hint="eastAsia"/>
        </w:rPr>
        <w:t>表</w:t>
      </w:r>
      <w:r w:rsidR="009B11DF">
        <w:fldChar w:fldCharType="begin"/>
      </w:r>
      <w:r w:rsidR="009B11DF">
        <w:instrText xml:space="preserve"> STYLEREF  \s "</w:instrText>
      </w:r>
      <w:r w:rsidR="009B11DF">
        <w:instrText>标题</w:instrText>
      </w:r>
      <w:r w:rsidR="009B11DF">
        <w:instrText xml:space="preserve"> 2" \n </w:instrText>
      </w:r>
      <w:r w:rsidR="009B11DF">
        <w:fldChar w:fldCharType="separate"/>
      </w:r>
      <w:r w:rsidR="00D60492">
        <w:rPr>
          <w:noProof/>
        </w:rPr>
        <w:t>1.2</w:t>
      </w:r>
      <w:r w:rsidR="009B11DF">
        <w:fldChar w:fldCharType="end"/>
      </w:r>
      <w:r w:rsidR="009B11DF" w:rsidRPr="00AC47A9">
        <w:noBreakHyphen/>
      </w:r>
      <w:r w:rsidR="009B11DF">
        <w:fldChar w:fldCharType="begin"/>
      </w:r>
      <w:r w:rsidR="009B11DF">
        <w:instrText xml:space="preserve"> SEQ </w:instrText>
      </w:r>
      <w:r w:rsidR="009B11DF">
        <w:instrText>表格</w:instrText>
      </w:r>
      <w:r w:rsidR="009B11DF">
        <w:instrText xml:space="preserve">2 \* ARABIC \s 2 </w:instrText>
      </w:r>
      <w:r w:rsidR="009B11DF">
        <w:fldChar w:fldCharType="separate"/>
      </w:r>
      <w:r w:rsidR="00D60492">
        <w:rPr>
          <w:noProof/>
        </w:rPr>
        <w:t>1</w:t>
      </w:r>
      <w:r w:rsidR="009B11DF">
        <w:fldChar w:fldCharType="end"/>
      </w:r>
      <w:r w:rsidR="003503A3">
        <w:rPr>
          <w:rFonts w:hint="eastAsia"/>
        </w:rPr>
        <w:t>岗位</w:t>
      </w:r>
      <w:r>
        <w:rPr>
          <w:rFonts w:hint="eastAsia"/>
        </w:rPr>
        <w:t>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9"/>
        <w:gridCol w:w="1384"/>
        <w:gridCol w:w="1457"/>
        <w:gridCol w:w="3901"/>
        <w:gridCol w:w="3061"/>
      </w:tblGrid>
      <w:tr w:rsidR="00BD0B20" w14:paraId="69C87681" w14:textId="77777777" w:rsidTr="00F01501">
        <w:tc>
          <w:tcPr>
            <w:tcW w:w="411" w:type="pct"/>
            <w:shd w:val="clear" w:color="auto" w:fill="D9D9D9"/>
          </w:tcPr>
          <w:p w14:paraId="2F5CFFFA" w14:textId="77777777" w:rsidR="00BD0B20" w:rsidRDefault="00BD0B20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48" w:type="pct"/>
            <w:shd w:val="clear" w:color="auto" w:fill="D9D9D9"/>
          </w:tcPr>
          <w:p w14:paraId="1DD4DE4F" w14:textId="77777777" w:rsidR="00BD0B20" w:rsidRDefault="00BD0B20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岗位</w:t>
            </w:r>
          </w:p>
        </w:tc>
        <w:tc>
          <w:tcPr>
            <w:tcW w:w="682" w:type="pct"/>
            <w:shd w:val="clear" w:color="auto" w:fill="D9D9D9"/>
          </w:tcPr>
          <w:p w14:paraId="0A6130EE" w14:textId="77777777" w:rsidR="00BD0B20" w:rsidRDefault="00BD0B20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所属部门</w:t>
            </w:r>
          </w:p>
        </w:tc>
        <w:tc>
          <w:tcPr>
            <w:tcW w:w="1826" w:type="pct"/>
            <w:shd w:val="clear" w:color="auto" w:fill="D9D9D9"/>
          </w:tcPr>
          <w:p w14:paraId="4D9EBEBA" w14:textId="77777777" w:rsidR="00BD0B20" w:rsidRDefault="00BD0B20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职责</w:t>
            </w:r>
          </w:p>
        </w:tc>
        <w:tc>
          <w:tcPr>
            <w:tcW w:w="1433" w:type="pct"/>
            <w:shd w:val="clear" w:color="auto" w:fill="D9D9D9"/>
          </w:tcPr>
          <w:p w14:paraId="5E07BC1C" w14:textId="77777777" w:rsidR="00BD0B20" w:rsidRDefault="00BD0B20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相关的业务</w:t>
            </w:r>
          </w:p>
        </w:tc>
      </w:tr>
      <w:tr w:rsidR="00DD0362" w14:paraId="13728F7B" w14:textId="77777777" w:rsidTr="00F01501">
        <w:tc>
          <w:tcPr>
            <w:tcW w:w="411" w:type="pct"/>
            <w:shd w:val="clear" w:color="auto" w:fill="auto"/>
          </w:tcPr>
          <w:p w14:paraId="4A772820" w14:textId="6F4310EB" w:rsidR="00DD0362" w:rsidRDefault="00F529D5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584B37BA" w14:textId="1E6164F5" w:rsidR="00DD0362" w:rsidRDefault="007D34F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董事长</w:t>
            </w:r>
          </w:p>
        </w:tc>
        <w:tc>
          <w:tcPr>
            <w:tcW w:w="682" w:type="pct"/>
          </w:tcPr>
          <w:p w14:paraId="58A5CE2F" w14:textId="68CC38E0" w:rsidR="00DD0362" w:rsidRDefault="007D34F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总公司</w:t>
            </w:r>
          </w:p>
        </w:tc>
        <w:tc>
          <w:tcPr>
            <w:tcW w:w="1826" w:type="pct"/>
            <w:shd w:val="clear" w:color="auto" w:fill="auto"/>
          </w:tcPr>
          <w:p w14:paraId="6BE3C553" w14:textId="7C031E10" w:rsidR="00DD0362" w:rsidRDefault="009044DF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掌管总公司，公司最高领导者</w:t>
            </w:r>
          </w:p>
        </w:tc>
        <w:tc>
          <w:tcPr>
            <w:tcW w:w="1433" w:type="pct"/>
          </w:tcPr>
          <w:p w14:paraId="1C1602B5" w14:textId="77777777" w:rsidR="00DD0362" w:rsidRDefault="00DD0362" w:rsidP="00DD0362">
            <w:pPr>
              <w:pStyle w:val="a7"/>
              <w:ind w:firstLineChars="0" w:firstLine="0"/>
            </w:pPr>
          </w:p>
        </w:tc>
      </w:tr>
      <w:tr w:rsidR="00DD0362" w14:paraId="74D847A3" w14:textId="77777777" w:rsidTr="00F01501">
        <w:tc>
          <w:tcPr>
            <w:tcW w:w="411" w:type="pct"/>
            <w:shd w:val="clear" w:color="auto" w:fill="auto"/>
          </w:tcPr>
          <w:p w14:paraId="2CF71E3A" w14:textId="021A950B" w:rsidR="00DD0362" w:rsidRDefault="00F529D5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1F4F67EC" w14:textId="4ECC52D8" w:rsidR="00DD0362" w:rsidRDefault="007D34F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董事长秘书</w:t>
            </w:r>
          </w:p>
        </w:tc>
        <w:tc>
          <w:tcPr>
            <w:tcW w:w="682" w:type="pct"/>
          </w:tcPr>
          <w:p w14:paraId="44527BD6" w14:textId="7DAECAB4" w:rsidR="00DD0362" w:rsidRDefault="007D34F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总公司</w:t>
            </w:r>
          </w:p>
        </w:tc>
        <w:tc>
          <w:tcPr>
            <w:tcW w:w="1826" w:type="pct"/>
            <w:shd w:val="clear" w:color="auto" w:fill="auto"/>
          </w:tcPr>
          <w:p w14:paraId="2B6595F0" w14:textId="50F2BADD" w:rsidR="00DD0362" w:rsidRDefault="009044DF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协助董事长处理各项事务</w:t>
            </w:r>
          </w:p>
        </w:tc>
        <w:tc>
          <w:tcPr>
            <w:tcW w:w="1433" w:type="pct"/>
          </w:tcPr>
          <w:p w14:paraId="7335DFD1" w14:textId="77777777" w:rsidR="00DD0362" w:rsidRDefault="00DD0362" w:rsidP="00DD0362">
            <w:pPr>
              <w:pStyle w:val="a7"/>
              <w:ind w:firstLineChars="0" w:firstLine="0"/>
            </w:pPr>
          </w:p>
        </w:tc>
      </w:tr>
      <w:tr w:rsidR="007D34FD" w14:paraId="3B592694" w14:textId="77777777" w:rsidTr="00F01501">
        <w:tc>
          <w:tcPr>
            <w:tcW w:w="411" w:type="pct"/>
            <w:shd w:val="clear" w:color="auto" w:fill="auto"/>
          </w:tcPr>
          <w:p w14:paraId="5A8EE6E4" w14:textId="0923BFE1" w:rsidR="007D34FD" w:rsidRDefault="00F529D5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373C93F1" w14:textId="046FD5FA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总经理</w:t>
            </w:r>
          </w:p>
        </w:tc>
        <w:tc>
          <w:tcPr>
            <w:tcW w:w="682" w:type="pct"/>
          </w:tcPr>
          <w:p w14:paraId="2A045999" w14:textId="077E9AEE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总公司</w:t>
            </w:r>
          </w:p>
        </w:tc>
        <w:tc>
          <w:tcPr>
            <w:tcW w:w="1826" w:type="pct"/>
            <w:shd w:val="clear" w:color="auto" w:fill="auto"/>
          </w:tcPr>
          <w:p w14:paraId="03EDFC48" w14:textId="401CB189" w:rsidR="007D34FD" w:rsidRDefault="009044DF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全面组织实施董事会有关决策</w:t>
            </w:r>
          </w:p>
        </w:tc>
        <w:tc>
          <w:tcPr>
            <w:tcW w:w="1433" w:type="pct"/>
          </w:tcPr>
          <w:p w14:paraId="5BF40463" w14:textId="77777777" w:rsidR="007D34FD" w:rsidRDefault="007D34FD" w:rsidP="00DD0362">
            <w:pPr>
              <w:pStyle w:val="a7"/>
              <w:ind w:firstLineChars="0" w:firstLine="0"/>
            </w:pPr>
          </w:p>
        </w:tc>
      </w:tr>
      <w:tr w:rsidR="007D34FD" w14:paraId="3D6081AD" w14:textId="77777777" w:rsidTr="00F01501">
        <w:tc>
          <w:tcPr>
            <w:tcW w:w="411" w:type="pct"/>
            <w:shd w:val="clear" w:color="auto" w:fill="auto"/>
          </w:tcPr>
          <w:p w14:paraId="5EEB16F7" w14:textId="0586FDF1" w:rsidR="007D34FD" w:rsidRDefault="00F529D5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7BDCFDA9" w14:textId="64F03C0A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总经理助理</w:t>
            </w:r>
          </w:p>
        </w:tc>
        <w:tc>
          <w:tcPr>
            <w:tcW w:w="682" w:type="pct"/>
          </w:tcPr>
          <w:p w14:paraId="67FC26DE" w14:textId="6BB1C473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总公司</w:t>
            </w:r>
          </w:p>
        </w:tc>
        <w:tc>
          <w:tcPr>
            <w:tcW w:w="1826" w:type="pct"/>
            <w:shd w:val="clear" w:color="auto" w:fill="auto"/>
          </w:tcPr>
          <w:p w14:paraId="4F6BF0D5" w14:textId="69953F1D" w:rsidR="007D34FD" w:rsidRDefault="009044DF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协助总经理做好各项工作</w:t>
            </w:r>
          </w:p>
        </w:tc>
        <w:tc>
          <w:tcPr>
            <w:tcW w:w="1433" w:type="pct"/>
          </w:tcPr>
          <w:p w14:paraId="7B030194" w14:textId="77777777" w:rsidR="007D34FD" w:rsidRDefault="007D34FD" w:rsidP="00DD0362">
            <w:pPr>
              <w:pStyle w:val="a7"/>
              <w:ind w:firstLineChars="0" w:firstLine="0"/>
            </w:pPr>
          </w:p>
        </w:tc>
      </w:tr>
      <w:tr w:rsidR="007D34FD" w14:paraId="7A9F2B1B" w14:textId="77777777" w:rsidTr="00F01501">
        <w:tc>
          <w:tcPr>
            <w:tcW w:w="411" w:type="pct"/>
            <w:shd w:val="clear" w:color="auto" w:fill="auto"/>
          </w:tcPr>
          <w:p w14:paraId="41951226" w14:textId="00158CE5" w:rsidR="007D34FD" w:rsidRDefault="00F529D5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0EE604B7" w14:textId="73F487EA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分公司经理</w:t>
            </w:r>
          </w:p>
        </w:tc>
        <w:tc>
          <w:tcPr>
            <w:tcW w:w="682" w:type="pct"/>
          </w:tcPr>
          <w:p w14:paraId="294F954E" w14:textId="1DCA5E86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</w:t>
            </w:r>
          </w:p>
        </w:tc>
        <w:tc>
          <w:tcPr>
            <w:tcW w:w="1826" w:type="pct"/>
            <w:shd w:val="clear" w:color="auto" w:fill="auto"/>
          </w:tcPr>
          <w:p w14:paraId="6D1FAD58" w14:textId="471D05A3" w:rsidR="007D34FD" w:rsidRDefault="009044DF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组织做好总公司的业务活动</w:t>
            </w:r>
          </w:p>
        </w:tc>
        <w:tc>
          <w:tcPr>
            <w:tcW w:w="1433" w:type="pct"/>
          </w:tcPr>
          <w:p w14:paraId="734A0B44" w14:textId="77777777" w:rsidR="007D34FD" w:rsidRDefault="007D34FD" w:rsidP="00DD0362">
            <w:pPr>
              <w:pStyle w:val="a7"/>
              <w:ind w:firstLineChars="0" w:firstLine="0"/>
            </w:pPr>
          </w:p>
        </w:tc>
      </w:tr>
      <w:tr w:rsidR="007D34FD" w14:paraId="6907490E" w14:textId="77777777" w:rsidTr="00F01501">
        <w:tc>
          <w:tcPr>
            <w:tcW w:w="411" w:type="pct"/>
            <w:shd w:val="clear" w:color="auto" w:fill="auto"/>
          </w:tcPr>
          <w:p w14:paraId="49AA464B" w14:textId="41963066" w:rsidR="007D34FD" w:rsidRDefault="00F529D5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24577B6C" w14:textId="6BC1F124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分公司助理</w:t>
            </w:r>
          </w:p>
        </w:tc>
        <w:tc>
          <w:tcPr>
            <w:tcW w:w="682" w:type="pct"/>
          </w:tcPr>
          <w:p w14:paraId="4B269F59" w14:textId="77990023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分公司</w:t>
            </w:r>
          </w:p>
        </w:tc>
        <w:tc>
          <w:tcPr>
            <w:tcW w:w="1826" w:type="pct"/>
            <w:shd w:val="clear" w:color="auto" w:fill="auto"/>
          </w:tcPr>
          <w:p w14:paraId="23BBED41" w14:textId="2CBAA4EE" w:rsidR="007D34FD" w:rsidRDefault="009044DF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协助经理做好各项业务活动</w:t>
            </w:r>
          </w:p>
        </w:tc>
        <w:tc>
          <w:tcPr>
            <w:tcW w:w="1433" w:type="pct"/>
          </w:tcPr>
          <w:p w14:paraId="7B899ADF" w14:textId="77777777" w:rsidR="007D34FD" w:rsidRDefault="007D34FD" w:rsidP="00DD0362">
            <w:pPr>
              <w:pStyle w:val="a7"/>
              <w:ind w:firstLineChars="0" w:firstLine="0"/>
            </w:pPr>
          </w:p>
        </w:tc>
      </w:tr>
      <w:tr w:rsidR="007D34FD" w14:paraId="7D9A5E0B" w14:textId="77777777" w:rsidTr="00F01501">
        <w:tc>
          <w:tcPr>
            <w:tcW w:w="411" w:type="pct"/>
            <w:shd w:val="clear" w:color="auto" w:fill="auto"/>
          </w:tcPr>
          <w:p w14:paraId="5522B8A4" w14:textId="7D94F518" w:rsidR="007D34FD" w:rsidRDefault="00F529D5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30125202" w14:textId="452863A1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客</w:t>
            </w:r>
            <w:proofErr w:type="gramStart"/>
            <w:r>
              <w:rPr>
                <w:rFonts w:hint="eastAsia"/>
              </w:rPr>
              <w:t>服经理</w:t>
            </w:r>
            <w:proofErr w:type="gramEnd"/>
          </w:p>
        </w:tc>
        <w:tc>
          <w:tcPr>
            <w:tcW w:w="682" w:type="pct"/>
          </w:tcPr>
          <w:p w14:paraId="49E0D5D1" w14:textId="2866B6C6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客服部</w:t>
            </w:r>
          </w:p>
        </w:tc>
        <w:tc>
          <w:tcPr>
            <w:tcW w:w="1826" w:type="pct"/>
            <w:shd w:val="clear" w:color="auto" w:fill="auto"/>
          </w:tcPr>
          <w:p w14:paraId="51778A84" w14:textId="73EDFB23" w:rsidR="007D34FD" w:rsidRDefault="001120AE" w:rsidP="00DD0362">
            <w:pPr>
              <w:pStyle w:val="a7"/>
              <w:ind w:firstLineChars="0" w:firstLine="0"/>
            </w:pPr>
            <w:r w:rsidRPr="001120AE">
              <w:t>监管客服的工作，以及客户直接反馈的对象</w:t>
            </w:r>
          </w:p>
        </w:tc>
        <w:tc>
          <w:tcPr>
            <w:tcW w:w="1433" w:type="pct"/>
          </w:tcPr>
          <w:p w14:paraId="7209D0C1" w14:textId="77777777" w:rsidR="007D34FD" w:rsidRDefault="007D34FD" w:rsidP="00DD0362">
            <w:pPr>
              <w:pStyle w:val="a7"/>
              <w:ind w:firstLineChars="0" w:firstLine="0"/>
            </w:pPr>
          </w:p>
        </w:tc>
      </w:tr>
      <w:tr w:rsidR="007D34FD" w14:paraId="65104F84" w14:textId="77777777" w:rsidTr="00F01501">
        <w:tc>
          <w:tcPr>
            <w:tcW w:w="411" w:type="pct"/>
            <w:shd w:val="clear" w:color="auto" w:fill="auto"/>
          </w:tcPr>
          <w:p w14:paraId="294AB7E7" w14:textId="03FDA68D" w:rsidR="007D34FD" w:rsidRDefault="00F529D5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327DE712" w14:textId="3982F78C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客服</w:t>
            </w:r>
          </w:p>
        </w:tc>
        <w:tc>
          <w:tcPr>
            <w:tcW w:w="682" w:type="pct"/>
          </w:tcPr>
          <w:p w14:paraId="23166253" w14:textId="49504B54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客服部</w:t>
            </w:r>
          </w:p>
        </w:tc>
        <w:tc>
          <w:tcPr>
            <w:tcW w:w="1826" w:type="pct"/>
            <w:shd w:val="clear" w:color="auto" w:fill="auto"/>
          </w:tcPr>
          <w:p w14:paraId="2CC6DA41" w14:textId="7D6ACB6F" w:rsidR="007D34FD" w:rsidRDefault="00D55606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解决客户困惑，提高客户满意度</w:t>
            </w:r>
          </w:p>
        </w:tc>
        <w:tc>
          <w:tcPr>
            <w:tcW w:w="1433" w:type="pct"/>
          </w:tcPr>
          <w:p w14:paraId="63AFA9C1" w14:textId="77777777" w:rsidR="007D34FD" w:rsidRDefault="007D34FD" w:rsidP="00DD0362">
            <w:pPr>
              <w:pStyle w:val="a7"/>
              <w:ind w:firstLineChars="0" w:firstLine="0"/>
            </w:pPr>
          </w:p>
        </w:tc>
      </w:tr>
      <w:tr w:rsidR="007D34FD" w14:paraId="7EC4449F" w14:textId="77777777" w:rsidTr="00F01501">
        <w:tc>
          <w:tcPr>
            <w:tcW w:w="411" w:type="pct"/>
            <w:shd w:val="clear" w:color="auto" w:fill="auto"/>
          </w:tcPr>
          <w:p w14:paraId="0D9FC59A" w14:textId="0057D891" w:rsidR="007D34FD" w:rsidRDefault="00F529D5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456C61B6" w14:textId="190EC102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销售主管</w:t>
            </w:r>
          </w:p>
        </w:tc>
        <w:tc>
          <w:tcPr>
            <w:tcW w:w="682" w:type="pct"/>
          </w:tcPr>
          <w:p w14:paraId="69ED68DE" w14:textId="089D22DB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销售部</w:t>
            </w:r>
          </w:p>
        </w:tc>
        <w:tc>
          <w:tcPr>
            <w:tcW w:w="1826" w:type="pct"/>
            <w:shd w:val="clear" w:color="auto" w:fill="auto"/>
          </w:tcPr>
          <w:p w14:paraId="53DD001D" w14:textId="22856C53" w:rsidR="007D34FD" w:rsidRDefault="00DA7A37" w:rsidP="00DD0362">
            <w:pPr>
              <w:pStyle w:val="a7"/>
              <w:ind w:firstLineChars="0" w:firstLine="0"/>
            </w:pPr>
            <w:r w:rsidRPr="00DA7A37">
              <w:t>根据公司整体经营目标，参与制定销售计划，同时制</w:t>
            </w:r>
            <w:proofErr w:type="gramStart"/>
            <w:r w:rsidRPr="00DA7A37">
              <w:t>定本组</w:t>
            </w:r>
            <w:proofErr w:type="gramEnd"/>
            <w:r w:rsidRPr="00DA7A37">
              <w:t>每月销售计划，掌握销售进度</w:t>
            </w:r>
            <w:r>
              <w:rPr>
                <w:rFonts w:hint="eastAsia"/>
              </w:rPr>
              <w:t>，</w:t>
            </w:r>
            <w:r w:rsidR="00DB6FF5">
              <w:rPr>
                <w:rFonts w:hint="eastAsia"/>
              </w:rPr>
              <w:t>发布公告</w:t>
            </w:r>
          </w:p>
        </w:tc>
        <w:tc>
          <w:tcPr>
            <w:tcW w:w="1433" w:type="pct"/>
          </w:tcPr>
          <w:p w14:paraId="605A2EDA" w14:textId="77777777" w:rsidR="007D34FD" w:rsidRDefault="007D34FD" w:rsidP="00DD0362">
            <w:pPr>
              <w:pStyle w:val="a7"/>
              <w:ind w:firstLineChars="0" w:firstLine="0"/>
            </w:pPr>
          </w:p>
        </w:tc>
      </w:tr>
      <w:tr w:rsidR="007D34FD" w14:paraId="013D9F88" w14:textId="77777777" w:rsidTr="00F01501">
        <w:tc>
          <w:tcPr>
            <w:tcW w:w="411" w:type="pct"/>
            <w:shd w:val="clear" w:color="auto" w:fill="auto"/>
          </w:tcPr>
          <w:p w14:paraId="6C42DEA1" w14:textId="4D2E6E90" w:rsidR="007D34FD" w:rsidRDefault="00F529D5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5C63C830" w14:textId="3A72956B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销售经理</w:t>
            </w:r>
          </w:p>
        </w:tc>
        <w:tc>
          <w:tcPr>
            <w:tcW w:w="682" w:type="pct"/>
          </w:tcPr>
          <w:p w14:paraId="7B03C375" w14:textId="0F4EDDC4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销售部</w:t>
            </w:r>
          </w:p>
        </w:tc>
        <w:tc>
          <w:tcPr>
            <w:tcW w:w="1826" w:type="pct"/>
            <w:shd w:val="clear" w:color="auto" w:fill="auto"/>
          </w:tcPr>
          <w:p w14:paraId="5A6E6087" w14:textId="00D6BE5D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协调销售工作，确定销售领域、配额</w:t>
            </w:r>
          </w:p>
        </w:tc>
        <w:tc>
          <w:tcPr>
            <w:tcW w:w="1433" w:type="pct"/>
          </w:tcPr>
          <w:p w14:paraId="577A1327" w14:textId="77777777" w:rsidR="007D34FD" w:rsidRDefault="007D34FD" w:rsidP="00DD0362">
            <w:pPr>
              <w:pStyle w:val="a7"/>
              <w:ind w:firstLineChars="0" w:firstLine="0"/>
            </w:pPr>
          </w:p>
        </w:tc>
      </w:tr>
      <w:tr w:rsidR="007D34FD" w14:paraId="089603C8" w14:textId="77777777" w:rsidTr="00F01501">
        <w:tc>
          <w:tcPr>
            <w:tcW w:w="411" w:type="pct"/>
            <w:shd w:val="clear" w:color="auto" w:fill="auto"/>
          </w:tcPr>
          <w:p w14:paraId="20EB9CFE" w14:textId="414D6EDF" w:rsidR="007D34FD" w:rsidRDefault="00F529D5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09F27825" w14:textId="65F9257A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销售总监</w:t>
            </w:r>
          </w:p>
        </w:tc>
        <w:tc>
          <w:tcPr>
            <w:tcW w:w="682" w:type="pct"/>
          </w:tcPr>
          <w:p w14:paraId="35F7DBF0" w14:textId="5F9E5023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销售部</w:t>
            </w:r>
          </w:p>
        </w:tc>
        <w:tc>
          <w:tcPr>
            <w:tcW w:w="1826" w:type="pct"/>
            <w:shd w:val="clear" w:color="auto" w:fill="auto"/>
          </w:tcPr>
          <w:p w14:paraId="00BD5E62" w14:textId="4060E67E" w:rsidR="007D34FD" w:rsidRDefault="00D16740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负责</w:t>
            </w:r>
            <w:r w:rsidR="00DA7A37" w:rsidRPr="00DA7A37">
              <w:t>调研和考察市场、督促销售专员的工作、销售计划的制定、定期的销售总结</w:t>
            </w:r>
          </w:p>
        </w:tc>
        <w:tc>
          <w:tcPr>
            <w:tcW w:w="1433" w:type="pct"/>
          </w:tcPr>
          <w:p w14:paraId="7BDA810F" w14:textId="77777777" w:rsidR="007D34FD" w:rsidRDefault="007D34FD" w:rsidP="00DD0362">
            <w:pPr>
              <w:pStyle w:val="a7"/>
              <w:ind w:firstLineChars="0" w:firstLine="0"/>
            </w:pPr>
          </w:p>
        </w:tc>
      </w:tr>
      <w:tr w:rsidR="007D34FD" w14:paraId="0ACB5DC2" w14:textId="77777777" w:rsidTr="00F01501">
        <w:tc>
          <w:tcPr>
            <w:tcW w:w="411" w:type="pct"/>
            <w:shd w:val="clear" w:color="auto" w:fill="auto"/>
          </w:tcPr>
          <w:p w14:paraId="2787D3D9" w14:textId="07106813" w:rsidR="007D34FD" w:rsidRDefault="00F529D5" w:rsidP="00DD0362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20D70573" w14:textId="31D30CC1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销售职员</w:t>
            </w:r>
          </w:p>
        </w:tc>
        <w:tc>
          <w:tcPr>
            <w:tcW w:w="682" w:type="pct"/>
          </w:tcPr>
          <w:p w14:paraId="73F8C98B" w14:textId="577547CC" w:rsidR="007D34FD" w:rsidRDefault="00432A4D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销售部</w:t>
            </w:r>
          </w:p>
        </w:tc>
        <w:tc>
          <w:tcPr>
            <w:tcW w:w="1826" w:type="pct"/>
            <w:shd w:val="clear" w:color="auto" w:fill="auto"/>
          </w:tcPr>
          <w:p w14:paraId="2A58BF40" w14:textId="13CF39F3" w:rsidR="007D34FD" w:rsidRDefault="00D16740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负责</w:t>
            </w:r>
            <w:r w:rsidR="009044DF">
              <w:rPr>
                <w:rFonts w:hint="eastAsia"/>
              </w:rPr>
              <w:t>销售，促销产品，配合上级领导</w:t>
            </w:r>
          </w:p>
        </w:tc>
        <w:tc>
          <w:tcPr>
            <w:tcW w:w="1433" w:type="pct"/>
          </w:tcPr>
          <w:p w14:paraId="29ADC781" w14:textId="77777777" w:rsidR="007D34FD" w:rsidRDefault="007D34FD" w:rsidP="00DD0362">
            <w:pPr>
              <w:pStyle w:val="a7"/>
              <w:ind w:firstLineChars="0" w:firstLine="0"/>
            </w:pPr>
          </w:p>
        </w:tc>
      </w:tr>
      <w:tr w:rsidR="00D55606" w14:paraId="6FCD4B55" w14:textId="77777777" w:rsidTr="00F01501">
        <w:tc>
          <w:tcPr>
            <w:tcW w:w="411" w:type="pct"/>
            <w:shd w:val="clear" w:color="auto" w:fill="auto"/>
          </w:tcPr>
          <w:p w14:paraId="61E1F0F3" w14:textId="4709C434" w:rsidR="00D55606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33E594A3" w14:textId="1E5EE42D" w:rsidR="00D55606" w:rsidRDefault="00D5560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品牌经理</w:t>
            </w:r>
          </w:p>
        </w:tc>
        <w:tc>
          <w:tcPr>
            <w:tcW w:w="682" w:type="pct"/>
          </w:tcPr>
          <w:p w14:paraId="0983FC72" w14:textId="54000241" w:rsidR="00D55606" w:rsidRDefault="00D5560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品牌管理部</w:t>
            </w:r>
          </w:p>
        </w:tc>
        <w:tc>
          <w:tcPr>
            <w:tcW w:w="1826" w:type="pct"/>
            <w:shd w:val="clear" w:color="auto" w:fill="auto"/>
          </w:tcPr>
          <w:p w14:paraId="277862FA" w14:textId="0FEEECD5" w:rsidR="00D55606" w:rsidRDefault="00D16740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</w:t>
            </w:r>
            <w:r w:rsidR="00D55606">
              <w:rPr>
                <w:rFonts w:hint="eastAsia"/>
              </w:rPr>
              <w:t>本部门各岗位督办和考核</w:t>
            </w:r>
          </w:p>
        </w:tc>
        <w:tc>
          <w:tcPr>
            <w:tcW w:w="1433" w:type="pct"/>
          </w:tcPr>
          <w:p w14:paraId="5079E830" w14:textId="64EEF2FD" w:rsidR="00D55606" w:rsidRDefault="00D55606" w:rsidP="00D55606">
            <w:pPr>
              <w:pStyle w:val="a7"/>
              <w:ind w:firstLineChars="0" w:firstLine="0"/>
            </w:pPr>
          </w:p>
        </w:tc>
      </w:tr>
      <w:tr w:rsidR="00D55606" w14:paraId="4DC185FB" w14:textId="77777777" w:rsidTr="00F01501">
        <w:tc>
          <w:tcPr>
            <w:tcW w:w="411" w:type="pct"/>
            <w:shd w:val="clear" w:color="auto" w:fill="auto"/>
          </w:tcPr>
          <w:p w14:paraId="4BD549CE" w14:textId="3FAC1B70" w:rsidR="00D55606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14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507D5161" w14:textId="57531BC3" w:rsidR="00D55606" w:rsidRDefault="00D5560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业务助理</w:t>
            </w:r>
          </w:p>
        </w:tc>
        <w:tc>
          <w:tcPr>
            <w:tcW w:w="682" w:type="pct"/>
          </w:tcPr>
          <w:p w14:paraId="72A7E581" w14:textId="27561D6C" w:rsidR="00D55606" w:rsidRDefault="00D5560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品牌管理部</w:t>
            </w:r>
          </w:p>
        </w:tc>
        <w:tc>
          <w:tcPr>
            <w:tcW w:w="1826" w:type="pct"/>
            <w:shd w:val="clear" w:color="auto" w:fill="auto"/>
          </w:tcPr>
          <w:p w14:paraId="2E1C7BF4" w14:textId="5C005AC7" w:rsidR="00D55606" w:rsidRDefault="00D16740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</w:t>
            </w:r>
            <w:r w:rsidR="00D55606">
              <w:rPr>
                <w:rFonts w:hint="eastAsia"/>
              </w:rPr>
              <w:t>协助管理本部门经理的工作</w:t>
            </w:r>
          </w:p>
        </w:tc>
        <w:tc>
          <w:tcPr>
            <w:tcW w:w="1433" w:type="pct"/>
          </w:tcPr>
          <w:p w14:paraId="15CBFD4F" w14:textId="77777777" w:rsidR="00D55606" w:rsidRDefault="00D55606" w:rsidP="00D55606">
            <w:pPr>
              <w:pStyle w:val="a7"/>
              <w:ind w:firstLineChars="0" w:firstLine="0"/>
            </w:pPr>
          </w:p>
        </w:tc>
      </w:tr>
      <w:tr w:rsidR="00D55606" w14:paraId="0CCA34C7" w14:textId="77777777" w:rsidTr="00F01501">
        <w:tc>
          <w:tcPr>
            <w:tcW w:w="411" w:type="pct"/>
            <w:shd w:val="clear" w:color="auto" w:fill="auto"/>
          </w:tcPr>
          <w:p w14:paraId="7D787F55" w14:textId="11FE8E0F" w:rsidR="00D55606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15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12B9CFAD" w14:textId="4A69E971" w:rsidR="00D55606" w:rsidRDefault="00D5560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业务主管</w:t>
            </w:r>
          </w:p>
        </w:tc>
        <w:tc>
          <w:tcPr>
            <w:tcW w:w="682" w:type="pct"/>
          </w:tcPr>
          <w:p w14:paraId="7D60D39F" w14:textId="4F0935E6" w:rsidR="00D55606" w:rsidRDefault="00D5560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品牌管理部</w:t>
            </w:r>
          </w:p>
        </w:tc>
        <w:tc>
          <w:tcPr>
            <w:tcW w:w="1826" w:type="pct"/>
            <w:shd w:val="clear" w:color="auto" w:fill="auto"/>
          </w:tcPr>
          <w:p w14:paraId="06A36850" w14:textId="14A7755D" w:rsidR="00D55606" w:rsidRDefault="00D16740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</w:t>
            </w:r>
            <w:r w:rsidR="00DA7A37" w:rsidRPr="00DA7A37">
              <w:t>参与销售计划的制订、预测、跟踪</w:t>
            </w:r>
            <w:r w:rsidR="00DA7A37">
              <w:rPr>
                <w:rFonts w:hint="eastAsia"/>
              </w:rPr>
              <w:t>，</w:t>
            </w:r>
            <w:r w:rsidR="00DA7A37" w:rsidRPr="00DA7A37">
              <w:t>定期分析渠道情况，提升渠道质量和数量</w:t>
            </w:r>
          </w:p>
        </w:tc>
        <w:tc>
          <w:tcPr>
            <w:tcW w:w="1433" w:type="pct"/>
          </w:tcPr>
          <w:p w14:paraId="45E567C1" w14:textId="4E26AAE0" w:rsidR="00D55606" w:rsidRDefault="00D55606" w:rsidP="00D55606">
            <w:pPr>
              <w:pStyle w:val="a7"/>
              <w:ind w:firstLineChars="0" w:firstLine="0"/>
            </w:pPr>
          </w:p>
        </w:tc>
      </w:tr>
      <w:tr w:rsidR="00D55606" w14:paraId="11545A5D" w14:textId="77777777" w:rsidTr="00F01501">
        <w:tc>
          <w:tcPr>
            <w:tcW w:w="411" w:type="pct"/>
            <w:shd w:val="clear" w:color="auto" w:fill="auto"/>
          </w:tcPr>
          <w:p w14:paraId="51053E68" w14:textId="31131E5A" w:rsidR="00D55606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16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51380ECC" w14:textId="540ECA52" w:rsidR="00D55606" w:rsidRDefault="00D5560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业务员</w:t>
            </w:r>
          </w:p>
        </w:tc>
        <w:tc>
          <w:tcPr>
            <w:tcW w:w="682" w:type="pct"/>
          </w:tcPr>
          <w:p w14:paraId="6E9C7AFA" w14:textId="1994FC05" w:rsidR="00D55606" w:rsidRDefault="00D5560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品牌管理部</w:t>
            </w:r>
          </w:p>
        </w:tc>
        <w:tc>
          <w:tcPr>
            <w:tcW w:w="1826" w:type="pct"/>
            <w:shd w:val="clear" w:color="auto" w:fill="auto"/>
          </w:tcPr>
          <w:p w14:paraId="0426C4FB" w14:textId="51467FE7" w:rsidR="00D55606" w:rsidRDefault="00D5560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配合主管完成具体</w:t>
            </w:r>
            <w:r w:rsidR="00476887">
              <w:rPr>
                <w:rFonts w:hint="eastAsia"/>
              </w:rPr>
              <w:t>业务</w:t>
            </w:r>
          </w:p>
        </w:tc>
        <w:tc>
          <w:tcPr>
            <w:tcW w:w="1433" w:type="pct"/>
          </w:tcPr>
          <w:p w14:paraId="5E5F83E9" w14:textId="77777777" w:rsidR="00D55606" w:rsidRDefault="00D55606" w:rsidP="00D55606">
            <w:pPr>
              <w:pStyle w:val="a7"/>
              <w:ind w:firstLineChars="0" w:firstLine="0"/>
            </w:pPr>
          </w:p>
        </w:tc>
      </w:tr>
      <w:tr w:rsidR="00D55606" w14:paraId="60CAB158" w14:textId="77777777" w:rsidTr="00F01501">
        <w:tc>
          <w:tcPr>
            <w:tcW w:w="411" w:type="pct"/>
            <w:shd w:val="clear" w:color="auto" w:fill="auto"/>
          </w:tcPr>
          <w:p w14:paraId="56003F71" w14:textId="5DBB2E25" w:rsidR="00D55606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17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628EB075" w14:textId="0B746A1C" w:rsidR="00D55606" w:rsidRDefault="009E2FC8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物流经理</w:t>
            </w:r>
          </w:p>
        </w:tc>
        <w:tc>
          <w:tcPr>
            <w:tcW w:w="682" w:type="pct"/>
          </w:tcPr>
          <w:p w14:paraId="1714739D" w14:textId="61EC0AC5" w:rsidR="00D55606" w:rsidRDefault="009E2FC8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物流部</w:t>
            </w:r>
          </w:p>
        </w:tc>
        <w:tc>
          <w:tcPr>
            <w:tcW w:w="1826" w:type="pct"/>
            <w:shd w:val="clear" w:color="auto" w:fill="auto"/>
          </w:tcPr>
          <w:p w14:paraId="06A41239" w14:textId="774E27EE" w:rsidR="00D55606" w:rsidRDefault="00D16740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监督</w:t>
            </w:r>
            <w:r w:rsidR="00867BB7">
              <w:rPr>
                <w:rFonts w:hint="eastAsia"/>
              </w:rPr>
              <w:t>物流部货物的仓储、运输、配送</w:t>
            </w:r>
          </w:p>
        </w:tc>
        <w:tc>
          <w:tcPr>
            <w:tcW w:w="1433" w:type="pct"/>
          </w:tcPr>
          <w:p w14:paraId="5F5BD36C" w14:textId="7AA8A29F" w:rsidR="00D55606" w:rsidRDefault="007E44BA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调整仓储成本</w:t>
            </w:r>
          </w:p>
        </w:tc>
      </w:tr>
      <w:tr w:rsidR="00D55606" w14:paraId="4F296865" w14:textId="77777777" w:rsidTr="00F01501">
        <w:tc>
          <w:tcPr>
            <w:tcW w:w="411" w:type="pct"/>
            <w:shd w:val="clear" w:color="auto" w:fill="auto"/>
          </w:tcPr>
          <w:p w14:paraId="18ED6CCE" w14:textId="51163539" w:rsidR="00D55606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18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6773D787" w14:textId="543C6B33" w:rsidR="00D55606" w:rsidRDefault="009E2FC8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物流主管</w:t>
            </w:r>
          </w:p>
        </w:tc>
        <w:tc>
          <w:tcPr>
            <w:tcW w:w="682" w:type="pct"/>
          </w:tcPr>
          <w:p w14:paraId="622034D3" w14:textId="74BA3094" w:rsidR="00D55606" w:rsidRDefault="009E2FC8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物流部</w:t>
            </w:r>
          </w:p>
        </w:tc>
        <w:tc>
          <w:tcPr>
            <w:tcW w:w="1826" w:type="pct"/>
            <w:shd w:val="clear" w:color="auto" w:fill="auto"/>
          </w:tcPr>
          <w:p w14:paraId="08977A3E" w14:textId="0C5EC9AE" w:rsidR="00D55606" w:rsidRDefault="00D16740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</w:t>
            </w:r>
            <w:r w:rsidR="00867BB7">
              <w:rPr>
                <w:rFonts w:hint="eastAsia"/>
              </w:rPr>
              <w:t>物流配送司机日常工作的分配</w:t>
            </w:r>
          </w:p>
        </w:tc>
        <w:tc>
          <w:tcPr>
            <w:tcW w:w="1433" w:type="pct"/>
          </w:tcPr>
          <w:p w14:paraId="36394C1B" w14:textId="2F028BDD" w:rsidR="00D55606" w:rsidRDefault="003A7668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调整运输成本</w:t>
            </w:r>
          </w:p>
        </w:tc>
      </w:tr>
      <w:tr w:rsidR="009E2FC8" w14:paraId="0BC8BE16" w14:textId="77777777" w:rsidTr="00F01501">
        <w:tc>
          <w:tcPr>
            <w:tcW w:w="411" w:type="pct"/>
            <w:shd w:val="clear" w:color="auto" w:fill="auto"/>
          </w:tcPr>
          <w:p w14:paraId="7510374B" w14:textId="66F8F95C" w:rsidR="009E2FC8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19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0A262D70" w14:textId="47BD3AFA" w:rsidR="009E2FC8" w:rsidRDefault="009E2FC8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仓库主管</w:t>
            </w:r>
          </w:p>
        </w:tc>
        <w:tc>
          <w:tcPr>
            <w:tcW w:w="682" w:type="pct"/>
          </w:tcPr>
          <w:p w14:paraId="75A9D875" w14:textId="36AF2C6E" w:rsidR="009E2FC8" w:rsidRDefault="009E2FC8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物流部</w:t>
            </w:r>
          </w:p>
        </w:tc>
        <w:tc>
          <w:tcPr>
            <w:tcW w:w="1826" w:type="pct"/>
            <w:shd w:val="clear" w:color="auto" w:fill="auto"/>
          </w:tcPr>
          <w:p w14:paraId="0FE1F83E" w14:textId="2B6BC133" w:rsidR="009E2FC8" w:rsidRDefault="00D16740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</w:t>
            </w:r>
            <w:r w:rsidR="00867BB7">
              <w:rPr>
                <w:rFonts w:hint="eastAsia"/>
              </w:rPr>
              <w:t>所管辖地区日常工作分配安排</w:t>
            </w:r>
          </w:p>
        </w:tc>
        <w:tc>
          <w:tcPr>
            <w:tcW w:w="1433" w:type="pct"/>
          </w:tcPr>
          <w:p w14:paraId="6AFD2030" w14:textId="0617DDF0" w:rsidR="009E2FC8" w:rsidRDefault="009C4590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编制</w:t>
            </w:r>
            <w:r w:rsidR="005E213A">
              <w:rPr>
                <w:rFonts w:hint="eastAsia"/>
              </w:rPr>
              <w:t>成</w:t>
            </w:r>
            <w:r>
              <w:rPr>
                <w:rFonts w:hint="eastAsia"/>
              </w:rPr>
              <w:t>品入库</w:t>
            </w:r>
          </w:p>
        </w:tc>
      </w:tr>
      <w:tr w:rsidR="009E2FC8" w14:paraId="4A7F9642" w14:textId="77777777" w:rsidTr="00F01501">
        <w:tc>
          <w:tcPr>
            <w:tcW w:w="411" w:type="pct"/>
            <w:shd w:val="clear" w:color="auto" w:fill="auto"/>
          </w:tcPr>
          <w:p w14:paraId="2B9D5EC3" w14:textId="7604B71E" w:rsidR="009E2FC8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20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4F492F3D" w14:textId="53398308" w:rsidR="009E2FC8" w:rsidRDefault="00867BB7" w:rsidP="00D55606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数据员</w:t>
            </w:r>
            <w:proofErr w:type="gramEnd"/>
          </w:p>
        </w:tc>
        <w:tc>
          <w:tcPr>
            <w:tcW w:w="682" w:type="pct"/>
          </w:tcPr>
          <w:p w14:paraId="45A60D2E" w14:textId="48130C81" w:rsidR="009E2FC8" w:rsidRDefault="00867BB7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物流部</w:t>
            </w:r>
          </w:p>
        </w:tc>
        <w:tc>
          <w:tcPr>
            <w:tcW w:w="1826" w:type="pct"/>
            <w:shd w:val="clear" w:color="auto" w:fill="auto"/>
          </w:tcPr>
          <w:p w14:paraId="0E546545" w14:textId="15263CB4" w:rsidR="009E2FC8" w:rsidRDefault="00867BB7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负责仓库</w:t>
            </w:r>
            <w:r w:rsidR="0090631B">
              <w:rPr>
                <w:rFonts w:hint="eastAsia"/>
              </w:rPr>
              <w:t>图书</w:t>
            </w:r>
            <w:r>
              <w:rPr>
                <w:rFonts w:hint="eastAsia"/>
              </w:rPr>
              <w:t>的统计</w:t>
            </w:r>
          </w:p>
        </w:tc>
        <w:tc>
          <w:tcPr>
            <w:tcW w:w="1433" w:type="pct"/>
          </w:tcPr>
          <w:p w14:paraId="56BDCD73" w14:textId="0C4BB2D0" w:rsidR="009E2FC8" w:rsidRDefault="00620F95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统计</w:t>
            </w:r>
            <w:r w:rsidR="0090631B">
              <w:rPr>
                <w:rFonts w:hint="eastAsia"/>
              </w:rPr>
              <w:t>图书</w:t>
            </w:r>
            <w:r w:rsidR="006B309E">
              <w:rPr>
                <w:rFonts w:hint="eastAsia"/>
              </w:rPr>
              <w:t>信息</w:t>
            </w:r>
          </w:p>
        </w:tc>
      </w:tr>
      <w:tr w:rsidR="009E2FC8" w14:paraId="76D98A64" w14:textId="77777777" w:rsidTr="00F01501">
        <w:tc>
          <w:tcPr>
            <w:tcW w:w="411" w:type="pct"/>
            <w:shd w:val="clear" w:color="auto" w:fill="auto"/>
          </w:tcPr>
          <w:p w14:paraId="7D0FB935" w14:textId="4C5D7BA6" w:rsidR="009E2FC8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21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5F4128ED" w14:textId="55A22284" w:rsidR="009E2FC8" w:rsidRDefault="00867BB7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收发员</w:t>
            </w:r>
          </w:p>
        </w:tc>
        <w:tc>
          <w:tcPr>
            <w:tcW w:w="682" w:type="pct"/>
          </w:tcPr>
          <w:p w14:paraId="61CC03E8" w14:textId="1DD38695" w:rsidR="009E2FC8" w:rsidRDefault="00867BB7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物流部</w:t>
            </w:r>
          </w:p>
        </w:tc>
        <w:tc>
          <w:tcPr>
            <w:tcW w:w="1826" w:type="pct"/>
            <w:shd w:val="clear" w:color="auto" w:fill="auto"/>
          </w:tcPr>
          <w:p w14:paraId="6ABEC620" w14:textId="6AB0C516" w:rsidR="009E2FC8" w:rsidRDefault="00867BB7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负责日常收货发货</w:t>
            </w:r>
          </w:p>
        </w:tc>
        <w:tc>
          <w:tcPr>
            <w:tcW w:w="1433" w:type="pct"/>
          </w:tcPr>
          <w:p w14:paraId="33C3BA94" w14:textId="1F8E7CF8" w:rsidR="009E2FC8" w:rsidRDefault="009E2FC8" w:rsidP="00D55606">
            <w:pPr>
              <w:pStyle w:val="a7"/>
              <w:ind w:firstLineChars="0" w:firstLine="0"/>
            </w:pPr>
          </w:p>
        </w:tc>
      </w:tr>
      <w:tr w:rsidR="009E2FC8" w14:paraId="5FC9C2AB" w14:textId="77777777" w:rsidTr="00F01501">
        <w:tc>
          <w:tcPr>
            <w:tcW w:w="411" w:type="pct"/>
            <w:shd w:val="clear" w:color="auto" w:fill="auto"/>
          </w:tcPr>
          <w:p w14:paraId="2F21442E" w14:textId="4772F083" w:rsidR="009E2FC8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22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2A41600B" w14:textId="126D1F5D" w:rsidR="009E2FC8" w:rsidRDefault="005F39D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技术总监</w:t>
            </w:r>
          </w:p>
        </w:tc>
        <w:tc>
          <w:tcPr>
            <w:tcW w:w="682" w:type="pct"/>
          </w:tcPr>
          <w:p w14:paraId="290E5CD7" w14:textId="7F58DCE4" w:rsidR="009E2FC8" w:rsidRDefault="005F39D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技术部</w:t>
            </w:r>
          </w:p>
        </w:tc>
        <w:tc>
          <w:tcPr>
            <w:tcW w:w="1826" w:type="pct"/>
            <w:shd w:val="clear" w:color="auto" w:fill="auto"/>
          </w:tcPr>
          <w:p w14:paraId="270C6B97" w14:textId="0B62C3F8" w:rsidR="009E2FC8" w:rsidRDefault="005F39D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负责项目人员分配以及整体进度</w:t>
            </w:r>
          </w:p>
        </w:tc>
        <w:tc>
          <w:tcPr>
            <w:tcW w:w="1433" w:type="pct"/>
          </w:tcPr>
          <w:p w14:paraId="22883E46" w14:textId="426463BB" w:rsidR="009E2FC8" w:rsidRDefault="009E2FC8" w:rsidP="00D55606">
            <w:pPr>
              <w:pStyle w:val="a7"/>
              <w:ind w:firstLineChars="0" w:firstLine="0"/>
            </w:pPr>
          </w:p>
        </w:tc>
      </w:tr>
      <w:tr w:rsidR="009E2FC8" w14:paraId="45FBF990" w14:textId="77777777" w:rsidTr="00F01501">
        <w:tc>
          <w:tcPr>
            <w:tcW w:w="411" w:type="pct"/>
            <w:shd w:val="clear" w:color="auto" w:fill="auto"/>
          </w:tcPr>
          <w:p w14:paraId="4D643D27" w14:textId="354D84C0" w:rsidR="009E2FC8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23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198AD35E" w14:textId="3B08D148" w:rsidR="009E2FC8" w:rsidRDefault="005F39D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系统工程师</w:t>
            </w:r>
          </w:p>
        </w:tc>
        <w:tc>
          <w:tcPr>
            <w:tcW w:w="682" w:type="pct"/>
          </w:tcPr>
          <w:p w14:paraId="7DDB7A96" w14:textId="5C517CEA" w:rsidR="009E2FC8" w:rsidRDefault="005F39D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技术部</w:t>
            </w:r>
          </w:p>
        </w:tc>
        <w:tc>
          <w:tcPr>
            <w:tcW w:w="1826" w:type="pct"/>
            <w:shd w:val="clear" w:color="auto" w:fill="auto"/>
          </w:tcPr>
          <w:p w14:paraId="67FACA98" w14:textId="5FDF82B7" w:rsidR="009E2FC8" w:rsidRDefault="00D16740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</w:t>
            </w:r>
            <w:r w:rsidR="005F39DE">
              <w:rPr>
                <w:rFonts w:hint="eastAsia"/>
              </w:rPr>
              <w:t>项目系统的编程工作</w:t>
            </w:r>
          </w:p>
        </w:tc>
        <w:tc>
          <w:tcPr>
            <w:tcW w:w="1433" w:type="pct"/>
          </w:tcPr>
          <w:p w14:paraId="1B3B1E09" w14:textId="6F3B4A60" w:rsidR="009E2FC8" w:rsidRDefault="009E2FC8" w:rsidP="00D55606">
            <w:pPr>
              <w:pStyle w:val="a7"/>
              <w:ind w:firstLineChars="0" w:firstLine="0"/>
            </w:pPr>
          </w:p>
        </w:tc>
      </w:tr>
      <w:tr w:rsidR="009E2FC8" w14:paraId="52DAA19C" w14:textId="77777777" w:rsidTr="00F01501">
        <w:tc>
          <w:tcPr>
            <w:tcW w:w="411" w:type="pct"/>
            <w:shd w:val="clear" w:color="auto" w:fill="auto"/>
          </w:tcPr>
          <w:p w14:paraId="48443AF4" w14:textId="487FEF2C" w:rsidR="009E2FC8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24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7C968013" w14:textId="5A76BBEE" w:rsidR="009E2FC8" w:rsidRDefault="005F39D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网页设计师</w:t>
            </w:r>
          </w:p>
        </w:tc>
        <w:tc>
          <w:tcPr>
            <w:tcW w:w="682" w:type="pct"/>
          </w:tcPr>
          <w:p w14:paraId="34BC4626" w14:textId="18148AFB" w:rsidR="009E2FC8" w:rsidRDefault="005F39D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技术部</w:t>
            </w:r>
          </w:p>
        </w:tc>
        <w:tc>
          <w:tcPr>
            <w:tcW w:w="1826" w:type="pct"/>
            <w:shd w:val="clear" w:color="auto" w:fill="auto"/>
          </w:tcPr>
          <w:p w14:paraId="35DBF35A" w14:textId="1CA6815F" w:rsidR="009E2FC8" w:rsidRDefault="00D16740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</w:t>
            </w:r>
            <w:r w:rsidR="005F39DE">
              <w:rPr>
                <w:rFonts w:hint="eastAsia"/>
              </w:rPr>
              <w:t>项目界面设计与制作</w:t>
            </w:r>
          </w:p>
        </w:tc>
        <w:tc>
          <w:tcPr>
            <w:tcW w:w="1433" w:type="pct"/>
          </w:tcPr>
          <w:p w14:paraId="52138B7A" w14:textId="539C5C31" w:rsidR="009E2FC8" w:rsidRDefault="009E2FC8" w:rsidP="00D55606">
            <w:pPr>
              <w:pStyle w:val="a7"/>
              <w:ind w:firstLineChars="0" w:firstLine="0"/>
            </w:pPr>
          </w:p>
        </w:tc>
      </w:tr>
      <w:tr w:rsidR="005F39DE" w14:paraId="7D9D4AE3" w14:textId="77777777" w:rsidTr="00F01501">
        <w:tc>
          <w:tcPr>
            <w:tcW w:w="411" w:type="pct"/>
            <w:shd w:val="clear" w:color="auto" w:fill="auto"/>
          </w:tcPr>
          <w:p w14:paraId="7CEE9F2A" w14:textId="29836A11" w:rsidR="005F39DE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25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695CFDE6" w14:textId="750543AF" w:rsidR="005F39DE" w:rsidRDefault="005F39D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系统维护师</w:t>
            </w:r>
          </w:p>
        </w:tc>
        <w:tc>
          <w:tcPr>
            <w:tcW w:w="682" w:type="pct"/>
          </w:tcPr>
          <w:p w14:paraId="2F855345" w14:textId="6602974B" w:rsidR="005F39DE" w:rsidRDefault="005F39D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技术部</w:t>
            </w:r>
          </w:p>
        </w:tc>
        <w:tc>
          <w:tcPr>
            <w:tcW w:w="1826" w:type="pct"/>
            <w:shd w:val="clear" w:color="auto" w:fill="auto"/>
          </w:tcPr>
          <w:p w14:paraId="28D85B6E" w14:textId="15301306" w:rsidR="005F39DE" w:rsidRDefault="005F39D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保障系统保持</w:t>
            </w:r>
            <w:r w:rsidR="00356476">
              <w:rPr>
                <w:rFonts w:hint="eastAsia"/>
              </w:rPr>
              <w:t>正常工作状态</w:t>
            </w:r>
          </w:p>
        </w:tc>
        <w:tc>
          <w:tcPr>
            <w:tcW w:w="1433" w:type="pct"/>
          </w:tcPr>
          <w:p w14:paraId="0F384AE1" w14:textId="4DA2A7D8" w:rsidR="005F39DE" w:rsidRDefault="006358E1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查看系统状态</w:t>
            </w:r>
          </w:p>
        </w:tc>
      </w:tr>
      <w:tr w:rsidR="005F39DE" w14:paraId="0E427255" w14:textId="77777777" w:rsidTr="00F01501">
        <w:tc>
          <w:tcPr>
            <w:tcW w:w="411" w:type="pct"/>
            <w:shd w:val="clear" w:color="auto" w:fill="auto"/>
          </w:tcPr>
          <w:p w14:paraId="2C29B47B" w14:textId="309FFCBB" w:rsidR="005F39DE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26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56FD93CC" w14:textId="458EF0CB" w:rsidR="005F39DE" w:rsidRDefault="0035647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数据管理员</w:t>
            </w:r>
          </w:p>
        </w:tc>
        <w:tc>
          <w:tcPr>
            <w:tcW w:w="682" w:type="pct"/>
          </w:tcPr>
          <w:p w14:paraId="591BCD07" w14:textId="17B8700B" w:rsidR="005F39DE" w:rsidRDefault="0035647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技术部</w:t>
            </w:r>
          </w:p>
        </w:tc>
        <w:tc>
          <w:tcPr>
            <w:tcW w:w="1826" w:type="pct"/>
            <w:shd w:val="clear" w:color="auto" w:fill="auto"/>
          </w:tcPr>
          <w:p w14:paraId="1A95702B" w14:textId="3ABDD9A7" w:rsidR="005F39DE" w:rsidRDefault="00D16740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</w:t>
            </w:r>
            <w:r w:rsidR="00356476">
              <w:rPr>
                <w:rFonts w:hint="eastAsia"/>
              </w:rPr>
              <w:t>不同人员的权限设置以及数据存储</w:t>
            </w:r>
          </w:p>
        </w:tc>
        <w:tc>
          <w:tcPr>
            <w:tcW w:w="1433" w:type="pct"/>
          </w:tcPr>
          <w:p w14:paraId="4507A153" w14:textId="77777777" w:rsidR="005F39DE" w:rsidRDefault="00122F45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查看黑名单</w:t>
            </w:r>
          </w:p>
          <w:p w14:paraId="4825F1D5" w14:textId="77777777" w:rsidR="00FB674E" w:rsidRDefault="00FB674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修改用户权限</w:t>
            </w:r>
          </w:p>
          <w:p w14:paraId="275F8FFA" w14:textId="77777777" w:rsidR="00FB674E" w:rsidRDefault="00FB674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下架违规图书</w:t>
            </w:r>
          </w:p>
          <w:p w14:paraId="47E4B18B" w14:textId="77777777" w:rsidR="00FB674E" w:rsidRDefault="00FB674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查看买家信息</w:t>
            </w:r>
          </w:p>
          <w:p w14:paraId="71FCE74D" w14:textId="13DC42D6" w:rsidR="00262429" w:rsidRDefault="00FB674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查看卖家</w:t>
            </w:r>
            <w:r w:rsidR="00DF2866">
              <w:rPr>
                <w:rFonts w:hint="eastAsia"/>
              </w:rPr>
              <w:t>信</w:t>
            </w:r>
            <w:r>
              <w:rPr>
                <w:rFonts w:hint="eastAsia"/>
              </w:rPr>
              <w:t>息</w:t>
            </w:r>
          </w:p>
        </w:tc>
      </w:tr>
      <w:tr w:rsidR="005F39DE" w14:paraId="6AA15859" w14:textId="77777777" w:rsidTr="00F01501">
        <w:tc>
          <w:tcPr>
            <w:tcW w:w="411" w:type="pct"/>
            <w:shd w:val="clear" w:color="auto" w:fill="auto"/>
          </w:tcPr>
          <w:p w14:paraId="49FD9D72" w14:textId="5A2C6392" w:rsidR="005F39DE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27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218E06CB" w14:textId="14F387B9" w:rsidR="005F39DE" w:rsidRDefault="0035647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运营经理</w:t>
            </w:r>
          </w:p>
        </w:tc>
        <w:tc>
          <w:tcPr>
            <w:tcW w:w="682" w:type="pct"/>
          </w:tcPr>
          <w:p w14:paraId="60A74E32" w14:textId="434483E3" w:rsidR="005F39DE" w:rsidRDefault="0035647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网站运营部</w:t>
            </w:r>
          </w:p>
        </w:tc>
        <w:tc>
          <w:tcPr>
            <w:tcW w:w="1826" w:type="pct"/>
            <w:shd w:val="clear" w:color="auto" w:fill="auto"/>
          </w:tcPr>
          <w:p w14:paraId="0D6FB3B3" w14:textId="516EFBA0" w:rsidR="005F39DE" w:rsidRDefault="0035647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负责网站整体运营</w:t>
            </w:r>
          </w:p>
        </w:tc>
        <w:tc>
          <w:tcPr>
            <w:tcW w:w="1433" w:type="pct"/>
          </w:tcPr>
          <w:p w14:paraId="114DA436" w14:textId="0B19FA64" w:rsidR="005F39DE" w:rsidRDefault="000B0749" w:rsidP="000B0749">
            <w:pPr>
              <w:pStyle w:val="a7"/>
              <w:ind w:firstLineChars="0" w:firstLine="0"/>
            </w:pPr>
            <w:r>
              <w:rPr>
                <w:rFonts w:hint="eastAsia"/>
              </w:rPr>
              <w:t>评估完成状况</w:t>
            </w:r>
          </w:p>
        </w:tc>
      </w:tr>
      <w:tr w:rsidR="005F39DE" w14:paraId="647553B6" w14:textId="77777777" w:rsidTr="00F01501">
        <w:tc>
          <w:tcPr>
            <w:tcW w:w="411" w:type="pct"/>
            <w:shd w:val="clear" w:color="auto" w:fill="auto"/>
          </w:tcPr>
          <w:p w14:paraId="4F37C6C0" w14:textId="5F3A72D1" w:rsidR="005F39DE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28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29D0A20C" w14:textId="1279395D" w:rsidR="005F39DE" w:rsidRDefault="0035647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运营专员</w:t>
            </w:r>
          </w:p>
        </w:tc>
        <w:tc>
          <w:tcPr>
            <w:tcW w:w="682" w:type="pct"/>
          </w:tcPr>
          <w:p w14:paraId="43E56839" w14:textId="70B722CF" w:rsidR="005F39DE" w:rsidRDefault="00356476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网站运营部</w:t>
            </w:r>
          </w:p>
        </w:tc>
        <w:tc>
          <w:tcPr>
            <w:tcW w:w="1826" w:type="pct"/>
            <w:shd w:val="clear" w:color="auto" w:fill="auto"/>
          </w:tcPr>
          <w:p w14:paraId="52DC1F95" w14:textId="77092DBC" w:rsidR="005F39DE" w:rsidRDefault="00475ED3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完成运营计划工作</w:t>
            </w:r>
          </w:p>
        </w:tc>
        <w:tc>
          <w:tcPr>
            <w:tcW w:w="1433" w:type="pct"/>
          </w:tcPr>
          <w:p w14:paraId="33B037F1" w14:textId="77777777" w:rsidR="005F39DE" w:rsidRDefault="00F45012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统计数据</w:t>
            </w:r>
          </w:p>
          <w:p w14:paraId="61B47EE7" w14:textId="76498639" w:rsidR="00FB674E" w:rsidRDefault="00FB674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分析数据</w:t>
            </w:r>
          </w:p>
        </w:tc>
      </w:tr>
      <w:tr w:rsidR="00475ED3" w14:paraId="7F86294D" w14:textId="77777777" w:rsidTr="00F01501">
        <w:tc>
          <w:tcPr>
            <w:tcW w:w="411" w:type="pct"/>
            <w:shd w:val="clear" w:color="auto" w:fill="auto"/>
          </w:tcPr>
          <w:p w14:paraId="1A334C64" w14:textId="49ED813D" w:rsidR="00475ED3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29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3D066102" w14:textId="4C6CE31B" w:rsidR="00475ED3" w:rsidRDefault="001B742C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会计主管</w:t>
            </w:r>
          </w:p>
        </w:tc>
        <w:tc>
          <w:tcPr>
            <w:tcW w:w="682" w:type="pct"/>
          </w:tcPr>
          <w:p w14:paraId="38C46AE9" w14:textId="059908B8" w:rsidR="00475ED3" w:rsidRDefault="001B742C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财务部</w:t>
            </w:r>
          </w:p>
        </w:tc>
        <w:tc>
          <w:tcPr>
            <w:tcW w:w="1826" w:type="pct"/>
            <w:shd w:val="clear" w:color="auto" w:fill="auto"/>
          </w:tcPr>
          <w:p w14:paraId="624636AC" w14:textId="251A0FB5" w:rsidR="00475ED3" w:rsidRDefault="001B742C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负责管理公司账务和本部门人员</w:t>
            </w:r>
          </w:p>
        </w:tc>
        <w:tc>
          <w:tcPr>
            <w:tcW w:w="1433" w:type="pct"/>
          </w:tcPr>
          <w:p w14:paraId="3AAC5002" w14:textId="360B5E8E" w:rsidR="00475ED3" w:rsidRDefault="00475ED3" w:rsidP="00D55606">
            <w:pPr>
              <w:pStyle w:val="a7"/>
              <w:ind w:firstLineChars="0" w:firstLine="0"/>
            </w:pPr>
          </w:p>
        </w:tc>
      </w:tr>
      <w:tr w:rsidR="00475ED3" w14:paraId="2600BCA1" w14:textId="77777777" w:rsidTr="00F01501">
        <w:tc>
          <w:tcPr>
            <w:tcW w:w="411" w:type="pct"/>
            <w:shd w:val="clear" w:color="auto" w:fill="auto"/>
          </w:tcPr>
          <w:p w14:paraId="7EE1286F" w14:textId="3ED4CECE" w:rsidR="00475ED3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30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1ED919D2" w14:textId="40CEFE6A" w:rsidR="00475ED3" w:rsidRDefault="001B742C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会计专员</w:t>
            </w:r>
          </w:p>
        </w:tc>
        <w:tc>
          <w:tcPr>
            <w:tcW w:w="682" w:type="pct"/>
          </w:tcPr>
          <w:p w14:paraId="09C04B8F" w14:textId="08515F20" w:rsidR="00475ED3" w:rsidRDefault="001B742C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财务部</w:t>
            </w:r>
          </w:p>
        </w:tc>
        <w:tc>
          <w:tcPr>
            <w:tcW w:w="1826" w:type="pct"/>
            <w:shd w:val="clear" w:color="auto" w:fill="auto"/>
          </w:tcPr>
          <w:p w14:paraId="311F5E41" w14:textId="7892E241" w:rsidR="00475ED3" w:rsidRDefault="001B742C" w:rsidP="001B742C">
            <w:pPr>
              <w:pStyle w:val="a7"/>
              <w:ind w:firstLineChars="0" w:firstLine="0"/>
            </w:pPr>
            <w:r>
              <w:rPr>
                <w:rFonts w:hint="eastAsia"/>
              </w:rPr>
              <w:t>对公司各项账务进行汇总</w:t>
            </w:r>
          </w:p>
        </w:tc>
        <w:tc>
          <w:tcPr>
            <w:tcW w:w="1433" w:type="pct"/>
          </w:tcPr>
          <w:p w14:paraId="1B6FAB06" w14:textId="2EB120E1" w:rsidR="00475ED3" w:rsidRDefault="002A59BA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统计</w:t>
            </w:r>
            <w:r w:rsidR="003A2101">
              <w:rPr>
                <w:rFonts w:hint="eastAsia"/>
              </w:rPr>
              <w:t>账单</w:t>
            </w:r>
          </w:p>
        </w:tc>
      </w:tr>
      <w:tr w:rsidR="001B742C" w14:paraId="77B527B7" w14:textId="77777777" w:rsidTr="00F01501">
        <w:tc>
          <w:tcPr>
            <w:tcW w:w="411" w:type="pct"/>
            <w:shd w:val="clear" w:color="auto" w:fill="auto"/>
          </w:tcPr>
          <w:p w14:paraId="5EF6B9A0" w14:textId="03AF65A5" w:rsidR="001B742C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31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3A3C2B5B" w14:textId="79E69089" w:rsidR="001B742C" w:rsidRDefault="00796023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普通</w:t>
            </w:r>
            <w:r w:rsidR="00862174">
              <w:rPr>
                <w:rFonts w:hint="eastAsia"/>
              </w:rPr>
              <w:t>卖家</w:t>
            </w:r>
          </w:p>
        </w:tc>
        <w:tc>
          <w:tcPr>
            <w:tcW w:w="682" w:type="pct"/>
          </w:tcPr>
          <w:p w14:paraId="3158220B" w14:textId="77777777" w:rsidR="001B742C" w:rsidRDefault="001B742C" w:rsidP="00D55606">
            <w:pPr>
              <w:pStyle w:val="a7"/>
              <w:ind w:firstLineChars="0" w:firstLine="0"/>
            </w:pPr>
          </w:p>
        </w:tc>
        <w:tc>
          <w:tcPr>
            <w:tcW w:w="1826" w:type="pct"/>
            <w:shd w:val="clear" w:color="auto" w:fill="auto"/>
          </w:tcPr>
          <w:p w14:paraId="1D1ECDA0" w14:textId="1D6B0F56" w:rsidR="001B742C" w:rsidRDefault="008A2E68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图书的上架、下架、</w:t>
            </w:r>
            <w:proofErr w:type="gramStart"/>
            <w:r>
              <w:rPr>
                <w:rFonts w:hint="eastAsia"/>
              </w:rPr>
              <w:t>改价格</w:t>
            </w:r>
            <w:proofErr w:type="gramEnd"/>
            <w:r>
              <w:rPr>
                <w:rFonts w:hint="eastAsia"/>
              </w:rPr>
              <w:t>等</w:t>
            </w:r>
          </w:p>
        </w:tc>
        <w:tc>
          <w:tcPr>
            <w:tcW w:w="1433" w:type="pct"/>
          </w:tcPr>
          <w:p w14:paraId="38907B36" w14:textId="77777777" w:rsidR="001B742C" w:rsidRDefault="00692D6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查看库存</w:t>
            </w:r>
          </w:p>
          <w:p w14:paraId="41B13C1E" w14:textId="57B34BD8" w:rsidR="00692D6E" w:rsidRDefault="00692D6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上架图书</w:t>
            </w:r>
          </w:p>
          <w:p w14:paraId="32E58A90" w14:textId="77777777" w:rsidR="00692D6E" w:rsidRDefault="00692D6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下架图书</w:t>
            </w:r>
          </w:p>
          <w:p w14:paraId="2E9667EC" w14:textId="77777777" w:rsidR="00692D6E" w:rsidRDefault="00692D6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查看订单</w:t>
            </w:r>
          </w:p>
          <w:p w14:paraId="41C32D7F" w14:textId="4167EB2C" w:rsidR="00692D6E" w:rsidRDefault="00692D6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修改价格</w:t>
            </w:r>
          </w:p>
        </w:tc>
      </w:tr>
      <w:tr w:rsidR="001B742C" w14:paraId="0F476780" w14:textId="77777777" w:rsidTr="00F01501">
        <w:tc>
          <w:tcPr>
            <w:tcW w:w="411" w:type="pct"/>
            <w:shd w:val="clear" w:color="auto" w:fill="auto"/>
          </w:tcPr>
          <w:p w14:paraId="726B2A88" w14:textId="6BC83983" w:rsidR="001B742C" w:rsidRDefault="00F529D5" w:rsidP="00D5560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32</w:t>
            </w:r>
            <w:r>
              <w:fldChar w:fldCharType="end"/>
            </w:r>
          </w:p>
        </w:tc>
        <w:tc>
          <w:tcPr>
            <w:tcW w:w="648" w:type="pct"/>
            <w:shd w:val="clear" w:color="auto" w:fill="auto"/>
          </w:tcPr>
          <w:p w14:paraId="144BAAF4" w14:textId="1D43CC23" w:rsidR="001B742C" w:rsidRDefault="00796023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  <w:r w:rsidR="00862174">
              <w:rPr>
                <w:rFonts w:hint="eastAsia"/>
              </w:rPr>
              <w:t>买家</w:t>
            </w:r>
          </w:p>
        </w:tc>
        <w:tc>
          <w:tcPr>
            <w:tcW w:w="682" w:type="pct"/>
          </w:tcPr>
          <w:p w14:paraId="35EA1CBF" w14:textId="77777777" w:rsidR="001B742C" w:rsidRDefault="001B742C" w:rsidP="00D55606">
            <w:pPr>
              <w:pStyle w:val="a7"/>
              <w:ind w:firstLineChars="0" w:firstLine="0"/>
            </w:pPr>
          </w:p>
        </w:tc>
        <w:tc>
          <w:tcPr>
            <w:tcW w:w="1826" w:type="pct"/>
            <w:shd w:val="clear" w:color="auto" w:fill="auto"/>
          </w:tcPr>
          <w:p w14:paraId="715D9783" w14:textId="36EF8B81" w:rsidR="001B742C" w:rsidRDefault="008A2E68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浏览、购买图书等</w:t>
            </w:r>
          </w:p>
        </w:tc>
        <w:tc>
          <w:tcPr>
            <w:tcW w:w="1433" w:type="pct"/>
          </w:tcPr>
          <w:p w14:paraId="7CEA926E" w14:textId="5FC2520F" w:rsidR="00692D6E" w:rsidRDefault="00692D6E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检索图书</w:t>
            </w:r>
          </w:p>
          <w:p w14:paraId="3CD2F50C" w14:textId="669CAC0F" w:rsidR="005F425B" w:rsidRDefault="005F425B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提交订单</w:t>
            </w:r>
          </w:p>
          <w:p w14:paraId="52F8A901" w14:textId="77777777" w:rsidR="00A3494B" w:rsidRDefault="005F425B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查看</w:t>
            </w:r>
            <w:r w:rsidR="00692D6E">
              <w:rPr>
                <w:rFonts w:hint="eastAsia"/>
              </w:rPr>
              <w:t>订单</w:t>
            </w:r>
          </w:p>
          <w:p w14:paraId="2A3D5C2D" w14:textId="28786128" w:rsidR="00692D6E" w:rsidRDefault="00A3494B" w:rsidP="00D55606">
            <w:pPr>
              <w:pStyle w:val="a7"/>
              <w:ind w:firstLineChars="0" w:firstLine="0"/>
            </w:pPr>
            <w:r>
              <w:rPr>
                <w:rFonts w:hint="eastAsia"/>
              </w:rPr>
              <w:t>撤销</w:t>
            </w:r>
            <w:r w:rsidR="00692D6E">
              <w:rPr>
                <w:rFonts w:hint="eastAsia"/>
              </w:rPr>
              <w:t>订单</w:t>
            </w:r>
          </w:p>
          <w:p w14:paraId="0F05F607" w14:textId="50D9CCC5" w:rsidR="00851ECE" w:rsidRDefault="00B06923" w:rsidP="00851ECE">
            <w:pPr>
              <w:pStyle w:val="a7"/>
              <w:ind w:firstLineChars="0" w:firstLine="0"/>
            </w:pPr>
            <w:r>
              <w:rPr>
                <w:rFonts w:hint="eastAsia"/>
              </w:rPr>
              <w:t>加入</w:t>
            </w:r>
            <w:r w:rsidR="00851ECE">
              <w:rPr>
                <w:rFonts w:hint="eastAsia"/>
              </w:rPr>
              <w:t>购物车</w:t>
            </w:r>
          </w:p>
          <w:p w14:paraId="2E8A6B69" w14:textId="72BC2F8D" w:rsidR="00851ECE" w:rsidRDefault="00851ECE" w:rsidP="00851ECE">
            <w:pPr>
              <w:pStyle w:val="a7"/>
              <w:ind w:firstLineChars="0" w:firstLine="0"/>
            </w:pPr>
            <w:r>
              <w:rPr>
                <w:rFonts w:hint="eastAsia"/>
              </w:rPr>
              <w:t>查看购物车</w:t>
            </w:r>
          </w:p>
        </w:tc>
      </w:tr>
    </w:tbl>
    <w:p w14:paraId="5D12A9CF" w14:textId="17EE3891" w:rsidR="00BD379B" w:rsidRDefault="00811923" w:rsidP="007A39B9">
      <w:pPr>
        <w:pStyle w:val="2"/>
      </w:pPr>
      <w:bookmarkStart w:id="3" w:name="_Toc24926987"/>
      <w:r>
        <w:rPr>
          <w:rFonts w:hint="eastAsia"/>
        </w:rPr>
        <w:t>用户</w:t>
      </w:r>
      <w:r w:rsidR="00CE732B">
        <w:rPr>
          <w:rFonts w:hint="eastAsia"/>
        </w:rPr>
        <w:t>群</w:t>
      </w:r>
      <w:bookmarkEnd w:id="3"/>
    </w:p>
    <w:p w14:paraId="73BC9281" w14:textId="68FC61EF" w:rsidR="00B0256E" w:rsidRDefault="00B0256E" w:rsidP="00960015">
      <w:pPr>
        <w:pStyle w:val="a7"/>
        <w:ind w:firstLineChars="0" w:firstLine="0"/>
        <w:jc w:val="center"/>
      </w:pPr>
      <w:r>
        <w:rPr>
          <w:rFonts w:hint="eastAsia"/>
        </w:rPr>
        <w:t>表</w:t>
      </w:r>
      <w:r w:rsidR="009B11DF">
        <w:fldChar w:fldCharType="begin"/>
      </w:r>
      <w:r w:rsidR="009B11DF">
        <w:instrText xml:space="preserve"> STYLEREF  \s "</w:instrText>
      </w:r>
      <w:r w:rsidR="009B11DF">
        <w:instrText>标题</w:instrText>
      </w:r>
      <w:r w:rsidR="009B11DF">
        <w:instrText xml:space="preserve"> 2" \n </w:instrText>
      </w:r>
      <w:r w:rsidR="009B11DF">
        <w:fldChar w:fldCharType="separate"/>
      </w:r>
      <w:r w:rsidR="00D60492">
        <w:rPr>
          <w:noProof/>
        </w:rPr>
        <w:t>1.3</w:t>
      </w:r>
      <w:r w:rsidR="009B11DF">
        <w:fldChar w:fldCharType="end"/>
      </w:r>
      <w:r w:rsidR="009B11DF" w:rsidRPr="00AC47A9">
        <w:noBreakHyphen/>
      </w:r>
      <w:r w:rsidR="009B11DF">
        <w:fldChar w:fldCharType="begin"/>
      </w:r>
      <w:r w:rsidR="009B11DF">
        <w:instrText xml:space="preserve"> SEQ </w:instrText>
      </w:r>
      <w:r w:rsidR="009B11DF">
        <w:instrText>表格</w:instrText>
      </w:r>
      <w:r w:rsidR="009B11DF">
        <w:instrText xml:space="preserve">2 \* ARABIC \s 2 </w:instrText>
      </w:r>
      <w:r w:rsidR="009B11DF">
        <w:fldChar w:fldCharType="separate"/>
      </w:r>
      <w:r w:rsidR="00D60492">
        <w:rPr>
          <w:noProof/>
        </w:rPr>
        <w:t>1</w:t>
      </w:r>
      <w:r w:rsidR="009B11DF">
        <w:fldChar w:fldCharType="end"/>
      </w:r>
      <w:r>
        <w:rPr>
          <w:rFonts w:hint="eastAsia"/>
        </w:rPr>
        <w:t>用户群列表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1"/>
        <w:gridCol w:w="2053"/>
        <w:gridCol w:w="4551"/>
        <w:gridCol w:w="2777"/>
      </w:tblGrid>
      <w:tr w:rsidR="00E73BCD" w14:paraId="31844FDA" w14:textId="77777777" w:rsidTr="00ED1FE2">
        <w:tc>
          <w:tcPr>
            <w:tcW w:w="609" w:type="pct"/>
            <w:shd w:val="clear" w:color="auto" w:fill="D9D9D9"/>
          </w:tcPr>
          <w:p w14:paraId="244D6151" w14:textId="77777777" w:rsidR="00E73BCD" w:rsidRDefault="00E73BCD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1" w:type="pct"/>
            <w:shd w:val="clear" w:color="auto" w:fill="D9D9D9"/>
          </w:tcPr>
          <w:p w14:paraId="479B1D0B" w14:textId="77777777" w:rsidR="00E73BCD" w:rsidRDefault="00E73BCD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用户群</w:t>
            </w:r>
          </w:p>
        </w:tc>
        <w:tc>
          <w:tcPr>
            <w:tcW w:w="2130" w:type="pct"/>
            <w:shd w:val="clear" w:color="auto" w:fill="D9D9D9"/>
          </w:tcPr>
          <w:p w14:paraId="24B606D0" w14:textId="77777777" w:rsidR="00E73BCD" w:rsidRDefault="003503A3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岗位列表</w:t>
            </w:r>
          </w:p>
        </w:tc>
        <w:tc>
          <w:tcPr>
            <w:tcW w:w="1300" w:type="pct"/>
            <w:shd w:val="clear" w:color="auto" w:fill="D9D9D9"/>
          </w:tcPr>
          <w:p w14:paraId="76302EE7" w14:textId="77777777" w:rsidR="00E73BCD" w:rsidRDefault="00E73BCD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特征</w:t>
            </w:r>
          </w:p>
        </w:tc>
      </w:tr>
      <w:tr w:rsidR="00DD0362" w14:paraId="5D3362C6" w14:textId="77777777" w:rsidTr="00ED1FE2">
        <w:tc>
          <w:tcPr>
            <w:tcW w:w="609" w:type="pct"/>
            <w:shd w:val="clear" w:color="auto" w:fill="auto"/>
          </w:tcPr>
          <w:p w14:paraId="3BF82275" w14:textId="2AF17CF2" w:rsidR="00DD0362" w:rsidRDefault="007C11E0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1" w:type="pct"/>
            <w:shd w:val="clear" w:color="auto" w:fill="auto"/>
          </w:tcPr>
          <w:p w14:paraId="394EA830" w14:textId="3055AEDD" w:rsidR="00DD0362" w:rsidRDefault="007C11E0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买家</w:t>
            </w:r>
          </w:p>
        </w:tc>
        <w:tc>
          <w:tcPr>
            <w:tcW w:w="2130" w:type="pct"/>
          </w:tcPr>
          <w:p w14:paraId="1997106F" w14:textId="17136BB6" w:rsidR="00DD0362" w:rsidRDefault="000B769C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会员买家</w:t>
            </w:r>
          </w:p>
        </w:tc>
        <w:tc>
          <w:tcPr>
            <w:tcW w:w="1300" w:type="pct"/>
            <w:shd w:val="clear" w:color="auto" w:fill="auto"/>
          </w:tcPr>
          <w:p w14:paraId="535E2161" w14:textId="36BE828F" w:rsidR="00DD0362" w:rsidRDefault="007C11E0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可以浏览图书，将自己喜欢的图书加入购物车，并进行订单的提交</w:t>
            </w:r>
          </w:p>
        </w:tc>
      </w:tr>
      <w:tr w:rsidR="00DD0362" w14:paraId="70740026" w14:textId="77777777" w:rsidTr="00ED1FE2">
        <w:tc>
          <w:tcPr>
            <w:tcW w:w="609" w:type="pct"/>
            <w:shd w:val="clear" w:color="auto" w:fill="auto"/>
          </w:tcPr>
          <w:p w14:paraId="17612C49" w14:textId="56D191E6" w:rsidR="00DD0362" w:rsidRDefault="007C11E0" w:rsidP="00DD0362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1" w:type="pct"/>
            <w:shd w:val="clear" w:color="auto" w:fill="auto"/>
          </w:tcPr>
          <w:p w14:paraId="05ECA4A5" w14:textId="62221EEA" w:rsidR="00DD0362" w:rsidRDefault="007C11E0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2130" w:type="pct"/>
          </w:tcPr>
          <w:p w14:paraId="6275034A" w14:textId="2FE5DC04" w:rsidR="00DD0362" w:rsidRDefault="000B769C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普通卖家</w:t>
            </w:r>
          </w:p>
        </w:tc>
        <w:tc>
          <w:tcPr>
            <w:tcW w:w="1300" w:type="pct"/>
            <w:shd w:val="clear" w:color="auto" w:fill="auto"/>
          </w:tcPr>
          <w:p w14:paraId="3E0C144F" w14:textId="14F243AB" w:rsidR="00DD0362" w:rsidRDefault="00B34CCE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图书上架、下架，图书价格的调整</w:t>
            </w:r>
          </w:p>
        </w:tc>
      </w:tr>
      <w:tr w:rsidR="007C11E0" w14:paraId="67F352A7" w14:textId="77777777" w:rsidTr="00ED1FE2">
        <w:tc>
          <w:tcPr>
            <w:tcW w:w="609" w:type="pct"/>
            <w:shd w:val="clear" w:color="auto" w:fill="auto"/>
          </w:tcPr>
          <w:p w14:paraId="1CA065DE" w14:textId="0CBC5450" w:rsidR="007C11E0" w:rsidRDefault="007C11E0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61" w:type="pct"/>
            <w:shd w:val="clear" w:color="auto" w:fill="auto"/>
          </w:tcPr>
          <w:p w14:paraId="5070B3D7" w14:textId="7CB6BDD6" w:rsidR="007C11E0" w:rsidRDefault="007C11E0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130" w:type="pct"/>
          </w:tcPr>
          <w:p w14:paraId="0EB026CF" w14:textId="68F1AA80" w:rsidR="00170631" w:rsidRDefault="007C11E0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董事长、董事长秘书、总经理、总经理助理、分公司经理、分公司助理、客服经理、客服</w:t>
            </w:r>
            <w:r w:rsidR="00412391">
              <w:rPr>
                <w:rFonts w:hint="eastAsia"/>
              </w:rPr>
              <w:t>、销售主管、销售经理、销售总监、销售职员、品牌经理</w:t>
            </w:r>
            <w:r w:rsidR="003257E8">
              <w:rPr>
                <w:rFonts w:hint="eastAsia"/>
              </w:rPr>
              <w:t>、</w:t>
            </w:r>
            <w:r w:rsidR="00170631">
              <w:rPr>
                <w:rFonts w:hint="eastAsia"/>
              </w:rPr>
              <w:t>业务助理、业务主管、业务员、物流经理、物流主管、仓库主管、数据员、收发员、技术总监、系统工程师、网页设计师、系统维护师、数据管理员、运营经理、运营专员、会计主管、会计专员</w:t>
            </w:r>
          </w:p>
        </w:tc>
        <w:tc>
          <w:tcPr>
            <w:tcW w:w="1300" w:type="pct"/>
            <w:shd w:val="clear" w:color="auto" w:fill="auto"/>
          </w:tcPr>
          <w:p w14:paraId="16CD95AA" w14:textId="464702F5" w:rsidR="007C11E0" w:rsidRDefault="000B769C" w:rsidP="00DD0362">
            <w:pPr>
              <w:pStyle w:val="a7"/>
              <w:ind w:firstLineChars="0" w:firstLine="0"/>
            </w:pPr>
            <w:r>
              <w:rPr>
                <w:rFonts w:hint="eastAsia"/>
              </w:rPr>
              <w:t>买家、卖家信息</w:t>
            </w:r>
            <w:r w:rsidR="001914D2">
              <w:rPr>
                <w:rFonts w:hint="eastAsia"/>
              </w:rPr>
              <w:t>审核</w:t>
            </w:r>
            <w:r>
              <w:rPr>
                <w:rFonts w:hint="eastAsia"/>
              </w:rPr>
              <w:t>管理</w:t>
            </w:r>
            <w:r w:rsidR="001914D2">
              <w:rPr>
                <w:rFonts w:hint="eastAsia"/>
              </w:rPr>
              <w:t>，用户服务权限设置</w:t>
            </w:r>
          </w:p>
        </w:tc>
      </w:tr>
    </w:tbl>
    <w:p w14:paraId="26018C5B" w14:textId="77777777" w:rsidR="00643346" w:rsidRDefault="00643346" w:rsidP="00643346">
      <w:pPr>
        <w:pStyle w:val="2"/>
      </w:pPr>
      <w:bookmarkStart w:id="4" w:name="_Toc515082854"/>
      <w:bookmarkStart w:id="5" w:name="_Toc24926988"/>
      <w:r>
        <w:rPr>
          <w:rFonts w:hint="eastAsia"/>
        </w:rPr>
        <w:t>业务功能列表</w:t>
      </w:r>
      <w:bookmarkEnd w:id="4"/>
      <w:bookmarkEnd w:id="5"/>
    </w:p>
    <w:p w14:paraId="6BDEA806" w14:textId="17E47164" w:rsidR="00BD379B" w:rsidRDefault="00262429" w:rsidP="007A39B9">
      <w:pPr>
        <w:pStyle w:val="3"/>
      </w:pPr>
      <w:bookmarkStart w:id="6" w:name="_Toc24926989"/>
      <w:r>
        <w:rPr>
          <w:rFonts w:hint="eastAsia"/>
        </w:rPr>
        <w:t>管理员业务</w:t>
      </w:r>
      <w:bookmarkEnd w:id="6"/>
    </w:p>
    <w:p w14:paraId="254E3554" w14:textId="55998718" w:rsidR="00262429" w:rsidRPr="00AC47A9" w:rsidRDefault="00262429" w:rsidP="00262429">
      <w:pPr>
        <w:keepNext/>
        <w:jc w:val="center"/>
      </w:pPr>
      <w:r w:rsidRPr="00AC47A9"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1.4</w:t>
      </w:r>
      <w:r>
        <w:fldChar w:fldCharType="end"/>
      </w:r>
      <w:r w:rsidRPr="00AC47A9">
        <w:noBreakHyphen/>
      </w:r>
      <w:r>
        <w:t>1</w:t>
      </w:r>
      <w:r>
        <w:rPr>
          <w:rFonts w:hint="eastAsia"/>
        </w:rPr>
        <w:t>功能列表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6"/>
        <w:gridCol w:w="1496"/>
        <w:gridCol w:w="857"/>
        <w:gridCol w:w="1282"/>
        <w:gridCol w:w="857"/>
        <w:gridCol w:w="4687"/>
        <w:gridCol w:w="857"/>
      </w:tblGrid>
      <w:tr w:rsidR="00262429" w14:paraId="712EB3EF" w14:textId="77777777" w:rsidTr="0058349C">
        <w:tc>
          <w:tcPr>
            <w:tcW w:w="302" w:type="pct"/>
            <w:shd w:val="clear" w:color="auto" w:fill="D9D9D9"/>
            <w:vAlign w:val="center"/>
          </w:tcPr>
          <w:p w14:paraId="4460A00C" w14:textId="77777777" w:rsidR="00262429" w:rsidRDefault="00262429" w:rsidP="00EC1BB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00" w:type="pct"/>
            <w:shd w:val="clear" w:color="auto" w:fill="D9D9D9"/>
            <w:vAlign w:val="center"/>
          </w:tcPr>
          <w:p w14:paraId="49E8BF9B" w14:textId="77777777" w:rsidR="00262429" w:rsidRDefault="00262429" w:rsidP="00EC1BB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401" w:type="pct"/>
            <w:shd w:val="clear" w:color="auto" w:fill="D9D9D9"/>
            <w:vAlign w:val="center"/>
          </w:tcPr>
          <w:p w14:paraId="010B6F96" w14:textId="77777777" w:rsidR="00262429" w:rsidRDefault="00262429" w:rsidP="00EC1BB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部门</w:t>
            </w:r>
          </w:p>
        </w:tc>
        <w:tc>
          <w:tcPr>
            <w:tcW w:w="600" w:type="pct"/>
            <w:shd w:val="clear" w:color="auto" w:fill="D9D9D9"/>
            <w:vAlign w:val="center"/>
          </w:tcPr>
          <w:p w14:paraId="2EC46B8A" w14:textId="77777777" w:rsidR="00262429" w:rsidRDefault="00262429" w:rsidP="00EC1BB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岗位</w:t>
            </w:r>
          </w:p>
        </w:tc>
        <w:tc>
          <w:tcPr>
            <w:tcW w:w="401" w:type="pct"/>
            <w:shd w:val="clear" w:color="auto" w:fill="D9D9D9"/>
            <w:vAlign w:val="center"/>
          </w:tcPr>
          <w:p w14:paraId="405E60C1" w14:textId="77777777" w:rsidR="00262429" w:rsidRDefault="00262429" w:rsidP="00EC1BB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用户群</w:t>
            </w:r>
          </w:p>
        </w:tc>
        <w:tc>
          <w:tcPr>
            <w:tcW w:w="2194" w:type="pct"/>
            <w:shd w:val="clear" w:color="auto" w:fill="D9D9D9"/>
            <w:vAlign w:val="center"/>
          </w:tcPr>
          <w:p w14:paraId="7FB2A65C" w14:textId="77777777" w:rsidR="00262429" w:rsidRDefault="00262429" w:rsidP="00EC1BB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401" w:type="pct"/>
            <w:shd w:val="clear" w:color="auto" w:fill="D9D9D9"/>
            <w:vAlign w:val="center"/>
          </w:tcPr>
          <w:p w14:paraId="03A522A5" w14:textId="77777777" w:rsidR="00262429" w:rsidRDefault="00262429" w:rsidP="00EC1BB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实现否</w:t>
            </w:r>
          </w:p>
        </w:tc>
      </w:tr>
      <w:tr w:rsidR="00262429" w14:paraId="15BB9398" w14:textId="77777777" w:rsidTr="0058349C">
        <w:tc>
          <w:tcPr>
            <w:tcW w:w="302" w:type="pct"/>
            <w:shd w:val="clear" w:color="auto" w:fill="auto"/>
            <w:vAlign w:val="center"/>
          </w:tcPr>
          <w:p w14:paraId="27B9C72B" w14:textId="4C00B5BC" w:rsidR="00262429" w:rsidRDefault="00262429" w:rsidP="00EC1BB6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00" w:type="pct"/>
            <w:shd w:val="clear" w:color="auto" w:fill="auto"/>
            <w:vAlign w:val="center"/>
          </w:tcPr>
          <w:p w14:paraId="1D1A9377" w14:textId="41F1D65F" w:rsidR="00262429" w:rsidRDefault="00CB1A6C" w:rsidP="00EC1BB6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查看买家信息</w:t>
            </w:r>
          </w:p>
        </w:tc>
        <w:tc>
          <w:tcPr>
            <w:tcW w:w="401" w:type="pct"/>
            <w:shd w:val="clear" w:color="auto" w:fill="auto"/>
            <w:vAlign w:val="center"/>
          </w:tcPr>
          <w:p w14:paraId="1F9803B7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技术部</w:t>
            </w:r>
          </w:p>
        </w:tc>
        <w:tc>
          <w:tcPr>
            <w:tcW w:w="600" w:type="pct"/>
            <w:vAlign w:val="center"/>
          </w:tcPr>
          <w:p w14:paraId="25D341E6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数据管理员</w:t>
            </w:r>
          </w:p>
        </w:tc>
        <w:tc>
          <w:tcPr>
            <w:tcW w:w="401" w:type="pct"/>
            <w:vAlign w:val="center"/>
          </w:tcPr>
          <w:p w14:paraId="3493D3CC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194" w:type="pct"/>
            <w:vAlign w:val="center"/>
          </w:tcPr>
          <w:p w14:paraId="2630F847" w14:textId="53F43E8A" w:rsidR="00262429" w:rsidRDefault="00262C5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根据信誉积分</w:t>
            </w:r>
            <w:r w:rsidR="009E66F2">
              <w:rPr>
                <w:rFonts w:hint="eastAsia"/>
              </w:rPr>
              <w:t>排序和注册顺序查询买家信息</w:t>
            </w:r>
          </w:p>
        </w:tc>
        <w:tc>
          <w:tcPr>
            <w:tcW w:w="401" w:type="pct"/>
            <w:vAlign w:val="center"/>
          </w:tcPr>
          <w:p w14:paraId="3FB173FD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是</w:t>
            </w:r>
          </w:p>
        </w:tc>
      </w:tr>
      <w:tr w:rsidR="00262429" w14:paraId="1AE2A20F" w14:textId="77777777" w:rsidTr="0058349C">
        <w:tc>
          <w:tcPr>
            <w:tcW w:w="302" w:type="pct"/>
            <w:shd w:val="clear" w:color="auto" w:fill="auto"/>
            <w:vAlign w:val="center"/>
          </w:tcPr>
          <w:p w14:paraId="5819EA29" w14:textId="4FCEC369" w:rsidR="00262429" w:rsidRDefault="00262429" w:rsidP="00EC1BB6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00" w:type="pct"/>
            <w:shd w:val="clear" w:color="auto" w:fill="auto"/>
            <w:vAlign w:val="center"/>
          </w:tcPr>
          <w:p w14:paraId="75390CB8" w14:textId="5341E9B4" w:rsidR="00262429" w:rsidRDefault="00CB1A6C" w:rsidP="00EC1BB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统计</w:t>
            </w:r>
            <w:r w:rsidR="0090631B">
              <w:rPr>
                <w:rFonts w:hint="eastAsia"/>
                <w:color w:val="000000"/>
                <w:szCs w:val="21"/>
              </w:rPr>
              <w:t>图书</w:t>
            </w:r>
            <w:r>
              <w:rPr>
                <w:rFonts w:hint="eastAsia"/>
                <w:color w:val="000000"/>
                <w:szCs w:val="21"/>
              </w:rPr>
              <w:t>信息</w:t>
            </w:r>
          </w:p>
        </w:tc>
        <w:tc>
          <w:tcPr>
            <w:tcW w:w="401" w:type="pct"/>
            <w:shd w:val="clear" w:color="auto" w:fill="auto"/>
            <w:vAlign w:val="center"/>
          </w:tcPr>
          <w:p w14:paraId="28A9E947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技术部</w:t>
            </w:r>
          </w:p>
        </w:tc>
        <w:tc>
          <w:tcPr>
            <w:tcW w:w="600" w:type="pct"/>
            <w:vAlign w:val="center"/>
          </w:tcPr>
          <w:p w14:paraId="19671B24" w14:textId="7E95F081" w:rsidR="00262429" w:rsidRDefault="00262429" w:rsidP="00EC1BB6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数据员</w:t>
            </w:r>
            <w:proofErr w:type="gramEnd"/>
          </w:p>
        </w:tc>
        <w:tc>
          <w:tcPr>
            <w:tcW w:w="401" w:type="pct"/>
            <w:vAlign w:val="center"/>
          </w:tcPr>
          <w:p w14:paraId="2388FF75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194" w:type="pct"/>
            <w:vAlign w:val="center"/>
          </w:tcPr>
          <w:p w14:paraId="59BCFB00" w14:textId="21DD7706" w:rsidR="00262429" w:rsidRDefault="00B96E8E" w:rsidP="00EC1BB6">
            <w:pPr>
              <w:pStyle w:val="a7"/>
              <w:ind w:firstLineChars="0" w:firstLine="0"/>
            </w:pPr>
            <w:r w:rsidRPr="00B96E8E">
              <w:rPr>
                <w:rFonts w:hint="eastAsia"/>
              </w:rPr>
              <w:t>统计</w:t>
            </w:r>
            <w:r w:rsidR="005A2DAC">
              <w:rPr>
                <w:rFonts w:hint="eastAsia"/>
              </w:rPr>
              <w:t>书城</w:t>
            </w:r>
            <w:r w:rsidR="009E66F2">
              <w:rPr>
                <w:rFonts w:hint="eastAsia"/>
              </w:rPr>
              <w:t>不同图书类别总数和书城上架</w:t>
            </w:r>
            <w:r w:rsidR="00DF7B22">
              <w:rPr>
                <w:rFonts w:hint="eastAsia"/>
              </w:rPr>
              <w:t>图书</w:t>
            </w:r>
            <w:r w:rsidR="009E66F2">
              <w:rPr>
                <w:rFonts w:hint="eastAsia"/>
              </w:rPr>
              <w:t>总数</w:t>
            </w:r>
          </w:p>
        </w:tc>
        <w:tc>
          <w:tcPr>
            <w:tcW w:w="401" w:type="pct"/>
            <w:vAlign w:val="center"/>
          </w:tcPr>
          <w:p w14:paraId="41F6247D" w14:textId="77777777" w:rsidR="00262429" w:rsidRDefault="00262429" w:rsidP="00EC1BB6">
            <w:r w:rsidRPr="00DC53F6">
              <w:rPr>
                <w:rFonts w:hint="eastAsia"/>
              </w:rPr>
              <w:t>是</w:t>
            </w:r>
          </w:p>
        </w:tc>
      </w:tr>
      <w:tr w:rsidR="00262429" w14:paraId="09CF0916" w14:textId="77777777" w:rsidTr="0058349C">
        <w:tc>
          <w:tcPr>
            <w:tcW w:w="302" w:type="pct"/>
            <w:shd w:val="clear" w:color="auto" w:fill="auto"/>
            <w:vAlign w:val="center"/>
          </w:tcPr>
          <w:p w14:paraId="036FDA57" w14:textId="7FDC1DD0" w:rsidR="00262429" w:rsidRPr="00B43231" w:rsidRDefault="00262429" w:rsidP="00EC1BB6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00" w:type="pct"/>
            <w:shd w:val="clear" w:color="auto" w:fill="auto"/>
            <w:vAlign w:val="center"/>
          </w:tcPr>
          <w:p w14:paraId="7517FA9E" w14:textId="4AD0870C" w:rsidR="00262429" w:rsidRDefault="00CB1A6C" w:rsidP="00EC1BB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下架违规图书</w:t>
            </w:r>
          </w:p>
        </w:tc>
        <w:tc>
          <w:tcPr>
            <w:tcW w:w="401" w:type="pct"/>
            <w:shd w:val="clear" w:color="auto" w:fill="auto"/>
            <w:vAlign w:val="center"/>
          </w:tcPr>
          <w:p w14:paraId="33F67663" w14:textId="443B19A8" w:rsidR="00262429" w:rsidRDefault="002748A7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物流部</w:t>
            </w:r>
          </w:p>
        </w:tc>
        <w:tc>
          <w:tcPr>
            <w:tcW w:w="600" w:type="pct"/>
            <w:vAlign w:val="center"/>
          </w:tcPr>
          <w:p w14:paraId="11287887" w14:textId="59388F08" w:rsidR="00262429" w:rsidRDefault="002748A7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数据</w:t>
            </w:r>
            <w:r w:rsidR="00CB1A6C">
              <w:rPr>
                <w:rFonts w:hint="eastAsia"/>
              </w:rPr>
              <w:t>管理</w:t>
            </w:r>
            <w:r>
              <w:rPr>
                <w:rFonts w:hint="eastAsia"/>
              </w:rPr>
              <w:t>员</w:t>
            </w:r>
          </w:p>
        </w:tc>
        <w:tc>
          <w:tcPr>
            <w:tcW w:w="401" w:type="pct"/>
            <w:vAlign w:val="center"/>
          </w:tcPr>
          <w:p w14:paraId="58A48E3C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194" w:type="pct"/>
            <w:vAlign w:val="center"/>
          </w:tcPr>
          <w:p w14:paraId="3BF180AB" w14:textId="27E33392" w:rsidR="00262429" w:rsidRDefault="0058349C" w:rsidP="00EC1BB6">
            <w:pPr>
              <w:pStyle w:val="a7"/>
              <w:ind w:firstLineChars="0" w:firstLine="0"/>
            </w:pPr>
            <w:r>
              <w:t>根据图书类别与图书名称是否一致来判定图书上架信息是否违规，若图书违规，将违规图书下架，违规图书信息存入违规图书信息表</w:t>
            </w:r>
          </w:p>
        </w:tc>
        <w:tc>
          <w:tcPr>
            <w:tcW w:w="401" w:type="pct"/>
            <w:vAlign w:val="center"/>
          </w:tcPr>
          <w:p w14:paraId="3AE1F70A" w14:textId="77777777" w:rsidR="00262429" w:rsidRDefault="00262429" w:rsidP="00EC1BB6">
            <w:r w:rsidRPr="00DC53F6">
              <w:rPr>
                <w:rFonts w:hint="eastAsia"/>
              </w:rPr>
              <w:t>是</w:t>
            </w:r>
          </w:p>
        </w:tc>
      </w:tr>
      <w:tr w:rsidR="00262429" w14:paraId="20754B41" w14:textId="77777777" w:rsidTr="0058349C">
        <w:tc>
          <w:tcPr>
            <w:tcW w:w="302" w:type="pct"/>
            <w:shd w:val="clear" w:color="auto" w:fill="auto"/>
            <w:vAlign w:val="center"/>
          </w:tcPr>
          <w:p w14:paraId="669C4B49" w14:textId="0E5D9192" w:rsidR="00262429" w:rsidRPr="00B43231" w:rsidRDefault="00262429" w:rsidP="00EC1BB6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00" w:type="pct"/>
            <w:shd w:val="clear" w:color="auto" w:fill="auto"/>
            <w:vAlign w:val="center"/>
          </w:tcPr>
          <w:p w14:paraId="15011580" w14:textId="2F249CF2" w:rsidR="00262429" w:rsidRDefault="00DF2866" w:rsidP="00EC1BB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查看卖家信息</w:t>
            </w:r>
          </w:p>
        </w:tc>
        <w:tc>
          <w:tcPr>
            <w:tcW w:w="401" w:type="pct"/>
            <w:shd w:val="clear" w:color="auto" w:fill="auto"/>
            <w:vAlign w:val="center"/>
          </w:tcPr>
          <w:p w14:paraId="65A28B24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技术部</w:t>
            </w:r>
          </w:p>
        </w:tc>
        <w:tc>
          <w:tcPr>
            <w:tcW w:w="600" w:type="pct"/>
            <w:vAlign w:val="center"/>
          </w:tcPr>
          <w:p w14:paraId="27C0D466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数据管理员</w:t>
            </w:r>
          </w:p>
        </w:tc>
        <w:tc>
          <w:tcPr>
            <w:tcW w:w="401" w:type="pct"/>
            <w:vAlign w:val="center"/>
          </w:tcPr>
          <w:p w14:paraId="2BA10B3F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194" w:type="pct"/>
            <w:vAlign w:val="center"/>
          </w:tcPr>
          <w:p w14:paraId="5C394095" w14:textId="42C2FC6C" w:rsidR="00262429" w:rsidRDefault="002748A7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查看卖家个人信息，查看是否存在违规行为</w:t>
            </w:r>
          </w:p>
        </w:tc>
        <w:tc>
          <w:tcPr>
            <w:tcW w:w="401" w:type="pct"/>
            <w:vAlign w:val="center"/>
          </w:tcPr>
          <w:p w14:paraId="1B6F8606" w14:textId="77777777" w:rsidR="00262429" w:rsidRDefault="00262429" w:rsidP="00EC1BB6"/>
        </w:tc>
      </w:tr>
      <w:tr w:rsidR="00262429" w14:paraId="1F188B40" w14:textId="77777777" w:rsidTr="0058349C">
        <w:tc>
          <w:tcPr>
            <w:tcW w:w="302" w:type="pct"/>
            <w:shd w:val="clear" w:color="auto" w:fill="auto"/>
            <w:vAlign w:val="center"/>
          </w:tcPr>
          <w:p w14:paraId="4ED4C37F" w14:textId="3BBDAF54" w:rsidR="00262429" w:rsidRPr="00B43231" w:rsidRDefault="00262429" w:rsidP="00EC1BB6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00" w:type="pct"/>
            <w:shd w:val="clear" w:color="auto" w:fill="auto"/>
            <w:vAlign w:val="center"/>
          </w:tcPr>
          <w:p w14:paraId="535CB288" w14:textId="2E6179B9" w:rsidR="00262429" w:rsidRDefault="00CD0064" w:rsidP="00EC1BB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修改用户权限</w:t>
            </w:r>
          </w:p>
        </w:tc>
        <w:tc>
          <w:tcPr>
            <w:tcW w:w="401" w:type="pct"/>
            <w:shd w:val="clear" w:color="auto" w:fill="auto"/>
            <w:vAlign w:val="center"/>
          </w:tcPr>
          <w:p w14:paraId="2639EB9E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技术部</w:t>
            </w:r>
          </w:p>
        </w:tc>
        <w:tc>
          <w:tcPr>
            <w:tcW w:w="600" w:type="pct"/>
            <w:vAlign w:val="center"/>
          </w:tcPr>
          <w:p w14:paraId="1710C892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数据管理员</w:t>
            </w:r>
          </w:p>
        </w:tc>
        <w:tc>
          <w:tcPr>
            <w:tcW w:w="401" w:type="pct"/>
            <w:vAlign w:val="center"/>
          </w:tcPr>
          <w:p w14:paraId="79EB370B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194" w:type="pct"/>
            <w:vAlign w:val="center"/>
          </w:tcPr>
          <w:p w14:paraId="4FAB8F11" w14:textId="7BDE1E20" w:rsidR="00262429" w:rsidRDefault="00CD0064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针对买家和卖家的违规行为，限制其买卖权限</w:t>
            </w:r>
          </w:p>
        </w:tc>
        <w:tc>
          <w:tcPr>
            <w:tcW w:w="401" w:type="pct"/>
            <w:vAlign w:val="center"/>
          </w:tcPr>
          <w:p w14:paraId="039C5293" w14:textId="77777777" w:rsidR="00262429" w:rsidRDefault="00262429" w:rsidP="00EC1BB6"/>
        </w:tc>
      </w:tr>
      <w:tr w:rsidR="00262429" w14:paraId="2D4169C5" w14:textId="77777777" w:rsidTr="0058349C">
        <w:tc>
          <w:tcPr>
            <w:tcW w:w="302" w:type="pct"/>
            <w:shd w:val="clear" w:color="auto" w:fill="auto"/>
            <w:vAlign w:val="center"/>
          </w:tcPr>
          <w:p w14:paraId="0BA2D26C" w14:textId="77A45390" w:rsidR="00262429" w:rsidRPr="00B43231" w:rsidRDefault="00262429" w:rsidP="00EC1BB6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00" w:type="pct"/>
            <w:shd w:val="clear" w:color="auto" w:fill="auto"/>
            <w:vAlign w:val="center"/>
          </w:tcPr>
          <w:p w14:paraId="006F273F" w14:textId="3F2C4B6A" w:rsidR="00262429" w:rsidRDefault="00DF2866" w:rsidP="00EC1BB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查看黑名单</w:t>
            </w:r>
          </w:p>
        </w:tc>
        <w:tc>
          <w:tcPr>
            <w:tcW w:w="401" w:type="pct"/>
            <w:shd w:val="clear" w:color="auto" w:fill="auto"/>
            <w:vAlign w:val="center"/>
          </w:tcPr>
          <w:p w14:paraId="43413D3B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技术部</w:t>
            </w:r>
          </w:p>
        </w:tc>
        <w:tc>
          <w:tcPr>
            <w:tcW w:w="600" w:type="pct"/>
            <w:vAlign w:val="center"/>
          </w:tcPr>
          <w:p w14:paraId="38D6D3C1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数据管理员</w:t>
            </w:r>
          </w:p>
        </w:tc>
        <w:tc>
          <w:tcPr>
            <w:tcW w:w="401" w:type="pct"/>
            <w:vAlign w:val="center"/>
          </w:tcPr>
          <w:p w14:paraId="248677D2" w14:textId="77777777" w:rsidR="00262429" w:rsidRDefault="00262429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194" w:type="pct"/>
            <w:vAlign w:val="center"/>
          </w:tcPr>
          <w:p w14:paraId="55AF6B8F" w14:textId="27BF63F2" w:rsidR="00262429" w:rsidRDefault="002748A7" w:rsidP="00EC1BB6">
            <w:pPr>
              <w:pStyle w:val="a7"/>
              <w:ind w:firstLineChars="0" w:firstLine="0"/>
            </w:pPr>
            <w:r>
              <w:rPr>
                <w:rFonts w:hint="eastAsia"/>
              </w:rPr>
              <w:t>查看黑名单，修改黑名单信息</w:t>
            </w:r>
          </w:p>
        </w:tc>
        <w:tc>
          <w:tcPr>
            <w:tcW w:w="401" w:type="pct"/>
            <w:vAlign w:val="center"/>
          </w:tcPr>
          <w:p w14:paraId="45BE3699" w14:textId="77777777" w:rsidR="00262429" w:rsidRDefault="00262429" w:rsidP="00EC1BB6"/>
        </w:tc>
      </w:tr>
    </w:tbl>
    <w:p w14:paraId="73C4A05F" w14:textId="4A80B8B4" w:rsidR="00BD379B" w:rsidRDefault="00262429" w:rsidP="007A39B9">
      <w:pPr>
        <w:pStyle w:val="3"/>
      </w:pPr>
      <w:bookmarkStart w:id="7" w:name="_Toc24926990"/>
      <w:r>
        <w:rPr>
          <w:rFonts w:hint="eastAsia"/>
        </w:rPr>
        <w:t>买家业务</w:t>
      </w:r>
      <w:bookmarkEnd w:id="7"/>
    </w:p>
    <w:p w14:paraId="7E0666BD" w14:textId="7B6C08F2" w:rsidR="00262429" w:rsidRPr="00AC47A9" w:rsidRDefault="00262429" w:rsidP="00262429">
      <w:pPr>
        <w:keepNext/>
        <w:jc w:val="center"/>
      </w:pPr>
      <w:r w:rsidRPr="00AC47A9"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1.4</w:t>
      </w:r>
      <w:r>
        <w:fldChar w:fldCharType="end"/>
      </w:r>
      <w:r w:rsidRPr="00AC47A9"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功能列表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6"/>
        <w:gridCol w:w="1571"/>
        <w:gridCol w:w="851"/>
        <w:gridCol w:w="1275"/>
        <w:gridCol w:w="848"/>
        <w:gridCol w:w="4395"/>
        <w:gridCol w:w="936"/>
      </w:tblGrid>
      <w:tr w:rsidR="00262429" w14:paraId="6457903A" w14:textId="77777777" w:rsidTr="001A5014">
        <w:tc>
          <w:tcPr>
            <w:tcW w:w="377" w:type="pct"/>
            <w:shd w:val="clear" w:color="auto" w:fill="D9D9D9"/>
          </w:tcPr>
          <w:p w14:paraId="56A05F5D" w14:textId="77777777" w:rsidR="00262429" w:rsidRDefault="00262429" w:rsidP="0020248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5" w:type="pct"/>
            <w:shd w:val="clear" w:color="auto" w:fill="D9D9D9"/>
          </w:tcPr>
          <w:p w14:paraId="6177529E" w14:textId="77777777" w:rsidR="00262429" w:rsidRDefault="00262429" w:rsidP="0020248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398" w:type="pct"/>
            <w:shd w:val="clear" w:color="auto" w:fill="D9D9D9"/>
          </w:tcPr>
          <w:p w14:paraId="39A95D74" w14:textId="77777777" w:rsidR="00262429" w:rsidRDefault="00262429" w:rsidP="0020248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部门</w:t>
            </w:r>
          </w:p>
        </w:tc>
        <w:tc>
          <w:tcPr>
            <w:tcW w:w="597" w:type="pct"/>
            <w:shd w:val="clear" w:color="auto" w:fill="D9D9D9"/>
          </w:tcPr>
          <w:p w14:paraId="3172EDC1" w14:textId="77777777" w:rsidR="00262429" w:rsidRDefault="00262429" w:rsidP="0020248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岗位</w:t>
            </w:r>
          </w:p>
        </w:tc>
        <w:tc>
          <w:tcPr>
            <w:tcW w:w="397" w:type="pct"/>
            <w:shd w:val="clear" w:color="auto" w:fill="D9D9D9"/>
          </w:tcPr>
          <w:p w14:paraId="2117CAF3" w14:textId="77777777" w:rsidR="00262429" w:rsidRDefault="00262429" w:rsidP="0020248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用户群</w:t>
            </w:r>
          </w:p>
        </w:tc>
        <w:tc>
          <w:tcPr>
            <w:tcW w:w="2057" w:type="pct"/>
            <w:shd w:val="clear" w:color="auto" w:fill="D9D9D9"/>
          </w:tcPr>
          <w:p w14:paraId="28D18AD8" w14:textId="77777777" w:rsidR="00262429" w:rsidRDefault="00262429" w:rsidP="0020248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438" w:type="pct"/>
            <w:shd w:val="clear" w:color="auto" w:fill="D9D9D9"/>
          </w:tcPr>
          <w:p w14:paraId="09C84DA6" w14:textId="77777777" w:rsidR="00262429" w:rsidRDefault="00262429" w:rsidP="0020248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实现否</w:t>
            </w:r>
          </w:p>
        </w:tc>
      </w:tr>
      <w:tr w:rsidR="00262429" w14:paraId="721C58E7" w14:textId="77777777" w:rsidTr="001A5014">
        <w:tc>
          <w:tcPr>
            <w:tcW w:w="377" w:type="pct"/>
            <w:shd w:val="clear" w:color="auto" w:fill="auto"/>
          </w:tcPr>
          <w:p w14:paraId="0E44E062" w14:textId="0B9BDA19" w:rsidR="00262429" w:rsidRDefault="00262429" w:rsidP="00202482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0360C4E1" w14:textId="575FCADB" w:rsidR="00262429" w:rsidRDefault="00822682" w:rsidP="0020248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</w:rPr>
              <w:t>加入</w:t>
            </w:r>
            <w:r w:rsidRPr="001C056E">
              <w:rPr>
                <w:rFonts w:hint="eastAsia"/>
              </w:rPr>
              <w:t>购物车</w:t>
            </w:r>
          </w:p>
        </w:tc>
        <w:tc>
          <w:tcPr>
            <w:tcW w:w="398" w:type="pct"/>
            <w:shd w:val="clear" w:color="auto" w:fill="auto"/>
          </w:tcPr>
          <w:p w14:paraId="326DA4D6" w14:textId="77777777" w:rsidR="00262429" w:rsidRDefault="00262429" w:rsidP="00202482">
            <w:pPr>
              <w:pStyle w:val="a7"/>
              <w:ind w:firstLineChars="0" w:firstLine="0"/>
            </w:pPr>
          </w:p>
        </w:tc>
        <w:tc>
          <w:tcPr>
            <w:tcW w:w="597" w:type="pct"/>
          </w:tcPr>
          <w:p w14:paraId="335968F4" w14:textId="0FF4A806" w:rsidR="00262429" w:rsidRDefault="00F36B03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  <w:r w:rsidR="00262429">
              <w:rPr>
                <w:rFonts w:hint="eastAsia"/>
              </w:rPr>
              <w:t>买家</w:t>
            </w:r>
          </w:p>
        </w:tc>
        <w:tc>
          <w:tcPr>
            <w:tcW w:w="397" w:type="pct"/>
          </w:tcPr>
          <w:p w14:paraId="081C2FDC" w14:textId="77777777" w:rsidR="00262429" w:rsidRDefault="00262429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</w:p>
        </w:tc>
        <w:tc>
          <w:tcPr>
            <w:tcW w:w="2057" w:type="pct"/>
          </w:tcPr>
          <w:p w14:paraId="3C64CEE2" w14:textId="5F791D39" w:rsidR="00262429" w:rsidRDefault="00735AEB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查询图书，</w:t>
            </w:r>
            <w:r w:rsidR="00822682">
              <w:rPr>
                <w:rFonts w:hint="eastAsia"/>
              </w:rPr>
              <w:t>添加需购买的图书到购物车</w:t>
            </w:r>
          </w:p>
        </w:tc>
        <w:tc>
          <w:tcPr>
            <w:tcW w:w="438" w:type="pct"/>
          </w:tcPr>
          <w:p w14:paraId="02618447" w14:textId="77777777" w:rsidR="00262429" w:rsidRDefault="00262429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是</w:t>
            </w:r>
          </w:p>
        </w:tc>
      </w:tr>
      <w:tr w:rsidR="00262429" w14:paraId="7E57E198" w14:textId="77777777" w:rsidTr="001A5014">
        <w:tc>
          <w:tcPr>
            <w:tcW w:w="377" w:type="pct"/>
            <w:shd w:val="clear" w:color="auto" w:fill="auto"/>
          </w:tcPr>
          <w:p w14:paraId="448B9034" w14:textId="6496133D" w:rsidR="00262429" w:rsidRDefault="00262429" w:rsidP="00202482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3927F63B" w14:textId="2DE73A20" w:rsidR="00262429" w:rsidRDefault="00822682" w:rsidP="00202482">
            <w:pPr>
              <w:rPr>
                <w:color w:val="000000"/>
                <w:szCs w:val="21"/>
              </w:rPr>
            </w:pPr>
            <w:r w:rsidRPr="001C056E">
              <w:rPr>
                <w:rFonts w:hint="eastAsia"/>
                <w:color w:val="000000"/>
                <w:szCs w:val="21"/>
              </w:rPr>
              <w:t>提交订单</w:t>
            </w:r>
          </w:p>
        </w:tc>
        <w:tc>
          <w:tcPr>
            <w:tcW w:w="398" w:type="pct"/>
            <w:shd w:val="clear" w:color="auto" w:fill="auto"/>
          </w:tcPr>
          <w:p w14:paraId="4D1DF905" w14:textId="77777777" w:rsidR="00262429" w:rsidRDefault="00262429" w:rsidP="00202482">
            <w:pPr>
              <w:pStyle w:val="a7"/>
              <w:ind w:firstLineChars="0" w:firstLine="0"/>
            </w:pPr>
          </w:p>
        </w:tc>
        <w:tc>
          <w:tcPr>
            <w:tcW w:w="597" w:type="pct"/>
          </w:tcPr>
          <w:p w14:paraId="11E70884" w14:textId="37DEA900" w:rsidR="00262429" w:rsidRDefault="00F36B03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  <w:r w:rsidR="00262429">
              <w:rPr>
                <w:rFonts w:hint="eastAsia"/>
              </w:rPr>
              <w:t>买家</w:t>
            </w:r>
          </w:p>
        </w:tc>
        <w:tc>
          <w:tcPr>
            <w:tcW w:w="397" w:type="pct"/>
          </w:tcPr>
          <w:p w14:paraId="673E5F4E" w14:textId="77777777" w:rsidR="00262429" w:rsidRDefault="00262429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</w:p>
        </w:tc>
        <w:tc>
          <w:tcPr>
            <w:tcW w:w="2057" w:type="pct"/>
          </w:tcPr>
          <w:p w14:paraId="5EDB2BBF" w14:textId="6E6A5C80" w:rsidR="00262429" w:rsidRDefault="00822682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提交购物车中的图书</w:t>
            </w:r>
          </w:p>
        </w:tc>
        <w:tc>
          <w:tcPr>
            <w:tcW w:w="438" w:type="pct"/>
          </w:tcPr>
          <w:p w14:paraId="192A1442" w14:textId="77777777" w:rsidR="00262429" w:rsidRDefault="00262429" w:rsidP="00202482">
            <w:r w:rsidRPr="00DC53F6">
              <w:rPr>
                <w:rFonts w:hint="eastAsia"/>
              </w:rPr>
              <w:t>是</w:t>
            </w:r>
          </w:p>
        </w:tc>
      </w:tr>
      <w:tr w:rsidR="00262429" w14:paraId="298B43CD" w14:textId="77777777" w:rsidTr="001A5014">
        <w:tc>
          <w:tcPr>
            <w:tcW w:w="377" w:type="pct"/>
            <w:shd w:val="clear" w:color="auto" w:fill="auto"/>
          </w:tcPr>
          <w:p w14:paraId="0C767836" w14:textId="17B2E070" w:rsidR="00262429" w:rsidRPr="00B43231" w:rsidRDefault="00262429" w:rsidP="00202482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37EE69FD" w14:textId="4258D77D" w:rsidR="00262429" w:rsidRDefault="00822682" w:rsidP="00202482">
            <w:pPr>
              <w:rPr>
                <w:color w:val="000000"/>
                <w:szCs w:val="21"/>
              </w:rPr>
            </w:pPr>
            <w:r w:rsidRPr="001C056E">
              <w:rPr>
                <w:rFonts w:hint="eastAsia"/>
              </w:rPr>
              <w:t>撤销订单</w:t>
            </w:r>
          </w:p>
        </w:tc>
        <w:tc>
          <w:tcPr>
            <w:tcW w:w="398" w:type="pct"/>
            <w:shd w:val="clear" w:color="auto" w:fill="auto"/>
          </w:tcPr>
          <w:p w14:paraId="5064D57E" w14:textId="77777777" w:rsidR="00262429" w:rsidRDefault="00262429" w:rsidP="00202482">
            <w:pPr>
              <w:pStyle w:val="a7"/>
              <w:ind w:firstLineChars="0" w:firstLine="0"/>
            </w:pPr>
          </w:p>
        </w:tc>
        <w:tc>
          <w:tcPr>
            <w:tcW w:w="597" w:type="pct"/>
          </w:tcPr>
          <w:p w14:paraId="475F20A9" w14:textId="74062F07" w:rsidR="00262429" w:rsidRDefault="00F36B03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  <w:r w:rsidR="00262429">
              <w:rPr>
                <w:rFonts w:hint="eastAsia"/>
              </w:rPr>
              <w:t>买家</w:t>
            </w:r>
          </w:p>
        </w:tc>
        <w:tc>
          <w:tcPr>
            <w:tcW w:w="397" w:type="pct"/>
          </w:tcPr>
          <w:p w14:paraId="2774BDBA" w14:textId="77777777" w:rsidR="00262429" w:rsidRDefault="00262429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</w:p>
        </w:tc>
        <w:tc>
          <w:tcPr>
            <w:tcW w:w="2057" w:type="pct"/>
          </w:tcPr>
          <w:p w14:paraId="449F433D" w14:textId="307F2863" w:rsidR="00262429" w:rsidRDefault="00545A13" w:rsidP="00202482">
            <w:pPr>
              <w:pStyle w:val="a7"/>
              <w:ind w:firstLineChars="0" w:firstLine="0"/>
            </w:pPr>
            <w:r>
              <w:t>撤销未付款和付款未发货的图书订单</w:t>
            </w:r>
          </w:p>
        </w:tc>
        <w:tc>
          <w:tcPr>
            <w:tcW w:w="438" w:type="pct"/>
          </w:tcPr>
          <w:p w14:paraId="2CE35D9E" w14:textId="77777777" w:rsidR="00262429" w:rsidRDefault="00262429" w:rsidP="00202482">
            <w:r w:rsidRPr="00DC53F6">
              <w:rPr>
                <w:rFonts w:hint="eastAsia"/>
              </w:rPr>
              <w:t>是</w:t>
            </w:r>
          </w:p>
        </w:tc>
      </w:tr>
      <w:tr w:rsidR="00262429" w14:paraId="1653B05A" w14:textId="77777777" w:rsidTr="001A5014">
        <w:tc>
          <w:tcPr>
            <w:tcW w:w="377" w:type="pct"/>
            <w:shd w:val="clear" w:color="auto" w:fill="auto"/>
          </w:tcPr>
          <w:p w14:paraId="5EB4DB4C" w14:textId="027097A7" w:rsidR="00262429" w:rsidRPr="00B43231" w:rsidRDefault="00262429" w:rsidP="00202482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5B4DEBEB" w14:textId="4A415BA7" w:rsidR="00262429" w:rsidRDefault="00822682" w:rsidP="00202482">
            <w:pPr>
              <w:rPr>
                <w:color w:val="000000"/>
                <w:szCs w:val="21"/>
              </w:rPr>
            </w:pPr>
            <w:r w:rsidRPr="001C056E">
              <w:rPr>
                <w:rFonts w:hint="eastAsia"/>
              </w:rPr>
              <w:t>检索图书</w:t>
            </w:r>
          </w:p>
        </w:tc>
        <w:tc>
          <w:tcPr>
            <w:tcW w:w="398" w:type="pct"/>
            <w:shd w:val="clear" w:color="auto" w:fill="auto"/>
          </w:tcPr>
          <w:p w14:paraId="57607322" w14:textId="77777777" w:rsidR="00262429" w:rsidRDefault="00262429" w:rsidP="00202482">
            <w:pPr>
              <w:pStyle w:val="a7"/>
              <w:ind w:firstLineChars="0" w:firstLine="0"/>
            </w:pPr>
          </w:p>
        </w:tc>
        <w:tc>
          <w:tcPr>
            <w:tcW w:w="597" w:type="pct"/>
          </w:tcPr>
          <w:p w14:paraId="2A2DB43F" w14:textId="2C470B11" w:rsidR="00262429" w:rsidRDefault="00F36B03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  <w:r w:rsidR="00262429">
              <w:rPr>
                <w:rFonts w:hint="eastAsia"/>
              </w:rPr>
              <w:t>买家</w:t>
            </w:r>
          </w:p>
        </w:tc>
        <w:tc>
          <w:tcPr>
            <w:tcW w:w="397" w:type="pct"/>
          </w:tcPr>
          <w:p w14:paraId="3668A702" w14:textId="77777777" w:rsidR="00262429" w:rsidRDefault="00262429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</w:p>
        </w:tc>
        <w:tc>
          <w:tcPr>
            <w:tcW w:w="2057" w:type="pct"/>
          </w:tcPr>
          <w:p w14:paraId="67DBD490" w14:textId="6412250B" w:rsidR="00262429" w:rsidRDefault="00822682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按名称、按出版社、按类型查询图书</w:t>
            </w:r>
          </w:p>
        </w:tc>
        <w:tc>
          <w:tcPr>
            <w:tcW w:w="438" w:type="pct"/>
          </w:tcPr>
          <w:p w14:paraId="7776742C" w14:textId="77777777" w:rsidR="00262429" w:rsidRDefault="00262429" w:rsidP="00202482"/>
        </w:tc>
      </w:tr>
      <w:tr w:rsidR="00262429" w14:paraId="27D95ECB" w14:textId="77777777" w:rsidTr="001A5014">
        <w:tc>
          <w:tcPr>
            <w:tcW w:w="377" w:type="pct"/>
            <w:shd w:val="clear" w:color="auto" w:fill="auto"/>
          </w:tcPr>
          <w:p w14:paraId="23A1239F" w14:textId="5B0BB14E" w:rsidR="00262429" w:rsidRPr="00B43231" w:rsidRDefault="00262429" w:rsidP="00202482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77E043B4" w14:textId="561CADD2" w:rsidR="00262429" w:rsidRDefault="00822682" w:rsidP="00202482">
            <w:pPr>
              <w:rPr>
                <w:color w:val="000000"/>
                <w:szCs w:val="21"/>
              </w:rPr>
            </w:pPr>
            <w:r w:rsidRPr="001C056E">
              <w:rPr>
                <w:rFonts w:hint="eastAsia"/>
              </w:rPr>
              <w:t>查看购物车</w:t>
            </w:r>
          </w:p>
        </w:tc>
        <w:tc>
          <w:tcPr>
            <w:tcW w:w="398" w:type="pct"/>
            <w:shd w:val="clear" w:color="auto" w:fill="auto"/>
          </w:tcPr>
          <w:p w14:paraId="71925263" w14:textId="77777777" w:rsidR="00262429" w:rsidRDefault="00262429" w:rsidP="00202482">
            <w:pPr>
              <w:pStyle w:val="a7"/>
              <w:ind w:firstLineChars="0" w:firstLine="0"/>
            </w:pPr>
          </w:p>
        </w:tc>
        <w:tc>
          <w:tcPr>
            <w:tcW w:w="597" w:type="pct"/>
          </w:tcPr>
          <w:p w14:paraId="156FA5DD" w14:textId="3C8057D4" w:rsidR="00262429" w:rsidRDefault="00F36B03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  <w:r w:rsidR="00262429">
              <w:rPr>
                <w:rFonts w:hint="eastAsia"/>
              </w:rPr>
              <w:t>买家</w:t>
            </w:r>
          </w:p>
        </w:tc>
        <w:tc>
          <w:tcPr>
            <w:tcW w:w="397" w:type="pct"/>
          </w:tcPr>
          <w:p w14:paraId="773AD989" w14:textId="77777777" w:rsidR="00262429" w:rsidRDefault="00262429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</w:p>
        </w:tc>
        <w:tc>
          <w:tcPr>
            <w:tcW w:w="2057" w:type="pct"/>
          </w:tcPr>
          <w:p w14:paraId="27B85D33" w14:textId="0D42D14F" w:rsidR="00262429" w:rsidRDefault="001C056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提交购物车中的图书</w:t>
            </w:r>
          </w:p>
        </w:tc>
        <w:tc>
          <w:tcPr>
            <w:tcW w:w="438" w:type="pct"/>
          </w:tcPr>
          <w:p w14:paraId="66DC2DE4" w14:textId="77777777" w:rsidR="00262429" w:rsidRDefault="00262429" w:rsidP="00202482"/>
        </w:tc>
      </w:tr>
      <w:tr w:rsidR="00262429" w14:paraId="17AB6BF0" w14:textId="77777777" w:rsidTr="001A5014">
        <w:tc>
          <w:tcPr>
            <w:tcW w:w="377" w:type="pct"/>
            <w:shd w:val="clear" w:color="auto" w:fill="auto"/>
          </w:tcPr>
          <w:p w14:paraId="591658DA" w14:textId="6F531AC2" w:rsidR="00262429" w:rsidRPr="00B43231" w:rsidRDefault="00262429" w:rsidP="00202482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495B8B7F" w14:textId="1E91847A" w:rsidR="00262429" w:rsidRDefault="001C056E" w:rsidP="0020248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查看</w:t>
            </w:r>
            <w:r w:rsidR="00262429">
              <w:rPr>
                <w:rFonts w:hint="eastAsia"/>
                <w:color w:val="000000"/>
                <w:szCs w:val="21"/>
              </w:rPr>
              <w:t>订单</w:t>
            </w:r>
          </w:p>
        </w:tc>
        <w:tc>
          <w:tcPr>
            <w:tcW w:w="398" w:type="pct"/>
            <w:shd w:val="clear" w:color="auto" w:fill="auto"/>
          </w:tcPr>
          <w:p w14:paraId="58035AFB" w14:textId="77777777" w:rsidR="00262429" w:rsidRDefault="00262429" w:rsidP="00202482">
            <w:pPr>
              <w:pStyle w:val="a7"/>
              <w:ind w:firstLineChars="0" w:firstLine="0"/>
            </w:pPr>
          </w:p>
        </w:tc>
        <w:tc>
          <w:tcPr>
            <w:tcW w:w="597" w:type="pct"/>
          </w:tcPr>
          <w:p w14:paraId="13C632D7" w14:textId="22B632E3" w:rsidR="00262429" w:rsidRDefault="00F36B03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  <w:r w:rsidR="00262429">
              <w:rPr>
                <w:rFonts w:hint="eastAsia"/>
              </w:rPr>
              <w:t>买家</w:t>
            </w:r>
          </w:p>
        </w:tc>
        <w:tc>
          <w:tcPr>
            <w:tcW w:w="397" w:type="pct"/>
          </w:tcPr>
          <w:p w14:paraId="35992BE9" w14:textId="77777777" w:rsidR="00262429" w:rsidRDefault="00262429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会员</w:t>
            </w:r>
          </w:p>
        </w:tc>
        <w:tc>
          <w:tcPr>
            <w:tcW w:w="2057" w:type="pct"/>
          </w:tcPr>
          <w:p w14:paraId="50366043" w14:textId="09075C64" w:rsidR="00262429" w:rsidRDefault="001C056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查看订单信息</w:t>
            </w:r>
          </w:p>
        </w:tc>
        <w:tc>
          <w:tcPr>
            <w:tcW w:w="438" w:type="pct"/>
          </w:tcPr>
          <w:p w14:paraId="5117C347" w14:textId="77777777" w:rsidR="00262429" w:rsidRDefault="00262429" w:rsidP="00202482"/>
        </w:tc>
      </w:tr>
    </w:tbl>
    <w:p w14:paraId="35E53866" w14:textId="1510DC59" w:rsidR="00BD379B" w:rsidRDefault="00262429" w:rsidP="007A39B9">
      <w:pPr>
        <w:pStyle w:val="3"/>
      </w:pPr>
      <w:bookmarkStart w:id="8" w:name="_Toc24926991"/>
      <w:r>
        <w:rPr>
          <w:rFonts w:hint="eastAsia"/>
        </w:rPr>
        <w:t>卖家</w:t>
      </w:r>
      <w:r w:rsidR="00A9027C">
        <w:rPr>
          <w:rFonts w:hint="eastAsia"/>
        </w:rPr>
        <w:t>业务</w:t>
      </w:r>
      <w:bookmarkEnd w:id="8"/>
    </w:p>
    <w:p w14:paraId="4E4B4972" w14:textId="1177556D" w:rsidR="00643346" w:rsidRPr="00AC47A9" w:rsidRDefault="00643346" w:rsidP="00643346">
      <w:pPr>
        <w:keepNext/>
        <w:jc w:val="center"/>
      </w:pPr>
      <w:r w:rsidRPr="00AC47A9">
        <w:rPr>
          <w:rFonts w:hint="eastAsia"/>
        </w:rPr>
        <w:t>表</w:t>
      </w:r>
      <w:r w:rsidR="009B11DF">
        <w:fldChar w:fldCharType="begin"/>
      </w:r>
      <w:r w:rsidR="009B11DF">
        <w:instrText xml:space="preserve"> STYLEREF  \s "</w:instrText>
      </w:r>
      <w:r w:rsidR="009B11DF">
        <w:instrText>标题</w:instrText>
      </w:r>
      <w:r w:rsidR="009B11DF">
        <w:instrText xml:space="preserve"> 2" \n </w:instrText>
      </w:r>
      <w:r w:rsidR="009B11DF">
        <w:fldChar w:fldCharType="separate"/>
      </w:r>
      <w:r w:rsidR="00D60492">
        <w:rPr>
          <w:noProof/>
        </w:rPr>
        <w:t>1.4</w:t>
      </w:r>
      <w:r w:rsidR="009B11DF">
        <w:fldChar w:fldCharType="end"/>
      </w:r>
      <w:r w:rsidRPr="00AC47A9">
        <w:noBreakHyphen/>
      </w:r>
      <w:r w:rsidR="009B11DF">
        <w:fldChar w:fldCharType="begin"/>
      </w:r>
      <w:r w:rsidR="009B11DF">
        <w:instrText xml:space="preserve"> SEQ </w:instrText>
      </w:r>
      <w:r w:rsidR="009B11DF">
        <w:instrText>表格</w:instrText>
      </w:r>
      <w:r w:rsidR="009B11DF">
        <w:instrText xml:space="preserve">2 \* ARABIC \s 2 </w:instrText>
      </w:r>
      <w:r w:rsidR="009B11DF">
        <w:fldChar w:fldCharType="separate"/>
      </w:r>
      <w:r w:rsidR="00D60492">
        <w:rPr>
          <w:noProof/>
        </w:rPr>
        <w:t>2</w:t>
      </w:r>
      <w:r w:rsidR="009B11DF">
        <w:fldChar w:fldCharType="end"/>
      </w:r>
      <w:r>
        <w:rPr>
          <w:rFonts w:hint="eastAsia"/>
        </w:rPr>
        <w:t>功能列表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6"/>
        <w:gridCol w:w="1571"/>
        <w:gridCol w:w="851"/>
        <w:gridCol w:w="1275"/>
        <w:gridCol w:w="848"/>
        <w:gridCol w:w="4395"/>
        <w:gridCol w:w="936"/>
      </w:tblGrid>
      <w:tr w:rsidR="00643346" w14:paraId="74AB9F38" w14:textId="77777777" w:rsidTr="001A5014">
        <w:tc>
          <w:tcPr>
            <w:tcW w:w="377" w:type="pct"/>
            <w:shd w:val="clear" w:color="auto" w:fill="D9D9D9"/>
          </w:tcPr>
          <w:p w14:paraId="394D8377" w14:textId="77777777" w:rsidR="00643346" w:rsidRDefault="00643346" w:rsidP="00844EB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5" w:type="pct"/>
            <w:shd w:val="clear" w:color="auto" w:fill="D9D9D9"/>
          </w:tcPr>
          <w:p w14:paraId="6DB93908" w14:textId="77777777" w:rsidR="00643346" w:rsidRDefault="00643346" w:rsidP="00844EB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398" w:type="pct"/>
            <w:shd w:val="clear" w:color="auto" w:fill="D9D9D9"/>
          </w:tcPr>
          <w:p w14:paraId="75CDC8B6" w14:textId="77777777" w:rsidR="00643346" w:rsidRDefault="00643346" w:rsidP="00844EB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部门</w:t>
            </w:r>
          </w:p>
        </w:tc>
        <w:tc>
          <w:tcPr>
            <w:tcW w:w="597" w:type="pct"/>
            <w:shd w:val="clear" w:color="auto" w:fill="D9D9D9"/>
          </w:tcPr>
          <w:p w14:paraId="7299E207" w14:textId="77777777" w:rsidR="00643346" w:rsidRDefault="00643346" w:rsidP="00844EB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岗位</w:t>
            </w:r>
          </w:p>
        </w:tc>
        <w:tc>
          <w:tcPr>
            <w:tcW w:w="397" w:type="pct"/>
            <w:shd w:val="clear" w:color="auto" w:fill="D9D9D9"/>
          </w:tcPr>
          <w:p w14:paraId="148126C0" w14:textId="77777777" w:rsidR="00643346" w:rsidRDefault="00643346" w:rsidP="00844EB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用户</w:t>
            </w:r>
            <w:r w:rsidR="006A3788">
              <w:rPr>
                <w:rFonts w:hint="eastAsia"/>
              </w:rPr>
              <w:t>群</w:t>
            </w:r>
          </w:p>
        </w:tc>
        <w:tc>
          <w:tcPr>
            <w:tcW w:w="2057" w:type="pct"/>
            <w:shd w:val="clear" w:color="auto" w:fill="D9D9D9"/>
          </w:tcPr>
          <w:p w14:paraId="39B83F22" w14:textId="77777777" w:rsidR="00643346" w:rsidRDefault="00643346" w:rsidP="00844EB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438" w:type="pct"/>
            <w:shd w:val="clear" w:color="auto" w:fill="D9D9D9"/>
          </w:tcPr>
          <w:p w14:paraId="6C5ADBB5" w14:textId="77777777" w:rsidR="00643346" w:rsidRDefault="00643346" w:rsidP="00844EB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实现否</w:t>
            </w:r>
          </w:p>
        </w:tc>
      </w:tr>
      <w:tr w:rsidR="00643346" w14:paraId="3A25B2F2" w14:textId="77777777" w:rsidTr="001A5014">
        <w:tc>
          <w:tcPr>
            <w:tcW w:w="377" w:type="pct"/>
            <w:shd w:val="clear" w:color="auto" w:fill="auto"/>
          </w:tcPr>
          <w:p w14:paraId="770819E8" w14:textId="3E943493" w:rsidR="00643346" w:rsidRDefault="008044B6" w:rsidP="00844EB5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0CD6CF26" w14:textId="7278B818" w:rsidR="00643346" w:rsidRDefault="000C6337" w:rsidP="00844EB5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查看库存</w:t>
            </w:r>
          </w:p>
        </w:tc>
        <w:tc>
          <w:tcPr>
            <w:tcW w:w="398" w:type="pct"/>
            <w:shd w:val="clear" w:color="auto" w:fill="auto"/>
          </w:tcPr>
          <w:p w14:paraId="27D58DA4" w14:textId="77777777" w:rsidR="00643346" w:rsidRDefault="00643346" w:rsidP="00844EB5">
            <w:pPr>
              <w:pStyle w:val="a7"/>
              <w:ind w:firstLineChars="0" w:firstLine="0"/>
            </w:pPr>
          </w:p>
        </w:tc>
        <w:tc>
          <w:tcPr>
            <w:tcW w:w="597" w:type="pct"/>
          </w:tcPr>
          <w:p w14:paraId="46A7A631" w14:textId="0AC95A15" w:rsidR="00643346" w:rsidRDefault="0019302B" w:rsidP="00844EB5">
            <w:pPr>
              <w:pStyle w:val="a7"/>
              <w:ind w:firstLineChars="0" w:firstLine="0"/>
            </w:pPr>
            <w:r>
              <w:rPr>
                <w:rFonts w:hint="eastAsia"/>
              </w:rPr>
              <w:t>普通卖家</w:t>
            </w:r>
          </w:p>
        </w:tc>
        <w:tc>
          <w:tcPr>
            <w:tcW w:w="397" w:type="pct"/>
          </w:tcPr>
          <w:p w14:paraId="289F88EF" w14:textId="09DAAFD1" w:rsidR="00643346" w:rsidRDefault="0019302B" w:rsidP="00844EB5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2057" w:type="pct"/>
          </w:tcPr>
          <w:p w14:paraId="0B54F838" w14:textId="083DD849" w:rsidR="00643346" w:rsidRDefault="00CD70B9" w:rsidP="00844EB5">
            <w:pPr>
              <w:pStyle w:val="a7"/>
              <w:ind w:firstLineChars="0" w:firstLine="0"/>
            </w:pPr>
            <w:r>
              <w:rPr>
                <w:rFonts w:hint="eastAsia"/>
              </w:rPr>
              <w:t>根据图书号查询图书数量</w:t>
            </w:r>
          </w:p>
        </w:tc>
        <w:tc>
          <w:tcPr>
            <w:tcW w:w="438" w:type="pct"/>
          </w:tcPr>
          <w:p w14:paraId="55C32315" w14:textId="77777777" w:rsidR="00643346" w:rsidRDefault="002B6B3C" w:rsidP="00844EB5">
            <w:pPr>
              <w:pStyle w:val="a7"/>
              <w:ind w:firstLineChars="0" w:firstLine="0"/>
            </w:pPr>
            <w:r>
              <w:rPr>
                <w:rFonts w:hint="eastAsia"/>
              </w:rPr>
              <w:t>是</w:t>
            </w:r>
          </w:p>
        </w:tc>
      </w:tr>
      <w:tr w:rsidR="002B6B3C" w14:paraId="50619565" w14:textId="77777777" w:rsidTr="001A5014">
        <w:tc>
          <w:tcPr>
            <w:tcW w:w="377" w:type="pct"/>
            <w:shd w:val="clear" w:color="auto" w:fill="auto"/>
          </w:tcPr>
          <w:p w14:paraId="534ED158" w14:textId="6C08076E" w:rsidR="002B6B3C" w:rsidRDefault="008044B6" w:rsidP="002B6B3C"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11C1F83C" w14:textId="290E5EAF" w:rsidR="002B6B3C" w:rsidRDefault="000C6337" w:rsidP="002B6B3C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上架图书</w:t>
            </w:r>
          </w:p>
        </w:tc>
        <w:tc>
          <w:tcPr>
            <w:tcW w:w="398" w:type="pct"/>
            <w:shd w:val="clear" w:color="auto" w:fill="auto"/>
          </w:tcPr>
          <w:p w14:paraId="595CD26A" w14:textId="77777777" w:rsidR="002B6B3C" w:rsidRDefault="002B6B3C" w:rsidP="002B6B3C">
            <w:pPr>
              <w:pStyle w:val="a7"/>
              <w:ind w:firstLineChars="0" w:firstLine="0"/>
            </w:pPr>
          </w:p>
        </w:tc>
        <w:tc>
          <w:tcPr>
            <w:tcW w:w="597" w:type="pct"/>
          </w:tcPr>
          <w:p w14:paraId="59010453" w14:textId="675EE6A5" w:rsidR="002B6B3C" w:rsidRDefault="0019302B" w:rsidP="002B6B3C">
            <w:pPr>
              <w:pStyle w:val="a7"/>
              <w:ind w:firstLineChars="0" w:firstLine="0"/>
            </w:pPr>
            <w:r>
              <w:rPr>
                <w:rFonts w:hint="eastAsia"/>
              </w:rPr>
              <w:t>普通卖家</w:t>
            </w:r>
          </w:p>
        </w:tc>
        <w:tc>
          <w:tcPr>
            <w:tcW w:w="397" w:type="pct"/>
          </w:tcPr>
          <w:p w14:paraId="170FB980" w14:textId="39FD24CC" w:rsidR="002B6B3C" w:rsidRDefault="0019302B" w:rsidP="002B6B3C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2057" w:type="pct"/>
          </w:tcPr>
          <w:p w14:paraId="514C12B4" w14:textId="78C92A2B" w:rsidR="002B6B3C" w:rsidRDefault="00CD70B9" w:rsidP="002B6B3C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若不同</w:t>
            </w:r>
            <w:proofErr w:type="gramEnd"/>
            <w:r>
              <w:rPr>
                <w:rFonts w:hint="eastAsia"/>
              </w:rPr>
              <w:t>图书数量没有超过</w:t>
            </w: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，则继续发布新书，若超过，不能发布新书，</w:t>
            </w:r>
          </w:p>
        </w:tc>
        <w:tc>
          <w:tcPr>
            <w:tcW w:w="438" w:type="pct"/>
          </w:tcPr>
          <w:p w14:paraId="6E766DDC" w14:textId="77777777" w:rsidR="002B6B3C" w:rsidRDefault="002B6B3C" w:rsidP="002B6B3C">
            <w:r w:rsidRPr="00DC53F6">
              <w:rPr>
                <w:rFonts w:hint="eastAsia"/>
              </w:rPr>
              <w:t>是</w:t>
            </w:r>
          </w:p>
        </w:tc>
      </w:tr>
      <w:tr w:rsidR="002B6B3C" w14:paraId="18965B9A" w14:textId="77777777" w:rsidTr="001A5014">
        <w:tc>
          <w:tcPr>
            <w:tcW w:w="377" w:type="pct"/>
            <w:shd w:val="clear" w:color="auto" w:fill="auto"/>
          </w:tcPr>
          <w:p w14:paraId="4AAD22ED" w14:textId="1728488C" w:rsidR="002B6B3C" w:rsidRPr="00B43231" w:rsidRDefault="008044B6" w:rsidP="002B6B3C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6F21B2C4" w14:textId="20FE09C0" w:rsidR="002B6B3C" w:rsidRDefault="00CA5A25" w:rsidP="002B6B3C">
            <w:pPr>
              <w:rPr>
                <w:color w:val="000000"/>
                <w:szCs w:val="21"/>
              </w:rPr>
            </w:pPr>
            <w:r>
              <w:rPr>
                <w:rFonts w:hint="eastAsia"/>
              </w:rPr>
              <w:t>查看订单</w:t>
            </w:r>
          </w:p>
        </w:tc>
        <w:tc>
          <w:tcPr>
            <w:tcW w:w="398" w:type="pct"/>
            <w:shd w:val="clear" w:color="auto" w:fill="auto"/>
          </w:tcPr>
          <w:p w14:paraId="7AD3ECC8" w14:textId="77777777" w:rsidR="002B6B3C" w:rsidRDefault="002B6B3C" w:rsidP="002B6B3C">
            <w:pPr>
              <w:pStyle w:val="a7"/>
              <w:ind w:firstLineChars="0" w:firstLine="0"/>
            </w:pPr>
          </w:p>
        </w:tc>
        <w:tc>
          <w:tcPr>
            <w:tcW w:w="597" w:type="pct"/>
          </w:tcPr>
          <w:p w14:paraId="2F2F9DEF" w14:textId="3C2FE2D0" w:rsidR="002B6B3C" w:rsidRDefault="0019302B" w:rsidP="002B6B3C">
            <w:pPr>
              <w:pStyle w:val="a7"/>
              <w:ind w:firstLineChars="0" w:firstLine="0"/>
            </w:pPr>
            <w:r>
              <w:rPr>
                <w:rFonts w:hint="eastAsia"/>
              </w:rPr>
              <w:t>普通卖家</w:t>
            </w:r>
          </w:p>
        </w:tc>
        <w:tc>
          <w:tcPr>
            <w:tcW w:w="397" w:type="pct"/>
          </w:tcPr>
          <w:p w14:paraId="50CA953E" w14:textId="71A95A8D" w:rsidR="002B6B3C" w:rsidRDefault="0019302B" w:rsidP="002B6B3C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2057" w:type="pct"/>
          </w:tcPr>
          <w:p w14:paraId="06CC46F1" w14:textId="63AADCE2" w:rsidR="002B6B3C" w:rsidRDefault="0090445A" w:rsidP="002B6B3C">
            <w:pPr>
              <w:pStyle w:val="a7"/>
              <w:ind w:firstLineChars="0" w:firstLine="0"/>
            </w:pPr>
            <w:r>
              <w:rPr>
                <w:rFonts w:hint="eastAsia"/>
              </w:rPr>
              <w:t>根据</w:t>
            </w:r>
            <w:r w:rsidR="0078412C">
              <w:rPr>
                <w:rFonts w:hint="eastAsia"/>
              </w:rPr>
              <w:t>查询</w:t>
            </w:r>
            <w:r>
              <w:rPr>
                <w:rFonts w:hint="eastAsia"/>
              </w:rPr>
              <w:t>条件查看订单详情</w:t>
            </w:r>
          </w:p>
        </w:tc>
        <w:tc>
          <w:tcPr>
            <w:tcW w:w="438" w:type="pct"/>
          </w:tcPr>
          <w:p w14:paraId="65CA2FBD" w14:textId="77777777" w:rsidR="002B6B3C" w:rsidRDefault="002B6B3C" w:rsidP="002B6B3C">
            <w:r w:rsidRPr="00DC53F6">
              <w:rPr>
                <w:rFonts w:hint="eastAsia"/>
              </w:rPr>
              <w:t>是</w:t>
            </w:r>
          </w:p>
        </w:tc>
      </w:tr>
      <w:tr w:rsidR="002B6B3C" w14:paraId="7452297A" w14:textId="77777777" w:rsidTr="001A5014">
        <w:tc>
          <w:tcPr>
            <w:tcW w:w="377" w:type="pct"/>
            <w:shd w:val="clear" w:color="auto" w:fill="auto"/>
          </w:tcPr>
          <w:p w14:paraId="5B44D2AC" w14:textId="5364FF43" w:rsidR="002B6B3C" w:rsidRPr="00B43231" w:rsidRDefault="008044B6" w:rsidP="002B6B3C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7A53055F" w14:textId="6752FAC8" w:rsidR="002B6B3C" w:rsidRPr="000C6337" w:rsidRDefault="00CA5A25" w:rsidP="000C6337">
            <w:pPr>
              <w:pStyle w:val="a7"/>
              <w:ind w:firstLineChars="0" w:firstLine="0"/>
            </w:pPr>
            <w:r>
              <w:rPr>
                <w:rFonts w:hint="eastAsia"/>
                <w:color w:val="000000"/>
                <w:szCs w:val="21"/>
              </w:rPr>
              <w:t>下架图书</w:t>
            </w:r>
          </w:p>
        </w:tc>
        <w:tc>
          <w:tcPr>
            <w:tcW w:w="398" w:type="pct"/>
            <w:shd w:val="clear" w:color="auto" w:fill="auto"/>
          </w:tcPr>
          <w:p w14:paraId="5E01F523" w14:textId="77777777" w:rsidR="002B6B3C" w:rsidRDefault="002B6B3C" w:rsidP="002B6B3C">
            <w:pPr>
              <w:pStyle w:val="a7"/>
              <w:ind w:firstLineChars="0" w:firstLine="0"/>
            </w:pPr>
          </w:p>
        </w:tc>
        <w:tc>
          <w:tcPr>
            <w:tcW w:w="597" w:type="pct"/>
          </w:tcPr>
          <w:p w14:paraId="0C2621A6" w14:textId="38E40DC9" w:rsidR="002B6B3C" w:rsidRDefault="0019302B" w:rsidP="002B6B3C">
            <w:pPr>
              <w:pStyle w:val="a7"/>
              <w:ind w:firstLineChars="0" w:firstLine="0"/>
            </w:pPr>
            <w:r>
              <w:rPr>
                <w:rFonts w:hint="eastAsia"/>
              </w:rPr>
              <w:t>普通卖家</w:t>
            </w:r>
          </w:p>
        </w:tc>
        <w:tc>
          <w:tcPr>
            <w:tcW w:w="397" w:type="pct"/>
          </w:tcPr>
          <w:p w14:paraId="2DE5A04B" w14:textId="33D045BC" w:rsidR="002B6B3C" w:rsidRDefault="0019302B" w:rsidP="002B6B3C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2057" w:type="pct"/>
          </w:tcPr>
          <w:p w14:paraId="5D431F8E" w14:textId="32821903" w:rsidR="002B6B3C" w:rsidRDefault="00CA5A25" w:rsidP="002B6B3C">
            <w:pPr>
              <w:pStyle w:val="a7"/>
              <w:ind w:firstLineChars="0" w:firstLine="0"/>
            </w:pPr>
            <w:r w:rsidRPr="007F3511">
              <w:rPr>
                <w:rFonts w:hint="eastAsia"/>
              </w:rPr>
              <w:t>将库存不足的图书下架</w:t>
            </w:r>
          </w:p>
        </w:tc>
        <w:tc>
          <w:tcPr>
            <w:tcW w:w="438" w:type="pct"/>
          </w:tcPr>
          <w:p w14:paraId="731E8145" w14:textId="77777777" w:rsidR="002B6B3C" w:rsidRDefault="002B6B3C" w:rsidP="002B6B3C"/>
        </w:tc>
      </w:tr>
      <w:tr w:rsidR="002B6B3C" w14:paraId="0AB80603" w14:textId="77777777" w:rsidTr="001A5014">
        <w:tc>
          <w:tcPr>
            <w:tcW w:w="377" w:type="pct"/>
            <w:shd w:val="clear" w:color="auto" w:fill="auto"/>
          </w:tcPr>
          <w:p w14:paraId="0F0E1F70" w14:textId="21B8289B" w:rsidR="002B6B3C" w:rsidRPr="00B43231" w:rsidRDefault="008044B6" w:rsidP="002B6B3C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2BD8D7BE" w14:textId="5AEBF768" w:rsidR="002B6B3C" w:rsidRPr="009D3E79" w:rsidRDefault="000C6337" w:rsidP="009D3E79">
            <w:pPr>
              <w:pStyle w:val="a7"/>
              <w:ind w:firstLineChars="0" w:firstLine="0"/>
            </w:pPr>
            <w:r>
              <w:rPr>
                <w:rFonts w:hint="eastAsia"/>
              </w:rPr>
              <w:t>修改价格</w:t>
            </w:r>
          </w:p>
        </w:tc>
        <w:tc>
          <w:tcPr>
            <w:tcW w:w="398" w:type="pct"/>
            <w:shd w:val="clear" w:color="auto" w:fill="auto"/>
          </w:tcPr>
          <w:p w14:paraId="38D95583" w14:textId="77777777" w:rsidR="002B6B3C" w:rsidRDefault="002B6B3C" w:rsidP="002B6B3C">
            <w:pPr>
              <w:pStyle w:val="a7"/>
              <w:ind w:firstLineChars="0" w:firstLine="0"/>
            </w:pPr>
          </w:p>
        </w:tc>
        <w:tc>
          <w:tcPr>
            <w:tcW w:w="597" w:type="pct"/>
          </w:tcPr>
          <w:p w14:paraId="04B252FE" w14:textId="64C7E9E7" w:rsidR="002B6B3C" w:rsidRDefault="0019302B" w:rsidP="002B6B3C">
            <w:pPr>
              <w:pStyle w:val="a7"/>
              <w:ind w:firstLineChars="0" w:firstLine="0"/>
            </w:pPr>
            <w:r>
              <w:rPr>
                <w:rFonts w:hint="eastAsia"/>
              </w:rPr>
              <w:t>普通卖家</w:t>
            </w:r>
          </w:p>
        </w:tc>
        <w:tc>
          <w:tcPr>
            <w:tcW w:w="397" w:type="pct"/>
          </w:tcPr>
          <w:p w14:paraId="482689ED" w14:textId="4DA88E5B" w:rsidR="002B6B3C" w:rsidRDefault="0019302B" w:rsidP="002B6B3C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2057" w:type="pct"/>
          </w:tcPr>
          <w:p w14:paraId="09863705" w14:textId="5D687C03" w:rsidR="002B6B3C" w:rsidRDefault="009D3E79" w:rsidP="002B6B3C">
            <w:pPr>
              <w:pStyle w:val="a7"/>
              <w:ind w:firstLineChars="0" w:firstLine="0"/>
            </w:pPr>
            <w:r w:rsidRPr="009D3E79">
              <w:rPr>
                <w:rFonts w:hint="eastAsia"/>
              </w:rPr>
              <w:t>修改上架图书价格</w:t>
            </w:r>
          </w:p>
        </w:tc>
        <w:tc>
          <w:tcPr>
            <w:tcW w:w="438" w:type="pct"/>
          </w:tcPr>
          <w:p w14:paraId="7CF98032" w14:textId="77777777" w:rsidR="002B6B3C" w:rsidRPr="008044B6" w:rsidRDefault="002B6B3C" w:rsidP="002B6B3C"/>
        </w:tc>
      </w:tr>
      <w:tr w:rsidR="002B6B3C" w14:paraId="3B2249D8" w14:textId="77777777" w:rsidTr="001A5014">
        <w:tc>
          <w:tcPr>
            <w:tcW w:w="377" w:type="pct"/>
            <w:shd w:val="clear" w:color="auto" w:fill="auto"/>
          </w:tcPr>
          <w:p w14:paraId="50CB60B4" w14:textId="70D27ECB" w:rsidR="002B6B3C" w:rsidRPr="00B43231" w:rsidRDefault="008044B6" w:rsidP="00844EB5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35" w:type="pct"/>
            <w:shd w:val="clear" w:color="auto" w:fill="auto"/>
            <w:vAlign w:val="center"/>
          </w:tcPr>
          <w:p w14:paraId="2549BB66" w14:textId="33191C21" w:rsidR="002B6B3C" w:rsidRDefault="000C6337" w:rsidP="00844EB5">
            <w:pPr>
              <w:rPr>
                <w:color w:val="000000"/>
                <w:szCs w:val="21"/>
              </w:rPr>
            </w:pPr>
            <w:r>
              <w:rPr>
                <w:rFonts w:hint="eastAsia"/>
              </w:rPr>
              <w:t>统计账单</w:t>
            </w:r>
          </w:p>
        </w:tc>
        <w:tc>
          <w:tcPr>
            <w:tcW w:w="398" w:type="pct"/>
            <w:shd w:val="clear" w:color="auto" w:fill="auto"/>
          </w:tcPr>
          <w:p w14:paraId="18A70203" w14:textId="41DD1567" w:rsidR="002B6B3C" w:rsidRDefault="00754933" w:rsidP="00844EB5">
            <w:pPr>
              <w:pStyle w:val="a7"/>
              <w:ind w:firstLineChars="0" w:firstLine="0"/>
            </w:pPr>
            <w:r>
              <w:rPr>
                <w:rFonts w:hint="eastAsia"/>
              </w:rPr>
              <w:t>财务部</w:t>
            </w:r>
          </w:p>
        </w:tc>
        <w:tc>
          <w:tcPr>
            <w:tcW w:w="597" w:type="pct"/>
          </w:tcPr>
          <w:p w14:paraId="5A04EB47" w14:textId="3A49FAA0" w:rsidR="002B6B3C" w:rsidRDefault="00754933" w:rsidP="00844EB5">
            <w:pPr>
              <w:pStyle w:val="a7"/>
              <w:ind w:firstLineChars="0" w:firstLine="0"/>
            </w:pPr>
            <w:r>
              <w:rPr>
                <w:rFonts w:hint="eastAsia"/>
              </w:rPr>
              <w:t>会计专员</w:t>
            </w:r>
          </w:p>
        </w:tc>
        <w:tc>
          <w:tcPr>
            <w:tcW w:w="397" w:type="pct"/>
          </w:tcPr>
          <w:p w14:paraId="09C2F9DC" w14:textId="1F7DB7E5" w:rsidR="002B6B3C" w:rsidRDefault="00133EB7" w:rsidP="00844EB5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057" w:type="pct"/>
          </w:tcPr>
          <w:p w14:paraId="17F81217" w14:textId="612BDE2A" w:rsidR="002B6B3C" w:rsidRDefault="009D3E79" w:rsidP="00844EB5">
            <w:pPr>
              <w:pStyle w:val="a7"/>
              <w:ind w:firstLineChars="0" w:firstLine="0"/>
            </w:pPr>
            <w:r w:rsidRPr="009D3E79">
              <w:rPr>
                <w:rFonts w:hint="eastAsia"/>
              </w:rPr>
              <w:t>统计每天账单个数和账单总金额</w:t>
            </w:r>
          </w:p>
        </w:tc>
        <w:tc>
          <w:tcPr>
            <w:tcW w:w="438" w:type="pct"/>
          </w:tcPr>
          <w:p w14:paraId="22DAB36E" w14:textId="77777777" w:rsidR="002B6B3C" w:rsidRDefault="002B6B3C" w:rsidP="00844EB5"/>
        </w:tc>
      </w:tr>
    </w:tbl>
    <w:p w14:paraId="22B20341" w14:textId="59CAA435" w:rsidR="00892290" w:rsidRPr="007A39B9" w:rsidRDefault="00892290" w:rsidP="007A39B9">
      <w:pPr>
        <w:pStyle w:val="2"/>
      </w:pPr>
      <w:bookmarkStart w:id="9" w:name="_Toc24926992"/>
      <w:bookmarkStart w:id="10" w:name="_Toc513908325"/>
      <w:r>
        <w:rPr>
          <w:rFonts w:hint="eastAsia"/>
        </w:rPr>
        <w:t>编程平台</w:t>
      </w:r>
      <w:bookmarkEnd w:id="9"/>
    </w:p>
    <w:p w14:paraId="573ABD71" w14:textId="0DC756B3" w:rsidR="00E75488" w:rsidRPr="00FA52D2" w:rsidRDefault="00E75488" w:rsidP="00E75488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1.5</w:t>
      </w:r>
      <w:r>
        <w:fldChar w:fldCharType="end"/>
      </w:r>
      <w:r w:rsidRPr="00AC47A9"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编程平台信息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5"/>
        <w:gridCol w:w="724"/>
        <w:gridCol w:w="579"/>
        <w:gridCol w:w="1592"/>
        <w:gridCol w:w="528"/>
        <w:gridCol w:w="6394"/>
      </w:tblGrid>
      <w:tr w:rsidR="00892290" w14:paraId="09D77FD1" w14:textId="77777777" w:rsidTr="00892290">
        <w:tc>
          <w:tcPr>
            <w:tcW w:w="4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51B175E" w14:textId="77777777" w:rsidR="00892290" w:rsidRDefault="00892290" w:rsidP="0089229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3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B5C4CEF" w14:textId="77777777" w:rsidR="00892290" w:rsidRDefault="00892290" w:rsidP="0089229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类别</w:t>
            </w:r>
          </w:p>
        </w:tc>
        <w:tc>
          <w:tcPr>
            <w:tcW w:w="126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F005A38" w14:textId="77777777" w:rsidR="00892290" w:rsidRDefault="00892290" w:rsidP="0089229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信息名称</w:t>
            </w:r>
          </w:p>
        </w:tc>
        <w:tc>
          <w:tcPr>
            <w:tcW w:w="29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B91F7AD" w14:textId="77777777" w:rsidR="00892290" w:rsidRDefault="00892290" w:rsidP="0089229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信息内容</w:t>
            </w:r>
          </w:p>
        </w:tc>
      </w:tr>
      <w:tr w:rsidR="00892290" w14:paraId="56A6EE92" w14:textId="77777777" w:rsidTr="00892290">
        <w:tc>
          <w:tcPr>
            <w:tcW w:w="405" w:type="pct"/>
            <w:shd w:val="clear" w:color="auto" w:fill="auto"/>
          </w:tcPr>
          <w:p w14:paraId="2B4F31D8" w14:textId="7D626B5B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339" w:type="pct"/>
            <w:vMerge w:val="restart"/>
            <w:textDirection w:val="tbRlV"/>
            <w:vAlign w:val="center"/>
          </w:tcPr>
          <w:p w14:paraId="1837F8CC" w14:textId="77777777" w:rsidR="00892290" w:rsidRDefault="00892290" w:rsidP="00892290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业务设计编程</w:t>
            </w:r>
          </w:p>
        </w:tc>
        <w:tc>
          <w:tcPr>
            <w:tcW w:w="271" w:type="pct"/>
            <w:vMerge w:val="restart"/>
            <w:shd w:val="clear" w:color="auto" w:fill="auto"/>
            <w:textDirection w:val="tbRlV"/>
            <w:vAlign w:val="center"/>
          </w:tcPr>
          <w:p w14:paraId="36506EF8" w14:textId="77777777" w:rsidR="00892290" w:rsidRDefault="00892290" w:rsidP="0089229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业务</w:t>
            </w:r>
            <w:r>
              <w:rPr>
                <w:rFonts w:hint="eastAsia"/>
              </w:rPr>
              <w:t>1</w:t>
            </w:r>
          </w:p>
        </w:tc>
        <w:tc>
          <w:tcPr>
            <w:tcW w:w="745" w:type="pct"/>
            <w:shd w:val="clear" w:color="auto" w:fill="auto"/>
          </w:tcPr>
          <w:p w14:paraId="46BDF729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00BFBC49" w14:textId="0321BD0F" w:rsidR="00892290" w:rsidRDefault="00892290" w:rsidP="00892290">
            <w:pPr>
              <w:pStyle w:val="a7"/>
              <w:ind w:firstLineChars="0" w:firstLine="0"/>
            </w:pPr>
            <w:r>
              <w:t>Windows 10</w:t>
            </w:r>
          </w:p>
        </w:tc>
      </w:tr>
      <w:tr w:rsidR="00892290" w14:paraId="58C0D052" w14:textId="77777777" w:rsidTr="00892290">
        <w:tc>
          <w:tcPr>
            <w:tcW w:w="405" w:type="pct"/>
            <w:shd w:val="clear" w:color="auto" w:fill="auto"/>
          </w:tcPr>
          <w:p w14:paraId="5D1B3DC4" w14:textId="799371D2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791D6EA0" w14:textId="77777777" w:rsidR="00892290" w:rsidRDefault="00892290" w:rsidP="00892290">
            <w:pPr>
              <w:pStyle w:val="a7"/>
              <w:ind w:firstLine="420"/>
              <w:jc w:val="center"/>
            </w:pPr>
          </w:p>
        </w:tc>
        <w:tc>
          <w:tcPr>
            <w:tcW w:w="271" w:type="pct"/>
            <w:vMerge/>
            <w:shd w:val="clear" w:color="auto" w:fill="auto"/>
            <w:vAlign w:val="center"/>
          </w:tcPr>
          <w:p w14:paraId="7929FBF0" w14:textId="77777777" w:rsidR="00892290" w:rsidRDefault="00892290" w:rsidP="00892290">
            <w:pPr>
              <w:pStyle w:val="a7"/>
              <w:ind w:firstLineChars="0" w:firstLine="0"/>
              <w:jc w:val="center"/>
            </w:pPr>
          </w:p>
        </w:tc>
        <w:tc>
          <w:tcPr>
            <w:tcW w:w="745" w:type="pct"/>
            <w:shd w:val="clear" w:color="auto" w:fill="auto"/>
          </w:tcPr>
          <w:p w14:paraId="5AB3244A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开发工具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25841FB3" w14:textId="292BC901" w:rsidR="00892290" w:rsidRDefault="00892290" w:rsidP="00892290">
            <w:pPr>
              <w:pStyle w:val="a7"/>
              <w:ind w:firstLineChars="0" w:firstLine="0"/>
            </w:pPr>
            <w:r w:rsidRPr="0046292A">
              <w:t>IntelliJ IDEA</w:t>
            </w:r>
            <w:r>
              <w:t xml:space="preserve"> 2019.2.2</w:t>
            </w:r>
          </w:p>
        </w:tc>
      </w:tr>
      <w:tr w:rsidR="00892290" w14:paraId="36CA93A4" w14:textId="77777777" w:rsidTr="00892290">
        <w:tc>
          <w:tcPr>
            <w:tcW w:w="405" w:type="pct"/>
            <w:shd w:val="clear" w:color="auto" w:fill="auto"/>
          </w:tcPr>
          <w:p w14:paraId="7804BFC3" w14:textId="0C963FBF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693DA435" w14:textId="77777777" w:rsidR="00892290" w:rsidRDefault="00892290" w:rsidP="00892290">
            <w:pPr>
              <w:pStyle w:val="a7"/>
              <w:ind w:firstLine="420"/>
              <w:jc w:val="center"/>
            </w:pPr>
          </w:p>
        </w:tc>
        <w:tc>
          <w:tcPr>
            <w:tcW w:w="271" w:type="pct"/>
            <w:vMerge/>
            <w:shd w:val="clear" w:color="auto" w:fill="auto"/>
            <w:vAlign w:val="center"/>
          </w:tcPr>
          <w:p w14:paraId="7CD17591" w14:textId="77777777" w:rsidR="00892290" w:rsidRDefault="00892290" w:rsidP="00892290">
            <w:pPr>
              <w:pStyle w:val="a7"/>
              <w:ind w:firstLineChars="0" w:firstLine="0"/>
              <w:jc w:val="center"/>
            </w:pPr>
          </w:p>
        </w:tc>
        <w:tc>
          <w:tcPr>
            <w:tcW w:w="745" w:type="pct"/>
            <w:shd w:val="clear" w:color="auto" w:fill="auto"/>
          </w:tcPr>
          <w:p w14:paraId="0A984699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使用语言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0ED90612" w14:textId="0E1F138B" w:rsidR="00892290" w:rsidRDefault="00892290" w:rsidP="00892290">
            <w:pPr>
              <w:pStyle w:val="a7"/>
              <w:ind w:firstLineChars="0" w:firstLine="0"/>
            </w:pPr>
            <w:r>
              <w:t>HTML, JavaScript, JSP</w:t>
            </w:r>
          </w:p>
        </w:tc>
      </w:tr>
      <w:tr w:rsidR="00892290" w14:paraId="4C8AFBDD" w14:textId="77777777" w:rsidTr="00892290">
        <w:tc>
          <w:tcPr>
            <w:tcW w:w="405" w:type="pct"/>
            <w:shd w:val="clear" w:color="auto" w:fill="auto"/>
          </w:tcPr>
          <w:p w14:paraId="148ECFC6" w14:textId="28CF3488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339" w:type="pct"/>
            <w:vMerge/>
            <w:vAlign w:val="center"/>
          </w:tcPr>
          <w:p w14:paraId="45C5A690" w14:textId="77777777" w:rsidR="00892290" w:rsidRDefault="00892290" w:rsidP="00892290">
            <w:pPr>
              <w:pStyle w:val="a7"/>
              <w:ind w:firstLine="420"/>
              <w:jc w:val="center"/>
            </w:pPr>
          </w:p>
        </w:tc>
        <w:tc>
          <w:tcPr>
            <w:tcW w:w="271" w:type="pct"/>
            <w:vMerge w:val="restart"/>
            <w:shd w:val="clear" w:color="auto" w:fill="auto"/>
            <w:textDirection w:val="tbRlV"/>
            <w:vAlign w:val="center"/>
          </w:tcPr>
          <w:p w14:paraId="4A93AEAA" w14:textId="77777777" w:rsidR="00892290" w:rsidRDefault="00892290" w:rsidP="0089229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业务</w:t>
            </w:r>
            <w:r>
              <w:rPr>
                <w:rFonts w:hint="eastAsia"/>
              </w:rPr>
              <w:t>2</w:t>
            </w:r>
          </w:p>
        </w:tc>
        <w:tc>
          <w:tcPr>
            <w:tcW w:w="745" w:type="pct"/>
            <w:shd w:val="clear" w:color="auto" w:fill="auto"/>
          </w:tcPr>
          <w:p w14:paraId="1EA08D1F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10529E2E" w14:textId="405E891E" w:rsidR="00892290" w:rsidRDefault="00892290" w:rsidP="00892290">
            <w:pPr>
              <w:pStyle w:val="a7"/>
              <w:ind w:firstLineChars="0" w:firstLine="0"/>
            </w:pPr>
            <w:r>
              <w:t>Windows 10</w:t>
            </w:r>
          </w:p>
        </w:tc>
      </w:tr>
      <w:tr w:rsidR="00892290" w14:paraId="7B599624" w14:textId="77777777" w:rsidTr="00892290">
        <w:tc>
          <w:tcPr>
            <w:tcW w:w="405" w:type="pct"/>
            <w:shd w:val="clear" w:color="auto" w:fill="auto"/>
          </w:tcPr>
          <w:p w14:paraId="0AED2D1F" w14:textId="7F036B59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47E8BDF3" w14:textId="77777777" w:rsidR="00892290" w:rsidRDefault="00892290" w:rsidP="00892290">
            <w:pPr>
              <w:pStyle w:val="a7"/>
              <w:ind w:firstLine="420"/>
              <w:jc w:val="center"/>
            </w:pPr>
          </w:p>
        </w:tc>
        <w:tc>
          <w:tcPr>
            <w:tcW w:w="271" w:type="pct"/>
            <w:vMerge/>
            <w:shd w:val="clear" w:color="auto" w:fill="auto"/>
            <w:textDirection w:val="tbRlV"/>
            <w:vAlign w:val="center"/>
          </w:tcPr>
          <w:p w14:paraId="46CBFC40" w14:textId="77777777" w:rsidR="00892290" w:rsidRDefault="00892290" w:rsidP="00892290">
            <w:pPr>
              <w:pStyle w:val="a7"/>
              <w:ind w:firstLineChars="0" w:firstLine="0"/>
              <w:jc w:val="center"/>
            </w:pPr>
          </w:p>
        </w:tc>
        <w:tc>
          <w:tcPr>
            <w:tcW w:w="745" w:type="pct"/>
            <w:shd w:val="clear" w:color="auto" w:fill="auto"/>
          </w:tcPr>
          <w:p w14:paraId="1A990F73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开发工具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7CF26D57" w14:textId="0FCAF027" w:rsidR="00892290" w:rsidRDefault="00892290" w:rsidP="00892290">
            <w:pPr>
              <w:pStyle w:val="a7"/>
              <w:ind w:firstLineChars="0" w:firstLine="0"/>
            </w:pPr>
            <w:r w:rsidRPr="0046292A">
              <w:t>IntelliJ IDEA</w:t>
            </w:r>
            <w:r>
              <w:t xml:space="preserve"> 2019.2.2</w:t>
            </w:r>
          </w:p>
        </w:tc>
      </w:tr>
      <w:tr w:rsidR="00892290" w14:paraId="6C21A189" w14:textId="77777777" w:rsidTr="00892290">
        <w:tc>
          <w:tcPr>
            <w:tcW w:w="405" w:type="pct"/>
            <w:shd w:val="clear" w:color="auto" w:fill="auto"/>
          </w:tcPr>
          <w:p w14:paraId="36E1E6E1" w14:textId="5CFFC945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13630CB3" w14:textId="77777777" w:rsidR="00892290" w:rsidRDefault="00892290" w:rsidP="00892290">
            <w:pPr>
              <w:pStyle w:val="a7"/>
              <w:ind w:firstLine="420"/>
              <w:jc w:val="center"/>
            </w:pPr>
          </w:p>
        </w:tc>
        <w:tc>
          <w:tcPr>
            <w:tcW w:w="271" w:type="pct"/>
            <w:vMerge/>
            <w:shd w:val="clear" w:color="auto" w:fill="auto"/>
            <w:textDirection w:val="tbRlV"/>
            <w:vAlign w:val="center"/>
          </w:tcPr>
          <w:p w14:paraId="59EAE307" w14:textId="77777777" w:rsidR="00892290" w:rsidRDefault="00892290" w:rsidP="00892290">
            <w:pPr>
              <w:pStyle w:val="a7"/>
              <w:ind w:firstLineChars="0" w:firstLine="0"/>
              <w:jc w:val="center"/>
            </w:pPr>
          </w:p>
        </w:tc>
        <w:tc>
          <w:tcPr>
            <w:tcW w:w="745" w:type="pct"/>
            <w:shd w:val="clear" w:color="auto" w:fill="auto"/>
          </w:tcPr>
          <w:p w14:paraId="23145FA2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使用语言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5FA58664" w14:textId="593D654E" w:rsidR="00892290" w:rsidRDefault="00892290" w:rsidP="00892290">
            <w:pPr>
              <w:pStyle w:val="a7"/>
              <w:ind w:firstLineChars="0" w:firstLine="0"/>
            </w:pPr>
            <w:r>
              <w:t>HTML, JavaScript, JSP</w:t>
            </w:r>
          </w:p>
        </w:tc>
      </w:tr>
      <w:tr w:rsidR="00892290" w14:paraId="69DACBBA" w14:textId="77777777" w:rsidTr="00892290">
        <w:tc>
          <w:tcPr>
            <w:tcW w:w="405" w:type="pct"/>
            <w:shd w:val="clear" w:color="auto" w:fill="auto"/>
          </w:tcPr>
          <w:p w14:paraId="613F0498" w14:textId="0526EE76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339" w:type="pct"/>
            <w:vMerge/>
            <w:vAlign w:val="center"/>
          </w:tcPr>
          <w:p w14:paraId="49A036ED" w14:textId="77777777" w:rsidR="00892290" w:rsidRDefault="00892290" w:rsidP="00892290">
            <w:pPr>
              <w:pStyle w:val="a7"/>
              <w:ind w:firstLineChars="0" w:firstLine="0"/>
              <w:jc w:val="center"/>
            </w:pPr>
          </w:p>
        </w:tc>
        <w:tc>
          <w:tcPr>
            <w:tcW w:w="271" w:type="pct"/>
            <w:vMerge w:val="restart"/>
            <w:shd w:val="clear" w:color="auto" w:fill="auto"/>
            <w:textDirection w:val="tbRlV"/>
            <w:vAlign w:val="center"/>
          </w:tcPr>
          <w:p w14:paraId="2267F7AB" w14:textId="77777777" w:rsidR="00892290" w:rsidRDefault="00892290" w:rsidP="0089229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业务</w:t>
            </w:r>
            <w:r>
              <w:rPr>
                <w:rFonts w:hint="eastAsia"/>
              </w:rPr>
              <w:t>3</w:t>
            </w:r>
          </w:p>
        </w:tc>
        <w:tc>
          <w:tcPr>
            <w:tcW w:w="745" w:type="pct"/>
            <w:shd w:val="clear" w:color="auto" w:fill="auto"/>
          </w:tcPr>
          <w:p w14:paraId="09951F3C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38DBF88B" w14:textId="05BF253D" w:rsidR="00892290" w:rsidRDefault="00892290" w:rsidP="00892290">
            <w:pPr>
              <w:pStyle w:val="a7"/>
              <w:ind w:firstLineChars="0" w:firstLine="0"/>
            </w:pPr>
            <w:r>
              <w:t>Windows 10</w:t>
            </w:r>
          </w:p>
        </w:tc>
      </w:tr>
      <w:tr w:rsidR="00892290" w14:paraId="73DA51E9" w14:textId="77777777" w:rsidTr="00892290">
        <w:tc>
          <w:tcPr>
            <w:tcW w:w="405" w:type="pct"/>
            <w:shd w:val="clear" w:color="auto" w:fill="auto"/>
          </w:tcPr>
          <w:p w14:paraId="09C6999B" w14:textId="237ED837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22FF8C87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271" w:type="pct"/>
            <w:vMerge/>
            <w:shd w:val="clear" w:color="auto" w:fill="auto"/>
          </w:tcPr>
          <w:p w14:paraId="40BED9E1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745" w:type="pct"/>
            <w:shd w:val="clear" w:color="auto" w:fill="auto"/>
          </w:tcPr>
          <w:p w14:paraId="74B96779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开发工具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07C38BE4" w14:textId="776BB1E6" w:rsidR="00892290" w:rsidRDefault="00892290" w:rsidP="00892290">
            <w:pPr>
              <w:pStyle w:val="a7"/>
              <w:ind w:firstLineChars="0" w:firstLine="0"/>
            </w:pPr>
            <w:r w:rsidRPr="0046292A">
              <w:t>IntelliJ IDEA</w:t>
            </w:r>
            <w:r>
              <w:t xml:space="preserve"> 2019.2.2</w:t>
            </w:r>
          </w:p>
        </w:tc>
      </w:tr>
      <w:tr w:rsidR="00892290" w14:paraId="026B1C21" w14:textId="77777777" w:rsidTr="00892290">
        <w:tc>
          <w:tcPr>
            <w:tcW w:w="405" w:type="pct"/>
            <w:shd w:val="clear" w:color="auto" w:fill="auto"/>
          </w:tcPr>
          <w:p w14:paraId="19855EAB" w14:textId="27BDF087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2C8D85E3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271" w:type="pct"/>
            <w:vMerge/>
            <w:shd w:val="clear" w:color="auto" w:fill="auto"/>
          </w:tcPr>
          <w:p w14:paraId="4C561F0B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745" w:type="pct"/>
            <w:shd w:val="clear" w:color="auto" w:fill="auto"/>
          </w:tcPr>
          <w:p w14:paraId="1EF1D113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使用语言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3DEE84D8" w14:textId="236448D0" w:rsidR="00892290" w:rsidRDefault="00892290" w:rsidP="00892290">
            <w:pPr>
              <w:pStyle w:val="a7"/>
              <w:ind w:firstLineChars="0" w:firstLine="0"/>
            </w:pPr>
            <w:r>
              <w:t>HTML, JavaScript, JSP</w:t>
            </w:r>
          </w:p>
        </w:tc>
      </w:tr>
      <w:tr w:rsidR="00892290" w14:paraId="23F886C9" w14:textId="77777777" w:rsidTr="00892290">
        <w:tc>
          <w:tcPr>
            <w:tcW w:w="405" w:type="pct"/>
            <w:shd w:val="clear" w:color="auto" w:fill="auto"/>
          </w:tcPr>
          <w:p w14:paraId="6222C04E" w14:textId="144E47A1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339" w:type="pct"/>
            <w:vMerge w:val="restart"/>
            <w:textDirection w:val="tbRlV"/>
            <w:vAlign w:val="center"/>
          </w:tcPr>
          <w:p w14:paraId="6A385185" w14:textId="77777777" w:rsidR="00892290" w:rsidRDefault="00892290" w:rsidP="00892290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应用服务器</w:t>
            </w:r>
          </w:p>
        </w:tc>
        <w:tc>
          <w:tcPr>
            <w:tcW w:w="1016" w:type="pct"/>
            <w:gridSpan w:val="2"/>
            <w:shd w:val="clear" w:color="auto" w:fill="auto"/>
          </w:tcPr>
          <w:p w14:paraId="0D9C3C5A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3DC404CA" w14:textId="0FB59063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L</w:t>
            </w:r>
            <w:r>
              <w:t>inux CentOS Data Center</w:t>
            </w:r>
          </w:p>
        </w:tc>
      </w:tr>
      <w:tr w:rsidR="00892290" w14:paraId="4E08BA4E" w14:textId="77777777" w:rsidTr="00892290">
        <w:tc>
          <w:tcPr>
            <w:tcW w:w="405" w:type="pct"/>
            <w:shd w:val="clear" w:color="auto" w:fill="auto"/>
          </w:tcPr>
          <w:p w14:paraId="105798DA" w14:textId="107A00B7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0B8F8FC8" w14:textId="77777777" w:rsidR="00892290" w:rsidRDefault="00892290" w:rsidP="00892290">
            <w:pPr>
              <w:pStyle w:val="a7"/>
              <w:ind w:firstLine="420"/>
              <w:jc w:val="center"/>
            </w:pPr>
          </w:p>
        </w:tc>
        <w:tc>
          <w:tcPr>
            <w:tcW w:w="1016" w:type="pct"/>
            <w:gridSpan w:val="2"/>
            <w:shd w:val="clear" w:color="auto" w:fill="auto"/>
          </w:tcPr>
          <w:p w14:paraId="1D8BA20E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应用服务软件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10D4C7FC" w14:textId="2BD2FBC1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T</w:t>
            </w:r>
            <w:r>
              <w:t>omcat</w:t>
            </w:r>
          </w:p>
        </w:tc>
      </w:tr>
      <w:tr w:rsidR="00892290" w14:paraId="4EE31132" w14:textId="77777777" w:rsidTr="00892290">
        <w:tc>
          <w:tcPr>
            <w:tcW w:w="405" w:type="pct"/>
            <w:shd w:val="clear" w:color="auto" w:fill="auto"/>
          </w:tcPr>
          <w:p w14:paraId="3FE01F2C" w14:textId="3330F5AC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1418B6D9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1016" w:type="pct"/>
            <w:gridSpan w:val="2"/>
            <w:shd w:val="clear" w:color="auto" w:fill="auto"/>
          </w:tcPr>
          <w:p w14:paraId="132B70D6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程序存储文件夹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04947898" w14:textId="7F05019F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/</w:t>
            </w:r>
            <w:r>
              <w:t>root/</w:t>
            </w:r>
            <w:proofErr w:type="spellStart"/>
            <w:r w:rsidRPr="002C6B66">
              <w:t>OnlineBookStore</w:t>
            </w:r>
            <w:proofErr w:type="spellEnd"/>
          </w:p>
        </w:tc>
      </w:tr>
      <w:tr w:rsidR="00892290" w14:paraId="54942B8E" w14:textId="77777777" w:rsidTr="00892290">
        <w:tc>
          <w:tcPr>
            <w:tcW w:w="405" w:type="pct"/>
            <w:shd w:val="clear" w:color="auto" w:fill="auto"/>
          </w:tcPr>
          <w:p w14:paraId="78178AEB" w14:textId="10CB2FFA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3A395ED2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1016" w:type="pct"/>
            <w:gridSpan w:val="2"/>
            <w:shd w:val="clear" w:color="auto" w:fill="auto"/>
          </w:tcPr>
          <w:p w14:paraId="45F76519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地址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3EEE3C82" w14:textId="1CC86BE0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92.168.182.152</w:t>
            </w:r>
          </w:p>
        </w:tc>
      </w:tr>
      <w:tr w:rsidR="00892290" w14:paraId="5541A4A5" w14:textId="77777777" w:rsidTr="00892290">
        <w:tc>
          <w:tcPr>
            <w:tcW w:w="405" w:type="pct"/>
            <w:shd w:val="clear" w:color="auto" w:fill="auto"/>
          </w:tcPr>
          <w:p w14:paraId="5357C8BE" w14:textId="6AC3DFE3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14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69BCF8E9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1016" w:type="pct"/>
            <w:gridSpan w:val="2"/>
            <w:shd w:val="clear" w:color="auto" w:fill="auto"/>
          </w:tcPr>
          <w:p w14:paraId="11A60553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远程桌面访问地址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2926EC3D" w14:textId="4164F681" w:rsidR="00892290" w:rsidRDefault="00892290" w:rsidP="00892290">
            <w:pPr>
              <w:pStyle w:val="a7"/>
              <w:ind w:firstLineChars="0" w:firstLine="0"/>
            </w:pPr>
            <w:r w:rsidRPr="004B22BA">
              <w:t>183.175.14.194:6002</w:t>
            </w:r>
          </w:p>
        </w:tc>
      </w:tr>
      <w:tr w:rsidR="00892290" w14:paraId="61F4AAD1" w14:textId="77777777" w:rsidTr="00892290">
        <w:tc>
          <w:tcPr>
            <w:tcW w:w="405" w:type="pct"/>
            <w:shd w:val="clear" w:color="auto" w:fill="auto"/>
          </w:tcPr>
          <w:p w14:paraId="52562887" w14:textId="32426006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15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4E5DB409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1016" w:type="pct"/>
            <w:gridSpan w:val="2"/>
            <w:shd w:val="clear" w:color="auto" w:fill="auto"/>
          </w:tcPr>
          <w:p w14:paraId="7BD093CF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应用</w:t>
            </w:r>
            <w:proofErr w:type="gramStart"/>
            <w:r>
              <w:rPr>
                <w:rFonts w:hint="eastAsia"/>
              </w:rPr>
              <w:t>本地访问</w:t>
            </w:r>
            <w:proofErr w:type="gramEnd"/>
            <w:r>
              <w:rPr>
                <w:rFonts w:hint="eastAsia"/>
              </w:rPr>
              <w:t>地址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0BC3648A" w14:textId="376A9B60" w:rsidR="00892290" w:rsidRDefault="00362221" w:rsidP="00892290">
            <w:pPr>
              <w:pStyle w:val="a7"/>
              <w:ind w:firstLineChars="0" w:firstLine="0"/>
            </w:pPr>
            <w:hyperlink r:id="rId10" w:history="1">
              <w:r w:rsidR="00892290" w:rsidRPr="00F52246">
                <w:rPr>
                  <w:rStyle w:val="a3"/>
                </w:rPr>
                <w:t>http://192.168.182.152:80</w:t>
              </w:r>
            </w:hyperlink>
          </w:p>
        </w:tc>
      </w:tr>
      <w:tr w:rsidR="00892290" w14:paraId="183E5C12" w14:textId="77777777" w:rsidTr="00892290">
        <w:tc>
          <w:tcPr>
            <w:tcW w:w="405" w:type="pct"/>
            <w:shd w:val="clear" w:color="auto" w:fill="auto"/>
          </w:tcPr>
          <w:p w14:paraId="024A05F9" w14:textId="24EECCE7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16</w:t>
            </w:r>
            <w:r>
              <w:fldChar w:fldCharType="end"/>
            </w:r>
          </w:p>
        </w:tc>
        <w:tc>
          <w:tcPr>
            <w:tcW w:w="339" w:type="pct"/>
            <w:vMerge/>
          </w:tcPr>
          <w:p w14:paraId="6CD3C01A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1016" w:type="pct"/>
            <w:gridSpan w:val="2"/>
            <w:shd w:val="clear" w:color="auto" w:fill="auto"/>
          </w:tcPr>
          <w:p w14:paraId="127D8A74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应用远程访问地址</w:t>
            </w:r>
          </w:p>
        </w:tc>
        <w:tc>
          <w:tcPr>
            <w:tcW w:w="3240" w:type="pct"/>
            <w:gridSpan w:val="2"/>
            <w:shd w:val="clear" w:color="auto" w:fill="auto"/>
          </w:tcPr>
          <w:p w14:paraId="753548FF" w14:textId="7837916E" w:rsidR="00892290" w:rsidRDefault="00362221" w:rsidP="00892290">
            <w:pPr>
              <w:pStyle w:val="a7"/>
              <w:ind w:firstLineChars="0" w:firstLine="0"/>
            </w:pPr>
            <w:hyperlink r:id="rId11" w:history="1">
              <w:r w:rsidR="00892290" w:rsidRPr="0007736A">
                <w:rPr>
                  <w:rStyle w:val="a3"/>
                </w:rPr>
                <w:t>http://183.175.14.194:7202</w:t>
              </w:r>
            </w:hyperlink>
          </w:p>
        </w:tc>
      </w:tr>
    </w:tbl>
    <w:p w14:paraId="4D7642DA" w14:textId="72970691" w:rsidR="00892290" w:rsidRPr="00552B6A" w:rsidRDefault="00892290" w:rsidP="00552B6A">
      <w:pPr>
        <w:pStyle w:val="2"/>
      </w:pPr>
      <w:bookmarkStart w:id="11" w:name="_Toc24926993"/>
      <w:r>
        <w:rPr>
          <w:rFonts w:hint="eastAsia"/>
        </w:rPr>
        <w:t>集中式数据库平台</w:t>
      </w:r>
      <w:bookmarkEnd w:id="11"/>
    </w:p>
    <w:p w14:paraId="4A78ACBD" w14:textId="68C27C8D" w:rsidR="00E75488" w:rsidRDefault="00E75488" w:rsidP="00E75488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1.6</w:t>
      </w:r>
      <w:r>
        <w:fldChar w:fldCharType="end"/>
      </w:r>
      <w:r w:rsidRPr="00AC47A9"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集中式数据库基本信息</w:t>
      </w:r>
    </w:p>
    <w:tbl>
      <w:tblPr>
        <w:tblW w:w="466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4"/>
        <w:gridCol w:w="580"/>
        <w:gridCol w:w="1591"/>
        <w:gridCol w:w="6923"/>
      </w:tblGrid>
      <w:tr w:rsidR="00892290" w14:paraId="40414E91" w14:textId="77777777" w:rsidTr="00892290">
        <w:tc>
          <w:tcPr>
            <w:tcW w:w="434" w:type="pct"/>
            <w:shd w:val="clear" w:color="auto" w:fill="D9D9D9"/>
          </w:tcPr>
          <w:p w14:paraId="21C3436B" w14:textId="77777777" w:rsidR="00892290" w:rsidRDefault="00892290" w:rsidP="0089229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90" w:type="pct"/>
            <w:gridSpan w:val="2"/>
            <w:shd w:val="clear" w:color="auto" w:fill="D9D9D9"/>
          </w:tcPr>
          <w:p w14:paraId="5AFE35BD" w14:textId="77777777" w:rsidR="00892290" w:rsidRDefault="00892290" w:rsidP="0089229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信息名称</w:t>
            </w:r>
          </w:p>
        </w:tc>
        <w:tc>
          <w:tcPr>
            <w:tcW w:w="3476" w:type="pct"/>
            <w:shd w:val="clear" w:color="auto" w:fill="D9D9D9"/>
          </w:tcPr>
          <w:p w14:paraId="656073A4" w14:textId="77777777" w:rsidR="00892290" w:rsidRDefault="00892290" w:rsidP="0089229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信息内容</w:t>
            </w:r>
          </w:p>
        </w:tc>
      </w:tr>
      <w:tr w:rsidR="00892290" w14:paraId="3B5E2648" w14:textId="77777777" w:rsidTr="00892290">
        <w:tc>
          <w:tcPr>
            <w:tcW w:w="434" w:type="pct"/>
            <w:shd w:val="clear" w:color="auto" w:fill="auto"/>
          </w:tcPr>
          <w:p w14:paraId="246FF169" w14:textId="252EAA53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291" w:type="pct"/>
            <w:vMerge w:val="restart"/>
            <w:shd w:val="clear" w:color="auto" w:fill="auto"/>
            <w:textDirection w:val="tbRlV"/>
            <w:vAlign w:val="center"/>
          </w:tcPr>
          <w:p w14:paraId="758D0FB9" w14:textId="77777777" w:rsidR="00892290" w:rsidRDefault="00892290" w:rsidP="00892290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799" w:type="pct"/>
            <w:shd w:val="clear" w:color="auto" w:fill="auto"/>
          </w:tcPr>
          <w:p w14:paraId="3FA13075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3476" w:type="pct"/>
            <w:shd w:val="clear" w:color="auto" w:fill="auto"/>
          </w:tcPr>
          <w:p w14:paraId="25CCC2E9" w14:textId="69FFEE9D" w:rsidR="00892290" w:rsidRDefault="00892290" w:rsidP="00892290">
            <w:pPr>
              <w:pStyle w:val="a7"/>
              <w:ind w:firstLineChars="0" w:firstLine="0"/>
            </w:pPr>
            <w:r>
              <w:t>windows server 2008 R2 Datacenter sp1</w:t>
            </w:r>
          </w:p>
        </w:tc>
      </w:tr>
      <w:tr w:rsidR="00892290" w14:paraId="24C352E5" w14:textId="77777777" w:rsidTr="00892290">
        <w:tc>
          <w:tcPr>
            <w:tcW w:w="434" w:type="pct"/>
            <w:shd w:val="clear" w:color="auto" w:fill="auto"/>
          </w:tcPr>
          <w:p w14:paraId="25EF767E" w14:textId="28149C30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291" w:type="pct"/>
            <w:vMerge/>
            <w:shd w:val="clear" w:color="auto" w:fill="auto"/>
            <w:textDirection w:val="tbRlV"/>
            <w:vAlign w:val="center"/>
          </w:tcPr>
          <w:p w14:paraId="6EA18D8C" w14:textId="77777777" w:rsidR="00892290" w:rsidRDefault="00892290" w:rsidP="00892290">
            <w:pPr>
              <w:pStyle w:val="a7"/>
              <w:ind w:left="113" w:right="113" w:firstLineChars="0" w:firstLine="0"/>
              <w:jc w:val="center"/>
            </w:pPr>
          </w:p>
        </w:tc>
        <w:tc>
          <w:tcPr>
            <w:tcW w:w="799" w:type="pct"/>
            <w:shd w:val="clear" w:color="auto" w:fill="auto"/>
          </w:tcPr>
          <w:p w14:paraId="46C02287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产品名称</w:t>
            </w:r>
          </w:p>
        </w:tc>
        <w:tc>
          <w:tcPr>
            <w:tcW w:w="3476" w:type="pct"/>
            <w:shd w:val="clear" w:color="auto" w:fill="auto"/>
          </w:tcPr>
          <w:p w14:paraId="53F979D2" w14:textId="1F2CFFF1" w:rsidR="00892290" w:rsidRDefault="00892290" w:rsidP="00892290">
            <w:pPr>
              <w:pStyle w:val="a7"/>
              <w:ind w:firstLineChars="0" w:firstLine="0"/>
            </w:pPr>
            <w:r>
              <w:t xml:space="preserve">Oracle 12C </w:t>
            </w:r>
            <w:r>
              <w:rPr>
                <w:rFonts w:hint="eastAsia"/>
              </w:rPr>
              <w:t>企业版</w:t>
            </w:r>
            <w:r>
              <w:t>- 12.2.0.1.0</w:t>
            </w:r>
          </w:p>
        </w:tc>
      </w:tr>
      <w:tr w:rsidR="00892290" w14:paraId="4B12E6A6" w14:textId="77777777" w:rsidTr="00892290">
        <w:tc>
          <w:tcPr>
            <w:tcW w:w="434" w:type="pct"/>
            <w:shd w:val="clear" w:color="auto" w:fill="auto"/>
          </w:tcPr>
          <w:p w14:paraId="744FDA5A" w14:textId="545D5AC6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291" w:type="pct"/>
            <w:vMerge/>
            <w:shd w:val="clear" w:color="auto" w:fill="auto"/>
            <w:textDirection w:val="tbRlV"/>
          </w:tcPr>
          <w:p w14:paraId="3678B39E" w14:textId="77777777" w:rsidR="00892290" w:rsidRDefault="00892290" w:rsidP="00892290">
            <w:pPr>
              <w:pStyle w:val="a7"/>
              <w:ind w:left="113" w:right="113" w:firstLineChars="0" w:firstLine="0"/>
            </w:pPr>
          </w:p>
        </w:tc>
        <w:tc>
          <w:tcPr>
            <w:tcW w:w="799" w:type="pct"/>
            <w:shd w:val="clear" w:color="auto" w:fill="auto"/>
          </w:tcPr>
          <w:p w14:paraId="4F8F973A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数据库名称</w:t>
            </w:r>
          </w:p>
        </w:tc>
        <w:tc>
          <w:tcPr>
            <w:tcW w:w="3476" w:type="pct"/>
            <w:shd w:val="clear" w:color="auto" w:fill="auto"/>
          </w:tcPr>
          <w:p w14:paraId="52A97C50" w14:textId="167290CE" w:rsidR="00892290" w:rsidRDefault="00892290" w:rsidP="00892290">
            <w:pPr>
              <w:pStyle w:val="a7"/>
              <w:ind w:firstLineChars="0" w:firstLine="0"/>
            </w:pPr>
            <w:r>
              <w:t>master21</w:t>
            </w:r>
          </w:p>
        </w:tc>
      </w:tr>
      <w:tr w:rsidR="00892290" w14:paraId="4074BA2F" w14:textId="77777777" w:rsidTr="00892290">
        <w:tc>
          <w:tcPr>
            <w:tcW w:w="434" w:type="pct"/>
            <w:shd w:val="clear" w:color="auto" w:fill="auto"/>
          </w:tcPr>
          <w:p w14:paraId="2F274320" w14:textId="763395F7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291" w:type="pct"/>
            <w:vMerge/>
            <w:shd w:val="clear" w:color="auto" w:fill="auto"/>
            <w:textDirection w:val="tbRlV"/>
          </w:tcPr>
          <w:p w14:paraId="1046EDC8" w14:textId="77777777" w:rsidR="00892290" w:rsidRDefault="00892290" w:rsidP="00892290">
            <w:pPr>
              <w:pStyle w:val="a7"/>
              <w:ind w:left="113" w:right="113" w:firstLineChars="0" w:firstLine="0"/>
            </w:pPr>
          </w:p>
        </w:tc>
        <w:tc>
          <w:tcPr>
            <w:tcW w:w="799" w:type="pct"/>
            <w:shd w:val="clear" w:color="auto" w:fill="auto"/>
          </w:tcPr>
          <w:p w14:paraId="0C1CCC41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数据库字符集</w:t>
            </w:r>
          </w:p>
        </w:tc>
        <w:tc>
          <w:tcPr>
            <w:tcW w:w="3476" w:type="pct"/>
            <w:shd w:val="clear" w:color="auto" w:fill="auto"/>
          </w:tcPr>
          <w:p w14:paraId="47D48EBD" w14:textId="1948A14B" w:rsidR="00892290" w:rsidRDefault="00892290" w:rsidP="00892290">
            <w:pPr>
              <w:pStyle w:val="a7"/>
              <w:ind w:firstLineChars="0" w:firstLine="0"/>
            </w:pPr>
            <w:r>
              <w:t>AL32UTF8</w:t>
            </w:r>
          </w:p>
        </w:tc>
      </w:tr>
      <w:tr w:rsidR="00892290" w14:paraId="16F5E2C3" w14:textId="77777777" w:rsidTr="00892290">
        <w:tc>
          <w:tcPr>
            <w:tcW w:w="434" w:type="pct"/>
            <w:shd w:val="clear" w:color="auto" w:fill="auto"/>
          </w:tcPr>
          <w:p w14:paraId="59176887" w14:textId="143E0C94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291" w:type="pct"/>
            <w:vMerge/>
            <w:shd w:val="clear" w:color="auto" w:fill="auto"/>
            <w:textDirection w:val="tbRlV"/>
          </w:tcPr>
          <w:p w14:paraId="7211D982" w14:textId="77777777" w:rsidR="00892290" w:rsidRDefault="00892290" w:rsidP="00892290">
            <w:pPr>
              <w:pStyle w:val="a7"/>
              <w:ind w:left="113" w:right="113" w:firstLineChars="0" w:firstLine="0"/>
            </w:pPr>
          </w:p>
        </w:tc>
        <w:tc>
          <w:tcPr>
            <w:tcW w:w="799" w:type="pct"/>
            <w:shd w:val="clear" w:color="auto" w:fill="auto"/>
          </w:tcPr>
          <w:p w14:paraId="31D24198" w14:textId="77777777" w:rsidR="00892290" w:rsidRDefault="00892290" w:rsidP="00892290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本地访问</w:t>
            </w:r>
            <w:proofErr w:type="gramEnd"/>
            <w:r>
              <w:rPr>
                <w:rFonts w:hint="eastAsia"/>
              </w:rPr>
              <w:t>地址</w:t>
            </w:r>
          </w:p>
        </w:tc>
        <w:tc>
          <w:tcPr>
            <w:tcW w:w="3476" w:type="pct"/>
            <w:shd w:val="clear" w:color="auto" w:fill="auto"/>
          </w:tcPr>
          <w:p w14:paraId="6A2B3750" w14:textId="7834D98D" w:rsidR="00892290" w:rsidRDefault="00892290" w:rsidP="00892290">
            <w:pPr>
              <w:pStyle w:val="a7"/>
              <w:ind w:firstLineChars="0" w:firstLine="0"/>
            </w:pPr>
            <w:r>
              <w:t>192.168.182.101:1521</w:t>
            </w:r>
          </w:p>
        </w:tc>
      </w:tr>
      <w:tr w:rsidR="00892290" w14:paraId="75848D96" w14:textId="77777777" w:rsidTr="00892290">
        <w:tc>
          <w:tcPr>
            <w:tcW w:w="434" w:type="pct"/>
            <w:shd w:val="clear" w:color="auto" w:fill="auto"/>
          </w:tcPr>
          <w:p w14:paraId="72091F7D" w14:textId="649C48CC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291" w:type="pct"/>
            <w:vMerge/>
            <w:shd w:val="clear" w:color="auto" w:fill="auto"/>
            <w:textDirection w:val="tbRlV"/>
          </w:tcPr>
          <w:p w14:paraId="6309F7A4" w14:textId="77777777" w:rsidR="00892290" w:rsidRDefault="00892290" w:rsidP="00892290">
            <w:pPr>
              <w:pStyle w:val="a7"/>
              <w:ind w:left="113" w:right="113" w:firstLineChars="0" w:firstLine="0"/>
            </w:pPr>
          </w:p>
        </w:tc>
        <w:tc>
          <w:tcPr>
            <w:tcW w:w="799" w:type="pct"/>
            <w:shd w:val="clear" w:color="auto" w:fill="auto"/>
          </w:tcPr>
          <w:p w14:paraId="106E4AE3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远程访问地址</w:t>
            </w:r>
          </w:p>
        </w:tc>
        <w:tc>
          <w:tcPr>
            <w:tcW w:w="3476" w:type="pct"/>
            <w:shd w:val="clear" w:color="auto" w:fill="auto"/>
          </w:tcPr>
          <w:p w14:paraId="723BA70D" w14:textId="43E65363" w:rsidR="00892290" w:rsidRDefault="00892290" w:rsidP="00892290">
            <w:pPr>
              <w:pStyle w:val="a7"/>
              <w:ind w:firstLineChars="0" w:firstLine="0"/>
            </w:pPr>
            <w:r>
              <w:t>202.207.12.213:6100</w:t>
            </w:r>
          </w:p>
        </w:tc>
      </w:tr>
      <w:tr w:rsidR="00892290" w14:paraId="6250CD45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7938BB09" w14:textId="4E6F8930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291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textDirection w:val="tbRlV"/>
            <w:vAlign w:val="center"/>
          </w:tcPr>
          <w:p w14:paraId="106C38BD" w14:textId="77777777" w:rsidR="00892290" w:rsidRDefault="00892290" w:rsidP="00892290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C976DD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E1CBB6" w14:textId="5DF0EFE4" w:rsidR="00892290" w:rsidRDefault="00892290" w:rsidP="00892290">
            <w:pPr>
              <w:pStyle w:val="a7"/>
              <w:ind w:firstLineChars="0" w:firstLine="0"/>
            </w:pPr>
            <w:r>
              <w:t>windows server 2008 R2 Datacenter sp1</w:t>
            </w:r>
          </w:p>
        </w:tc>
      </w:tr>
      <w:tr w:rsidR="00892290" w14:paraId="47369BE7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50DFCD32" w14:textId="57BCBE92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291" w:type="pct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textDirection w:val="tbRlV"/>
            <w:vAlign w:val="center"/>
          </w:tcPr>
          <w:p w14:paraId="34CFDE0B" w14:textId="77777777" w:rsidR="00892290" w:rsidRDefault="00892290" w:rsidP="00892290">
            <w:pPr>
              <w:pStyle w:val="a7"/>
              <w:ind w:left="113" w:right="113" w:firstLineChars="0" w:firstLine="0"/>
              <w:jc w:val="center"/>
            </w:pP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860E89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产品名称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E85CA3" w14:textId="4BEDCE93" w:rsidR="00892290" w:rsidRDefault="00892290" w:rsidP="00892290">
            <w:pPr>
              <w:pStyle w:val="a7"/>
              <w:ind w:firstLineChars="0" w:firstLine="0"/>
            </w:pPr>
            <w:r>
              <w:t>SQL Server 2014 - 12.0.2000.8</w:t>
            </w:r>
          </w:p>
        </w:tc>
      </w:tr>
      <w:tr w:rsidR="00892290" w14:paraId="54933EE0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1507B9B9" w14:textId="1AB6C223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291" w:type="pct"/>
            <w:vMerge/>
            <w:tcBorders>
              <w:right w:val="single" w:sz="4" w:space="0" w:color="auto"/>
            </w:tcBorders>
            <w:shd w:val="clear" w:color="auto" w:fill="auto"/>
            <w:textDirection w:val="tbRlV"/>
          </w:tcPr>
          <w:p w14:paraId="646CA8A6" w14:textId="77777777" w:rsidR="00892290" w:rsidRDefault="00892290" w:rsidP="00892290">
            <w:pPr>
              <w:pStyle w:val="a7"/>
              <w:ind w:left="113" w:right="113" w:firstLineChars="0" w:firstLine="0"/>
            </w:pP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8EDC38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数据库名称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A32A1B" w14:textId="420A6AC8" w:rsidR="00892290" w:rsidRDefault="00892290" w:rsidP="00892290">
            <w:pPr>
              <w:pStyle w:val="a7"/>
              <w:ind w:firstLineChars="0" w:firstLine="0"/>
            </w:pPr>
            <w:r>
              <w:t>master22</w:t>
            </w:r>
          </w:p>
        </w:tc>
      </w:tr>
      <w:tr w:rsidR="00892290" w14:paraId="05FF6E0E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2FDFF4F6" w14:textId="4A05DEAD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291" w:type="pct"/>
            <w:vMerge/>
            <w:tcBorders>
              <w:right w:val="single" w:sz="4" w:space="0" w:color="auto"/>
            </w:tcBorders>
            <w:shd w:val="clear" w:color="auto" w:fill="auto"/>
            <w:textDirection w:val="tbRlV"/>
          </w:tcPr>
          <w:p w14:paraId="3DC55630" w14:textId="77777777" w:rsidR="00892290" w:rsidRDefault="00892290" w:rsidP="00892290">
            <w:pPr>
              <w:pStyle w:val="a7"/>
              <w:ind w:left="113" w:right="113" w:firstLineChars="0" w:firstLine="0"/>
            </w:pP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883A97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字符集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3C93D0" w14:textId="21FC1429" w:rsidR="00892290" w:rsidRDefault="00892290" w:rsidP="00892290">
            <w:pPr>
              <w:pStyle w:val="a7"/>
              <w:ind w:firstLineChars="0" w:firstLine="0"/>
            </w:pPr>
            <w:r>
              <w:t>GBK</w:t>
            </w:r>
          </w:p>
        </w:tc>
      </w:tr>
      <w:tr w:rsidR="00892290" w14:paraId="0C40741F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332DBA3F" w14:textId="38954ADB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291" w:type="pct"/>
            <w:vMerge/>
            <w:tcBorders>
              <w:right w:val="single" w:sz="4" w:space="0" w:color="auto"/>
            </w:tcBorders>
            <w:shd w:val="clear" w:color="auto" w:fill="auto"/>
            <w:textDirection w:val="tbRlV"/>
          </w:tcPr>
          <w:p w14:paraId="7C4ECE56" w14:textId="77777777" w:rsidR="00892290" w:rsidRDefault="00892290" w:rsidP="00892290">
            <w:pPr>
              <w:pStyle w:val="a7"/>
              <w:ind w:left="113" w:right="113" w:firstLineChars="0" w:firstLine="0"/>
            </w:pP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4EB612" w14:textId="77777777" w:rsidR="00892290" w:rsidRDefault="00892290" w:rsidP="00892290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本地访问</w:t>
            </w:r>
            <w:proofErr w:type="gramEnd"/>
            <w:r>
              <w:rPr>
                <w:rFonts w:hint="eastAsia"/>
              </w:rPr>
              <w:t>地址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ABC20E" w14:textId="7411EA67" w:rsidR="00892290" w:rsidRDefault="00892290" w:rsidP="00892290">
            <w:pPr>
              <w:pStyle w:val="a7"/>
              <w:ind w:firstLineChars="0" w:firstLine="0"/>
            </w:pPr>
            <w:r>
              <w:t>192.168.182.102:1433</w:t>
            </w:r>
          </w:p>
        </w:tc>
      </w:tr>
      <w:tr w:rsidR="00892290" w14:paraId="616DEF6E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1FB3855B" w14:textId="213617D9" w:rsidR="00892290" w:rsidRDefault="00892290" w:rsidP="00892290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291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tbRlV"/>
          </w:tcPr>
          <w:p w14:paraId="450FC176" w14:textId="77777777" w:rsidR="00892290" w:rsidRDefault="00892290" w:rsidP="00892290">
            <w:pPr>
              <w:pStyle w:val="a7"/>
              <w:ind w:left="113" w:right="113" w:firstLineChars="0" w:firstLine="0"/>
            </w:pP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7D97B3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远程访问地址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315A9C" w14:textId="48DD3438" w:rsidR="00892290" w:rsidRDefault="00892290" w:rsidP="00892290">
            <w:pPr>
              <w:pStyle w:val="a7"/>
              <w:ind w:firstLineChars="0" w:firstLine="0"/>
            </w:pPr>
            <w:r>
              <w:t>202.207.12.213:6200</w:t>
            </w:r>
          </w:p>
        </w:tc>
      </w:tr>
      <w:tr w:rsidR="00892290" w14:paraId="556E4FA2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51874A38" w14:textId="515EDF89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291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textDirection w:val="tbRlV"/>
            <w:vAlign w:val="center"/>
          </w:tcPr>
          <w:p w14:paraId="4E371877" w14:textId="77777777" w:rsidR="00892290" w:rsidRDefault="00892290" w:rsidP="00892290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26A11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9BEA0B" w14:textId="1D8F6264" w:rsidR="00892290" w:rsidRDefault="00892290" w:rsidP="00892290">
            <w:pPr>
              <w:pStyle w:val="a7"/>
              <w:ind w:firstLineChars="0" w:firstLine="0"/>
            </w:pPr>
            <w:r>
              <w:t>windows server 2008 R2 Datacenter sp1</w:t>
            </w:r>
          </w:p>
        </w:tc>
      </w:tr>
      <w:tr w:rsidR="00892290" w14:paraId="2E7303B4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03F1D711" w14:textId="1C0D316F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14</w:t>
            </w:r>
            <w:r>
              <w:fldChar w:fldCharType="end"/>
            </w:r>
          </w:p>
        </w:tc>
        <w:tc>
          <w:tcPr>
            <w:tcW w:w="291" w:type="pct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D4649D" w14:textId="77777777" w:rsidR="00892290" w:rsidRDefault="00892290" w:rsidP="00892290">
            <w:pPr>
              <w:pStyle w:val="a7"/>
              <w:ind w:firstLineChars="0" w:firstLine="0"/>
              <w:jc w:val="center"/>
            </w:pP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24D924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产品名称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AB0888" w14:textId="766FF2A0" w:rsidR="00892290" w:rsidRDefault="00892290" w:rsidP="00892290">
            <w:pPr>
              <w:pStyle w:val="a7"/>
              <w:ind w:firstLineChars="0" w:firstLine="0"/>
            </w:pPr>
            <w:r>
              <w:t xml:space="preserve">PostgreSQL </w:t>
            </w:r>
            <w:r>
              <w:rPr>
                <w:rFonts w:hint="eastAsia"/>
              </w:rPr>
              <w:t>社区版</w:t>
            </w:r>
            <w:r>
              <w:t xml:space="preserve"> - 11.5</w:t>
            </w:r>
          </w:p>
        </w:tc>
      </w:tr>
      <w:tr w:rsidR="00892290" w14:paraId="4F7EB296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0D61D002" w14:textId="284084AA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15</w:t>
            </w:r>
            <w:r>
              <w:fldChar w:fldCharType="end"/>
            </w:r>
          </w:p>
        </w:tc>
        <w:tc>
          <w:tcPr>
            <w:tcW w:w="291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7C75985E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633E77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数据库名称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603FDB" w14:textId="639132C6" w:rsidR="00892290" w:rsidRDefault="00892290" w:rsidP="00892290">
            <w:pPr>
              <w:pStyle w:val="a7"/>
              <w:ind w:firstLineChars="0" w:firstLine="0"/>
            </w:pPr>
            <w:r>
              <w:t>master23</w:t>
            </w:r>
          </w:p>
        </w:tc>
      </w:tr>
      <w:tr w:rsidR="00892290" w14:paraId="2E5FCD1E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4A961243" w14:textId="3AB7C9FF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16</w:t>
            </w:r>
            <w:r>
              <w:fldChar w:fldCharType="end"/>
            </w:r>
          </w:p>
        </w:tc>
        <w:tc>
          <w:tcPr>
            <w:tcW w:w="291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7A477226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F30588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字符集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7F146" w14:textId="22BA3E49" w:rsidR="00892290" w:rsidRDefault="00892290" w:rsidP="00892290">
            <w:pPr>
              <w:pStyle w:val="a7"/>
              <w:ind w:firstLineChars="0" w:firstLine="0"/>
            </w:pPr>
            <w:r>
              <w:t>UTF-8</w:t>
            </w:r>
          </w:p>
        </w:tc>
      </w:tr>
      <w:tr w:rsidR="00892290" w14:paraId="74C0610A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2C4CC4B4" w14:textId="6F739DCD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17</w:t>
            </w:r>
            <w:r>
              <w:fldChar w:fldCharType="end"/>
            </w:r>
          </w:p>
        </w:tc>
        <w:tc>
          <w:tcPr>
            <w:tcW w:w="291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1822FED7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74298" w14:textId="77777777" w:rsidR="00892290" w:rsidRDefault="00892290" w:rsidP="00892290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本地访问</w:t>
            </w:r>
            <w:proofErr w:type="gramEnd"/>
            <w:r>
              <w:rPr>
                <w:rFonts w:hint="eastAsia"/>
              </w:rPr>
              <w:t>地址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E27571" w14:textId="5E50F78A" w:rsidR="00892290" w:rsidRDefault="00892290" w:rsidP="00892290">
            <w:pPr>
              <w:pStyle w:val="a7"/>
              <w:ind w:firstLineChars="0" w:firstLine="0"/>
            </w:pPr>
            <w:r>
              <w:t>192.168.182.103:5432</w:t>
            </w:r>
          </w:p>
        </w:tc>
      </w:tr>
      <w:tr w:rsidR="00892290" w14:paraId="2D56DF61" w14:textId="77777777" w:rsidTr="00892290">
        <w:tc>
          <w:tcPr>
            <w:tcW w:w="4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1357B98B" w14:textId="43FE248B" w:rsidR="00892290" w:rsidRDefault="00892290" w:rsidP="0089229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18</w:t>
            </w:r>
            <w:r>
              <w:fldChar w:fldCharType="end"/>
            </w:r>
          </w:p>
        </w:tc>
        <w:tc>
          <w:tcPr>
            <w:tcW w:w="291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75B52E" w14:textId="77777777" w:rsidR="00892290" w:rsidRDefault="00892290" w:rsidP="00892290">
            <w:pPr>
              <w:pStyle w:val="a7"/>
              <w:ind w:firstLineChars="0" w:firstLine="0"/>
            </w:pPr>
          </w:p>
        </w:tc>
        <w:tc>
          <w:tcPr>
            <w:tcW w:w="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B47B94" w14:textId="77777777" w:rsidR="00892290" w:rsidRDefault="00892290" w:rsidP="00892290">
            <w:pPr>
              <w:pStyle w:val="a7"/>
              <w:ind w:firstLineChars="0" w:firstLine="0"/>
            </w:pPr>
            <w:r>
              <w:rPr>
                <w:rFonts w:hint="eastAsia"/>
              </w:rPr>
              <w:t>远程访问地址</w:t>
            </w:r>
          </w:p>
        </w:tc>
        <w:tc>
          <w:tcPr>
            <w:tcW w:w="34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F5BCC0" w14:textId="57A1D46A" w:rsidR="00892290" w:rsidRDefault="00892290" w:rsidP="00892290">
            <w:pPr>
              <w:pStyle w:val="a7"/>
              <w:ind w:firstLineChars="0" w:firstLine="0"/>
            </w:pPr>
            <w:r>
              <w:t>202.207.12.213:6300</w:t>
            </w:r>
          </w:p>
        </w:tc>
      </w:tr>
    </w:tbl>
    <w:p w14:paraId="7DB65B46" w14:textId="7B21CAE9" w:rsidR="0009321E" w:rsidRDefault="00892290" w:rsidP="0009321E">
      <w:pPr>
        <w:pStyle w:val="2"/>
      </w:pPr>
      <w:bookmarkStart w:id="12" w:name="_Toc24926994"/>
      <w:bookmarkEnd w:id="10"/>
      <w:r>
        <w:rPr>
          <w:rFonts w:hint="eastAsia"/>
        </w:rPr>
        <w:t>分布式数据库平台</w:t>
      </w:r>
      <w:bookmarkEnd w:id="12"/>
    </w:p>
    <w:p w14:paraId="0430045A" w14:textId="6BCA0020" w:rsidR="00892290" w:rsidRDefault="00892290" w:rsidP="00892290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1.7</w:t>
      </w:r>
      <w:r>
        <w:fldChar w:fldCharType="end"/>
      </w:r>
      <w:r w:rsidRPr="00AC47A9"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分布式数据库基本信息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0"/>
        <w:gridCol w:w="719"/>
        <w:gridCol w:w="534"/>
        <w:gridCol w:w="1541"/>
        <w:gridCol w:w="7028"/>
      </w:tblGrid>
      <w:tr w:rsidR="00F8353A" w14:paraId="59BAE70D" w14:textId="77777777" w:rsidTr="001A0D70">
        <w:tc>
          <w:tcPr>
            <w:tcW w:w="403" w:type="pct"/>
            <w:shd w:val="clear" w:color="auto" w:fill="D9D9D9"/>
          </w:tcPr>
          <w:p w14:paraId="2FDCA8FE" w14:textId="77777777" w:rsidR="00F8353A" w:rsidRDefault="00F8353A" w:rsidP="001A0D7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337" w:type="pct"/>
            <w:shd w:val="clear" w:color="auto" w:fill="D9D9D9"/>
          </w:tcPr>
          <w:p w14:paraId="3F4BE992" w14:textId="77777777" w:rsidR="00F8353A" w:rsidRDefault="00F8353A" w:rsidP="001A0D7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类别</w:t>
            </w:r>
          </w:p>
        </w:tc>
        <w:tc>
          <w:tcPr>
            <w:tcW w:w="970" w:type="pct"/>
            <w:gridSpan w:val="2"/>
            <w:shd w:val="clear" w:color="auto" w:fill="D9D9D9"/>
          </w:tcPr>
          <w:p w14:paraId="5E4C62F3" w14:textId="77777777" w:rsidR="00F8353A" w:rsidRDefault="00F8353A" w:rsidP="001A0D7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信息名称</w:t>
            </w:r>
          </w:p>
        </w:tc>
        <w:tc>
          <w:tcPr>
            <w:tcW w:w="3290" w:type="pct"/>
            <w:shd w:val="clear" w:color="auto" w:fill="D9D9D9"/>
          </w:tcPr>
          <w:p w14:paraId="337CE71C" w14:textId="77777777" w:rsidR="00F8353A" w:rsidRDefault="00F8353A" w:rsidP="001A0D7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信息内容</w:t>
            </w:r>
          </w:p>
        </w:tc>
      </w:tr>
      <w:tr w:rsidR="00F8353A" w14:paraId="16592088" w14:textId="77777777" w:rsidTr="001A0D70">
        <w:tc>
          <w:tcPr>
            <w:tcW w:w="403" w:type="pct"/>
            <w:shd w:val="clear" w:color="auto" w:fill="auto"/>
          </w:tcPr>
          <w:p w14:paraId="723EBB4E" w14:textId="06154BE1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337" w:type="pct"/>
            <w:vMerge w:val="restart"/>
            <w:textDirection w:val="tbRlV"/>
            <w:vAlign w:val="center"/>
          </w:tcPr>
          <w:p w14:paraId="6BA49A84" w14:textId="77777777" w:rsidR="00F8353A" w:rsidRDefault="00F8353A" w:rsidP="001A0D70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数据库服务器</w:t>
            </w:r>
          </w:p>
        </w:tc>
        <w:tc>
          <w:tcPr>
            <w:tcW w:w="248" w:type="pct"/>
            <w:vMerge w:val="restart"/>
            <w:shd w:val="clear" w:color="auto" w:fill="auto"/>
            <w:textDirection w:val="tbRlV"/>
            <w:vAlign w:val="center"/>
          </w:tcPr>
          <w:p w14:paraId="24C8AB79" w14:textId="77777777" w:rsidR="00F8353A" w:rsidRDefault="00F8353A" w:rsidP="001A0D70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722" w:type="pct"/>
            <w:shd w:val="clear" w:color="auto" w:fill="auto"/>
          </w:tcPr>
          <w:p w14:paraId="4166FBA0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3290" w:type="pct"/>
            <w:shd w:val="clear" w:color="auto" w:fill="auto"/>
          </w:tcPr>
          <w:p w14:paraId="26D00B95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w</w:t>
            </w:r>
            <w:r>
              <w:t>indows server 2008 R2 Datacenter sp1</w:t>
            </w:r>
          </w:p>
        </w:tc>
      </w:tr>
      <w:tr w:rsidR="00F8353A" w14:paraId="7FC762C4" w14:textId="77777777" w:rsidTr="001A0D70">
        <w:tc>
          <w:tcPr>
            <w:tcW w:w="403" w:type="pct"/>
            <w:shd w:val="clear" w:color="auto" w:fill="auto"/>
          </w:tcPr>
          <w:p w14:paraId="7441CD3B" w14:textId="13D597F8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337" w:type="pct"/>
            <w:vMerge/>
            <w:textDirection w:val="tbRlV"/>
            <w:vAlign w:val="center"/>
          </w:tcPr>
          <w:p w14:paraId="1B6B49BF" w14:textId="77777777" w:rsidR="00F8353A" w:rsidRDefault="00F8353A" w:rsidP="001A0D70">
            <w:pPr>
              <w:pStyle w:val="a7"/>
              <w:ind w:left="113" w:right="113" w:firstLineChars="0" w:firstLine="0"/>
              <w:jc w:val="center"/>
            </w:pPr>
          </w:p>
        </w:tc>
        <w:tc>
          <w:tcPr>
            <w:tcW w:w="248" w:type="pct"/>
            <w:vMerge/>
            <w:shd w:val="clear" w:color="auto" w:fill="auto"/>
            <w:vAlign w:val="center"/>
          </w:tcPr>
          <w:p w14:paraId="7DF8DADB" w14:textId="77777777" w:rsidR="00F8353A" w:rsidRDefault="00F8353A" w:rsidP="001A0D70">
            <w:pPr>
              <w:pStyle w:val="a7"/>
              <w:ind w:firstLineChars="0" w:firstLine="0"/>
              <w:jc w:val="center"/>
            </w:pPr>
          </w:p>
        </w:tc>
        <w:tc>
          <w:tcPr>
            <w:tcW w:w="722" w:type="pct"/>
            <w:shd w:val="clear" w:color="auto" w:fill="auto"/>
          </w:tcPr>
          <w:p w14:paraId="4EF105C9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产品名称</w:t>
            </w:r>
          </w:p>
        </w:tc>
        <w:tc>
          <w:tcPr>
            <w:tcW w:w="3290" w:type="pct"/>
            <w:shd w:val="clear" w:color="auto" w:fill="auto"/>
          </w:tcPr>
          <w:p w14:paraId="0F77BE2C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O</w:t>
            </w:r>
            <w:r>
              <w:t xml:space="preserve">racle 12C </w:t>
            </w:r>
            <w:r>
              <w:rPr>
                <w:rFonts w:hint="eastAsia"/>
              </w:rPr>
              <w:t>企业版</w:t>
            </w:r>
            <w:r>
              <w:t>- 12.2.0.1.0</w:t>
            </w:r>
          </w:p>
        </w:tc>
      </w:tr>
      <w:tr w:rsidR="00F8353A" w14:paraId="092217D2" w14:textId="77777777" w:rsidTr="001A0D70">
        <w:tc>
          <w:tcPr>
            <w:tcW w:w="403" w:type="pct"/>
            <w:shd w:val="clear" w:color="auto" w:fill="auto"/>
          </w:tcPr>
          <w:p w14:paraId="1F24EFAB" w14:textId="05D51A4A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670B2D57" w14:textId="77777777" w:rsidR="00F8353A" w:rsidRDefault="00F8353A" w:rsidP="001A0D70">
            <w:pPr>
              <w:pStyle w:val="a7"/>
              <w:ind w:firstLine="420"/>
            </w:pPr>
          </w:p>
        </w:tc>
        <w:tc>
          <w:tcPr>
            <w:tcW w:w="248" w:type="pct"/>
            <w:vMerge/>
            <w:shd w:val="clear" w:color="auto" w:fill="auto"/>
          </w:tcPr>
          <w:p w14:paraId="32D7419E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722" w:type="pct"/>
            <w:shd w:val="clear" w:color="auto" w:fill="auto"/>
          </w:tcPr>
          <w:p w14:paraId="06FD0A2B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数据库名称</w:t>
            </w:r>
          </w:p>
        </w:tc>
        <w:tc>
          <w:tcPr>
            <w:tcW w:w="3290" w:type="pct"/>
            <w:shd w:val="clear" w:color="auto" w:fill="auto"/>
          </w:tcPr>
          <w:p w14:paraId="347BB6D7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m</w:t>
            </w:r>
            <w:r>
              <w:t>aster21</w:t>
            </w:r>
          </w:p>
        </w:tc>
      </w:tr>
      <w:tr w:rsidR="00F8353A" w14:paraId="4B10B516" w14:textId="77777777" w:rsidTr="001A0D70">
        <w:tc>
          <w:tcPr>
            <w:tcW w:w="403" w:type="pct"/>
            <w:shd w:val="clear" w:color="auto" w:fill="auto"/>
          </w:tcPr>
          <w:p w14:paraId="7BF8923A" w14:textId="3B76D7FF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0A0EAB17" w14:textId="77777777" w:rsidR="00F8353A" w:rsidRDefault="00F8353A" w:rsidP="001A0D70">
            <w:pPr>
              <w:pStyle w:val="a7"/>
              <w:ind w:firstLine="420"/>
            </w:pPr>
          </w:p>
        </w:tc>
        <w:tc>
          <w:tcPr>
            <w:tcW w:w="248" w:type="pct"/>
            <w:vMerge/>
            <w:shd w:val="clear" w:color="auto" w:fill="auto"/>
          </w:tcPr>
          <w:p w14:paraId="6FC65A1C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722" w:type="pct"/>
            <w:shd w:val="clear" w:color="auto" w:fill="auto"/>
          </w:tcPr>
          <w:p w14:paraId="277BCC53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数据库字符集</w:t>
            </w:r>
          </w:p>
        </w:tc>
        <w:tc>
          <w:tcPr>
            <w:tcW w:w="3290" w:type="pct"/>
            <w:shd w:val="clear" w:color="auto" w:fill="auto"/>
          </w:tcPr>
          <w:p w14:paraId="535A5236" w14:textId="77777777" w:rsidR="00F8353A" w:rsidRDefault="00F8353A" w:rsidP="001A0D70">
            <w:pPr>
              <w:pStyle w:val="a7"/>
              <w:ind w:firstLineChars="0" w:firstLine="0"/>
            </w:pPr>
            <w:r>
              <w:t>AL32</w:t>
            </w:r>
            <w:r>
              <w:rPr>
                <w:rFonts w:hint="eastAsia"/>
              </w:rPr>
              <w:t>U</w:t>
            </w:r>
            <w:r>
              <w:t>TF8</w:t>
            </w:r>
          </w:p>
        </w:tc>
      </w:tr>
      <w:tr w:rsidR="00F8353A" w14:paraId="5AA9998B" w14:textId="77777777" w:rsidTr="001A0D70">
        <w:tc>
          <w:tcPr>
            <w:tcW w:w="403" w:type="pct"/>
            <w:shd w:val="clear" w:color="auto" w:fill="auto"/>
          </w:tcPr>
          <w:p w14:paraId="5AFFF42B" w14:textId="73B4276A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2846F408" w14:textId="77777777" w:rsidR="00F8353A" w:rsidRDefault="00F8353A" w:rsidP="001A0D70">
            <w:pPr>
              <w:pStyle w:val="a7"/>
              <w:ind w:firstLine="420"/>
            </w:pPr>
          </w:p>
        </w:tc>
        <w:tc>
          <w:tcPr>
            <w:tcW w:w="248" w:type="pct"/>
            <w:vMerge/>
            <w:shd w:val="clear" w:color="auto" w:fill="auto"/>
          </w:tcPr>
          <w:p w14:paraId="450CABA6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722" w:type="pct"/>
            <w:shd w:val="clear" w:color="auto" w:fill="auto"/>
          </w:tcPr>
          <w:p w14:paraId="1221E9DB" w14:textId="77777777" w:rsidR="00F8353A" w:rsidRDefault="00F8353A" w:rsidP="001A0D70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本地访问</w:t>
            </w:r>
            <w:proofErr w:type="gramEnd"/>
            <w:r>
              <w:rPr>
                <w:rFonts w:hint="eastAsia"/>
              </w:rPr>
              <w:t>地址</w:t>
            </w:r>
          </w:p>
        </w:tc>
        <w:tc>
          <w:tcPr>
            <w:tcW w:w="3290" w:type="pct"/>
            <w:shd w:val="clear" w:color="auto" w:fill="auto"/>
          </w:tcPr>
          <w:p w14:paraId="3A153546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92.168.182.101</w:t>
            </w:r>
            <w:r>
              <w:rPr>
                <w:rFonts w:hint="eastAsia"/>
              </w:rPr>
              <w:t>:</w:t>
            </w:r>
            <w:r>
              <w:t>1521</w:t>
            </w:r>
          </w:p>
        </w:tc>
      </w:tr>
      <w:tr w:rsidR="00F8353A" w14:paraId="180DF5E0" w14:textId="77777777" w:rsidTr="001A0D70">
        <w:tc>
          <w:tcPr>
            <w:tcW w:w="403" w:type="pct"/>
            <w:shd w:val="clear" w:color="auto" w:fill="auto"/>
          </w:tcPr>
          <w:p w14:paraId="37743E8A" w14:textId="7B5DE961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01901432" w14:textId="77777777" w:rsidR="00F8353A" w:rsidRDefault="00F8353A" w:rsidP="001A0D70">
            <w:pPr>
              <w:pStyle w:val="a7"/>
              <w:ind w:firstLine="420"/>
            </w:pPr>
          </w:p>
        </w:tc>
        <w:tc>
          <w:tcPr>
            <w:tcW w:w="248" w:type="pct"/>
            <w:vMerge/>
            <w:shd w:val="clear" w:color="auto" w:fill="auto"/>
          </w:tcPr>
          <w:p w14:paraId="0F637066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722" w:type="pct"/>
            <w:shd w:val="clear" w:color="auto" w:fill="auto"/>
          </w:tcPr>
          <w:p w14:paraId="74DBAF4D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远程访问地址</w:t>
            </w:r>
          </w:p>
        </w:tc>
        <w:tc>
          <w:tcPr>
            <w:tcW w:w="3290" w:type="pct"/>
            <w:shd w:val="clear" w:color="auto" w:fill="auto"/>
          </w:tcPr>
          <w:p w14:paraId="2AE115CC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  <w:r>
              <w:t>02.207.12.213:6101</w:t>
            </w:r>
          </w:p>
        </w:tc>
      </w:tr>
      <w:tr w:rsidR="00F8353A" w14:paraId="38FF8C67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6A9E3FC7" w14:textId="6EDC19F1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5401B857" w14:textId="77777777" w:rsidR="00F8353A" w:rsidRDefault="00F8353A" w:rsidP="001A0D70">
            <w:pPr>
              <w:pStyle w:val="a7"/>
              <w:ind w:firstLine="420"/>
            </w:pPr>
          </w:p>
        </w:tc>
        <w:tc>
          <w:tcPr>
            <w:tcW w:w="248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textDirection w:val="tbRlV"/>
            <w:vAlign w:val="center"/>
          </w:tcPr>
          <w:p w14:paraId="6109D5E4" w14:textId="77777777" w:rsidR="00F8353A" w:rsidRDefault="00F8353A" w:rsidP="001A0D70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5F886F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1E6C9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w</w:t>
            </w:r>
            <w:r>
              <w:t>indows server 2008 R2 Datacenter sp1</w:t>
            </w:r>
          </w:p>
        </w:tc>
      </w:tr>
      <w:tr w:rsidR="00F8353A" w14:paraId="4EA85F08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3EBA2E06" w14:textId="408A0DAB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07847785" w14:textId="77777777" w:rsidR="00F8353A" w:rsidRDefault="00F8353A" w:rsidP="001A0D70">
            <w:pPr>
              <w:pStyle w:val="a7"/>
              <w:ind w:firstLine="420"/>
            </w:pPr>
          </w:p>
        </w:tc>
        <w:tc>
          <w:tcPr>
            <w:tcW w:w="248" w:type="pct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textDirection w:val="tbRlV"/>
            <w:vAlign w:val="center"/>
          </w:tcPr>
          <w:p w14:paraId="7FE9ECE6" w14:textId="77777777" w:rsidR="00F8353A" w:rsidRDefault="00F8353A" w:rsidP="001A0D70">
            <w:pPr>
              <w:pStyle w:val="a7"/>
              <w:ind w:left="113" w:right="113" w:firstLineChars="0" w:firstLine="0"/>
              <w:jc w:val="center"/>
            </w:pP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322D9D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产品名称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0CB5D4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O</w:t>
            </w:r>
            <w:r>
              <w:t xml:space="preserve">racle 12C </w:t>
            </w:r>
            <w:r>
              <w:rPr>
                <w:rFonts w:hint="eastAsia"/>
              </w:rPr>
              <w:t>企业版</w:t>
            </w:r>
            <w:r>
              <w:t>- 12.2.0.1.0</w:t>
            </w:r>
          </w:p>
        </w:tc>
      </w:tr>
      <w:tr w:rsidR="00F8353A" w14:paraId="1D4F7CD4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2C5287A8" w14:textId="238E0FB7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752AF206" w14:textId="77777777" w:rsidR="00F8353A" w:rsidRDefault="00F8353A" w:rsidP="001A0D70">
            <w:pPr>
              <w:pStyle w:val="a7"/>
              <w:ind w:firstLine="420"/>
            </w:pPr>
          </w:p>
        </w:tc>
        <w:tc>
          <w:tcPr>
            <w:tcW w:w="248" w:type="pct"/>
            <w:vMerge/>
            <w:tcBorders>
              <w:right w:val="single" w:sz="4" w:space="0" w:color="auto"/>
            </w:tcBorders>
            <w:shd w:val="clear" w:color="auto" w:fill="auto"/>
            <w:textDirection w:val="tbRlV"/>
          </w:tcPr>
          <w:p w14:paraId="0B93C0A7" w14:textId="77777777" w:rsidR="00F8353A" w:rsidRDefault="00F8353A" w:rsidP="001A0D70">
            <w:pPr>
              <w:pStyle w:val="a7"/>
              <w:ind w:left="113" w:right="113" w:firstLineChars="0" w:firstLine="0"/>
            </w:pP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26C82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数据库名称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986A6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m</w:t>
            </w:r>
            <w:r>
              <w:t>aster22</w:t>
            </w:r>
          </w:p>
        </w:tc>
      </w:tr>
      <w:tr w:rsidR="00F8353A" w14:paraId="1F30BCDD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0D74817F" w14:textId="3E10F341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4998AC9E" w14:textId="77777777" w:rsidR="00F8353A" w:rsidRDefault="00F8353A" w:rsidP="001A0D70">
            <w:pPr>
              <w:pStyle w:val="a7"/>
              <w:ind w:firstLine="420"/>
            </w:pPr>
          </w:p>
        </w:tc>
        <w:tc>
          <w:tcPr>
            <w:tcW w:w="248" w:type="pct"/>
            <w:vMerge/>
            <w:tcBorders>
              <w:right w:val="single" w:sz="4" w:space="0" w:color="auto"/>
            </w:tcBorders>
            <w:shd w:val="clear" w:color="auto" w:fill="auto"/>
            <w:textDirection w:val="tbRlV"/>
          </w:tcPr>
          <w:p w14:paraId="01230E2E" w14:textId="77777777" w:rsidR="00F8353A" w:rsidRDefault="00F8353A" w:rsidP="001A0D70">
            <w:pPr>
              <w:pStyle w:val="a7"/>
              <w:ind w:left="113" w:right="113" w:firstLineChars="0" w:firstLine="0"/>
            </w:pP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E3B9F4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数据库字符集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6184CF" w14:textId="77777777" w:rsidR="00F8353A" w:rsidRDefault="00F8353A" w:rsidP="001A0D70">
            <w:pPr>
              <w:pStyle w:val="a7"/>
              <w:ind w:firstLineChars="0" w:firstLine="0"/>
            </w:pPr>
            <w:r>
              <w:t>AL32</w:t>
            </w:r>
            <w:r>
              <w:rPr>
                <w:rFonts w:hint="eastAsia"/>
              </w:rPr>
              <w:t>U</w:t>
            </w:r>
            <w:r>
              <w:t>TF8</w:t>
            </w:r>
          </w:p>
        </w:tc>
      </w:tr>
      <w:tr w:rsidR="00F8353A" w14:paraId="2F439681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2BCA1E96" w14:textId="0A5A09C5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04043218" w14:textId="77777777" w:rsidR="00F8353A" w:rsidRDefault="00F8353A" w:rsidP="001A0D70">
            <w:pPr>
              <w:pStyle w:val="a7"/>
              <w:ind w:firstLine="420"/>
            </w:pPr>
          </w:p>
        </w:tc>
        <w:tc>
          <w:tcPr>
            <w:tcW w:w="248" w:type="pct"/>
            <w:vMerge/>
            <w:tcBorders>
              <w:right w:val="single" w:sz="4" w:space="0" w:color="auto"/>
            </w:tcBorders>
            <w:shd w:val="clear" w:color="auto" w:fill="auto"/>
            <w:textDirection w:val="tbRlV"/>
          </w:tcPr>
          <w:p w14:paraId="30026EC7" w14:textId="77777777" w:rsidR="00F8353A" w:rsidRDefault="00F8353A" w:rsidP="001A0D70">
            <w:pPr>
              <w:pStyle w:val="a7"/>
              <w:ind w:left="113" w:right="113" w:firstLineChars="0" w:firstLine="0"/>
            </w:pP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609AA3" w14:textId="77777777" w:rsidR="00F8353A" w:rsidRDefault="00F8353A" w:rsidP="001A0D70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本地访问</w:t>
            </w:r>
            <w:proofErr w:type="gramEnd"/>
            <w:r>
              <w:rPr>
                <w:rFonts w:hint="eastAsia"/>
              </w:rPr>
              <w:t>地址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950F4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92.168.182.102:1521</w:t>
            </w:r>
          </w:p>
        </w:tc>
      </w:tr>
      <w:tr w:rsidR="00F8353A" w14:paraId="1325BF08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4EF1A1FD" w14:textId="54D52C9E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26E0398F" w14:textId="77777777" w:rsidR="00F8353A" w:rsidRDefault="00F8353A" w:rsidP="001A0D70">
            <w:pPr>
              <w:pStyle w:val="a7"/>
              <w:ind w:firstLine="420"/>
            </w:pPr>
          </w:p>
        </w:tc>
        <w:tc>
          <w:tcPr>
            <w:tcW w:w="248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tbRlV"/>
          </w:tcPr>
          <w:p w14:paraId="030CE3D7" w14:textId="77777777" w:rsidR="00F8353A" w:rsidRDefault="00F8353A" w:rsidP="001A0D70">
            <w:pPr>
              <w:pStyle w:val="a7"/>
              <w:ind w:left="113" w:right="113" w:firstLineChars="0" w:firstLine="0"/>
            </w:pP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8D6E1F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远程访问地址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C66BE2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  <w:r>
              <w:t>02.207.12.213:6202</w:t>
            </w:r>
          </w:p>
        </w:tc>
      </w:tr>
      <w:tr w:rsidR="00F8353A" w14:paraId="5581AE3A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2A1E482F" w14:textId="46E7A462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66C40857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248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textDirection w:val="tbRlV"/>
            <w:vAlign w:val="center"/>
          </w:tcPr>
          <w:p w14:paraId="0980E692" w14:textId="77777777" w:rsidR="00F8353A" w:rsidRDefault="00F8353A" w:rsidP="001A0D70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3745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C72FCD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w</w:t>
            </w:r>
            <w:r>
              <w:t>indows server 2008 R2 Datacenter sp1</w:t>
            </w:r>
          </w:p>
        </w:tc>
      </w:tr>
      <w:tr w:rsidR="00F8353A" w14:paraId="35027F84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6B05D058" w14:textId="77B46E40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14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5916A1AD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248" w:type="pct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453E4A" w14:textId="77777777" w:rsidR="00F8353A" w:rsidRDefault="00F8353A" w:rsidP="001A0D70">
            <w:pPr>
              <w:pStyle w:val="a7"/>
              <w:ind w:firstLineChars="0" w:firstLine="0"/>
              <w:jc w:val="center"/>
            </w:pP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391EB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产品名称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1D9F0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O</w:t>
            </w:r>
            <w:r>
              <w:t xml:space="preserve">racle 12C </w:t>
            </w:r>
            <w:r>
              <w:rPr>
                <w:rFonts w:hint="eastAsia"/>
              </w:rPr>
              <w:t>企业版</w:t>
            </w:r>
            <w:r>
              <w:t>- 12.2.0.1.0</w:t>
            </w:r>
          </w:p>
        </w:tc>
      </w:tr>
      <w:tr w:rsidR="00F8353A" w14:paraId="396697D6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3BE2AEB0" w14:textId="3C31C7F2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15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02547793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248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7D7BE983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BA3FC1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数据库名称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2C8E94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m</w:t>
            </w:r>
            <w:r>
              <w:t>aster23</w:t>
            </w:r>
          </w:p>
        </w:tc>
      </w:tr>
      <w:tr w:rsidR="00F8353A" w14:paraId="072F907E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2FDBBEF1" w14:textId="6BA6A062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16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1C38E0FF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248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4D1C4804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038FD4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数据库字符集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B191B5" w14:textId="77777777" w:rsidR="00F8353A" w:rsidRDefault="00F8353A" w:rsidP="001A0D70">
            <w:pPr>
              <w:pStyle w:val="a7"/>
              <w:ind w:firstLineChars="0" w:firstLine="0"/>
            </w:pPr>
            <w:r>
              <w:t>AL32</w:t>
            </w:r>
            <w:r>
              <w:rPr>
                <w:rFonts w:hint="eastAsia"/>
              </w:rPr>
              <w:t>U</w:t>
            </w:r>
            <w:r>
              <w:t>TF8</w:t>
            </w:r>
          </w:p>
        </w:tc>
      </w:tr>
      <w:tr w:rsidR="00F8353A" w14:paraId="6EE45F86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46C6ED0B" w14:textId="082D94CD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17</w:t>
            </w:r>
            <w:r>
              <w:fldChar w:fldCharType="end"/>
            </w:r>
          </w:p>
        </w:tc>
        <w:tc>
          <w:tcPr>
            <w:tcW w:w="337" w:type="pct"/>
            <w:vMerge/>
          </w:tcPr>
          <w:p w14:paraId="58808C79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248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5699D0C0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EA4AF0" w14:textId="77777777" w:rsidR="00F8353A" w:rsidRDefault="00F8353A" w:rsidP="001A0D70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本地访问</w:t>
            </w:r>
            <w:proofErr w:type="gramEnd"/>
            <w:r>
              <w:rPr>
                <w:rFonts w:hint="eastAsia"/>
              </w:rPr>
              <w:t>地址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49B652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92.168.182.103:1521</w:t>
            </w:r>
          </w:p>
        </w:tc>
      </w:tr>
      <w:tr w:rsidR="00F8353A" w14:paraId="360D95F7" w14:textId="77777777" w:rsidTr="001A0D70">
        <w:tc>
          <w:tcPr>
            <w:tcW w:w="4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4A317B8F" w14:textId="36612B1C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18</w:t>
            </w:r>
            <w:r>
              <w:fldChar w:fldCharType="end"/>
            </w:r>
          </w:p>
        </w:tc>
        <w:tc>
          <w:tcPr>
            <w:tcW w:w="337" w:type="pct"/>
            <w:vMerge/>
            <w:tcBorders>
              <w:bottom w:val="single" w:sz="4" w:space="0" w:color="auto"/>
            </w:tcBorders>
          </w:tcPr>
          <w:p w14:paraId="675DFBBB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248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8F2C86" w14:textId="77777777" w:rsidR="00F8353A" w:rsidRDefault="00F8353A" w:rsidP="001A0D70">
            <w:pPr>
              <w:pStyle w:val="a7"/>
              <w:ind w:firstLineChars="0" w:firstLine="0"/>
            </w:pPr>
          </w:p>
        </w:tc>
        <w:tc>
          <w:tcPr>
            <w:tcW w:w="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ABC042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远程访问地址</w:t>
            </w:r>
          </w:p>
        </w:tc>
        <w:tc>
          <w:tcPr>
            <w:tcW w:w="3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B8AED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  <w:r>
              <w:t>02.207.12.213:6303</w:t>
            </w:r>
          </w:p>
        </w:tc>
      </w:tr>
    </w:tbl>
    <w:p w14:paraId="1C824F42" w14:textId="4AD86DAB" w:rsidR="00E81212" w:rsidRDefault="00892290" w:rsidP="00E81212">
      <w:pPr>
        <w:pStyle w:val="2"/>
      </w:pPr>
      <w:bookmarkStart w:id="13" w:name="_Toc24926995"/>
      <w:r>
        <w:rPr>
          <w:rFonts w:hint="eastAsia"/>
        </w:rPr>
        <w:t>编程用户</w:t>
      </w:r>
      <w:bookmarkEnd w:id="13"/>
    </w:p>
    <w:p w14:paraId="334FD859" w14:textId="7265AD10" w:rsidR="00892290" w:rsidRDefault="00892290" w:rsidP="0089229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1.8</w:t>
      </w:r>
      <w:r>
        <w:fldChar w:fldCharType="end"/>
      </w:r>
      <w:r w:rsidRPr="00AC47A9"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编程用户信息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548"/>
        <w:gridCol w:w="545"/>
        <w:gridCol w:w="534"/>
        <w:gridCol w:w="778"/>
        <w:gridCol w:w="1161"/>
        <w:gridCol w:w="6270"/>
      </w:tblGrid>
      <w:tr w:rsidR="002F5BEA" w14:paraId="6C2EDAB4" w14:textId="77777777" w:rsidTr="002F5BEA">
        <w:tc>
          <w:tcPr>
            <w:tcW w:w="396" w:type="pct"/>
            <w:shd w:val="clear" w:color="auto" w:fill="D9D9D9"/>
          </w:tcPr>
          <w:p w14:paraId="6431FD6C" w14:textId="77777777" w:rsidR="002F5BEA" w:rsidRDefault="002F5BEA" w:rsidP="002F5BE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12" w:type="pct"/>
            <w:gridSpan w:val="2"/>
            <w:shd w:val="clear" w:color="auto" w:fill="D9D9D9"/>
          </w:tcPr>
          <w:p w14:paraId="6CD3F571" w14:textId="77777777" w:rsidR="002F5BEA" w:rsidRDefault="002F5BEA" w:rsidP="002F5BE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分工</w:t>
            </w:r>
          </w:p>
        </w:tc>
        <w:tc>
          <w:tcPr>
            <w:tcW w:w="614" w:type="pct"/>
            <w:gridSpan w:val="2"/>
            <w:shd w:val="clear" w:color="auto" w:fill="D9D9D9"/>
          </w:tcPr>
          <w:p w14:paraId="1A7BEEC2" w14:textId="77777777" w:rsidR="002F5BEA" w:rsidRDefault="002F5BEA" w:rsidP="002F5BE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明细</w:t>
            </w:r>
          </w:p>
        </w:tc>
        <w:tc>
          <w:tcPr>
            <w:tcW w:w="543" w:type="pct"/>
            <w:shd w:val="clear" w:color="auto" w:fill="D9D9D9"/>
          </w:tcPr>
          <w:p w14:paraId="1F8341F3" w14:textId="77777777" w:rsidR="002F5BEA" w:rsidRDefault="002F5BEA" w:rsidP="002F5BE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935" w:type="pct"/>
            <w:shd w:val="clear" w:color="auto" w:fill="D9D9D9"/>
          </w:tcPr>
          <w:p w14:paraId="0985C6F8" w14:textId="77777777" w:rsidR="002F5BEA" w:rsidRDefault="002F5BEA" w:rsidP="002F5BE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权限</w:t>
            </w:r>
          </w:p>
        </w:tc>
      </w:tr>
      <w:tr w:rsidR="002F5BEA" w14:paraId="204E2E5B" w14:textId="77777777" w:rsidTr="002F5BEA">
        <w:tc>
          <w:tcPr>
            <w:tcW w:w="396" w:type="pct"/>
            <w:shd w:val="clear" w:color="auto" w:fill="auto"/>
          </w:tcPr>
          <w:p w14:paraId="5C891796" w14:textId="6FE29C56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257" w:type="pct"/>
            <w:vMerge w:val="restart"/>
            <w:textDirection w:val="tbRlV"/>
            <w:vAlign w:val="center"/>
          </w:tcPr>
          <w:p w14:paraId="125ABA6C" w14:textId="77777777" w:rsidR="002F5BEA" w:rsidRDefault="002F5BEA" w:rsidP="002F5BEA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业务设计编程</w:t>
            </w:r>
          </w:p>
        </w:tc>
        <w:tc>
          <w:tcPr>
            <w:tcW w:w="255" w:type="pct"/>
            <w:vMerge w:val="restart"/>
            <w:textDirection w:val="tbRlV"/>
            <w:vAlign w:val="center"/>
          </w:tcPr>
          <w:p w14:paraId="3DAE8E69" w14:textId="77777777" w:rsidR="002F5BEA" w:rsidRDefault="002F5BEA" w:rsidP="002F5BEA">
            <w:pPr>
              <w:pStyle w:val="a7"/>
              <w:ind w:right="113" w:firstLine="420"/>
              <w:jc w:val="center"/>
            </w:pPr>
            <w:r>
              <w:rPr>
                <w:rFonts w:hint="eastAsia"/>
              </w:rPr>
              <w:t>业务大类</w:t>
            </w:r>
            <w:r>
              <w:t>1</w:t>
            </w: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6C9A2F6E" w14:textId="77777777" w:rsidR="002F5BEA" w:rsidRDefault="002F5BEA" w:rsidP="002F5BEA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开发</w:t>
            </w:r>
          </w:p>
        </w:tc>
        <w:tc>
          <w:tcPr>
            <w:tcW w:w="364" w:type="pct"/>
            <w:shd w:val="clear" w:color="auto" w:fill="auto"/>
          </w:tcPr>
          <w:p w14:paraId="721A6E44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shd w:val="clear" w:color="auto" w:fill="auto"/>
          </w:tcPr>
          <w:p w14:paraId="7B0528B3" w14:textId="77777777" w:rsidR="002F5BEA" w:rsidRDefault="002F5BEA" w:rsidP="002F5BEA">
            <w:pPr>
              <w:pStyle w:val="a7"/>
              <w:ind w:firstLineChars="0" w:firstLine="0"/>
            </w:pPr>
            <w:r>
              <w:t>u_2_4_1_1</w:t>
            </w:r>
          </w:p>
        </w:tc>
        <w:tc>
          <w:tcPr>
            <w:tcW w:w="2935" w:type="pct"/>
          </w:tcPr>
          <w:p w14:paraId="0FF760ED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创建表</w:t>
            </w:r>
          </w:p>
        </w:tc>
      </w:tr>
      <w:tr w:rsidR="002F5BEA" w14:paraId="58DDC552" w14:textId="77777777" w:rsidTr="002F5BEA">
        <w:tc>
          <w:tcPr>
            <w:tcW w:w="396" w:type="pct"/>
            <w:shd w:val="clear" w:color="auto" w:fill="auto"/>
          </w:tcPr>
          <w:p w14:paraId="72550CC2" w14:textId="570BDBBF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43D7550E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36E6C730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4E7452C1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5F97998B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shd w:val="clear" w:color="auto" w:fill="auto"/>
          </w:tcPr>
          <w:p w14:paraId="55EA44C2" w14:textId="77777777" w:rsidR="002F5BEA" w:rsidRDefault="002F5BEA" w:rsidP="002F5BEA">
            <w:pPr>
              <w:pStyle w:val="a7"/>
              <w:ind w:firstLineChars="0" w:firstLine="0"/>
            </w:pPr>
            <w:r w:rsidRPr="00A955FE">
              <w:t>u_</w:t>
            </w:r>
            <w:r>
              <w:t>2</w:t>
            </w:r>
            <w:r w:rsidRPr="00A955FE">
              <w:t>_4_</w:t>
            </w:r>
            <w:r>
              <w:t>1</w:t>
            </w:r>
            <w:r w:rsidRPr="00A955FE">
              <w:t>_</w:t>
            </w:r>
            <w:r>
              <w:t>2</w:t>
            </w:r>
          </w:p>
        </w:tc>
        <w:tc>
          <w:tcPr>
            <w:tcW w:w="2935" w:type="pct"/>
          </w:tcPr>
          <w:p w14:paraId="175CA976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创建表</w:t>
            </w:r>
          </w:p>
        </w:tc>
      </w:tr>
      <w:tr w:rsidR="002F5BEA" w14:paraId="5583263A" w14:textId="77777777" w:rsidTr="002F5BEA">
        <w:tc>
          <w:tcPr>
            <w:tcW w:w="396" w:type="pct"/>
            <w:shd w:val="clear" w:color="auto" w:fill="auto"/>
          </w:tcPr>
          <w:p w14:paraId="4EE7B022" w14:textId="340D54B3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295CDDEC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6ABA6AD8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0CA1BE95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34191300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shd w:val="clear" w:color="auto" w:fill="auto"/>
          </w:tcPr>
          <w:p w14:paraId="40FABBAB" w14:textId="77777777" w:rsidR="002F5BEA" w:rsidRDefault="002F5BEA" w:rsidP="002F5BEA">
            <w:r w:rsidRPr="00A955FE">
              <w:t>u_</w:t>
            </w:r>
            <w:r>
              <w:t>2</w:t>
            </w:r>
            <w:r w:rsidRPr="00A955FE">
              <w:t>_4_</w:t>
            </w:r>
            <w:r>
              <w:t>1</w:t>
            </w:r>
            <w:r w:rsidRPr="00A955FE">
              <w:t>_</w:t>
            </w:r>
            <w:r>
              <w:t>3</w:t>
            </w:r>
          </w:p>
        </w:tc>
        <w:tc>
          <w:tcPr>
            <w:tcW w:w="2935" w:type="pct"/>
          </w:tcPr>
          <w:p w14:paraId="6DFE72B3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创建表</w:t>
            </w:r>
          </w:p>
        </w:tc>
      </w:tr>
      <w:tr w:rsidR="002F5BEA" w14:paraId="2EFA51F7" w14:textId="77777777" w:rsidTr="002F5BEA">
        <w:tc>
          <w:tcPr>
            <w:tcW w:w="396" w:type="pct"/>
            <w:shd w:val="clear" w:color="auto" w:fill="auto"/>
          </w:tcPr>
          <w:p w14:paraId="235E59D0" w14:textId="43989370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75A832C3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50B05781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1819C2A9" w14:textId="77777777" w:rsidR="002F5BEA" w:rsidRDefault="002F5BEA" w:rsidP="002F5BEA">
            <w:pPr>
              <w:pStyle w:val="a7"/>
              <w:ind w:right="113" w:firstLineChars="0" w:firstLine="0"/>
              <w:jc w:val="center"/>
            </w:pPr>
            <w:r>
              <w:rPr>
                <w:rFonts w:hint="eastAsia"/>
              </w:rPr>
              <w:t>测试</w:t>
            </w:r>
          </w:p>
        </w:tc>
        <w:tc>
          <w:tcPr>
            <w:tcW w:w="364" w:type="pct"/>
            <w:shd w:val="clear" w:color="auto" w:fill="auto"/>
          </w:tcPr>
          <w:p w14:paraId="2F4D9C38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shd w:val="clear" w:color="auto" w:fill="auto"/>
          </w:tcPr>
          <w:p w14:paraId="4F6EED7B" w14:textId="77777777" w:rsidR="002F5BEA" w:rsidRDefault="002F5BEA" w:rsidP="002F5BEA">
            <w:pPr>
              <w:pStyle w:val="a7"/>
              <w:ind w:firstLineChars="0" w:firstLine="0"/>
            </w:pPr>
            <w:r>
              <w:t>u_2_1_1_1</w:t>
            </w:r>
          </w:p>
        </w:tc>
        <w:tc>
          <w:tcPr>
            <w:tcW w:w="2935" w:type="pct"/>
          </w:tcPr>
          <w:p w14:paraId="6D99590E" w14:textId="77777777" w:rsidR="002F5BEA" w:rsidRDefault="002F5BEA" w:rsidP="002F5BEA">
            <w:pPr>
              <w:pStyle w:val="a7"/>
              <w:ind w:firstLineChars="0" w:firstLine="0"/>
            </w:pPr>
            <w:r w:rsidRPr="00BD4496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BD4496">
              <w:rPr>
                <w:rFonts w:hint="eastAsia"/>
              </w:rPr>
              <w:t>过程、触发器</w:t>
            </w:r>
          </w:p>
        </w:tc>
      </w:tr>
      <w:tr w:rsidR="002F5BEA" w14:paraId="5ABB1C8E" w14:textId="77777777" w:rsidTr="002F5BEA">
        <w:tc>
          <w:tcPr>
            <w:tcW w:w="396" w:type="pct"/>
            <w:shd w:val="clear" w:color="auto" w:fill="auto"/>
          </w:tcPr>
          <w:p w14:paraId="54274F84" w14:textId="572ADCBF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03224C2E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55D1304A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55366DD6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24208B40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shd w:val="clear" w:color="auto" w:fill="auto"/>
          </w:tcPr>
          <w:p w14:paraId="0F8AEE4B" w14:textId="77777777" w:rsidR="002F5BEA" w:rsidRDefault="002F5BEA" w:rsidP="002F5BEA">
            <w:pPr>
              <w:pStyle w:val="a7"/>
              <w:ind w:firstLineChars="0" w:firstLine="0"/>
            </w:pPr>
            <w:r>
              <w:t>u_2_1_1_2</w:t>
            </w:r>
          </w:p>
        </w:tc>
        <w:tc>
          <w:tcPr>
            <w:tcW w:w="2935" w:type="pct"/>
          </w:tcPr>
          <w:p w14:paraId="5FE47721" w14:textId="77777777" w:rsidR="002F5BEA" w:rsidRDefault="002F5BEA" w:rsidP="002F5BEA">
            <w:pPr>
              <w:pStyle w:val="a7"/>
              <w:ind w:firstLineChars="0" w:firstLine="0"/>
            </w:pPr>
            <w:r w:rsidRPr="00BD4496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BD4496">
              <w:rPr>
                <w:rFonts w:hint="eastAsia"/>
              </w:rPr>
              <w:t>过程、触发器</w:t>
            </w:r>
          </w:p>
        </w:tc>
      </w:tr>
      <w:tr w:rsidR="002F5BEA" w14:paraId="705D411F" w14:textId="77777777" w:rsidTr="002F5BEA">
        <w:tc>
          <w:tcPr>
            <w:tcW w:w="396" w:type="pct"/>
            <w:shd w:val="clear" w:color="auto" w:fill="auto"/>
          </w:tcPr>
          <w:p w14:paraId="57435F2F" w14:textId="130D00F2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4EA7619E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0658D88C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197826CA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3174C224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shd w:val="clear" w:color="auto" w:fill="auto"/>
          </w:tcPr>
          <w:p w14:paraId="67489FBD" w14:textId="77777777" w:rsidR="002F5BEA" w:rsidRDefault="002F5BEA" w:rsidP="002F5BEA">
            <w:pPr>
              <w:pStyle w:val="a7"/>
              <w:ind w:firstLineChars="0" w:firstLine="0"/>
            </w:pPr>
            <w:r>
              <w:t>u_2_1_1_3</w:t>
            </w:r>
          </w:p>
        </w:tc>
        <w:tc>
          <w:tcPr>
            <w:tcW w:w="2935" w:type="pct"/>
          </w:tcPr>
          <w:p w14:paraId="68250C7F" w14:textId="77777777" w:rsidR="002F5BEA" w:rsidRDefault="002F5BEA" w:rsidP="002F5BEA">
            <w:pPr>
              <w:pStyle w:val="a7"/>
              <w:ind w:firstLineChars="0" w:firstLine="0"/>
            </w:pPr>
            <w:r w:rsidRPr="00BD4496">
              <w:rPr>
                <w:rFonts w:hint="eastAsia"/>
              </w:rPr>
              <w:t>创建序列、表、视图、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  <w:tr w:rsidR="002F5BEA" w14:paraId="1621622A" w14:textId="77777777" w:rsidTr="002F5BEA">
        <w:tc>
          <w:tcPr>
            <w:tcW w:w="396" w:type="pct"/>
            <w:shd w:val="clear" w:color="auto" w:fill="auto"/>
          </w:tcPr>
          <w:p w14:paraId="44982C0F" w14:textId="5D3B5E73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1CDF2793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37FDEA00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2306D34D" w14:textId="77777777" w:rsidR="002F5BEA" w:rsidRDefault="002F5BEA" w:rsidP="002F5BEA">
            <w:pPr>
              <w:pStyle w:val="a7"/>
              <w:ind w:right="113" w:firstLineChars="0" w:firstLine="0"/>
              <w:jc w:val="center"/>
            </w:pPr>
            <w:r>
              <w:rPr>
                <w:rFonts w:hint="eastAsia"/>
              </w:rPr>
              <w:t>运行</w:t>
            </w:r>
          </w:p>
        </w:tc>
        <w:tc>
          <w:tcPr>
            <w:tcW w:w="364" w:type="pct"/>
            <w:shd w:val="clear" w:color="auto" w:fill="auto"/>
          </w:tcPr>
          <w:p w14:paraId="57E4E785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shd w:val="clear" w:color="auto" w:fill="auto"/>
          </w:tcPr>
          <w:p w14:paraId="0392BC27" w14:textId="77777777" w:rsidR="002F5BEA" w:rsidRDefault="002F5BEA" w:rsidP="002F5BEA">
            <w:pPr>
              <w:pStyle w:val="a7"/>
              <w:ind w:firstLineChars="0" w:firstLine="0"/>
            </w:pPr>
            <w:r>
              <w:t>u_2_3_1_1</w:t>
            </w:r>
          </w:p>
        </w:tc>
        <w:tc>
          <w:tcPr>
            <w:tcW w:w="2935" w:type="pct"/>
          </w:tcPr>
          <w:p w14:paraId="2F48C7AF" w14:textId="77777777" w:rsidR="002F5BEA" w:rsidRDefault="002F5BEA" w:rsidP="002F5BEA">
            <w:pPr>
              <w:pStyle w:val="a7"/>
              <w:ind w:firstLineChars="0" w:firstLine="0"/>
            </w:pPr>
            <w:r w:rsidRPr="00D745DD">
              <w:rPr>
                <w:rFonts w:hint="eastAsia"/>
              </w:rPr>
              <w:t>创建同义词、视图、</w:t>
            </w:r>
            <w:r>
              <w:rPr>
                <w:rFonts w:hint="eastAsia"/>
              </w:rPr>
              <w:t>函数、</w:t>
            </w:r>
            <w:r w:rsidRPr="00D745DD">
              <w:rPr>
                <w:rFonts w:hint="eastAsia"/>
              </w:rPr>
              <w:t>过程、触发器</w:t>
            </w:r>
          </w:p>
        </w:tc>
      </w:tr>
      <w:tr w:rsidR="002F5BEA" w14:paraId="6BAF76FB" w14:textId="77777777" w:rsidTr="002F5BEA">
        <w:tc>
          <w:tcPr>
            <w:tcW w:w="396" w:type="pct"/>
            <w:shd w:val="clear" w:color="auto" w:fill="auto"/>
          </w:tcPr>
          <w:p w14:paraId="19BF93B7" w14:textId="247B0999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65929EA2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44DC8DCF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5C3919AF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159B4676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shd w:val="clear" w:color="auto" w:fill="auto"/>
          </w:tcPr>
          <w:p w14:paraId="00EAE853" w14:textId="77777777" w:rsidR="002F5BEA" w:rsidRDefault="002F5BEA" w:rsidP="002F5BEA">
            <w:pPr>
              <w:pStyle w:val="a7"/>
              <w:ind w:firstLineChars="0" w:firstLine="0"/>
            </w:pPr>
            <w:r>
              <w:t>u_2_3_1_2</w:t>
            </w:r>
          </w:p>
        </w:tc>
        <w:tc>
          <w:tcPr>
            <w:tcW w:w="2935" w:type="pct"/>
          </w:tcPr>
          <w:p w14:paraId="4EDF6841" w14:textId="77777777" w:rsidR="002F5BEA" w:rsidRDefault="002F5BEA" w:rsidP="002F5BEA">
            <w:pPr>
              <w:pStyle w:val="a7"/>
              <w:ind w:firstLineChars="0" w:firstLine="0"/>
            </w:pPr>
            <w:r w:rsidRPr="00D745DD">
              <w:rPr>
                <w:rFonts w:hint="eastAsia"/>
              </w:rPr>
              <w:t>创建同义词、视图、</w:t>
            </w:r>
            <w:r>
              <w:rPr>
                <w:rFonts w:hint="eastAsia"/>
              </w:rPr>
              <w:t>函数、</w:t>
            </w:r>
            <w:r w:rsidRPr="00D745DD">
              <w:rPr>
                <w:rFonts w:hint="eastAsia"/>
              </w:rPr>
              <w:t>过程、触发器</w:t>
            </w:r>
          </w:p>
        </w:tc>
      </w:tr>
      <w:tr w:rsidR="002F5BEA" w14:paraId="149B823C" w14:textId="77777777" w:rsidTr="002F5BEA">
        <w:tc>
          <w:tcPr>
            <w:tcW w:w="396" w:type="pct"/>
            <w:shd w:val="clear" w:color="auto" w:fill="auto"/>
          </w:tcPr>
          <w:p w14:paraId="457459AB" w14:textId="0F9F3E04" w:rsidR="002F5BEA" w:rsidRDefault="002F5BEA" w:rsidP="002F5BEA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1BA0D0E9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037B41AE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2A936B2E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74839BAD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shd w:val="clear" w:color="auto" w:fill="auto"/>
          </w:tcPr>
          <w:p w14:paraId="77F81F20" w14:textId="77777777" w:rsidR="002F5BEA" w:rsidRDefault="002F5BEA" w:rsidP="002F5BEA">
            <w:pPr>
              <w:pStyle w:val="a7"/>
              <w:ind w:firstLineChars="0" w:firstLine="0"/>
            </w:pPr>
            <w:r>
              <w:t>u_2_3_1_3</w:t>
            </w:r>
          </w:p>
        </w:tc>
        <w:tc>
          <w:tcPr>
            <w:tcW w:w="2935" w:type="pct"/>
          </w:tcPr>
          <w:p w14:paraId="04CF0265" w14:textId="77777777" w:rsidR="002F5BEA" w:rsidRDefault="002F5BEA" w:rsidP="002F5BEA">
            <w:pPr>
              <w:pStyle w:val="a7"/>
              <w:ind w:firstLineChars="0" w:firstLine="0"/>
            </w:pPr>
            <w:r w:rsidRPr="00D745DD">
              <w:rPr>
                <w:rFonts w:hint="eastAsia"/>
              </w:rPr>
              <w:t>创建视图、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  <w:tr w:rsidR="002F5BEA" w14:paraId="45FBA0F1" w14:textId="77777777" w:rsidTr="002F5BEA">
        <w:tc>
          <w:tcPr>
            <w:tcW w:w="396" w:type="pct"/>
            <w:shd w:val="clear" w:color="auto" w:fill="auto"/>
          </w:tcPr>
          <w:p w14:paraId="2CDFEB59" w14:textId="2D672731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25548DF9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5" w:type="pct"/>
            <w:vMerge w:val="restart"/>
            <w:textDirection w:val="tbRlV"/>
            <w:vAlign w:val="center"/>
          </w:tcPr>
          <w:p w14:paraId="37D75EBA" w14:textId="77777777" w:rsidR="002F5BEA" w:rsidRDefault="002F5BEA" w:rsidP="002F5BEA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业务大类</w:t>
            </w:r>
            <w:r>
              <w:rPr>
                <w:rFonts w:hint="eastAsia"/>
              </w:rPr>
              <w:t>2</w:t>
            </w: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5C59D42B" w14:textId="77777777" w:rsidR="002F5BEA" w:rsidRDefault="002F5BEA" w:rsidP="002F5BEA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开发</w:t>
            </w:r>
          </w:p>
        </w:tc>
        <w:tc>
          <w:tcPr>
            <w:tcW w:w="364" w:type="pct"/>
            <w:shd w:val="clear" w:color="auto" w:fill="auto"/>
          </w:tcPr>
          <w:p w14:paraId="7D2D6436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shd w:val="clear" w:color="auto" w:fill="auto"/>
          </w:tcPr>
          <w:p w14:paraId="516A6FB7" w14:textId="77777777" w:rsidR="002F5BEA" w:rsidRDefault="002F5BEA" w:rsidP="002F5BEA">
            <w:pPr>
              <w:pStyle w:val="a7"/>
              <w:ind w:firstLineChars="0" w:firstLine="0"/>
            </w:pPr>
            <w:r>
              <w:t>u_2_4_2_1</w:t>
            </w:r>
          </w:p>
        </w:tc>
        <w:tc>
          <w:tcPr>
            <w:tcW w:w="2935" w:type="pct"/>
          </w:tcPr>
          <w:p w14:paraId="7B4CA24F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创建表</w:t>
            </w:r>
          </w:p>
        </w:tc>
      </w:tr>
      <w:tr w:rsidR="002F5BEA" w14:paraId="18BB149D" w14:textId="77777777" w:rsidTr="002F5BEA">
        <w:tc>
          <w:tcPr>
            <w:tcW w:w="396" w:type="pct"/>
            <w:shd w:val="clear" w:color="auto" w:fill="auto"/>
          </w:tcPr>
          <w:p w14:paraId="615A1B49" w14:textId="28201B57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58D5A246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16BF40B5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42221B19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31766287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shd w:val="clear" w:color="auto" w:fill="auto"/>
          </w:tcPr>
          <w:p w14:paraId="25AEA3B8" w14:textId="77777777" w:rsidR="002F5BEA" w:rsidRDefault="002F5BEA" w:rsidP="002F5BEA">
            <w:pPr>
              <w:pStyle w:val="a7"/>
              <w:ind w:firstLineChars="0" w:firstLine="0"/>
            </w:pPr>
            <w:r>
              <w:t>u_2_4_2_2</w:t>
            </w:r>
          </w:p>
        </w:tc>
        <w:tc>
          <w:tcPr>
            <w:tcW w:w="2935" w:type="pct"/>
          </w:tcPr>
          <w:p w14:paraId="37CB990B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创建表</w:t>
            </w:r>
          </w:p>
        </w:tc>
      </w:tr>
      <w:tr w:rsidR="002F5BEA" w14:paraId="3496BD9E" w14:textId="77777777" w:rsidTr="002F5BEA">
        <w:tc>
          <w:tcPr>
            <w:tcW w:w="396" w:type="pct"/>
            <w:shd w:val="clear" w:color="auto" w:fill="auto"/>
          </w:tcPr>
          <w:p w14:paraId="5C1287CD" w14:textId="4389D5CC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4DF0A93A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2498E32C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184FE54E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4C1C9E67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shd w:val="clear" w:color="auto" w:fill="auto"/>
          </w:tcPr>
          <w:p w14:paraId="00F5B0AF" w14:textId="77777777" w:rsidR="002F5BEA" w:rsidRDefault="002F5BEA" w:rsidP="002F5BEA">
            <w:pPr>
              <w:pStyle w:val="a7"/>
              <w:ind w:firstLineChars="0" w:firstLine="0"/>
            </w:pPr>
            <w:r>
              <w:t>u_2_4_2_3</w:t>
            </w:r>
          </w:p>
        </w:tc>
        <w:tc>
          <w:tcPr>
            <w:tcW w:w="2935" w:type="pct"/>
          </w:tcPr>
          <w:p w14:paraId="6C87E630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创建表</w:t>
            </w:r>
          </w:p>
        </w:tc>
      </w:tr>
      <w:tr w:rsidR="002F5BEA" w14:paraId="4AD2570D" w14:textId="77777777" w:rsidTr="002F5BEA">
        <w:tc>
          <w:tcPr>
            <w:tcW w:w="396" w:type="pct"/>
            <w:shd w:val="clear" w:color="auto" w:fill="auto"/>
          </w:tcPr>
          <w:p w14:paraId="15F53749" w14:textId="3EB8B9A8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7B5699AC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4452577E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25F347EE" w14:textId="77777777" w:rsidR="002F5BEA" w:rsidRDefault="002F5BEA" w:rsidP="002F5BEA">
            <w:pPr>
              <w:pStyle w:val="a7"/>
              <w:ind w:right="113" w:firstLineChars="0" w:firstLine="0"/>
              <w:jc w:val="center"/>
            </w:pPr>
            <w:r>
              <w:rPr>
                <w:rFonts w:hint="eastAsia"/>
              </w:rPr>
              <w:t>测试</w:t>
            </w:r>
          </w:p>
        </w:tc>
        <w:tc>
          <w:tcPr>
            <w:tcW w:w="364" w:type="pct"/>
            <w:shd w:val="clear" w:color="auto" w:fill="auto"/>
          </w:tcPr>
          <w:p w14:paraId="011B300F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shd w:val="clear" w:color="auto" w:fill="auto"/>
          </w:tcPr>
          <w:p w14:paraId="0B0F6494" w14:textId="77777777" w:rsidR="002F5BEA" w:rsidRDefault="002F5BEA" w:rsidP="002F5BEA">
            <w:pPr>
              <w:pStyle w:val="a7"/>
              <w:ind w:firstLineChars="0" w:firstLine="0"/>
            </w:pPr>
            <w:r>
              <w:t>u_2_1_2_1</w:t>
            </w:r>
          </w:p>
        </w:tc>
        <w:tc>
          <w:tcPr>
            <w:tcW w:w="2935" w:type="pct"/>
          </w:tcPr>
          <w:p w14:paraId="68922CEC" w14:textId="77777777" w:rsidR="002F5BEA" w:rsidRDefault="002F5BEA" w:rsidP="002F5BEA">
            <w:pPr>
              <w:pStyle w:val="a7"/>
              <w:ind w:firstLineChars="0" w:firstLine="0"/>
            </w:pPr>
            <w:r w:rsidRPr="00BD4496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BD4496">
              <w:rPr>
                <w:rFonts w:hint="eastAsia"/>
              </w:rPr>
              <w:t>过程、触发器</w:t>
            </w:r>
          </w:p>
        </w:tc>
      </w:tr>
      <w:tr w:rsidR="002F5BEA" w14:paraId="01B2024C" w14:textId="77777777" w:rsidTr="002F5BEA">
        <w:tc>
          <w:tcPr>
            <w:tcW w:w="396" w:type="pct"/>
            <w:shd w:val="clear" w:color="auto" w:fill="auto"/>
          </w:tcPr>
          <w:p w14:paraId="026272E1" w14:textId="24FB4431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14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15DDDD76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7B85A26D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50B52708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50A74C6D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shd w:val="clear" w:color="auto" w:fill="auto"/>
          </w:tcPr>
          <w:p w14:paraId="3D2BC85D" w14:textId="77777777" w:rsidR="002F5BEA" w:rsidRDefault="002F5BEA" w:rsidP="002F5BEA">
            <w:pPr>
              <w:pStyle w:val="a7"/>
              <w:ind w:firstLineChars="0" w:firstLine="0"/>
            </w:pPr>
            <w:r>
              <w:t>u_2_1_2_2</w:t>
            </w:r>
          </w:p>
        </w:tc>
        <w:tc>
          <w:tcPr>
            <w:tcW w:w="2935" w:type="pct"/>
          </w:tcPr>
          <w:p w14:paraId="53B27EA9" w14:textId="77777777" w:rsidR="002F5BEA" w:rsidRDefault="002F5BEA" w:rsidP="002F5BEA">
            <w:pPr>
              <w:pStyle w:val="a7"/>
              <w:ind w:firstLineChars="0" w:firstLine="0"/>
            </w:pPr>
            <w:r w:rsidRPr="00BD4496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BD4496">
              <w:rPr>
                <w:rFonts w:hint="eastAsia"/>
              </w:rPr>
              <w:t>过程、触发器</w:t>
            </w:r>
          </w:p>
        </w:tc>
      </w:tr>
      <w:tr w:rsidR="002F5BEA" w14:paraId="482ADA95" w14:textId="77777777" w:rsidTr="002F5BEA">
        <w:tc>
          <w:tcPr>
            <w:tcW w:w="396" w:type="pct"/>
            <w:shd w:val="clear" w:color="auto" w:fill="auto"/>
          </w:tcPr>
          <w:p w14:paraId="250EDC7A" w14:textId="61DCBDD9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15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462CF702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460CEB88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78B49825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433DB82E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shd w:val="clear" w:color="auto" w:fill="auto"/>
          </w:tcPr>
          <w:p w14:paraId="31CF968D" w14:textId="77777777" w:rsidR="002F5BEA" w:rsidRDefault="002F5BEA" w:rsidP="002F5BEA">
            <w:pPr>
              <w:pStyle w:val="a7"/>
              <w:ind w:firstLineChars="0" w:firstLine="0"/>
            </w:pPr>
            <w:r>
              <w:t>u_2_1_2_3</w:t>
            </w:r>
          </w:p>
        </w:tc>
        <w:tc>
          <w:tcPr>
            <w:tcW w:w="2935" w:type="pct"/>
          </w:tcPr>
          <w:p w14:paraId="03CF70E6" w14:textId="77777777" w:rsidR="002F5BEA" w:rsidRDefault="002F5BEA" w:rsidP="002F5BEA">
            <w:pPr>
              <w:pStyle w:val="a7"/>
              <w:ind w:firstLineChars="0" w:firstLine="0"/>
            </w:pPr>
            <w:r w:rsidRPr="00BD4496">
              <w:rPr>
                <w:rFonts w:hint="eastAsia"/>
              </w:rPr>
              <w:t>创建序列、表、视图、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  <w:tr w:rsidR="002F5BEA" w14:paraId="0567E1AC" w14:textId="77777777" w:rsidTr="002F5BEA">
        <w:tc>
          <w:tcPr>
            <w:tcW w:w="396" w:type="pct"/>
            <w:shd w:val="clear" w:color="auto" w:fill="auto"/>
          </w:tcPr>
          <w:p w14:paraId="2F10545B" w14:textId="437EE971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16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2080F2D0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0DEFE18B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46AC4C04" w14:textId="77777777" w:rsidR="002F5BEA" w:rsidRDefault="002F5BEA" w:rsidP="002F5BEA">
            <w:pPr>
              <w:pStyle w:val="a7"/>
              <w:ind w:right="113" w:firstLineChars="0" w:firstLine="0"/>
              <w:jc w:val="center"/>
            </w:pPr>
            <w:r>
              <w:rPr>
                <w:rFonts w:hint="eastAsia"/>
              </w:rPr>
              <w:t>运行</w:t>
            </w:r>
          </w:p>
        </w:tc>
        <w:tc>
          <w:tcPr>
            <w:tcW w:w="364" w:type="pct"/>
            <w:shd w:val="clear" w:color="auto" w:fill="auto"/>
          </w:tcPr>
          <w:p w14:paraId="5AED09F9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shd w:val="clear" w:color="auto" w:fill="auto"/>
          </w:tcPr>
          <w:p w14:paraId="52A46B19" w14:textId="77777777" w:rsidR="002F5BEA" w:rsidRDefault="002F5BEA" w:rsidP="002F5BEA">
            <w:pPr>
              <w:pStyle w:val="a7"/>
              <w:ind w:firstLineChars="0" w:firstLine="0"/>
            </w:pPr>
            <w:r>
              <w:t>u_2_3_2_1</w:t>
            </w:r>
          </w:p>
        </w:tc>
        <w:tc>
          <w:tcPr>
            <w:tcW w:w="2935" w:type="pct"/>
          </w:tcPr>
          <w:p w14:paraId="08AD8F87" w14:textId="77777777" w:rsidR="002F5BEA" w:rsidRDefault="002F5BEA" w:rsidP="002F5BEA">
            <w:pPr>
              <w:pStyle w:val="a7"/>
              <w:ind w:firstLineChars="0" w:firstLine="0"/>
            </w:pPr>
            <w:r w:rsidRPr="00D745DD">
              <w:rPr>
                <w:rFonts w:hint="eastAsia"/>
              </w:rPr>
              <w:t>创建同义词、视图、</w:t>
            </w:r>
            <w:r>
              <w:rPr>
                <w:rFonts w:hint="eastAsia"/>
              </w:rPr>
              <w:t>函数、</w:t>
            </w:r>
            <w:r w:rsidRPr="00D745DD">
              <w:rPr>
                <w:rFonts w:hint="eastAsia"/>
              </w:rPr>
              <w:t>过程、触发器</w:t>
            </w:r>
          </w:p>
        </w:tc>
      </w:tr>
      <w:tr w:rsidR="002F5BEA" w14:paraId="7CA5B6F0" w14:textId="77777777" w:rsidTr="002F5BEA">
        <w:tc>
          <w:tcPr>
            <w:tcW w:w="396" w:type="pct"/>
            <w:shd w:val="clear" w:color="auto" w:fill="auto"/>
          </w:tcPr>
          <w:p w14:paraId="7D493CBA" w14:textId="7FF7CD54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17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7DABA314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3C9C2BAE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4E447DF7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34A138B5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shd w:val="clear" w:color="auto" w:fill="auto"/>
          </w:tcPr>
          <w:p w14:paraId="280958A3" w14:textId="77777777" w:rsidR="002F5BEA" w:rsidRDefault="002F5BEA" w:rsidP="002F5BEA">
            <w:pPr>
              <w:pStyle w:val="a7"/>
              <w:ind w:firstLineChars="0" w:firstLine="0"/>
            </w:pPr>
            <w:r>
              <w:t>u_2_3_2_2</w:t>
            </w:r>
          </w:p>
        </w:tc>
        <w:tc>
          <w:tcPr>
            <w:tcW w:w="2935" w:type="pct"/>
          </w:tcPr>
          <w:p w14:paraId="099A39BD" w14:textId="77777777" w:rsidR="002F5BEA" w:rsidRDefault="002F5BEA" w:rsidP="002F5BEA">
            <w:pPr>
              <w:pStyle w:val="a7"/>
              <w:ind w:firstLineChars="0" w:firstLine="0"/>
            </w:pPr>
            <w:r w:rsidRPr="00D745DD">
              <w:rPr>
                <w:rFonts w:hint="eastAsia"/>
              </w:rPr>
              <w:t>创建同义词、视图、</w:t>
            </w:r>
            <w:r>
              <w:rPr>
                <w:rFonts w:hint="eastAsia"/>
              </w:rPr>
              <w:t>函数、</w:t>
            </w:r>
            <w:r w:rsidRPr="00D745DD">
              <w:rPr>
                <w:rFonts w:hint="eastAsia"/>
              </w:rPr>
              <w:t>过程、触发器</w:t>
            </w:r>
          </w:p>
        </w:tc>
      </w:tr>
      <w:tr w:rsidR="002F5BEA" w14:paraId="5E937BF9" w14:textId="77777777" w:rsidTr="002F5BEA">
        <w:tc>
          <w:tcPr>
            <w:tcW w:w="396" w:type="pct"/>
            <w:shd w:val="clear" w:color="auto" w:fill="auto"/>
          </w:tcPr>
          <w:p w14:paraId="7C6806A0" w14:textId="114F7980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18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3DD328A1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68CA6FBE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392DC243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2B824FF2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shd w:val="clear" w:color="auto" w:fill="auto"/>
          </w:tcPr>
          <w:p w14:paraId="4141B4F4" w14:textId="77777777" w:rsidR="002F5BEA" w:rsidRDefault="002F5BEA" w:rsidP="002F5BEA">
            <w:pPr>
              <w:pStyle w:val="a7"/>
              <w:ind w:firstLineChars="0" w:firstLine="0"/>
            </w:pPr>
            <w:r>
              <w:t>u_2_3_2_3</w:t>
            </w:r>
          </w:p>
        </w:tc>
        <w:tc>
          <w:tcPr>
            <w:tcW w:w="2935" w:type="pct"/>
          </w:tcPr>
          <w:p w14:paraId="10C7DDC5" w14:textId="77777777" w:rsidR="002F5BEA" w:rsidRDefault="002F5BEA" w:rsidP="002F5BEA">
            <w:pPr>
              <w:pStyle w:val="a7"/>
              <w:ind w:firstLineChars="0" w:firstLine="0"/>
            </w:pPr>
            <w:r w:rsidRPr="00D745DD">
              <w:rPr>
                <w:rFonts w:hint="eastAsia"/>
              </w:rPr>
              <w:t>创建视图、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  <w:tr w:rsidR="002F5BEA" w14:paraId="33F71FB8" w14:textId="77777777" w:rsidTr="002F5BEA">
        <w:tc>
          <w:tcPr>
            <w:tcW w:w="396" w:type="pct"/>
            <w:shd w:val="clear" w:color="auto" w:fill="auto"/>
          </w:tcPr>
          <w:p w14:paraId="5B07DC24" w14:textId="7A568692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19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5795455E" w14:textId="77777777" w:rsidR="002F5BEA" w:rsidRDefault="002F5BEA" w:rsidP="002F5BEA">
            <w:pPr>
              <w:pStyle w:val="a7"/>
              <w:ind w:firstLineChars="0" w:firstLine="0"/>
            </w:pPr>
          </w:p>
        </w:tc>
        <w:tc>
          <w:tcPr>
            <w:tcW w:w="255" w:type="pct"/>
            <w:vMerge w:val="restart"/>
            <w:textDirection w:val="tbRlV"/>
            <w:vAlign w:val="center"/>
          </w:tcPr>
          <w:p w14:paraId="1492FD65" w14:textId="77777777" w:rsidR="002F5BEA" w:rsidRDefault="002F5BEA" w:rsidP="002F5BEA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业务大类</w:t>
            </w:r>
            <w:r>
              <w:rPr>
                <w:rFonts w:hint="eastAsia"/>
              </w:rPr>
              <w:t>3</w:t>
            </w: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660FC1CA" w14:textId="77777777" w:rsidR="002F5BEA" w:rsidRDefault="002F5BEA" w:rsidP="002F5BEA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开发</w:t>
            </w:r>
          </w:p>
        </w:tc>
        <w:tc>
          <w:tcPr>
            <w:tcW w:w="364" w:type="pct"/>
            <w:shd w:val="clear" w:color="auto" w:fill="auto"/>
          </w:tcPr>
          <w:p w14:paraId="058A41C5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shd w:val="clear" w:color="auto" w:fill="auto"/>
          </w:tcPr>
          <w:p w14:paraId="2409DED0" w14:textId="77777777" w:rsidR="002F5BEA" w:rsidRDefault="002F5BEA" w:rsidP="002F5BEA">
            <w:pPr>
              <w:pStyle w:val="a7"/>
              <w:ind w:firstLineChars="0" w:firstLine="0"/>
            </w:pPr>
            <w:r>
              <w:t>u_2_4_3_1</w:t>
            </w:r>
          </w:p>
        </w:tc>
        <w:tc>
          <w:tcPr>
            <w:tcW w:w="2935" w:type="pct"/>
          </w:tcPr>
          <w:p w14:paraId="29B5868A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创建表</w:t>
            </w:r>
          </w:p>
        </w:tc>
      </w:tr>
      <w:tr w:rsidR="002F5BEA" w14:paraId="58D83411" w14:textId="77777777" w:rsidTr="002F5BEA">
        <w:tc>
          <w:tcPr>
            <w:tcW w:w="396" w:type="pct"/>
            <w:shd w:val="clear" w:color="auto" w:fill="auto"/>
          </w:tcPr>
          <w:p w14:paraId="2A88A98A" w14:textId="30B1043D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20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57DCE8DA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50DDC53E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66E4B164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6E76294F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shd w:val="clear" w:color="auto" w:fill="auto"/>
          </w:tcPr>
          <w:p w14:paraId="461BAFB0" w14:textId="77777777" w:rsidR="002F5BEA" w:rsidRDefault="002F5BEA" w:rsidP="002F5BEA">
            <w:pPr>
              <w:pStyle w:val="a7"/>
              <w:ind w:firstLineChars="0" w:firstLine="0"/>
            </w:pPr>
            <w:r>
              <w:t>u_2_4_3_2</w:t>
            </w:r>
          </w:p>
        </w:tc>
        <w:tc>
          <w:tcPr>
            <w:tcW w:w="2935" w:type="pct"/>
          </w:tcPr>
          <w:p w14:paraId="2F2FD3AC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创建表</w:t>
            </w:r>
          </w:p>
        </w:tc>
      </w:tr>
      <w:tr w:rsidR="002F5BEA" w14:paraId="2DD5F595" w14:textId="77777777" w:rsidTr="002F5BEA">
        <w:tc>
          <w:tcPr>
            <w:tcW w:w="396" w:type="pct"/>
            <w:shd w:val="clear" w:color="auto" w:fill="auto"/>
          </w:tcPr>
          <w:p w14:paraId="79524E0F" w14:textId="766CDFAE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21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65898624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67EBF41C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6200B8A0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50B7C5E3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shd w:val="clear" w:color="auto" w:fill="auto"/>
          </w:tcPr>
          <w:p w14:paraId="352F87A8" w14:textId="77777777" w:rsidR="002F5BEA" w:rsidRDefault="002F5BEA" w:rsidP="002F5BEA">
            <w:pPr>
              <w:pStyle w:val="a7"/>
              <w:ind w:firstLineChars="0" w:firstLine="0"/>
            </w:pPr>
            <w:r>
              <w:t>u_2_4_3_3</w:t>
            </w:r>
          </w:p>
        </w:tc>
        <w:tc>
          <w:tcPr>
            <w:tcW w:w="2935" w:type="pct"/>
          </w:tcPr>
          <w:p w14:paraId="7B740AF9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创建表</w:t>
            </w:r>
          </w:p>
        </w:tc>
      </w:tr>
      <w:tr w:rsidR="002F5BEA" w14:paraId="6CFF2C30" w14:textId="77777777" w:rsidTr="002F5BEA">
        <w:tc>
          <w:tcPr>
            <w:tcW w:w="396" w:type="pct"/>
            <w:shd w:val="clear" w:color="auto" w:fill="auto"/>
          </w:tcPr>
          <w:p w14:paraId="043B2A2D" w14:textId="666036C9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22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6CCDBA0A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2B670C97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2B5AD98B" w14:textId="77777777" w:rsidR="002F5BEA" w:rsidRDefault="002F5BEA" w:rsidP="002F5BEA">
            <w:pPr>
              <w:pStyle w:val="a7"/>
              <w:ind w:right="113" w:firstLineChars="0" w:firstLine="0"/>
              <w:jc w:val="center"/>
            </w:pPr>
            <w:r>
              <w:rPr>
                <w:rFonts w:hint="eastAsia"/>
              </w:rPr>
              <w:t>测试</w:t>
            </w:r>
          </w:p>
        </w:tc>
        <w:tc>
          <w:tcPr>
            <w:tcW w:w="364" w:type="pct"/>
            <w:shd w:val="clear" w:color="auto" w:fill="auto"/>
          </w:tcPr>
          <w:p w14:paraId="5758776C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shd w:val="clear" w:color="auto" w:fill="auto"/>
          </w:tcPr>
          <w:p w14:paraId="77EA4079" w14:textId="77777777" w:rsidR="002F5BEA" w:rsidRDefault="002F5BEA" w:rsidP="002F5BEA">
            <w:pPr>
              <w:pStyle w:val="a7"/>
              <w:ind w:firstLineChars="0" w:firstLine="0"/>
            </w:pPr>
            <w:r>
              <w:t>u_2_1_3_1</w:t>
            </w:r>
          </w:p>
        </w:tc>
        <w:tc>
          <w:tcPr>
            <w:tcW w:w="2935" w:type="pct"/>
          </w:tcPr>
          <w:p w14:paraId="70B864C7" w14:textId="77777777" w:rsidR="002F5BEA" w:rsidRDefault="002F5BEA" w:rsidP="002F5BEA">
            <w:pPr>
              <w:pStyle w:val="a7"/>
              <w:ind w:firstLineChars="0" w:firstLine="0"/>
            </w:pPr>
            <w:r w:rsidRPr="00BD4496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BD4496">
              <w:rPr>
                <w:rFonts w:hint="eastAsia"/>
              </w:rPr>
              <w:t>过程、触发器</w:t>
            </w:r>
          </w:p>
        </w:tc>
      </w:tr>
      <w:tr w:rsidR="002F5BEA" w14:paraId="07DCC803" w14:textId="77777777" w:rsidTr="002F5BEA">
        <w:tc>
          <w:tcPr>
            <w:tcW w:w="396" w:type="pct"/>
            <w:shd w:val="clear" w:color="auto" w:fill="auto"/>
          </w:tcPr>
          <w:p w14:paraId="144F1E0F" w14:textId="7510160B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23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3A40D93A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64DA4D40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25D27F85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1772E10B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shd w:val="clear" w:color="auto" w:fill="auto"/>
          </w:tcPr>
          <w:p w14:paraId="2D3020AA" w14:textId="77777777" w:rsidR="002F5BEA" w:rsidRDefault="002F5BEA" w:rsidP="002F5BEA">
            <w:pPr>
              <w:pStyle w:val="a7"/>
              <w:ind w:firstLineChars="0" w:firstLine="0"/>
            </w:pPr>
            <w:r>
              <w:t>u_2_1_3_2</w:t>
            </w:r>
          </w:p>
        </w:tc>
        <w:tc>
          <w:tcPr>
            <w:tcW w:w="2935" w:type="pct"/>
          </w:tcPr>
          <w:p w14:paraId="2A61E00B" w14:textId="77777777" w:rsidR="002F5BEA" w:rsidRDefault="002F5BEA" w:rsidP="002F5BEA">
            <w:pPr>
              <w:pStyle w:val="a7"/>
              <w:ind w:firstLineChars="0" w:firstLine="0"/>
            </w:pPr>
            <w:r w:rsidRPr="00BD4496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BD4496">
              <w:rPr>
                <w:rFonts w:hint="eastAsia"/>
              </w:rPr>
              <w:t>过程、触发器</w:t>
            </w:r>
          </w:p>
        </w:tc>
      </w:tr>
      <w:tr w:rsidR="002F5BEA" w14:paraId="381CF681" w14:textId="77777777" w:rsidTr="002F5BEA">
        <w:tc>
          <w:tcPr>
            <w:tcW w:w="396" w:type="pct"/>
            <w:shd w:val="clear" w:color="auto" w:fill="auto"/>
          </w:tcPr>
          <w:p w14:paraId="3BF1CF8A" w14:textId="53BA9A1E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24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46B3C0AB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78F32A4C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23AA9F12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63A539F2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shd w:val="clear" w:color="auto" w:fill="auto"/>
          </w:tcPr>
          <w:p w14:paraId="54ACF2E5" w14:textId="77777777" w:rsidR="002F5BEA" w:rsidRDefault="002F5BEA" w:rsidP="002F5BEA">
            <w:pPr>
              <w:pStyle w:val="a7"/>
              <w:ind w:firstLineChars="0" w:firstLine="0"/>
            </w:pPr>
            <w:r>
              <w:t>u_2_1_3_3</w:t>
            </w:r>
          </w:p>
        </w:tc>
        <w:tc>
          <w:tcPr>
            <w:tcW w:w="2935" w:type="pct"/>
          </w:tcPr>
          <w:p w14:paraId="09EF304F" w14:textId="77777777" w:rsidR="002F5BEA" w:rsidRDefault="002F5BEA" w:rsidP="002F5BEA">
            <w:pPr>
              <w:pStyle w:val="a7"/>
              <w:ind w:firstLineChars="0" w:firstLine="0"/>
            </w:pPr>
            <w:r w:rsidRPr="00BD4496">
              <w:rPr>
                <w:rFonts w:hint="eastAsia"/>
              </w:rPr>
              <w:t>创建序列、表、视图、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  <w:tr w:rsidR="002F5BEA" w14:paraId="6E3716B4" w14:textId="77777777" w:rsidTr="002F5BEA">
        <w:tc>
          <w:tcPr>
            <w:tcW w:w="396" w:type="pct"/>
            <w:shd w:val="clear" w:color="auto" w:fill="auto"/>
          </w:tcPr>
          <w:p w14:paraId="4A29885B" w14:textId="2BAA5A1F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25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3660EE90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3FACEC8B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67FB6F5A" w14:textId="77777777" w:rsidR="002F5BEA" w:rsidRDefault="002F5BEA" w:rsidP="002F5BEA">
            <w:pPr>
              <w:pStyle w:val="a7"/>
              <w:ind w:right="113" w:firstLineChars="0" w:firstLine="0"/>
              <w:jc w:val="center"/>
            </w:pPr>
            <w:r>
              <w:rPr>
                <w:rFonts w:hint="eastAsia"/>
              </w:rPr>
              <w:t>运行</w:t>
            </w:r>
          </w:p>
        </w:tc>
        <w:tc>
          <w:tcPr>
            <w:tcW w:w="364" w:type="pct"/>
            <w:shd w:val="clear" w:color="auto" w:fill="auto"/>
          </w:tcPr>
          <w:p w14:paraId="33EBCE40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shd w:val="clear" w:color="auto" w:fill="auto"/>
          </w:tcPr>
          <w:p w14:paraId="78543F12" w14:textId="77777777" w:rsidR="002F5BEA" w:rsidRDefault="002F5BEA" w:rsidP="002F5BEA">
            <w:pPr>
              <w:pStyle w:val="a7"/>
              <w:ind w:firstLineChars="0" w:firstLine="0"/>
            </w:pPr>
            <w:r>
              <w:t>u_2_3_3_1</w:t>
            </w:r>
          </w:p>
        </w:tc>
        <w:tc>
          <w:tcPr>
            <w:tcW w:w="2935" w:type="pct"/>
          </w:tcPr>
          <w:p w14:paraId="53047CDD" w14:textId="77777777" w:rsidR="002F5BEA" w:rsidRDefault="002F5BEA" w:rsidP="002F5BEA">
            <w:pPr>
              <w:pStyle w:val="a7"/>
              <w:ind w:firstLineChars="0" w:firstLine="0"/>
            </w:pPr>
            <w:r w:rsidRPr="00D745DD">
              <w:rPr>
                <w:rFonts w:hint="eastAsia"/>
              </w:rPr>
              <w:t>创建同义词、视图、</w:t>
            </w:r>
            <w:r>
              <w:rPr>
                <w:rFonts w:hint="eastAsia"/>
              </w:rPr>
              <w:t>函数、</w:t>
            </w:r>
            <w:r w:rsidRPr="00D745DD">
              <w:rPr>
                <w:rFonts w:hint="eastAsia"/>
              </w:rPr>
              <w:t>过程、触发器</w:t>
            </w:r>
          </w:p>
        </w:tc>
      </w:tr>
      <w:tr w:rsidR="002F5BEA" w14:paraId="09677AB9" w14:textId="77777777" w:rsidTr="002F5BEA">
        <w:tc>
          <w:tcPr>
            <w:tcW w:w="396" w:type="pct"/>
            <w:shd w:val="clear" w:color="auto" w:fill="auto"/>
          </w:tcPr>
          <w:p w14:paraId="526EF139" w14:textId="0A9EB288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26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0528FF09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10CCC241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1A45041E" w14:textId="77777777" w:rsidR="002F5BEA" w:rsidRDefault="002F5BEA" w:rsidP="002F5BEA">
            <w:pPr>
              <w:pStyle w:val="a7"/>
              <w:ind w:firstLine="42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64BBB7D5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shd w:val="clear" w:color="auto" w:fill="auto"/>
          </w:tcPr>
          <w:p w14:paraId="1088446B" w14:textId="77777777" w:rsidR="002F5BEA" w:rsidRDefault="002F5BEA" w:rsidP="002F5BEA">
            <w:pPr>
              <w:pStyle w:val="a7"/>
              <w:ind w:firstLineChars="0" w:firstLine="0"/>
            </w:pPr>
            <w:r>
              <w:t>u_2_3_3_2</w:t>
            </w:r>
          </w:p>
        </w:tc>
        <w:tc>
          <w:tcPr>
            <w:tcW w:w="2935" w:type="pct"/>
          </w:tcPr>
          <w:p w14:paraId="56B56EC6" w14:textId="77777777" w:rsidR="002F5BEA" w:rsidRDefault="002F5BEA" w:rsidP="002F5BEA">
            <w:pPr>
              <w:pStyle w:val="a7"/>
              <w:ind w:firstLineChars="0" w:firstLine="0"/>
            </w:pPr>
            <w:r w:rsidRPr="00D745DD">
              <w:rPr>
                <w:rFonts w:hint="eastAsia"/>
              </w:rPr>
              <w:t>创建同义词、视图、</w:t>
            </w:r>
            <w:r>
              <w:rPr>
                <w:rFonts w:hint="eastAsia"/>
              </w:rPr>
              <w:t>函数、</w:t>
            </w:r>
            <w:r w:rsidRPr="00D745DD">
              <w:rPr>
                <w:rFonts w:hint="eastAsia"/>
              </w:rPr>
              <w:t>过程、触发器</w:t>
            </w:r>
          </w:p>
        </w:tc>
      </w:tr>
      <w:tr w:rsidR="002F5BEA" w14:paraId="3942925A" w14:textId="77777777" w:rsidTr="002F5BEA">
        <w:tc>
          <w:tcPr>
            <w:tcW w:w="396" w:type="pct"/>
            <w:shd w:val="clear" w:color="auto" w:fill="auto"/>
          </w:tcPr>
          <w:p w14:paraId="61DBC80C" w14:textId="3C654534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27</w:t>
            </w:r>
            <w:r>
              <w:fldChar w:fldCharType="end"/>
            </w:r>
          </w:p>
        </w:tc>
        <w:tc>
          <w:tcPr>
            <w:tcW w:w="257" w:type="pct"/>
            <w:vMerge/>
            <w:vAlign w:val="center"/>
          </w:tcPr>
          <w:p w14:paraId="47966115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5" w:type="pct"/>
            <w:vMerge/>
            <w:vAlign w:val="center"/>
          </w:tcPr>
          <w:p w14:paraId="6F172B9B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66F0D65D" w14:textId="77777777" w:rsidR="002F5BEA" w:rsidRDefault="002F5BEA" w:rsidP="002F5BEA">
            <w:pPr>
              <w:pStyle w:val="a7"/>
              <w:ind w:firstLineChars="0" w:firstLine="0"/>
              <w:jc w:val="center"/>
            </w:pPr>
          </w:p>
        </w:tc>
        <w:tc>
          <w:tcPr>
            <w:tcW w:w="364" w:type="pct"/>
            <w:shd w:val="clear" w:color="auto" w:fill="auto"/>
          </w:tcPr>
          <w:p w14:paraId="405C8DC5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shd w:val="clear" w:color="auto" w:fill="auto"/>
          </w:tcPr>
          <w:p w14:paraId="39B78C31" w14:textId="77777777" w:rsidR="002F5BEA" w:rsidRDefault="002F5BEA" w:rsidP="002F5BEA">
            <w:pPr>
              <w:pStyle w:val="a7"/>
              <w:ind w:firstLineChars="0" w:firstLine="0"/>
            </w:pPr>
            <w:r>
              <w:t>u_2_3_3_3</w:t>
            </w:r>
          </w:p>
        </w:tc>
        <w:tc>
          <w:tcPr>
            <w:tcW w:w="2935" w:type="pct"/>
          </w:tcPr>
          <w:p w14:paraId="518A1488" w14:textId="77777777" w:rsidR="002F5BEA" w:rsidRDefault="002F5BEA" w:rsidP="002F5BEA">
            <w:pPr>
              <w:pStyle w:val="a7"/>
              <w:ind w:firstLineChars="0" w:firstLine="0"/>
            </w:pPr>
            <w:r w:rsidRPr="00D745DD">
              <w:rPr>
                <w:rFonts w:hint="eastAsia"/>
              </w:rPr>
              <w:t>创建视图、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</w:tbl>
    <w:p w14:paraId="01D63A35" w14:textId="55E2D46F" w:rsidR="00892290" w:rsidRPr="00892290" w:rsidRDefault="00892290" w:rsidP="00892290">
      <w:pPr>
        <w:keepNext/>
        <w:keepLines/>
        <w:numPr>
          <w:ilvl w:val="1"/>
          <w:numId w:val="1"/>
        </w:numPr>
        <w:tabs>
          <w:tab w:val="clear" w:pos="567"/>
          <w:tab w:val="num" w:pos="1701"/>
        </w:tabs>
        <w:spacing w:before="260" w:after="260" w:line="416" w:lineRule="auto"/>
        <w:ind w:left="567" w:hanging="567"/>
        <w:outlineLvl w:val="1"/>
        <w:rPr>
          <w:rFonts w:ascii="Arial" w:eastAsia="黑体" w:hAnsi="Arial"/>
          <w:b/>
          <w:bCs/>
          <w:sz w:val="32"/>
          <w:szCs w:val="32"/>
        </w:rPr>
      </w:pPr>
      <w:bookmarkStart w:id="14" w:name="_Toc22913463"/>
      <w:r w:rsidRPr="00892290">
        <w:rPr>
          <w:rFonts w:ascii="Arial" w:eastAsia="黑体" w:hAnsi="Arial" w:hint="eastAsia"/>
          <w:b/>
          <w:bCs/>
          <w:sz w:val="32"/>
          <w:szCs w:val="32"/>
        </w:rPr>
        <w:t>组长及站点用户</w:t>
      </w:r>
      <w:bookmarkEnd w:id="14"/>
    </w:p>
    <w:p w14:paraId="34951BA9" w14:textId="117F8721" w:rsidR="00892290" w:rsidRDefault="00892290" w:rsidP="0089229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1.8</w:t>
      </w:r>
      <w:r>
        <w:fldChar w:fldCharType="end"/>
      </w:r>
      <w:r w:rsidRPr="00AC47A9"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组长及局部用户信息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534"/>
        <w:gridCol w:w="534"/>
        <w:gridCol w:w="534"/>
        <w:gridCol w:w="792"/>
        <w:gridCol w:w="1161"/>
        <w:gridCol w:w="6281"/>
      </w:tblGrid>
      <w:tr w:rsidR="002F5BEA" w14:paraId="62D36EE7" w14:textId="77777777" w:rsidTr="00F8353A">
        <w:trPr>
          <w:jc w:val="center"/>
        </w:trPr>
        <w:tc>
          <w:tcPr>
            <w:tcW w:w="396" w:type="pct"/>
            <w:shd w:val="clear" w:color="auto" w:fill="auto"/>
          </w:tcPr>
          <w:p w14:paraId="4F42F41D" w14:textId="4A5318FC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28</w:t>
            </w:r>
            <w:r>
              <w:fldChar w:fldCharType="end"/>
            </w:r>
          </w:p>
        </w:tc>
        <w:tc>
          <w:tcPr>
            <w:tcW w:w="500" w:type="pct"/>
            <w:gridSpan w:val="2"/>
            <w:vMerge w:val="restart"/>
            <w:shd w:val="clear" w:color="auto" w:fill="auto"/>
            <w:vAlign w:val="center"/>
          </w:tcPr>
          <w:p w14:paraId="569BD853" w14:textId="77777777" w:rsidR="002F5BEA" w:rsidRDefault="002F5BEA" w:rsidP="002F5BE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组长</w:t>
            </w: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33C6BAA6" w14:textId="77777777" w:rsidR="002F5BEA" w:rsidRDefault="002F5BEA" w:rsidP="002F5BE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查对</w:t>
            </w:r>
            <w:proofErr w:type="gramStart"/>
            <w:r>
              <w:rPr>
                <w:rFonts w:hint="eastAsia"/>
              </w:rPr>
              <w:t>象</w:t>
            </w:r>
            <w:proofErr w:type="gramEnd"/>
          </w:p>
        </w:tc>
        <w:tc>
          <w:tcPr>
            <w:tcW w:w="371" w:type="pct"/>
          </w:tcPr>
          <w:p w14:paraId="69F34B9E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</w:tcPr>
          <w:p w14:paraId="35A8DA05" w14:textId="53A56C40" w:rsidR="002F5BEA" w:rsidRDefault="002F5BEA" w:rsidP="002F5BEA">
            <w:pPr>
              <w:pStyle w:val="a7"/>
              <w:ind w:firstLineChars="0" w:firstLine="0"/>
            </w:pPr>
            <w:r>
              <w:t>u_2_5_0_1</w:t>
            </w:r>
          </w:p>
        </w:tc>
        <w:tc>
          <w:tcPr>
            <w:tcW w:w="2940" w:type="pct"/>
          </w:tcPr>
          <w:p w14:paraId="29C0C1B1" w14:textId="1A24D685" w:rsidR="002F5BEA" w:rsidRDefault="002F5BEA" w:rsidP="002F5BEA">
            <w:r w:rsidRPr="00E74A38">
              <w:rPr>
                <w:rFonts w:hint="eastAsia"/>
              </w:rPr>
              <w:t>查看数据库中数据字典信息</w:t>
            </w:r>
          </w:p>
        </w:tc>
      </w:tr>
      <w:tr w:rsidR="002F5BEA" w14:paraId="594535F8" w14:textId="77777777" w:rsidTr="00F8353A">
        <w:trPr>
          <w:jc w:val="center"/>
        </w:trPr>
        <w:tc>
          <w:tcPr>
            <w:tcW w:w="396" w:type="pct"/>
            <w:shd w:val="clear" w:color="auto" w:fill="auto"/>
          </w:tcPr>
          <w:p w14:paraId="64527852" w14:textId="68CFDEF0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29</w:t>
            </w:r>
            <w:r>
              <w:fldChar w:fldCharType="end"/>
            </w:r>
          </w:p>
        </w:tc>
        <w:tc>
          <w:tcPr>
            <w:tcW w:w="500" w:type="pct"/>
            <w:gridSpan w:val="2"/>
            <w:vMerge/>
            <w:shd w:val="clear" w:color="auto" w:fill="auto"/>
          </w:tcPr>
          <w:p w14:paraId="4ADECAEA" w14:textId="77777777" w:rsidR="002F5BEA" w:rsidRDefault="002F5BEA" w:rsidP="002F5BE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shd w:val="clear" w:color="auto" w:fill="auto"/>
          </w:tcPr>
          <w:p w14:paraId="601B46C7" w14:textId="77777777" w:rsidR="002F5BEA" w:rsidRDefault="002F5BEA" w:rsidP="002F5BEA">
            <w:pPr>
              <w:pStyle w:val="a7"/>
              <w:ind w:firstLineChars="0" w:firstLine="0"/>
            </w:pPr>
          </w:p>
        </w:tc>
        <w:tc>
          <w:tcPr>
            <w:tcW w:w="371" w:type="pct"/>
          </w:tcPr>
          <w:p w14:paraId="11771CFC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</w:tcPr>
          <w:p w14:paraId="219F971C" w14:textId="72733296" w:rsidR="002F5BEA" w:rsidRDefault="002F5BEA" w:rsidP="002F5BEA">
            <w:r>
              <w:t>u_2_5_0_2</w:t>
            </w:r>
          </w:p>
        </w:tc>
        <w:tc>
          <w:tcPr>
            <w:tcW w:w="2940" w:type="pct"/>
          </w:tcPr>
          <w:p w14:paraId="0274E36B" w14:textId="30C3E813" w:rsidR="002F5BEA" w:rsidRDefault="002F5BEA" w:rsidP="002F5BEA">
            <w:r w:rsidRPr="00E74A38">
              <w:rPr>
                <w:rFonts w:hint="eastAsia"/>
              </w:rPr>
              <w:t>查看数据库中数据字典信息</w:t>
            </w:r>
          </w:p>
        </w:tc>
      </w:tr>
      <w:tr w:rsidR="002F5BEA" w14:paraId="0ABCBB4C" w14:textId="77777777" w:rsidTr="00F8353A">
        <w:trPr>
          <w:jc w:val="center"/>
        </w:trPr>
        <w:tc>
          <w:tcPr>
            <w:tcW w:w="396" w:type="pct"/>
            <w:shd w:val="clear" w:color="auto" w:fill="auto"/>
          </w:tcPr>
          <w:p w14:paraId="4F344A7B" w14:textId="0F62B5C8" w:rsidR="002F5BEA" w:rsidRDefault="002F5BEA" w:rsidP="002F5BE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30</w:t>
            </w:r>
            <w:r>
              <w:fldChar w:fldCharType="end"/>
            </w:r>
          </w:p>
        </w:tc>
        <w:tc>
          <w:tcPr>
            <w:tcW w:w="500" w:type="pct"/>
            <w:gridSpan w:val="2"/>
            <w:vMerge/>
            <w:shd w:val="clear" w:color="auto" w:fill="auto"/>
          </w:tcPr>
          <w:p w14:paraId="241A23EE" w14:textId="77777777" w:rsidR="002F5BEA" w:rsidRDefault="002F5BEA" w:rsidP="002F5BE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shd w:val="clear" w:color="auto" w:fill="auto"/>
          </w:tcPr>
          <w:p w14:paraId="19E133BC" w14:textId="77777777" w:rsidR="002F5BEA" w:rsidRDefault="002F5BEA" w:rsidP="002F5BEA">
            <w:pPr>
              <w:pStyle w:val="a7"/>
              <w:ind w:firstLineChars="0" w:firstLine="0"/>
            </w:pPr>
          </w:p>
        </w:tc>
        <w:tc>
          <w:tcPr>
            <w:tcW w:w="371" w:type="pct"/>
          </w:tcPr>
          <w:p w14:paraId="6F8A77B4" w14:textId="77777777" w:rsidR="002F5BEA" w:rsidRDefault="002F5BEA" w:rsidP="002F5BEA">
            <w:pPr>
              <w:pStyle w:val="a7"/>
              <w:ind w:firstLineChars="0" w:firstLine="0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</w:tcPr>
          <w:p w14:paraId="2E1F2E60" w14:textId="70FBF869" w:rsidR="002F5BEA" w:rsidRDefault="002F5BEA" w:rsidP="002F5BEA">
            <w:r>
              <w:t>u_2_5_0_3</w:t>
            </w:r>
          </w:p>
        </w:tc>
        <w:tc>
          <w:tcPr>
            <w:tcW w:w="2940" w:type="pct"/>
          </w:tcPr>
          <w:p w14:paraId="7D42E79F" w14:textId="45D2F211" w:rsidR="002F5BEA" w:rsidRDefault="002F5BEA" w:rsidP="002F5BEA">
            <w:r w:rsidRPr="00E74A38">
              <w:rPr>
                <w:rFonts w:hint="eastAsia"/>
              </w:rPr>
              <w:t>查看数据库中数据字典信息</w:t>
            </w:r>
          </w:p>
        </w:tc>
      </w:tr>
      <w:tr w:rsidR="00F8353A" w14:paraId="2915A385" w14:textId="77777777" w:rsidTr="00F8353A">
        <w:trPr>
          <w:jc w:val="center"/>
        </w:trPr>
        <w:tc>
          <w:tcPr>
            <w:tcW w:w="396" w:type="pct"/>
            <w:shd w:val="clear" w:color="auto" w:fill="auto"/>
          </w:tcPr>
          <w:p w14:paraId="056A01E5" w14:textId="4A31D024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31</w:t>
            </w:r>
            <w:r>
              <w:fldChar w:fldCharType="end"/>
            </w: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4ED752E8" w14:textId="77777777" w:rsidR="00F8353A" w:rsidRDefault="00F8353A" w:rsidP="00F8353A">
            <w:pPr>
              <w:pStyle w:val="a7"/>
              <w:ind w:left="113" w:right="113" w:firstLineChars="0" w:firstLine="0"/>
              <w:jc w:val="center"/>
            </w:pPr>
            <w:r w:rsidRPr="00D718AB">
              <w:rPr>
                <w:rFonts w:hint="eastAsia"/>
              </w:rPr>
              <w:t>局</w:t>
            </w:r>
            <w:r>
              <w:t xml:space="preserve"> </w:t>
            </w:r>
            <w:r w:rsidRPr="00D718AB">
              <w:rPr>
                <w:rFonts w:hint="eastAsia"/>
              </w:rPr>
              <w:t>部</w:t>
            </w:r>
            <w:r>
              <w:rPr>
                <w:rFonts w:hint="eastAsia"/>
              </w:rPr>
              <w:t>、全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局、分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布</w:t>
            </w:r>
            <w:r>
              <w:t xml:space="preserve"> </w:t>
            </w:r>
            <w:r w:rsidRPr="00D718AB">
              <w:rPr>
                <w:rFonts w:hint="eastAsia"/>
              </w:rPr>
              <w:t>分</w:t>
            </w:r>
            <w:r>
              <w:t xml:space="preserve"> </w:t>
            </w:r>
            <w:r w:rsidRPr="00D718AB">
              <w:rPr>
                <w:rFonts w:hint="eastAsia"/>
              </w:rPr>
              <w:t>析</w:t>
            </w:r>
            <w:r>
              <w:t xml:space="preserve"> </w:t>
            </w:r>
            <w:r w:rsidRPr="00D718AB">
              <w:rPr>
                <w:rFonts w:hint="eastAsia"/>
              </w:rPr>
              <w:t>设</w:t>
            </w:r>
            <w:r>
              <w:t xml:space="preserve"> </w:t>
            </w:r>
            <w:r w:rsidRPr="00D718AB">
              <w:rPr>
                <w:rFonts w:hint="eastAsia"/>
              </w:rPr>
              <w:t>计</w:t>
            </w: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35946845" w14:textId="77777777" w:rsidR="00F8353A" w:rsidRDefault="00F8353A" w:rsidP="00F8353A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250" w:type="pct"/>
            <w:vMerge w:val="restart"/>
            <w:shd w:val="clear" w:color="auto" w:fill="auto"/>
            <w:textDirection w:val="tbRlV"/>
          </w:tcPr>
          <w:p w14:paraId="1970FEAD" w14:textId="77777777" w:rsidR="00F8353A" w:rsidRDefault="00F8353A" w:rsidP="00F8353A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局部</w:t>
            </w:r>
          </w:p>
        </w:tc>
        <w:tc>
          <w:tcPr>
            <w:tcW w:w="371" w:type="pct"/>
          </w:tcPr>
          <w:p w14:paraId="1EE703FF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</w:tcPr>
          <w:p w14:paraId="1F911C9D" w14:textId="3D198410" w:rsidR="00F8353A" w:rsidRDefault="00F8353A" w:rsidP="00F8353A">
            <w:pPr>
              <w:pStyle w:val="a7"/>
              <w:ind w:firstLineChars="0" w:firstLine="0"/>
            </w:pPr>
            <w:r>
              <w:t>u_2_1_1_1</w:t>
            </w:r>
          </w:p>
        </w:tc>
        <w:tc>
          <w:tcPr>
            <w:tcW w:w="2940" w:type="pct"/>
          </w:tcPr>
          <w:p w14:paraId="1D0377BF" w14:textId="6FA3125C" w:rsidR="00F8353A" w:rsidRDefault="00F8353A" w:rsidP="00F8353A">
            <w:r w:rsidRPr="004805E8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4805E8">
              <w:rPr>
                <w:rFonts w:hint="eastAsia"/>
              </w:rPr>
              <w:t>过程、触发器</w:t>
            </w:r>
          </w:p>
        </w:tc>
      </w:tr>
      <w:tr w:rsidR="00F8353A" w14:paraId="0A059FCE" w14:textId="77777777" w:rsidTr="00F8353A">
        <w:trPr>
          <w:jc w:val="center"/>
        </w:trPr>
        <w:tc>
          <w:tcPr>
            <w:tcW w:w="396" w:type="pct"/>
            <w:shd w:val="clear" w:color="auto" w:fill="auto"/>
          </w:tcPr>
          <w:p w14:paraId="3E2EE395" w14:textId="13E88DB7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32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</w:tcPr>
          <w:p w14:paraId="27DDA2CC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shd w:val="clear" w:color="auto" w:fill="auto"/>
            <w:textDirection w:val="tbRlV"/>
          </w:tcPr>
          <w:p w14:paraId="7CBB3383" w14:textId="77777777" w:rsidR="00F8353A" w:rsidRDefault="00F8353A" w:rsidP="00F8353A">
            <w:pPr>
              <w:pStyle w:val="a7"/>
              <w:ind w:left="113" w:right="113" w:firstLineChars="0" w:firstLine="0"/>
            </w:pPr>
          </w:p>
        </w:tc>
        <w:tc>
          <w:tcPr>
            <w:tcW w:w="250" w:type="pct"/>
            <w:vMerge/>
            <w:shd w:val="clear" w:color="auto" w:fill="auto"/>
          </w:tcPr>
          <w:p w14:paraId="34B42CC4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371" w:type="pct"/>
          </w:tcPr>
          <w:p w14:paraId="7F261E8F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</w:tcPr>
          <w:p w14:paraId="746F5F76" w14:textId="4C2422E9" w:rsidR="00F8353A" w:rsidRDefault="00F8353A" w:rsidP="00F8353A">
            <w:r>
              <w:t>u_2_1_2_1</w:t>
            </w:r>
          </w:p>
        </w:tc>
        <w:tc>
          <w:tcPr>
            <w:tcW w:w="2940" w:type="pct"/>
          </w:tcPr>
          <w:p w14:paraId="6FAE3A75" w14:textId="4FE7FBF2" w:rsidR="00F8353A" w:rsidRDefault="00F8353A" w:rsidP="00F8353A">
            <w:r w:rsidRPr="004805E8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4805E8">
              <w:rPr>
                <w:rFonts w:hint="eastAsia"/>
              </w:rPr>
              <w:t>过程、触发器</w:t>
            </w:r>
          </w:p>
        </w:tc>
      </w:tr>
      <w:tr w:rsidR="00F8353A" w14:paraId="5C09E952" w14:textId="77777777" w:rsidTr="00F8353A">
        <w:trPr>
          <w:jc w:val="center"/>
        </w:trPr>
        <w:tc>
          <w:tcPr>
            <w:tcW w:w="396" w:type="pct"/>
            <w:shd w:val="clear" w:color="auto" w:fill="auto"/>
          </w:tcPr>
          <w:p w14:paraId="14D05AB6" w14:textId="6FACC820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33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</w:tcPr>
          <w:p w14:paraId="1834A66D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shd w:val="clear" w:color="auto" w:fill="auto"/>
            <w:textDirection w:val="tbRlV"/>
          </w:tcPr>
          <w:p w14:paraId="36E160D1" w14:textId="77777777" w:rsidR="00F8353A" w:rsidRDefault="00F8353A" w:rsidP="00F8353A">
            <w:pPr>
              <w:pStyle w:val="a7"/>
              <w:ind w:left="113" w:right="113" w:firstLineChars="0" w:firstLine="0"/>
            </w:pPr>
          </w:p>
        </w:tc>
        <w:tc>
          <w:tcPr>
            <w:tcW w:w="250" w:type="pct"/>
            <w:vMerge/>
            <w:shd w:val="clear" w:color="auto" w:fill="auto"/>
          </w:tcPr>
          <w:p w14:paraId="7F4BF4C2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371" w:type="pct"/>
          </w:tcPr>
          <w:p w14:paraId="1FF9B795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</w:tcPr>
          <w:p w14:paraId="4A048168" w14:textId="7B1BE298" w:rsidR="00F8353A" w:rsidRDefault="00F8353A" w:rsidP="00F8353A">
            <w:r>
              <w:t>u_2_1_3_1</w:t>
            </w:r>
          </w:p>
        </w:tc>
        <w:tc>
          <w:tcPr>
            <w:tcW w:w="2940" w:type="pct"/>
          </w:tcPr>
          <w:p w14:paraId="29E5480D" w14:textId="28D400A1" w:rsidR="00F8353A" w:rsidRDefault="00F8353A" w:rsidP="00F8353A">
            <w:r w:rsidRPr="004805E8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4805E8">
              <w:rPr>
                <w:rFonts w:hint="eastAsia"/>
              </w:rPr>
              <w:t>过程、触发器</w:t>
            </w:r>
          </w:p>
        </w:tc>
      </w:tr>
      <w:tr w:rsidR="00F8353A" w14:paraId="4A8E8900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0348DD63" w14:textId="7AE7481B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34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</w:tcPr>
          <w:p w14:paraId="1D61D657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shd w:val="clear" w:color="auto" w:fill="auto"/>
            <w:textDirection w:val="tbRlV"/>
          </w:tcPr>
          <w:p w14:paraId="4D688400" w14:textId="77777777" w:rsidR="00F8353A" w:rsidRDefault="00F8353A" w:rsidP="00F8353A">
            <w:pPr>
              <w:pStyle w:val="a7"/>
              <w:ind w:left="113" w:right="113" w:firstLineChars="0" w:firstLine="0"/>
            </w:pPr>
          </w:p>
        </w:tc>
        <w:tc>
          <w:tcPr>
            <w:tcW w:w="621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9CCDEA" w14:textId="77777777" w:rsidR="00F8353A" w:rsidRDefault="00F8353A" w:rsidP="00F835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全局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462A6" w14:textId="0925699F" w:rsidR="00F8353A" w:rsidRDefault="00F8353A" w:rsidP="00F8353A">
            <w:pPr>
              <w:pStyle w:val="a7"/>
              <w:ind w:firstLineChars="0" w:firstLine="0"/>
            </w:pPr>
            <w:r w:rsidRPr="00A955FE">
              <w:t>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0_1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94F93" w14:textId="0153798E" w:rsidR="00F8353A" w:rsidRDefault="00F8353A" w:rsidP="00F8353A">
            <w:pPr>
              <w:pStyle w:val="a7"/>
              <w:ind w:firstLineChars="0" w:firstLine="0"/>
            </w:pPr>
            <w:r w:rsidRPr="004805E8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4805E8">
              <w:rPr>
                <w:rFonts w:hint="eastAsia"/>
              </w:rPr>
              <w:t>过程、触发器</w:t>
            </w:r>
            <w:r>
              <w:rPr>
                <w:rFonts w:hint="eastAsia"/>
              </w:rPr>
              <w:t>、数据库链接</w:t>
            </w:r>
          </w:p>
        </w:tc>
      </w:tr>
      <w:tr w:rsidR="00F8353A" w14:paraId="63E9A9BE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592AB398" w14:textId="39852D3D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35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</w:tcPr>
          <w:p w14:paraId="5638ABF4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shd w:val="clear" w:color="auto" w:fill="auto"/>
            <w:textDirection w:val="tbRlV"/>
          </w:tcPr>
          <w:p w14:paraId="57299265" w14:textId="77777777" w:rsidR="00F8353A" w:rsidRDefault="00F8353A" w:rsidP="00F8353A">
            <w:pPr>
              <w:pStyle w:val="a7"/>
              <w:ind w:left="113" w:right="113" w:firstLineChars="0" w:firstLine="0"/>
            </w:pPr>
          </w:p>
        </w:tc>
        <w:tc>
          <w:tcPr>
            <w:tcW w:w="250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textDirection w:val="tbRlV"/>
          </w:tcPr>
          <w:p w14:paraId="70E215F7" w14:textId="77777777" w:rsidR="00F8353A" w:rsidRDefault="00F8353A" w:rsidP="00F8353A">
            <w:pPr>
              <w:pStyle w:val="a7"/>
              <w:ind w:left="113" w:right="113" w:firstLineChars="0" w:firstLine="0"/>
            </w:pPr>
            <w:r>
              <w:rPr>
                <w:rFonts w:hint="eastAsia"/>
              </w:rPr>
              <w:t>外模式</w:t>
            </w: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8670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F4B22" w14:textId="6922F2FE" w:rsidR="00F8353A" w:rsidRDefault="00F8353A" w:rsidP="00F8353A">
            <w:pPr>
              <w:pStyle w:val="a7"/>
              <w:ind w:firstLineChars="0" w:firstLine="0"/>
            </w:pPr>
            <w:r>
              <w:t>u_2_3_1_1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22608" w14:textId="2E026067" w:rsidR="00F8353A" w:rsidRDefault="00F8353A" w:rsidP="00F8353A">
            <w:r w:rsidRPr="009D344B">
              <w:rPr>
                <w:rFonts w:hint="eastAsia"/>
              </w:rPr>
              <w:t>建同义词、视图、</w:t>
            </w:r>
            <w:r>
              <w:rPr>
                <w:rFonts w:hint="eastAsia"/>
              </w:rPr>
              <w:t>函数、</w:t>
            </w:r>
            <w:r w:rsidRPr="009D344B">
              <w:rPr>
                <w:rFonts w:hint="eastAsia"/>
              </w:rPr>
              <w:t>过程、触发器</w:t>
            </w:r>
          </w:p>
        </w:tc>
      </w:tr>
      <w:tr w:rsidR="00F8353A" w14:paraId="04C26EC5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1621B7A4" w14:textId="225428DA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36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</w:tcPr>
          <w:p w14:paraId="268ECB59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shd w:val="clear" w:color="auto" w:fill="auto"/>
            <w:textDirection w:val="tbRlV"/>
          </w:tcPr>
          <w:p w14:paraId="4F1BD4B9" w14:textId="77777777" w:rsidR="00F8353A" w:rsidRDefault="00F8353A" w:rsidP="00F8353A">
            <w:pPr>
              <w:pStyle w:val="a7"/>
              <w:ind w:left="113" w:right="113" w:firstLineChars="0" w:firstLine="0"/>
            </w:pPr>
          </w:p>
        </w:tc>
        <w:tc>
          <w:tcPr>
            <w:tcW w:w="250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79BC8A4E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CF04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CAFE2" w14:textId="766E1FC7" w:rsidR="00F8353A" w:rsidRDefault="00F8353A" w:rsidP="00F8353A">
            <w:r>
              <w:t>u_2_3_2_1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4C5D" w14:textId="07EDC42D" w:rsidR="00F8353A" w:rsidRDefault="00F8353A" w:rsidP="00F8353A">
            <w:r w:rsidRPr="009D344B">
              <w:rPr>
                <w:rFonts w:hint="eastAsia"/>
              </w:rPr>
              <w:t>建同义词、视图、</w:t>
            </w:r>
            <w:r>
              <w:rPr>
                <w:rFonts w:hint="eastAsia"/>
              </w:rPr>
              <w:t>函数、</w:t>
            </w:r>
            <w:r w:rsidRPr="009D344B">
              <w:rPr>
                <w:rFonts w:hint="eastAsia"/>
              </w:rPr>
              <w:t>过程、触发器</w:t>
            </w:r>
          </w:p>
        </w:tc>
      </w:tr>
      <w:tr w:rsidR="00F8353A" w14:paraId="0E00DE50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32202D18" w14:textId="2EC8F2DC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37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</w:tcPr>
          <w:p w14:paraId="176ECE09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shd w:val="clear" w:color="auto" w:fill="auto"/>
            <w:textDirection w:val="tbRlV"/>
          </w:tcPr>
          <w:p w14:paraId="10E2DA5B" w14:textId="77777777" w:rsidR="00F8353A" w:rsidRDefault="00F8353A" w:rsidP="00F8353A">
            <w:pPr>
              <w:pStyle w:val="a7"/>
              <w:ind w:left="113" w:right="113" w:firstLineChars="0" w:firstLine="0"/>
            </w:pPr>
          </w:p>
        </w:tc>
        <w:tc>
          <w:tcPr>
            <w:tcW w:w="250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69DF998A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24416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ACA9F" w14:textId="18F22366" w:rsidR="00F8353A" w:rsidRDefault="00F8353A" w:rsidP="00F8353A">
            <w:r>
              <w:t>u_2_3_3_1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C0C4D" w14:textId="49ED73EB" w:rsidR="00F8353A" w:rsidRDefault="00F8353A" w:rsidP="00F8353A">
            <w:r w:rsidRPr="009D344B">
              <w:rPr>
                <w:rFonts w:hint="eastAsia"/>
              </w:rPr>
              <w:t>建同义词、视图、</w:t>
            </w:r>
            <w:r>
              <w:rPr>
                <w:rFonts w:hint="eastAsia"/>
              </w:rPr>
              <w:t>函数、</w:t>
            </w:r>
            <w:r w:rsidRPr="009D344B">
              <w:rPr>
                <w:rFonts w:hint="eastAsia"/>
              </w:rPr>
              <w:t>过程、触发器</w:t>
            </w:r>
          </w:p>
        </w:tc>
      </w:tr>
      <w:tr w:rsidR="00F8353A" w14:paraId="0F7B97CD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525D4BBF" w14:textId="222FE0F4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38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602FD06D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 w:val="restart"/>
            <w:shd w:val="clear" w:color="auto" w:fill="auto"/>
            <w:textDirection w:val="tbRlV"/>
            <w:vAlign w:val="center"/>
          </w:tcPr>
          <w:p w14:paraId="255BD0F9" w14:textId="77777777" w:rsidR="00F8353A" w:rsidRDefault="00F8353A" w:rsidP="00F8353A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250" w:type="pct"/>
            <w:vMerge w:val="restart"/>
            <w:tcBorders>
              <w:right w:val="single" w:sz="4" w:space="0" w:color="auto"/>
            </w:tcBorders>
            <w:shd w:val="clear" w:color="auto" w:fill="auto"/>
            <w:textDirection w:val="tbRlV"/>
          </w:tcPr>
          <w:p w14:paraId="4E6C9F19" w14:textId="77777777" w:rsidR="00F8353A" w:rsidRDefault="00F8353A" w:rsidP="00F835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局部</w:t>
            </w: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0563A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C83C" w14:textId="11D0A3C8" w:rsidR="00F8353A" w:rsidRDefault="00F8353A" w:rsidP="00F8353A">
            <w:pPr>
              <w:pStyle w:val="a7"/>
              <w:ind w:firstLineChars="0" w:firstLine="0"/>
            </w:pPr>
            <w:r>
              <w:t>u_2_1_1_2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6857B" w14:textId="0E891ADF" w:rsidR="00F8353A" w:rsidRDefault="00F8353A" w:rsidP="00F8353A">
            <w:r w:rsidRPr="004805E8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4805E8">
              <w:rPr>
                <w:rFonts w:hint="eastAsia"/>
              </w:rPr>
              <w:t>过程、触发器</w:t>
            </w:r>
          </w:p>
        </w:tc>
      </w:tr>
      <w:tr w:rsidR="00F8353A" w14:paraId="642D93B7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137B5E54" w14:textId="4779024A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39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7EDE8199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/>
            <w:shd w:val="clear" w:color="auto" w:fill="auto"/>
            <w:textDirection w:val="tbRlV"/>
            <w:vAlign w:val="center"/>
          </w:tcPr>
          <w:p w14:paraId="391EB68E" w14:textId="77777777" w:rsidR="00F8353A" w:rsidRDefault="00F8353A" w:rsidP="00F8353A">
            <w:pPr>
              <w:pStyle w:val="a7"/>
              <w:ind w:left="113" w:right="113" w:firstLineChars="0" w:firstLine="0"/>
              <w:jc w:val="center"/>
            </w:pPr>
          </w:p>
        </w:tc>
        <w:tc>
          <w:tcPr>
            <w:tcW w:w="250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6A4E35AF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E5B15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90CAC" w14:textId="56FAC4F1" w:rsidR="00F8353A" w:rsidRDefault="00F8353A" w:rsidP="00F8353A">
            <w:r>
              <w:t>u_2_1_2_2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7E65F" w14:textId="3A69EF87" w:rsidR="00F8353A" w:rsidRDefault="00F8353A" w:rsidP="00F8353A">
            <w:r w:rsidRPr="004805E8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4805E8">
              <w:rPr>
                <w:rFonts w:hint="eastAsia"/>
              </w:rPr>
              <w:t>过程、触发器</w:t>
            </w:r>
          </w:p>
        </w:tc>
      </w:tr>
      <w:tr w:rsidR="00F8353A" w14:paraId="676778A5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4388BF14" w14:textId="01121AE1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40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701735CF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/>
            <w:shd w:val="clear" w:color="auto" w:fill="auto"/>
            <w:textDirection w:val="tbRlV"/>
            <w:vAlign w:val="center"/>
          </w:tcPr>
          <w:p w14:paraId="45783458" w14:textId="77777777" w:rsidR="00F8353A" w:rsidRDefault="00F8353A" w:rsidP="00F8353A">
            <w:pPr>
              <w:pStyle w:val="a7"/>
              <w:ind w:left="113" w:right="113" w:firstLineChars="0" w:firstLine="0"/>
              <w:jc w:val="center"/>
            </w:pPr>
          </w:p>
        </w:tc>
        <w:tc>
          <w:tcPr>
            <w:tcW w:w="250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7CEE69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EED6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16687" w14:textId="332CAB15" w:rsidR="00F8353A" w:rsidRDefault="00F8353A" w:rsidP="00F8353A">
            <w:r>
              <w:t>u_2_1_3_2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71A44" w14:textId="07660FC6" w:rsidR="00F8353A" w:rsidRDefault="00F8353A" w:rsidP="00F8353A">
            <w:r w:rsidRPr="004805E8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4805E8">
              <w:rPr>
                <w:rFonts w:hint="eastAsia"/>
              </w:rPr>
              <w:t>过程、触发器</w:t>
            </w:r>
          </w:p>
        </w:tc>
      </w:tr>
      <w:tr w:rsidR="00F8353A" w14:paraId="0E2D29CF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078C38E6" w14:textId="42F156F3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41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296F72B3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/>
            <w:shd w:val="clear" w:color="auto" w:fill="auto"/>
            <w:textDirection w:val="tbRlV"/>
            <w:vAlign w:val="center"/>
          </w:tcPr>
          <w:p w14:paraId="338FF7C6" w14:textId="77777777" w:rsidR="00F8353A" w:rsidRDefault="00F8353A" w:rsidP="00F8353A">
            <w:pPr>
              <w:pStyle w:val="a7"/>
              <w:ind w:left="113" w:right="113" w:firstLineChars="0" w:firstLine="0"/>
              <w:jc w:val="center"/>
            </w:pPr>
          </w:p>
        </w:tc>
        <w:tc>
          <w:tcPr>
            <w:tcW w:w="621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2129FE" w14:textId="77777777" w:rsidR="00F8353A" w:rsidRDefault="00F8353A" w:rsidP="00F835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全局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4BE8D" w14:textId="08CDF0CF" w:rsidR="00F8353A" w:rsidRDefault="00F8353A" w:rsidP="00F8353A">
            <w:pPr>
              <w:pStyle w:val="a7"/>
              <w:ind w:firstLineChars="0" w:firstLine="0"/>
            </w:pPr>
            <w:r w:rsidRPr="00A955FE">
              <w:t>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0_2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F19CA" w14:textId="54C3167B" w:rsidR="00F8353A" w:rsidRDefault="00F8353A" w:rsidP="00F8353A">
            <w:pPr>
              <w:pStyle w:val="a7"/>
              <w:ind w:firstLineChars="0" w:firstLine="0"/>
            </w:pPr>
            <w:r w:rsidRPr="004805E8">
              <w:rPr>
                <w:rFonts w:hint="eastAsia"/>
              </w:rPr>
              <w:t>创建序列、表、视图、同义词、</w:t>
            </w:r>
            <w:r>
              <w:rPr>
                <w:rFonts w:hint="eastAsia"/>
              </w:rPr>
              <w:t>函数、</w:t>
            </w:r>
            <w:r w:rsidRPr="004805E8">
              <w:rPr>
                <w:rFonts w:hint="eastAsia"/>
              </w:rPr>
              <w:t>过程、触发器</w:t>
            </w:r>
          </w:p>
        </w:tc>
      </w:tr>
      <w:tr w:rsidR="00F8353A" w14:paraId="61B5742F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75A9B25A" w14:textId="18EE796A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42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0A2C23D4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/>
            <w:shd w:val="clear" w:color="auto" w:fill="auto"/>
            <w:textDirection w:val="tbRlV"/>
            <w:vAlign w:val="center"/>
          </w:tcPr>
          <w:p w14:paraId="5A673CAD" w14:textId="77777777" w:rsidR="00F8353A" w:rsidRDefault="00F8353A" w:rsidP="00F8353A">
            <w:pPr>
              <w:pStyle w:val="a7"/>
              <w:ind w:left="113" w:right="113" w:firstLineChars="0" w:firstLine="0"/>
              <w:jc w:val="center"/>
            </w:pPr>
          </w:p>
        </w:tc>
        <w:tc>
          <w:tcPr>
            <w:tcW w:w="250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textDirection w:val="tbRlV"/>
          </w:tcPr>
          <w:p w14:paraId="458FAFAF" w14:textId="77777777" w:rsidR="00F8353A" w:rsidRDefault="00F8353A" w:rsidP="00F835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外模式</w:t>
            </w: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3A990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CBCC0" w14:textId="24BF5305" w:rsidR="00F8353A" w:rsidRDefault="00F8353A" w:rsidP="00F8353A">
            <w:pPr>
              <w:pStyle w:val="a7"/>
              <w:ind w:firstLineChars="0" w:firstLine="0"/>
            </w:pPr>
            <w:r>
              <w:t>u_2_3_1_2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1D783" w14:textId="6A4156EE" w:rsidR="00F8353A" w:rsidRDefault="00F8353A" w:rsidP="00F8353A">
            <w:r w:rsidRPr="009D344B">
              <w:rPr>
                <w:rFonts w:hint="eastAsia"/>
              </w:rPr>
              <w:t>创建同义词、视图、</w:t>
            </w:r>
            <w:r>
              <w:rPr>
                <w:rFonts w:hint="eastAsia"/>
              </w:rPr>
              <w:t>函数、</w:t>
            </w:r>
            <w:r w:rsidRPr="009D344B">
              <w:rPr>
                <w:rFonts w:hint="eastAsia"/>
              </w:rPr>
              <w:t>过程、触发器</w:t>
            </w:r>
          </w:p>
        </w:tc>
      </w:tr>
      <w:tr w:rsidR="00F8353A" w14:paraId="2A94B271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093726BD" w14:textId="4D7B8DB6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43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23D5E512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/>
            <w:shd w:val="clear" w:color="auto" w:fill="auto"/>
            <w:textDirection w:val="tbRlV"/>
            <w:vAlign w:val="center"/>
          </w:tcPr>
          <w:p w14:paraId="5FC1B728" w14:textId="77777777" w:rsidR="00F8353A" w:rsidRDefault="00F8353A" w:rsidP="00F8353A">
            <w:pPr>
              <w:pStyle w:val="a7"/>
              <w:ind w:left="113" w:right="113" w:firstLineChars="0" w:firstLine="0"/>
              <w:jc w:val="center"/>
            </w:pPr>
          </w:p>
        </w:tc>
        <w:tc>
          <w:tcPr>
            <w:tcW w:w="250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259C6EA5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D861B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EB5AB" w14:textId="7A0F8CED" w:rsidR="00F8353A" w:rsidRDefault="00F8353A" w:rsidP="00F8353A">
            <w:r>
              <w:t>u_2_3_2_2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1E57" w14:textId="3CBB2C18" w:rsidR="00F8353A" w:rsidRDefault="00F8353A" w:rsidP="00F8353A">
            <w:r w:rsidRPr="009D344B">
              <w:rPr>
                <w:rFonts w:hint="eastAsia"/>
              </w:rPr>
              <w:t>创建同义词、视图、</w:t>
            </w:r>
            <w:r>
              <w:rPr>
                <w:rFonts w:hint="eastAsia"/>
              </w:rPr>
              <w:t>函数、</w:t>
            </w:r>
            <w:r w:rsidRPr="009D344B">
              <w:rPr>
                <w:rFonts w:hint="eastAsia"/>
              </w:rPr>
              <w:t>过程、触发器</w:t>
            </w:r>
          </w:p>
        </w:tc>
      </w:tr>
      <w:tr w:rsidR="00F8353A" w14:paraId="5ED0112F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258E73CA" w14:textId="28AE38B3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44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64FCE4F2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/>
            <w:tcBorders>
              <w:bottom w:val="single" w:sz="4" w:space="0" w:color="auto"/>
            </w:tcBorders>
            <w:shd w:val="clear" w:color="auto" w:fill="auto"/>
            <w:textDirection w:val="tbRlV"/>
            <w:vAlign w:val="center"/>
          </w:tcPr>
          <w:p w14:paraId="54E80C94" w14:textId="77777777" w:rsidR="00F8353A" w:rsidRDefault="00F8353A" w:rsidP="00F8353A">
            <w:pPr>
              <w:pStyle w:val="a7"/>
              <w:ind w:left="113" w:right="113" w:firstLineChars="0" w:firstLine="0"/>
              <w:jc w:val="center"/>
            </w:pPr>
          </w:p>
        </w:tc>
        <w:tc>
          <w:tcPr>
            <w:tcW w:w="250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375C7C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3EF45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EE4F6" w14:textId="3FFDD79B" w:rsidR="00F8353A" w:rsidRDefault="00F8353A" w:rsidP="00F8353A">
            <w:r>
              <w:t>u_2_3_3_2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2825E" w14:textId="5B068FEF" w:rsidR="00F8353A" w:rsidRDefault="00F8353A" w:rsidP="00F8353A">
            <w:r w:rsidRPr="009D344B">
              <w:rPr>
                <w:rFonts w:hint="eastAsia"/>
              </w:rPr>
              <w:t>创建同义词、视图、</w:t>
            </w:r>
            <w:r>
              <w:rPr>
                <w:rFonts w:hint="eastAsia"/>
              </w:rPr>
              <w:t>函数、</w:t>
            </w:r>
            <w:r w:rsidRPr="009D344B">
              <w:rPr>
                <w:rFonts w:hint="eastAsia"/>
              </w:rPr>
              <w:t>过程、触发器</w:t>
            </w:r>
          </w:p>
        </w:tc>
      </w:tr>
      <w:tr w:rsidR="00F8353A" w14:paraId="7F070B44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6F302B63" w14:textId="31C5C65A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45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  <w:vAlign w:val="center"/>
          </w:tcPr>
          <w:p w14:paraId="25FD63B6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250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textDirection w:val="tbRlV"/>
            <w:vAlign w:val="center"/>
          </w:tcPr>
          <w:p w14:paraId="04E70294" w14:textId="77777777" w:rsidR="00F8353A" w:rsidRDefault="00F8353A" w:rsidP="00F8353A">
            <w:pPr>
              <w:pStyle w:val="a7"/>
              <w:ind w:left="113" w:right="113"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  <w:tc>
          <w:tcPr>
            <w:tcW w:w="25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textDirection w:val="tbRlV"/>
          </w:tcPr>
          <w:p w14:paraId="2D5AA9DB" w14:textId="77777777" w:rsidR="00F8353A" w:rsidRDefault="00F8353A" w:rsidP="00F835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局部</w:t>
            </w: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2F1FB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9DF3B" w14:textId="0C4473AA" w:rsidR="00F8353A" w:rsidRDefault="00F8353A" w:rsidP="00F8353A">
            <w:pPr>
              <w:pStyle w:val="a7"/>
              <w:ind w:firstLineChars="0" w:firstLine="0"/>
            </w:pPr>
            <w:r>
              <w:t>u_2_1_1_3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5CB59" w14:textId="37804896" w:rsidR="00F8353A" w:rsidRDefault="00F8353A" w:rsidP="00F8353A">
            <w:r w:rsidRPr="00BD4496">
              <w:rPr>
                <w:rFonts w:hint="eastAsia"/>
              </w:rPr>
              <w:t>创建序列、表、视图、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  <w:tr w:rsidR="00F8353A" w14:paraId="50A9AD70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4C482C29" w14:textId="3A8D23F9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46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</w:tcPr>
          <w:p w14:paraId="07D2EF80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423AA35E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E9A2AE2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C02DB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74D5" w14:textId="18F7229A" w:rsidR="00F8353A" w:rsidRDefault="00F8353A" w:rsidP="00F8353A">
            <w:r>
              <w:t>u_2_1_2_3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F116" w14:textId="4AD91434" w:rsidR="00F8353A" w:rsidRDefault="00F8353A" w:rsidP="00F8353A">
            <w:r w:rsidRPr="00BD4496">
              <w:rPr>
                <w:rFonts w:hint="eastAsia"/>
              </w:rPr>
              <w:t>创建序列、表、视图、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  <w:tr w:rsidR="00F8353A" w14:paraId="77E662F4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186F705D" w14:textId="2B02C61B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47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</w:tcPr>
          <w:p w14:paraId="06366EFD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714C9329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B66F07" w14:textId="77777777" w:rsidR="00F8353A" w:rsidRDefault="00F8353A" w:rsidP="00F8353A">
            <w:pPr>
              <w:pStyle w:val="a7"/>
              <w:ind w:firstLineChars="0" w:firstLine="0"/>
              <w:jc w:val="center"/>
            </w:pP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E1F01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863CB" w14:textId="0818D00A" w:rsidR="00F8353A" w:rsidRDefault="00F8353A" w:rsidP="00F8353A">
            <w:r>
              <w:t>u_2_1_3_3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5B75" w14:textId="6974C79C" w:rsidR="00F8353A" w:rsidRDefault="00F8353A" w:rsidP="00F8353A">
            <w:r w:rsidRPr="00BD4496">
              <w:rPr>
                <w:rFonts w:hint="eastAsia"/>
              </w:rPr>
              <w:t>创建序列、表、视图、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  <w:tr w:rsidR="00F8353A" w14:paraId="55DC7633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5C6F2778" w14:textId="7EF2E553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48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</w:tcPr>
          <w:p w14:paraId="2F4A181D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488BCB21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621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C8C7A" w14:textId="77777777" w:rsidR="00F8353A" w:rsidRDefault="00F8353A" w:rsidP="00F835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全局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5F5D8" w14:textId="49F869E7" w:rsidR="00F8353A" w:rsidRDefault="00F8353A" w:rsidP="00F8353A">
            <w:pPr>
              <w:pStyle w:val="a7"/>
              <w:ind w:firstLineChars="0" w:firstLine="0"/>
            </w:pPr>
            <w:r w:rsidRPr="00A955FE">
              <w:t>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0_3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52AEC" w14:textId="37C51E0D" w:rsidR="00F8353A" w:rsidRDefault="00F8353A" w:rsidP="00F8353A">
            <w:pPr>
              <w:pStyle w:val="a7"/>
              <w:ind w:firstLineChars="0" w:firstLine="0"/>
            </w:pPr>
            <w:r w:rsidRPr="00BD4496">
              <w:rPr>
                <w:rFonts w:hint="eastAsia"/>
              </w:rPr>
              <w:t>创建序列、表、视图、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  <w:tr w:rsidR="00F8353A" w14:paraId="3D0DDCF9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05AF73E6" w14:textId="57419CB4" w:rsidR="00F8353A" w:rsidRDefault="00F8353A" w:rsidP="00F8353A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49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</w:tcPr>
          <w:p w14:paraId="36FDEB36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46355A59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textDirection w:val="tbRlV"/>
          </w:tcPr>
          <w:p w14:paraId="07D7D91C" w14:textId="77777777" w:rsidR="00F8353A" w:rsidRDefault="00F8353A" w:rsidP="00F835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外模式</w:t>
            </w: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0B34D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1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B90A6" w14:textId="14E44EDC" w:rsidR="00F8353A" w:rsidRDefault="00F8353A" w:rsidP="00F8353A">
            <w:pPr>
              <w:pStyle w:val="a7"/>
              <w:ind w:firstLineChars="0" w:firstLine="0"/>
            </w:pPr>
            <w:r>
              <w:t>u_2_3_1_3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91DEE" w14:textId="0B4072F5" w:rsidR="00F8353A" w:rsidRDefault="00F8353A" w:rsidP="00F8353A">
            <w:r w:rsidRPr="00BD4496">
              <w:rPr>
                <w:rFonts w:hint="eastAsia"/>
              </w:rPr>
              <w:t>创建视图、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  <w:tr w:rsidR="00F8353A" w14:paraId="2E168825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57E3080F" w14:textId="273B8ADF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50</w:t>
            </w:r>
            <w:r>
              <w:fldChar w:fldCharType="end"/>
            </w:r>
          </w:p>
        </w:tc>
        <w:tc>
          <w:tcPr>
            <w:tcW w:w="250" w:type="pct"/>
            <w:vMerge/>
            <w:shd w:val="clear" w:color="auto" w:fill="auto"/>
          </w:tcPr>
          <w:p w14:paraId="3BB90BDB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tcBorders>
              <w:right w:val="single" w:sz="4" w:space="0" w:color="auto"/>
            </w:tcBorders>
            <w:shd w:val="clear" w:color="auto" w:fill="auto"/>
          </w:tcPr>
          <w:p w14:paraId="45089352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508848E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EA2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2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C137" w14:textId="465417AB" w:rsidR="00F8353A" w:rsidRDefault="00F8353A" w:rsidP="00F8353A">
            <w:r>
              <w:t>u_2_3_2_3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63832" w14:textId="4A061293" w:rsidR="00F8353A" w:rsidRDefault="00F8353A" w:rsidP="00F8353A">
            <w:r w:rsidRPr="00BD4496">
              <w:rPr>
                <w:rFonts w:hint="eastAsia"/>
              </w:rPr>
              <w:t>创建视图、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  <w:tr w:rsidR="00F8353A" w14:paraId="3D1BC09C" w14:textId="77777777" w:rsidTr="00F8353A">
        <w:trPr>
          <w:jc w:val="center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3171ACD6" w14:textId="36C48F5F" w:rsidR="00F8353A" w:rsidRDefault="00F8353A" w:rsidP="00F835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51</w:t>
            </w:r>
            <w:r>
              <w:fldChar w:fldCharType="end"/>
            </w:r>
          </w:p>
        </w:tc>
        <w:tc>
          <w:tcPr>
            <w:tcW w:w="250" w:type="pct"/>
            <w:vMerge/>
            <w:tcBorders>
              <w:bottom w:val="single" w:sz="4" w:space="0" w:color="auto"/>
            </w:tcBorders>
            <w:shd w:val="clear" w:color="auto" w:fill="auto"/>
          </w:tcPr>
          <w:p w14:paraId="71006CD3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BC7C0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25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AD636" w14:textId="77777777" w:rsidR="00F8353A" w:rsidRDefault="00F8353A" w:rsidP="00F8353A">
            <w:pPr>
              <w:pStyle w:val="a7"/>
              <w:ind w:firstLineChars="0" w:firstLine="0"/>
            </w:pPr>
          </w:p>
        </w:tc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897B5" w14:textId="77777777" w:rsidR="00F8353A" w:rsidRDefault="00F8353A" w:rsidP="00F8353A">
            <w:pPr>
              <w:pStyle w:val="a7"/>
              <w:ind w:firstLineChars="0" w:firstLine="0"/>
            </w:pPr>
            <w:r>
              <w:rPr>
                <w:rFonts w:hint="eastAsia"/>
              </w:rPr>
              <w:t>大类</w:t>
            </w:r>
            <w:r>
              <w:rPr>
                <w:rFonts w:hint="eastAsia"/>
              </w:rPr>
              <w:t>3</w:t>
            </w:r>
          </w:p>
        </w:tc>
        <w:tc>
          <w:tcPr>
            <w:tcW w:w="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B62D" w14:textId="0FFEFEEB" w:rsidR="00F8353A" w:rsidRDefault="00F8353A" w:rsidP="00F8353A">
            <w:r>
              <w:t>u_2_3_3_3</w:t>
            </w:r>
          </w:p>
        </w:tc>
        <w:tc>
          <w:tcPr>
            <w:tcW w:w="2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99165" w14:textId="4BB10695" w:rsidR="00F8353A" w:rsidRDefault="00F8353A" w:rsidP="00F8353A">
            <w:r w:rsidRPr="00BD4496">
              <w:rPr>
                <w:rFonts w:hint="eastAsia"/>
              </w:rPr>
              <w:t>创建视图、</w:t>
            </w:r>
            <w:r>
              <w:rPr>
                <w:rFonts w:hint="eastAsia"/>
              </w:rPr>
              <w:t>函数</w:t>
            </w:r>
            <w:r w:rsidRPr="00BD4496">
              <w:rPr>
                <w:rFonts w:hint="eastAsia"/>
              </w:rPr>
              <w:t>、触发器</w:t>
            </w:r>
            <w:r>
              <w:rPr>
                <w:rFonts w:hint="eastAsia"/>
              </w:rPr>
              <w:t>函数、触发器</w:t>
            </w:r>
          </w:p>
        </w:tc>
      </w:tr>
    </w:tbl>
    <w:p w14:paraId="441E6D0D" w14:textId="6A6FF499" w:rsidR="00892290" w:rsidRDefault="00892290" w:rsidP="00892290">
      <w:pPr>
        <w:pStyle w:val="2"/>
        <w:ind w:left="567" w:hanging="567"/>
      </w:pPr>
      <w:bookmarkStart w:id="15" w:name="_Toc22913464"/>
      <w:bookmarkStart w:id="16" w:name="_Hlk22940597"/>
      <w:bookmarkStart w:id="17" w:name="_Toc24926996"/>
      <w:r>
        <w:rPr>
          <w:rFonts w:hint="eastAsia"/>
        </w:rPr>
        <w:t>术语定义</w:t>
      </w:r>
      <w:bookmarkEnd w:id="15"/>
      <w:bookmarkEnd w:id="16"/>
      <w:bookmarkEnd w:id="17"/>
    </w:p>
    <w:p w14:paraId="2D2FE5BF" w14:textId="54CA8765" w:rsidR="00892290" w:rsidRDefault="00892290" w:rsidP="00892290">
      <w:pPr>
        <w:pStyle w:val="a7"/>
        <w:ind w:firstLine="420"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1.10</w:t>
      </w:r>
      <w:r>
        <w:fldChar w:fldCharType="end"/>
      </w:r>
      <w:r w:rsidRPr="00AC47A9"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术语列表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1"/>
        <w:gridCol w:w="1190"/>
        <w:gridCol w:w="8731"/>
      </w:tblGrid>
      <w:tr w:rsidR="00F8353A" w14:paraId="4745F7D9" w14:textId="77777777" w:rsidTr="001A0D70">
        <w:tc>
          <w:tcPr>
            <w:tcW w:w="356" w:type="pct"/>
            <w:shd w:val="clear" w:color="auto" w:fill="D9D9D9"/>
          </w:tcPr>
          <w:p w14:paraId="39F1422E" w14:textId="77777777" w:rsidR="00F8353A" w:rsidRDefault="00F8353A" w:rsidP="001A0D7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57" w:type="pct"/>
            <w:shd w:val="clear" w:color="auto" w:fill="D9D9D9"/>
          </w:tcPr>
          <w:p w14:paraId="7784A5F7" w14:textId="77777777" w:rsidR="00F8353A" w:rsidRDefault="00F8353A" w:rsidP="001A0D7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术语</w:t>
            </w:r>
          </w:p>
        </w:tc>
        <w:tc>
          <w:tcPr>
            <w:tcW w:w="4087" w:type="pct"/>
            <w:shd w:val="clear" w:color="auto" w:fill="D9D9D9"/>
          </w:tcPr>
          <w:p w14:paraId="36DFEAF8" w14:textId="77777777" w:rsidR="00F8353A" w:rsidRDefault="00F8353A" w:rsidP="001A0D7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解释</w:t>
            </w:r>
          </w:p>
        </w:tc>
      </w:tr>
      <w:tr w:rsidR="00F8353A" w14:paraId="3C242673" w14:textId="77777777" w:rsidTr="001A0D70">
        <w:tc>
          <w:tcPr>
            <w:tcW w:w="356" w:type="pct"/>
            <w:shd w:val="clear" w:color="auto" w:fill="auto"/>
          </w:tcPr>
          <w:p w14:paraId="62420BCF" w14:textId="02CB8B41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57" w:type="pct"/>
            <w:shd w:val="clear" w:color="auto" w:fill="auto"/>
          </w:tcPr>
          <w:p w14:paraId="1ACBE516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查看库存</w:t>
            </w:r>
          </w:p>
        </w:tc>
        <w:tc>
          <w:tcPr>
            <w:tcW w:w="4087" w:type="pct"/>
            <w:shd w:val="clear" w:color="auto" w:fill="auto"/>
          </w:tcPr>
          <w:p w14:paraId="1B202B27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卖家根据书号或者书名查询图书数量</w:t>
            </w:r>
          </w:p>
        </w:tc>
      </w:tr>
      <w:tr w:rsidR="00F8353A" w14:paraId="72F465BD" w14:textId="77777777" w:rsidTr="001A0D70">
        <w:tc>
          <w:tcPr>
            <w:tcW w:w="356" w:type="pct"/>
            <w:shd w:val="clear" w:color="auto" w:fill="auto"/>
          </w:tcPr>
          <w:p w14:paraId="51E3D4DB" w14:textId="7E0D191E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57" w:type="pct"/>
            <w:shd w:val="clear" w:color="auto" w:fill="auto"/>
          </w:tcPr>
          <w:p w14:paraId="2C69AF8D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下架</w:t>
            </w:r>
          </w:p>
        </w:tc>
        <w:tc>
          <w:tcPr>
            <w:tcW w:w="4087" w:type="pct"/>
            <w:shd w:val="clear" w:color="auto" w:fill="auto"/>
          </w:tcPr>
          <w:p w14:paraId="6D806D77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删除图书类别与图书名称不一致的书籍信息</w:t>
            </w:r>
          </w:p>
        </w:tc>
      </w:tr>
      <w:tr w:rsidR="00F8353A" w14:paraId="3062439C" w14:textId="77777777" w:rsidTr="001A0D70">
        <w:tc>
          <w:tcPr>
            <w:tcW w:w="356" w:type="pct"/>
            <w:shd w:val="clear" w:color="auto" w:fill="auto"/>
          </w:tcPr>
          <w:p w14:paraId="24EFF913" w14:textId="13C9FA2E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57" w:type="pct"/>
            <w:shd w:val="clear" w:color="auto" w:fill="auto"/>
          </w:tcPr>
          <w:p w14:paraId="253319A8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检索</w:t>
            </w:r>
          </w:p>
        </w:tc>
        <w:tc>
          <w:tcPr>
            <w:tcW w:w="4087" w:type="pct"/>
            <w:shd w:val="clear" w:color="auto" w:fill="auto"/>
          </w:tcPr>
          <w:p w14:paraId="346C0E02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买家在浏览图书时根据书名、作者、图书类型查询</w:t>
            </w:r>
          </w:p>
        </w:tc>
      </w:tr>
      <w:tr w:rsidR="00F8353A" w14:paraId="08952CC4" w14:textId="77777777" w:rsidTr="001A0D70">
        <w:tc>
          <w:tcPr>
            <w:tcW w:w="356" w:type="pct"/>
            <w:shd w:val="clear" w:color="auto" w:fill="auto"/>
          </w:tcPr>
          <w:p w14:paraId="44C88C31" w14:textId="44491AAB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57" w:type="pct"/>
            <w:shd w:val="clear" w:color="auto" w:fill="auto"/>
          </w:tcPr>
          <w:p w14:paraId="5CB70971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公告</w:t>
            </w:r>
          </w:p>
        </w:tc>
        <w:tc>
          <w:tcPr>
            <w:tcW w:w="4087" w:type="pct"/>
            <w:shd w:val="clear" w:color="auto" w:fill="auto"/>
          </w:tcPr>
          <w:p w14:paraId="74F2257D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书城最新上新的比较有购买力度的书的宣传、以及其他比较重要的信息的发布</w:t>
            </w:r>
          </w:p>
        </w:tc>
      </w:tr>
      <w:tr w:rsidR="00F8353A" w14:paraId="51BEE4E3" w14:textId="77777777" w:rsidTr="001A0D70">
        <w:tc>
          <w:tcPr>
            <w:tcW w:w="356" w:type="pct"/>
            <w:shd w:val="clear" w:color="auto" w:fill="auto"/>
          </w:tcPr>
          <w:p w14:paraId="5DE31486" w14:textId="717880E0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57" w:type="pct"/>
            <w:shd w:val="clear" w:color="auto" w:fill="auto"/>
          </w:tcPr>
          <w:p w14:paraId="6B9730CB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黑名单</w:t>
            </w:r>
          </w:p>
        </w:tc>
        <w:tc>
          <w:tcPr>
            <w:tcW w:w="4087" w:type="pct"/>
            <w:shd w:val="clear" w:color="auto" w:fill="auto"/>
          </w:tcPr>
          <w:p w14:paraId="2237CCF7" w14:textId="77777777" w:rsidR="00F8353A" w:rsidRDefault="00F8353A" w:rsidP="001A0D70">
            <w:pPr>
              <w:pStyle w:val="a7"/>
              <w:ind w:firstLineChars="0" w:firstLine="0"/>
            </w:pPr>
            <w:r w:rsidRPr="003A04C0">
              <w:t>买方具有恶意交易、恶意评价</w:t>
            </w:r>
            <w:r>
              <w:rPr>
                <w:rFonts w:hint="eastAsia"/>
              </w:rPr>
              <w:t>等行为，对其账号永久性冻结</w:t>
            </w:r>
          </w:p>
        </w:tc>
      </w:tr>
      <w:tr w:rsidR="00F8353A" w14:paraId="397F9B0D" w14:textId="77777777" w:rsidTr="001A0D70">
        <w:tc>
          <w:tcPr>
            <w:tcW w:w="356" w:type="pct"/>
            <w:shd w:val="clear" w:color="auto" w:fill="auto"/>
          </w:tcPr>
          <w:p w14:paraId="235FCB68" w14:textId="37488516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57" w:type="pct"/>
            <w:shd w:val="clear" w:color="auto" w:fill="auto"/>
          </w:tcPr>
          <w:p w14:paraId="2D0B20AF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卖家违规</w:t>
            </w:r>
          </w:p>
        </w:tc>
        <w:tc>
          <w:tcPr>
            <w:tcW w:w="4087" w:type="pct"/>
            <w:shd w:val="clear" w:color="auto" w:fill="auto"/>
          </w:tcPr>
          <w:p w14:paraId="1EF1B37E" w14:textId="77777777" w:rsidR="00F8353A" w:rsidRPr="00EB5FAD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卖家发布书籍超过五十件</w:t>
            </w:r>
          </w:p>
        </w:tc>
      </w:tr>
      <w:tr w:rsidR="00F8353A" w14:paraId="275608EB" w14:textId="77777777" w:rsidTr="001A0D70">
        <w:tc>
          <w:tcPr>
            <w:tcW w:w="356" w:type="pct"/>
            <w:shd w:val="clear" w:color="auto" w:fill="auto"/>
          </w:tcPr>
          <w:p w14:paraId="6F6C16FD" w14:textId="19E295A7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57" w:type="pct"/>
            <w:shd w:val="clear" w:color="auto" w:fill="auto"/>
          </w:tcPr>
          <w:p w14:paraId="20BADCE0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图书违规</w:t>
            </w:r>
          </w:p>
        </w:tc>
        <w:tc>
          <w:tcPr>
            <w:tcW w:w="4087" w:type="pct"/>
            <w:shd w:val="clear" w:color="auto" w:fill="auto"/>
          </w:tcPr>
          <w:p w14:paraId="3BB845AE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图书名称与对应的商品种类不一致</w:t>
            </w:r>
          </w:p>
        </w:tc>
      </w:tr>
      <w:tr w:rsidR="00F8353A" w14:paraId="17F9EEE5" w14:textId="77777777" w:rsidTr="001A0D70">
        <w:tc>
          <w:tcPr>
            <w:tcW w:w="356" w:type="pct"/>
            <w:shd w:val="clear" w:color="auto" w:fill="auto"/>
          </w:tcPr>
          <w:p w14:paraId="2AA0D7A5" w14:textId="398047B6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557" w:type="pct"/>
            <w:shd w:val="clear" w:color="auto" w:fill="auto"/>
          </w:tcPr>
          <w:p w14:paraId="777D9839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信誉积分</w:t>
            </w:r>
          </w:p>
        </w:tc>
        <w:tc>
          <w:tcPr>
            <w:tcW w:w="4087" w:type="pct"/>
            <w:shd w:val="clear" w:color="auto" w:fill="auto"/>
          </w:tcPr>
          <w:p w14:paraId="2845C742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买家提交一次订单加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分，撤销订单减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分，信誉积分默认为</w:t>
            </w:r>
            <w:r>
              <w:rPr>
                <w:rFonts w:hint="eastAsia"/>
              </w:rPr>
              <w:t>0</w:t>
            </w:r>
          </w:p>
        </w:tc>
      </w:tr>
    </w:tbl>
    <w:p w14:paraId="0D296EF8" w14:textId="77777777" w:rsidR="00892290" w:rsidRDefault="00892290" w:rsidP="00892290">
      <w:pPr>
        <w:pStyle w:val="2"/>
        <w:ind w:left="567" w:hanging="567"/>
      </w:pPr>
      <w:bookmarkStart w:id="18" w:name="_Toc22913465"/>
      <w:bookmarkStart w:id="19" w:name="_Toc24926997"/>
      <w:r>
        <w:rPr>
          <w:rFonts w:hint="eastAsia"/>
        </w:rPr>
        <w:t>命名规则</w:t>
      </w:r>
      <w:bookmarkEnd w:id="18"/>
      <w:bookmarkEnd w:id="19"/>
    </w:p>
    <w:p w14:paraId="1C21A8E4" w14:textId="73F9204C" w:rsidR="00892290" w:rsidRPr="00FB1786" w:rsidRDefault="00892290" w:rsidP="0089229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1.11</w:t>
      </w:r>
      <w:r>
        <w:fldChar w:fldCharType="end"/>
      </w:r>
      <w:r w:rsidRPr="00AC47A9"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命名规则信息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4365"/>
        <w:gridCol w:w="5471"/>
      </w:tblGrid>
      <w:tr w:rsidR="00F8353A" w14:paraId="3B7BBB12" w14:textId="77777777" w:rsidTr="001A0D70">
        <w:tc>
          <w:tcPr>
            <w:tcW w:w="396" w:type="pct"/>
            <w:shd w:val="clear" w:color="auto" w:fill="D9D9D9"/>
          </w:tcPr>
          <w:p w14:paraId="4032E783" w14:textId="77777777" w:rsidR="00F8353A" w:rsidRDefault="00F8353A" w:rsidP="001A0D7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043" w:type="pct"/>
            <w:shd w:val="clear" w:color="auto" w:fill="D9D9D9"/>
          </w:tcPr>
          <w:p w14:paraId="7BE858F0" w14:textId="77777777" w:rsidR="00F8353A" w:rsidRDefault="00F8353A" w:rsidP="001A0D7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类别</w:t>
            </w:r>
          </w:p>
        </w:tc>
        <w:tc>
          <w:tcPr>
            <w:tcW w:w="2561" w:type="pct"/>
            <w:shd w:val="clear" w:color="auto" w:fill="D9D9D9"/>
          </w:tcPr>
          <w:p w14:paraId="1BA8F2EA" w14:textId="77777777" w:rsidR="00F8353A" w:rsidRDefault="00F8353A" w:rsidP="001A0D7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规则</w:t>
            </w:r>
          </w:p>
        </w:tc>
      </w:tr>
      <w:tr w:rsidR="00F8353A" w14:paraId="7A8EFBEC" w14:textId="77777777" w:rsidTr="001A0D70">
        <w:tc>
          <w:tcPr>
            <w:tcW w:w="396" w:type="pct"/>
            <w:shd w:val="clear" w:color="auto" w:fill="auto"/>
          </w:tcPr>
          <w:p w14:paraId="14C486FF" w14:textId="67157AF3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527B95DD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关系英文名</w:t>
            </w:r>
          </w:p>
        </w:tc>
        <w:tc>
          <w:tcPr>
            <w:tcW w:w="2561" w:type="pct"/>
            <w:shd w:val="clear" w:color="auto" w:fill="auto"/>
          </w:tcPr>
          <w:p w14:paraId="6A312616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不使用汉字及特殊字符，不超过</w:t>
            </w:r>
            <w:r>
              <w:t>30</w:t>
            </w:r>
            <w:r>
              <w:rPr>
                <w:rFonts w:hint="eastAsia"/>
              </w:rPr>
              <w:t>个，用英文单词或其缩写，彼此用下划线连接，全局关系英文名前加</w:t>
            </w:r>
            <w:r>
              <w:t>g_</w:t>
            </w:r>
          </w:p>
        </w:tc>
      </w:tr>
      <w:tr w:rsidR="00F8353A" w14:paraId="38ABC23A" w14:textId="77777777" w:rsidTr="001A0D70">
        <w:tc>
          <w:tcPr>
            <w:tcW w:w="396" w:type="pct"/>
            <w:shd w:val="clear" w:color="auto" w:fill="auto"/>
          </w:tcPr>
          <w:p w14:paraId="5A637615" w14:textId="408ECEDA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34B5EC74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561" w:type="pct"/>
            <w:shd w:val="clear" w:color="auto" w:fill="auto"/>
          </w:tcPr>
          <w:p w14:paraId="423CFC67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不使用汉字及特殊字符，不超过</w:t>
            </w:r>
            <w:r>
              <w:t>30</w:t>
            </w:r>
            <w:r>
              <w:rPr>
                <w:rFonts w:hint="eastAsia"/>
              </w:rPr>
              <w:t>个，用英文单词或其缩写，彼此用下划线连接</w:t>
            </w:r>
          </w:p>
        </w:tc>
      </w:tr>
      <w:tr w:rsidR="00F8353A" w14:paraId="6D1547DA" w14:textId="77777777" w:rsidTr="001A0D70">
        <w:tc>
          <w:tcPr>
            <w:tcW w:w="396" w:type="pct"/>
            <w:shd w:val="clear" w:color="auto" w:fill="auto"/>
          </w:tcPr>
          <w:p w14:paraId="3046F780" w14:textId="41DA4919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2D91A778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关系的片段名</w:t>
            </w:r>
          </w:p>
        </w:tc>
        <w:tc>
          <w:tcPr>
            <w:tcW w:w="2561" w:type="pct"/>
            <w:shd w:val="clear" w:color="auto" w:fill="auto"/>
          </w:tcPr>
          <w:p w14:paraId="47D26263" w14:textId="77777777" w:rsidR="00F8353A" w:rsidRDefault="00F8353A" w:rsidP="001A0D70">
            <w:pPr>
              <w:pStyle w:val="a7"/>
              <w:ind w:firstLineChars="0" w:firstLine="0"/>
            </w:pPr>
            <w:proofErr w:type="spellStart"/>
            <w:r w:rsidRPr="00857A32">
              <w:t>fr</w:t>
            </w:r>
            <w:proofErr w:type="spellEnd"/>
            <w:r w:rsidRPr="00857A32">
              <w:t>_&lt;</w:t>
            </w:r>
            <w:r w:rsidRPr="00857A32">
              <w:rPr>
                <w:rFonts w:hint="eastAsia"/>
              </w:rPr>
              <w:t>关系英文名</w:t>
            </w:r>
            <w:r w:rsidRPr="00857A32">
              <w:t>&gt;_&lt;</w:t>
            </w:r>
            <w:r w:rsidRPr="00857A32">
              <w:rPr>
                <w:rFonts w:hint="eastAsia"/>
              </w:rPr>
              <w:t>片段编号</w:t>
            </w:r>
            <w:r w:rsidRPr="00857A32">
              <w:t>&gt;</w:t>
            </w:r>
          </w:p>
        </w:tc>
      </w:tr>
      <w:tr w:rsidR="00F8353A" w14:paraId="03D1924A" w14:textId="77777777" w:rsidTr="001A0D70">
        <w:tc>
          <w:tcPr>
            <w:tcW w:w="396" w:type="pct"/>
            <w:shd w:val="clear" w:color="auto" w:fill="auto"/>
          </w:tcPr>
          <w:p w14:paraId="647278DE" w14:textId="75DBCDDA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1693D476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关系的片段补充信息名</w:t>
            </w:r>
          </w:p>
        </w:tc>
        <w:tc>
          <w:tcPr>
            <w:tcW w:w="2561" w:type="pct"/>
            <w:shd w:val="clear" w:color="auto" w:fill="auto"/>
          </w:tcPr>
          <w:p w14:paraId="404A775A" w14:textId="77777777" w:rsidR="00F8353A" w:rsidRDefault="00F8353A" w:rsidP="001A0D70">
            <w:pPr>
              <w:pStyle w:val="a7"/>
              <w:ind w:firstLineChars="0" w:firstLine="0"/>
            </w:pPr>
            <w:proofErr w:type="spellStart"/>
            <w:r w:rsidRPr="00857A32">
              <w:t>fr</w:t>
            </w:r>
            <w:proofErr w:type="spellEnd"/>
            <w:r w:rsidRPr="00857A32">
              <w:t>_&lt;</w:t>
            </w:r>
            <w:r w:rsidRPr="00857A32">
              <w:rPr>
                <w:rFonts w:hint="eastAsia"/>
              </w:rPr>
              <w:t>关系英文名</w:t>
            </w:r>
            <w:r w:rsidRPr="00857A32">
              <w:t>&gt;_</w:t>
            </w:r>
            <w:proofErr w:type="spellStart"/>
            <w:r w:rsidRPr="00857A32">
              <w:t>mes</w:t>
            </w:r>
            <w:proofErr w:type="spellEnd"/>
            <w:r w:rsidRPr="00857A32">
              <w:t xml:space="preserve"> _&lt;</w:t>
            </w:r>
            <w:r w:rsidRPr="00857A32">
              <w:rPr>
                <w:rFonts w:hint="eastAsia"/>
              </w:rPr>
              <w:t>片段编号</w:t>
            </w:r>
            <w:r w:rsidRPr="00857A32">
              <w:t>&gt;</w:t>
            </w:r>
          </w:p>
        </w:tc>
      </w:tr>
      <w:tr w:rsidR="00F8353A" w14:paraId="1FE2A83D" w14:textId="77777777" w:rsidTr="001A0D70">
        <w:tc>
          <w:tcPr>
            <w:tcW w:w="396" w:type="pct"/>
            <w:shd w:val="clear" w:color="auto" w:fill="auto"/>
          </w:tcPr>
          <w:p w14:paraId="19E5C527" w14:textId="1BE5B0B8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1EC91959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关系在某站点的所有片段组合名</w:t>
            </w:r>
          </w:p>
        </w:tc>
        <w:tc>
          <w:tcPr>
            <w:tcW w:w="2561" w:type="pct"/>
            <w:shd w:val="clear" w:color="auto" w:fill="auto"/>
          </w:tcPr>
          <w:p w14:paraId="23DE3D4E" w14:textId="77777777" w:rsidR="00F8353A" w:rsidRDefault="00F8353A" w:rsidP="001A0D70">
            <w:pPr>
              <w:pStyle w:val="a7"/>
              <w:ind w:firstLineChars="0" w:firstLine="0"/>
            </w:pPr>
            <w:r w:rsidRPr="00857A32">
              <w:t>&lt;</w:t>
            </w:r>
            <w:r w:rsidRPr="00857A32">
              <w:rPr>
                <w:rFonts w:hint="eastAsia"/>
              </w:rPr>
              <w:t>关系英文名</w:t>
            </w:r>
            <w:r w:rsidRPr="00857A32">
              <w:t>&gt;_&lt;</w:t>
            </w:r>
            <w:r w:rsidRPr="00857A32">
              <w:rPr>
                <w:rFonts w:hint="eastAsia"/>
              </w:rPr>
              <w:t>站点号</w:t>
            </w:r>
            <w:r w:rsidRPr="00857A32">
              <w:t>&gt;</w:t>
            </w:r>
          </w:p>
        </w:tc>
      </w:tr>
      <w:tr w:rsidR="00F8353A" w14:paraId="4AE4DD90" w14:textId="77777777" w:rsidTr="001A0D70">
        <w:tc>
          <w:tcPr>
            <w:tcW w:w="396" w:type="pct"/>
            <w:shd w:val="clear" w:color="auto" w:fill="auto"/>
          </w:tcPr>
          <w:p w14:paraId="555CE9E6" w14:textId="55C73A14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6886102B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关系在某站点的所有片段组合补充信息名</w:t>
            </w:r>
          </w:p>
        </w:tc>
        <w:tc>
          <w:tcPr>
            <w:tcW w:w="2561" w:type="pct"/>
            <w:shd w:val="clear" w:color="auto" w:fill="auto"/>
          </w:tcPr>
          <w:p w14:paraId="7A2725DF" w14:textId="77777777" w:rsidR="00F8353A" w:rsidRDefault="00F8353A" w:rsidP="001A0D70">
            <w:pPr>
              <w:pStyle w:val="a7"/>
              <w:ind w:firstLineChars="0" w:firstLine="0"/>
            </w:pPr>
            <w:r w:rsidRPr="00857A32">
              <w:t>&lt;</w:t>
            </w:r>
            <w:r w:rsidRPr="00857A32">
              <w:rPr>
                <w:rFonts w:hint="eastAsia"/>
              </w:rPr>
              <w:t>关系英文名</w:t>
            </w:r>
            <w:r w:rsidRPr="00857A32">
              <w:t>&gt;_</w:t>
            </w:r>
            <w:proofErr w:type="spellStart"/>
            <w:r w:rsidRPr="00857A32">
              <w:t>mes</w:t>
            </w:r>
            <w:proofErr w:type="spellEnd"/>
            <w:r w:rsidRPr="00857A32">
              <w:t>_&lt;</w:t>
            </w:r>
            <w:r w:rsidRPr="00857A32">
              <w:rPr>
                <w:rFonts w:hint="eastAsia"/>
              </w:rPr>
              <w:t>站点号</w:t>
            </w:r>
            <w:r w:rsidRPr="00857A32">
              <w:t>&gt;</w:t>
            </w:r>
          </w:p>
        </w:tc>
      </w:tr>
      <w:tr w:rsidR="00F8353A" w14:paraId="1EC1AD72" w14:textId="77777777" w:rsidTr="001A0D70">
        <w:tc>
          <w:tcPr>
            <w:tcW w:w="396" w:type="pct"/>
            <w:shd w:val="clear" w:color="auto" w:fill="auto"/>
          </w:tcPr>
          <w:p w14:paraId="4914B966" w14:textId="63B6B35E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3B1960F6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关系在所有站点的所有片段组合名</w:t>
            </w:r>
          </w:p>
        </w:tc>
        <w:tc>
          <w:tcPr>
            <w:tcW w:w="2561" w:type="pct"/>
            <w:shd w:val="clear" w:color="auto" w:fill="auto"/>
          </w:tcPr>
          <w:p w14:paraId="57A98E37" w14:textId="77777777" w:rsidR="00F8353A" w:rsidRDefault="00F8353A" w:rsidP="001A0D70">
            <w:pPr>
              <w:pStyle w:val="a7"/>
              <w:ind w:firstLineChars="0" w:firstLine="0"/>
            </w:pPr>
            <w:r>
              <w:t>g_</w:t>
            </w:r>
            <w:r w:rsidRPr="00857A32">
              <w:t>&lt;</w:t>
            </w:r>
            <w:r w:rsidRPr="00857A32">
              <w:rPr>
                <w:rFonts w:hint="eastAsia"/>
              </w:rPr>
              <w:t>关系英文名</w:t>
            </w:r>
            <w:r w:rsidRPr="00857A32">
              <w:t>&gt;</w:t>
            </w:r>
          </w:p>
        </w:tc>
      </w:tr>
      <w:tr w:rsidR="00F8353A" w14:paraId="5B7E804C" w14:textId="77777777" w:rsidTr="001A0D70">
        <w:tc>
          <w:tcPr>
            <w:tcW w:w="396" w:type="pct"/>
            <w:shd w:val="clear" w:color="auto" w:fill="auto"/>
          </w:tcPr>
          <w:p w14:paraId="0727C39C" w14:textId="29D9023B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1B87FF4E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关系在所有站点的所有片段组合补充信息名</w:t>
            </w:r>
          </w:p>
        </w:tc>
        <w:tc>
          <w:tcPr>
            <w:tcW w:w="2561" w:type="pct"/>
            <w:shd w:val="clear" w:color="auto" w:fill="auto"/>
          </w:tcPr>
          <w:p w14:paraId="4B5A1FB0" w14:textId="77777777" w:rsidR="00F8353A" w:rsidRDefault="00F8353A" w:rsidP="001A0D70">
            <w:pPr>
              <w:pStyle w:val="a7"/>
              <w:ind w:firstLineChars="0" w:firstLine="0"/>
            </w:pPr>
            <w:r>
              <w:t>g_</w:t>
            </w:r>
            <w:r w:rsidRPr="00857A32">
              <w:t>&lt;</w:t>
            </w:r>
            <w:r w:rsidRPr="00857A32">
              <w:rPr>
                <w:rFonts w:hint="eastAsia"/>
              </w:rPr>
              <w:t>关系英文名</w:t>
            </w:r>
            <w:r w:rsidRPr="00857A32">
              <w:t>&gt;_</w:t>
            </w:r>
            <w:proofErr w:type="spellStart"/>
            <w:r w:rsidRPr="00857A32">
              <w:t>mes</w:t>
            </w:r>
            <w:proofErr w:type="spellEnd"/>
          </w:p>
        </w:tc>
      </w:tr>
      <w:tr w:rsidR="00F8353A" w14:paraId="12B3C882" w14:textId="77777777" w:rsidTr="001A0D70">
        <w:tc>
          <w:tcPr>
            <w:tcW w:w="396" w:type="pct"/>
            <w:shd w:val="clear" w:color="auto" w:fill="auto"/>
          </w:tcPr>
          <w:p w14:paraId="1F0CC9E4" w14:textId="461A0A62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48A9E0FB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序列名</w:t>
            </w:r>
          </w:p>
        </w:tc>
        <w:tc>
          <w:tcPr>
            <w:tcW w:w="2561" w:type="pct"/>
            <w:shd w:val="clear" w:color="auto" w:fill="auto"/>
          </w:tcPr>
          <w:p w14:paraId="3828DD05" w14:textId="77777777" w:rsidR="00F8353A" w:rsidRDefault="00F8353A" w:rsidP="001A0D70">
            <w:pPr>
              <w:pStyle w:val="a7"/>
              <w:ind w:firstLineChars="0" w:firstLine="0"/>
            </w:pPr>
            <w:r>
              <w:t>seq_&lt;</w:t>
            </w:r>
            <w:r>
              <w:rPr>
                <w:rFonts w:hint="eastAsia"/>
              </w:rPr>
              <w:t>关系名</w:t>
            </w:r>
            <w:r>
              <w:t>&gt;_&lt;</w:t>
            </w:r>
            <w:r>
              <w:rPr>
                <w:rFonts w:hint="eastAsia"/>
              </w:rPr>
              <w:t>字段名</w:t>
            </w:r>
            <w:r>
              <w:t>&gt;</w:t>
            </w:r>
          </w:p>
        </w:tc>
      </w:tr>
      <w:tr w:rsidR="00F8353A" w14:paraId="251C5614" w14:textId="77777777" w:rsidTr="001A0D70">
        <w:tc>
          <w:tcPr>
            <w:tcW w:w="396" w:type="pct"/>
            <w:shd w:val="clear" w:color="auto" w:fill="auto"/>
          </w:tcPr>
          <w:p w14:paraId="161FE5D7" w14:textId="75387DBA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60C12EF0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数据库</w:t>
            </w:r>
            <w:proofErr w:type="gramStart"/>
            <w:r>
              <w:rPr>
                <w:rFonts w:hint="eastAsia"/>
              </w:rPr>
              <w:t>链接名</w:t>
            </w:r>
            <w:proofErr w:type="gramEnd"/>
          </w:p>
        </w:tc>
        <w:tc>
          <w:tcPr>
            <w:tcW w:w="2561" w:type="pct"/>
            <w:shd w:val="clear" w:color="auto" w:fill="auto"/>
          </w:tcPr>
          <w:p w14:paraId="6E32921D" w14:textId="77777777" w:rsidR="00F8353A" w:rsidRDefault="00F8353A" w:rsidP="001A0D70">
            <w:pPr>
              <w:pStyle w:val="a7"/>
              <w:ind w:firstLineChars="0" w:firstLine="0"/>
            </w:pPr>
            <w:r>
              <w:t>dl_&lt;</w:t>
            </w:r>
            <w:r>
              <w:rPr>
                <w:rFonts w:hint="eastAsia"/>
              </w:rPr>
              <w:t>数据库名</w:t>
            </w:r>
            <w:r>
              <w:t>&gt;</w:t>
            </w:r>
          </w:p>
        </w:tc>
      </w:tr>
      <w:tr w:rsidR="00F8353A" w14:paraId="6CC5691E" w14:textId="77777777" w:rsidTr="001A0D70">
        <w:tc>
          <w:tcPr>
            <w:tcW w:w="396" w:type="pct"/>
            <w:shd w:val="clear" w:color="auto" w:fill="auto"/>
          </w:tcPr>
          <w:p w14:paraId="4B1EF456" w14:textId="5AB0E011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7D90747C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主键约束名</w:t>
            </w:r>
          </w:p>
        </w:tc>
        <w:tc>
          <w:tcPr>
            <w:tcW w:w="2561" w:type="pct"/>
            <w:shd w:val="clear" w:color="auto" w:fill="auto"/>
          </w:tcPr>
          <w:p w14:paraId="29D1B2CF" w14:textId="77777777" w:rsidR="00F8353A" w:rsidRDefault="00F8353A" w:rsidP="001A0D70">
            <w:pPr>
              <w:pStyle w:val="a7"/>
              <w:ind w:firstLineChars="0" w:firstLine="0"/>
            </w:pPr>
            <w:r>
              <w:t>pk_&lt;</w:t>
            </w:r>
            <w:r>
              <w:rPr>
                <w:rFonts w:hint="eastAsia"/>
              </w:rPr>
              <w:t>表名</w:t>
            </w:r>
            <w:r>
              <w:t>&gt;_&lt;</w:t>
            </w:r>
            <w:r>
              <w:rPr>
                <w:rFonts w:hint="eastAsia"/>
              </w:rPr>
              <w:t>字段名</w:t>
            </w:r>
            <w:r>
              <w:t>&gt;</w:t>
            </w:r>
          </w:p>
        </w:tc>
      </w:tr>
      <w:tr w:rsidR="00F8353A" w14:paraId="7658B28A" w14:textId="77777777" w:rsidTr="001A0D70">
        <w:tc>
          <w:tcPr>
            <w:tcW w:w="396" w:type="pct"/>
            <w:shd w:val="clear" w:color="auto" w:fill="auto"/>
          </w:tcPr>
          <w:p w14:paraId="6C5E8D65" w14:textId="32B47E90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0263524F" w14:textId="77777777" w:rsidR="00F8353A" w:rsidRDefault="00F8353A" w:rsidP="001A0D70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外键约束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2561" w:type="pct"/>
            <w:shd w:val="clear" w:color="auto" w:fill="auto"/>
          </w:tcPr>
          <w:p w14:paraId="3759427E" w14:textId="77777777" w:rsidR="00F8353A" w:rsidRDefault="00F8353A" w:rsidP="001A0D70">
            <w:pPr>
              <w:pStyle w:val="a7"/>
              <w:ind w:firstLineChars="0" w:firstLine="0"/>
            </w:pPr>
            <w:proofErr w:type="spellStart"/>
            <w:r>
              <w:t>rk</w:t>
            </w:r>
            <w:proofErr w:type="spellEnd"/>
            <w:r>
              <w:t>_&lt;</w:t>
            </w:r>
            <w:r>
              <w:rPr>
                <w:rFonts w:hint="eastAsia"/>
              </w:rPr>
              <w:t>表名</w:t>
            </w:r>
            <w:r>
              <w:t>&gt;_&lt;</w:t>
            </w:r>
            <w:r>
              <w:rPr>
                <w:rFonts w:hint="eastAsia"/>
              </w:rPr>
              <w:t>字段名</w:t>
            </w:r>
            <w:r>
              <w:t>&gt;</w:t>
            </w:r>
          </w:p>
        </w:tc>
      </w:tr>
      <w:tr w:rsidR="00F8353A" w14:paraId="0EB46EFF" w14:textId="77777777" w:rsidTr="001A0D70">
        <w:tc>
          <w:tcPr>
            <w:tcW w:w="396" w:type="pct"/>
            <w:shd w:val="clear" w:color="auto" w:fill="auto"/>
          </w:tcPr>
          <w:p w14:paraId="43C65603" w14:textId="523A3AD0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2ADE90ED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唯一键约束名</w:t>
            </w:r>
          </w:p>
        </w:tc>
        <w:tc>
          <w:tcPr>
            <w:tcW w:w="2561" w:type="pct"/>
            <w:shd w:val="clear" w:color="auto" w:fill="auto"/>
          </w:tcPr>
          <w:p w14:paraId="376A93CA" w14:textId="77777777" w:rsidR="00F8353A" w:rsidRDefault="00F8353A" w:rsidP="001A0D70">
            <w:pPr>
              <w:pStyle w:val="a7"/>
              <w:ind w:firstLineChars="0" w:firstLine="0"/>
            </w:pPr>
            <w:proofErr w:type="spellStart"/>
            <w:r>
              <w:t>uk</w:t>
            </w:r>
            <w:proofErr w:type="spellEnd"/>
            <w:r>
              <w:t>_&lt;</w:t>
            </w:r>
            <w:r>
              <w:rPr>
                <w:rFonts w:hint="eastAsia"/>
              </w:rPr>
              <w:t>表名</w:t>
            </w:r>
            <w:r>
              <w:t>&gt;_&lt;</w:t>
            </w:r>
            <w:r>
              <w:rPr>
                <w:rFonts w:hint="eastAsia"/>
              </w:rPr>
              <w:t>字段名</w:t>
            </w:r>
            <w:r>
              <w:t>&gt;</w:t>
            </w:r>
          </w:p>
        </w:tc>
      </w:tr>
      <w:tr w:rsidR="00F8353A" w14:paraId="789205D7" w14:textId="77777777" w:rsidTr="001A0D70">
        <w:tc>
          <w:tcPr>
            <w:tcW w:w="396" w:type="pct"/>
            <w:shd w:val="clear" w:color="auto" w:fill="auto"/>
          </w:tcPr>
          <w:p w14:paraId="3B12F278" w14:textId="30A6F59C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14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60ECCA85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非空约束名</w:t>
            </w:r>
          </w:p>
        </w:tc>
        <w:tc>
          <w:tcPr>
            <w:tcW w:w="2561" w:type="pct"/>
            <w:shd w:val="clear" w:color="auto" w:fill="auto"/>
          </w:tcPr>
          <w:p w14:paraId="772243DA" w14:textId="77777777" w:rsidR="00F8353A" w:rsidRDefault="00F8353A" w:rsidP="001A0D70">
            <w:pPr>
              <w:pStyle w:val="a7"/>
              <w:ind w:firstLineChars="0" w:firstLine="0"/>
            </w:pPr>
            <w:proofErr w:type="spellStart"/>
            <w:r>
              <w:t>nk</w:t>
            </w:r>
            <w:proofErr w:type="spellEnd"/>
            <w:r>
              <w:t>_&lt;</w:t>
            </w:r>
            <w:r>
              <w:rPr>
                <w:rFonts w:hint="eastAsia"/>
              </w:rPr>
              <w:t>表名</w:t>
            </w:r>
            <w:r>
              <w:t>&gt;_&lt;</w:t>
            </w:r>
            <w:r>
              <w:rPr>
                <w:rFonts w:hint="eastAsia"/>
              </w:rPr>
              <w:t>字段名</w:t>
            </w:r>
            <w:r>
              <w:t>&gt;</w:t>
            </w:r>
          </w:p>
        </w:tc>
      </w:tr>
      <w:tr w:rsidR="00F8353A" w14:paraId="00B8BB0B" w14:textId="77777777" w:rsidTr="001A0D70">
        <w:tc>
          <w:tcPr>
            <w:tcW w:w="396" w:type="pct"/>
            <w:shd w:val="clear" w:color="auto" w:fill="auto"/>
          </w:tcPr>
          <w:p w14:paraId="14F70EDB" w14:textId="4C0779DC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15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6501A3E0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其它约束名</w:t>
            </w:r>
          </w:p>
        </w:tc>
        <w:tc>
          <w:tcPr>
            <w:tcW w:w="2561" w:type="pct"/>
            <w:shd w:val="clear" w:color="auto" w:fill="auto"/>
          </w:tcPr>
          <w:p w14:paraId="0AF8AAAF" w14:textId="77777777" w:rsidR="00F8353A" w:rsidRDefault="00F8353A" w:rsidP="001A0D70">
            <w:pPr>
              <w:pStyle w:val="a7"/>
              <w:ind w:firstLineChars="0" w:firstLine="0"/>
            </w:pPr>
            <w:r>
              <w:t>ck_&lt;</w:t>
            </w:r>
            <w:r>
              <w:rPr>
                <w:rFonts w:hint="eastAsia"/>
              </w:rPr>
              <w:t>表名</w:t>
            </w:r>
            <w:r>
              <w:t>&gt;_&lt;</w:t>
            </w:r>
            <w:r>
              <w:rPr>
                <w:rFonts w:hint="eastAsia"/>
              </w:rPr>
              <w:t>字段名</w:t>
            </w:r>
            <w:r>
              <w:t>&gt;</w:t>
            </w:r>
          </w:p>
        </w:tc>
      </w:tr>
      <w:tr w:rsidR="00F8353A" w14:paraId="4BE7DA90" w14:textId="77777777" w:rsidTr="001A0D70">
        <w:tc>
          <w:tcPr>
            <w:tcW w:w="396" w:type="pct"/>
            <w:shd w:val="clear" w:color="auto" w:fill="auto"/>
          </w:tcPr>
          <w:p w14:paraId="49EC42B4" w14:textId="77FDE6CE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16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07C7C598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索引名</w:t>
            </w:r>
          </w:p>
        </w:tc>
        <w:tc>
          <w:tcPr>
            <w:tcW w:w="2561" w:type="pct"/>
            <w:shd w:val="clear" w:color="auto" w:fill="auto"/>
          </w:tcPr>
          <w:p w14:paraId="15F3FAC3" w14:textId="77777777" w:rsidR="00F8353A" w:rsidRDefault="00F8353A" w:rsidP="001A0D70">
            <w:pPr>
              <w:pStyle w:val="a7"/>
              <w:ind w:firstLineChars="0" w:firstLine="0"/>
            </w:pPr>
            <w:proofErr w:type="spellStart"/>
            <w:r>
              <w:t>ind</w:t>
            </w:r>
            <w:proofErr w:type="spellEnd"/>
            <w:r>
              <w:t>_&lt;</w:t>
            </w:r>
            <w:r>
              <w:rPr>
                <w:rFonts w:hint="eastAsia"/>
              </w:rPr>
              <w:t>表名</w:t>
            </w:r>
            <w:r>
              <w:t>&gt;_&lt;</w:t>
            </w:r>
            <w:r>
              <w:rPr>
                <w:rFonts w:hint="eastAsia"/>
              </w:rPr>
              <w:t>字段名</w:t>
            </w:r>
            <w:r>
              <w:t>&gt;</w:t>
            </w:r>
          </w:p>
        </w:tc>
      </w:tr>
      <w:tr w:rsidR="00F8353A" w14:paraId="23967004" w14:textId="77777777" w:rsidTr="001A0D70">
        <w:tc>
          <w:tcPr>
            <w:tcW w:w="396" w:type="pct"/>
            <w:shd w:val="clear" w:color="auto" w:fill="auto"/>
          </w:tcPr>
          <w:p w14:paraId="18B8AA58" w14:textId="56966FD4" w:rsidR="00F8353A" w:rsidRDefault="00F8353A" w:rsidP="001A0D7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17</w:t>
            </w:r>
            <w:r>
              <w:fldChar w:fldCharType="end"/>
            </w:r>
          </w:p>
        </w:tc>
        <w:tc>
          <w:tcPr>
            <w:tcW w:w="2043" w:type="pct"/>
            <w:shd w:val="clear" w:color="auto" w:fill="auto"/>
          </w:tcPr>
          <w:p w14:paraId="7F6BB83F" w14:textId="77777777" w:rsidR="00F8353A" w:rsidRDefault="00F8353A" w:rsidP="001A0D70">
            <w:pPr>
              <w:pStyle w:val="a7"/>
              <w:ind w:firstLineChars="0" w:firstLine="0"/>
            </w:pPr>
            <w:r>
              <w:rPr>
                <w:rFonts w:hint="eastAsia"/>
              </w:rPr>
              <w:t>表的字段</w:t>
            </w:r>
            <w:proofErr w:type="gramStart"/>
            <w:r>
              <w:rPr>
                <w:rFonts w:hint="eastAsia"/>
              </w:rPr>
              <w:t>的外键触发器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2561" w:type="pct"/>
            <w:shd w:val="clear" w:color="auto" w:fill="auto"/>
          </w:tcPr>
          <w:p w14:paraId="628857A0" w14:textId="77777777" w:rsidR="00F8353A" w:rsidRDefault="00F8353A" w:rsidP="001A0D70">
            <w:pPr>
              <w:pStyle w:val="a7"/>
              <w:ind w:firstLineChars="0" w:firstLine="0"/>
            </w:pPr>
            <w:r>
              <w:t>t_&lt;</w:t>
            </w:r>
            <w:r>
              <w:rPr>
                <w:rFonts w:hint="eastAsia"/>
              </w:rPr>
              <w:t>表名</w:t>
            </w:r>
            <w:r>
              <w:t>&gt;_&lt;</w:t>
            </w:r>
            <w:r>
              <w:rPr>
                <w:rFonts w:hint="eastAsia"/>
              </w:rPr>
              <w:t>字段</w:t>
            </w:r>
            <w:r>
              <w:t>&gt;</w:t>
            </w:r>
          </w:p>
        </w:tc>
      </w:tr>
    </w:tbl>
    <w:p w14:paraId="6C0902A0" w14:textId="77777777" w:rsidR="006E79A7" w:rsidRDefault="00AC47A9" w:rsidP="008309EB">
      <w:pPr>
        <w:pStyle w:val="1"/>
      </w:pPr>
      <w:bookmarkStart w:id="20" w:name="_Toc24926998"/>
      <w:r>
        <w:rPr>
          <w:rFonts w:hint="eastAsia"/>
        </w:rPr>
        <w:lastRenderedPageBreak/>
        <w:t>业务</w:t>
      </w:r>
      <w:r w:rsidR="00E05B4F">
        <w:rPr>
          <w:rFonts w:hint="eastAsia"/>
        </w:rPr>
        <w:t>基本</w:t>
      </w:r>
      <w:r>
        <w:rPr>
          <w:rFonts w:hint="eastAsia"/>
        </w:rPr>
        <w:t>描述</w:t>
      </w:r>
      <w:bookmarkEnd w:id="20"/>
    </w:p>
    <w:p w14:paraId="30B693CF" w14:textId="31BC4717" w:rsidR="00AC47A9" w:rsidRPr="00AC47A9" w:rsidRDefault="00AC47A9" w:rsidP="00AC47A9">
      <w:pPr>
        <w:jc w:val="center"/>
      </w:pPr>
      <w:r w:rsidRPr="00AC47A9">
        <w:rPr>
          <w:rFonts w:hint="eastAsia"/>
        </w:rPr>
        <w:t>表</w:t>
      </w:r>
      <w:r w:rsidRPr="00AC47A9">
        <w:fldChar w:fldCharType="begin"/>
      </w:r>
      <w:r w:rsidRPr="00AC47A9">
        <w:instrText xml:space="preserve"> STYLEREF  \s "</w:instrText>
      </w:r>
      <w:r w:rsidRPr="00AC47A9">
        <w:instrText>标题</w:instrText>
      </w:r>
      <w:r w:rsidRPr="00AC47A9">
        <w:instrText xml:space="preserve"> 1" \n </w:instrText>
      </w:r>
      <w:r w:rsidRPr="00AC47A9">
        <w:fldChar w:fldCharType="separate"/>
      </w:r>
      <w:r w:rsidR="00D60492">
        <w:rPr>
          <w:noProof/>
        </w:rPr>
        <w:t>2</w:t>
      </w:r>
      <w:r w:rsidRPr="00AC47A9">
        <w:fldChar w:fldCharType="end"/>
      </w:r>
      <w:r w:rsidRPr="00AC47A9">
        <w:noBreakHyphen/>
      </w:r>
      <w:r w:rsidRPr="00AC47A9">
        <w:fldChar w:fldCharType="begin"/>
      </w:r>
      <w:r w:rsidRPr="00AC47A9">
        <w:instrText xml:space="preserve"> SEQ </w:instrText>
      </w:r>
      <w:r w:rsidRPr="00AC47A9">
        <w:instrText>表格</w:instrText>
      </w:r>
      <w:r w:rsidRPr="00AC47A9">
        <w:instrText xml:space="preserve"> \* ARABIC \s 1 </w:instrText>
      </w:r>
      <w:r w:rsidRPr="00AC47A9">
        <w:fldChar w:fldCharType="separate"/>
      </w:r>
      <w:r w:rsidR="00D60492">
        <w:rPr>
          <w:noProof/>
        </w:rPr>
        <w:t>1</w:t>
      </w:r>
      <w:r w:rsidRPr="00AC47A9">
        <w:fldChar w:fldCharType="end"/>
      </w:r>
      <w:r>
        <w:rPr>
          <w:rFonts w:hint="eastAsia"/>
        </w:rPr>
        <w:t>业务大类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54"/>
        <w:gridCol w:w="1882"/>
        <w:gridCol w:w="2752"/>
        <w:gridCol w:w="2318"/>
        <w:gridCol w:w="2576"/>
      </w:tblGrid>
      <w:tr w:rsidR="00D317BB" w14:paraId="432A8556" w14:textId="77777777" w:rsidTr="004C2E13">
        <w:tc>
          <w:tcPr>
            <w:tcW w:w="540" w:type="pct"/>
            <w:vMerge w:val="restart"/>
            <w:shd w:val="clear" w:color="auto" w:fill="D9D9D9"/>
            <w:vAlign w:val="center"/>
          </w:tcPr>
          <w:p w14:paraId="67514463" w14:textId="77777777" w:rsidR="00D317BB" w:rsidRDefault="00D317BB" w:rsidP="003854C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1" w:type="pct"/>
            <w:vMerge w:val="restart"/>
            <w:shd w:val="clear" w:color="auto" w:fill="D9D9D9"/>
            <w:vAlign w:val="center"/>
          </w:tcPr>
          <w:p w14:paraId="33B98227" w14:textId="77777777" w:rsidR="00D317BB" w:rsidRDefault="00D317BB" w:rsidP="003854C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业务大类</w:t>
            </w:r>
          </w:p>
        </w:tc>
        <w:tc>
          <w:tcPr>
            <w:tcW w:w="3579" w:type="pct"/>
            <w:gridSpan w:val="3"/>
            <w:shd w:val="clear" w:color="auto" w:fill="D9D9D9"/>
          </w:tcPr>
          <w:p w14:paraId="6EC2D321" w14:textId="77777777" w:rsidR="00D317BB" w:rsidRDefault="00D317BB" w:rsidP="002908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功能名称列表</w:t>
            </w:r>
          </w:p>
        </w:tc>
      </w:tr>
      <w:tr w:rsidR="004C2E13" w14:paraId="223A6AEA" w14:textId="77777777" w:rsidTr="004C2E13">
        <w:tc>
          <w:tcPr>
            <w:tcW w:w="540" w:type="pct"/>
            <w:vMerge/>
            <w:shd w:val="clear" w:color="auto" w:fill="D9D9D9"/>
          </w:tcPr>
          <w:p w14:paraId="514A00E5" w14:textId="77777777" w:rsidR="004C2E13" w:rsidRDefault="004C2E13" w:rsidP="0029083C">
            <w:pPr>
              <w:pStyle w:val="a7"/>
              <w:ind w:firstLineChars="0" w:firstLine="0"/>
              <w:jc w:val="center"/>
            </w:pPr>
          </w:p>
        </w:tc>
        <w:tc>
          <w:tcPr>
            <w:tcW w:w="881" w:type="pct"/>
            <w:vMerge/>
            <w:shd w:val="clear" w:color="auto" w:fill="D9D9D9"/>
          </w:tcPr>
          <w:p w14:paraId="1F112410" w14:textId="77777777" w:rsidR="004C2E13" w:rsidRDefault="004C2E13" w:rsidP="0029083C">
            <w:pPr>
              <w:pStyle w:val="a7"/>
              <w:ind w:firstLineChars="0" w:firstLine="0"/>
              <w:jc w:val="center"/>
            </w:pPr>
          </w:p>
        </w:tc>
        <w:tc>
          <w:tcPr>
            <w:tcW w:w="1288" w:type="pct"/>
            <w:shd w:val="clear" w:color="auto" w:fill="D9D9D9"/>
            <w:vAlign w:val="center"/>
          </w:tcPr>
          <w:p w14:paraId="6FA14F9A" w14:textId="77777777" w:rsidR="004C2E13" w:rsidRPr="00D317BB" w:rsidRDefault="004C2E13" w:rsidP="004C2E13">
            <w:pPr>
              <w:jc w:val="center"/>
              <w:rPr>
                <w:rFonts w:ascii="宋体" w:hAnsi="宋体" w:cs="宋体"/>
                <w:color w:val="000000"/>
                <w:szCs w:val="21"/>
              </w:rPr>
            </w:pPr>
            <w:r w:rsidRPr="00D317BB">
              <w:rPr>
                <w:rFonts w:hint="eastAsia"/>
                <w:color w:val="000000"/>
                <w:szCs w:val="21"/>
              </w:rPr>
              <w:t>1</w:t>
            </w:r>
          </w:p>
        </w:tc>
        <w:tc>
          <w:tcPr>
            <w:tcW w:w="1085" w:type="pct"/>
            <w:shd w:val="clear" w:color="auto" w:fill="D9D9D9"/>
            <w:vAlign w:val="center"/>
          </w:tcPr>
          <w:p w14:paraId="1A77C653" w14:textId="77777777" w:rsidR="004C2E13" w:rsidRPr="00D317BB" w:rsidRDefault="004C2E13" w:rsidP="004C2E13">
            <w:pPr>
              <w:jc w:val="center"/>
              <w:rPr>
                <w:rFonts w:ascii="宋体" w:hAnsi="宋体" w:cs="宋体"/>
                <w:color w:val="000000"/>
                <w:szCs w:val="21"/>
              </w:rPr>
            </w:pPr>
            <w:r w:rsidRPr="00D317BB"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1206" w:type="pct"/>
            <w:shd w:val="clear" w:color="auto" w:fill="D9D9D9"/>
            <w:vAlign w:val="center"/>
          </w:tcPr>
          <w:p w14:paraId="00002FE7" w14:textId="77777777" w:rsidR="004C2E13" w:rsidRPr="00D317BB" w:rsidRDefault="004C2E13" w:rsidP="004C2E13">
            <w:pPr>
              <w:jc w:val="center"/>
              <w:rPr>
                <w:rFonts w:ascii="宋体" w:hAnsi="宋体" w:cs="宋体"/>
                <w:color w:val="000000"/>
                <w:szCs w:val="21"/>
              </w:rPr>
            </w:pPr>
            <w:r w:rsidRPr="00D317BB">
              <w:rPr>
                <w:rFonts w:hint="eastAsia"/>
                <w:color w:val="000000"/>
                <w:szCs w:val="21"/>
              </w:rPr>
              <w:t>3</w:t>
            </w:r>
          </w:p>
        </w:tc>
      </w:tr>
      <w:bookmarkStart w:id="21" w:name="功能1_1" w:colFirst="2" w:colLast="2"/>
      <w:tr w:rsidR="004C2E13" w14:paraId="3139FF71" w14:textId="77777777" w:rsidTr="004C2E13">
        <w:tc>
          <w:tcPr>
            <w:tcW w:w="540" w:type="pct"/>
            <w:shd w:val="clear" w:color="auto" w:fill="auto"/>
          </w:tcPr>
          <w:p w14:paraId="36245D1D" w14:textId="7A4E3025" w:rsidR="004C2E13" w:rsidRDefault="004C2E13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1" w:type="pct"/>
            <w:shd w:val="clear" w:color="auto" w:fill="auto"/>
          </w:tcPr>
          <w:p w14:paraId="2C14FB73" w14:textId="77777777" w:rsidR="004C2E13" w:rsidRDefault="004C2E13" w:rsidP="00DD0362">
            <w:pPr>
              <w:pStyle w:val="a7"/>
              <w:ind w:firstLineChars="0" w:firstLine="0"/>
            </w:pPr>
            <w:bookmarkStart w:id="22" w:name="业务1"/>
            <w:r>
              <w:rPr>
                <w:rFonts w:hint="eastAsia"/>
                <w:noProof/>
              </w:rPr>
              <w:t>业务大类</w:t>
            </w:r>
            <w:r>
              <w:rPr>
                <w:rFonts w:hint="eastAsia"/>
                <w:noProof/>
              </w:rPr>
              <w:t>1</w:t>
            </w:r>
            <w:bookmarkEnd w:id="22"/>
          </w:p>
        </w:tc>
        <w:tc>
          <w:tcPr>
            <w:tcW w:w="1288" w:type="pct"/>
            <w:shd w:val="clear" w:color="auto" w:fill="auto"/>
            <w:vAlign w:val="center"/>
          </w:tcPr>
          <w:p w14:paraId="3BFF436B" w14:textId="6B91D534" w:rsidR="004C2E13" w:rsidRDefault="00A556C6" w:rsidP="00DD036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查看买家信息</w:t>
            </w:r>
          </w:p>
        </w:tc>
        <w:tc>
          <w:tcPr>
            <w:tcW w:w="1085" w:type="pct"/>
            <w:vAlign w:val="center"/>
          </w:tcPr>
          <w:p w14:paraId="4ACA3524" w14:textId="3DF92EC3" w:rsidR="004C2E13" w:rsidRDefault="00A556C6" w:rsidP="00DD036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统计</w:t>
            </w:r>
            <w:r w:rsidR="0090631B">
              <w:rPr>
                <w:rFonts w:hint="eastAsia"/>
                <w:color w:val="000000"/>
                <w:szCs w:val="21"/>
              </w:rPr>
              <w:t>图书</w:t>
            </w:r>
            <w:r>
              <w:rPr>
                <w:rFonts w:hint="eastAsia"/>
                <w:color w:val="000000"/>
                <w:szCs w:val="21"/>
              </w:rPr>
              <w:t>信息</w:t>
            </w:r>
          </w:p>
        </w:tc>
        <w:tc>
          <w:tcPr>
            <w:tcW w:w="1206" w:type="pct"/>
            <w:vAlign w:val="center"/>
          </w:tcPr>
          <w:p w14:paraId="4A6574AD" w14:textId="105BEFE3" w:rsidR="004C2E13" w:rsidRDefault="00A556C6" w:rsidP="00DD036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下架违规图书</w:t>
            </w:r>
          </w:p>
        </w:tc>
      </w:tr>
      <w:bookmarkEnd w:id="21"/>
      <w:tr w:rsidR="004C2E13" w14:paraId="640DDE4A" w14:textId="77777777" w:rsidTr="004C2E13">
        <w:tc>
          <w:tcPr>
            <w:tcW w:w="540" w:type="pct"/>
            <w:shd w:val="clear" w:color="auto" w:fill="auto"/>
          </w:tcPr>
          <w:p w14:paraId="19096FCA" w14:textId="149CCF6E" w:rsidR="004C2E13" w:rsidRDefault="004C2E13" w:rsidP="00DD036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1" w:type="pct"/>
            <w:shd w:val="clear" w:color="auto" w:fill="auto"/>
          </w:tcPr>
          <w:p w14:paraId="1A1254C7" w14:textId="77777777" w:rsidR="004C2E13" w:rsidRDefault="004C2E13" w:rsidP="00DD0362">
            <w:pPr>
              <w:pStyle w:val="a7"/>
              <w:ind w:firstLineChars="0" w:firstLine="0"/>
            </w:pPr>
            <w:r>
              <w:rPr>
                <w:rFonts w:hint="eastAsia"/>
                <w:noProof/>
              </w:rPr>
              <w:t>业务大类</w:t>
            </w:r>
            <w:r>
              <w:rPr>
                <w:rFonts w:hint="eastAsia"/>
                <w:noProof/>
              </w:rPr>
              <w:t>2</w:t>
            </w:r>
          </w:p>
        </w:tc>
        <w:tc>
          <w:tcPr>
            <w:tcW w:w="1288" w:type="pct"/>
            <w:shd w:val="clear" w:color="auto" w:fill="auto"/>
            <w:vAlign w:val="center"/>
          </w:tcPr>
          <w:p w14:paraId="4C4B1934" w14:textId="22C8D9D6" w:rsidR="004C2E13" w:rsidRDefault="00A556C6" w:rsidP="00DD0362">
            <w:pPr>
              <w:rPr>
                <w:color w:val="000000"/>
                <w:szCs w:val="21"/>
              </w:rPr>
            </w:pPr>
            <w:r>
              <w:rPr>
                <w:rFonts w:hint="eastAsia"/>
              </w:rPr>
              <w:t>加入</w:t>
            </w:r>
            <w:r w:rsidRPr="001C056E">
              <w:rPr>
                <w:rFonts w:hint="eastAsia"/>
              </w:rPr>
              <w:t>购物车</w:t>
            </w:r>
          </w:p>
        </w:tc>
        <w:tc>
          <w:tcPr>
            <w:tcW w:w="1085" w:type="pct"/>
            <w:vAlign w:val="center"/>
          </w:tcPr>
          <w:p w14:paraId="7812C198" w14:textId="168C9AC4" w:rsidR="004C2E13" w:rsidRDefault="00A556C6" w:rsidP="00DD0362">
            <w:pPr>
              <w:rPr>
                <w:color w:val="000000"/>
                <w:szCs w:val="21"/>
              </w:rPr>
            </w:pPr>
            <w:r w:rsidRPr="001C056E">
              <w:rPr>
                <w:rFonts w:hint="eastAsia"/>
                <w:color w:val="000000"/>
                <w:szCs w:val="21"/>
              </w:rPr>
              <w:t>提交订单</w:t>
            </w:r>
          </w:p>
        </w:tc>
        <w:tc>
          <w:tcPr>
            <w:tcW w:w="1206" w:type="pct"/>
            <w:vAlign w:val="center"/>
          </w:tcPr>
          <w:p w14:paraId="0299DF08" w14:textId="6CC0C943" w:rsidR="004C2E13" w:rsidRDefault="00A556C6" w:rsidP="00DD0362">
            <w:pPr>
              <w:rPr>
                <w:color w:val="000000"/>
                <w:szCs w:val="21"/>
              </w:rPr>
            </w:pPr>
            <w:r w:rsidRPr="001C056E">
              <w:rPr>
                <w:rFonts w:hint="eastAsia"/>
              </w:rPr>
              <w:t>撤销订单</w:t>
            </w:r>
          </w:p>
        </w:tc>
      </w:tr>
      <w:tr w:rsidR="00A556C6" w14:paraId="200C9EAC" w14:textId="77777777" w:rsidTr="004C2E13">
        <w:tc>
          <w:tcPr>
            <w:tcW w:w="540" w:type="pct"/>
            <w:shd w:val="clear" w:color="auto" w:fill="auto"/>
          </w:tcPr>
          <w:p w14:paraId="0315B96C" w14:textId="4D60C766" w:rsidR="00A556C6" w:rsidRDefault="00A556C6" w:rsidP="00A556C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881" w:type="pct"/>
            <w:shd w:val="clear" w:color="auto" w:fill="auto"/>
          </w:tcPr>
          <w:p w14:paraId="73770400" w14:textId="77777777" w:rsidR="00A556C6" w:rsidRDefault="00A556C6" w:rsidP="00A556C6">
            <w:pPr>
              <w:pStyle w:val="a7"/>
              <w:ind w:firstLineChars="0" w:firstLine="0"/>
            </w:pPr>
            <w:r>
              <w:rPr>
                <w:rFonts w:hint="eastAsia"/>
                <w:noProof/>
              </w:rPr>
              <w:t>业务大类</w:t>
            </w:r>
            <w:r>
              <w:rPr>
                <w:rFonts w:hint="eastAsia"/>
                <w:noProof/>
              </w:rPr>
              <w:t>3</w:t>
            </w:r>
          </w:p>
        </w:tc>
        <w:tc>
          <w:tcPr>
            <w:tcW w:w="1288" w:type="pct"/>
            <w:shd w:val="clear" w:color="auto" w:fill="auto"/>
            <w:vAlign w:val="center"/>
          </w:tcPr>
          <w:p w14:paraId="37E174CE" w14:textId="418ABB8A" w:rsidR="00A556C6" w:rsidRDefault="00A556C6" w:rsidP="00A556C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查看库存</w:t>
            </w:r>
          </w:p>
        </w:tc>
        <w:tc>
          <w:tcPr>
            <w:tcW w:w="1085" w:type="pct"/>
            <w:vAlign w:val="center"/>
          </w:tcPr>
          <w:p w14:paraId="5F4AD687" w14:textId="7DDDA55A" w:rsidR="00A556C6" w:rsidRDefault="00A556C6" w:rsidP="00A556C6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上架图书</w:t>
            </w:r>
          </w:p>
        </w:tc>
        <w:tc>
          <w:tcPr>
            <w:tcW w:w="1206" w:type="pct"/>
            <w:vAlign w:val="center"/>
          </w:tcPr>
          <w:p w14:paraId="5514F520" w14:textId="68EE6388" w:rsidR="00A556C6" w:rsidRDefault="00A556C6" w:rsidP="00A556C6">
            <w:pPr>
              <w:rPr>
                <w:color w:val="000000"/>
                <w:szCs w:val="21"/>
              </w:rPr>
            </w:pPr>
            <w:r>
              <w:rPr>
                <w:rFonts w:hint="eastAsia"/>
              </w:rPr>
              <w:t>查看订单</w:t>
            </w:r>
          </w:p>
        </w:tc>
      </w:tr>
    </w:tbl>
    <w:p w14:paraId="0FD716AF" w14:textId="0CF549CC" w:rsidR="003E6BB5" w:rsidRDefault="000F33C5" w:rsidP="00917BE1">
      <w:pPr>
        <w:pStyle w:val="2"/>
      </w:pPr>
      <w:bookmarkStart w:id="23" w:name="_Toc24926999"/>
      <w:bookmarkStart w:id="24" w:name="_Ref511378515"/>
      <w:r>
        <w:rPr>
          <w:rFonts w:hint="eastAsia"/>
        </w:rPr>
        <w:lastRenderedPageBreak/>
        <w:t>管理员业务</w:t>
      </w:r>
      <w:bookmarkEnd w:id="23"/>
    </w:p>
    <w:p w14:paraId="001A3246" w14:textId="41FCF55A" w:rsidR="00F65908" w:rsidRPr="00F65908" w:rsidRDefault="003E6BB5" w:rsidP="000C0692">
      <w:pPr>
        <w:pStyle w:val="3"/>
        <w:spacing w:line="415" w:lineRule="auto"/>
        <w:jc w:val="left"/>
      </w:pPr>
      <w:bookmarkStart w:id="25" w:name="_Toc24927000"/>
      <w:r>
        <w:rPr>
          <w:rFonts w:hint="eastAsia"/>
        </w:rPr>
        <w:t>程序流程图</w:t>
      </w:r>
      <w:bookmarkEnd w:id="25"/>
    </w:p>
    <w:p w14:paraId="28FF6419" w14:textId="562E1B5E" w:rsidR="00506B1F" w:rsidRDefault="009B10D4" w:rsidP="00775D98">
      <w:pPr>
        <w:pStyle w:val="4"/>
      </w:pPr>
      <w:bookmarkStart w:id="26" w:name="_Toc24927001"/>
      <w:r>
        <w:rPr>
          <w:rFonts w:hint="eastAsia"/>
        </w:rPr>
        <w:t>查看买家信息</w:t>
      </w:r>
      <w:bookmarkEnd w:id="26"/>
    </w:p>
    <w:p w14:paraId="3574F036" w14:textId="0C6B7444" w:rsidR="009D15AC" w:rsidRDefault="00025CA1" w:rsidP="009D15AC">
      <w:pPr>
        <w:ind w:firstLineChars="500" w:firstLine="1050"/>
      </w:pPr>
      <w:r>
        <w:rPr>
          <w:noProof/>
        </w:rPr>
        <mc:AlternateContent>
          <mc:Choice Requires="wpc">
            <w:drawing>
              <wp:inline distT="0" distB="0" distL="0" distR="0" wp14:anchorId="11580629" wp14:editId="78F101DF">
                <wp:extent cx="5651500" cy="5724938"/>
                <wp:effectExtent l="0" t="0" r="25400" b="28575"/>
                <wp:docPr id="111" name="画布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64" name="矩形: 圆角 228"/>
                        <wps:cNvSpPr>
                          <a:spLocks noChangeArrowheads="1"/>
                        </wps:cNvSpPr>
                        <wps:spPr bwMode="auto">
                          <a:xfrm>
                            <a:off x="2310430" y="486081"/>
                            <a:ext cx="798830" cy="33782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DE606E6" w14:textId="77777777" w:rsidR="00CC4CCF" w:rsidRPr="001B1F7B" w:rsidRDefault="00CC4CCF" w:rsidP="00025CA1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1B1F7B">
                                <w:rPr>
                                  <w:rFonts w:hint="eastAsia"/>
                                  <w:color w:val="000000" w:themeColor="text1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6" name="矩形 229"/>
                        <wps:cNvSpPr>
                          <a:spLocks noChangeArrowheads="1"/>
                        </wps:cNvSpPr>
                        <wps:spPr bwMode="auto">
                          <a:xfrm>
                            <a:off x="1987929" y="1143347"/>
                            <a:ext cx="1447031" cy="48704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CA38B3C" w14:textId="77777777" w:rsidR="00CC4CCF" w:rsidRPr="001B1F7B" w:rsidRDefault="00CC4CCF" w:rsidP="00025CA1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选择查询买家信息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8" name="矩形: 圆角 231"/>
                        <wps:cNvSpPr>
                          <a:spLocks noChangeArrowheads="1"/>
                        </wps:cNvSpPr>
                        <wps:spPr bwMode="auto">
                          <a:xfrm>
                            <a:off x="2373844" y="4984739"/>
                            <a:ext cx="798830" cy="33655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92142ED" w14:textId="77777777" w:rsidR="00CC4CCF" w:rsidRPr="001B1F7B" w:rsidRDefault="00CC4CCF" w:rsidP="00025CA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1B1F7B">
                                <w:rPr>
                                  <w:rFonts w:ascii="Times New Roman" w:hint="eastAsia"/>
                                  <w:color w:val="000000" w:themeColor="text1"/>
                                  <w:kern w:val="2"/>
                                  <w:sz w:val="21"/>
                                  <w:szCs w:val="21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4" name="矩形 74"/>
                        <wps:cNvSpPr>
                          <a:spLocks noChangeArrowheads="1"/>
                        </wps:cNvSpPr>
                        <wps:spPr bwMode="auto">
                          <a:xfrm>
                            <a:off x="1906438" y="2039332"/>
                            <a:ext cx="1600161" cy="48704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C117EE7" w14:textId="77777777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显示买家信息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2" name="直接箭头连接符 82"/>
                        <wps:cNvCnPr>
                          <a:stCxn id="64" idx="2"/>
                          <a:endCxn id="66" idx="0"/>
                        </wps:cNvCnPr>
                        <wps:spPr>
                          <a:xfrm>
                            <a:off x="2709845" y="823901"/>
                            <a:ext cx="1600" cy="319446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84" name="直接箭头连接符 84"/>
                        <wps:cNvCnPr/>
                        <wps:spPr>
                          <a:xfrm>
                            <a:off x="2708694" y="1630392"/>
                            <a:ext cx="2804" cy="409381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16" name="矩形 216"/>
                        <wps:cNvSpPr>
                          <a:spLocks noChangeArrowheads="1"/>
                        </wps:cNvSpPr>
                        <wps:spPr bwMode="auto">
                          <a:xfrm>
                            <a:off x="1828800" y="4023860"/>
                            <a:ext cx="1871931" cy="48704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63E20B0" w14:textId="77777777" w:rsidR="00CC4CCF" w:rsidRPr="00170374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显示排序后买家信息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" name="直接箭头连接符 9"/>
                        <wps:cNvCnPr/>
                        <wps:spPr>
                          <a:xfrm>
                            <a:off x="2773259" y="4516136"/>
                            <a:ext cx="0" cy="465303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56" name="菱形 256"/>
                        <wps:cNvSpPr>
                          <a:spLocks noChangeArrowheads="1"/>
                        </wps:cNvSpPr>
                        <wps:spPr bwMode="auto">
                          <a:xfrm>
                            <a:off x="517586" y="3015021"/>
                            <a:ext cx="4416723" cy="586740"/>
                          </a:xfrm>
                          <a:prstGeom prst="diamond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878BF53" w14:textId="77777777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是否根据买家信誉积分排序显示？</w:t>
                              </w:r>
                            </w:p>
                            <w:p w14:paraId="7B50C69D" w14:textId="77777777" w:rsidR="00CC4CCF" w:rsidRPr="00170374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</w:p>
                            <w:p w14:paraId="64E071B7" w14:textId="77777777" w:rsidR="00CC4CCF" w:rsidRPr="00170374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" name="直接箭头连接符 1"/>
                        <wps:cNvCnPr>
                          <a:endCxn id="256" idx="0"/>
                        </wps:cNvCnPr>
                        <wps:spPr>
                          <a:xfrm>
                            <a:off x="2721532" y="2539519"/>
                            <a:ext cx="4416" cy="47528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" name="连接符: 肘形 2"/>
                        <wps:cNvCnPr/>
                        <wps:spPr>
                          <a:xfrm rot="10800000" flipH="1" flipV="1">
                            <a:off x="517586" y="3308152"/>
                            <a:ext cx="2247180" cy="715418"/>
                          </a:xfrm>
                          <a:prstGeom prst="bentConnector4">
                            <a:avLst>
                              <a:gd name="adj1" fmla="val -10173"/>
                              <a:gd name="adj2" fmla="val 70502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连接符: 肘形 4"/>
                        <wps:cNvCnPr>
                          <a:stCxn id="256" idx="3"/>
                        </wps:cNvCnPr>
                        <wps:spPr>
                          <a:xfrm flipH="1" flipV="1">
                            <a:off x="2708694" y="1846053"/>
                            <a:ext cx="2225615" cy="1462099"/>
                          </a:xfrm>
                          <a:prstGeom prst="bentConnector3">
                            <a:avLst>
                              <a:gd name="adj1" fmla="val -1027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30166" y="2983585"/>
                            <a:ext cx="3175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75CEA" w14:textId="77777777" w:rsidR="00CC4CCF" w:rsidRDefault="00CC4CCF" w:rsidP="00025CA1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5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708868" y="2983383"/>
                            <a:ext cx="3175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3431E9" w14:textId="77777777" w:rsidR="00CC4CCF" w:rsidRDefault="00CC4CCF" w:rsidP="00025CA1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1580629" id="画布 111" o:spid="_x0000_s1026" editas="canvas" style="width:445pt;height:450.8pt;mso-position-horizontal-relative:char;mso-position-vertical-relative:line" coordsize="56515,57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515;height:57245;visibility:visible;mso-wrap-style:square" stroked="t" strokecolor="black [3213]">
                  <v:fill o:detectmouseclick="t"/>
                  <v:path o:connecttype="none"/>
                </v:shape>
                <v:roundrect id="矩形: 圆角 228" o:spid="_x0000_s1028" style="position:absolute;left:23104;top:4860;width:7988;height:337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" filled="f" strokeweight="1pt">
                  <v:stroke joinstyle="miter"/>
                  <v:textbox>
                    <w:txbxContent>
                      <w:p w14:paraId="4DE606E6" w14:textId="77777777" w:rsidR="00CC4CCF" w:rsidRPr="001B1F7B" w:rsidRDefault="00CC4CCF" w:rsidP="00025CA1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1B1F7B">
                          <w:rPr>
                            <w:rFonts w:hint="eastAsia"/>
                            <w:color w:val="000000" w:themeColor="text1"/>
                          </w:rPr>
                          <w:t>开始</w:t>
                        </w:r>
                      </w:p>
                    </w:txbxContent>
                  </v:textbox>
                </v:roundrect>
                <v:rect id="矩形 229" o:spid="_x0000_s1029" style="position:absolute;left:19879;top:11433;width:14470;height:48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" filled="f" strokeweight="1pt">
                  <v:textbox>
                    <w:txbxContent>
                      <w:p w14:paraId="0CA38B3C" w14:textId="77777777" w:rsidR="00CC4CCF" w:rsidRPr="001B1F7B" w:rsidRDefault="00CC4CCF" w:rsidP="00025CA1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选择查询买家信息</w:t>
                        </w:r>
                      </w:p>
                    </w:txbxContent>
                  </v:textbox>
                </v:rect>
                <v:roundrect id="矩形: 圆角 231" o:spid="_x0000_s1030" style="position:absolute;left:23738;top:49847;width:7988;height:336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" filled="f" strokeweight="1pt">
                  <v:stroke joinstyle="miter"/>
                  <v:textbox>
                    <w:txbxContent>
                      <w:p w14:paraId="792142ED" w14:textId="77777777" w:rsidR="00CC4CCF" w:rsidRPr="001B1F7B" w:rsidRDefault="00CC4CCF" w:rsidP="00025CA1">
                        <w:pPr>
                          <w:pStyle w:val="af1"/>
                          <w:spacing w:before="0" w:beforeAutospacing="0" w:after="0" w:afterAutospacing="0"/>
                          <w:jc w:val="center"/>
                          <w:rPr>
                            <w:color w:val="000000" w:themeColor="text1"/>
                          </w:rPr>
                        </w:pPr>
                        <w:r w:rsidRPr="001B1F7B">
                          <w:rPr>
                            <w:rFonts w:ascii="Times New Roman" w:hint="eastAsia"/>
                            <w:color w:val="000000" w:themeColor="text1"/>
                            <w:kern w:val="2"/>
                            <w:sz w:val="21"/>
                            <w:szCs w:val="21"/>
                          </w:rPr>
                          <w:t>结束</w:t>
                        </w:r>
                      </w:p>
                    </w:txbxContent>
                  </v:textbox>
                </v:roundrect>
                <v:rect id="矩形 74" o:spid="_x0000_s1031" style="position:absolute;left:19064;top:20393;width:16001;height:48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" filled="f" strokeweight="1pt">
                  <v:textbox>
                    <w:txbxContent>
                      <w:p w14:paraId="0C117EE7" w14:textId="77777777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显示买家信息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82" o:spid="_x0000_s1032" type="#_x0000_t32" style="position:absolute;left:27098;top:8239;width:16;height:31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" strokecolor="windowText" strokeweight=".5pt">
                  <v:stroke endarrow="block" joinstyle="miter"/>
                </v:shape>
                <v:shape id="直接箭头连接符 84" o:spid="_x0000_s1033" type="#_x0000_t32" style="position:absolute;left:27086;top:16303;width:28;height:40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" strokecolor="windowText" strokeweight=".5pt">
                  <v:stroke endarrow="block" joinstyle="miter"/>
                </v:shape>
                <v:rect id="矩形 216" o:spid="_x0000_s1034" style="position:absolute;left:18288;top:40238;width:18719;height:48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" filled="f" strokeweight="1pt">
                  <v:textbox>
                    <w:txbxContent>
                      <w:p w14:paraId="163E20B0" w14:textId="77777777" w:rsidR="00CC4CCF" w:rsidRPr="00170374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显示排序后买家信息</w:t>
                        </w:r>
                      </w:p>
                    </w:txbxContent>
                  </v:textbox>
                </v:rect>
                <v:shape id="直接箭头连接符 9" o:spid="_x0000_s1035" type="#_x0000_t32" style="position:absolute;left:27732;top:45161;width:0;height:4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" strokecolor="windowText" strokeweight=".5pt">
                  <v:stroke endarrow="block" joinstyle="miter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菱形 256" o:spid="_x0000_s1036" type="#_x0000_t4" style="position:absolute;left:5175;top:30150;width:44168;height:5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" filled="f" strokecolor="black [3213]" strokeweight="1pt">
                  <v:textbox>
                    <w:txbxContent>
                      <w:p w14:paraId="6878BF53" w14:textId="77777777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是否根据买家信誉积分排序显示？</w:t>
                        </w:r>
                      </w:p>
                      <w:p w14:paraId="7B50C69D" w14:textId="77777777" w:rsidR="00CC4CCF" w:rsidRPr="00170374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</w:p>
                      <w:p w14:paraId="64E071B7" w14:textId="77777777" w:rsidR="00CC4CCF" w:rsidRPr="00170374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</w:p>
                    </w:txbxContent>
                  </v:textbox>
                </v:shape>
                <v:shape id="直接箭头连接符 1" o:spid="_x0000_s1037" type="#_x0000_t32" style="position:absolute;left:27215;top:25395;width:44;height:47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" strokecolor="black [3200]" strokeweight=".5pt">
                  <v:stroke endarrow="block" joinstyle="miter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连接符: 肘形 2" o:spid="_x0000_s1038" type="#_x0000_t35" style="position:absolute;left:5175;top:33081;width:22472;height:7154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" adj="-2197,15228" strokecolor="black [3200]" strokeweight=".5pt">
                  <v:stroke endarrow="block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连接符: 肘形 4" o:spid="_x0000_s1039" type="#_x0000_t34" style="position:absolute;left:27086;top:18460;width:22257;height:14621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" adj="-2219" strokecolor="black [3200]" strokeweight=".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40" type="#_x0000_t202" style="position:absolute;left:4301;top:29835;width:3175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" filled="f" stroked="f">
                  <v:textbox style="mso-fit-shape-to-text:t">
                    <w:txbxContent>
                      <w:p w14:paraId="11775CEA" w14:textId="77777777" w:rsidR="00CC4CCF" w:rsidRDefault="00CC4CCF" w:rsidP="00025CA1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是</w:t>
                        </w:r>
                      </w:p>
                    </w:txbxContent>
                  </v:textbox>
                </v:shape>
                <v:shape id="文本框 2" o:spid="_x0000_s1041" type="#_x0000_t202" style="position:absolute;left:47088;top:29833;width:3175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" filled="f" stroked="f">
                  <v:textbox style="mso-fit-shape-to-text:t">
                    <w:txbxContent>
                      <w:p w14:paraId="2B3431E9" w14:textId="77777777" w:rsidR="00CC4CCF" w:rsidRDefault="00CC4CCF" w:rsidP="00025CA1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4F889C" w14:textId="13AF689F" w:rsidR="00755D17" w:rsidRDefault="00755D17" w:rsidP="00DE509E">
      <w:pPr>
        <w:jc w:val="center"/>
      </w:pPr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查看买家信息程序流程图</w:t>
      </w:r>
    </w:p>
    <w:p w14:paraId="1FB57AFE" w14:textId="103C3898" w:rsidR="00CB09A9" w:rsidRDefault="00CB09A9" w:rsidP="00DE509E">
      <w:pPr>
        <w:jc w:val="center"/>
      </w:pPr>
    </w:p>
    <w:p w14:paraId="7153DC48" w14:textId="77777777" w:rsidR="00CB09A9" w:rsidRDefault="00CB09A9" w:rsidP="00DE509E">
      <w:pPr>
        <w:jc w:val="center"/>
      </w:pPr>
    </w:p>
    <w:p w14:paraId="0E26AEFC" w14:textId="4C27A6A0" w:rsidR="0086316B" w:rsidRDefault="009B10D4" w:rsidP="00775D98">
      <w:pPr>
        <w:pStyle w:val="4"/>
      </w:pPr>
      <w:bookmarkStart w:id="27" w:name="_Toc24927002"/>
      <w:r>
        <w:rPr>
          <w:rFonts w:hint="eastAsia"/>
        </w:rPr>
        <w:lastRenderedPageBreak/>
        <w:t>统计</w:t>
      </w:r>
      <w:r w:rsidR="0090631B">
        <w:rPr>
          <w:rFonts w:hint="eastAsia"/>
        </w:rPr>
        <w:t>图书</w:t>
      </w:r>
      <w:r>
        <w:rPr>
          <w:rFonts w:hint="eastAsia"/>
        </w:rPr>
        <w:t>信息</w:t>
      </w:r>
      <w:bookmarkEnd w:id="27"/>
    </w:p>
    <w:p w14:paraId="57DAECAA" w14:textId="053709A5" w:rsidR="0086316B" w:rsidRDefault="00025CA1" w:rsidP="00CB09A9">
      <w:pPr>
        <w:ind w:firstLineChars="500" w:firstLine="1050"/>
      </w:pPr>
      <w:bookmarkStart w:id="28" w:name="_Hlk19781602"/>
      <w:r>
        <w:rPr>
          <w:noProof/>
        </w:rPr>
        <mc:AlternateContent>
          <mc:Choice Requires="wpc">
            <w:drawing>
              <wp:inline distT="0" distB="0" distL="0" distR="0" wp14:anchorId="2B79B4AB" wp14:editId="7714C0A9">
                <wp:extent cx="5486400" cy="6631305"/>
                <wp:effectExtent l="0" t="0" r="19050" b="17145"/>
                <wp:docPr id="199" name="画布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188" name="矩形: 圆角 2"/>
                        <wps:cNvSpPr>
                          <a:spLocks noChangeArrowheads="1"/>
                        </wps:cNvSpPr>
                        <wps:spPr bwMode="auto">
                          <a:xfrm>
                            <a:off x="2226863" y="488036"/>
                            <a:ext cx="798830" cy="33782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F70090A" w14:textId="77777777" w:rsidR="00CC4CCF" w:rsidRPr="001B1F7B" w:rsidRDefault="00CC4CCF" w:rsidP="00025CA1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1B1F7B">
                                <w:rPr>
                                  <w:rFonts w:hint="eastAsia"/>
                                  <w:color w:val="000000" w:themeColor="text1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4" name="AutoShape 84"/>
                        <wps:cNvCnPr>
                          <a:cxnSpLocks noChangeShapeType="1"/>
                          <a:endCxn id="186" idx="0"/>
                        </wps:cNvCnPr>
                        <wps:spPr bwMode="auto">
                          <a:xfrm>
                            <a:off x="2630986" y="835358"/>
                            <a:ext cx="0" cy="44534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矩形 186"/>
                        <wps:cNvSpPr>
                          <a:spLocks noChangeArrowheads="1"/>
                        </wps:cNvSpPr>
                        <wps:spPr bwMode="auto">
                          <a:xfrm>
                            <a:off x="1868986" y="1280701"/>
                            <a:ext cx="1523999" cy="4445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8178D59" w14:textId="77777777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显示</w:t>
                              </w:r>
                              <w:r w:rsidRPr="00284888"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上架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图书</w:t>
                              </w:r>
                              <w:r w:rsidRPr="00284888"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总数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5" name="矩形: 圆角 205"/>
                        <wps:cNvSpPr>
                          <a:spLocks noChangeArrowheads="1"/>
                        </wps:cNvSpPr>
                        <wps:spPr bwMode="auto">
                          <a:xfrm>
                            <a:off x="2294817" y="6059011"/>
                            <a:ext cx="798830" cy="33655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A96872F" w14:textId="77777777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20" name="矩形 220"/>
                        <wps:cNvSpPr>
                          <a:spLocks noChangeArrowheads="1"/>
                        </wps:cNvSpPr>
                        <wps:spPr bwMode="auto">
                          <a:xfrm>
                            <a:off x="1868986" y="3096356"/>
                            <a:ext cx="1423035" cy="4191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BCCCAD4" w14:textId="77777777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输入图书类别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29" name="矩形 229"/>
                        <wps:cNvSpPr>
                          <a:spLocks noChangeArrowheads="1"/>
                        </wps:cNvSpPr>
                        <wps:spPr bwMode="auto">
                          <a:xfrm>
                            <a:off x="1883360" y="2208383"/>
                            <a:ext cx="1492370" cy="4191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A8DD5B3" w14:textId="77777777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选择分类统计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" name="连接符: 肘形 10"/>
                        <wps:cNvCnPr>
                          <a:stCxn id="186" idx="2"/>
                          <a:endCxn id="229" idx="0"/>
                        </wps:cNvCnPr>
                        <wps:spPr>
                          <a:xfrm rot="5400000">
                            <a:off x="2388675" y="1966072"/>
                            <a:ext cx="483182" cy="144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矩形 234"/>
                        <wps:cNvSpPr>
                          <a:spLocks noChangeArrowheads="1"/>
                        </wps:cNvSpPr>
                        <wps:spPr bwMode="auto">
                          <a:xfrm>
                            <a:off x="1964755" y="5145435"/>
                            <a:ext cx="1423035" cy="4191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E4BEDB9" w14:textId="77777777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显示统计结果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35" name="菱形 235"/>
                        <wps:cNvSpPr>
                          <a:spLocks noChangeArrowheads="1"/>
                        </wps:cNvSpPr>
                        <wps:spPr bwMode="auto">
                          <a:xfrm>
                            <a:off x="1511526" y="3920934"/>
                            <a:ext cx="2197440" cy="586740"/>
                          </a:xfrm>
                          <a:prstGeom prst="diamond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1EBA6CD" w14:textId="77777777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该类别存在？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" name="直接箭头连接符 13"/>
                        <wps:cNvCnPr/>
                        <wps:spPr>
                          <a:xfrm>
                            <a:off x="2630987" y="2627483"/>
                            <a:ext cx="0" cy="4759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直接箭头连接符 14"/>
                        <wps:cNvCnPr/>
                        <wps:spPr>
                          <a:xfrm>
                            <a:off x="2610246" y="3511265"/>
                            <a:ext cx="0" cy="4335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连接符: 肘形 16"/>
                        <wps:cNvCnPr>
                          <a:stCxn id="235" idx="1"/>
                          <a:endCxn id="234" idx="0"/>
                        </wps:cNvCnPr>
                        <wps:spPr>
                          <a:xfrm rot="10800000" flipH="1" flipV="1">
                            <a:off x="1511525" y="4214303"/>
                            <a:ext cx="1164747" cy="931131"/>
                          </a:xfrm>
                          <a:prstGeom prst="bentConnector4">
                            <a:avLst>
                              <a:gd name="adj1" fmla="val -19627"/>
                              <a:gd name="adj2" fmla="val 65753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直接箭头连接符 19"/>
                        <wps:cNvCnPr/>
                        <wps:spPr>
                          <a:xfrm>
                            <a:off x="2691205" y="5569069"/>
                            <a:ext cx="0" cy="49364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8801" y="3882751"/>
                            <a:ext cx="3175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AE315" w14:textId="77777777" w:rsidR="00CC4CCF" w:rsidRDefault="00CC4CCF" w:rsidP="00025CA1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482609" y="3882751"/>
                            <a:ext cx="3175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9689F4" w14:textId="77777777" w:rsidR="00CC4CCF" w:rsidRDefault="00CC4CCF" w:rsidP="00025CA1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" name="连接符: 肘形 3"/>
                        <wps:cNvCnPr>
                          <a:stCxn id="235" idx="3"/>
                        </wps:cNvCnPr>
                        <wps:spPr>
                          <a:xfrm flipV="1">
                            <a:off x="3708966" y="2866290"/>
                            <a:ext cx="526704" cy="1348014"/>
                          </a:xfrm>
                          <a:prstGeom prst="bentConnector2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直接连接符 5"/>
                        <wps:cNvCnPr/>
                        <wps:spPr>
                          <a:xfrm flipH="1">
                            <a:off x="2630987" y="2866290"/>
                            <a:ext cx="1612634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79B4AB" id="画布 199" o:spid="_x0000_s1042" editas="canvas" style="width:6in;height:522.15pt;mso-position-horizontal-relative:char;mso-position-vertical-relative:line" coordsize="54864,66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">
                <v:shape id="_x0000_s1043" type="#_x0000_t75" style="position:absolute;width:54864;height:66313;visibility:visible;mso-wrap-style:square" stroked="t" strokecolor="black [3213]">
                  <v:fill o:detectmouseclick="t"/>
                  <v:path o:connecttype="none"/>
                </v:shape>
                <v:roundrect id="矩形: 圆角 2" o:spid="_x0000_s1044" style="position:absolute;left:22268;top:4880;width:7988;height:33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" filled="f" strokeweight="1pt">
                  <v:stroke joinstyle="miter"/>
                  <v:textbox>
                    <w:txbxContent>
                      <w:p w14:paraId="0F70090A" w14:textId="77777777" w:rsidR="00CC4CCF" w:rsidRPr="001B1F7B" w:rsidRDefault="00CC4CCF" w:rsidP="00025CA1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1B1F7B">
                          <w:rPr>
                            <w:rFonts w:hint="eastAsia"/>
                            <w:color w:val="000000" w:themeColor="text1"/>
                          </w:rPr>
                          <w:t>开始</w:t>
                        </w:r>
                      </w:p>
                    </w:txbxContent>
                  </v:textbox>
                </v:roundrect>
                <v:shape id="AutoShape 84" o:spid="_x0000_s1045" type="#_x0000_t32" style="position:absolute;left:26309;top:8353;width:0;height:44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">
                  <v:stroke endarrow="block"/>
                </v:shape>
                <v:rect id="矩形 186" o:spid="_x0000_s1046" style="position:absolute;left:18689;top:12807;width:15240;height:4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" filled="f" strokeweight="1pt">
                  <v:textbox>
                    <w:txbxContent>
                      <w:p w14:paraId="58178D59" w14:textId="77777777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显示</w:t>
                        </w:r>
                        <w:r w:rsidRPr="00284888">
                          <w:rPr>
                            <w:rFonts w:hint="eastAsia"/>
                            <w:color w:val="000000"/>
                            <w:szCs w:val="21"/>
                          </w:rPr>
                          <w:t>上架</w:t>
                        </w: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图书</w:t>
                        </w:r>
                        <w:r w:rsidRPr="00284888">
                          <w:rPr>
                            <w:rFonts w:hint="eastAsia"/>
                            <w:color w:val="000000"/>
                            <w:szCs w:val="21"/>
                          </w:rPr>
                          <w:t>总数</w:t>
                        </w:r>
                      </w:p>
                    </w:txbxContent>
                  </v:textbox>
                </v:rect>
                <v:roundrect id="矩形: 圆角 205" o:spid="_x0000_s1047" style="position:absolute;left:22948;top:60590;width:7988;height:336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" filled="f" strokeweight="1pt">
                  <v:stroke joinstyle="miter"/>
                  <v:textbox>
                    <w:txbxContent>
                      <w:p w14:paraId="1A96872F" w14:textId="77777777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结束</w:t>
                        </w:r>
                      </w:p>
                    </w:txbxContent>
                  </v:textbox>
                </v:roundrect>
                <v:rect id="矩形 220" o:spid="_x0000_s1048" style="position:absolute;left:18689;top:30963;width:14231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" filled="f" strokeweight="1pt">
                  <v:textbox>
                    <w:txbxContent>
                      <w:p w14:paraId="1BCCCAD4" w14:textId="77777777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输入图书类别</w:t>
                        </w:r>
                      </w:p>
                    </w:txbxContent>
                  </v:textbox>
                </v:rect>
                <v:rect id="矩形 229" o:spid="_x0000_s1049" style="position:absolute;left:18833;top:22083;width:14924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" filled="f" strokeweight="1pt">
                  <v:textbox>
                    <w:txbxContent>
                      <w:p w14:paraId="1A8DD5B3" w14:textId="77777777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选择分类统计</w:t>
                        </w:r>
                      </w:p>
                    </w:txbxContent>
                  </v:textbox>
                </v:rect>
                <v:shape id="连接符: 肘形 10" o:spid="_x0000_s1050" type="#_x0000_t34" style="position:absolute;left:23886;top:19661;width:4831;height:1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" strokecolor="black [3200]" strokeweight=".5pt">
                  <v:stroke endarrow="block"/>
                </v:shape>
                <v:rect id="矩形 234" o:spid="_x0000_s1051" style="position:absolute;left:19647;top:51454;width:14230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" filled="f" strokeweight="1pt">
                  <v:textbox>
                    <w:txbxContent>
                      <w:p w14:paraId="4E4BEDB9" w14:textId="77777777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显示统计结果</w:t>
                        </w:r>
                      </w:p>
                    </w:txbxContent>
                  </v:textbox>
                </v:rect>
                <v:shape id="菱形 235" o:spid="_x0000_s1052" type="#_x0000_t4" style="position:absolute;left:15115;top:39209;width:21974;height:5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" filled="f" strokecolor="black [3213]" strokeweight="1pt">
                  <v:textbox>
                    <w:txbxContent>
                      <w:p w14:paraId="51EBA6CD" w14:textId="77777777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该类别存在？</w:t>
                        </w:r>
                      </w:p>
                    </w:txbxContent>
                  </v:textbox>
                </v:shape>
                <v:shape id="直接箭头连接符 13" o:spid="_x0000_s1053" type="#_x0000_t32" style="position:absolute;left:26309;top:26274;width:0;height:47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" strokecolor="black [3200]" strokeweight=".5pt">
                  <v:stroke endarrow="block" joinstyle="miter"/>
                </v:shape>
                <v:shape id="直接箭头连接符 14" o:spid="_x0000_s1054" type="#_x0000_t32" style="position:absolute;left:26102;top:35112;width:0;height:43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" strokecolor="black [3200]" strokeweight=".5pt">
                  <v:stroke endarrow="block" joinstyle="miter"/>
                </v:shape>
                <v:shape id="连接符: 肘形 16" o:spid="_x0000_s1055" type="#_x0000_t35" style="position:absolute;left:15115;top:42143;width:11647;height:9311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" adj="-4239,14203" strokecolor="black [3200]" strokeweight=".5pt">
                  <v:stroke endarrow="block"/>
                </v:shape>
                <v:shape id="直接箭头连接符 19" o:spid="_x0000_s1056" type="#_x0000_t32" style="position:absolute;left:26912;top:55690;width:0;height:49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" strokecolor="black [3200]" strokeweight=".5pt">
                  <v:stroke endarrow="block" joinstyle="miter"/>
                </v:shape>
                <v:shape id="文本框 2" o:spid="_x0000_s1057" type="#_x0000_t202" style="position:absolute;left:12988;top:38827;width:3175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" filled="f" stroked="f">
                  <v:textbox style="mso-fit-shape-to-text:t">
                    <w:txbxContent>
                      <w:p w14:paraId="586AE315" w14:textId="77777777" w:rsidR="00CC4CCF" w:rsidRDefault="00CC4CCF" w:rsidP="00025CA1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是</w:t>
                        </w:r>
                      </w:p>
                    </w:txbxContent>
                  </v:textbox>
                </v:shape>
                <v:shape id="文本框 2" o:spid="_x0000_s1058" type="#_x0000_t202" style="position:absolute;left:34826;top:38827;width:3175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" filled="f" stroked="f">
                  <v:textbox style="mso-fit-shape-to-text:t">
                    <w:txbxContent>
                      <w:p w14:paraId="179689F4" w14:textId="77777777" w:rsidR="00CC4CCF" w:rsidRDefault="00CC4CCF" w:rsidP="00025CA1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否</w:t>
                        </w:r>
                      </w:p>
                    </w:txbxContent>
                  </v:textbox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连接符: 肘形 3" o:spid="_x0000_s1059" type="#_x0000_t33" style="position:absolute;left:37089;top:28662;width:5267;height:13481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" strokecolor="black [3200]" strokeweight=".5pt"/>
                <v:line id="直接连接符 5" o:spid="_x0000_s1060" style="position:absolute;flip:x;visibility:visible;mso-wrap-style:square" from="26309,28662" to="42436,28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" strokecolor="black [3200]" strokeweight=".5pt">
                  <v:stroke joinstyle="miter"/>
                </v:line>
                <w10:anchorlock/>
              </v:group>
            </w:pict>
          </mc:Fallback>
        </mc:AlternateContent>
      </w:r>
    </w:p>
    <w:p w14:paraId="2515824B" w14:textId="70A3604B" w:rsidR="00A85788" w:rsidRDefault="00567B9D" w:rsidP="00567B9D">
      <w:pPr>
        <w:jc w:val="center"/>
      </w:pPr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2.1.1</w:t>
      </w:r>
      <w:r>
        <w:fldChar w:fldCharType="end"/>
      </w:r>
      <w:r>
        <w:noBreakHyphen/>
      </w:r>
      <w:r w:rsidR="009D458E">
        <w:t>2</w:t>
      </w:r>
      <w:r w:rsidR="00B471C4">
        <w:rPr>
          <w:rFonts w:hint="eastAsia"/>
        </w:rPr>
        <w:t>统计图书</w:t>
      </w:r>
      <w:r>
        <w:rPr>
          <w:rFonts w:hint="eastAsia"/>
        </w:rPr>
        <w:t>信息程序流程图</w:t>
      </w:r>
      <w:bookmarkEnd w:id="28"/>
    </w:p>
    <w:p w14:paraId="278DE8C4" w14:textId="6DD81729" w:rsidR="004A708E" w:rsidRDefault="009B10D4" w:rsidP="00775D98">
      <w:pPr>
        <w:pStyle w:val="4"/>
      </w:pPr>
      <w:bookmarkStart w:id="29" w:name="_Toc24927003"/>
      <w:r>
        <w:rPr>
          <w:rFonts w:hint="eastAsia"/>
        </w:rPr>
        <w:lastRenderedPageBreak/>
        <w:t>下架违规图书</w:t>
      </w:r>
      <w:bookmarkEnd w:id="29"/>
    </w:p>
    <w:p w14:paraId="234C8D85" w14:textId="0ABBC698" w:rsidR="00B1452F" w:rsidRPr="00B1452F" w:rsidRDefault="00025CA1" w:rsidP="002A7E54">
      <w:pPr>
        <w:ind w:firstLineChars="450" w:firstLine="945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60BE5D74" wp14:editId="021419BD">
                <wp:extent cx="5486400" cy="5619750"/>
                <wp:effectExtent l="0" t="0" r="19050" b="19050"/>
                <wp:docPr id="166" name="画布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145" name="矩形: 圆角 1"/>
                        <wps:cNvSpPr>
                          <a:spLocks noChangeArrowheads="1"/>
                        </wps:cNvSpPr>
                        <wps:spPr bwMode="auto">
                          <a:xfrm>
                            <a:off x="2242052" y="161596"/>
                            <a:ext cx="799100" cy="3377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7BD16F2" w14:textId="77777777" w:rsidR="00CC4CCF" w:rsidRPr="001B1F7B" w:rsidRDefault="00CC4CCF" w:rsidP="00025CA1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1B1F7B">
                                <w:rPr>
                                  <w:rFonts w:hint="eastAsia"/>
                                  <w:color w:val="000000" w:themeColor="text1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6" name="菱形 10"/>
                        <wps:cNvSpPr>
                          <a:spLocks noChangeArrowheads="1"/>
                        </wps:cNvSpPr>
                        <wps:spPr bwMode="auto">
                          <a:xfrm>
                            <a:off x="1104183" y="2228217"/>
                            <a:ext cx="3122762" cy="661632"/>
                          </a:xfrm>
                          <a:prstGeom prst="diamond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C262D83" w14:textId="77777777" w:rsidR="00CC4CCF" w:rsidRPr="001B1F7B" w:rsidRDefault="00CC4CCF" w:rsidP="00025CA1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书名与所属类别一致？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7" name="矩形: 圆角 11"/>
                        <wps:cNvSpPr>
                          <a:spLocks noChangeArrowheads="1"/>
                        </wps:cNvSpPr>
                        <wps:spPr bwMode="auto">
                          <a:xfrm>
                            <a:off x="2290057" y="5056514"/>
                            <a:ext cx="798800" cy="3371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FACCE22" w14:textId="77777777" w:rsidR="00CC4CCF" w:rsidRPr="001B1F7B" w:rsidRDefault="00CC4CCF" w:rsidP="00025CA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1B1F7B">
                                <w:rPr>
                                  <w:rFonts w:ascii="Times New Roman" w:hint="eastAsia"/>
                                  <w:color w:val="000000" w:themeColor="text1"/>
                                  <w:kern w:val="2"/>
                                  <w:sz w:val="21"/>
                                  <w:szCs w:val="21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798791" y="1694098"/>
                            <a:ext cx="317500" cy="289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6CDC7F" w14:textId="77777777" w:rsidR="00CC4CCF" w:rsidRDefault="00CC4CCF" w:rsidP="00025CA1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25943" y="2578397"/>
                            <a:ext cx="317500" cy="289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3CE6C" w14:textId="77777777" w:rsidR="00CC4CCF" w:rsidRDefault="00CC4CCF" w:rsidP="00025CA1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1" name="矩形 151"/>
                        <wps:cNvSpPr>
                          <a:spLocks noChangeArrowheads="1"/>
                        </wps:cNvSpPr>
                        <wps:spPr bwMode="auto">
                          <a:xfrm>
                            <a:off x="1544130" y="3328643"/>
                            <a:ext cx="2254662" cy="4933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42300B8" w14:textId="25718330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标记违规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866125" y="2673034"/>
                            <a:ext cx="3175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DF5382" w14:textId="77777777" w:rsidR="00CC4CCF" w:rsidRDefault="00CC4CCF" w:rsidP="00025CA1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3" name="矩形 153"/>
                        <wps:cNvSpPr>
                          <a:spLocks noChangeArrowheads="1"/>
                        </wps:cNvSpPr>
                        <wps:spPr bwMode="auto">
                          <a:xfrm>
                            <a:off x="1979501" y="862642"/>
                            <a:ext cx="1341669" cy="3524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B9372B4" w14:textId="77777777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选择查询书籍信息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4" name="矩形 154"/>
                        <wps:cNvSpPr>
                          <a:spLocks noChangeArrowheads="1"/>
                        </wps:cNvSpPr>
                        <wps:spPr bwMode="auto">
                          <a:xfrm>
                            <a:off x="1979502" y="1534346"/>
                            <a:ext cx="1354347" cy="3524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2A41A04" w14:textId="77777777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显示书籍信息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6" name="直接箭头连接符 156"/>
                        <wps:cNvCnPr/>
                        <wps:spPr>
                          <a:xfrm>
                            <a:off x="2650336" y="508653"/>
                            <a:ext cx="0" cy="3481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直接箭头连接符 158"/>
                        <wps:cNvCnPr>
                          <a:endCxn id="154" idx="0"/>
                        </wps:cNvCnPr>
                        <wps:spPr>
                          <a:xfrm>
                            <a:off x="2656676" y="1220180"/>
                            <a:ext cx="0" cy="3141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直接箭头连接符 159"/>
                        <wps:cNvCnPr>
                          <a:endCxn id="146" idx="0"/>
                        </wps:cNvCnPr>
                        <wps:spPr>
                          <a:xfrm>
                            <a:off x="2665564" y="1893484"/>
                            <a:ext cx="0" cy="3347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连接符: 肘形 21"/>
                        <wps:cNvCnPr>
                          <a:stCxn id="146" idx="3"/>
                          <a:endCxn id="151" idx="0"/>
                        </wps:cNvCnPr>
                        <wps:spPr>
                          <a:xfrm flipH="1">
                            <a:off x="2671461" y="2559033"/>
                            <a:ext cx="1555484" cy="769610"/>
                          </a:xfrm>
                          <a:prstGeom prst="bentConnector4">
                            <a:avLst>
                              <a:gd name="adj1" fmla="val -14696"/>
                              <a:gd name="adj2" fmla="val 71492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矩形 248"/>
                        <wps:cNvSpPr>
                          <a:spLocks noChangeArrowheads="1"/>
                        </wps:cNvSpPr>
                        <wps:spPr bwMode="auto">
                          <a:xfrm>
                            <a:off x="1560227" y="4243041"/>
                            <a:ext cx="2254250" cy="4933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C86CEE3" w14:textId="77777777" w:rsidR="00CC4CCF" w:rsidRDefault="00CC4CCF" w:rsidP="00025CA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显示违规处理结果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2" name="直接箭头连接符 22"/>
                        <wps:cNvCnPr>
                          <a:endCxn id="248" idx="0"/>
                        </wps:cNvCnPr>
                        <wps:spPr>
                          <a:xfrm>
                            <a:off x="2687352" y="3828131"/>
                            <a:ext cx="0" cy="4149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直接箭头连接符 23"/>
                        <wps:cNvCnPr>
                          <a:stCxn id="248" idx="2"/>
                          <a:endCxn id="147" idx="0"/>
                        </wps:cNvCnPr>
                        <wps:spPr>
                          <a:xfrm>
                            <a:off x="2687352" y="4736436"/>
                            <a:ext cx="2105" cy="3200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连接符: 肘形 29"/>
                        <wps:cNvCnPr>
                          <a:stCxn id="146" idx="1"/>
                        </wps:cNvCnPr>
                        <wps:spPr>
                          <a:xfrm rot="10800000" flipH="1">
                            <a:off x="1104181" y="1345721"/>
                            <a:ext cx="1552493" cy="1213313"/>
                          </a:xfrm>
                          <a:prstGeom prst="bentConnector3">
                            <a:avLst>
                              <a:gd name="adj1" fmla="val -14725"/>
                            </a:avLst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0BE5D74" id="画布 166" o:spid="_x0000_s1061" editas="canvas" style="width:6in;height:442.5pt;mso-position-horizontal-relative:char;mso-position-vertical-relative:line" coordsize="54864,56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">
                <v:shape id="_x0000_s1062" type="#_x0000_t75" style="position:absolute;width:54864;height:56197;visibility:visible;mso-wrap-style:square" stroked="t" strokecolor="black [3213]">
                  <v:fill o:detectmouseclick="t"/>
                  <v:path o:connecttype="none"/>
                </v:shape>
                <v:roundrect id="矩形: 圆角 1" o:spid="_x0000_s1063" style="position:absolute;left:22420;top:1615;width:7991;height:33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77BD16F2" w14:textId="77777777" w:rsidR="00CC4CCF" w:rsidRPr="001B1F7B" w:rsidRDefault="00CC4CCF" w:rsidP="00025CA1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1B1F7B">
                          <w:rPr>
                            <w:rFonts w:hint="eastAsia"/>
                            <w:color w:val="000000" w:themeColor="text1"/>
                          </w:rPr>
                          <w:t>开始</w:t>
                        </w:r>
                      </w:p>
                    </w:txbxContent>
                  </v:textbox>
                </v:roundrect>
                <v:shape id="菱形 10" o:spid="_x0000_s1064" type="#_x0000_t4" style="position:absolute;left:11041;top:22282;width:31228;height:6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" filled="f" strokecolor="black [3213]" strokeweight="1pt">
                  <v:textbox>
                    <w:txbxContent>
                      <w:p w14:paraId="2C262D83" w14:textId="77777777" w:rsidR="00CC4CCF" w:rsidRPr="001B1F7B" w:rsidRDefault="00CC4CCF" w:rsidP="00025CA1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书名与所属类别一致？</w:t>
                        </w:r>
                      </w:p>
                    </w:txbxContent>
                  </v:textbox>
                </v:shape>
                <v:roundrect id="矩形: 圆角 11" o:spid="_x0000_s1065" style="position:absolute;left:22900;top:50565;width:7988;height:337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4FACCE22" w14:textId="77777777" w:rsidR="00CC4CCF" w:rsidRPr="001B1F7B" w:rsidRDefault="00CC4CCF" w:rsidP="00025CA1">
                        <w:pPr>
                          <w:pStyle w:val="af1"/>
                          <w:spacing w:before="0" w:beforeAutospacing="0" w:after="0" w:afterAutospacing="0"/>
                          <w:jc w:val="center"/>
                          <w:rPr>
                            <w:color w:val="000000" w:themeColor="text1"/>
                          </w:rPr>
                        </w:pPr>
                        <w:r w:rsidRPr="001B1F7B">
                          <w:rPr>
                            <w:rFonts w:ascii="Times New Roman" w:hint="eastAsia"/>
                            <w:color w:val="000000" w:themeColor="text1"/>
                            <w:kern w:val="2"/>
                            <w:sz w:val="21"/>
                            <w:szCs w:val="21"/>
                          </w:rPr>
                          <w:t>结束</w:t>
                        </w:r>
                      </w:p>
                    </w:txbxContent>
                  </v:textbox>
                </v:roundrect>
                <v:shape id="文本框 2" o:spid="_x0000_s1066" type="#_x0000_t202" style="position:absolute;left:37987;top:16940;width:3175;height:2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" filled="f" stroked="f">
                  <v:textbox style="mso-fit-shape-to-text:t">
                    <w:txbxContent>
                      <w:p w14:paraId="336CDC7F" w14:textId="77777777" w:rsidR="00CC4CCF" w:rsidRDefault="00CC4CCF" w:rsidP="00025CA1">
                        <w:pPr>
                          <w:rPr>
                            <w:kern w:val="0"/>
                            <w:sz w:val="24"/>
                          </w:rPr>
                        </w:pPr>
                      </w:p>
                    </w:txbxContent>
                  </v:textbox>
                </v:shape>
                <v:shape id="文本框 2" o:spid="_x0000_s1067" type="#_x0000_t202" style="position:absolute;left:8259;top:25783;width:3175;height:2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" filled="f" stroked="f">
                  <v:textbox style="mso-fit-shape-to-text:t">
                    <w:txbxContent>
                      <w:p w14:paraId="7253CE6C" w14:textId="77777777" w:rsidR="00CC4CCF" w:rsidRDefault="00CC4CCF" w:rsidP="00025CA1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是</w:t>
                        </w:r>
                      </w:p>
                    </w:txbxContent>
                  </v:textbox>
                </v:shape>
                <v:rect id="矩形 151" o:spid="_x0000_s1068" style="position:absolute;left:15441;top:33286;width:22546;height:4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" filled="f" strokecolor="black [3213]" strokeweight="1pt">
                  <v:textbox>
                    <w:txbxContent>
                      <w:p w14:paraId="142300B8" w14:textId="25718330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标记违规</w:t>
                        </w:r>
                      </w:p>
                    </w:txbxContent>
                  </v:textbox>
                </v:rect>
                <v:shape id="文本框 2" o:spid="_x0000_s1069" type="#_x0000_t202" style="position:absolute;left:38661;top:26730;width:3175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" filled="f" stroked="f">
                  <v:textbox style="mso-fit-shape-to-text:t">
                    <w:txbxContent>
                      <w:p w14:paraId="1DDF5382" w14:textId="77777777" w:rsidR="00CC4CCF" w:rsidRDefault="00CC4CCF" w:rsidP="00025CA1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否</w:t>
                        </w:r>
                      </w:p>
                    </w:txbxContent>
                  </v:textbox>
                </v:shape>
                <v:rect id="矩形 153" o:spid="_x0000_s1070" style="position:absolute;left:19795;top:8626;width:13416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" filled="f" strokecolor="black [3213]" strokeweight="1pt">
                  <v:textbox>
                    <w:txbxContent>
                      <w:p w14:paraId="1B9372B4" w14:textId="77777777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选择查询书籍信息</w:t>
                        </w:r>
                      </w:p>
                    </w:txbxContent>
                  </v:textbox>
                </v:rect>
                <v:rect id="矩形 154" o:spid="_x0000_s1071" style="position:absolute;left:19795;top:15343;width:13543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" filled="f" strokecolor="black [3213]" strokeweight="1pt">
                  <v:textbox>
                    <w:txbxContent>
                      <w:p w14:paraId="02A41A04" w14:textId="77777777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显示书籍信息</w:t>
                        </w:r>
                      </w:p>
                    </w:txbxContent>
                  </v:textbox>
                </v:rect>
                <v:shape id="直接箭头连接符 156" o:spid="_x0000_s1072" type="#_x0000_t32" style="position:absolute;left:26503;top:5086;width:0;height:34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" strokecolor="black [3200]" strokeweight=".5pt">
                  <v:stroke endarrow="block" joinstyle="miter"/>
                </v:shape>
                <v:shape id="直接箭头连接符 158" o:spid="_x0000_s1073" type="#_x0000_t32" style="position:absolute;left:26566;top:12201;width:0;height:31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" strokecolor="black [3200]" strokeweight=".5pt">
                  <v:stroke endarrow="block" joinstyle="miter"/>
                </v:shape>
                <v:shape id="直接箭头连接符 159" o:spid="_x0000_s1074" type="#_x0000_t32" style="position:absolute;left:26655;top:18934;width:0;height:33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" strokecolor="black [3200]" strokeweight=".5pt">
                  <v:stroke endarrow="block" joinstyle="miter"/>
                </v:shape>
                <v:shape id="连接符: 肘形 21" o:spid="_x0000_s1075" type="#_x0000_t35" style="position:absolute;left:26714;top:25590;width:15555;height:769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" adj="-3174,15442" strokecolor="black [3200]" strokeweight=".5pt">
                  <v:stroke endarrow="block"/>
                </v:shape>
                <v:rect id="矩形 248" o:spid="_x0000_s1076" style="position:absolute;left:15602;top:42430;width:22542;height:4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" filled="f" strokecolor="black [3213]" strokeweight="1pt">
                  <v:textbox>
                    <w:txbxContent>
                      <w:p w14:paraId="6C86CEE3" w14:textId="77777777" w:rsidR="00CC4CCF" w:rsidRDefault="00CC4CCF" w:rsidP="00025CA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显示违规处理结果</w:t>
                        </w:r>
                      </w:p>
                    </w:txbxContent>
                  </v:textbox>
                </v:rect>
                <v:shape id="直接箭头连接符 22" o:spid="_x0000_s1077" type="#_x0000_t32" style="position:absolute;left:26873;top:38281;width:0;height:41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" strokecolor="black [3200]" strokeweight=".5pt">
                  <v:stroke endarrow="block" joinstyle="miter"/>
                </v:shape>
                <v:shape id="直接箭头连接符 23" o:spid="_x0000_s1078" type="#_x0000_t32" style="position:absolute;left:26873;top:47364;width:21;height:32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" strokecolor="black [3200]" strokeweight=".5pt">
                  <v:stroke endarrow="block" joinstyle="miter"/>
                </v:shape>
                <v:shape id="连接符: 肘形 29" o:spid="_x0000_s1079" type="#_x0000_t34" style="position:absolute;left:11041;top:13457;width:15525;height:12133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" adj="-3181" strokecolor="black [3200]" strokeweight=".5pt"/>
                <w10:anchorlock/>
              </v:group>
            </w:pict>
          </mc:Fallback>
        </mc:AlternateContent>
      </w:r>
    </w:p>
    <w:p w14:paraId="3C57A69C" w14:textId="398B1D40" w:rsidR="00567B9D" w:rsidRPr="00567B9D" w:rsidRDefault="00567B9D" w:rsidP="00F65908">
      <w:pPr>
        <w:jc w:val="center"/>
      </w:pPr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2.1.1</w:t>
      </w:r>
      <w:r>
        <w:fldChar w:fldCharType="end"/>
      </w:r>
      <w:r>
        <w:noBreakHyphen/>
      </w:r>
      <w:r w:rsidR="00244154">
        <w:t>3</w:t>
      </w:r>
      <w:r>
        <w:rPr>
          <w:rFonts w:hint="eastAsia"/>
        </w:rPr>
        <w:t>下架违规图书程序流程图</w:t>
      </w:r>
    </w:p>
    <w:p w14:paraId="22FC5E2B" w14:textId="7FBB8966" w:rsidR="00122A4A" w:rsidRDefault="00122A4A" w:rsidP="00122A4A">
      <w:pPr>
        <w:pStyle w:val="3"/>
      </w:pPr>
      <w:bookmarkStart w:id="30" w:name="_Toc7671744"/>
      <w:bookmarkStart w:id="31" w:name="_Toc24927004"/>
      <w:r>
        <w:rPr>
          <w:rFonts w:hint="eastAsia"/>
        </w:rPr>
        <w:t>单据数据描述</w:t>
      </w:r>
      <w:bookmarkEnd w:id="30"/>
      <w:bookmarkEnd w:id="31"/>
    </w:p>
    <w:p w14:paraId="46B56C84" w14:textId="4B38C631" w:rsidR="00122A4A" w:rsidRDefault="00122A4A" w:rsidP="005C0BF6">
      <w:pPr>
        <w:pStyle w:val="a7"/>
        <w:ind w:firstLine="420"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2.1</w:t>
      </w:r>
      <w:r>
        <w:fldChar w:fldCharType="end"/>
      </w:r>
      <w:r>
        <w:noBreakHyphen/>
      </w:r>
      <w:r w:rsidR="008973C8">
        <w:t>2</w:t>
      </w:r>
      <w:r>
        <w:rPr>
          <w:rFonts w:hint="eastAsia"/>
        </w:rPr>
        <w:t>所有单据数据描述列表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51"/>
        <w:gridCol w:w="1483"/>
        <w:gridCol w:w="3117"/>
        <w:gridCol w:w="1844"/>
        <w:gridCol w:w="3487"/>
      </w:tblGrid>
      <w:tr w:rsidR="00B46EBB" w14:paraId="0AAE8DA1" w14:textId="77777777" w:rsidTr="00B46EBB">
        <w:tc>
          <w:tcPr>
            <w:tcW w:w="352" w:type="pct"/>
            <w:shd w:val="clear" w:color="auto" w:fill="D9D9D9"/>
          </w:tcPr>
          <w:p w14:paraId="34C8CB73" w14:textId="77777777" w:rsidR="00B46EBB" w:rsidRDefault="00B46EBB" w:rsidP="00B46EB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4" w:type="pct"/>
            <w:shd w:val="clear" w:color="auto" w:fill="D9D9D9"/>
          </w:tcPr>
          <w:p w14:paraId="1631CC14" w14:textId="77777777" w:rsidR="00B46EBB" w:rsidRDefault="00B46EBB" w:rsidP="00B46EB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单据名称</w:t>
            </w:r>
          </w:p>
        </w:tc>
        <w:tc>
          <w:tcPr>
            <w:tcW w:w="1459" w:type="pct"/>
            <w:shd w:val="clear" w:color="auto" w:fill="D9D9D9"/>
          </w:tcPr>
          <w:p w14:paraId="0F6ED1D1" w14:textId="77777777" w:rsidR="00B46EBB" w:rsidRDefault="00B46EBB" w:rsidP="00B46EB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所属功能</w:t>
            </w:r>
          </w:p>
        </w:tc>
        <w:tc>
          <w:tcPr>
            <w:tcW w:w="863" w:type="pct"/>
            <w:shd w:val="clear" w:color="auto" w:fill="D9D9D9"/>
          </w:tcPr>
          <w:p w14:paraId="2973FB65" w14:textId="77777777" w:rsidR="00B46EBB" w:rsidRDefault="00B46EBB" w:rsidP="00B46EB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1632" w:type="pct"/>
            <w:shd w:val="clear" w:color="auto" w:fill="D9D9D9"/>
          </w:tcPr>
          <w:p w14:paraId="61801B92" w14:textId="77777777" w:rsidR="00B46EBB" w:rsidRDefault="00B46EBB" w:rsidP="00B46EB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46EBB" w14:paraId="7ED7D6F0" w14:textId="77777777" w:rsidTr="00B46EBB">
        <w:tc>
          <w:tcPr>
            <w:tcW w:w="352" w:type="pct"/>
            <w:shd w:val="clear" w:color="auto" w:fill="auto"/>
          </w:tcPr>
          <w:p w14:paraId="657C07F1" w14:textId="7E08B4FD" w:rsidR="00B46EBB" w:rsidRDefault="006975F4" w:rsidP="00B46EBB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4" w:type="pct"/>
          </w:tcPr>
          <w:p w14:paraId="62499A11" w14:textId="77777777" w:rsidR="00B46EBB" w:rsidRPr="00A07542" w:rsidRDefault="00B46EBB" w:rsidP="00B46EBB">
            <w:pPr>
              <w:pStyle w:val="a7"/>
              <w:ind w:firstLineChars="0" w:firstLine="0"/>
              <w:jc w:val="left"/>
              <w:rPr>
                <w:color w:val="FF0000"/>
              </w:rPr>
            </w:pPr>
            <w:r>
              <w:rPr>
                <w:rFonts w:hint="eastAsia"/>
              </w:rPr>
              <w:t>买家信息</w:t>
            </w:r>
          </w:p>
        </w:tc>
        <w:tc>
          <w:tcPr>
            <w:tcW w:w="1459" w:type="pct"/>
            <w:shd w:val="clear" w:color="auto" w:fill="auto"/>
          </w:tcPr>
          <w:p w14:paraId="3CA85F22" w14:textId="77777777" w:rsidR="00B46EBB" w:rsidRPr="00561375" w:rsidRDefault="00B46EBB" w:rsidP="00B46EBB">
            <w:pPr>
              <w:pStyle w:val="a7"/>
              <w:ind w:firstLineChars="0" w:firstLine="0"/>
              <w:jc w:val="left"/>
            </w:pPr>
            <w:r>
              <w:rPr>
                <w:rFonts w:hint="eastAsia"/>
              </w:rPr>
              <w:t>查看买家信息</w:t>
            </w:r>
          </w:p>
        </w:tc>
        <w:tc>
          <w:tcPr>
            <w:tcW w:w="863" w:type="pct"/>
            <w:shd w:val="clear" w:color="auto" w:fill="auto"/>
          </w:tcPr>
          <w:p w14:paraId="225676D7" w14:textId="77777777" w:rsidR="00B46EBB" w:rsidRPr="00561375" w:rsidRDefault="00B46EBB" w:rsidP="00B46EBB">
            <w:pPr>
              <w:pStyle w:val="a7"/>
              <w:ind w:firstLineChars="0" w:firstLine="0"/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天</w:t>
            </w:r>
          </w:p>
        </w:tc>
        <w:tc>
          <w:tcPr>
            <w:tcW w:w="1632" w:type="pct"/>
          </w:tcPr>
          <w:p w14:paraId="6A19E7A0" w14:textId="71D8AF2A" w:rsidR="00B46EBB" w:rsidRDefault="00B46EBB" w:rsidP="00B46EBB">
            <w:pPr>
              <w:pStyle w:val="a7"/>
              <w:ind w:firstLineChars="0" w:firstLine="0"/>
              <w:jc w:val="left"/>
            </w:pPr>
          </w:p>
        </w:tc>
      </w:tr>
      <w:tr w:rsidR="00B46EBB" w14:paraId="32BC27C4" w14:textId="77777777" w:rsidTr="00B46EBB">
        <w:tc>
          <w:tcPr>
            <w:tcW w:w="352" w:type="pct"/>
            <w:shd w:val="clear" w:color="auto" w:fill="auto"/>
          </w:tcPr>
          <w:p w14:paraId="395DB205" w14:textId="63B9427A" w:rsidR="00B46EBB" w:rsidRDefault="006975F4" w:rsidP="00B46EBB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4" w:type="pct"/>
          </w:tcPr>
          <w:p w14:paraId="5A8334F8" w14:textId="77777777" w:rsidR="00B46EBB" w:rsidRDefault="00B46EBB" w:rsidP="00B46EBB">
            <w:pPr>
              <w:pStyle w:val="a7"/>
              <w:ind w:firstLineChars="0" w:firstLine="0"/>
              <w:jc w:val="left"/>
            </w:pPr>
            <w:r>
              <w:rPr>
                <w:rFonts w:hint="eastAsia"/>
              </w:rPr>
              <w:t>图书信息</w:t>
            </w:r>
          </w:p>
        </w:tc>
        <w:tc>
          <w:tcPr>
            <w:tcW w:w="1459" w:type="pct"/>
            <w:shd w:val="clear" w:color="auto" w:fill="auto"/>
          </w:tcPr>
          <w:p w14:paraId="7693EF0C" w14:textId="77777777" w:rsidR="00B46EBB" w:rsidRDefault="00B46EBB" w:rsidP="00B46EBB">
            <w:pPr>
              <w:pStyle w:val="a7"/>
              <w:ind w:firstLineChars="0" w:firstLine="0"/>
              <w:jc w:val="left"/>
            </w:pPr>
            <w:r>
              <w:rPr>
                <w:rFonts w:hint="eastAsia"/>
              </w:rPr>
              <w:t>统计图书信息、下架违规图书</w:t>
            </w:r>
          </w:p>
        </w:tc>
        <w:tc>
          <w:tcPr>
            <w:tcW w:w="863" w:type="pct"/>
            <w:shd w:val="clear" w:color="auto" w:fill="auto"/>
          </w:tcPr>
          <w:p w14:paraId="2446A136" w14:textId="77777777" w:rsidR="00B46EBB" w:rsidRDefault="00B46EBB" w:rsidP="00B46EBB">
            <w:pPr>
              <w:pStyle w:val="a7"/>
              <w:ind w:firstLineChars="0" w:firstLine="0"/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天</w:t>
            </w:r>
          </w:p>
        </w:tc>
        <w:tc>
          <w:tcPr>
            <w:tcW w:w="1632" w:type="pct"/>
          </w:tcPr>
          <w:p w14:paraId="4B951E67" w14:textId="11E2C20C" w:rsidR="00B46EBB" w:rsidRDefault="0044588F" w:rsidP="00B46EBB">
            <w:pPr>
              <w:pStyle w:val="a7"/>
              <w:ind w:firstLineChars="0" w:firstLine="0"/>
              <w:jc w:val="left"/>
            </w:pPr>
            <w:r>
              <w:rPr>
                <w:rFonts w:hint="eastAsia"/>
              </w:rPr>
              <w:t>统计图书和下架违规图书都需要用到图书信息，因此合并</w:t>
            </w:r>
          </w:p>
        </w:tc>
      </w:tr>
    </w:tbl>
    <w:p w14:paraId="0BBD0E31" w14:textId="5357CBD1" w:rsidR="00122A4A" w:rsidRDefault="00190B82" w:rsidP="00263B95">
      <w:pPr>
        <w:pStyle w:val="4"/>
        <w:ind w:left="198" w:hanging="198"/>
      </w:pPr>
      <w:bookmarkStart w:id="32" w:name="_Toc24927005"/>
      <w:r>
        <w:rPr>
          <w:rFonts w:hint="eastAsia"/>
        </w:rPr>
        <w:lastRenderedPageBreak/>
        <w:t>买家信息</w:t>
      </w:r>
      <w:bookmarkEnd w:id="32"/>
    </w:p>
    <w:p w14:paraId="6ED625C5" w14:textId="5D9C7054" w:rsidR="00122A4A" w:rsidRDefault="00122A4A" w:rsidP="005C0BF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数据项的详细描述信息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88"/>
        <w:gridCol w:w="1768"/>
        <w:gridCol w:w="763"/>
        <w:gridCol w:w="4474"/>
        <w:gridCol w:w="763"/>
        <w:gridCol w:w="1265"/>
        <w:gridCol w:w="761"/>
      </w:tblGrid>
      <w:tr w:rsidR="00B4586F" w:rsidRPr="004D7BD3" w14:paraId="2391F258" w14:textId="77777777" w:rsidTr="00B4586F">
        <w:tc>
          <w:tcPr>
            <w:tcW w:w="888" w:type="dxa"/>
            <w:shd w:val="clear" w:color="auto" w:fill="D9D9D9"/>
          </w:tcPr>
          <w:p w14:paraId="25F70421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编号</w:t>
            </w:r>
          </w:p>
        </w:tc>
        <w:tc>
          <w:tcPr>
            <w:tcW w:w="1768" w:type="dxa"/>
            <w:shd w:val="clear" w:color="auto" w:fill="D9D9D9"/>
          </w:tcPr>
          <w:p w14:paraId="1066374A" w14:textId="77777777" w:rsidR="00B4586F" w:rsidRPr="004D7BD3" w:rsidRDefault="00B4586F" w:rsidP="00B4586F">
            <w:r w:rsidRPr="004D7BD3">
              <w:rPr>
                <w:rFonts w:hint="eastAsia"/>
              </w:rPr>
              <w:t>数据项名</w:t>
            </w:r>
          </w:p>
        </w:tc>
        <w:tc>
          <w:tcPr>
            <w:tcW w:w="763" w:type="dxa"/>
            <w:shd w:val="clear" w:color="auto" w:fill="D9D9D9"/>
          </w:tcPr>
          <w:p w14:paraId="3C63C86E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主键</w:t>
            </w:r>
          </w:p>
        </w:tc>
        <w:tc>
          <w:tcPr>
            <w:tcW w:w="4474" w:type="dxa"/>
            <w:shd w:val="clear" w:color="auto" w:fill="D9D9D9"/>
          </w:tcPr>
          <w:p w14:paraId="5B0D06CA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特征</w:t>
            </w:r>
          </w:p>
        </w:tc>
        <w:tc>
          <w:tcPr>
            <w:tcW w:w="763" w:type="dxa"/>
            <w:shd w:val="clear" w:color="auto" w:fill="D9D9D9"/>
          </w:tcPr>
          <w:p w14:paraId="1DCA63A1" w14:textId="77777777" w:rsidR="00B4586F" w:rsidRPr="004D7BD3" w:rsidRDefault="00B4586F" w:rsidP="00B4586F">
            <w:pPr>
              <w:jc w:val="center"/>
            </w:pPr>
            <w:proofErr w:type="gramStart"/>
            <w:r w:rsidRPr="004D7BD3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265" w:type="dxa"/>
            <w:shd w:val="clear" w:color="auto" w:fill="D9D9D9"/>
          </w:tcPr>
          <w:p w14:paraId="785CCEB5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取值范围</w:t>
            </w:r>
          </w:p>
        </w:tc>
        <w:tc>
          <w:tcPr>
            <w:tcW w:w="761" w:type="dxa"/>
            <w:shd w:val="clear" w:color="auto" w:fill="D9D9D9"/>
          </w:tcPr>
          <w:p w14:paraId="1B72F0F0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备注</w:t>
            </w:r>
          </w:p>
        </w:tc>
      </w:tr>
      <w:tr w:rsidR="00B4586F" w:rsidRPr="004D7BD3" w14:paraId="0B0A6175" w14:textId="77777777" w:rsidTr="00B4586F">
        <w:tc>
          <w:tcPr>
            <w:tcW w:w="888" w:type="dxa"/>
          </w:tcPr>
          <w:p w14:paraId="310AD490" w14:textId="65D1DC40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1</w:t>
            </w:r>
            <w:r w:rsidRPr="004D7BD3">
              <w:fldChar w:fldCharType="end"/>
            </w:r>
          </w:p>
        </w:tc>
        <w:tc>
          <w:tcPr>
            <w:tcW w:w="1768" w:type="dxa"/>
          </w:tcPr>
          <w:p w14:paraId="078973CE" w14:textId="77777777" w:rsidR="00B4586F" w:rsidRPr="004D7BD3" w:rsidRDefault="00B4586F" w:rsidP="00B4586F">
            <w:pPr>
              <w:jc w:val="left"/>
              <w:rPr>
                <w:color w:val="FF0000"/>
              </w:rPr>
            </w:pPr>
            <w:r w:rsidRPr="004D7BD3">
              <w:rPr>
                <w:rFonts w:hint="eastAsia"/>
              </w:rPr>
              <w:t>买家号</w:t>
            </w:r>
          </w:p>
        </w:tc>
        <w:tc>
          <w:tcPr>
            <w:tcW w:w="763" w:type="dxa"/>
          </w:tcPr>
          <w:p w14:paraId="3F2C50FF" w14:textId="77777777" w:rsidR="00B4586F" w:rsidRPr="004D7BD3" w:rsidRDefault="00B4586F" w:rsidP="00B4586F">
            <w:pPr>
              <w:jc w:val="left"/>
            </w:pPr>
            <w:r w:rsidRPr="004D7BD3">
              <w:rPr>
                <w:rFonts w:hint="eastAsia"/>
              </w:rPr>
              <w:t>是</w:t>
            </w:r>
          </w:p>
        </w:tc>
        <w:tc>
          <w:tcPr>
            <w:tcW w:w="4474" w:type="dxa"/>
          </w:tcPr>
          <w:p w14:paraId="222C1217" w14:textId="77777777" w:rsidR="00B4586F" w:rsidRPr="004D7BD3" w:rsidRDefault="00B4586F" w:rsidP="00B4586F">
            <w:pPr>
              <w:jc w:val="left"/>
            </w:pPr>
            <w:r w:rsidRPr="004D7BD3">
              <w:rPr>
                <w:rFonts w:hint="eastAsia"/>
              </w:rPr>
              <w:t>字符型，固定长度，</w:t>
            </w:r>
            <w:r w:rsidRPr="004D7BD3">
              <w:rPr>
                <w:rFonts w:hint="eastAsia"/>
              </w:rPr>
              <w:t>1</w:t>
            </w:r>
            <w:r w:rsidRPr="004D7BD3">
              <w:t>0</w:t>
            </w:r>
            <w:r w:rsidRPr="004D7BD3">
              <w:rPr>
                <w:rFonts w:hint="eastAsia"/>
              </w:rPr>
              <w:t>个英文数字字符</w:t>
            </w:r>
          </w:p>
        </w:tc>
        <w:tc>
          <w:tcPr>
            <w:tcW w:w="763" w:type="dxa"/>
          </w:tcPr>
          <w:p w14:paraId="0FBED2D3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N</w:t>
            </w:r>
          </w:p>
        </w:tc>
        <w:tc>
          <w:tcPr>
            <w:tcW w:w="1265" w:type="dxa"/>
          </w:tcPr>
          <w:p w14:paraId="26AAB3A8" w14:textId="77777777" w:rsidR="00B4586F" w:rsidRPr="004D7BD3" w:rsidRDefault="00B4586F" w:rsidP="00B4586F">
            <w:pPr>
              <w:jc w:val="left"/>
            </w:pPr>
          </w:p>
        </w:tc>
        <w:tc>
          <w:tcPr>
            <w:tcW w:w="761" w:type="dxa"/>
          </w:tcPr>
          <w:p w14:paraId="7DBB070C" w14:textId="77777777" w:rsidR="00B4586F" w:rsidRPr="004D7BD3" w:rsidRDefault="00B4586F" w:rsidP="00B4586F">
            <w:pPr>
              <w:jc w:val="left"/>
            </w:pPr>
          </w:p>
        </w:tc>
      </w:tr>
      <w:tr w:rsidR="00B4586F" w:rsidRPr="004D7BD3" w14:paraId="43B9EA1D" w14:textId="77777777" w:rsidTr="00B4586F">
        <w:tc>
          <w:tcPr>
            <w:tcW w:w="888" w:type="dxa"/>
          </w:tcPr>
          <w:p w14:paraId="28496FFD" w14:textId="4C9FD489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2</w:t>
            </w:r>
            <w:r w:rsidRPr="004D7BD3">
              <w:fldChar w:fldCharType="end"/>
            </w:r>
          </w:p>
        </w:tc>
        <w:tc>
          <w:tcPr>
            <w:tcW w:w="1768" w:type="dxa"/>
          </w:tcPr>
          <w:p w14:paraId="245A1660" w14:textId="77777777" w:rsidR="00B4586F" w:rsidRPr="004D7BD3" w:rsidRDefault="00B4586F" w:rsidP="00B4586F">
            <w:pPr>
              <w:jc w:val="left"/>
            </w:pPr>
            <w:r w:rsidRPr="004D7BD3">
              <w:rPr>
                <w:rFonts w:hint="eastAsia"/>
              </w:rPr>
              <w:t>买家昵称</w:t>
            </w:r>
          </w:p>
        </w:tc>
        <w:tc>
          <w:tcPr>
            <w:tcW w:w="763" w:type="dxa"/>
          </w:tcPr>
          <w:p w14:paraId="2F193612" w14:textId="77777777" w:rsidR="00B4586F" w:rsidRPr="004D7BD3" w:rsidRDefault="00B4586F" w:rsidP="00B4586F">
            <w:pPr>
              <w:jc w:val="left"/>
            </w:pPr>
          </w:p>
        </w:tc>
        <w:tc>
          <w:tcPr>
            <w:tcW w:w="4474" w:type="dxa"/>
          </w:tcPr>
          <w:p w14:paraId="753C182B" w14:textId="77777777" w:rsidR="00B4586F" w:rsidRPr="004D7BD3" w:rsidRDefault="00B4586F" w:rsidP="00B4586F">
            <w:pPr>
              <w:jc w:val="left"/>
            </w:pPr>
            <w:r w:rsidRPr="004D7BD3">
              <w:rPr>
                <w:rFonts w:hint="eastAsia"/>
              </w:rPr>
              <w:t>字符型，可变长度，</w:t>
            </w:r>
            <w:r w:rsidRPr="004D7BD3">
              <w:t>100</w:t>
            </w:r>
            <w:r w:rsidRPr="004D7BD3">
              <w:rPr>
                <w:rFonts w:hint="eastAsia"/>
              </w:rPr>
              <w:t>个汉字</w:t>
            </w:r>
          </w:p>
        </w:tc>
        <w:tc>
          <w:tcPr>
            <w:tcW w:w="763" w:type="dxa"/>
          </w:tcPr>
          <w:p w14:paraId="1D781C57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N</w:t>
            </w:r>
          </w:p>
        </w:tc>
        <w:tc>
          <w:tcPr>
            <w:tcW w:w="1265" w:type="dxa"/>
          </w:tcPr>
          <w:p w14:paraId="23E3ECAE" w14:textId="77777777" w:rsidR="00B4586F" w:rsidRPr="004D7BD3" w:rsidRDefault="00B4586F" w:rsidP="00B4586F">
            <w:pPr>
              <w:jc w:val="left"/>
            </w:pPr>
          </w:p>
        </w:tc>
        <w:tc>
          <w:tcPr>
            <w:tcW w:w="761" w:type="dxa"/>
          </w:tcPr>
          <w:p w14:paraId="79FB9617" w14:textId="77777777" w:rsidR="00B4586F" w:rsidRPr="004D7BD3" w:rsidRDefault="00B4586F" w:rsidP="00B4586F">
            <w:pPr>
              <w:jc w:val="left"/>
            </w:pPr>
          </w:p>
        </w:tc>
      </w:tr>
      <w:tr w:rsidR="00B4586F" w:rsidRPr="004D7BD3" w14:paraId="778530AA" w14:textId="77777777" w:rsidTr="00B4586F">
        <w:tc>
          <w:tcPr>
            <w:tcW w:w="888" w:type="dxa"/>
          </w:tcPr>
          <w:p w14:paraId="4E573AD1" w14:textId="40C9B326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3</w:t>
            </w:r>
            <w:r w:rsidRPr="004D7BD3">
              <w:fldChar w:fldCharType="end"/>
            </w:r>
          </w:p>
        </w:tc>
        <w:tc>
          <w:tcPr>
            <w:tcW w:w="1768" w:type="dxa"/>
          </w:tcPr>
          <w:p w14:paraId="03784D6E" w14:textId="77777777" w:rsidR="00B4586F" w:rsidRPr="004D7BD3" w:rsidRDefault="00B4586F" w:rsidP="00B4586F">
            <w:r w:rsidRPr="004D7BD3">
              <w:rPr>
                <w:rFonts w:hint="eastAsia"/>
              </w:rPr>
              <w:t>买家密码</w:t>
            </w:r>
          </w:p>
        </w:tc>
        <w:tc>
          <w:tcPr>
            <w:tcW w:w="763" w:type="dxa"/>
          </w:tcPr>
          <w:p w14:paraId="393F1ED9" w14:textId="77777777" w:rsidR="00B4586F" w:rsidRPr="004D7BD3" w:rsidRDefault="00B4586F" w:rsidP="00B4586F"/>
        </w:tc>
        <w:tc>
          <w:tcPr>
            <w:tcW w:w="4474" w:type="dxa"/>
          </w:tcPr>
          <w:p w14:paraId="458F32EA" w14:textId="77777777" w:rsidR="00B4586F" w:rsidRPr="004D7BD3" w:rsidRDefault="00B4586F" w:rsidP="00B4586F">
            <w:r w:rsidRPr="004D7BD3">
              <w:rPr>
                <w:rFonts w:hint="eastAsia"/>
              </w:rPr>
              <w:t>字符型，可变长度，</w:t>
            </w:r>
            <w:r w:rsidRPr="004D7BD3">
              <w:rPr>
                <w:rFonts w:hint="eastAsia"/>
              </w:rPr>
              <w:t>1</w:t>
            </w:r>
            <w:r w:rsidRPr="004D7BD3">
              <w:t>8</w:t>
            </w:r>
            <w:r w:rsidRPr="004D7BD3">
              <w:rPr>
                <w:rFonts w:hint="eastAsia"/>
              </w:rPr>
              <w:t>个英文数字字符</w:t>
            </w:r>
          </w:p>
        </w:tc>
        <w:tc>
          <w:tcPr>
            <w:tcW w:w="763" w:type="dxa"/>
          </w:tcPr>
          <w:p w14:paraId="21A10ACF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N</w:t>
            </w:r>
          </w:p>
        </w:tc>
        <w:tc>
          <w:tcPr>
            <w:tcW w:w="1265" w:type="dxa"/>
          </w:tcPr>
          <w:p w14:paraId="3A286BD6" w14:textId="77777777" w:rsidR="00B4586F" w:rsidRPr="004D7BD3" w:rsidRDefault="00B4586F" w:rsidP="00B4586F"/>
        </w:tc>
        <w:tc>
          <w:tcPr>
            <w:tcW w:w="761" w:type="dxa"/>
          </w:tcPr>
          <w:p w14:paraId="3BBDB2E8" w14:textId="77777777" w:rsidR="00B4586F" w:rsidRPr="004D7BD3" w:rsidRDefault="00B4586F" w:rsidP="00B4586F"/>
        </w:tc>
      </w:tr>
      <w:tr w:rsidR="00B4586F" w:rsidRPr="004D7BD3" w14:paraId="12FE115C" w14:textId="77777777" w:rsidTr="00B4586F">
        <w:tc>
          <w:tcPr>
            <w:tcW w:w="888" w:type="dxa"/>
          </w:tcPr>
          <w:p w14:paraId="4BA8E76A" w14:textId="232B110C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4</w:t>
            </w:r>
            <w:r w:rsidRPr="004D7BD3">
              <w:fldChar w:fldCharType="end"/>
            </w:r>
          </w:p>
        </w:tc>
        <w:tc>
          <w:tcPr>
            <w:tcW w:w="1768" w:type="dxa"/>
          </w:tcPr>
          <w:p w14:paraId="29C29883" w14:textId="77777777" w:rsidR="00B4586F" w:rsidRPr="004D7BD3" w:rsidRDefault="00B4586F" w:rsidP="00B4586F">
            <w:r w:rsidRPr="004D7BD3">
              <w:rPr>
                <w:rFonts w:hint="eastAsia"/>
              </w:rPr>
              <w:t>买家地址</w:t>
            </w:r>
          </w:p>
        </w:tc>
        <w:tc>
          <w:tcPr>
            <w:tcW w:w="763" w:type="dxa"/>
          </w:tcPr>
          <w:p w14:paraId="2961AC9D" w14:textId="77777777" w:rsidR="00B4586F" w:rsidRPr="004D7BD3" w:rsidRDefault="00B4586F" w:rsidP="00B4586F"/>
        </w:tc>
        <w:tc>
          <w:tcPr>
            <w:tcW w:w="4474" w:type="dxa"/>
          </w:tcPr>
          <w:p w14:paraId="2327C067" w14:textId="77777777" w:rsidR="00B4586F" w:rsidRPr="004D7BD3" w:rsidRDefault="00B4586F" w:rsidP="00B4586F">
            <w:r w:rsidRPr="004D7BD3">
              <w:rPr>
                <w:rFonts w:hint="eastAsia"/>
              </w:rPr>
              <w:t>字符型，可变长度，</w:t>
            </w:r>
            <w:r w:rsidRPr="004D7BD3">
              <w:t>100</w:t>
            </w:r>
            <w:r w:rsidRPr="004D7BD3">
              <w:rPr>
                <w:rFonts w:hint="eastAsia"/>
              </w:rPr>
              <w:t>个汉字</w:t>
            </w:r>
          </w:p>
        </w:tc>
        <w:tc>
          <w:tcPr>
            <w:tcW w:w="763" w:type="dxa"/>
          </w:tcPr>
          <w:p w14:paraId="470D0031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N</w:t>
            </w:r>
          </w:p>
        </w:tc>
        <w:tc>
          <w:tcPr>
            <w:tcW w:w="1265" w:type="dxa"/>
          </w:tcPr>
          <w:p w14:paraId="58CD2A4C" w14:textId="77777777" w:rsidR="00B4586F" w:rsidRPr="004D7BD3" w:rsidRDefault="00B4586F" w:rsidP="00B4586F">
            <w:pPr>
              <w:jc w:val="center"/>
            </w:pPr>
          </w:p>
        </w:tc>
        <w:tc>
          <w:tcPr>
            <w:tcW w:w="761" w:type="dxa"/>
          </w:tcPr>
          <w:p w14:paraId="51DC7EEC" w14:textId="77777777" w:rsidR="00B4586F" w:rsidRPr="004D7BD3" w:rsidRDefault="00B4586F" w:rsidP="00B4586F">
            <w:pPr>
              <w:jc w:val="center"/>
            </w:pPr>
          </w:p>
        </w:tc>
      </w:tr>
      <w:tr w:rsidR="00B4586F" w:rsidRPr="004D7BD3" w14:paraId="3435FA98" w14:textId="77777777" w:rsidTr="00B4586F">
        <w:tc>
          <w:tcPr>
            <w:tcW w:w="888" w:type="dxa"/>
          </w:tcPr>
          <w:p w14:paraId="37EC9FEF" w14:textId="28D529CA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5</w:t>
            </w:r>
            <w:r w:rsidRPr="004D7BD3">
              <w:fldChar w:fldCharType="end"/>
            </w:r>
          </w:p>
        </w:tc>
        <w:tc>
          <w:tcPr>
            <w:tcW w:w="1768" w:type="dxa"/>
          </w:tcPr>
          <w:p w14:paraId="0BC05F6E" w14:textId="77777777" w:rsidR="00B4586F" w:rsidRPr="004D7BD3" w:rsidRDefault="00B4586F" w:rsidP="00B4586F">
            <w:r w:rsidRPr="004D7BD3">
              <w:rPr>
                <w:rFonts w:hint="eastAsia"/>
              </w:rPr>
              <w:t>买家联系方式</w:t>
            </w:r>
          </w:p>
        </w:tc>
        <w:tc>
          <w:tcPr>
            <w:tcW w:w="763" w:type="dxa"/>
          </w:tcPr>
          <w:p w14:paraId="6E19BD00" w14:textId="77777777" w:rsidR="00B4586F" w:rsidRPr="004D7BD3" w:rsidRDefault="00B4586F" w:rsidP="00B4586F"/>
        </w:tc>
        <w:tc>
          <w:tcPr>
            <w:tcW w:w="4474" w:type="dxa"/>
          </w:tcPr>
          <w:p w14:paraId="6C74921F" w14:textId="77777777" w:rsidR="00B4586F" w:rsidRPr="004D7BD3" w:rsidRDefault="00B4586F" w:rsidP="00B4586F">
            <w:r w:rsidRPr="004D7BD3">
              <w:rPr>
                <w:rFonts w:hint="eastAsia"/>
              </w:rPr>
              <w:t>字符型，固定长度，</w:t>
            </w:r>
            <w:r w:rsidRPr="004D7BD3">
              <w:t>11</w:t>
            </w:r>
            <w:r w:rsidRPr="004D7BD3">
              <w:rPr>
                <w:rFonts w:hint="eastAsia"/>
              </w:rPr>
              <w:t>个数字字符</w:t>
            </w:r>
          </w:p>
        </w:tc>
        <w:tc>
          <w:tcPr>
            <w:tcW w:w="763" w:type="dxa"/>
          </w:tcPr>
          <w:p w14:paraId="4F16A978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N</w:t>
            </w:r>
          </w:p>
        </w:tc>
        <w:tc>
          <w:tcPr>
            <w:tcW w:w="1265" w:type="dxa"/>
          </w:tcPr>
          <w:p w14:paraId="33704453" w14:textId="77777777" w:rsidR="00B4586F" w:rsidRPr="004D7BD3" w:rsidRDefault="00B4586F" w:rsidP="00B4586F">
            <w:pPr>
              <w:jc w:val="center"/>
            </w:pPr>
          </w:p>
        </w:tc>
        <w:tc>
          <w:tcPr>
            <w:tcW w:w="761" w:type="dxa"/>
          </w:tcPr>
          <w:p w14:paraId="74F9F4EC" w14:textId="77777777" w:rsidR="00B4586F" w:rsidRPr="004D7BD3" w:rsidRDefault="00B4586F" w:rsidP="00B4586F">
            <w:pPr>
              <w:jc w:val="center"/>
            </w:pPr>
          </w:p>
        </w:tc>
      </w:tr>
      <w:tr w:rsidR="00B4586F" w:rsidRPr="004D7BD3" w14:paraId="0994311A" w14:textId="77777777" w:rsidTr="00B4586F">
        <w:tc>
          <w:tcPr>
            <w:tcW w:w="888" w:type="dxa"/>
          </w:tcPr>
          <w:p w14:paraId="15DB729C" w14:textId="7F115D94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6</w:t>
            </w:r>
            <w:r w:rsidRPr="004D7BD3">
              <w:fldChar w:fldCharType="end"/>
            </w:r>
          </w:p>
        </w:tc>
        <w:tc>
          <w:tcPr>
            <w:tcW w:w="1768" w:type="dxa"/>
          </w:tcPr>
          <w:p w14:paraId="1EC898E6" w14:textId="77777777" w:rsidR="00B4586F" w:rsidRPr="004D7BD3" w:rsidRDefault="00B4586F" w:rsidP="00B4586F">
            <w:r w:rsidRPr="004D7BD3">
              <w:rPr>
                <w:rFonts w:hint="eastAsia"/>
              </w:rPr>
              <w:t>买家信誉积分</w:t>
            </w:r>
          </w:p>
        </w:tc>
        <w:tc>
          <w:tcPr>
            <w:tcW w:w="763" w:type="dxa"/>
          </w:tcPr>
          <w:p w14:paraId="109E7B4F" w14:textId="77777777" w:rsidR="00B4586F" w:rsidRPr="004D7BD3" w:rsidRDefault="00B4586F" w:rsidP="00B4586F"/>
        </w:tc>
        <w:tc>
          <w:tcPr>
            <w:tcW w:w="4474" w:type="dxa"/>
          </w:tcPr>
          <w:p w14:paraId="2AED51AE" w14:textId="77777777" w:rsidR="00B4586F" w:rsidRPr="004D7BD3" w:rsidRDefault="00B4586F" w:rsidP="00B4586F">
            <w:r w:rsidRPr="004D7BD3">
              <w:rPr>
                <w:rFonts w:hint="eastAsia"/>
              </w:rPr>
              <w:t>数值型，</w:t>
            </w:r>
            <w:r w:rsidRPr="004D7BD3">
              <w:rPr>
                <w:rFonts w:hint="eastAsia"/>
              </w:rPr>
              <w:t>3</w:t>
            </w:r>
            <w:r w:rsidRPr="004D7BD3">
              <w:rPr>
                <w:rFonts w:hint="eastAsia"/>
              </w:rPr>
              <w:t>位有效数字，无小数</w:t>
            </w:r>
          </w:p>
        </w:tc>
        <w:tc>
          <w:tcPr>
            <w:tcW w:w="763" w:type="dxa"/>
          </w:tcPr>
          <w:p w14:paraId="6D633ABA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N</w:t>
            </w:r>
          </w:p>
        </w:tc>
        <w:tc>
          <w:tcPr>
            <w:tcW w:w="1265" w:type="dxa"/>
          </w:tcPr>
          <w:p w14:paraId="12D0EC75" w14:textId="77777777" w:rsidR="00B4586F" w:rsidRPr="004D7BD3" w:rsidRDefault="00B4586F" w:rsidP="00B4586F">
            <w:pPr>
              <w:jc w:val="center"/>
            </w:pPr>
          </w:p>
        </w:tc>
        <w:tc>
          <w:tcPr>
            <w:tcW w:w="761" w:type="dxa"/>
          </w:tcPr>
          <w:p w14:paraId="740BF3C8" w14:textId="77777777" w:rsidR="00B4586F" w:rsidRPr="004D7BD3" w:rsidRDefault="00B4586F" w:rsidP="00B4586F">
            <w:pPr>
              <w:jc w:val="center"/>
            </w:pPr>
          </w:p>
        </w:tc>
      </w:tr>
    </w:tbl>
    <w:p w14:paraId="13D81D97" w14:textId="77777777" w:rsidR="00B46EBB" w:rsidRDefault="00B46EBB" w:rsidP="00263B95">
      <w:pPr>
        <w:pStyle w:val="4"/>
      </w:pPr>
      <w:bookmarkStart w:id="33" w:name="_Toc24927006"/>
      <w:bookmarkStart w:id="34" w:name="_Toc7671747"/>
      <w:bookmarkEnd w:id="24"/>
      <w:r>
        <w:rPr>
          <w:rFonts w:hint="eastAsia"/>
        </w:rPr>
        <w:t>图书信息</w:t>
      </w:r>
      <w:bookmarkEnd w:id="33"/>
    </w:p>
    <w:p w14:paraId="64F3E592" w14:textId="25AAFF9B" w:rsidR="00B46EBB" w:rsidRDefault="00B46EBB" w:rsidP="005C0BF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rPr>
          <w:rFonts w:hint="eastAsia"/>
        </w:rP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2.1.2</w:t>
      </w:r>
      <w:r>
        <w:fldChar w:fldCharType="end"/>
      </w:r>
      <w:r>
        <w:noBreakHyphen/>
        <w:t xml:space="preserve">2 </w:t>
      </w:r>
      <w:r>
        <w:rPr>
          <w:rFonts w:hint="eastAsia"/>
        </w:rPr>
        <w:t>数据项的详细描述信息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42"/>
        <w:gridCol w:w="1199"/>
        <w:gridCol w:w="1002"/>
        <w:gridCol w:w="4796"/>
        <w:gridCol w:w="583"/>
        <w:gridCol w:w="790"/>
        <w:gridCol w:w="1570"/>
      </w:tblGrid>
      <w:tr w:rsidR="00B4586F" w:rsidRPr="004D7BD3" w14:paraId="16596E65" w14:textId="77777777" w:rsidTr="00B4586F">
        <w:tc>
          <w:tcPr>
            <w:tcW w:w="742" w:type="dxa"/>
            <w:shd w:val="clear" w:color="auto" w:fill="D9D9D9"/>
          </w:tcPr>
          <w:p w14:paraId="3B5D5F06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编号</w:t>
            </w:r>
          </w:p>
        </w:tc>
        <w:tc>
          <w:tcPr>
            <w:tcW w:w="1199" w:type="dxa"/>
            <w:shd w:val="clear" w:color="auto" w:fill="D9D9D9"/>
          </w:tcPr>
          <w:p w14:paraId="08134831" w14:textId="77777777" w:rsidR="00B4586F" w:rsidRPr="004D7BD3" w:rsidRDefault="00B4586F" w:rsidP="00B4586F">
            <w:r w:rsidRPr="004D7BD3">
              <w:rPr>
                <w:rFonts w:hint="eastAsia"/>
              </w:rPr>
              <w:t>数据项名</w:t>
            </w:r>
          </w:p>
        </w:tc>
        <w:tc>
          <w:tcPr>
            <w:tcW w:w="1002" w:type="dxa"/>
            <w:shd w:val="clear" w:color="auto" w:fill="D9D9D9"/>
          </w:tcPr>
          <w:p w14:paraId="66C53F90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主键</w:t>
            </w:r>
          </w:p>
        </w:tc>
        <w:tc>
          <w:tcPr>
            <w:tcW w:w="4796" w:type="dxa"/>
            <w:shd w:val="clear" w:color="auto" w:fill="D9D9D9"/>
          </w:tcPr>
          <w:p w14:paraId="38246742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特征</w:t>
            </w:r>
          </w:p>
        </w:tc>
        <w:tc>
          <w:tcPr>
            <w:tcW w:w="583" w:type="dxa"/>
            <w:shd w:val="clear" w:color="auto" w:fill="D9D9D9"/>
          </w:tcPr>
          <w:p w14:paraId="679A10B0" w14:textId="77777777" w:rsidR="00B4586F" w:rsidRPr="004D7BD3" w:rsidRDefault="00B4586F" w:rsidP="00B4586F">
            <w:pPr>
              <w:jc w:val="center"/>
            </w:pPr>
            <w:proofErr w:type="gramStart"/>
            <w:r w:rsidRPr="004D7BD3">
              <w:rPr>
                <w:rFonts w:hint="eastAsia"/>
              </w:rPr>
              <w:t>空否</w:t>
            </w:r>
            <w:proofErr w:type="gramEnd"/>
          </w:p>
        </w:tc>
        <w:tc>
          <w:tcPr>
            <w:tcW w:w="790" w:type="dxa"/>
            <w:shd w:val="clear" w:color="auto" w:fill="D9D9D9"/>
          </w:tcPr>
          <w:p w14:paraId="1C7F153E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取值范围</w:t>
            </w:r>
          </w:p>
        </w:tc>
        <w:tc>
          <w:tcPr>
            <w:tcW w:w="1570" w:type="dxa"/>
            <w:shd w:val="clear" w:color="auto" w:fill="D9D9D9"/>
          </w:tcPr>
          <w:p w14:paraId="525EB52D" w14:textId="77777777" w:rsidR="00B4586F" w:rsidRPr="004D7BD3" w:rsidRDefault="00B4586F" w:rsidP="00B4586F">
            <w:pPr>
              <w:jc w:val="center"/>
            </w:pPr>
            <w:r w:rsidRPr="004D7BD3">
              <w:rPr>
                <w:rFonts w:hint="eastAsia"/>
              </w:rPr>
              <w:t>备注</w:t>
            </w:r>
          </w:p>
        </w:tc>
      </w:tr>
      <w:tr w:rsidR="00B4586F" w:rsidRPr="004D7BD3" w14:paraId="26771BCF" w14:textId="77777777" w:rsidTr="00B4586F">
        <w:tc>
          <w:tcPr>
            <w:tcW w:w="742" w:type="dxa"/>
          </w:tcPr>
          <w:p w14:paraId="7FECD382" w14:textId="507E3F49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1</w:t>
            </w:r>
            <w:r w:rsidRPr="004D7BD3">
              <w:fldChar w:fldCharType="end"/>
            </w:r>
          </w:p>
        </w:tc>
        <w:tc>
          <w:tcPr>
            <w:tcW w:w="1199" w:type="dxa"/>
          </w:tcPr>
          <w:p w14:paraId="3B7B129F" w14:textId="77777777" w:rsidR="00B4586F" w:rsidRPr="004D7BD3" w:rsidRDefault="00B4586F" w:rsidP="00B4586F">
            <w:pPr>
              <w:jc w:val="left"/>
              <w:rPr>
                <w:color w:val="FF0000"/>
              </w:rPr>
            </w:pPr>
            <w:r w:rsidRPr="004D7BD3">
              <w:rPr>
                <w:rFonts w:hint="eastAsia"/>
              </w:rPr>
              <w:t>图书号</w:t>
            </w:r>
          </w:p>
        </w:tc>
        <w:tc>
          <w:tcPr>
            <w:tcW w:w="1002" w:type="dxa"/>
          </w:tcPr>
          <w:p w14:paraId="7B8622EB" w14:textId="77777777" w:rsidR="00B4586F" w:rsidRPr="004D7BD3" w:rsidRDefault="00B4586F" w:rsidP="00B4586F">
            <w:pPr>
              <w:jc w:val="left"/>
            </w:pPr>
            <w:r w:rsidRPr="004D7BD3">
              <w:rPr>
                <w:rFonts w:hint="eastAsia"/>
              </w:rPr>
              <w:t>是</w:t>
            </w:r>
          </w:p>
        </w:tc>
        <w:tc>
          <w:tcPr>
            <w:tcW w:w="4796" w:type="dxa"/>
          </w:tcPr>
          <w:p w14:paraId="63F6844F" w14:textId="77777777" w:rsidR="00B4586F" w:rsidRPr="004D7BD3" w:rsidRDefault="00B4586F" w:rsidP="00B4586F">
            <w:pPr>
              <w:jc w:val="left"/>
            </w:pPr>
            <w:r w:rsidRPr="004D7BD3">
              <w:rPr>
                <w:rFonts w:hint="eastAsia"/>
              </w:rPr>
              <w:t>字符型，固定长度，</w:t>
            </w:r>
            <w:r w:rsidRPr="004D7BD3">
              <w:rPr>
                <w:rFonts w:hint="eastAsia"/>
              </w:rPr>
              <w:t>1</w:t>
            </w:r>
            <w:r w:rsidRPr="004D7BD3">
              <w:t>0</w:t>
            </w:r>
            <w:r w:rsidRPr="004D7BD3">
              <w:rPr>
                <w:rFonts w:hint="eastAsia"/>
              </w:rPr>
              <w:t>个英文数字字符</w:t>
            </w:r>
          </w:p>
        </w:tc>
        <w:tc>
          <w:tcPr>
            <w:tcW w:w="583" w:type="dxa"/>
          </w:tcPr>
          <w:p w14:paraId="033EBD1E" w14:textId="77777777" w:rsidR="00B4586F" w:rsidRPr="004D7BD3" w:rsidRDefault="00B4586F" w:rsidP="00B4586F">
            <w:pPr>
              <w:jc w:val="left"/>
            </w:pPr>
            <w:r w:rsidRPr="004D7BD3">
              <w:t>N</w:t>
            </w:r>
          </w:p>
        </w:tc>
        <w:tc>
          <w:tcPr>
            <w:tcW w:w="790" w:type="dxa"/>
          </w:tcPr>
          <w:p w14:paraId="18E9E963" w14:textId="77777777" w:rsidR="00B4586F" w:rsidRPr="004D7BD3" w:rsidRDefault="00B4586F" w:rsidP="00B4586F">
            <w:pPr>
              <w:jc w:val="left"/>
            </w:pPr>
          </w:p>
        </w:tc>
        <w:tc>
          <w:tcPr>
            <w:tcW w:w="1570" w:type="dxa"/>
          </w:tcPr>
          <w:p w14:paraId="60AB4B5D" w14:textId="77777777" w:rsidR="00B4586F" w:rsidRPr="004D7BD3" w:rsidRDefault="00B4586F" w:rsidP="00B4586F">
            <w:pPr>
              <w:jc w:val="left"/>
            </w:pPr>
          </w:p>
        </w:tc>
      </w:tr>
      <w:tr w:rsidR="00B4586F" w:rsidRPr="004D7BD3" w14:paraId="3C46B763" w14:textId="77777777" w:rsidTr="00B4586F">
        <w:tc>
          <w:tcPr>
            <w:tcW w:w="742" w:type="dxa"/>
          </w:tcPr>
          <w:p w14:paraId="427292B1" w14:textId="039926F4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2</w:t>
            </w:r>
            <w:r w:rsidRPr="004D7BD3">
              <w:fldChar w:fldCharType="end"/>
            </w:r>
          </w:p>
        </w:tc>
        <w:tc>
          <w:tcPr>
            <w:tcW w:w="1199" w:type="dxa"/>
          </w:tcPr>
          <w:p w14:paraId="40725682" w14:textId="77777777" w:rsidR="00B4586F" w:rsidRPr="004D7BD3" w:rsidRDefault="00B4586F" w:rsidP="00B4586F">
            <w:proofErr w:type="gramStart"/>
            <w:r w:rsidRPr="004D7BD3">
              <w:rPr>
                <w:rFonts w:hint="eastAsia"/>
              </w:rPr>
              <w:t>商家号</w:t>
            </w:r>
            <w:proofErr w:type="gramEnd"/>
          </w:p>
        </w:tc>
        <w:tc>
          <w:tcPr>
            <w:tcW w:w="1002" w:type="dxa"/>
          </w:tcPr>
          <w:p w14:paraId="7D6D9AA1" w14:textId="77777777" w:rsidR="00B4586F" w:rsidRPr="004D7BD3" w:rsidRDefault="00B4586F" w:rsidP="00B4586F"/>
        </w:tc>
        <w:tc>
          <w:tcPr>
            <w:tcW w:w="4796" w:type="dxa"/>
          </w:tcPr>
          <w:p w14:paraId="70D217C8" w14:textId="77777777" w:rsidR="00B4586F" w:rsidRPr="004D7BD3" w:rsidRDefault="00B4586F" w:rsidP="00B4586F">
            <w:r w:rsidRPr="004D7BD3">
              <w:rPr>
                <w:rFonts w:hint="eastAsia"/>
              </w:rPr>
              <w:t>字符型，固定长度，</w:t>
            </w:r>
            <w:r w:rsidRPr="004D7BD3">
              <w:rPr>
                <w:rFonts w:hint="eastAsia"/>
              </w:rPr>
              <w:t>1</w:t>
            </w:r>
            <w:r w:rsidRPr="004D7BD3">
              <w:t>0</w:t>
            </w:r>
            <w:r w:rsidRPr="004D7BD3">
              <w:rPr>
                <w:rFonts w:hint="eastAsia"/>
              </w:rPr>
              <w:t>个英文数字字符</w:t>
            </w:r>
          </w:p>
        </w:tc>
        <w:tc>
          <w:tcPr>
            <w:tcW w:w="583" w:type="dxa"/>
          </w:tcPr>
          <w:p w14:paraId="46E75941" w14:textId="77777777" w:rsidR="00B4586F" w:rsidRPr="004D7BD3" w:rsidRDefault="00B4586F" w:rsidP="00B4586F">
            <w:r w:rsidRPr="004D7BD3">
              <w:t>N</w:t>
            </w:r>
          </w:p>
        </w:tc>
        <w:tc>
          <w:tcPr>
            <w:tcW w:w="790" w:type="dxa"/>
          </w:tcPr>
          <w:p w14:paraId="3457E75C" w14:textId="77777777" w:rsidR="00B4586F" w:rsidRPr="004D7BD3" w:rsidRDefault="00B4586F" w:rsidP="00B4586F"/>
        </w:tc>
        <w:tc>
          <w:tcPr>
            <w:tcW w:w="1570" w:type="dxa"/>
          </w:tcPr>
          <w:p w14:paraId="2B53789C" w14:textId="77777777" w:rsidR="00B4586F" w:rsidRPr="004D7BD3" w:rsidRDefault="00B4586F" w:rsidP="00B4586F"/>
        </w:tc>
      </w:tr>
      <w:tr w:rsidR="00B4586F" w:rsidRPr="004D7BD3" w14:paraId="79C800E6" w14:textId="77777777" w:rsidTr="00B4586F">
        <w:tc>
          <w:tcPr>
            <w:tcW w:w="742" w:type="dxa"/>
          </w:tcPr>
          <w:p w14:paraId="7FF62C13" w14:textId="0422E294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3</w:t>
            </w:r>
            <w:r w:rsidRPr="004D7BD3">
              <w:fldChar w:fldCharType="end"/>
            </w:r>
          </w:p>
        </w:tc>
        <w:tc>
          <w:tcPr>
            <w:tcW w:w="1199" w:type="dxa"/>
          </w:tcPr>
          <w:p w14:paraId="2205D050" w14:textId="77777777" w:rsidR="00B4586F" w:rsidRPr="004D7BD3" w:rsidRDefault="00B4586F" w:rsidP="00B4586F">
            <w:r w:rsidRPr="004D7BD3">
              <w:rPr>
                <w:rFonts w:hint="eastAsia"/>
              </w:rPr>
              <w:t>图书名称</w:t>
            </w:r>
          </w:p>
        </w:tc>
        <w:tc>
          <w:tcPr>
            <w:tcW w:w="1002" w:type="dxa"/>
          </w:tcPr>
          <w:p w14:paraId="541546D5" w14:textId="77777777" w:rsidR="00B4586F" w:rsidRPr="004D7BD3" w:rsidRDefault="00B4586F" w:rsidP="00B4586F"/>
        </w:tc>
        <w:tc>
          <w:tcPr>
            <w:tcW w:w="4796" w:type="dxa"/>
          </w:tcPr>
          <w:p w14:paraId="4F4B34F1" w14:textId="77777777" w:rsidR="00B4586F" w:rsidRPr="004D7BD3" w:rsidRDefault="00B4586F" w:rsidP="00B4586F">
            <w:r w:rsidRPr="004D7BD3">
              <w:rPr>
                <w:rFonts w:hint="eastAsia"/>
              </w:rPr>
              <w:t>字符型，可变长度，</w:t>
            </w:r>
            <w:r w:rsidRPr="004D7BD3">
              <w:t>100</w:t>
            </w:r>
            <w:r w:rsidRPr="004D7BD3">
              <w:rPr>
                <w:rFonts w:hint="eastAsia"/>
              </w:rPr>
              <w:t>个汉字</w:t>
            </w:r>
          </w:p>
        </w:tc>
        <w:tc>
          <w:tcPr>
            <w:tcW w:w="583" w:type="dxa"/>
          </w:tcPr>
          <w:p w14:paraId="133ADA0B" w14:textId="77777777" w:rsidR="00B4586F" w:rsidRPr="004D7BD3" w:rsidRDefault="00B4586F" w:rsidP="00B4586F">
            <w:r w:rsidRPr="004D7BD3">
              <w:t>N</w:t>
            </w:r>
          </w:p>
        </w:tc>
        <w:tc>
          <w:tcPr>
            <w:tcW w:w="790" w:type="dxa"/>
          </w:tcPr>
          <w:p w14:paraId="53CB9F54" w14:textId="77777777" w:rsidR="00B4586F" w:rsidRPr="004D7BD3" w:rsidRDefault="00B4586F" w:rsidP="00B4586F"/>
        </w:tc>
        <w:tc>
          <w:tcPr>
            <w:tcW w:w="1570" w:type="dxa"/>
          </w:tcPr>
          <w:p w14:paraId="45AC305C" w14:textId="77777777" w:rsidR="00B4586F" w:rsidRPr="004D7BD3" w:rsidRDefault="00B4586F" w:rsidP="00B4586F"/>
        </w:tc>
      </w:tr>
      <w:tr w:rsidR="00B4586F" w:rsidRPr="004D7BD3" w14:paraId="2B241108" w14:textId="77777777" w:rsidTr="00B4586F">
        <w:tc>
          <w:tcPr>
            <w:tcW w:w="742" w:type="dxa"/>
          </w:tcPr>
          <w:p w14:paraId="08D782B3" w14:textId="63F37D19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4</w:t>
            </w:r>
            <w:r w:rsidRPr="004D7BD3">
              <w:fldChar w:fldCharType="end"/>
            </w:r>
          </w:p>
        </w:tc>
        <w:tc>
          <w:tcPr>
            <w:tcW w:w="1199" w:type="dxa"/>
          </w:tcPr>
          <w:p w14:paraId="4EBDCC57" w14:textId="77777777" w:rsidR="00B4586F" w:rsidRPr="004D7BD3" w:rsidRDefault="00B4586F" w:rsidP="00B4586F">
            <w:r w:rsidRPr="004D7BD3">
              <w:rPr>
                <w:rFonts w:hint="eastAsia"/>
              </w:rPr>
              <w:t>价格</w:t>
            </w:r>
          </w:p>
        </w:tc>
        <w:tc>
          <w:tcPr>
            <w:tcW w:w="1002" w:type="dxa"/>
          </w:tcPr>
          <w:p w14:paraId="6255121A" w14:textId="77777777" w:rsidR="00B4586F" w:rsidRPr="004D7BD3" w:rsidRDefault="00B4586F" w:rsidP="00B4586F"/>
        </w:tc>
        <w:tc>
          <w:tcPr>
            <w:tcW w:w="4796" w:type="dxa"/>
          </w:tcPr>
          <w:p w14:paraId="74A449E2" w14:textId="77777777" w:rsidR="00B4586F" w:rsidRPr="004D7BD3" w:rsidRDefault="00B4586F" w:rsidP="00B4586F">
            <w:r w:rsidRPr="004D7BD3">
              <w:rPr>
                <w:rFonts w:hint="eastAsia"/>
              </w:rPr>
              <w:t>数值型，</w:t>
            </w:r>
            <w:r w:rsidRPr="004D7BD3">
              <w:rPr>
                <w:rFonts w:hint="eastAsia"/>
              </w:rPr>
              <w:t>5</w:t>
            </w:r>
            <w:r w:rsidRPr="004D7BD3">
              <w:rPr>
                <w:rFonts w:hint="eastAsia"/>
              </w:rPr>
              <w:t>位有效数字，其中</w:t>
            </w:r>
            <w:r w:rsidRPr="004D7BD3">
              <w:rPr>
                <w:rFonts w:hint="eastAsia"/>
              </w:rPr>
              <w:t>2</w:t>
            </w:r>
            <w:r w:rsidRPr="004D7BD3">
              <w:rPr>
                <w:rFonts w:hint="eastAsia"/>
              </w:rPr>
              <w:t>位小数</w:t>
            </w:r>
          </w:p>
        </w:tc>
        <w:tc>
          <w:tcPr>
            <w:tcW w:w="583" w:type="dxa"/>
          </w:tcPr>
          <w:p w14:paraId="5DB34628" w14:textId="77777777" w:rsidR="00B4586F" w:rsidRPr="004D7BD3" w:rsidRDefault="00B4586F" w:rsidP="00B4586F">
            <w:r w:rsidRPr="004D7BD3">
              <w:t>N</w:t>
            </w:r>
          </w:p>
        </w:tc>
        <w:tc>
          <w:tcPr>
            <w:tcW w:w="790" w:type="dxa"/>
          </w:tcPr>
          <w:p w14:paraId="41974B77" w14:textId="77777777" w:rsidR="00B4586F" w:rsidRPr="004D7BD3" w:rsidRDefault="00B4586F" w:rsidP="00B4586F"/>
        </w:tc>
        <w:tc>
          <w:tcPr>
            <w:tcW w:w="1570" w:type="dxa"/>
          </w:tcPr>
          <w:p w14:paraId="6436F363" w14:textId="77777777" w:rsidR="00B4586F" w:rsidRPr="004D7BD3" w:rsidRDefault="00B4586F" w:rsidP="00B4586F"/>
        </w:tc>
      </w:tr>
      <w:tr w:rsidR="00B4586F" w:rsidRPr="004D7BD3" w14:paraId="7686F937" w14:textId="77777777" w:rsidTr="00B4586F">
        <w:tc>
          <w:tcPr>
            <w:tcW w:w="742" w:type="dxa"/>
          </w:tcPr>
          <w:p w14:paraId="21AE213F" w14:textId="2813442E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5</w:t>
            </w:r>
            <w:r w:rsidRPr="004D7BD3">
              <w:fldChar w:fldCharType="end"/>
            </w:r>
          </w:p>
        </w:tc>
        <w:tc>
          <w:tcPr>
            <w:tcW w:w="1199" w:type="dxa"/>
          </w:tcPr>
          <w:p w14:paraId="303E3059" w14:textId="77777777" w:rsidR="00B4586F" w:rsidRPr="004D7BD3" w:rsidRDefault="00B4586F" w:rsidP="00B4586F">
            <w:r w:rsidRPr="004D7BD3">
              <w:rPr>
                <w:rFonts w:hint="eastAsia"/>
              </w:rPr>
              <w:t>出版社</w:t>
            </w:r>
          </w:p>
        </w:tc>
        <w:tc>
          <w:tcPr>
            <w:tcW w:w="1002" w:type="dxa"/>
          </w:tcPr>
          <w:p w14:paraId="5CD1A497" w14:textId="77777777" w:rsidR="00B4586F" w:rsidRPr="004D7BD3" w:rsidRDefault="00B4586F" w:rsidP="00B4586F"/>
        </w:tc>
        <w:tc>
          <w:tcPr>
            <w:tcW w:w="4796" w:type="dxa"/>
          </w:tcPr>
          <w:p w14:paraId="71A42206" w14:textId="77777777" w:rsidR="00B4586F" w:rsidRPr="004D7BD3" w:rsidRDefault="00B4586F" w:rsidP="00B4586F">
            <w:r w:rsidRPr="004D7BD3">
              <w:rPr>
                <w:rFonts w:hint="eastAsia"/>
              </w:rPr>
              <w:t>字符型，可变长度，</w:t>
            </w:r>
            <w:r w:rsidRPr="004D7BD3">
              <w:t>100</w:t>
            </w:r>
            <w:r w:rsidRPr="004D7BD3">
              <w:rPr>
                <w:rFonts w:hint="eastAsia"/>
              </w:rPr>
              <w:t>个汉字</w:t>
            </w:r>
          </w:p>
        </w:tc>
        <w:tc>
          <w:tcPr>
            <w:tcW w:w="583" w:type="dxa"/>
          </w:tcPr>
          <w:p w14:paraId="40BA32F8" w14:textId="77777777" w:rsidR="00B4586F" w:rsidRPr="004D7BD3" w:rsidRDefault="00B4586F" w:rsidP="00B4586F">
            <w:r w:rsidRPr="004D7BD3">
              <w:t>N</w:t>
            </w:r>
          </w:p>
        </w:tc>
        <w:tc>
          <w:tcPr>
            <w:tcW w:w="790" w:type="dxa"/>
          </w:tcPr>
          <w:p w14:paraId="4242386C" w14:textId="77777777" w:rsidR="00B4586F" w:rsidRPr="004D7BD3" w:rsidRDefault="00B4586F" w:rsidP="00B4586F"/>
        </w:tc>
        <w:tc>
          <w:tcPr>
            <w:tcW w:w="1570" w:type="dxa"/>
          </w:tcPr>
          <w:p w14:paraId="017B6965" w14:textId="77777777" w:rsidR="00B4586F" w:rsidRPr="004D7BD3" w:rsidRDefault="00B4586F" w:rsidP="00B4586F"/>
        </w:tc>
      </w:tr>
      <w:tr w:rsidR="00B4586F" w:rsidRPr="004D7BD3" w14:paraId="74DD2361" w14:textId="77777777" w:rsidTr="00B4586F">
        <w:tc>
          <w:tcPr>
            <w:tcW w:w="742" w:type="dxa"/>
          </w:tcPr>
          <w:p w14:paraId="3313B5A8" w14:textId="75602125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6</w:t>
            </w:r>
            <w:r w:rsidRPr="004D7BD3">
              <w:fldChar w:fldCharType="end"/>
            </w:r>
          </w:p>
        </w:tc>
        <w:tc>
          <w:tcPr>
            <w:tcW w:w="1199" w:type="dxa"/>
          </w:tcPr>
          <w:p w14:paraId="162CCB05" w14:textId="77777777" w:rsidR="00B4586F" w:rsidRPr="004D7BD3" w:rsidRDefault="00B4586F" w:rsidP="00B4586F">
            <w:r w:rsidRPr="004D7BD3">
              <w:rPr>
                <w:rFonts w:hint="eastAsia"/>
              </w:rPr>
              <w:t>出版时间</w:t>
            </w:r>
          </w:p>
        </w:tc>
        <w:tc>
          <w:tcPr>
            <w:tcW w:w="1002" w:type="dxa"/>
          </w:tcPr>
          <w:p w14:paraId="4F754240" w14:textId="77777777" w:rsidR="00B4586F" w:rsidRPr="004D7BD3" w:rsidRDefault="00B4586F" w:rsidP="00B4586F"/>
        </w:tc>
        <w:tc>
          <w:tcPr>
            <w:tcW w:w="4796" w:type="dxa"/>
          </w:tcPr>
          <w:p w14:paraId="607B7D5F" w14:textId="77777777" w:rsidR="00B4586F" w:rsidRPr="004D7BD3" w:rsidRDefault="00B4586F" w:rsidP="00B4586F">
            <w:r w:rsidRPr="004D7BD3">
              <w:rPr>
                <w:rFonts w:hint="eastAsia"/>
              </w:rPr>
              <w:t>日期型</w:t>
            </w:r>
          </w:p>
        </w:tc>
        <w:tc>
          <w:tcPr>
            <w:tcW w:w="583" w:type="dxa"/>
          </w:tcPr>
          <w:p w14:paraId="7C858378" w14:textId="77777777" w:rsidR="00B4586F" w:rsidRPr="004D7BD3" w:rsidRDefault="00B4586F" w:rsidP="00B4586F">
            <w:r w:rsidRPr="004D7BD3">
              <w:rPr>
                <w:rFonts w:hint="eastAsia"/>
              </w:rPr>
              <w:t>N</w:t>
            </w:r>
          </w:p>
        </w:tc>
        <w:tc>
          <w:tcPr>
            <w:tcW w:w="790" w:type="dxa"/>
          </w:tcPr>
          <w:p w14:paraId="29118A42" w14:textId="77777777" w:rsidR="00B4586F" w:rsidRPr="004D7BD3" w:rsidRDefault="00B4586F" w:rsidP="00B4586F"/>
        </w:tc>
        <w:tc>
          <w:tcPr>
            <w:tcW w:w="1570" w:type="dxa"/>
          </w:tcPr>
          <w:p w14:paraId="20F1BC9A" w14:textId="77777777" w:rsidR="00B4586F" w:rsidRPr="004D7BD3" w:rsidRDefault="00B4586F" w:rsidP="00B4586F">
            <w:r w:rsidRPr="004D7BD3">
              <w:rPr>
                <w:rFonts w:hint="eastAsia"/>
              </w:rPr>
              <w:t>年</w:t>
            </w:r>
            <w:r w:rsidRPr="004D7BD3">
              <w:rPr>
                <w:rFonts w:hint="eastAsia"/>
              </w:rPr>
              <w:t>-</w:t>
            </w:r>
            <w:r w:rsidRPr="004D7BD3">
              <w:rPr>
                <w:rFonts w:hint="eastAsia"/>
              </w:rPr>
              <w:t>月</w:t>
            </w:r>
            <w:r w:rsidRPr="004D7BD3">
              <w:rPr>
                <w:rFonts w:hint="eastAsia"/>
              </w:rPr>
              <w:t>-</w:t>
            </w:r>
            <w:r w:rsidRPr="004D7BD3">
              <w:rPr>
                <w:rFonts w:hint="eastAsia"/>
              </w:rPr>
              <w:t>日</w:t>
            </w:r>
          </w:p>
        </w:tc>
      </w:tr>
      <w:tr w:rsidR="00B4586F" w:rsidRPr="004D7BD3" w14:paraId="0A630E71" w14:textId="77777777" w:rsidTr="00B4586F">
        <w:tc>
          <w:tcPr>
            <w:tcW w:w="742" w:type="dxa"/>
          </w:tcPr>
          <w:p w14:paraId="62A32C5C" w14:textId="21C26CE4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7</w:t>
            </w:r>
            <w:r w:rsidRPr="004D7BD3">
              <w:fldChar w:fldCharType="end"/>
            </w:r>
          </w:p>
        </w:tc>
        <w:tc>
          <w:tcPr>
            <w:tcW w:w="1199" w:type="dxa"/>
          </w:tcPr>
          <w:p w14:paraId="28E9A375" w14:textId="77777777" w:rsidR="00B4586F" w:rsidRPr="004D7BD3" w:rsidRDefault="00B4586F" w:rsidP="00B4586F">
            <w:r w:rsidRPr="004D7BD3">
              <w:rPr>
                <w:rFonts w:hint="eastAsia"/>
              </w:rPr>
              <w:t>图书数量</w:t>
            </w:r>
          </w:p>
        </w:tc>
        <w:tc>
          <w:tcPr>
            <w:tcW w:w="1002" w:type="dxa"/>
          </w:tcPr>
          <w:p w14:paraId="263097C5" w14:textId="77777777" w:rsidR="00B4586F" w:rsidRPr="004D7BD3" w:rsidRDefault="00B4586F" w:rsidP="00B4586F"/>
        </w:tc>
        <w:tc>
          <w:tcPr>
            <w:tcW w:w="4796" w:type="dxa"/>
          </w:tcPr>
          <w:p w14:paraId="313B395C" w14:textId="77777777" w:rsidR="00B4586F" w:rsidRPr="004D7BD3" w:rsidRDefault="00B4586F" w:rsidP="00B4586F">
            <w:r w:rsidRPr="004D7BD3">
              <w:rPr>
                <w:rFonts w:hint="eastAsia"/>
              </w:rPr>
              <w:t>数值型，</w:t>
            </w:r>
            <w:r w:rsidRPr="004D7BD3">
              <w:rPr>
                <w:rFonts w:hint="eastAsia"/>
              </w:rPr>
              <w:t>5</w:t>
            </w:r>
            <w:r w:rsidRPr="004D7BD3">
              <w:rPr>
                <w:rFonts w:hint="eastAsia"/>
              </w:rPr>
              <w:t>位有效数字，无小数</w:t>
            </w:r>
          </w:p>
        </w:tc>
        <w:tc>
          <w:tcPr>
            <w:tcW w:w="583" w:type="dxa"/>
          </w:tcPr>
          <w:p w14:paraId="48143B43" w14:textId="77777777" w:rsidR="00B4586F" w:rsidRPr="004D7BD3" w:rsidRDefault="00B4586F" w:rsidP="00B4586F">
            <w:r w:rsidRPr="004D7BD3">
              <w:t>N</w:t>
            </w:r>
          </w:p>
        </w:tc>
        <w:tc>
          <w:tcPr>
            <w:tcW w:w="790" w:type="dxa"/>
          </w:tcPr>
          <w:p w14:paraId="4B32660F" w14:textId="77777777" w:rsidR="00B4586F" w:rsidRPr="004D7BD3" w:rsidRDefault="00B4586F" w:rsidP="00B4586F"/>
        </w:tc>
        <w:tc>
          <w:tcPr>
            <w:tcW w:w="1570" w:type="dxa"/>
          </w:tcPr>
          <w:p w14:paraId="67823CCA" w14:textId="77777777" w:rsidR="00B4586F" w:rsidRPr="004D7BD3" w:rsidRDefault="00B4586F" w:rsidP="00B4586F"/>
        </w:tc>
      </w:tr>
      <w:tr w:rsidR="00B4586F" w:rsidRPr="004D7BD3" w14:paraId="46AA6A58" w14:textId="77777777" w:rsidTr="00B4586F">
        <w:tc>
          <w:tcPr>
            <w:tcW w:w="742" w:type="dxa"/>
          </w:tcPr>
          <w:p w14:paraId="152DBE99" w14:textId="127C24AD" w:rsidR="00B4586F" w:rsidRPr="004D7BD3" w:rsidRDefault="00B4586F" w:rsidP="00B4586F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8</w:t>
            </w:r>
            <w:r w:rsidRPr="004D7BD3">
              <w:fldChar w:fldCharType="end"/>
            </w:r>
          </w:p>
        </w:tc>
        <w:tc>
          <w:tcPr>
            <w:tcW w:w="1199" w:type="dxa"/>
          </w:tcPr>
          <w:p w14:paraId="16F5BA3E" w14:textId="77777777" w:rsidR="00B4586F" w:rsidRPr="004D7BD3" w:rsidRDefault="00B4586F" w:rsidP="00B4586F">
            <w:r w:rsidRPr="004D7BD3">
              <w:rPr>
                <w:rFonts w:hint="eastAsia"/>
              </w:rPr>
              <w:t>图书类型</w:t>
            </w:r>
          </w:p>
        </w:tc>
        <w:tc>
          <w:tcPr>
            <w:tcW w:w="1002" w:type="dxa"/>
          </w:tcPr>
          <w:p w14:paraId="6BF69B03" w14:textId="77777777" w:rsidR="00B4586F" w:rsidRPr="004D7BD3" w:rsidRDefault="00B4586F" w:rsidP="00B4586F"/>
        </w:tc>
        <w:tc>
          <w:tcPr>
            <w:tcW w:w="4796" w:type="dxa"/>
          </w:tcPr>
          <w:p w14:paraId="6EA5AEA9" w14:textId="77777777" w:rsidR="00B4586F" w:rsidRPr="004D7BD3" w:rsidRDefault="00B4586F" w:rsidP="00B4586F">
            <w:r w:rsidRPr="004D7BD3">
              <w:rPr>
                <w:rFonts w:ascii="宋体" w:hAnsi="宋体" w:cs="宋体"/>
                <w:szCs w:val="21"/>
              </w:rPr>
              <w:t>字符型，可变长度，1位数字，</w:t>
            </w:r>
            <w:r w:rsidRPr="004D7BD3">
              <w:rPr>
                <w:rFonts w:ascii="宋体" w:hAnsi="宋体" w:cs="宋体" w:hint="eastAsia"/>
                <w:szCs w:val="21"/>
              </w:rPr>
              <w:t>1</w:t>
            </w:r>
            <w:r w:rsidRPr="004D7BD3">
              <w:rPr>
                <w:rFonts w:ascii="宋体" w:hAnsi="宋体" w:cs="宋体"/>
                <w:szCs w:val="21"/>
              </w:rPr>
              <w:t>位</w:t>
            </w:r>
            <w:proofErr w:type="gramStart"/>
            <w:r w:rsidRPr="004D7BD3">
              <w:rPr>
                <w:rFonts w:ascii="宋体" w:hAnsi="宋体" w:cs="宋体"/>
                <w:szCs w:val="21"/>
              </w:rPr>
              <w:t>半角连</w:t>
            </w:r>
            <w:proofErr w:type="gramEnd"/>
            <w:r w:rsidRPr="004D7BD3">
              <w:rPr>
                <w:rFonts w:ascii="宋体" w:hAnsi="宋体" w:cs="宋体"/>
                <w:szCs w:val="21"/>
              </w:rPr>
              <w:t>字符，10位汉字</w:t>
            </w:r>
          </w:p>
        </w:tc>
        <w:tc>
          <w:tcPr>
            <w:tcW w:w="583" w:type="dxa"/>
          </w:tcPr>
          <w:p w14:paraId="652A6AE0" w14:textId="77777777" w:rsidR="00B4586F" w:rsidRPr="004D7BD3" w:rsidRDefault="00B4586F" w:rsidP="00B4586F">
            <w:pPr>
              <w:jc w:val="left"/>
            </w:pPr>
            <w:r w:rsidRPr="004D7BD3">
              <w:t>N</w:t>
            </w:r>
          </w:p>
        </w:tc>
        <w:tc>
          <w:tcPr>
            <w:tcW w:w="790" w:type="dxa"/>
          </w:tcPr>
          <w:p w14:paraId="2752F95B" w14:textId="77777777" w:rsidR="00B4586F" w:rsidRPr="004D7BD3" w:rsidRDefault="00B4586F" w:rsidP="00B4586F">
            <w:pPr>
              <w:jc w:val="left"/>
            </w:pPr>
          </w:p>
        </w:tc>
        <w:tc>
          <w:tcPr>
            <w:tcW w:w="1570" w:type="dxa"/>
          </w:tcPr>
          <w:p w14:paraId="3534D3B4" w14:textId="77777777" w:rsidR="00B4586F" w:rsidRPr="004D7BD3" w:rsidRDefault="00B4586F" w:rsidP="00B4586F">
            <w:pPr>
              <w:jc w:val="left"/>
            </w:pPr>
            <w:r w:rsidRPr="004D7BD3">
              <w:rPr>
                <w:rFonts w:hint="eastAsia"/>
              </w:rPr>
              <w:t>编号</w:t>
            </w:r>
            <w:r w:rsidRPr="004D7BD3">
              <w:rPr>
                <w:rFonts w:hint="eastAsia"/>
              </w:rPr>
              <w:t>-</w:t>
            </w:r>
            <w:r w:rsidRPr="004D7BD3">
              <w:rPr>
                <w:rFonts w:hint="eastAsia"/>
              </w:rPr>
              <w:t>类型</w:t>
            </w:r>
          </w:p>
        </w:tc>
      </w:tr>
    </w:tbl>
    <w:p w14:paraId="2F4B5F34" w14:textId="556F58E7" w:rsidR="00122A4A" w:rsidRDefault="00B46EBB" w:rsidP="00122A4A">
      <w:pPr>
        <w:pStyle w:val="3"/>
      </w:pPr>
      <w:bookmarkStart w:id="35" w:name="_Toc24927007"/>
      <w:r>
        <w:rPr>
          <w:rFonts w:hint="eastAsia"/>
        </w:rPr>
        <w:t>报表数据描述</w:t>
      </w:r>
      <w:bookmarkEnd w:id="34"/>
      <w:bookmarkEnd w:id="35"/>
    </w:p>
    <w:p w14:paraId="799017D7" w14:textId="3AC81BFF" w:rsidR="00122A4A" w:rsidRDefault="00122A4A" w:rsidP="00843601">
      <w:pPr>
        <w:pStyle w:val="a7"/>
        <w:ind w:firstLine="420"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2.1</w:t>
      </w:r>
      <w:r>
        <w:fldChar w:fldCharType="end"/>
      </w:r>
      <w:r>
        <w:noBreakHyphen/>
      </w:r>
      <w:r w:rsidR="00E02D3E">
        <w:t>3</w:t>
      </w:r>
      <w:r>
        <w:rPr>
          <w:rFonts w:hint="eastAsia"/>
        </w:rPr>
        <w:t>所有报表描述列表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56"/>
        <w:gridCol w:w="2047"/>
        <w:gridCol w:w="2953"/>
        <w:gridCol w:w="1865"/>
        <w:gridCol w:w="3061"/>
      </w:tblGrid>
      <w:tr w:rsidR="00B46EBB" w14:paraId="6206FCA4" w14:textId="77777777" w:rsidTr="00B46EBB">
        <w:tc>
          <w:tcPr>
            <w:tcW w:w="354" w:type="pct"/>
            <w:shd w:val="clear" w:color="auto" w:fill="D9D9D9"/>
          </w:tcPr>
          <w:p w14:paraId="64F0ED7F" w14:textId="77777777" w:rsidR="00B46EBB" w:rsidRDefault="00B46EBB" w:rsidP="00B46EB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58" w:type="pct"/>
            <w:shd w:val="clear" w:color="auto" w:fill="D9D9D9"/>
          </w:tcPr>
          <w:p w14:paraId="09D40FA9" w14:textId="77777777" w:rsidR="00B46EBB" w:rsidRDefault="00B46EBB" w:rsidP="00B46EB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报表名称</w:t>
            </w:r>
          </w:p>
        </w:tc>
        <w:tc>
          <w:tcPr>
            <w:tcW w:w="1382" w:type="pct"/>
            <w:shd w:val="clear" w:color="auto" w:fill="D9D9D9"/>
          </w:tcPr>
          <w:p w14:paraId="276976CD" w14:textId="77777777" w:rsidR="00B46EBB" w:rsidRDefault="00B46EBB" w:rsidP="00B46EB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所属功能</w:t>
            </w:r>
          </w:p>
        </w:tc>
        <w:tc>
          <w:tcPr>
            <w:tcW w:w="873" w:type="pct"/>
            <w:shd w:val="clear" w:color="auto" w:fill="D9D9D9"/>
          </w:tcPr>
          <w:p w14:paraId="13FF56FD" w14:textId="77777777" w:rsidR="00B46EBB" w:rsidRDefault="00B46EBB" w:rsidP="00B46EB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1433" w:type="pct"/>
            <w:shd w:val="clear" w:color="auto" w:fill="D9D9D9"/>
          </w:tcPr>
          <w:p w14:paraId="45B8EA72" w14:textId="77777777" w:rsidR="00B46EBB" w:rsidRDefault="00B46EBB" w:rsidP="00B46EB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46EBB" w14:paraId="199C7F13" w14:textId="77777777" w:rsidTr="00B46EBB">
        <w:tc>
          <w:tcPr>
            <w:tcW w:w="354" w:type="pct"/>
            <w:shd w:val="clear" w:color="auto" w:fill="auto"/>
          </w:tcPr>
          <w:p w14:paraId="411708A1" w14:textId="4700B6BC" w:rsidR="00B46EBB" w:rsidRDefault="00B46EBB" w:rsidP="00B46EBB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58" w:type="pct"/>
          </w:tcPr>
          <w:p w14:paraId="2BB2D54B" w14:textId="77777777" w:rsidR="00B46EBB" w:rsidRPr="001E7BFA" w:rsidRDefault="00B46EBB" w:rsidP="00B46EBB">
            <w:pPr>
              <w:pStyle w:val="a7"/>
              <w:ind w:firstLineChars="0" w:firstLine="0"/>
              <w:jc w:val="center"/>
              <w:rPr>
                <w:color w:val="FF0000"/>
              </w:rPr>
            </w:pPr>
            <w:r>
              <w:rPr>
                <w:rFonts w:hint="eastAsia"/>
              </w:rPr>
              <w:t>违规书籍处理信息</w:t>
            </w:r>
          </w:p>
        </w:tc>
        <w:tc>
          <w:tcPr>
            <w:tcW w:w="1382" w:type="pct"/>
            <w:shd w:val="clear" w:color="auto" w:fill="auto"/>
          </w:tcPr>
          <w:p w14:paraId="06AD58B2" w14:textId="77777777" w:rsidR="00B46EBB" w:rsidRPr="00561375" w:rsidRDefault="00B46EBB" w:rsidP="00B46EBB">
            <w:pPr>
              <w:pStyle w:val="a7"/>
              <w:ind w:firstLineChars="0" w:firstLine="0"/>
            </w:pPr>
            <w:r>
              <w:rPr>
                <w:rFonts w:hint="eastAsia"/>
              </w:rPr>
              <w:t>下架违规图书</w:t>
            </w:r>
          </w:p>
        </w:tc>
        <w:tc>
          <w:tcPr>
            <w:tcW w:w="873" w:type="pct"/>
            <w:shd w:val="clear" w:color="auto" w:fill="auto"/>
          </w:tcPr>
          <w:p w14:paraId="43304BDA" w14:textId="77777777" w:rsidR="00B46EBB" w:rsidRPr="00561375" w:rsidRDefault="00B46EBB" w:rsidP="00B46EB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天</w:t>
            </w:r>
          </w:p>
        </w:tc>
        <w:tc>
          <w:tcPr>
            <w:tcW w:w="1433" w:type="pct"/>
          </w:tcPr>
          <w:p w14:paraId="2EDAC3F6" w14:textId="77777777" w:rsidR="00B46EBB" w:rsidRPr="001E7BFA" w:rsidRDefault="00B46EBB" w:rsidP="00A0260F">
            <w:pPr>
              <w:pStyle w:val="a7"/>
              <w:ind w:firstLineChars="0" w:firstLine="0"/>
              <w:rPr>
                <w:color w:val="FF0000"/>
              </w:rPr>
            </w:pPr>
            <w:r w:rsidRPr="003342D8">
              <w:rPr>
                <w:rFonts w:hint="eastAsia"/>
              </w:rPr>
              <w:t>每天</w:t>
            </w:r>
            <w:r>
              <w:rPr>
                <w:rFonts w:hint="eastAsia"/>
              </w:rPr>
              <w:t>处理一次违规书籍</w:t>
            </w:r>
          </w:p>
        </w:tc>
      </w:tr>
    </w:tbl>
    <w:p w14:paraId="7436EEA0" w14:textId="2C7CADC0" w:rsidR="00122A4A" w:rsidRDefault="00C53A01" w:rsidP="00263B95">
      <w:pPr>
        <w:pStyle w:val="4"/>
      </w:pPr>
      <w:bookmarkStart w:id="36" w:name="_Toc24927008"/>
      <w:r>
        <w:rPr>
          <w:rFonts w:hint="eastAsia"/>
        </w:rPr>
        <w:t>违规书籍处理信息</w:t>
      </w:r>
      <w:bookmarkEnd w:id="36"/>
    </w:p>
    <w:p w14:paraId="7A6D762B" w14:textId="1C390EBE" w:rsidR="00122A4A" w:rsidRDefault="00122A4A" w:rsidP="0084360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2.1.3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数据项的详细信息</w:t>
      </w:r>
    </w:p>
    <w:tbl>
      <w:tblPr>
        <w:tblW w:w="10569" w:type="dxa"/>
        <w:tblInd w:w="1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43"/>
        <w:gridCol w:w="1160"/>
        <w:gridCol w:w="926"/>
        <w:gridCol w:w="5018"/>
        <w:gridCol w:w="708"/>
        <w:gridCol w:w="712"/>
        <w:gridCol w:w="1302"/>
      </w:tblGrid>
      <w:tr w:rsidR="00B4586F" w:rsidRPr="00023C91" w14:paraId="015F47D0" w14:textId="77777777" w:rsidTr="00B4586F">
        <w:tc>
          <w:tcPr>
            <w:tcW w:w="743" w:type="dxa"/>
            <w:shd w:val="clear" w:color="auto" w:fill="D9D9D9"/>
          </w:tcPr>
          <w:p w14:paraId="28A472C1" w14:textId="77777777" w:rsidR="00B4586F" w:rsidRPr="00023C91" w:rsidRDefault="00B4586F" w:rsidP="00B4586F">
            <w:pPr>
              <w:jc w:val="center"/>
            </w:pPr>
            <w:r w:rsidRPr="00023C91">
              <w:t>编号</w:t>
            </w:r>
          </w:p>
        </w:tc>
        <w:tc>
          <w:tcPr>
            <w:tcW w:w="1160" w:type="dxa"/>
            <w:shd w:val="clear" w:color="auto" w:fill="D9D9D9"/>
          </w:tcPr>
          <w:p w14:paraId="47D31906" w14:textId="77777777" w:rsidR="00B4586F" w:rsidRPr="00023C91" w:rsidRDefault="00B4586F" w:rsidP="00B4586F">
            <w:pPr>
              <w:jc w:val="center"/>
            </w:pPr>
            <w:r w:rsidRPr="00023C91">
              <w:t>数据项名</w:t>
            </w:r>
          </w:p>
        </w:tc>
        <w:tc>
          <w:tcPr>
            <w:tcW w:w="926" w:type="dxa"/>
            <w:shd w:val="clear" w:color="auto" w:fill="D9D9D9"/>
          </w:tcPr>
          <w:p w14:paraId="0873DCE4" w14:textId="77777777" w:rsidR="00B4586F" w:rsidRPr="00023C91" w:rsidRDefault="00B4586F" w:rsidP="00B4586F">
            <w:pPr>
              <w:jc w:val="center"/>
            </w:pPr>
            <w:r w:rsidRPr="00023C91">
              <w:t>主键</w:t>
            </w:r>
          </w:p>
        </w:tc>
        <w:tc>
          <w:tcPr>
            <w:tcW w:w="5018" w:type="dxa"/>
            <w:shd w:val="clear" w:color="auto" w:fill="D9D9D9"/>
          </w:tcPr>
          <w:p w14:paraId="5FEDC4E8" w14:textId="77777777" w:rsidR="00B4586F" w:rsidRPr="00023C91" w:rsidRDefault="00B4586F" w:rsidP="00B4586F">
            <w:pPr>
              <w:jc w:val="center"/>
            </w:pPr>
            <w:r w:rsidRPr="00023C91">
              <w:t>特征</w:t>
            </w:r>
          </w:p>
        </w:tc>
        <w:tc>
          <w:tcPr>
            <w:tcW w:w="708" w:type="dxa"/>
            <w:shd w:val="clear" w:color="auto" w:fill="D9D9D9"/>
          </w:tcPr>
          <w:p w14:paraId="3FA7ED52" w14:textId="77777777" w:rsidR="00B4586F" w:rsidRPr="00023C91" w:rsidRDefault="00B4586F" w:rsidP="00B4586F">
            <w:pPr>
              <w:jc w:val="center"/>
            </w:pPr>
            <w:proofErr w:type="gramStart"/>
            <w:r w:rsidRPr="00023C91">
              <w:t>空否</w:t>
            </w:r>
            <w:proofErr w:type="gramEnd"/>
          </w:p>
        </w:tc>
        <w:tc>
          <w:tcPr>
            <w:tcW w:w="712" w:type="dxa"/>
            <w:shd w:val="clear" w:color="auto" w:fill="D9D9D9"/>
          </w:tcPr>
          <w:p w14:paraId="284831FD" w14:textId="77777777" w:rsidR="00B4586F" w:rsidRPr="00023C91" w:rsidRDefault="00B4586F" w:rsidP="00B4586F">
            <w:pPr>
              <w:jc w:val="center"/>
            </w:pPr>
            <w:r w:rsidRPr="00023C91">
              <w:t>算法</w:t>
            </w:r>
          </w:p>
        </w:tc>
        <w:tc>
          <w:tcPr>
            <w:tcW w:w="1302" w:type="dxa"/>
            <w:shd w:val="clear" w:color="auto" w:fill="D9D9D9"/>
          </w:tcPr>
          <w:p w14:paraId="74B29086" w14:textId="77777777" w:rsidR="00B4586F" w:rsidRPr="00023C91" w:rsidRDefault="00B4586F" w:rsidP="00B4586F">
            <w:pPr>
              <w:jc w:val="center"/>
            </w:pPr>
            <w:r w:rsidRPr="00023C91">
              <w:t>备注</w:t>
            </w:r>
          </w:p>
        </w:tc>
      </w:tr>
      <w:tr w:rsidR="00B4586F" w:rsidRPr="00023C91" w14:paraId="5C1B469B" w14:textId="77777777" w:rsidTr="00B4586F">
        <w:tc>
          <w:tcPr>
            <w:tcW w:w="743" w:type="dxa"/>
          </w:tcPr>
          <w:p w14:paraId="3F52B607" w14:textId="6D46068D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1</w:t>
            </w:r>
            <w:r w:rsidRPr="00023C91">
              <w:fldChar w:fldCharType="end"/>
            </w:r>
          </w:p>
        </w:tc>
        <w:tc>
          <w:tcPr>
            <w:tcW w:w="1160" w:type="dxa"/>
          </w:tcPr>
          <w:p w14:paraId="631DFE9D" w14:textId="77777777" w:rsidR="00B4586F" w:rsidRPr="00023C91" w:rsidRDefault="00B4586F" w:rsidP="00B4586F">
            <w:pPr>
              <w:jc w:val="left"/>
              <w:rPr>
                <w:color w:val="FF0000"/>
              </w:rPr>
            </w:pPr>
            <w:r w:rsidRPr="00023C91">
              <w:t>图书号</w:t>
            </w:r>
          </w:p>
        </w:tc>
        <w:tc>
          <w:tcPr>
            <w:tcW w:w="926" w:type="dxa"/>
          </w:tcPr>
          <w:p w14:paraId="10BDAAB3" w14:textId="77777777" w:rsidR="00B4586F" w:rsidRPr="00023C91" w:rsidRDefault="00B4586F" w:rsidP="00B4586F">
            <w:pPr>
              <w:jc w:val="left"/>
            </w:pPr>
            <w:r w:rsidRPr="00023C91">
              <w:t>是</w:t>
            </w:r>
          </w:p>
        </w:tc>
        <w:tc>
          <w:tcPr>
            <w:tcW w:w="5018" w:type="dxa"/>
          </w:tcPr>
          <w:p w14:paraId="574A4A73" w14:textId="77777777" w:rsidR="00B4586F" w:rsidRPr="00023C91" w:rsidRDefault="00B4586F" w:rsidP="00B4586F">
            <w:pPr>
              <w:jc w:val="left"/>
            </w:pPr>
            <w:r w:rsidRPr="00023C91">
              <w:t>字符型，固定长度，</w:t>
            </w:r>
            <w:r w:rsidRPr="00023C91">
              <w:t>10</w:t>
            </w:r>
            <w:r w:rsidRPr="00023C91">
              <w:t>个英文数字字符</w:t>
            </w:r>
          </w:p>
        </w:tc>
        <w:tc>
          <w:tcPr>
            <w:tcW w:w="708" w:type="dxa"/>
          </w:tcPr>
          <w:p w14:paraId="58170B2C" w14:textId="77777777" w:rsidR="00B4586F" w:rsidRPr="00023C91" w:rsidRDefault="00B4586F" w:rsidP="00B4586F">
            <w:pPr>
              <w:jc w:val="left"/>
            </w:pPr>
            <w:r w:rsidRPr="00023C91">
              <w:t>N</w:t>
            </w:r>
          </w:p>
        </w:tc>
        <w:tc>
          <w:tcPr>
            <w:tcW w:w="712" w:type="dxa"/>
          </w:tcPr>
          <w:p w14:paraId="07147852" w14:textId="77777777" w:rsidR="00B4586F" w:rsidRPr="00023C91" w:rsidRDefault="00B4586F" w:rsidP="00B4586F">
            <w:pPr>
              <w:jc w:val="left"/>
            </w:pPr>
          </w:p>
        </w:tc>
        <w:tc>
          <w:tcPr>
            <w:tcW w:w="1302" w:type="dxa"/>
          </w:tcPr>
          <w:p w14:paraId="37589364" w14:textId="77777777" w:rsidR="00B4586F" w:rsidRPr="00023C91" w:rsidRDefault="00B4586F" w:rsidP="00B4586F">
            <w:pPr>
              <w:jc w:val="left"/>
            </w:pPr>
          </w:p>
        </w:tc>
      </w:tr>
      <w:tr w:rsidR="00B4586F" w:rsidRPr="00023C91" w14:paraId="50C0EF45" w14:textId="77777777" w:rsidTr="00B4586F">
        <w:tc>
          <w:tcPr>
            <w:tcW w:w="743" w:type="dxa"/>
          </w:tcPr>
          <w:p w14:paraId="1D709C00" w14:textId="07E09844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2</w:t>
            </w:r>
            <w:r w:rsidRPr="00023C91">
              <w:fldChar w:fldCharType="end"/>
            </w:r>
          </w:p>
        </w:tc>
        <w:tc>
          <w:tcPr>
            <w:tcW w:w="1160" w:type="dxa"/>
          </w:tcPr>
          <w:p w14:paraId="041D70DD" w14:textId="77777777" w:rsidR="00B4586F" w:rsidRPr="00023C91" w:rsidRDefault="00B4586F" w:rsidP="00B4586F">
            <w:proofErr w:type="gramStart"/>
            <w:r w:rsidRPr="00023C91">
              <w:t>商家号</w:t>
            </w:r>
            <w:proofErr w:type="gramEnd"/>
          </w:p>
        </w:tc>
        <w:tc>
          <w:tcPr>
            <w:tcW w:w="926" w:type="dxa"/>
          </w:tcPr>
          <w:p w14:paraId="787F7EFC" w14:textId="77777777" w:rsidR="00B4586F" w:rsidRPr="00023C91" w:rsidRDefault="00B4586F" w:rsidP="00B4586F"/>
        </w:tc>
        <w:tc>
          <w:tcPr>
            <w:tcW w:w="5018" w:type="dxa"/>
          </w:tcPr>
          <w:p w14:paraId="4E378C4C" w14:textId="77777777" w:rsidR="00B4586F" w:rsidRPr="00023C91" w:rsidRDefault="00B4586F" w:rsidP="00B4586F">
            <w:r w:rsidRPr="00023C91">
              <w:t>字符型，固定长度，</w:t>
            </w:r>
            <w:r w:rsidRPr="00023C91">
              <w:t>10</w:t>
            </w:r>
            <w:r w:rsidRPr="00023C91">
              <w:t>个英文数字字符</w:t>
            </w:r>
          </w:p>
        </w:tc>
        <w:tc>
          <w:tcPr>
            <w:tcW w:w="708" w:type="dxa"/>
          </w:tcPr>
          <w:p w14:paraId="440E181A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712" w:type="dxa"/>
          </w:tcPr>
          <w:p w14:paraId="6BBF64C6" w14:textId="77777777" w:rsidR="00B4586F" w:rsidRPr="00023C91" w:rsidRDefault="00B4586F" w:rsidP="00B4586F"/>
        </w:tc>
        <w:tc>
          <w:tcPr>
            <w:tcW w:w="1302" w:type="dxa"/>
          </w:tcPr>
          <w:p w14:paraId="2889FD23" w14:textId="77777777" w:rsidR="00B4586F" w:rsidRPr="00023C91" w:rsidRDefault="00B4586F" w:rsidP="00B4586F"/>
        </w:tc>
      </w:tr>
      <w:tr w:rsidR="00B4586F" w:rsidRPr="00023C91" w14:paraId="17E19801" w14:textId="77777777" w:rsidTr="00B4586F">
        <w:tc>
          <w:tcPr>
            <w:tcW w:w="743" w:type="dxa"/>
          </w:tcPr>
          <w:p w14:paraId="14A815D1" w14:textId="07E83477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3</w:t>
            </w:r>
            <w:r w:rsidRPr="00023C91">
              <w:fldChar w:fldCharType="end"/>
            </w:r>
          </w:p>
        </w:tc>
        <w:tc>
          <w:tcPr>
            <w:tcW w:w="1160" w:type="dxa"/>
          </w:tcPr>
          <w:p w14:paraId="0F59AE0C" w14:textId="77777777" w:rsidR="00B4586F" w:rsidRPr="00023C91" w:rsidRDefault="00B4586F" w:rsidP="00B4586F">
            <w:r w:rsidRPr="00023C91">
              <w:t>图书名称</w:t>
            </w:r>
          </w:p>
        </w:tc>
        <w:tc>
          <w:tcPr>
            <w:tcW w:w="926" w:type="dxa"/>
          </w:tcPr>
          <w:p w14:paraId="7E76C1E5" w14:textId="77777777" w:rsidR="00B4586F" w:rsidRPr="00023C91" w:rsidRDefault="00B4586F" w:rsidP="00B4586F"/>
        </w:tc>
        <w:tc>
          <w:tcPr>
            <w:tcW w:w="5018" w:type="dxa"/>
          </w:tcPr>
          <w:p w14:paraId="2CF96F98" w14:textId="77777777" w:rsidR="00B4586F" w:rsidRPr="00023C91" w:rsidRDefault="00B4586F" w:rsidP="00B4586F">
            <w:r w:rsidRPr="00023C91">
              <w:t>字符型，可变长度，</w:t>
            </w:r>
            <w:r w:rsidRPr="00023C91">
              <w:t>100</w:t>
            </w:r>
            <w:r w:rsidRPr="00023C91">
              <w:t>个汉字</w:t>
            </w:r>
          </w:p>
        </w:tc>
        <w:tc>
          <w:tcPr>
            <w:tcW w:w="708" w:type="dxa"/>
          </w:tcPr>
          <w:p w14:paraId="783AE85E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712" w:type="dxa"/>
          </w:tcPr>
          <w:p w14:paraId="06F1494D" w14:textId="77777777" w:rsidR="00B4586F" w:rsidRPr="00023C91" w:rsidRDefault="00B4586F" w:rsidP="00B4586F"/>
        </w:tc>
        <w:tc>
          <w:tcPr>
            <w:tcW w:w="1302" w:type="dxa"/>
          </w:tcPr>
          <w:p w14:paraId="7195B8DB" w14:textId="77777777" w:rsidR="00B4586F" w:rsidRPr="00023C91" w:rsidRDefault="00B4586F" w:rsidP="00B4586F"/>
        </w:tc>
      </w:tr>
      <w:tr w:rsidR="00B4586F" w:rsidRPr="00023C91" w14:paraId="041CABD3" w14:textId="77777777" w:rsidTr="00B4586F">
        <w:tc>
          <w:tcPr>
            <w:tcW w:w="743" w:type="dxa"/>
          </w:tcPr>
          <w:p w14:paraId="44912E50" w14:textId="34A999AA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4</w:t>
            </w:r>
            <w:r w:rsidRPr="00023C91">
              <w:fldChar w:fldCharType="end"/>
            </w:r>
          </w:p>
        </w:tc>
        <w:tc>
          <w:tcPr>
            <w:tcW w:w="1160" w:type="dxa"/>
          </w:tcPr>
          <w:p w14:paraId="10AA85A3" w14:textId="77777777" w:rsidR="00B4586F" w:rsidRPr="00023C91" w:rsidRDefault="00B4586F" w:rsidP="00B4586F">
            <w:r w:rsidRPr="00023C91">
              <w:t>价格</w:t>
            </w:r>
          </w:p>
        </w:tc>
        <w:tc>
          <w:tcPr>
            <w:tcW w:w="926" w:type="dxa"/>
          </w:tcPr>
          <w:p w14:paraId="78D57822" w14:textId="77777777" w:rsidR="00B4586F" w:rsidRPr="00023C91" w:rsidRDefault="00B4586F" w:rsidP="00B4586F"/>
        </w:tc>
        <w:tc>
          <w:tcPr>
            <w:tcW w:w="5018" w:type="dxa"/>
          </w:tcPr>
          <w:p w14:paraId="306E99DA" w14:textId="77777777" w:rsidR="00B4586F" w:rsidRPr="00023C91" w:rsidRDefault="00B4586F" w:rsidP="00B4586F">
            <w:r w:rsidRPr="00023C91">
              <w:t>数值型，</w:t>
            </w:r>
            <w:r w:rsidRPr="00023C91">
              <w:t>5</w:t>
            </w:r>
            <w:r w:rsidRPr="00023C91">
              <w:t>位有效数字，其中</w:t>
            </w:r>
            <w:r w:rsidRPr="00023C91">
              <w:t>2</w:t>
            </w:r>
            <w:r w:rsidRPr="00023C91">
              <w:t>位小数</w:t>
            </w:r>
          </w:p>
        </w:tc>
        <w:tc>
          <w:tcPr>
            <w:tcW w:w="708" w:type="dxa"/>
          </w:tcPr>
          <w:p w14:paraId="1E111072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712" w:type="dxa"/>
          </w:tcPr>
          <w:p w14:paraId="0FB0AD80" w14:textId="77777777" w:rsidR="00B4586F" w:rsidRPr="00023C91" w:rsidRDefault="00B4586F" w:rsidP="00B4586F"/>
        </w:tc>
        <w:tc>
          <w:tcPr>
            <w:tcW w:w="1302" w:type="dxa"/>
          </w:tcPr>
          <w:p w14:paraId="07FCB0F0" w14:textId="77777777" w:rsidR="00B4586F" w:rsidRPr="00023C91" w:rsidRDefault="00B4586F" w:rsidP="00B4586F"/>
        </w:tc>
      </w:tr>
      <w:tr w:rsidR="00B4586F" w:rsidRPr="00023C91" w14:paraId="4CBB090A" w14:textId="77777777" w:rsidTr="00B4586F">
        <w:tc>
          <w:tcPr>
            <w:tcW w:w="743" w:type="dxa"/>
          </w:tcPr>
          <w:p w14:paraId="5AF87FD0" w14:textId="3E52F7D3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5</w:t>
            </w:r>
            <w:r w:rsidRPr="00023C91">
              <w:fldChar w:fldCharType="end"/>
            </w:r>
          </w:p>
        </w:tc>
        <w:tc>
          <w:tcPr>
            <w:tcW w:w="1160" w:type="dxa"/>
          </w:tcPr>
          <w:p w14:paraId="0A4C3751" w14:textId="77777777" w:rsidR="00B4586F" w:rsidRPr="00023C91" w:rsidRDefault="00B4586F" w:rsidP="00B4586F">
            <w:r w:rsidRPr="00023C91">
              <w:t>出版社</w:t>
            </w:r>
          </w:p>
        </w:tc>
        <w:tc>
          <w:tcPr>
            <w:tcW w:w="926" w:type="dxa"/>
          </w:tcPr>
          <w:p w14:paraId="28F2CF5B" w14:textId="77777777" w:rsidR="00B4586F" w:rsidRPr="00023C91" w:rsidRDefault="00B4586F" w:rsidP="00B4586F"/>
        </w:tc>
        <w:tc>
          <w:tcPr>
            <w:tcW w:w="5018" w:type="dxa"/>
          </w:tcPr>
          <w:p w14:paraId="0609A0FE" w14:textId="77777777" w:rsidR="00B4586F" w:rsidRPr="00023C91" w:rsidRDefault="00B4586F" w:rsidP="00B4586F">
            <w:r w:rsidRPr="00023C91">
              <w:t>字符型，可变长度，</w:t>
            </w:r>
            <w:r w:rsidRPr="00023C91">
              <w:t>100</w:t>
            </w:r>
            <w:r w:rsidRPr="00023C91">
              <w:t>个汉字</w:t>
            </w:r>
          </w:p>
        </w:tc>
        <w:tc>
          <w:tcPr>
            <w:tcW w:w="708" w:type="dxa"/>
          </w:tcPr>
          <w:p w14:paraId="3A71D5F7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712" w:type="dxa"/>
          </w:tcPr>
          <w:p w14:paraId="3C2A2638" w14:textId="77777777" w:rsidR="00B4586F" w:rsidRPr="00023C91" w:rsidRDefault="00B4586F" w:rsidP="00B4586F"/>
        </w:tc>
        <w:tc>
          <w:tcPr>
            <w:tcW w:w="1302" w:type="dxa"/>
          </w:tcPr>
          <w:p w14:paraId="380902BE" w14:textId="77777777" w:rsidR="00B4586F" w:rsidRPr="00023C91" w:rsidRDefault="00B4586F" w:rsidP="00B4586F"/>
        </w:tc>
      </w:tr>
      <w:tr w:rsidR="00B4586F" w:rsidRPr="00023C91" w14:paraId="5221F59D" w14:textId="77777777" w:rsidTr="00B4586F">
        <w:tc>
          <w:tcPr>
            <w:tcW w:w="743" w:type="dxa"/>
          </w:tcPr>
          <w:p w14:paraId="3E56B28E" w14:textId="49C3BACB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6</w:t>
            </w:r>
            <w:r w:rsidRPr="00023C91">
              <w:fldChar w:fldCharType="end"/>
            </w:r>
          </w:p>
        </w:tc>
        <w:tc>
          <w:tcPr>
            <w:tcW w:w="1160" w:type="dxa"/>
          </w:tcPr>
          <w:p w14:paraId="1F0CB6F9" w14:textId="77777777" w:rsidR="00B4586F" w:rsidRPr="00023C91" w:rsidRDefault="00B4586F" w:rsidP="00B4586F">
            <w:r w:rsidRPr="00023C91">
              <w:t>出版时间</w:t>
            </w:r>
          </w:p>
        </w:tc>
        <w:tc>
          <w:tcPr>
            <w:tcW w:w="926" w:type="dxa"/>
          </w:tcPr>
          <w:p w14:paraId="45D42993" w14:textId="77777777" w:rsidR="00B4586F" w:rsidRPr="00023C91" w:rsidRDefault="00B4586F" w:rsidP="00B4586F"/>
        </w:tc>
        <w:tc>
          <w:tcPr>
            <w:tcW w:w="5018" w:type="dxa"/>
          </w:tcPr>
          <w:p w14:paraId="774BD24D" w14:textId="77777777" w:rsidR="00B4586F" w:rsidRPr="00023C91" w:rsidRDefault="00B4586F" w:rsidP="00B4586F">
            <w:r w:rsidRPr="00023C91">
              <w:t>日期型</w:t>
            </w:r>
          </w:p>
        </w:tc>
        <w:tc>
          <w:tcPr>
            <w:tcW w:w="708" w:type="dxa"/>
          </w:tcPr>
          <w:p w14:paraId="32CFD560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712" w:type="dxa"/>
          </w:tcPr>
          <w:p w14:paraId="6A399206" w14:textId="77777777" w:rsidR="00B4586F" w:rsidRPr="00023C91" w:rsidRDefault="00B4586F" w:rsidP="00B4586F"/>
        </w:tc>
        <w:tc>
          <w:tcPr>
            <w:tcW w:w="1302" w:type="dxa"/>
          </w:tcPr>
          <w:p w14:paraId="3DA3DB54" w14:textId="77777777" w:rsidR="00B4586F" w:rsidRPr="00023C91" w:rsidRDefault="00B4586F" w:rsidP="00B4586F">
            <w:r w:rsidRPr="00023C91">
              <w:t>年</w:t>
            </w:r>
            <w:r w:rsidRPr="00023C91">
              <w:t>-</w:t>
            </w:r>
            <w:r w:rsidRPr="00023C91">
              <w:t>月</w:t>
            </w:r>
            <w:r w:rsidRPr="00023C91">
              <w:t>-</w:t>
            </w:r>
            <w:r w:rsidRPr="00023C91">
              <w:t>日</w:t>
            </w:r>
          </w:p>
        </w:tc>
      </w:tr>
      <w:tr w:rsidR="00B4586F" w:rsidRPr="00023C91" w14:paraId="79BDB5D7" w14:textId="77777777" w:rsidTr="00B4586F">
        <w:tc>
          <w:tcPr>
            <w:tcW w:w="743" w:type="dxa"/>
          </w:tcPr>
          <w:p w14:paraId="7BD8688A" w14:textId="3F04009C" w:rsidR="00B4586F" w:rsidRPr="00023C91" w:rsidRDefault="00B4586F" w:rsidP="00B4586F">
            <w:pPr>
              <w:ind w:left="420"/>
            </w:pPr>
            <w:r w:rsidRPr="00023C91">
              <w:lastRenderedPageBreak/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7</w:t>
            </w:r>
            <w:r w:rsidRPr="00023C91">
              <w:fldChar w:fldCharType="end"/>
            </w:r>
          </w:p>
        </w:tc>
        <w:tc>
          <w:tcPr>
            <w:tcW w:w="1160" w:type="dxa"/>
          </w:tcPr>
          <w:p w14:paraId="382F748A" w14:textId="77777777" w:rsidR="00B4586F" w:rsidRPr="00023C91" w:rsidRDefault="00B4586F" w:rsidP="00B4586F">
            <w:r w:rsidRPr="00023C91">
              <w:t>图书数量</w:t>
            </w:r>
          </w:p>
        </w:tc>
        <w:tc>
          <w:tcPr>
            <w:tcW w:w="926" w:type="dxa"/>
          </w:tcPr>
          <w:p w14:paraId="0F969619" w14:textId="77777777" w:rsidR="00B4586F" w:rsidRPr="00023C91" w:rsidRDefault="00B4586F" w:rsidP="00B4586F"/>
        </w:tc>
        <w:tc>
          <w:tcPr>
            <w:tcW w:w="5018" w:type="dxa"/>
          </w:tcPr>
          <w:p w14:paraId="1F08E6E5" w14:textId="77777777" w:rsidR="00B4586F" w:rsidRPr="00023C91" w:rsidRDefault="00B4586F" w:rsidP="00B4586F">
            <w:r w:rsidRPr="00023C91">
              <w:t>数值型，</w:t>
            </w:r>
            <w:r w:rsidRPr="00023C91">
              <w:t>5</w:t>
            </w:r>
            <w:r w:rsidRPr="00023C91">
              <w:t>位有效数字，无小数</w:t>
            </w:r>
          </w:p>
        </w:tc>
        <w:tc>
          <w:tcPr>
            <w:tcW w:w="708" w:type="dxa"/>
          </w:tcPr>
          <w:p w14:paraId="338EA04E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712" w:type="dxa"/>
          </w:tcPr>
          <w:p w14:paraId="01A8A442" w14:textId="77777777" w:rsidR="00B4586F" w:rsidRPr="00023C91" w:rsidRDefault="00B4586F" w:rsidP="00B4586F"/>
        </w:tc>
        <w:tc>
          <w:tcPr>
            <w:tcW w:w="1302" w:type="dxa"/>
          </w:tcPr>
          <w:p w14:paraId="3DB23C3D" w14:textId="77777777" w:rsidR="00B4586F" w:rsidRPr="00023C91" w:rsidRDefault="00B4586F" w:rsidP="00B4586F"/>
        </w:tc>
      </w:tr>
    </w:tbl>
    <w:p w14:paraId="21DAAF65" w14:textId="3150BB9E" w:rsidR="00345B85" w:rsidRDefault="00345B85" w:rsidP="00345B85">
      <w:pPr>
        <w:pStyle w:val="3"/>
      </w:pPr>
      <w:bookmarkStart w:id="37" w:name="_Toc24927009"/>
      <w:r>
        <w:rPr>
          <w:rFonts w:hint="eastAsia"/>
        </w:rPr>
        <w:t>表</w:t>
      </w:r>
      <w:bookmarkEnd w:id="37"/>
    </w:p>
    <w:p w14:paraId="013A7890" w14:textId="43F89D0F" w:rsidR="00345B85" w:rsidRDefault="00345B85" w:rsidP="00345B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rPr>
          <w:rFonts w:hint="eastAsia"/>
        </w:rP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2.1.4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99"/>
        <w:gridCol w:w="1986"/>
        <w:gridCol w:w="2269"/>
        <w:gridCol w:w="1275"/>
        <w:gridCol w:w="2239"/>
        <w:gridCol w:w="1814"/>
      </w:tblGrid>
      <w:tr w:rsidR="00B4586F" w14:paraId="520CF5A9" w14:textId="77777777" w:rsidTr="00B4586F">
        <w:tc>
          <w:tcPr>
            <w:tcW w:w="514" w:type="pct"/>
            <w:shd w:val="clear" w:color="auto" w:fill="D9D9D9"/>
          </w:tcPr>
          <w:p w14:paraId="585E2104" w14:textId="77777777" w:rsidR="00B4586F" w:rsidRDefault="00B4586F" w:rsidP="00B4586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29" w:type="pct"/>
            <w:shd w:val="clear" w:color="auto" w:fill="D9D9D9"/>
          </w:tcPr>
          <w:p w14:paraId="2E2571B8" w14:textId="77777777" w:rsidR="00B4586F" w:rsidRDefault="00B4586F" w:rsidP="00B4586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1062" w:type="pct"/>
            <w:shd w:val="clear" w:color="auto" w:fill="D9D9D9"/>
          </w:tcPr>
          <w:p w14:paraId="6D885C75" w14:textId="77777777" w:rsidR="00B4586F" w:rsidRDefault="00B4586F" w:rsidP="00B4586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597" w:type="pct"/>
            <w:shd w:val="clear" w:color="auto" w:fill="D9D9D9"/>
          </w:tcPr>
          <w:p w14:paraId="234FF2AF" w14:textId="77777777" w:rsidR="00B4586F" w:rsidRDefault="00B4586F" w:rsidP="00B4586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类别</w:t>
            </w:r>
          </w:p>
        </w:tc>
        <w:tc>
          <w:tcPr>
            <w:tcW w:w="1048" w:type="pct"/>
            <w:shd w:val="clear" w:color="auto" w:fill="D9D9D9"/>
          </w:tcPr>
          <w:p w14:paraId="4D1DF8EB" w14:textId="77777777" w:rsidR="00B4586F" w:rsidRDefault="00B4586F" w:rsidP="00B4586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</w:t>
            </w:r>
          </w:p>
        </w:tc>
        <w:tc>
          <w:tcPr>
            <w:tcW w:w="849" w:type="pct"/>
            <w:shd w:val="clear" w:color="auto" w:fill="D9D9D9"/>
          </w:tcPr>
          <w:p w14:paraId="11E324F1" w14:textId="77777777" w:rsidR="00B4586F" w:rsidRDefault="00B4586F" w:rsidP="00B4586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4586F" w14:paraId="3EA31F35" w14:textId="77777777" w:rsidTr="00B4586F">
        <w:tc>
          <w:tcPr>
            <w:tcW w:w="514" w:type="pct"/>
            <w:shd w:val="clear" w:color="auto" w:fill="auto"/>
          </w:tcPr>
          <w:p w14:paraId="56393281" w14:textId="7ECC3D7E" w:rsidR="00B4586F" w:rsidRDefault="00B4586F" w:rsidP="00B4586F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29" w:type="pct"/>
          </w:tcPr>
          <w:p w14:paraId="6B535E18" w14:textId="77777777" w:rsidR="00B4586F" w:rsidRDefault="00B4586F" w:rsidP="00B4586F">
            <w:pPr>
              <w:pStyle w:val="a7"/>
              <w:ind w:firstLineChars="0" w:firstLine="0"/>
            </w:pPr>
            <w:r>
              <w:rPr>
                <w:rFonts w:hint="eastAsia"/>
              </w:rPr>
              <w:t>买家信息</w:t>
            </w:r>
          </w:p>
        </w:tc>
        <w:tc>
          <w:tcPr>
            <w:tcW w:w="1062" w:type="pct"/>
          </w:tcPr>
          <w:p w14:paraId="784DB9BF" w14:textId="77777777" w:rsidR="00B4586F" w:rsidRDefault="00B4586F" w:rsidP="00B4586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</w:t>
            </w:r>
            <w:r w:rsidRPr="00E20CBD">
              <w:t>uyer</w:t>
            </w:r>
            <w:r>
              <w:t>_mes</w:t>
            </w:r>
            <w:proofErr w:type="spellEnd"/>
          </w:p>
        </w:tc>
        <w:tc>
          <w:tcPr>
            <w:tcW w:w="597" w:type="pct"/>
          </w:tcPr>
          <w:p w14:paraId="58DBDE7A" w14:textId="77777777" w:rsidR="00B4586F" w:rsidRDefault="00B4586F" w:rsidP="00B4586F">
            <w:pPr>
              <w:pStyle w:val="a7"/>
              <w:ind w:firstLineChars="0" w:firstLine="0"/>
            </w:pPr>
            <w:r>
              <w:rPr>
                <w:rFonts w:hint="eastAsia"/>
              </w:rPr>
              <w:t>单据</w:t>
            </w:r>
          </w:p>
        </w:tc>
        <w:tc>
          <w:tcPr>
            <w:tcW w:w="1048" w:type="pct"/>
            <w:shd w:val="clear" w:color="auto" w:fill="auto"/>
          </w:tcPr>
          <w:p w14:paraId="05F2E589" w14:textId="77777777" w:rsidR="00B4586F" w:rsidRDefault="00B4586F" w:rsidP="00B4586F">
            <w:pPr>
              <w:pStyle w:val="a7"/>
              <w:ind w:firstLineChars="0" w:firstLine="0"/>
            </w:pPr>
            <w:r>
              <w:rPr>
                <w:rFonts w:hint="eastAsia"/>
              </w:rPr>
              <w:t>查看买家信息</w:t>
            </w:r>
          </w:p>
        </w:tc>
        <w:tc>
          <w:tcPr>
            <w:tcW w:w="849" w:type="pct"/>
            <w:shd w:val="clear" w:color="auto" w:fill="auto"/>
          </w:tcPr>
          <w:p w14:paraId="525C6BDF" w14:textId="77777777" w:rsidR="00B4586F" w:rsidRDefault="00B4586F" w:rsidP="00B4586F">
            <w:pPr>
              <w:pStyle w:val="a7"/>
              <w:ind w:firstLineChars="0" w:firstLine="0"/>
            </w:pPr>
          </w:p>
        </w:tc>
      </w:tr>
      <w:tr w:rsidR="00B4586F" w14:paraId="6CDCECF2" w14:textId="77777777" w:rsidTr="00B4586F">
        <w:tc>
          <w:tcPr>
            <w:tcW w:w="514" w:type="pct"/>
            <w:shd w:val="clear" w:color="auto" w:fill="auto"/>
          </w:tcPr>
          <w:p w14:paraId="12F0FBE3" w14:textId="4F6000ED" w:rsidR="00B4586F" w:rsidRDefault="00B4586F" w:rsidP="00B4586F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29" w:type="pct"/>
          </w:tcPr>
          <w:p w14:paraId="41FBFFD1" w14:textId="77777777" w:rsidR="00B4586F" w:rsidRDefault="00B4586F" w:rsidP="00B4586F">
            <w:pPr>
              <w:pStyle w:val="a7"/>
              <w:ind w:firstLineChars="0" w:firstLine="0"/>
            </w:pPr>
            <w:r>
              <w:rPr>
                <w:rFonts w:hint="eastAsia"/>
              </w:rPr>
              <w:t>图书信息</w:t>
            </w:r>
          </w:p>
        </w:tc>
        <w:tc>
          <w:tcPr>
            <w:tcW w:w="1062" w:type="pct"/>
          </w:tcPr>
          <w:p w14:paraId="7B91D248" w14:textId="77777777" w:rsidR="00B4586F" w:rsidRDefault="00B4586F" w:rsidP="00B4586F">
            <w:pPr>
              <w:pStyle w:val="a7"/>
              <w:ind w:firstLineChars="0" w:firstLine="0"/>
            </w:pPr>
            <w:proofErr w:type="spellStart"/>
            <w:r>
              <w:t>b</w:t>
            </w:r>
            <w:r w:rsidRPr="00E20CBD">
              <w:t>ook</w:t>
            </w:r>
            <w:r>
              <w:t>s_mes</w:t>
            </w:r>
            <w:proofErr w:type="spellEnd"/>
          </w:p>
        </w:tc>
        <w:tc>
          <w:tcPr>
            <w:tcW w:w="597" w:type="pct"/>
          </w:tcPr>
          <w:p w14:paraId="243D20CC" w14:textId="77777777" w:rsidR="00B4586F" w:rsidRDefault="00B4586F" w:rsidP="00B4586F">
            <w:pPr>
              <w:pStyle w:val="a7"/>
              <w:ind w:firstLineChars="0" w:firstLine="0"/>
            </w:pPr>
            <w:r>
              <w:rPr>
                <w:rFonts w:hint="eastAsia"/>
              </w:rPr>
              <w:t>单据</w:t>
            </w:r>
          </w:p>
        </w:tc>
        <w:tc>
          <w:tcPr>
            <w:tcW w:w="1048" w:type="pct"/>
            <w:shd w:val="clear" w:color="auto" w:fill="auto"/>
          </w:tcPr>
          <w:p w14:paraId="582009B3" w14:textId="77777777" w:rsidR="00B4586F" w:rsidRDefault="00B4586F" w:rsidP="00B4586F">
            <w:pPr>
              <w:pStyle w:val="a7"/>
              <w:ind w:firstLineChars="0" w:firstLine="0"/>
            </w:pPr>
            <w:r>
              <w:rPr>
                <w:rFonts w:hint="eastAsia"/>
              </w:rPr>
              <w:t>统计图书信息</w:t>
            </w:r>
          </w:p>
        </w:tc>
        <w:tc>
          <w:tcPr>
            <w:tcW w:w="849" w:type="pct"/>
            <w:shd w:val="clear" w:color="auto" w:fill="auto"/>
          </w:tcPr>
          <w:p w14:paraId="6020FED4" w14:textId="77777777" w:rsidR="00B4586F" w:rsidRDefault="00B4586F" w:rsidP="00B4586F">
            <w:pPr>
              <w:pStyle w:val="a7"/>
              <w:ind w:firstLineChars="0" w:firstLine="0"/>
            </w:pPr>
          </w:p>
        </w:tc>
      </w:tr>
      <w:tr w:rsidR="00B4586F" w14:paraId="38852974" w14:textId="77777777" w:rsidTr="00B4586F">
        <w:tc>
          <w:tcPr>
            <w:tcW w:w="514" w:type="pct"/>
            <w:shd w:val="clear" w:color="auto" w:fill="auto"/>
          </w:tcPr>
          <w:p w14:paraId="727AE943" w14:textId="63EE2321" w:rsidR="00B4586F" w:rsidRDefault="00B4586F" w:rsidP="00B4586F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29" w:type="pct"/>
          </w:tcPr>
          <w:p w14:paraId="70539829" w14:textId="77777777" w:rsidR="00B4586F" w:rsidRDefault="00B4586F" w:rsidP="00B4586F">
            <w:pPr>
              <w:pStyle w:val="a7"/>
              <w:ind w:firstLineChars="0" w:firstLine="0"/>
            </w:pPr>
            <w:r>
              <w:rPr>
                <w:rFonts w:hint="eastAsia"/>
              </w:rPr>
              <w:t>违规图书处理信息</w:t>
            </w:r>
          </w:p>
        </w:tc>
        <w:tc>
          <w:tcPr>
            <w:tcW w:w="1062" w:type="pct"/>
          </w:tcPr>
          <w:p w14:paraId="52016197" w14:textId="77777777" w:rsidR="00B4586F" w:rsidRDefault="00B4586F" w:rsidP="00B4586F">
            <w:pPr>
              <w:pStyle w:val="a7"/>
              <w:ind w:firstLineChars="0" w:firstLine="0"/>
            </w:pPr>
            <w:proofErr w:type="spellStart"/>
            <w:r>
              <w:t>i</w:t>
            </w:r>
            <w:r w:rsidRPr="00E20CBD">
              <w:t>llegal</w:t>
            </w:r>
            <w:r>
              <w:rPr>
                <w:rFonts w:hint="eastAsia"/>
              </w:rPr>
              <w:t>_</w:t>
            </w:r>
            <w:r>
              <w:t>book_mes</w:t>
            </w:r>
            <w:proofErr w:type="spellEnd"/>
          </w:p>
        </w:tc>
        <w:tc>
          <w:tcPr>
            <w:tcW w:w="597" w:type="pct"/>
          </w:tcPr>
          <w:p w14:paraId="1A09D212" w14:textId="77777777" w:rsidR="00B4586F" w:rsidRDefault="00B4586F" w:rsidP="00B4586F">
            <w:pPr>
              <w:pStyle w:val="a7"/>
              <w:ind w:firstLineChars="0" w:firstLine="0"/>
            </w:pPr>
            <w:r w:rsidRPr="000B3F35">
              <w:rPr>
                <w:rFonts w:hint="eastAsia"/>
              </w:rPr>
              <w:t>报表</w:t>
            </w:r>
          </w:p>
        </w:tc>
        <w:tc>
          <w:tcPr>
            <w:tcW w:w="1048" w:type="pct"/>
            <w:shd w:val="clear" w:color="auto" w:fill="auto"/>
          </w:tcPr>
          <w:p w14:paraId="05CCCBD1" w14:textId="77777777" w:rsidR="00B4586F" w:rsidRDefault="00B4586F" w:rsidP="00B4586F">
            <w:pPr>
              <w:pStyle w:val="a7"/>
              <w:ind w:firstLineChars="0" w:firstLine="0"/>
            </w:pPr>
            <w:r>
              <w:rPr>
                <w:rFonts w:hint="eastAsia"/>
              </w:rPr>
              <w:t>违规图书处理</w:t>
            </w:r>
          </w:p>
        </w:tc>
        <w:tc>
          <w:tcPr>
            <w:tcW w:w="849" w:type="pct"/>
            <w:shd w:val="clear" w:color="auto" w:fill="auto"/>
          </w:tcPr>
          <w:p w14:paraId="1CB3CB26" w14:textId="77777777" w:rsidR="00B4586F" w:rsidRDefault="00B4586F" w:rsidP="00B4586F">
            <w:pPr>
              <w:pStyle w:val="a7"/>
              <w:ind w:firstLineChars="0" w:firstLine="0"/>
            </w:pPr>
          </w:p>
        </w:tc>
      </w:tr>
    </w:tbl>
    <w:p w14:paraId="3C9B5326" w14:textId="277CD505" w:rsidR="0073153F" w:rsidRDefault="00464D52" w:rsidP="0073153F">
      <w:pPr>
        <w:pStyle w:val="4"/>
      </w:pPr>
      <w:bookmarkStart w:id="38" w:name="_Toc24927010"/>
      <w:r>
        <w:rPr>
          <w:rFonts w:hint="eastAsia"/>
        </w:rPr>
        <w:t>站点</w:t>
      </w:r>
      <w:r>
        <w:rPr>
          <w:rFonts w:hint="eastAsia"/>
        </w:rPr>
        <w:t>1</w:t>
      </w:r>
      <w:bookmarkEnd w:id="38"/>
    </w:p>
    <w:p w14:paraId="4A1269DC" w14:textId="2AC143F3" w:rsidR="00780C73" w:rsidRPr="00780C73" w:rsidRDefault="00ED77CE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t>买家</w:t>
      </w:r>
      <w:r w:rsidR="006F6798">
        <w:rPr>
          <w:rFonts w:hint="eastAsia"/>
        </w:rPr>
        <w:t>信息</w:t>
      </w:r>
    </w:p>
    <w:p w14:paraId="3F73EA2C" w14:textId="0A076698" w:rsidR="00780C73" w:rsidRDefault="00780C73" w:rsidP="00780C7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buye</w:t>
      </w:r>
      <w:r w:rsidR="007765C5">
        <w:t>r</w:t>
      </w:r>
      <w:r w:rsidR="00DA7562">
        <w:t>_mes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r>
        <w:t>d_buyer</w:t>
      </w:r>
      <w:proofErr w:type="spellEnd"/>
      <w:r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3"/>
        <w:gridCol w:w="1562"/>
        <w:gridCol w:w="1419"/>
        <w:gridCol w:w="2019"/>
        <w:gridCol w:w="1066"/>
        <w:gridCol w:w="1423"/>
        <w:gridCol w:w="1066"/>
        <w:gridCol w:w="1064"/>
      </w:tblGrid>
      <w:tr w:rsidR="00B4586F" w:rsidRPr="00023C91" w14:paraId="17F0C910" w14:textId="77777777" w:rsidTr="00B4586F">
        <w:tc>
          <w:tcPr>
            <w:tcW w:w="1063" w:type="dxa"/>
            <w:shd w:val="clear" w:color="auto" w:fill="D9D9D9"/>
          </w:tcPr>
          <w:p w14:paraId="54BD3F7B" w14:textId="77777777" w:rsidR="00B4586F" w:rsidRPr="00023C91" w:rsidRDefault="00B4586F" w:rsidP="00B4586F">
            <w:pPr>
              <w:jc w:val="center"/>
            </w:pPr>
            <w:bookmarkStart w:id="39" w:name="_Hlk20489286"/>
            <w:r w:rsidRPr="00023C91">
              <w:t>编号</w:t>
            </w:r>
          </w:p>
        </w:tc>
        <w:tc>
          <w:tcPr>
            <w:tcW w:w="1562" w:type="dxa"/>
            <w:shd w:val="clear" w:color="auto" w:fill="D9D9D9"/>
          </w:tcPr>
          <w:p w14:paraId="7B393569" w14:textId="77777777" w:rsidR="00B4586F" w:rsidRPr="00023C91" w:rsidRDefault="00B4586F" w:rsidP="00B4586F">
            <w:pPr>
              <w:jc w:val="center"/>
            </w:pPr>
            <w:r w:rsidRPr="00023C91">
              <w:t>中文名</w:t>
            </w:r>
          </w:p>
        </w:tc>
        <w:tc>
          <w:tcPr>
            <w:tcW w:w="1419" w:type="dxa"/>
            <w:shd w:val="clear" w:color="auto" w:fill="D9D9D9"/>
          </w:tcPr>
          <w:p w14:paraId="5CC2F447" w14:textId="77777777" w:rsidR="00B4586F" w:rsidRPr="00023C91" w:rsidRDefault="00B4586F" w:rsidP="00B4586F">
            <w:pPr>
              <w:jc w:val="center"/>
            </w:pPr>
            <w:r w:rsidRPr="00023C91">
              <w:t>英文名</w:t>
            </w:r>
          </w:p>
        </w:tc>
        <w:tc>
          <w:tcPr>
            <w:tcW w:w="2019" w:type="dxa"/>
            <w:shd w:val="clear" w:color="auto" w:fill="D9D9D9"/>
          </w:tcPr>
          <w:p w14:paraId="3E2240CD" w14:textId="77777777" w:rsidR="00B4586F" w:rsidRPr="00023C91" w:rsidRDefault="00B4586F" w:rsidP="00B4586F">
            <w:pPr>
              <w:jc w:val="center"/>
            </w:pPr>
            <w:r w:rsidRPr="00023C91">
              <w:t>类型</w:t>
            </w:r>
            <w:r w:rsidRPr="00023C91">
              <w:t>(</w:t>
            </w:r>
            <w:r w:rsidRPr="00023C91">
              <w:t>宽度</w:t>
            </w:r>
            <w:r w:rsidRPr="00023C91">
              <w:t>)/</w:t>
            </w:r>
            <w:r w:rsidRPr="00023C91">
              <w:t>参照</w:t>
            </w:r>
          </w:p>
        </w:tc>
        <w:tc>
          <w:tcPr>
            <w:tcW w:w="1066" w:type="dxa"/>
            <w:shd w:val="clear" w:color="auto" w:fill="D9D9D9"/>
          </w:tcPr>
          <w:p w14:paraId="431CDFB9" w14:textId="77777777" w:rsidR="00B4586F" w:rsidRPr="00023C91" w:rsidRDefault="00B4586F" w:rsidP="00B4586F">
            <w:pPr>
              <w:jc w:val="center"/>
            </w:pPr>
            <w:proofErr w:type="gramStart"/>
            <w:r w:rsidRPr="00023C91">
              <w:t>空否</w:t>
            </w:r>
            <w:proofErr w:type="gramEnd"/>
          </w:p>
        </w:tc>
        <w:tc>
          <w:tcPr>
            <w:tcW w:w="1423" w:type="dxa"/>
            <w:shd w:val="clear" w:color="auto" w:fill="D9D9D9"/>
          </w:tcPr>
          <w:p w14:paraId="45BFA196" w14:textId="77777777" w:rsidR="00B4586F" w:rsidRPr="00023C91" w:rsidRDefault="00B4586F" w:rsidP="00B4586F">
            <w:pPr>
              <w:jc w:val="center"/>
            </w:pPr>
            <w:r w:rsidRPr="00023C91">
              <w:t>缺省值</w:t>
            </w:r>
          </w:p>
        </w:tc>
        <w:tc>
          <w:tcPr>
            <w:tcW w:w="1066" w:type="dxa"/>
            <w:shd w:val="clear" w:color="auto" w:fill="D9D9D9"/>
          </w:tcPr>
          <w:p w14:paraId="63A6C81D" w14:textId="77777777" w:rsidR="00B4586F" w:rsidRPr="00023C91" w:rsidRDefault="00B4586F" w:rsidP="00B4586F">
            <w:pPr>
              <w:jc w:val="center"/>
            </w:pPr>
            <w:r w:rsidRPr="00023C91">
              <w:t>唯一</w:t>
            </w:r>
          </w:p>
        </w:tc>
        <w:tc>
          <w:tcPr>
            <w:tcW w:w="1064" w:type="dxa"/>
            <w:shd w:val="clear" w:color="auto" w:fill="D9D9D9"/>
          </w:tcPr>
          <w:p w14:paraId="1057EB76" w14:textId="77777777" w:rsidR="00B4586F" w:rsidRPr="00023C91" w:rsidRDefault="00B4586F" w:rsidP="00B4586F">
            <w:pPr>
              <w:jc w:val="center"/>
            </w:pPr>
            <w:r w:rsidRPr="00023C91">
              <w:t>备注</w:t>
            </w:r>
          </w:p>
        </w:tc>
      </w:tr>
      <w:tr w:rsidR="00B4586F" w:rsidRPr="00023C91" w14:paraId="27B0419D" w14:textId="77777777" w:rsidTr="00B4586F">
        <w:tc>
          <w:tcPr>
            <w:tcW w:w="1063" w:type="dxa"/>
          </w:tcPr>
          <w:p w14:paraId="0B5E3153" w14:textId="5EC1AD5C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1</w:t>
            </w:r>
            <w:r w:rsidRPr="00023C91">
              <w:fldChar w:fldCharType="end"/>
            </w:r>
          </w:p>
        </w:tc>
        <w:tc>
          <w:tcPr>
            <w:tcW w:w="1562" w:type="dxa"/>
          </w:tcPr>
          <w:p w14:paraId="3796EDB5" w14:textId="77777777" w:rsidR="00B4586F" w:rsidRPr="00023C91" w:rsidRDefault="00B4586F" w:rsidP="00B4586F">
            <w:r w:rsidRPr="00023C91">
              <w:t>买家号</w:t>
            </w:r>
          </w:p>
        </w:tc>
        <w:tc>
          <w:tcPr>
            <w:tcW w:w="1419" w:type="dxa"/>
          </w:tcPr>
          <w:p w14:paraId="342A0734" w14:textId="77777777" w:rsidR="00B4586F" w:rsidRPr="00023C91" w:rsidRDefault="00B4586F" w:rsidP="00B4586F">
            <w:proofErr w:type="spellStart"/>
            <w:r w:rsidRPr="00023C91">
              <w:t>id_buyer</w:t>
            </w:r>
            <w:proofErr w:type="spellEnd"/>
          </w:p>
        </w:tc>
        <w:tc>
          <w:tcPr>
            <w:tcW w:w="2019" w:type="dxa"/>
          </w:tcPr>
          <w:p w14:paraId="4B63368C" w14:textId="77777777" w:rsidR="00B4586F" w:rsidRPr="00023C91" w:rsidRDefault="00B4586F" w:rsidP="00B4586F">
            <w:proofErr w:type="gramStart"/>
            <w:r w:rsidRPr="00023C91">
              <w:t>char(</w:t>
            </w:r>
            <w:proofErr w:type="gramEnd"/>
            <w:r w:rsidRPr="00023C91">
              <w:t>10)</w:t>
            </w:r>
          </w:p>
        </w:tc>
        <w:tc>
          <w:tcPr>
            <w:tcW w:w="1066" w:type="dxa"/>
          </w:tcPr>
          <w:p w14:paraId="38307ED6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1423" w:type="dxa"/>
          </w:tcPr>
          <w:p w14:paraId="377EB9C0" w14:textId="77777777" w:rsidR="00B4586F" w:rsidRPr="00023C91" w:rsidRDefault="00B4586F" w:rsidP="00B4586F"/>
        </w:tc>
        <w:tc>
          <w:tcPr>
            <w:tcW w:w="1066" w:type="dxa"/>
          </w:tcPr>
          <w:p w14:paraId="13A8C4B5" w14:textId="77777777" w:rsidR="00B4586F" w:rsidRPr="00023C91" w:rsidRDefault="00B4586F" w:rsidP="00B4586F"/>
        </w:tc>
        <w:tc>
          <w:tcPr>
            <w:tcW w:w="1064" w:type="dxa"/>
          </w:tcPr>
          <w:p w14:paraId="4C8F11F2" w14:textId="77777777" w:rsidR="00B4586F" w:rsidRPr="00023C91" w:rsidRDefault="00B4586F" w:rsidP="00B4586F"/>
        </w:tc>
      </w:tr>
      <w:tr w:rsidR="00B4586F" w:rsidRPr="00023C91" w14:paraId="6B81D26E" w14:textId="77777777" w:rsidTr="00B4586F">
        <w:tc>
          <w:tcPr>
            <w:tcW w:w="1063" w:type="dxa"/>
          </w:tcPr>
          <w:p w14:paraId="2FD1EF90" w14:textId="7B53429F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2</w:t>
            </w:r>
            <w:r w:rsidRPr="00023C91">
              <w:fldChar w:fldCharType="end"/>
            </w:r>
          </w:p>
        </w:tc>
        <w:tc>
          <w:tcPr>
            <w:tcW w:w="1562" w:type="dxa"/>
          </w:tcPr>
          <w:p w14:paraId="23E044C0" w14:textId="77777777" w:rsidR="00B4586F" w:rsidRPr="00023C91" w:rsidRDefault="00B4586F" w:rsidP="00B4586F">
            <w:r w:rsidRPr="00023C91">
              <w:t>买家昵称</w:t>
            </w:r>
          </w:p>
        </w:tc>
        <w:tc>
          <w:tcPr>
            <w:tcW w:w="1419" w:type="dxa"/>
          </w:tcPr>
          <w:p w14:paraId="6DBA40A1" w14:textId="77777777" w:rsidR="00B4586F" w:rsidRPr="00023C91" w:rsidRDefault="00B4586F" w:rsidP="00B4586F">
            <w:proofErr w:type="spellStart"/>
            <w:r w:rsidRPr="00023C91">
              <w:t>name_buyer</w:t>
            </w:r>
            <w:proofErr w:type="spellEnd"/>
          </w:p>
        </w:tc>
        <w:tc>
          <w:tcPr>
            <w:tcW w:w="2019" w:type="dxa"/>
          </w:tcPr>
          <w:p w14:paraId="1D4E5A40" w14:textId="77777777" w:rsidR="00B4586F" w:rsidRPr="00023C91" w:rsidRDefault="00B4586F" w:rsidP="00B4586F">
            <w:r w:rsidRPr="00023C91">
              <w:t>varchar2(</w:t>
            </w:r>
            <w:r>
              <w:t>3</w:t>
            </w:r>
            <w:r w:rsidRPr="00023C91">
              <w:t>00)</w:t>
            </w:r>
          </w:p>
        </w:tc>
        <w:tc>
          <w:tcPr>
            <w:tcW w:w="1066" w:type="dxa"/>
          </w:tcPr>
          <w:p w14:paraId="61E9032B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1423" w:type="dxa"/>
          </w:tcPr>
          <w:p w14:paraId="432B721F" w14:textId="77777777" w:rsidR="00B4586F" w:rsidRPr="00023C91" w:rsidRDefault="00B4586F" w:rsidP="00B4586F"/>
        </w:tc>
        <w:tc>
          <w:tcPr>
            <w:tcW w:w="1066" w:type="dxa"/>
          </w:tcPr>
          <w:p w14:paraId="74C5DF82" w14:textId="77777777" w:rsidR="00B4586F" w:rsidRPr="00023C91" w:rsidRDefault="00B4586F" w:rsidP="00B4586F"/>
        </w:tc>
        <w:tc>
          <w:tcPr>
            <w:tcW w:w="1064" w:type="dxa"/>
          </w:tcPr>
          <w:p w14:paraId="661C6CAB" w14:textId="77777777" w:rsidR="00B4586F" w:rsidRPr="00023C91" w:rsidRDefault="00B4586F" w:rsidP="00B4586F"/>
        </w:tc>
      </w:tr>
      <w:tr w:rsidR="00B4586F" w:rsidRPr="00023C91" w14:paraId="0C07DC74" w14:textId="77777777" w:rsidTr="00B4586F">
        <w:tc>
          <w:tcPr>
            <w:tcW w:w="1063" w:type="dxa"/>
          </w:tcPr>
          <w:p w14:paraId="6E72BEE5" w14:textId="550117D8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3</w:t>
            </w:r>
            <w:r w:rsidRPr="00023C91">
              <w:fldChar w:fldCharType="end"/>
            </w:r>
          </w:p>
        </w:tc>
        <w:tc>
          <w:tcPr>
            <w:tcW w:w="1562" w:type="dxa"/>
          </w:tcPr>
          <w:p w14:paraId="431237A0" w14:textId="77777777" w:rsidR="00B4586F" w:rsidRPr="00023C91" w:rsidRDefault="00B4586F" w:rsidP="00B4586F">
            <w:r w:rsidRPr="00023C91">
              <w:t>买家密码</w:t>
            </w:r>
          </w:p>
        </w:tc>
        <w:tc>
          <w:tcPr>
            <w:tcW w:w="1419" w:type="dxa"/>
          </w:tcPr>
          <w:p w14:paraId="2CECC646" w14:textId="77777777" w:rsidR="00B4586F" w:rsidRPr="00023C91" w:rsidRDefault="00B4586F" w:rsidP="00B4586F">
            <w:proofErr w:type="spellStart"/>
            <w:r w:rsidRPr="00023C91">
              <w:t>pass_buyer</w:t>
            </w:r>
            <w:proofErr w:type="spellEnd"/>
          </w:p>
        </w:tc>
        <w:tc>
          <w:tcPr>
            <w:tcW w:w="2019" w:type="dxa"/>
          </w:tcPr>
          <w:p w14:paraId="127F3A68" w14:textId="77777777" w:rsidR="00B4586F" w:rsidRPr="00023C91" w:rsidRDefault="00B4586F" w:rsidP="00B4586F">
            <w:proofErr w:type="gramStart"/>
            <w:r w:rsidRPr="00023C91">
              <w:t>char(</w:t>
            </w:r>
            <w:proofErr w:type="gramEnd"/>
            <w:r w:rsidRPr="00023C91">
              <w:t>18)</w:t>
            </w:r>
          </w:p>
        </w:tc>
        <w:tc>
          <w:tcPr>
            <w:tcW w:w="1066" w:type="dxa"/>
          </w:tcPr>
          <w:p w14:paraId="35F06C7E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1423" w:type="dxa"/>
          </w:tcPr>
          <w:p w14:paraId="637EE6E7" w14:textId="77777777" w:rsidR="00B4586F" w:rsidRPr="00023C91" w:rsidRDefault="00B4586F" w:rsidP="00B4586F"/>
        </w:tc>
        <w:tc>
          <w:tcPr>
            <w:tcW w:w="1066" w:type="dxa"/>
          </w:tcPr>
          <w:p w14:paraId="166D108D" w14:textId="77777777" w:rsidR="00B4586F" w:rsidRPr="00023C91" w:rsidRDefault="00B4586F" w:rsidP="00B4586F"/>
        </w:tc>
        <w:tc>
          <w:tcPr>
            <w:tcW w:w="1064" w:type="dxa"/>
          </w:tcPr>
          <w:p w14:paraId="7120A286" w14:textId="77777777" w:rsidR="00B4586F" w:rsidRPr="00023C91" w:rsidRDefault="00B4586F" w:rsidP="00B4586F"/>
        </w:tc>
      </w:tr>
      <w:tr w:rsidR="00B4586F" w:rsidRPr="00023C91" w14:paraId="26309D57" w14:textId="77777777" w:rsidTr="00B4586F">
        <w:tc>
          <w:tcPr>
            <w:tcW w:w="1063" w:type="dxa"/>
          </w:tcPr>
          <w:p w14:paraId="24A105AA" w14:textId="054ED426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4</w:t>
            </w:r>
            <w:r w:rsidRPr="00023C91">
              <w:fldChar w:fldCharType="end"/>
            </w:r>
          </w:p>
        </w:tc>
        <w:tc>
          <w:tcPr>
            <w:tcW w:w="1562" w:type="dxa"/>
          </w:tcPr>
          <w:p w14:paraId="50631516" w14:textId="77777777" w:rsidR="00B4586F" w:rsidRPr="00023C91" w:rsidRDefault="00B4586F" w:rsidP="00B4586F">
            <w:r w:rsidRPr="00023C91">
              <w:t>买家地址</w:t>
            </w:r>
          </w:p>
        </w:tc>
        <w:tc>
          <w:tcPr>
            <w:tcW w:w="1419" w:type="dxa"/>
          </w:tcPr>
          <w:p w14:paraId="042CCE07" w14:textId="77777777" w:rsidR="00B4586F" w:rsidRPr="00023C91" w:rsidRDefault="00B4586F" w:rsidP="00B4586F">
            <w:proofErr w:type="spellStart"/>
            <w:r w:rsidRPr="00023C91">
              <w:t>adress_buyer</w:t>
            </w:r>
            <w:proofErr w:type="spellEnd"/>
          </w:p>
        </w:tc>
        <w:tc>
          <w:tcPr>
            <w:tcW w:w="2019" w:type="dxa"/>
          </w:tcPr>
          <w:p w14:paraId="45E89EA3" w14:textId="77777777" w:rsidR="00B4586F" w:rsidRPr="00023C91" w:rsidRDefault="00B4586F" w:rsidP="00B4586F">
            <w:r w:rsidRPr="00023C91">
              <w:t>varchar2(</w:t>
            </w:r>
            <w:r>
              <w:t>3</w:t>
            </w:r>
            <w:r w:rsidRPr="00023C91">
              <w:t>00)</w:t>
            </w:r>
          </w:p>
        </w:tc>
        <w:tc>
          <w:tcPr>
            <w:tcW w:w="1066" w:type="dxa"/>
          </w:tcPr>
          <w:p w14:paraId="081AA09F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1423" w:type="dxa"/>
          </w:tcPr>
          <w:p w14:paraId="0090993B" w14:textId="77777777" w:rsidR="00B4586F" w:rsidRPr="00023C91" w:rsidRDefault="00B4586F" w:rsidP="00B4586F"/>
        </w:tc>
        <w:tc>
          <w:tcPr>
            <w:tcW w:w="1066" w:type="dxa"/>
          </w:tcPr>
          <w:p w14:paraId="46531904" w14:textId="77777777" w:rsidR="00B4586F" w:rsidRPr="00023C91" w:rsidRDefault="00B4586F" w:rsidP="00B4586F"/>
        </w:tc>
        <w:tc>
          <w:tcPr>
            <w:tcW w:w="1064" w:type="dxa"/>
          </w:tcPr>
          <w:p w14:paraId="7CF38B36" w14:textId="77777777" w:rsidR="00B4586F" w:rsidRPr="00023C91" w:rsidRDefault="00B4586F" w:rsidP="00B4586F"/>
        </w:tc>
      </w:tr>
      <w:tr w:rsidR="00B4586F" w:rsidRPr="00023C91" w14:paraId="6859D21D" w14:textId="77777777" w:rsidTr="00B4586F">
        <w:tc>
          <w:tcPr>
            <w:tcW w:w="1063" w:type="dxa"/>
          </w:tcPr>
          <w:p w14:paraId="3210DCDC" w14:textId="379DA3E3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5</w:t>
            </w:r>
            <w:r w:rsidRPr="00023C91">
              <w:fldChar w:fldCharType="end"/>
            </w:r>
          </w:p>
        </w:tc>
        <w:tc>
          <w:tcPr>
            <w:tcW w:w="1562" w:type="dxa"/>
          </w:tcPr>
          <w:p w14:paraId="4BF5BDFC" w14:textId="77777777" w:rsidR="00B4586F" w:rsidRPr="00023C91" w:rsidRDefault="00B4586F" w:rsidP="00B4586F">
            <w:r w:rsidRPr="00023C91">
              <w:t>买家联系方式</w:t>
            </w:r>
          </w:p>
        </w:tc>
        <w:tc>
          <w:tcPr>
            <w:tcW w:w="1419" w:type="dxa"/>
          </w:tcPr>
          <w:p w14:paraId="2D865320" w14:textId="77777777" w:rsidR="00B4586F" w:rsidRPr="00023C91" w:rsidRDefault="00B4586F" w:rsidP="00B4586F">
            <w:proofErr w:type="spellStart"/>
            <w:r w:rsidRPr="00023C91">
              <w:t>call_buyer</w:t>
            </w:r>
            <w:proofErr w:type="spellEnd"/>
          </w:p>
        </w:tc>
        <w:tc>
          <w:tcPr>
            <w:tcW w:w="2019" w:type="dxa"/>
          </w:tcPr>
          <w:p w14:paraId="152FBFA7" w14:textId="77777777" w:rsidR="00B4586F" w:rsidRPr="00023C91" w:rsidRDefault="00B4586F" w:rsidP="00B4586F">
            <w:proofErr w:type="gramStart"/>
            <w:r w:rsidRPr="00023C91">
              <w:t>char(</w:t>
            </w:r>
            <w:proofErr w:type="gramEnd"/>
            <w:r w:rsidRPr="00023C91">
              <w:t>11)</w:t>
            </w:r>
          </w:p>
        </w:tc>
        <w:tc>
          <w:tcPr>
            <w:tcW w:w="1066" w:type="dxa"/>
          </w:tcPr>
          <w:p w14:paraId="63D83904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1423" w:type="dxa"/>
          </w:tcPr>
          <w:p w14:paraId="79103600" w14:textId="77777777" w:rsidR="00B4586F" w:rsidRPr="00023C91" w:rsidRDefault="00B4586F" w:rsidP="00B4586F"/>
        </w:tc>
        <w:tc>
          <w:tcPr>
            <w:tcW w:w="1066" w:type="dxa"/>
          </w:tcPr>
          <w:p w14:paraId="7DF49F3F" w14:textId="77777777" w:rsidR="00B4586F" w:rsidRPr="00023C91" w:rsidRDefault="00B4586F" w:rsidP="00B4586F"/>
        </w:tc>
        <w:tc>
          <w:tcPr>
            <w:tcW w:w="1064" w:type="dxa"/>
          </w:tcPr>
          <w:p w14:paraId="2C8E40D4" w14:textId="77777777" w:rsidR="00B4586F" w:rsidRPr="00023C91" w:rsidRDefault="00B4586F" w:rsidP="00B4586F"/>
        </w:tc>
      </w:tr>
      <w:tr w:rsidR="00B4586F" w:rsidRPr="00023C91" w14:paraId="2818547F" w14:textId="77777777" w:rsidTr="00B4586F">
        <w:tc>
          <w:tcPr>
            <w:tcW w:w="1063" w:type="dxa"/>
          </w:tcPr>
          <w:p w14:paraId="58DE9F37" w14:textId="59A40AC4" w:rsidR="00B4586F" w:rsidRPr="00023C91" w:rsidRDefault="00B4586F" w:rsidP="00B4586F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6</w:t>
            </w:r>
            <w:r w:rsidRPr="00023C91">
              <w:fldChar w:fldCharType="end"/>
            </w:r>
          </w:p>
        </w:tc>
        <w:tc>
          <w:tcPr>
            <w:tcW w:w="1562" w:type="dxa"/>
          </w:tcPr>
          <w:p w14:paraId="6F8EE468" w14:textId="77777777" w:rsidR="00B4586F" w:rsidRPr="00023C91" w:rsidRDefault="00B4586F" w:rsidP="00B4586F">
            <w:r w:rsidRPr="00023C91">
              <w:t>买家信誉积分</w:t>
            </w:r>
          </w:p>
        </w:tc>
        <w:tc>
          <w:tcPr>
            <w:tcW w:w="1419" w:type="dxa"/>
          </w:tcPr>
          <w:p w14:paraId="57DD6B68" w14:textId="77777777" w:rsidR="00B4586F" w:rsidRPr="00023C91" w:rsidRDefault="00B4586F" w:rsidP="00B4586F">
            <w:proofErr w:type="spellStart"/>
            <w:r w:rsidRPr="00023C91">
              <w:t>score_buyer</w:t>
            </w:r>
            <w:proofErr w:type="spellEnd"/>
          </w:p>
        </w:tc>
        <w:tc>
          <w:tcPr>
            <w:tcW w:w="2019" w:type="dxa"/>
          </w:tcPr>
          <w:p w14:paraId="646E57E9" w14:textId="77777777" w:rsidR="00B4586F" w:rsidRPr="00023C91" w:rsidRDefault="00B4586F" w:rsidP="00B4586F">
            <w:proofErr w:type="gramStart"/>
            <w:r w:rsidRPr="00023C91">
              <w:t>number(</w:t>
            </w:r>
            <w:proofErr w:type="gramEnd"/>
            <w:r w:rsidRPr="00023C91">
              <w:t>3,0)</w:t>
            </w:r>
          </w:p>
        </w:tc>
        <w:tc>
          <w:tcPr>
            <w:tcW w:w="1066" w:type="dxa"/>
          </w:tcPr>
          <w:p w14:paraId="782F6B65" w14:textId="77777777" w:rsidR="00B4586F" w:rsidRPr="00023C91" w:rsidRDefault="00B4586F" w:rsidP="00B4586F">
            <w:r w:rsidRPr="00023C91">
              <w:t>n</w:t>
            </w:r>
          </w:p>
        </w:tc>
        <w:tc>
          <w:tcPr>
            <w:tcW w:w="1423" w:type="dxa"/>
          </w:tcPr>
          <w:p w14:paraId="4E37F528" w14:textId="77777777" w:rsidR="00B4586F" w:rsidRPr="00023C91" w:rsidRDefault="00B4586F" w:rsidP="00B4586F"/>
        </w:tc>
        <w:tc>
          <w:tcPr>
            <w:tcW w:w="1066" w:type="dxa"/>
          </w:tcPr>
          <w:p w14:paraId="53C4D5EC" w14:textId="77777777" w:rsidR="00B4586F" w:rsidRPr="00023C91" w:rsidRDefault="00B4586F" w:rsidP="00B4586F"/>
        </w:tc>
        <w:tc>
          <w:tcPr>
            <w:tcW w:w="1064" w:type="dxa"/>
          </w:tcPr>
          <w:p w14:paraId="414FA922" w14:textId="77777777" w:rsidR="00B4586F" w:rsidRPr="00023C91" w:rsidRDefault="00B4586F" w:rsidP="00B4586F"/>
        </w:tc>
      </w:tr>
    </w:tbl>
    <w:bookmarkEnd w:id="39"/>
    <w:p w14:paraId="1C9988FA" w14:textId="6099595A" w:rsidR="00780C73" w:rsidRDefault="00780C73" w:rsidP="00780C7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rPr>
          <w:rFonts w:hint="eastAsia"/>
        </w:rPr>
        <w:t>u_</w:t>
      </w:r>
      <w:r>
        <w:t>2_4_1_1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80C73" w14:paraId="697CB158" w14:textId="77777777" w:rsidTr="0055468A">
        <w:tc>
          <w:tcPr>
            <w:tcW w:w="5000" w:type="pct"/>
            <w:shd w:val="clear" w:color="auto" w:fill="auto"/>
          </w:tcPr>
          <w:p w14:paraId="05444D9D" w14:textId="77777777" w:rsidR="00ED77CE" w:rsidRDefault="00ED77CE" w:rsidP="0055468A">
            <w:pPr>
              <w:pStyle w:val="a7"/>
              <w:ind w:firstLineChars="0" w:firstLine="0"/>
            </w:pPr>
            <w:bookmarkStart w:id="40" w:name="_Hlk19656185"/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创建表：买家信息</w:t>
            </w:r>
          </w:p>
          <w:p w14:paraId="5BB22B00" w14:textId="77777777" w:rsidR="00ED77CE" w:rsidRDefault="00ED77CE" w:rsidP="0055468A">
            <w:pPr>
              <w:pStyle w:val="a7"/>
              <w:ind w:firstLineChars="0" w:firstLine="0"/>
            </w:pPr>
            <w:r>
              <w:t>create table u_2_4_1_</w:t>
            </w:r>
            <w:proofErr w:type="gramStart"/>
            <w:r>
              <w:t>1.buyer</w:t>
            </w:r>
            <w:proofErr w:type="gramEnd"/>
            <w:r>
              <w:t>_mes</w:t>
            </w:r>
          </w:p>
          <w:p w14:paraId="767C8D15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(</w:t>
            </w:r>
          </w:p>
          <w:p w14:paraId="0346B052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3BE3F2F9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name_buyer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49EBD368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pass_buyer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3D16B820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adress_buyer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14BC8402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call_buyer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4EE07994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score_buyer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3,0) not null ,</w:t>
            </w:r>
          </w:p>
          <w:p w14:paraId="198F8B91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571E5618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)</w:t>
            </w:r>
          </w:p>
          <w:p w14:paraId="564EBB85" w14:textId="77777777" w:rsidR="00ED77CE" w:rsidRDefault="00ED77CE" w:rsidP="0055468A">
            <w:pPr>
              <w:pStyle w:val="a7"/>
              <w:ind w:firstLineChars="0" w:firstLine="0"/>
            </w:pPr>
            <w:r>
              <w:t>;</w:t>
            </w:r>
          </w:p>
          <w:p w14:paraId="3BCD93BD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u_2_4_1_1.buyer_mes is '</w:t>
            </w:r>
            <w:r>
              <w:rPr>
                <w:rFonts w:hint="eastAsia"/>
              </w:rPr>
              <w:t>买家信息</w:t>
            </w:r>
            <w:r>
              <w:rPr>
                <w:rFonts w:hint="eastAsia"/>
              </w:rPr>
              <w:t>';</w:t>
            </w:r>
          </w:p>
          <w:p w14:paraId="7CFF61FF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u_2_4_1_1.buyer_mes.id_buyer is 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';</w:t>
            </w:r>
          </w:p>
          <w:p w14:paraId="2325A54A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u_2_4_1_1.buyer_mes.name_buyer is '</w:t>
            </w:r>
            <w:r>
              <w:rPr>
                <w:rFonts w:hint="eastAsia"/>
              </w:rPr>
              <w:t>买家昵称</w:t>
            </w:r>
            <w:r>
              <w:rPr>
                <w:rFonts w:hint="eastAsia"/>
              </w:rPr>
              <w:t>';</w:t>
            </w:r>
          </w:p>
          <w:p w14:paraId="79EF4085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u_2_4_1_1.buyer_mes.pass_buyer is '</w:t>
            </w:r>
            <w:r>
              <w:rPr>
                <w:rFonts w:hint="eastAsia"/>
              </w:rPr>
              <w:t>买家密码</w:t>
            </w:r>
            <w:r>
              <w:rPr>
                <w:rFonts w:hint="eastAsia"/>
              </w:rPr>
              <w:t>';</w:t>
            </w:r>
          </w:p>
          <w:p w14:paraId="2A3269FC" w14:textId="77777777" w:rsidR="00ED77CE" w:rsidRDefault="00ED77CE" w:rsidP="0055468A">
            <w:pPr>
              <w:pStyle w:val="a7"/>
              <w:ind w:firstLineChars="0" w:firstLine="0"/>
            </w:pPr>
            <w:r>
              <w:t>c</w:t>
            </w:r>
            <w:r>
              <w:rPr>
                <w:rFonts w:hint="eastAsia"/>
              </w:rPr>
              <w:t>omment on column u_2_4_1_1.buyer_mes.adress_buyer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2EAFAF9B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u_2_4_1_1.buyer_mes.call_buyer is '</w:t>
            </w:r>
            <w:r>
              <w:rPr>
                <w:rFonts w:hint="eastAsia"/>
              </w:rPr>
              <w:t>买家联系方式</w:t>
            </w:r>
            <w:r>
              <w:rPr>
                <w:rFonts w:hint="eastAsia"/>
              </w:rPr>
              <w:t>';</w:t>
            </w:r>
          </w:p>
          <w:p w14:paraId="3CF34960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u_2_4_1_1.buyer_mes.score_buyer is '</w:t>
            </w:r>
            <w:r>
              <w:rPr>
                <w:rFonts w:hint="eastAsia"/>
              </w:rPr>
              <w:t>买家信誉积分</w:t>
            </w:r>
            <w:r>
              <w:rPr>
                <w:rFonts w:hint="eastAsia"/>
              </w:rPr>
              <w:t>';</w:t>
            </w:r>
          </w:p>
          <w:p w14:paraId="11684DC8" w14:textId="24F09791" w:rsidR="00780C73" w:rsidRPr="00974E3A" w:rsidRDefault="00780C73" w:rsidP="0055468A">
            <w:pPr>
              <w:pStyle w:val="a7"/>
              <w:ind w:firstLineChars="0" w:firstLine="0"/>
            </w:pPr>
          </w:p>
        </w:tc>
      </w:tr>
    </w:tbl>
    <w:bookmarkEnd w:id="40"/>
    <w:p w14:paraId="63FA7B02" w14:textId="3422AF84" w:rsidR="00ED77CE" w:rsidRPr="00ED77CE" w:rsidRDefault="00ED77CE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图书信息</w:t>
      </w:r>
    </w:p>
    <w:p w14:paraId="529384DD" w14:textId="4F255137" w:rsidR="00780C73" w:rsidRDefault="00E218C1" w:rsidP="00780C7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 w:rsidR="00780C73">
        <w:t xml:space="preserve"> </w:t>
      </w:r>
      <w:proofErr w:type="spellStart"/>
      <w:r w:rsidR="00780C73">
        <w:t>b</w:t>
      </w:r>
      <w:r w:rsidR="00780C73" w:rsidRPr="00E20CBD">
        <w:t>ooks</w:t>
      </w:r>
      <w:r w:rsidR="00DA7562">
        <w:t>_mes</w:t>
      </w:r>
      <w:proofErr w:type="spellEnd"/>
      <w:r w:rsidR="00780C73">
        <w:rPr>
          <w:rFonts w:hint="eastAsia"/>
        </w:rPr>
        <w:t>（</w:t>
      </w:r>
      <w:proofErr w:type="spellStart"/>
      <w:r w:rsidR="00780C73">
        <w:t>id_book</w:t>
      </w:r>
      <w:proofErr w:type="spellEnd"/>
      <w:r w:rsidR="00780C73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FB719B" w:rsidRPr="00023C91" w14:paraId="520734E5" w14:textId="77777777" w:rsidTr="00FB719B">
        <w:tc>
          <w:tcPr>
            <w:tcW w:w="1081" w:type="dxa"/>
            <w:shd w:val="clear" w:color="auto" w:fill="D9D9D9"/>
          </w:tcPr>
          <w:p w14:paraId="23B6E5C8" w14:textId="77777777" w:rsidR="00FB719B" w:rsidRPr="00023C91" w:rsidRDefault="00FB719B" w:rsidP="00FB719B">
            <w:pPr>
              <w:jc w:val="center"/>
            </w:pPr>
            <w:r w:rsidRPr="00023C91">
              <w:t>编号</w:t>
            </w:r>
          </w:p>
        </w:tc>
        <w:tc>
          <w:tcPr>
            <w:tcW w:w="1440" w:type="dxa"/>
            <w:shd w:val="clear" w:color="auto" w:fill="D9D9D9"/>
          </w:tcPr>
          <w:p w14:paraId="3A99FFAD" w14:textId="77777777" w:rsidR="00FB719B" w:rsidRPr="00023C91" w:rsidRDefault="00FB719B" w:rsidP="00FB719B">
            <w:pPr>
              <w:jc w:val="center"/>
            </w:pPr>
            <w:r w:rsidRPr="00023C91">
              <w:t>中文名</w:t>
            </w:r>
          </w:p>
        </w:tc>
        <w:tc>
          <w:tcPr>
            <w:tcW w:w="1440" w:type="dxa"/>
            <w:shd w:val="clear" w:color="auto" w:fill="D9D9D9"/>
          </w:tcPr>
          <w:p w14:paraId="40F25768" w14:textId="77777777" w:rsidR="00FB719B" w:rsidRPr="00023C91" w:rsidRDefault="00FB719B" w:rsidP="00FB719B">
            <w:pPr>
              <w:jc w:val="center"/>
            </w:pPr>
            <w:r w:rsidRPr="00023C91">
              <w:t>英文名</w:t>
            </w:r>
          </w:p>
        </w:tc>
        <w:tc>
          <w:tcPr>
            <w:tcW w:w="2036" w:type="dxa"/>
            <w:shd w:val="clear" w:color="auto" w:fill="D9D9D9"/>
          </w:tcPr>
          <w:p w14:paraId="2C0FF62B" w14:textId="77777777" w:rsidR="00FB719B" w:rsidRPr="00023C91" w:rsidRDefault="00FB719B" w:rsidP="00FB719B">
            <w:pPr>
              <w:jc w:val="center"/>
            </w:pPr>
            <w:r w:rsidRPr="00023C91">
              <w:t>类型</w:t>
            </w:r>
            <w:r w:rsidRPr="00023C91">
              <w:t>(</w:t>
            </w:r>
            <w:r w:rsidRPr="00023C91">
              <w:t>宽度</w:t>
            </w:r>
            <w:r w:rsidRPr="00023C91">
              <w:t>)/</w:t>
            </w:r>
            <w:r w:rsidRPr="00023C91">
              <w:t>参照</w:t>
            </w:r>
          </w:p>
        </w:tc>
        <w:tc>
          <w:tcPr>
            <w:tcW w:w="1083" w:type="dxa"/>
            <w:shd w:val="clear" w:color="auto" w:fill="D9D9D9"/>
          </w:tcPr>
          <w:p w14:paraId="7B638ABC" w14:textId="77777777" w:rsidR="00FB719B" w:rsidRPr="00023C91" w:rsidRDefault="00FB719B" w:rsidP="00FB719B">
            <w:pPr>
              <w:jc w:val="center"/>
            </w:pPr>
            <w:proofErr w:type="gramStart"/>
            <w:r w:rsidRPr="00023C91"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34CE5A90" w14:textId="77777777" w:rsidR="00FB719B" w:rsidRPr="00023C91" w:rsidRDefault="00FB719B" w:rsidP="00FB719B">
            <w:pPr>
              <w:jc w:val="center"/>
            </w:pPr>
            <w:r w:rsidRPr="00023C91"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6B752159" w14:textId="77777777" w:rsidR="00FB719B" w:rsidRPr="00023C91" w:rsidRDefault="00FB719B" w:rsidP="00FB719B">
            <w:pPr>
              <w:jc w:val="center"/>
            </w:pPr>
            <w:r w:rsidRPr="00023C91">
              <w:t>唯一</w:t>
            </w:r>
          </w:p>
        </w:tc>
        <w:tc>
          <w:tcPr>
            <w:tcW w:w="1079" w:type="dxa"/>
            <w:shd w:val="clear" w:color="auto" w:fill="D9D9D9"/>
          </w:tcPr>
          <w:p w14:paraId="078D47C6" w14:textId="77777777" w:rsidR="00FB719B" w:rsidRPr="00023C91" w:rsidRDefault="00FB719B" w:rsidP="00FB719B">
            <w:pPr>
              <w:jc w:val="center"/>
            </w:pPr>
            <w:r w:rsidRPr="00023C91">
              <w:t>备注</w:t>
            </w:r>
          </w:p>
        </w:tc>
      </w:tr>
      <w:tr w:rsidR="00FB719B" w:rsidRPr="00023C91" w14:paraId="4F6EA286" w14:textId="77777777" w:rsidTr="00FB719B">
        <w:tc>
          <w:tcPr>
            <w:tcW w:w="1081" w:type="dxa"/>
          </w:tcPr>
          <w:p w14:paraId="79851758" w14:textId="1E0744E2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1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01DD893A" w14:textId="77777777" w:rsidR="00FB719B" w:rsidRPr="00023C91" w:rsidRDefault="00FB719B" w:rsidP="00FB719B">
            <w:r w:rsidRPr="00023C91">
              <w:t>图书号</w:t>
            </w:r>
          </w:p>
        </w:tc>
        <w:tc>
          <w:tcPr>
            <w:tcW w:w="1440" w:type="dxa"/>
          </w:tcPr>
          <w:p w14:paraId="2AE62C18" w14:textId="77777777" w:rsidR="00FB719B" w:rsidRPr="00023C91" w:rsidRDefault="00FB719B" w:rsidP="00FB719B">
            <w:proofErr w:type="spellStart"/>
            <w:r w:rsidRPr="00023C91">
              <w:t>id_book</w:t>
            </w:r>
            <w:proofErr w:type="spellEnd"/>
          </w:p>
        </w:tc>
        <w:tc>
          <w:tcPr>
            <w:tcW w:w="2036" w:type="dxa"/>
          </w:tcPr>
          <w:p w14:paraId="5B366D23" w14:textId="77777777" w:rsidR="00FB719B" w:rsidRPr="00023C91" w:rsidRDefault="00FB719B" w:rsidP="00FB719B">
            <w:proofErr w:type="gramStart"/>
            <w:r w:rsidRPr="00023C91">
              <w:t>char(</w:t>
            </w:r>
            <w:proofErr w:type="gramEnd"/>
            <w:r w:rsidRPr="00023C91">
              <w:t>10)</w:t>
            </w:r>
          </w:p>
        </w:tc>
        <w:tc>
          <w:tcPr>
            <w:tcW w:w="1083" w:type="dxa"/>
          </w:tcPr>
          <w:p w14:paraId="5205AF15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3F1A8A87" w14:textId="77777777" w:rsidR="00FB719B" w:rsidRPr="00023C91" w:rsidRDefault="00FB719B" w:rsidP="00FB719B"/>
        </w:tc>
        <w:tc>
          <w:tcPr>
            <w:tcW w:w="1083" w:type="dxa"/>
          </w:tcPr>
          <w:p w14:paraId="784124F9" w14:textId="77777777" w:rsidR="00FB719B" w:rsidRPr="00023C91" w:rsidRDefault="00FB719B" w:rsidP="00FB719B"/>
        </w:tc>
        <w:tc>
          <w:tcPr>
            <w:tcW w:w="1079" w:type="dxa"/>
          </w:tcPr>
          <w:p w14:paraId="76344CAE" w14:textId="77777777" w:rsidR="00FB719B" w:rsidRPr="00023C91" w:rsidRDefault="00FB719B" w:rsidP="00FB719B"/>
        </w:tc>
      </w:tr>
      <w:tr w:rsidR="00FB719B" w:rsidRPr="00023C91" w14:paraId="630E6F76" w14:textId="77777777" w:rsidTr="00FB719B">
        <w:tc>
          <w:tcPr>
            <w:tcW w:w="1081" w:type="dxa"/>
          </w:tcPr>
          <w:p w14:paraId="625DDD7F" w14:textId="7A863451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2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460743C7" w14:textId="77777777" w:rsidR="00FB719B" w:rsidRPr="00023C91" w:rsidRDefault="00FB719B" w:rsidP="00FB719B">
            <w:proofErr w:type="gramStart"/>
            <w:r w:rsidRPr="00023C91">
              <w:t>商家号</w:t>
            </w:r>
            <w:proofErr w:type="gramEnd"/>
          </w:p>
        </w:tc>
        <w:tc>
          <w:tcPr>
            <w:tcW w:w="1440" w:type="dxa"/>
          </w:tcPr>
          <w:p w14:paraId="1FBFFFB0" w14:textId="77777777" w:rsidR="00FB719B" w:rsidRPr="00023C91" w:rsidRDefault="00FB719B" w:rsidP="00FB719B">
            <w:proofErr w:type="spellStart"/>
            <w:r w:rsidRPr="00023C91">
              <w:t>id_seller</w:t>
            </w:r>
            <w:proofErr w:type="spellEnd"/>
          </w:p>
        </w:tc>
        <w:tc>
          <w:tcPr>
            <w:tcW w:w="2036" w:type="dxa"/>
          </w:tcPr>
          <w:p w14:paraId="23C0C6F9" w14:textId="77777777" w:rsidR="00FB719B" w:rsidRPr="00023C91" w:rsidRDefault="00FB719B" w:rsidP="00FB719B">
            <w:proofErr w:type="gramStart"/>
            <w:r w:rsidRPr="00023C91">
              <w:t>char(</w:t>
            </w:r>
            <w:proofErr w:type="gramEnd"/>
            <w:r w:rsidRPr="00023C91">
              <w:t xml:space="preserve">10) </w:t>
            </w:r>
          </w:p>
        </w:tc>
        <w:tc>
          <w:tcPr>
            <w:tcW w:w="1083" w:type="dxa"/>
          </w:tcPr>
          <w:p w14:paraId="359E1599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0CAF71F1" w14:textId="77777777" w:rsidR="00FB719B" w:rsidRPr="00023C91" w:rsidRDefault="00FB719B" w:rsidP="00FB719B"/>
        </w:tc>
        <w:tc>
          <w:tcPr>
            <w:tcW w:w="1083" w:type="dxa"/>
          </w:tcPr>
          <w:p w14:paraId="41B2D87B" w14:textId="77777777" w:rsidR="00FB719B" w:rsidRPr="00023C91" w:rsidRDefault="00FB719B" w:rsidP="00FB719B"/>
        </w:tc>
        <w:tc>
          <w:tcPr>
            <w:tcW w:w="1079" w:type="dxa"/>
          </w:tcPr>
          <w:p w14:paraId="0527CDCA" w14:textId="77777777" w:rsidR="00FB719B" w:rsidRPr="00023C91" w:rsidRDefault="00FB719B" w:rsidP="00FB719B"/>
        </w:tc>
      </w:tr>
      <w:tr w:rsidR="00FB719B" w:rsidRPr="00023C91" w14:paraId="69C0FDE2" w14:textId="77777777" w:rsidTr="00FB719B">
        <w:tc>
          <w:tcPr>
            <w:tcW w:w="1081" w:type="dxa"/>
          </w:tcPr>
          <w:p w14:paraId="3BD6DABC" w14:textId="7E459D5D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3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3C92221C" w14:textId="77777777" w:rsidR="00FB719B" w:rsidRPr="00023C91" w:rsidRDefault="00FB719B" w:rsidP="00FB719B">
            <w:r w:rsidRPr="00023C91">
              <w:t>图书名称</w:t>
            </w:r>
          </w:p>
        </w:tc>
        <w:tc>
          <w:tcPr>
            <w:tcW w:w="1440" w:type="dxa"/>
          </w:tcPr>
          <w:p w14:paraId="4D334E68" w14:textId="77777777" w:rsidR="00FB719B" w:rsidRPr="00023C91" w:rsidRDefault="00FB719B" w:rsidP="00FB719B">
            <w:proofErr w:type="spellStart"/>
            <w:r w:rsidRPr="00023C91">
              <w:t>name__book</w:t>
            </w:r>
            <w:proofErr w:type="spellEnd"/>
          </w:p>
        </w:tc>
        <w:tc>
          <w:tcPr>
            <w:tcW w:w="2036" w:type="dxa"/>
          </w:tcPr>
          <w:p w14:paraId="4453DB80" w14:textId="77777777" w:rsidR="00FB719B" w:rsidRPr="00023C91" w:rsidRDefault="00FB719B" w:rsidP="00FB719B">
            <w:r w:rsidRPr="00023C91">
              <w:t>varchar2 (</w:t>
            </w:r>
            <w:r>
              <w:t>3</w:t>
            </w:r>
            <w:r w:rsidRPr="00023C91">
              <w:t xml:space="preserve">00) </w:t>
            </w:r>
          </w:p>
        </w:tc>
        <w:tc>
          <w:tcPr>
            <w:tcW w:w="1083" w:type="dxa"/>
          </w:tcPr>
          <w:p w14:paraId="601890AB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2972E1CA" w14:textId="77777777" w:rsidR="00FB719B" w:rsidRPr="00023C91" w:rsidRDefault="00FB719B" w:rsidP="00FB719B"/>
        </w:tc>
        <w:tc>
          <w:tcPr>
            <w:tcW w:w="1083" w:type="dxa"/>
          </w:tcPr>
          <w:p w14:paraId="374CCAEA" w14:textId="77777777" w:rsidR="00FB719B" w:rsidRPr="00023C91" w:rsidRDefault="00FB719B" w:rsidP="00FB719B"/>
        </w:tc>
        <w:tc>
          <w:tcPr>
            <w:tcW w:w="1079" w:type="dxa"/>
          </w:tcPr>
          <w:p w14:paraId="18114642" w14:textId="77777777" w:rsidR="00FB719B" w:rsidRPr="00023C91" w:rsidRDefault="00FB719B" w:rsidP="00FB719B"/>
        </w:tc>
      </w:tr>
      <w:tr w:rsidR="00FB719B" w:rsidRPr="00023C91" w14:paraId="6DDF324C" w14:textId="77777777" w:rsidTr="00FB719B">
        <w:tc>
          <w:tcPr>
            <w:tcW w:w="1081" w:type="dxa"/>
          </w:tcPr>
          <w:p w14:paraId="2BD8B1E0" w14:textId="5ACAA913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4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332CB1FF" w14:textId="77777777" w:rsidR="00FB719B" w:rsidRPr="00023C91" w:rsidRDefault="00FB719B" w:rsidP="00FB719B">
            <w:r w:rsidRPr="00023C91">
              <w:t>价格</w:t>
            </w:r>
          </w:p>
        </w:tc>
        <w:tc>
          <w:tcPr>
            <w:tcW w:w="1440" w:type="dxa"/>
          </w:tcPr>
          <w:p w14:paraId="54B55263" w14:textId="77777777" w:rsidR="00FB719B" w:rsidRPr="00023C91" w:rsidRDefault="00FB719B" w:rsidP="00FB719B">
            <w:proofErr w:type="spellStart"/>
            <w:r w:rsidRPr="00023C91">
              <w:t>price_book</w:t>
            </w:r>
            <w:proofErr w:type="spellEnd"/>
          </w:p>
        </w:tc>
        <w:tc>
          <w:tcPr>
            <w:tcW w:w="2036" w:type="dxa"/>
          </w:tcPr>
          <w:p w14:paraId="4B267622" w14:textId="77777777" w:rsidR="00FB719B" w:rsidRPr="00023C91" w:rsidRDefault="00FB719B" w:rsidP="00FB719B">
            <w:proofErr w:type="gramStart"/>
            <w:r w:rsidRPr="00023C91">
              <w:t>number(</w:t>
            </w:r>
            <w:proofErr w:type="gramEnd"/>
            <w:r w:rsidRPr="00023C91">
              <w:t>5,2)</w:t>
            </w:r>
          </w:p>
        </w:tc>
        <w:tc>
          <w:tcPr>
            <w:tcW w:w="1083" w:type="dxa"/>
          </w:tcPr>
          <w:p w14:paraId="1D8ECBD9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0A2F00FA" w14:textId="77777777" w:rsidR="00FB719B" w:rsidRPr="00023C91" w:rsidRDefault="00FB719B" w:rsidP="00FB719B"/>
        </w:tc>
        <w:tc>
          <w:tcPr>
            <w:tcW w:w="1083" w:type="dxa"/>
          </w:tcPr>
          <w:p w14:paraId="484532B0" w14:textId="77777777" w:rsidR="00FB719B" w:rsidRPr="00023C91" w:rsidRDefault="00FB719B" w:rsidP="00FB719B"/>
        </w:tc>
        <w:tc>
          <w:tcPr>
            <w:tcW w:w="1079" w:type="dxa"/>
          </w:tcPr>
          <w:p w14:paraId="21B668CD" w14:textId="77777777" w:rsidR="00FB719B" w:rsidRPr="00023C91" w:rsidRDefault="00FB719B" w:rsidP="00FB719B"/>
        </w:tc>
      </w:tr>
      <w:tr w:rsidR="00FB719B" w:rsidRPr="00023C91" w14:paraId="12C067DF" w14:textId="77777777" w:rsidTr="00FB719B">
        <w:tc>
          <w:tcPr>
            <w:tcW w:w="1081" w:type="dxa"/>
          </w:tcPr>
          <w:p w14:paraId="269985CC" w14:textId="1C5D68DC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5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6AAEA412" w14:textId="77777777" w:rsidR="00FB719B" w:rsidRPr="00023C91" w:rsidRDefault="00FB719B" w:rsidP="00FB719B">
            <w:r w:rsidRPr="00023C91">
              <w:t>出版社</w:t>
            </w:r>
          </w:p>
        </w:tc>
        <w:tc>
          <w:tcPr>
            <w:tcW w:w="1440" w:type="dxa"/>
          </w:tcPr>
          <w:p w14:paraId="48D932E3" w14:textId="77777777" w:rsidR="00FB719B" w:rsidRPr="00023C91" w:rsidRDefault="00FB719B" w:rsidP="00FB719B">
            <w:proofErr w:type="spellStart"/>
            <w:r w:rsidRPr="00023C91">
              <w:rPr>
                <w:color w:val="000000"/>
                <w:shd w:val="clear" w:color="auto" w:fill="FFFFFF"/>
              </w:rPr>
              <w:t>press</w:t>
            </w:r>
            <w:r w:rsidRPr="00023C91">
              <w:t>_book</w:t>
            </w:r>
            <w:proofErr w:type="spellEnd"/>
          </w:p>
        </w:tc>
        <w:tc>
          <w:tcPr>
            <w:tcW w:w="2036" w:type="dxa"/>
          </w:tcPr>
          <w:p w14:paraId="4F81FAF7" w14:textId="77777777" w:rsidR="00FB719B" w:rsidRPr="00023C91" w:rsidRDefault="00FB719B" w:rsidP="00FB719B">
            <w:r w:rsidRPr="00023C91">
              <w:t>varchar2 (</w:t>
            </w:r>
            <w:r>
              <w:t>3</w:t>
            </w:r>
            <w:r w:rsidRPr="00023C91">
              <w:t>00)</w:t>
            </w:r>
          </w:p>
        </w:tc>
        <w:tc>
          <w:tcPr>
            <w:tcW w:w="1083" w:type="dxa"/>
          </w:tcPr>
          <w:p w14:paraId="4885C107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4E4B0794" w14:textId="77777777" w:rsidR="00FB719B" w:rsidRPr="00023C91" w:rsidRDefault="00FB719B" w:rsidP="00FB719B"/>
        </w:tc>
        <w:tc>
          <w:tcPr>
            <w:tcW w:w="1083" w:type="dxa"/>
          </w:tcPr>
          <w:p w14:paraId="2F6E9108" w14:textId="77777777" w:rsidR="00FB719B" w:rsidRPr="00023C91" w:rsidRDefault="00FB719B" w:rsidP="00FB719B"/>
        </w:tc>
        <w:tc>
          <w:tcPr>
            <w:tcW w:w="1079" w:type="dxa"/>
          </w:tcPr>
          <w:p w14:paraId="3FBEB8B2" w14:textId="77777777" w:rsidR="00FB719B" w:rsidRPr="00023C91" w:rsidRDefault="00FB719B" w:rsidP="00FB719B"/>
        </w:tc>
      </w:tr>
      <w:tr w:rsidR="00FB719B" w:rsidRPr="00023C91" w14:paraId="7856AC4D" w14:textId="77777777" w:rsidTr="00FB719B">
        <w:tc>
          <w:tcPr>
            <w:tcW w:w="1081" w:type="dxa"/>
          </w:tcPr>
          <w:p w14:paraId="7A5D9C5E" w14:textId="2E5872BE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6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7444B17D" w14:textId="77777777" w:rsidR="00FB719B" w:rsidRPr="00023C91" w:rsidRDefault="00FB719B" w:rsidP="00FB719B">
            <w:r w:rsidRPr="00023C91">
              <w:t>出版时间</w:t>
            </w:r>
          </w:p>
        </w:tc>
        <w:tc>
          <w:tcPr>
            <w:tcW w:w="1440" w:type="dxa"/>
          </w:tcPr>
          <w:p w14:paraId="0A5A059E" w14:textId="77777777" w:rsidR="00FB719B" w:rsidRPr="00023C91" w:rsidRDefault="00FB719B" w:rsidP="00FB719B">
            <w:proofErr w:type="spellStart"/>
            <w:r w:rsidRPr="00023C91">
              <w:t>time_book</w:t>
            </w:r>
            <w:proofErr w:type="spellEnd"/>
          </w:p>
        </w:tc>
        <w:tc>
          <w:tcPr>
            <w:tcW w:w="2036" w:type="dxa"/>
          </w:tcPr>
          <w:p w14:paraId="3A9645F5" w14:textId="77777777" w:rsidR="00FB719B" w:rsidRPr="00023C91" w:rsidRDefault="00FB719B" w:rsidP="00FB719B">
            <w:r w:rsidRPr="00023C91">
              <w:t>dat</w:t>
            </w:r>
            <w:r>
              <w:t>e</w:t>
            </w:r>
          </w:p>
        </w:tc>
        <w:tc>
          <w:tcPr>
            <w:tcW w:w="1083" w:type="dxa"/>
          </w:tcPr>
          <w:p w14:paraId="32068D64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406AF072" w14:textId="77777777" w:rsidR="00FB719B" w:rsidRPr="00023C91" w:rsidRDefault="00FB719B" w:rsidP="00FB719B"/>
        </w:tc>
        <w:tc>
          <w:tcPr>
            <w:tcW w:w="1083" w:type="dxa"/>
          </w:tcPr>
          <w:p w14:paraId="61972B51" w14:textId="77777777" w:rsidR="00FB719B" w:rsidRPr="00023C91" w:rsidRDefault="00FB719B" w:rsidP="00FB719B"/>
        </w:tc>
        <w:tc>
          <w:tcPr>
            <w:tcW w:w="1079" w:type="dxa"/>
          </w:tcPr>
          <w:p w14:paraId="7F659D76" w14:textId="77777777" w:rsidR="00FB719B" w:rsidRPr="00023C91" w:rsidRDefault="00FB719B" w:rsidP="00FB719B">
            <w:r w:rsidRPr="00023C91">
              <w:t>年</w:t>
            </w:r>
            <w:r w:rsidRPr="00023C91">
              <w:t>-</w:t>
            </w:r>
            <w:r w:rsidRPr="00023C91">
              <w:t>月</w:t>
            </w:r>
            <w:r w:rsidRPr="00023C91">
              <w:t>-</w:t>
            </w:r>
            <w:r w:rsidRPr="00023C91">
              <w:t>日</w:t>
            </w:r>
          </w:p>
        </w:tc>
      </w:tr>
      <w:tr w:rsidR="00FB719B" w:rsidRPr="00023C91" w14:paraId="6409B715" w14:textId="77777777" w:rsidTr="00FB719B">
        <w:tc>
          <w:tcPr>
            <w:tcW w:w="1081" w:type="dxa"/>
          </w:tcPr>
          <w:p w14:paraId="301D10AB" w14:textId="070E9D94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7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66152BFD" w14:textId="77777777" w:rsidR="00FB719B" w:rsidRPr="00023C91" w:rsidRDefault="00FB719B" w:rsidP="00FB719B">
            <w:r w:rsidRPr="00023C91">
              <w:t>图书数量</w:t>
            </w:r>
          </w:p>
        </w:tc>
        <w:tc>
          <w:tcPr>
            <w:tcW w:w="1440" w:type="dxa"/>
          </w:tcPr>
          <w:p w14:paraId="554567C5" w14:textId="77777777" w:rsidR="00FB719B" w:rsidRPr="00023C91" w:rsidRDefault="00FB719B" w:rsidP="00FB719B">
            <w:proofErr w:type="spellStart"/>
            <w:r w:rsidRPr="00023C91">
              <w:t>sum__book</w:t>
            </w:r>
            <w:proofErr w:type="spellEnd"/>
          </w:p>
        </w:tc>
        <w:tc>
          <w:tcPr>
            <w:tcW w:w="2036" w:type="dxa"/>
          </w:tcPr>
          <w:p w14:paraId="62AAC8C1" w14:textId="77777777" w:rsidR="00FB719B" w:rsidRPr="00023C91" w:rsidRDefault="00FB719B" w:rsidP="00FB719B">
            <w:proofErr w:type="gramStart"/>
            <w:r w:rsidRPr="00023C91">
              <w:t>number(</w:t>
            </w:r>
            <w:proofErr w:type="gramEnd"/>
            <w:r w:rsidRPr="00023C91">
              <w:t>5,0)</w:t>
            </w:r>
          </w:p>
        </w:tc>
        <w:tc>
          <w:tcPr>
            <w:tcW w:w="1083" w:type="dxa"/>
          </w:tcPr>
          <w:p w14:paraId="4CE48C4C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76E726EF" w14:textId="77777777" w:rsidR="00FB719B" w:rsidRPr="00023C91" w:rsidRDefault="00FB719B" w:rsidP="00FB719B"/>
        </w:tc>
        <w:tc>
          <w:tcPr>
            <w:tcW w:w="1083" w:type="dxa"/>
          </w:tcPr>
          <w:p w14:paraId="1CCD8B2C" w14:textId="77777777" w:rsidR="00FB719B" w:rsidRPr="00023C91" w:rsidRDefault="00FB719B" w:rsidP="00FB719B"/>
        </w:tc>
        <w:tc>
          <w:tcPr>
            <w:tcW w:w="1079" w:type="dxa"/>
          </w:tcPr>
          <w:p w14:paraId="1460E3A4" w14:textId="77777777" w:rsidR="00FB719B" w:rsidRPr="00023C91" w:rsidRDefault="00FB719B" w:rsidP="00FB719B"/>
        </w:tc>
      </w:tr>
      <w:tr w:rsidR="00FB719B" w:rsidRPr="00023C91" w14:paraId="14951853" w14:textId="77777777" w:rsidTr="00FB719B">
        <w:tc>
          <w:tcPr>
            <w:tcW w:w="1081" w:type="dxa"/>
          </w:tcPr>
          <w:p w14:paraId="63C19CC9" w14:textId="7BCCD724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8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15A8A40A" w14:textId="77777777" w:rsidR="00FB719B" w:rsidRPr="00023C91" w:rsidRDefault="00FB719B" w:rsidP="00FB719B">
            <w:r w:rsidRPr="00023C91">
              <w:t>图书类型</w:t>
            </w:r>
          </w:p>
        </w:tc>
        <w:tc>
          <w:tcPr>
            <w:tcW w:w="1440" w:type="dxa"/>
          </w:tcPr>
          <w:p w14:paraId="01A9BF05" w14:textId="77777777" w:rsidR="00FB719B" w:rsidRPr="00023C91" w:rsidRDefault="00FB719B" w:rsidP="00FB719B">
            <w:proofErr w:type="spellStart"/>
            <w:r w:rsidRPr="00023C91">
              <w:t>type_book</w:t>
            </w:r>
            <w:proofErr w:type="spellEnd"/>
          </w:p>
        </w:tc>
        <w:tc>
          <w:tcPr>
            <w:tcW w:w="2036" w:type="dxa"/>
          </w:tcPr>
          <w:p w14:paraId="6811DCCF" w14:textId="77777777" w:rsidR="00FB719B" w:rsidRPr="00023C91" w:rsidRDefault="00FB719B" w:rsidP="00FB719B">
            <w:r w:rsidRPr="00023C91">
              <w:t>varchar2(</w:t>
            </w:r>
            <w:r>
              <w:t>32</w:t>
            </w:r>
            <w:r w:rsidRPr="00023C91">
              <w:t>)</w:t>
            </w:r>
          </w:p>
        </w:tc>
        <w:tc>
          <w:tcPr>
            <w:tcW w:w="1083" w:type="dxa"/>
          </w:tcPr>
          <w:p w14:paraId="1050E1AC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09EE34B7" w14:textId="77777777" w:rsidR="00FB719B" w:rsidRPr="00023C91" w:rsidRDefault="00FB719B" w:rsidP="00FB719B"/>
        </w:tc>
        <w:tc>
          <w:tcPr>
            <w:tcW w:w="1083" w:type="dxa"/>
          </w:tcPr>
          <w:p w14:paraId="126910EC" w14:textId="77777777" w:rsidR="00FB719B" w:rsidRPr="00023C91" w:rsidRDefault="00FB719B" w:rsidP="00FB719B"/>
        </w:tc>
        <w:tc>
          <w:tcPr>
            <w:tcW w:w="1079" w:type="dxa"/>
          </w:tcPr>
          <w:p w14:paraId="63BAE94D" w14:textId="77777777" w:rsidR="00FB719B" w:rsidRPr="00023C91" w:rsidRDefault="00FB719B" w:rsidP="00FB719B"/>
        </w:tc>
      </w:tr>
    </w:tbl>
    <w:p w14:paraId="220FACF2" w14:textId="7202398D" w:rsidR="00780C73" w:rsidRDefault="00780C73" w:rsidP="00780C73">
      <w:pPr>
        <w:jc w:val="center"/>
      </w:pPr>
      <w:r>
        <w:rPr>
          <w:rFonts w:hint="eastAsia"/>
        </w:rPr>
        <w:t>执行脚本（</w:t>
      </w:r>
      <w:r>
        <w:t>Oracle</w:t>
      </w:r>
      <w:r>
        <w:rPr>
          <w:rFonts w:hint="eastAsia"/>
        </w:rPr>
        <w:t>，</w:t>
      </w:r>
      <w:r w:rsidR="009A7E5F">
        <w:t>u_2_4_1_1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80C73" w14:paraId="7F8E0FA6" w14:textId="77777777" w:rsidTr="0055468A">
        <w:tc>
          <w:tcPr>
            <w:tcW w:w="5000" w:type="pct"/>
            <w:shd w:val="clear" w:color="auto" w:fill="auto"/>
          </w:tcPr>
          <w:p w14:paraId="6515D28F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创建表：图书信息</w:t>
            </w:r>
          </w:p>
          <w:p w14:paraId="39FACE84" w14:textId="77777777" w:rsidR="00ED77CE" w:rsidRDefault="00ED77CE" w:rsidP="0055468A">
            <w:pPr>
              <w:pStyle w:val="a7"/>
              <w:ind w:firstLineChars="0" w:firstLine="0"/>
            </w:pPr>
            <w:r>
              <w:t>create table u_2_4_1_</w:t>
            </w:r>
            <w:proofErr w:type="gramStart"/>
            <w:r>
              <w:t>1.books</w:t>
            </w:r>
            <w:proofErr w:type="gramEnd"/>
            <w:r>
              <w:t>_mes</w:t>
            </w:r>
          </w:p>
          <w:p w14:paraId="2D24987E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(</w:t>
            </w:r>
          </w:p>
          <w:p w14:paraId="073E7848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482A1F24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09673823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name__book</w:t>
            </w:r>
            <w:proofErr w:type="spellEnd"/>
            <w:r>
              <w:t xml:space="preserve"> varchar2 (300) not </w:t>
            </w:r>
            <w:proofErr w:type="gramStart"/>
            <w:r>
              <w:t>null ,</w:t>
            </w:r>
            <w:proofErr w:type="gramEnd"/>
          </w:p>
          <w:p w14:paraId="77024153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548C044A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press_book</w:t>
            </w:r>
            <w:proofErr w:type="spellEnd"/>
            <w:r>
              <w:t xml:space="preserve"> varchar2 (300) not </w:t>
            </w:r>
            <w:proofErr w:type="gramStart"/>
            <w:r>
              <w:t>null ,</w:t>
            </w:r>
            <w:proofErr w:type="gramEnd"/>
          </w:p>
          <w:p w14:paraId="3E35752E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time_book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6E091168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5,0) not null ,</w:t>
            </w:r>
          </w:p>
          <w:p w14:paraId="74AF39B6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type_book</w:t>
            </w:r>
            <w:proofErr w:type="spellEnd"/>
            <w:r>
              <w:t xml:space="preserve"> varchar2(32) not </w:t>
            </w:r>
            <w:proofErr w:type="gramStart"/>
            <w:r>
              <w:t>null ,</w:t>
            </w:r>
            <w:proofErr w:type="gramEnd"/>
          </w:p>
          <w:p w14:paraId="715D71D9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09206BFE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)</w:t>
            </w:r>
          </w:p>
          <w:p w14:paraId="76FEEEE4" w14:textId="77777777" w:rsidR="00ED77CE" w:rsidRDefault="00ED77CE" w:rsidP="0055468A">
            <w:pPr>
              <w:pStyle w:val="a7"/>
              <w:ind w:firstLineChars="0" w:firstLine="0"/>
            </w:pPr>
            <w:r>
              <w:t>;</w:t>
            </w:r>
          </w:p>
          <w:p w14:paraId="2D750F7D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u_2_4_1_1.books_mes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';</w:t>
            </w:r>
          </w:p>
          <w:p w14:paraId="745E68C5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u_2_4_1_1.books_mes.id_book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738A0191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u_2_4_1_1.books_mes.id_seller is '</w:t>
            </w:r>
            <w:proofErr w:type="gramStart"/>
            <w:r>
              <w:rPr>
                <w:rFonts w:hint="eastAsia"/>
              </w:rPr>
              <w:t>商家号</w:t>
            </w:r>
            <w:proofErr w:type="gramEnd"/>
            <w:r>
              <w:rPr>
                <w:rFonts w:hint="eastAsia"/>
              </w:rPr>
              <w:t>';</w:t>
            </w:r>
          </w:p>
          <w:p w14:paraId="33B047CD" w14:textId="77777777" w:rsidR="00ED77CE" w:rsidRDefault="00ED77CE" w:rsidP="0055468A">
            <w:pPr>
              <w:pStyle w:val="a7"/>
              <w:ind w:firstLineChars="0" w:firstLine="0"/>
            </w:pPr>
            <w:r>
              <w:t>comm</w:t>
            </w:r>
            <w:r>
              <w:rPr>
                <w:rFonts w:hint="eastAsia"/>
              </w:rPr>
              <w:t>ent on column u_2_4_1_1.books_mes.name__book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208344BE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u_2_4_1_1.books_mes.price_book is 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';</w:t>
            </w:r>
          </w:p>
          <w:p w14:paraId="4403879A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u_2_4_1_1.books_mes.press_book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046924A1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u_2_4_1_1.books_mes.time_book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6BA79217" w14:textId="77777777" w:rsidR="00ED77CE" w:rsidRDefault="00ED77CE" w:rsidP="0055468A">
            <w:pPr>
              <w:pStyle w:val="a7"/>
              <w:ind w:firstLineChars="0" w:firstLine="0"/>
            </w:pPr>
            <w:r>
              <w:t>comment on column u_2_4</w:t>
            </w:r>
            <w:r>
              <w:rPr>
                <w:rFonts w:hint="eastAsia"/>
              </w:rPr>
              <w:t>_1_1.books_mes.sum__book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0A6682AA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u_2_4_1_1.books_mes.type_book is '</w:t>
            </w:r>
            <w:r>
              <w:rPr>
                <w:rFonts w:hint="eastAsia"/>
              </w:rPr>
              <w:t>图书类型</w:t>
            </w:r>
            <w:r>
              <w:rPr>
                <w:rFonts w:hint="eastAsia"/>
              </w:rPr>
              <w:t>';</w:t>
            </w:r>
          </w:p>
          <w:p w14:paraId="727EA508" w14:textId="169C6F4C" w:rsidR="00780C73" w:rsidRPr="00974E3A" w:rsidRDefault="00780C73" w:rsidP="0055468A">
            <w:pPr>
              <w:pStyle w:val="a7"/>
              <w:ind w:firstLineChars="0" w:firstLine="0"/>
            </w:pPr>
          </w:p>
        </w:tc>
      </w:tr>
    </w:tbl>
    <w:p w14:paraId="280E0CB0" w14:textId="28C71E72" w:rsidR="00ED77CE" w:rsidRPr="00ED77CE" w:rsidRDefault="00ED77CE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t>违规图书处理信息</w:t>
      </w:r>
    </w:p>
    <w:p w14:paraId="4AA8550A" w14:textId="64BF51C8" w:rsidR="00780C73" w:rsidRDefault="00E218C1" w:rsidP="00780C7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 w:rsidR="00780C73">
        <w:t xml:space="preserve"> </w:t>
      </w:r>
      <w:proofErr w:type="spellStart"/>
      <w:r w:rsidR="00780C73">
        <w:t>i</w:t>
      </w:r>
      <w:r w:rsidR="00780C73" w:rsidRPr="00E20CBD">
        <w:t>llegal</w:t>
      </w:r>
      <w:r w:rsidR="00780C73">
        <w:rPr>
          <w:rFonts w:hint="eastAsia"/>
        </w:rPr>
        <w:t>_</w:t>
      </w:r>
      <w:r w:rsidR="00780C73">
        <w:t>book</w:t>
      </w:r>
      <w:r w:rsidR="00DA7562">
        <w:t>_mes</w:t>
      </w:r>
      <w:proofErr w:type="spellEnd"/>
      <w:r w:rsidR="00780C73">
        <w:rPr>
          <w:rFonts w:hint="eastAsia"/>
        </w:rPr>
        <w:t>（</w:t>
      </w:r>
      <w:proofErr w:type="spellStart"/>
      <w:r w:rsidR="00780C73">
        <w:t>id_book</w:t>
      </w:r>
      <w:proofErr w:type="spellEnd"/>
      <w:r w:rsidR="00780C73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154"/>
        <w:gridCol w:w="1726"/>
        <w:gridCol w:w="2036"/>
        <w:gridCol w:w="1083"/>
        <w:gridCol w:w="1440"/>
        <w:gridCol w:w="1083"/>
        <w:gridCol w:w="1079"/>
      </w:tblGrid>
      <w:tr w:rsidR="00FB719B" w:rsidRPr="00023C91" w14:paraId="6F3BF85A" w14:textId="77777777" w:rsidTr="00FB719B">
        <w:tc>
          <w:tcPr>
            <w:tcW w:w="1081" w:type="dxa"/>
            <w:shd w:val="clear" w:color="auto" w:fill="D9D9D9"/>
          </w:tcPr>
          <w:p w14:paraId="05CDA168" w14:textId="77777777" w:rsidR="00FB719B" w:rsidRPr="00023C91" w:rsidRDefault="00FB719B" w:rsidP="00FB719B">
            <w:pPr>
              <w:jc w:val="center"/>
            </w:pPr>
            <w:r w:rsidRPr="00023C91">
              <w:t>编号</w:t>
            </w:r>
          </w:p>
        </w:tc>
        <w:tc>
          <w:tcPr>
            <w:tcW w:w="1154" w:type="dxa"/>
            <w:shd w:val="clear" w:color="auto" w:fill="D9D9D9"/>
          </w:tcPr>
          <w:p w14:paraId="3CB5D4A5" w14:textId="77777777" w:rsidR="00FB719B" w:rsidRPr="00023C91" w:rsidRDefault="00FB719B" w:rsidP="00FB719B">
            <w:pPr>
              <w:jc w:val="center"/>
            </w:pPr>
            <w:r w:rsidRPr="00023C91">
              <w:t>中文名</w:t>
            </w:r>
          </w:p>
        </w:tc>
        <w:tc>
          <w:tcPr>
            <w:tcW w:w="1726" w:type="dxa"/>
            <w:shd w:val="clear" w:color="auto" w:fill="D9D9D9"/>
          </w:tcPr>
          <w:p w14:paraId="26AB8AD2" w14:textId="77777777" w:rsidR="00FB719B" w:rsidRPr="00023C91" w:rsidRDefault="00FB719B" w:rsidP="00FB719B">
            <w:pPr>
              <w:jc w:val="center"/>
            </w:pPr>
            <w:r w:rsidRPr="00023C91">
              <w:t>英文名</w:t>
            </w:r>
          </w:p>
        </w:tc>
        <w:tc>
          <w:tcPr>
            <w:tcW w:w="2036" w:type="dxa"/>
            <w:shd w:val="clear" w:color="auto" w:fill="D9D9D9"/>
          </w:tcPr>
          <w:p w14:paraId="1DF95BB4" w14:textId="77777777" w:rsidR="00FB719B" w:rsidRPr="00023C91" w:rsidRDefault="00FB719B" w:rsidP="00FB719B">
            <w:pPr>
              <w:jc w:val="center"/>
            </w:pPr>
            <w:r w:rsidRPr="00023C91">
              <w:t>类型</w:t>
            </w:r>
            <w:r w:rsidRPr="00023C91">
              <w:t>(</w:t>
            </w:r>
            <w:r w:rsidRPr="00023C91">
              <w:t>宽度</w:t>
            </w:r>
            <w:r w:rsidRPr="00023C91">
              <w:t>)/</w:t>
            </w:r>
            <w:r w:rsidRPr="00023C91">
              <w:t>参照</w:t>
            </w:r>
          </w:p>
        </w:tc>
        <w:tc>
          <w:tcPr>
            <w:tcW w:w="1083" w:type="dxa"/>
            <w:shd w:val="clear" w:color="auto" w:fill="D9D9D9"/>
          </w:tcPr>
          <w:p w14:paraId="023FD1D3" w14:textId="77777777" w:rsidR="00FB719B" w:rsidRPr="00023C91" w:rsidRDefault="00FB719B" w:rsidP="00FB719B">
            <w:pPr>
              <w:jc w:val="center"/>
            </w:pPr>
            <w:proofErr w:type="gramStart"/>
            <w:r w:rsidRPr="00023C91"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65613F6D" w14:textId="77777777" w:rsidR="00FB719B" w:rsidRPr="00023C91" w:rsidRDefault="00FB719B" w:rsidP="00FB719B">
            <w:pPr>
              <w:jc w:val="center"/>
            </w:pPr>
            <w:r w:rsidRPr="00023C91"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5ECB2625" w14:textId="77777777" w:rsidR="00FB719B" w:rsidRPr="00023C91" w:rsidRDefault="00FB719B" w:rsidP="00FB719B">
            <w:pPr>
              <w:jc w:val="center"/>
            </w:pPr>
            <w:r w:rsidRPr="00023C91">
              <w:t>唯一</w:t>
            </w:r>
          </w:p>
        </w:tc>
        <w:tc>
          <w:tcPr>
            <w:tcW w:w="1079" w:type="dxa"/>
            <w:shd w:val="clear" w:color="auto" w:fill="D9D9D9"/>
          </w:tcPr>
          <w:p w14:paraId="3283395A" w14:textId="77777777" w:rsidR="00FB719B" w:rsidRPr="00023C91" w:rsidRDefault="00FB719B" w:rsidP="00FB719B">
            <w:pPr>
              <w:jc w:val="center"/>
            </w:pPr>
            <w:r w:rsidRPr="00023C91">
              <w:t>备注</w:t>
            </w:r>
          </w:p>
        </w:tc>
      </w:tr>
      <w:tr w:rsidR="00FB719B" w:rsidRPr="00023C91" w14:paraId="27139BDE" w14:textId="77777777" w:rsidTr="00FB719B">
        <w:tc>
          <w:tcPr>
            <w:tcW w:w="1081" w:type="dxa"/>
          </w:tcPr>
          <w:p w14:paraId="6AB3798C" w14:textId="3DAFBA0F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1</w:t>
            </w:r>
            <w:r w:rsidRPr="00023C91">
              <w:fldChar w:fldCharType="end"/>
            </w:r>
          </w:p>
        </w:tc>
        <w:tc>
          <w:tcPr>
            <w:tcW w:w="1154" w:type="dxa"/>
          </w:tcPr>
          <w:p w14:paraId="024ADC96" w14:textId="77777777" w:rsidR="00FB719B" w:rsidRPr="00023C91" w:rsidRDefault="00FB719B" w:rsidP="00FB719B">
            <w:r w:rsidRPr="00023C91">
              <w:t>图书号</w:t>
            </w:r>
          </w:p>
        </w:tc>
        <w:tc>
          <w:tcPr>
            <w:tcW w:w="1726" w:type="dxa"/>
          </w:tcPr>
          <w:p w14:paraId="0CFD091D" w14:textId="77777777" w:rsidR="00FB719B" w:rsidRPr="00023C91" w:rsidRDefault="00FB719B" w:rsidP="00FB719B">
            <w:proofErr w:type="spellStart"/>
            <w:r w:rsidRPr="00023C91">
              <w:t>id_book</w:t>
            </w:r>
            <w:proofErr w:type="spellEnd"/>
          </w:p>
        </w:tc>
        <w:tc>
          <w:tcPr>
            <w:tcW w:w="2036" w:type="dxa"/>
          </w:tcPr>
          <w:p w14:paraId="62534DDD" w14:textId="77777777" w:rsidR="00FB719B" w:rsidRPr="00023C91" w:rsidRDefault="00FB719B" w:rsidP="00FB719B">
            <w:proofErr w:type="gramStart"/>
            <w:r w:rsidRPr="00023C91">
              <w:t>char(</w:t>
            </w:r>
            <w:proofErr w:type="gramEnd"/>
            <w:r w:rsidRPr="00023C91">
              <w:t>10)</w:t>
            </w:r>
          </w:p>
        </w:tc>
        <w:tc>
          <w:tcPr>
            <w:tcW w:w="1083" w:type="dxa"/>
          </w:tcPr>
          <w:p w14:paraId="30DF0E30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78301C1A" w14:textId="77777777" w:rsidR="00FB719B" w:rsidRPr="00023C91" w:rsidRDefault="00FB719B" w:rsidP="00FB719B"/>
        </w:tc>
        <w:tc>
          <w:tcPr>
            <w:tcW w:w="1083" w:type="dxa"/>
          </w:tcPr>
          <w:p w14:paraId="68B31B63" w14:textId="77777777" w:rsidR="00FB719B" w:rsidRPr="00023C91" w:rsidRDefault="00FB719B" w:rsidP="00FB719B"/>
        </w:tc>
        <w:tc>
          <w:tcPr>
            <w:tcW w:w="1079" w:type="dxa"/>
          </w:tcPr>
          <w:p w14:paraId="3A2E8E3D" w14:textId="77777777" w:rsidR="00FB719B" w:rsidRPr="00023C91" w:rsidRDefault="00FB719B" w:rsidP="00FB719B"/>
        </w:tc>
      </w:tr>
      <w:tr w:rsidR="00FB719B" w:rsidRPr="00023C91" w14:paraId="73B47697" w14:textId="77777777" w:rsidTr="00FB719B">
        <w:tc>
          <w:tcPr>
            <w:tcW w:w="1081" w:type="dxa"/>
          </w:tcPr>
          <w:p w14:paraId="364F6818" w14:textId="37C76337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2</w:t>
            </w:r>
            <w:r w:rsidRPr="00023C91">
              <w:fldChar w:fldCharType="end"/>
            </w:r>
          </w:p>
        </w:tc>
        <w:tc>
          <w:tcPr>
            <w:tcW w:w="1154" w:type="dxa"/>
          </w:tcPr>
          <w:p w14:paraId="1F592F65" w14:textId="77777777" w:rsidR="00FB719B" w:rsidRPr="00023C91" w:rsidRDefault="00FB719B" w:rsidP="00FB719B">
            <w:proofErr w:type="gramStart"/>
            <w:r w:rsidRPr="00023C91">
              <w:t>商家号</w:t>
            </w:r>
            <w:proofErr w:type="gramEnd"/>
          </w:p>
        </w:tc>
        <w:tc>
          <w:tcPr>
            <w:tcW w:w="1726" w:type="dxa"/>
          </w:tcPr>
          <w:p w14:paraId="3B7C04E4" w14:textId="77777777" w:rsidR="00FB719B" w:rsidRPr="00023C91" w:rsidRDefault="00FB719B" w:rsidP="00FB719B">
            <w:proofErr w:type="spellStart"/>
            <w:r w:rsidRPr="00023C91">
              <w:t>id_seller</w:t>
            </w:r>
            <w:proofErr w:type="spellEnd"/>
          </w:p>
        </w:tc>
        <w:tc>
          <w:tcPr>
            <w:tcW w:w="2036" w:type="dxa"/>
          </w:tcPr>
          <w:p w14:paraId="1FD47872" w14:textId="77777777" w:rsidR="00FB719B" w:rsidRPr="00023C91" w:rsidRDefault="00FB719B" w:rsidP="00FB719B">
            <w:proofErr w:type="gramStart"/>
            <w:r w:rsidRPr="00023C91">
              <w:t>char(</w:t>
            </w:r>
            <w:proofErr w:type="gramEnd"/>
            <w:r w:rsidRPr="00023C91">
              <w:t xml:space="preserve">10) </w:t>
            </w:r>
          </w:p>
        </w:tc>
        <w:tc>
          <w:tcPr>
            <w:tcW w:w="1083" w:type="dxa"/>
          </w:tcPr>
          <w:p w14:paraId="351D6A2F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447F4C77" w14:textId="77777777" w:rsidR="00FB719B" w:rsidRPr="00023C91" w:rsidRDefault="00FB719B" w:rsidP="00FB719B"/>
        </w:tc>
        <w:tc>
          <w:tcPr>
            <w:tcW w:w="1083" w:type="dxa"/>
          </w:tcPr>
          <w:p w14:paraId="62A53E54" w14:textId="77777777" w:rsidR="00FB719B" w:rsidRPr="00023C91" w:rsidRDefault="00FB719B" w:rsidP="00FB719B"/>
        </w:tc>
        <w:tc>
          <w:tcPr>
            <w:tcW w:w="1079" w:type="dxa"/>
          </w:tcPr>
          <w:p w14:paraId="78551931" w14:textId="77777777" w:rsidR="00FB719B" w:rsidRPr="00023C91" w:rsidRDefault="00FB719B" w:rsidP="00FB719B"/>
        </w:tc>
      </w:tr>
      <w:tr w:rsidR="00FB719B" w:rsidRPr="00023C91" w14:paraId="4322B5E5" w14:textId="77777777" w:rsidTr="00FB719B">
        <w:tc>
          <w:tcPr>
            <w:tcW w:w="1081" w:type="dxa"/>
          </w:tcPr>
          <w:p w14:paraId="6D36808E" w14:textId="1E5CDFCE" w:rsidR="00FB719B" w:rsidRPr="00023C91" w:rsidRDefault="00FB719B" w:rsidP="00FB719B">
            <w:pPr>
              <w:ind w:left="420"/>
            </w:pPr>
            <w:r w:rsidRPr="00023C91">
              <w:lastRenderedPageBreak/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3</w:t>
            </w:r>
            <w:r w:rsidRPr="00023C91">
              <w:fldChar w:fldCharType="end"/>
            </w:r>
          </w:p>
        </w:tc>
        <w:tc>
          <w:tcPr>
            <w:tcW w:w="1154" w:type="dxa"/>
          </w:tcPr>
          <w:p w14:paraId="5EEEB19C" w14:textId="77777777" w:rsidR="00FB719B" w:rsidRPr="00023C91" w:rsidRDefault="00FB719B" w:rsidP="00FB719B">
            <w:r w:rsidRPr="00023C91">
              <w:t>图书名称</w:t>
            </w:r>
          </w:p>
        </w:tc>
        <w:tc>
          <w:tcPr>
            <w:tcW w:w="1726" w:type="dxa"/>
          </w:tcPr>
          <w:p w14:paraId="0620886A" w14:textId="77777777" w:rsidR="00FB719B" w:rsidRPr="00023C91" w:rsidRDefault="00FB719B" w:rsidP="00FB719B">
            <w:proofErr w:type="spellStart"/>
            <w:r w:rsidRPr="00023C91">
              <w:t>name__book</w:t>
            </w:r>
            <w:proofErr w:type="spellEnd"/>
          </w:p>
        </w:tc>
        <w:tc>
          <w:tcPr>
            <w:tcW w:w="2036" w:type="dxa"/>
          </w:tcPr>
          <w:p w14:paraId="291DFCB6" w14:textId="77777777" w:rsidR="00FB719B" w:rsidRPr="00023C91" w:rsidRDefault="00FB719B" w:rsidP="00FB719B">
            <w:r w:rsidRPr="00023C91">
              <w:t>varchar2 (</w:t>
            </w:r>
            <w:r>
              <w:t>3</w:t>
            </w:r>
            <w:r w:rsidRPr="00023C91">
              <w:t xml:space="preserve">00) </w:t>
            </w:r>
          </w:p>
        </w:tc>
        <w:tc>
          <w:tcPr>
            <w:tcW w:w="1083" w:type="dxa"/>
          </w:tcPr>
          <w:p w14:paraId="7E74A06A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5B3AFB97" w14:textId="77777777" w:rsidR="00FB719B" w:rsidRPr="00023C91" w:rsidRDefault="00FB719B" w:rsidP="00FB719B"/>
        </w:tc>
        <w:tc>
          <w:tcPr>
            <w:tcW w:w="1083" w:type="dxa"/>
          </w:tcPr>
          <w:p w14:paraId="00D2BE14" w14:textId="77777777" w:rsidR="00FB719B" w:rsidRPr="00023C91" w:rsidRDefault="00FB719B" w:rsidP="00FB719B"/>
        </w:tc>
        <w:tc>
          <w:tcPr>
            <w:tcW w:w="1079" w:type="dxa"/>
          </w:tcPr>
          <w:p w14:paraId="2FD2C029" w14:textId="77777777" w:rsidR="00FB719B" w:rsidRPr="00023C91" w:rsidRDefault="00FB719B" w:rsidP="00FB719B"/>
        </w:tc>
      </w:tr>
      <w:tr w:rsidR="00FB719B" w:rsidRPr="00023C91" w14:paraId="6144C9E1" w14:textId="77777777" w:rsidTr="00FB719B">
        <w:tc>
          <w:tcPr>
            <w:tcW w:w="1081" w:type="dxa"/>
          </w:tcPr>
          <w:p w14:paraId="25A8DEBC" w14:textId="7CE24FDB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4</w:t>
            </w:r>
            <w:r w:rsidRPr="00023C91">
              <w:fldChar w:fldCharType="end"/>
            </w:r>
          </w:p>
        </w:tc>
        <w:tc>
          <w:tcPr>
            <w:tcW w:w="1154" w:type="dxa"/>
          </w:tcPr>
          <w:p w14:paraId="5A75877F" w14:textId="77777777" w:rsidR="00FB719B" w:rsidRPr="00023C91" w:rsidRDefault="00FB719B" w:rsidP="00FB719B">
            <w:r w:rsidRPr="00023C91">
              <w:t>价格</w:t>
            </w:r>
          </w:p>
        </w:tc>
        <w:tc>
          <w:tcPr>
            <w:tcW w:w="1726" w:type="dxa"/>
          </w:tcPr>
          <w:p w14:paraId="69DBEBA0" w14:textId="77777777" w:rsidR="00FB719B" w:rsidRPr="00023C91" w:rsidRDefault="00FB719B" w:rsidP="00FB719B">
            <w:proofErr w:type="spellStart"/>
            <w:r w:rsidRPr="00023C91">
              <w:t>price_book</w:t>
            </w:r>
            <w:proofErr w:type="spellEnd"/>
          </w:p>
        </w:tc>
        <w:tc>
          <w:tcPr>
            <w:tcW w:w="2036" w:type="dxa"/>
          </w:tcPr>
          <w:p w14:paraId="34EB46D2" w14:textId="77777777" w:rsidR="00FB719B" w:rsidRPr="00023C91" w:rsidRDefault="00FB719B" w:rsidP="00FB719B">
            <w:proofErr w:type="gramStart"/>
            <w:r w:rsidRPr="00023C91">
              <w:t>number(</w:t>
            </w:r>
            <w:proofErr w:type="gramEnd"/>
            <w:r w:rsidRPr="00023C91">
              <w:t>5,2)</w:t>
            </w:r>
          </w:p>
        </w:tc>
        <w:tc>
          <w:tcPr>
            <w:tcW w:w="1083" w:type="dxa"/>
          </w:tcPr>
          <w:p w14:paraId="4108BD22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074C88D6" w14:textId="77777777" w:rsidR="00FB719B" w:rsidRPr="00023C91" w:rsidRDefault="00FB719B" w:rsidP="00FB719B"/>
        </w:tc>
        <w:tc>
          <w:tcPr>
            <w:tcW w:w="1083" w:type="dxa"/>
          </w:tcPr>
          <w:p w14:paraId="1E2A3829" w14:textId="77777777" w:rsidR="00FB719B" w:rsidRPr="00023C91" w:rsidRDefault="00FB719B" w:rsidP="00FB719B"/>
        </w:tc>
        <w:tc>
          <w:tcPr>
            <w:tcW w:w="1079" w:type="dxa"/>
          </w:tcPr>
          <w:p w14:paraId="54B93C22" w14:textId="77777777" w:rsidR="00FB719B" w:rsidRPr="00023C91" w:rsidRDefault="00FB719B" w:rsidP="00FB719B"/>
        </w:tc>
      </w:tr>
      <w:tr w:rsidR="00FB719B" w:rsidRPr="00023C91" w14:paraId="05EC1305" w14:textId="77777777" w:rsidTr="00FB719B">
        <w:tc>
          <w:tcPr>
            <w:tcW w:w="1081" w:type="dxa"/>
          </w:tcPr>
          <w:p w14:paraId="27019B4D" w14:textId="150706B4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5</w:t>
            </w:r>
            <w:r w:rsidRPr="00023C91">
              <w:fldChar w:fldCharType="end"/>
            </w:r>
          </w:p>
        </w:tc>
        <w:tc>
          <w:tcPr>
            <w:tcW w:w="1154" w:type="dxa"/>
          </w:tcPr>
          <w:p w14:paraId="03AF954B" w14:textId="77777777" w:rsidR="00FB719B" w:rsidRPr="00023C91" w:rsidRDefault="00FB719B" w:rsidP="00FB719B">
            <w:r w:rsidRPr="00023C91">
              <w:t>出版社</w:t>
            </w:r>
          </w:p>
        </w:tc>
        <w:tc>
          <w:tcPr>
            <w:tcW w:w="1726" w:type="dxa"/>
          </w:tcPr>
          <w:p w14:paraId="01FF1A31" w14:textId="77777777" w:rsidR="00FB719B" w:rsidRPr="00023C91" w:rsidRDefault="00FB719B" w:rsidP="00FB719B">
            <w:proofErr w:type="spellStart"/>
            <w:r w:rsidRPr="00023C91">
              <w:rPr>
                <w:color w:val="000000"/>
                <w:shd w:val="clear" w:color="auto" w:fill="FFFFFF"/>
              </w:rPr>
              <w:t>press</w:t>
            </w:r>
            <w:r w:rsidRPr="00023C91">
              <w:t>_book</w:t>
            </w:r>
            <w:proofErr w:type="spellEnd"/>
          </w:p>
        </w:tc>
        <w:tc>
          <w:tcPr>
            <w:tcW w:w="2036" w:type="dxa"/>
          </w:tcPr>
          <w:p w14:paraId="329C8944" w14:textId="77777777" w:rsidR="00FB719B" w:rsidRPr="00023C91" w:rsidRDefault="00FB719B" w:rsidP="00FB719B">
            <w:r w:rsidRPr="00023C91">
              <w:t>varchar2 (</w:t>
            </w:r>
            <w:r>
              <w:t>3</w:t>
            </w:r>
            <w:r w:rsidRPr="00023C91">
              <w:t>00)</w:t>
            </w:r>
          </w:p>
        </w:tc>
        <w:tc>
          <w:tcPr>
            <w:tcW w:w="1083" w:type="dxa"/>
          </w:tcPr>
          <w:p w14:paraId="3A4AC9C7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622B9A21" w14:textId="77777777" w:rsidR="00FB719B" w:rsidRPr="00023C91" w:rsidRDefault="00FB719B" w:rsidP="00FB719B"/>
        </w:tc>
        <w:tc>
          <w:tcPr>
            <w:tcW w:w="1083" w:type="dxa"/>
          </w:tcPr>
          <w:p w14:paraId="3DC4BEBA" w14:textId="77777777" w:rsidR="00FB719B" w:rsidRPr="00023C91" w:rsidRDefault="00FB719B" w:rsidP="00FB719B"/>
        </w:tc>
        <w:tc>
          <w:tcPr>
            <w:tcW w:w="1079" w:type="dxa"/>
          </w:tcPr>
          <w:p w14:paraId="3FD5BE23" w14:textId="77777777" w:rsidR="00FB719B" w:rsidRPr="00023C91" w:rsidRDefault="00FB719B" w:rsidP="00FB719B"/>
        </w:tc>
      </w:tr>
      <w:tr w:rsidR="00FB719B" w:rsidRPr="00023C91" w14:paraId="0AEE8ECD" w14:textId="77777777" w:rsidTr="00FB719B">
        <w:tc>
          <w:tcPr>
            <w:tcW w:w="1081" w:type="dxa"/>
          </w:tcPr>
          <w:p w14:paraId="4CA2532C" w14:textId="27955C18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6</w:t>
            </w:r>
            <w:r w:rsidRPr="00023C91">
              <w:fldChar w:fldCharType="end"/>
            </w:r>
          </w:p>
        </w:tc>
        <w:tc>
          <w:tcPr>
            <w:tcW w:w="1154" w:type="dxa"/>
          </w:tcPr>
          <w:p w14:paraId="0A5DAD35" w14:textId="77777777" w:rsidR="00FB719B" w:rsidRPr="00023C91" w:rsidRDefault="00FB719B" w:rsidP="00FB719B">
            <w:r w:rsidRPr="00023C91">
              <w:t>出版时间</w:t>
            </w:r>
          </w:p>
        </w:tc>
        <w:tc>
          <w:tcPr>
            <w:tcW w:w="1726" w:type="dxa"/>
          </w:tcPr>
          <w:p w14:paraId="46CA8526" w14:textId="77777777" w:rsidR="00FB719B" w:rsidRPr="00023C91" w:rsidRDefault="00FB719B" w:rsidP="00FB719B">
            <w:proofErr w:type="spellStart"/>
            <w:r w:rsidRPr="00023C91">
              <w:t>time_book</w:t>
            </w:r>
            <w:proofErr w:type="spellEnd"/>
          </w:p>
        </w:tc>
        <w:tc>
          <w:tcPr>
            <w:tcW w:w="2036" w:type="dxa"/>
          </w:tcPr>
          <w:p w14:paraId="6262D3CD" w14:textId="77777777" w:rsidR="00FB719B" w:rsidRPr="00023C91" w:rsidRDefault="00FB719B" w:rsidP="00FB719B">
            <w:r w:rsidRPr="00023C91">
              <w:t>dat</w:t>
            </w:r>
            <w:r>
              <w:t>e</w:t>
            </w:r>
            <w:r w:rsidRPr="00023C91">
              <w:t xml:space="preserve"> </w:t>
            </w:r>
          </w:p>
        </w:tc>
        <w:tc>
          <w:tcPr>
            <w:tcW w:w="1083" w:type="dxa"/>
          </w:tcPr>
          <w:p w14:paraId="046446E1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15FFCC54" w14:textId="77777777" w:rsidR="00FB719B" w:rsidRPr="00023C91" w:rsidRDefault="00FB719B" w:rsidP="00FB719B"/>
        </w:tc>
        <w:tc>
          <w:tcPr>
            <w:tcW w:w="1083" w:type="dxa"/>
          </w:tcPr>
          <w:p w14:paraId="114E7AE6" w14:textId="77777777" w:rsidR="00FB719B" w:rsidRPr="00023C91" w:rsidRDefault="00FB719B" w:rsidP="00FB719B"/>
        </w:tc>
        <w:tc>
          <w:tcPr>
            <w:tcW w:w="1079" w:type="dxa"/>
          </w:tcPr>
          <w:p w14:paraId="0ACD8EDE" w14:textId="77777777" w:rsidR="00FB719B" w:rsidRPr="00023C91" w:rsidRDefault="00FB719B" w:rsidP="00FB719B">
            <w:r w:rsidRPr="00023C91">
              <w:t>年</w:t>
            </w:r>
            <w:r w:rsidRPr="00023C91">
              <w:t>-</w:t>
            </w:r>
            <w:r w:rsidRPr="00023C91">
              <w:t>月</w:t>
            </w:r>
            <w:r w:rsidRPr="00023C91">
              <w:t>-</w:t>
            </w:r>
            <w:r w:rsidRPr="00023C91">
              <w:t>日</w:t>
            </w:r>
          </w:p>
        </w:tc>
      </w:tr>
      <w:tr w:rsidR="00FB719B" w:rsidRPr="00023C91" w14:paraId="35406AE4" w14:textId="77777777" w:rsidTr="00FB719B">
        <w:tc>
          <w:tcPr>
            <w:tcW w:w="1081" w:type="dxa"/>
          </w:tcPr>
          <w:p w14:paraId="7CE91221" w14:textId="5EEAC6B2" w:rsidR="00FB719B" w:rsidRPr="00023C91" w:rsidRDefault="00FB719B" w:rsidP="00FB719B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7</w:t>
            </w:r>
            <w:r w:rsidRPr="00023C91">
              <w:fldChar w:fldCharType="end"/>
            </w:r>
          </w:p>
        </w:tc>
        <w:tc>
          <w:tcPr>
            <w:tcW w:w="1154" w:type="dxa"/>
          </w:tcPr>
          <w:p w14:paraId="14697D05" w14:textId="77777777" w:rsidR="00FB719B" w:rsidRPr="00023C91" w:rsidRDefault="00FB719B" w:rsidP="00FB719B">
            <w:r w:rsidRPr="00023C91">
              <w:t>图书数量</w:t>
            </w:r>
          </w:p>
        </w:tc>
        <w:tc>
          <w:tcPr>
            <w:tcW w:w="1726" w:type="dxa"/>
          </w:tcPr>
          <w:p w14:paraId="2DEDD434" w14:textId="77777777" w:rsidR="00FB719B" w:rsidRPr="00023C91" w:rsidRDefault="00FB719B" w:rsidP="00FB719B">
            <w:proofErr w:type="spellStart"/>
            <w:r w:rsidRPr="00023C91">
              <w:t>sum__book</w:t>
            </w:r>
            <w:proofErr w:type="spellEnd"/>
          </w:p>
        </w:tc>
        <w:tc>
          <w:tcPr>
            <w:tcW w:w="2036" w:type="dxa"/>
          </w:tcPr>
          <w:p w14:paraId="17F288E3" w14:textId="77777777" w:rsidR="00FB719B" w:rsidRPr="00023C91" w:rsidRDefault="00FB719B" w:rsidP="00FB719B">
            <w:proofErr w:type="gramStart"/>
            <w:r w:rsidRPr="00023C91">
              <w:t>number(</w:t>
            </w:r>
            <w:proofErr w:type="gramEnd"/>
            <w:r w:rsidRPr="00023C91">
              <w:t>5,0)</w:t>
            </w:r>
          </w:p>
        </w:tc>
        <w:tc>
          <w:tcPr>
            <w:tcW w:w="1083" w:type="dxa"/>
          </w:tcPr>
          <w:p w14:paraId="4E7A3692" w14:textId="77777777" w:rsidR="00FB719B" w:rsidRPr="00023C91" w:rsidRDefault="00FB719B" w:rsidP="00FB719B">
            <w:r w:rsidRPr="00023C91">
              <w:t>n</w:t>
            </w:r>
          </w:p>
        </w:tc>
        <w:tc>
          <w:tcPr>
            <w:tcW w:w="1440" w:type="dxa"/>
          </w:tcPr>
          <w:p w14:paraId="418C4B2B" w14:textId="77777777" w:rsidR="00FB719B" w:rsidRPr="00023C91" w:rsidRDefault="00FB719B" w:rsidP="00FB719B"/>
        </w:tc>
        <w:tc>
          <w:tcPr>
            <w:tcW w:w="1083" w:type="dxa"/>
          </w:tcPr>
          <w:p w14:paraId="3E2C7914" w14:textId="77777777" w:rsidR="00FB719B" w:rsidRPr="00023C91" w:rsidRDefault="00FB719B" w:rsidP="00FB719B"/>
        </w:tc>
        <w:tc>
          <w:tcPr>
            <w:tcW w:w="1079" w:type="dxa"/>
          </w:tcPr>
          <w:p w14:paraId="4B2DC08B" w14:textId="77777777" w:rsidR="00FB719B" w:rsidRPr="00023C91" w:rsidRDefault="00FB719B" w:rsidP="00FB719B"/>
        </w:tc>
      </w:tr>
    </w:tbl>
    <w:p w14:paraId="540FFB1A" w14:textId="614DE712" w:rsidR="00780C73" w:rsidRDefault="00780C73" w:rsidP="00780C73">
      <w:pPr>
        <w:jc w:val="center"/>
      </w:pPr>
      <w:r>
        <w:rPr>
          <w:rFonts w:hint="eastAsia"/>
        </w:rPr>
        <w:t>执行脚本（</w:t>
      </w:r>
      <w:r>
        <w:t>Oracle</w:t>
      </w:r>
      <w:r>
        <w:rPr>
          <w:rFonts w:hint="eastAsia"/>
        </w:rPr>
        <w:t>，</w:t>
      </w:r>
      <w:r w:rsidR="009A7E5F">
        <w:t>u_2_4_1_1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80C73" w14:paraId="283AAF41" w14:textId="77777777" w:rsidTr="0055468A">
        <w:tc>
          <w:tcPr>
            <w:tcW w:w="5000" w:type="pct"/>
            <w:shd w:val="clear" w:color="auto" w:fill="auto"/>
          </w:tcPr>
          <w:p w14:paraId="4A5AD969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创建表：违规图书处理信息</w:t>
            </w:r>
          </w:p>
          <w:p w14:paraId="0E168D65" w14:textId="77777777" w:rsidR="00ED77CE" w:rsidRDefault="00ED77CE" w:rsidP="0055468A">
            <w:pPr>
              <w:pStyle w:val="a7"/>
              <w:ind w:firstLineChars="0" w:firstLine="0"/>
            </w:pPr>
            <w:r>
              <w:t>create table u_2_4_1_</w:t>
            </w:r>
            <w:proofErr w:type="gramStart"/>
            <w:r>
              <w:t>1.illegal</w:t>
            </w:r>
            <w:proofErr w:type="gramEnd"/>
            <w:r>
              <w:t>_book_mes</w:t>
            </w:r>
          </w:p>
          <w:p w14:paraId="7DBF01EE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(</w:t>
            </w:r>
          </w:p>
          <w:p w14:paraId="30CAED44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51B97820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2E179D18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name__book</w:t>
            </w:r>
            <w:proofErr w:type="spellEnd"/>
            <w:r>
              <w:t xml:space="preserve"> varchar2 (300) not </w:t>
            </w:r>
            <w:proofErr w:type="gramStart"/>
            <w:r>
              <w:t>null ,</w:t>
            </w:r>
            <w:proofErr w:type="gramEnd"/>
          </w:p>
          <w:p w14:paraId="232A723F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3BF597B7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press_book</w:t>
            </w:r>
            <w:proofErr w:type="spellEnd"/>
            <w:r>
              <w:t xml:space="preserve"> varchar2 (300) not </w:t>
            </w:r>
            <w:proofErr w:type="gramStart"/>
            <w:r>
              <w:t>null ,</w:t>
            </w:r>
            <w:proofErr w:type="gramEnd"/>
          </w:p>
          <w:p w14:paraId="40EB44E3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time_book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54590A7B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5,0) not null ,</w:t>
            </w:r>
          </w:p>
          <w:p w14:paraId="09C04298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0FACBB2B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)</w:t>
            </w:r>
          </w:p>
          <w:p w14:paraId="25B76C26" w14:textId="77777777" w:rsidR="00ED77CE" w:rsidRDefault="00ED77CE" w:rsidP="0055468A">
            <w:pPr>
              <w:pStyle w:val="a7"/>
              <w:ind w:firstLineChars="0" w:firstLine="0"/>
            </w:pPr>
            <w:r>
              <w:t>;</w:t>
            </w:r>
          </w:p>
          <w:p w14:paraId="48FF87C2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u_2_4_1_1.illegal_book_mes is '</w:t>
            </w:r>
            <w:r>
              <w:rPr>
                <w:rFonts w:hint="eastAsia"/>
              </w:rPr>
              <w:t>违规图书处理信息</w:t>
            </w:r>
            <w:r>
              <w:rPr>
                <w:rFonts w:hint="eastAsia"/>
              </w:rPr>
              <w:t>';</w:t>
            </w:r>
          </w:p>
          <w:p w14:paraId="618DFCC5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u_2_4_1_1.illegal_book_mes.id_book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3618A450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u_2_4_1_1.illegal_book_mes.id_seller is '</w:t>
            </w:r>
            <w:proofErr w:type="gramStart"/>
            <w:r>
              <w:rPr>
                <w:rFonts w:hint="eastAsia"/>
              </w:rPr>
              <w:t>商家号</w:t>
            </w:r>
            <w:proofErr w:type="gramEnd"/>
            <w:r>
              <w:rPr>
                <w:rFonts w:hint="eastAsia"/>
              </w:rPr>
              <w:t>';</w:t>
            </w:r>
          </w:p>
          <w:p w14:paraId="6EAF7004" w14:textId="77777777" w:rsidR="00ED77CE" w:rsidRDefault="00ED77CE" w:rsidP="0055468A">
            <w:pPr>
              <w:pStyle w:val="a7"/>
              <w:ind w:firstLineChars="0" w:firstLine="0"/>
            </w:pPr>
            <w:r>
              <w:t>com</w:t>
            </w:r>
            <w:r>
              <w:rPr>
                <w:rFonts w:hint="eastAsia"/>
              </w:rPr>
              <w:t>ment on column u_2_4_1_1.illegal_book_mes.name__book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7052AE53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u_2_4_1_1.illegal_book_mes.price_book is 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';</w:t>
            </w:r>
          </w:p>
          <w:p w14:paraId="47A65F63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u_2_4_1_1.illegal_book_mes.press_book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6F10135B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u_2_4_1_1.illegal_book_mes.time_book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26570131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u_2_4_1_1.illegal_book_mes.sum__book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606F486F" w14:textId="56C38876" w:rsidR="00780C73" w:rsidRPr="00974E3A" w:rsidRDefault="00780C73" w:rsidP="0055468A">
            <w:pPr>
              <w:pStyle w:val="a7"/>
              <w:ind w:firstLineChars="0" w:firstLine="0"/>
            </w:pPr>
          </w:p>
        </w:tc>
      </w:tr>
    </w:tbl>
    <w:p w14:paraId="1B1F0287" w14:textId="21D1DAFF" w:rsidR="009D5001" w:rsidRPr="009D5001" w:rsidRDefault="007C6295" w:rsidP="00263B95">
      <w:pPr>
        <w:pStyle w:val="4"/>
      </w:pPr>
      <w:bookmarkStart w:id="41" w:name="_Toc24927011"/>
      <w:r>
        <w:rPr>
          <w:rFonts w:hint="eastAsia"/>
        </w:rPr>
        <w:t>站点</w:t>
      </w:r>
      <w:r>
        <w:rPr>
          <w:rFonts w:hint="eastAsia"/>
        </w:rPr>
        <w:t>2</w:t>
      </w:r>
      <w:bookmarkEnd w:id="41"/>
    </w:p>
    <w:p w14:paraId="38B143D2" w14:textId="247041F7" w:rsidR="00ED77CE" w:rsidRPr="00ED77CE" w:rsidRDefault="00ED77CE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t>买家信息</w:t>
      </w:r>
    </w:p>
    <w:p w14:paraId="4C5D9AF9" w14:textId="6EDB2BB9" w:rsidR="00746E2D" w:rsidRDefault="00746E2D" w:rsidP="00746E2D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rPr>
          <w:rFonts w:hint="eastAsia"/>
        </w:rP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2.1.4.2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rPr>
          <w:rFonts w:hint="eastAsia"/>
        </w:rP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b</w:t>
      </w:r>
      <w:r w:rsidRPr="00A6357F">
        <w:t>uyer</w:t>
      </w:r>
      <w:r w:rsidR="00B35420">
        <w:t>_mes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r>
        <w:t>d_b</w:t>
      </w:r>
      <w:r>
        <w:rPr>
          <w:rFonts w:hint="eastAsia"/>
        </w:rPr>
        <w:t>u</w:t>
      </w:r>
      <w:r>
        <w:t>yer</w:t>
      </w:r>
      <w:proofErr w:type="spellEnd"/>
      <w:r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3"/>
        <w:gridCol w:w="1562"/>
        <w:gridCol w:w="1419"/>
        <w:gridCol w:w="2019"/>
        <w:gridCol w:w="1066"/>
        <w:gridCol w:w="1423"/>
        <w:gridCol w:w="1066"/>
        <w:gridCol w:w="1064"/>
      </w:tblGrid>
      <w:tr w:rsidR="004D7BD3" w:rsidRPr="004D7BD3" w14:paraId="30DAFA06" w14:textId="77777777" w:rsidTr="00023C91">
        <w:tc>
          <w:tcPr>
            <w:tcW w:w="1063" w:type="dxa"/>
            <w:shd w:val="clear" w:color="auto" w:fill="D9D9D9"/>
          </w:tcPr>
          <w:p w14:paraId="6346E720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编号</w:t>
            </w:r>
          </w:p>
        </w:tc>
        <w:tc>
          <w:tcPr>
            <w:tcW w:w="1562" w:type="dxa"/>
            <w:shd w:val="clear" w:color="auto" w:fill="D9D9D9"/>
          </w:tcPr>
          <w:p w14:paraId="321DABE4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中文名</w:t>
            </w:r>
          </w:p>
        </w:tc>
        <w:tc>
          <w:tcPr>
            <w:tcW w:w="1419" w:type="dxa"/>
            <w:shd w:val="clear" w:color="auto" w:fill="D9D9D9"/>
          </w:tcPr>
          <w:p w14:paraId="37580792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英文名</w:t>
            </w:r>
          </w:p>
        </w:tc>
        <w:tc>
          <w:tcPr>
            <w:tcW w:w="2019" w:type="dxa"/>
            <w:shd w:val="clear" w:color="auto" w:fill="D9D9D9"/>
          </w:tcPr>
          <w:p w14:paraId="4727394A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类型</w:t>
            </w:r>
            <w:r w:rsidRPr="004D7BD3">
              <w:t>(</w:t>
            </w:r>
            <w:r w:rsidRPr="004D7BD3">
              <w:rPr>
                <w:rFonts w:hint="eastAsia"/>
              </w:rPr>
              <w:t>宽度</w:t>
            </w:r>
            <w:r w:rsidRPr="004D7BD3">
              <w:t>)/</w:t>
            </w:r>
            <w:r w:rsidRPr="004D7BD3">
              <w:rPr>
                <w:rFonts w:hint="eastAsia"/>
              </w:rPr>
              <w:t>参照</w:t>
            </w:r>
          </w:p>
        </w:tc>
        <w:tc>
          <w:tcPr>
            <w:tcW w:w="1066" w:type="dxa"/>
            <w:shd w:val="clear" w:color="auto" w:fill="D9D9D9"/>
          </w:tcPr>
          <w:p w14:paraId="46CDB023" w14:textId="77777777" w:rsidR="004D7BD3" w:rsidRPr="004D7BD3" w:rsidRDefault="004D7BD3" w:rsidP="004D7BD3">
            <w:pPr>
              <w:jc w:val="center"/>
            </w:pPr>
            <w:proofErr w:type="gramStart"/>
            <w:r w:rsidRPr="004D7BD3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23" w:type="dxa"/>
            <w:shd w:val="clear" w:color="auto" w:fill="D9D9D9"/>
          </w:tcPr>
          <w:p w14:paraId="5BEB09E7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缺省值</w:t>
            </w:r>
          </w:p>
        </w:tc>
        <w:tc>
          <w:tcPr>
            <w:tcW w:w="1066" w:type="dxa"/>
            <w:shd w:val="clear" w:color="auto" w:fill="D9D9D9"/>
          </w:tcPr>
          <w:p w14:paraId="62E7BEEE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唯一</w:t>
            </w:r>
          </w:p>
        </w:tc>
        <w:tc>
          <w:tcPr>
            <w:tcW w:w="1064" w:type="dxa"/>
            <w:shd w:val="clear" w:color="auto" w:fill="D9D9D9"/>
          </w:tcPr>
          <w:p w14:paraId="6F948C65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备注</w:t>
            </w:r>
          </w:p>
        </w:tc>
      </w:tr>
      <w:tr w:rsidR="004D7BD3" w:rsidRPr="004D7BD3" w14:paraId="1F73771F" w14:textId="77777777" w:rsidTr="00023C91">
        <w:tc>
          <w:tcPr>
            <w:tcW w:w="1063" w:type="dxa"/>
          </w:tcPr>
          <w:p w14:paraId="5BB6916B" w14:textId="0B0157AA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1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05F59C87" w14:textId="77777777" w:rsidR="004D7BD3" w:rsidRPr="004D7BD3" w:rsidRDefault="004D7BD3" w:rsidP="004D7BD3">
            <w:r w:rsidRPr="004D7BD3">
              <w:rPr>
                <w:rFonts w:hint="eastAsia"/>
              </w:rPr>
              <w:t>买家号</w:t>
            </w:r>
          </w:p>
        </w:tc>
        <w:tc>
          <w:tcPr>
            <w:tcW w:w="1419" w:type="dxa"/>
          </w:tcPr>
          <w:p w14:paraId="3A8294AD" w14:textId="77777777" w:rsidR="004D7BD3" w:rsidRPr="004D7BD3" w:rsidRDefault="004D7BD3" w:rsidP="004D7BD3">
            <w:proofErr w:type="spellStart"/>
            <w:r w:rsidRPr="004D7BD3">
              <w:t>id_b</w:t>
            </w:r>
            <w:r w:rsidRPr="004D7BD3">
              <w:rPr>
                <w:rFonts w:hint="eastAsia"/>
              </w:rPr>
              <w:t>u</w:t>
            </w:r>
            <w:r w:rsidRPr="004D7BD3">
              <w:t>yer</w:t>
            </w:r>
            <w:proofErr w:type="spellEnd"/>
          </w:p>
        </w:tc>
        <w:tc>
          <w:tcPr>
            <w:tcW w:w="2019" w:type="dxa"/>
          </w:tcPr>
          <w:p w14:paraId="3E8E7C13" w14:textId="77777777" w:rsidR="004D7BD3" w:rsidRPr="004D7BD3" w:rsidRDefault="004D7BD3" w:rsidP="004D7BD3">
            <w:proofErr w:type="gramStart"/>
            <w:r w:rsidRPr="004D7BD3">
              <w:t>char(</w:t>
            </w:r>
            <w:proofErr w:type="gramEnd"/>
            <w:r w:rsidRPr="004D7BD3">
              <w:t>10)</w:t>
            </w:r>
          </w:p>
        </w:tc>
        <w:tc>
          <w:tcPr>
            <w:tcW w:w="1066" w:type="dxa"/>
          </w:tcPr>
          <w:p w14:paraId="7B3ACCD3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19D0B862" w14:textId="77777777" w:rsidR="004D7BD3" w:rsidRPr="004D7BD3" w:rsidRDefault="004D7BD3" w:rsidP="004D7BD3"/>
        </w:tc>
        <w:tc>
          <w:tcPr>
            <w:tcW w:w="1066" w:type="dxa"/>
          </w:tcPr>
          <w:p w14:paraId="773E59A5" w14:textId="77777777" w:rsidR="004D7BD3" w:rsidRPr="004D7BD3" w:rsidRDefault="004D7BD3" w:rsidP="004D7BD3"/>
        </w:tc>
        <w:tc>
          <w:tcPr>
            <w:tcW w:w="1064" w:type="dxa"/>
          </w:tcPr>
          <w:p w14:paraId="2E020B2D" w14:textId="77777777" w:rsidR="004D7BD3" w:rsidRPr="004D7BD3" w:rsidRDefault="004D7BD3" w:rsidP="004D7BD3"/>
        </w:tc>
      </w:tr>
      <w:tr w:rsidR="004D7BD3" w:rsidRPr="004D7BD3" w14:paraId="4AE9CBA3" w14:textId="77777777" w:rsidTr="00023C91">
        <w:tc>
          <w:tcPr>
            <w:tcW w:w="1063" w:type="dxa"/>
          </w:tcPr>
          <w:p w14:paraId="2BAD9576" w14:textId="0951797F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2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3D4BA85C" w14:textId="77777777" w:rsidR="004D7BD3" w:rsidRPr="004D7BD3" w:rsidRDefault="004D7BD3" w:rsidP="004D7BD3">
            <w:r w:rsidRPr="004D7BD3">
              <w:rPr>
                <w:rFonts w:hint="eastAsia"/>
              </w:rPr>
              <w:t>买家昵称</w:t>
            </w:r>
          </w:p>
        </w:tc>
        <w:tc>
          <w:tcPr>
            <w:tcW w:w="1419" w:type="dxa"/>
          </w:tcPr>
          <w:p w14:paraId="1A8698C2" w14:textId="77777777" w:rsidR="004D7BD3" w:rsidRPr="004D7BD3" w:rsidRDefault="004D7BD3" w:rsidP="004D7BD3">
            <w:proofErr w:type="spellStart"/>
            <w:r w:rsidRPr="004D7BD3">
              <w:t>name_b</w:t>
            </w:r>
            <w:r w:rsidRPr="004D7BD3">
              <w:rPr>
                <w:rFonts w:hint="eastAsia"/>
              </w:rPr>
              <w:t>u</w:t>
            </w:r>
            <w:r w:rsidRPr="004D7BD3">
              <w:t>yer</w:t>
            </w:r>
            <w:proofErr w:type="spellEnd"/>
          </w:p>
        </w:tc>
        <w:tc>
          <w:tcPr>
            <w:tcW w:w="2019" w:type="dxa"/>
          </w:tcPr>
          <w:p w14:paraId="389EFAF5" w14:textId="7104BEDB" w:rsidR="004D7BD3" w:rsidRPr="004D7BD3" w:rsidRDefault="004D7BD3" w:rsidP="004D7BD3">
            <w:proofErr w:type="gramStart"/>
            <w:r w:rsidRPr="004D7BD3">
              <w:t>varchar(</w:t>
            </w:r>
            <w:proofErr w:type="gramEnd"/>
            <w:r w:rsidR="00067238">
              <w:t>2</w:t>
            </w:r>
            <w:r w:rsidRPr="004D7BD3">
              <w:t>00)</w:t>
            </w:r>
          </w:p>
        </w:tc>
        <w:tc>
          <w:tcPr>
            <w:tcW w:w="1066" w:type="dxa"/>
          </w:tcPr>
          <w:p w14:paraId="460E507C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2E3289D4" w14:textId="77777777" w:rsidR="004D7BD3" w:rsidRPr="004D7BD3" w:rsidRDefault="004D7BD3" w:rsidP="004D7BD3"/>
        </w:tc>
        <w:tc>
          <w:tcPr>
            <w:tcW w:w="1066" w:type="dxa"/>
          </w:tcPr>
          <w:p w14:paraId="63DE4941" w14:textId="77777777" w:rsidR="004D7BD3" w:rsidRPr="004D7BD3" w:rsidRDefault="004D7BD3" w:rsidP="004D7BD3"/>
        </w:tc>
        <w:tc>
          <w:tcPr>
            <w:tcW w:w="1064" w:type="dxa"/>
          </w:tcPr>
          <w:p w14:paraId="61AD2824" w14:textId="77777777" w:rsidR="004D7BD3" w:rsidRPr="004D7BD3" w:rsidRDefault="004D7BD3" w:rsidP="004D7BD3"/>
        </w:tc>
      </w:tr>
      <w:tr w:rsidR="004D7BD3" w:rsidRPr="004D7BD3" w14:paraId="72D04F5F" w14:textId="77777777" w:rsidTr="00023C91">
        <w:tc>
          <w:tcPr>
            <w:tcW w:w="1063" w:type="dxa"/>
          </w:tcPr>
          <w:p w14:paraId="06360EE6" w14:textId="1E32BE56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3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62E6497F" w14:textId="77777777" w:rsidR="004D7BD3" w:rsidRPr="004D7BD3" w:rsidRDefault="004D7BD3" w:rsidP="004D7BD3">
            <w:r w:rsidRPr="004D7BD3">
              <w:rPr>
                <w:rFonts w:hint="eastAsia"/>
              </w:rPr>
              <w:t>买家密码</w:t>
            </w:r>
          </w:p>
        </w:tc>
        <w:tc>
          <w:tcPr>
            <w:tcW w:w="1419" w:type="dxa"/>
          </w:tcPr>
          <w:p w14:paraId="379E72F7" w14:textId="77777777" w:rsidR="004D7BD3" w:rsidRPr="004D7BD3" w:rsidRDefault="004D7BD3" w:rsidP="004D7BD3">
            <w:proofErr w:type="spellStart"/>
            <w:r w:rsidRPr="004D7BD3">
              <w:t>pass_buyer</w:t>
            </w:r>
            <w:proofErr w:type="spellEnd"/>
          </w:p>
        </w:tc>
        <w:tc>
          <w:tcPr>
            <w:tcW w:w="2019" w:type="dxa"/>
          </w:tcPr>
          <w:p w14:paraId="54AD41CD" w14:textId="77777777" w:rsidR="004D7BD3" w:rsidRPr="004D7BD3" w:rsidRDefault="004D7BD3" w:rsidP="004D7BD3">
            <w:proofErr w:type="gramStart"/>
            <w:r w:rsidRPr="004D7BD3">
              <w:t>char(</w:t>
            </w:r>
            <w:proofErr w:type="gramEnd"/>
            <w:r w:rsidRPr="004D7BD3">
              <w:t>18)</w:t>
            </w:r>
          </w:p>
        </w:tc>
        <w:tc>
          <w:tcPr>
            <w:tcW w:w="1066" w:type="dxa"/>
          </w:tcPr>
          <w:p w14:paraId="15C227AC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5478AEED" w14:textId="77777777" w:rsidR="004D7BD3" w:rsidRPr="004D7BD3" w:rsidRDefault="004D7BD3" w:rsidP="004D7BD3"/>
        </w:tc>
        <w:tc>
          <w:tcPr>
            <w:tcW w:w="1066" w:type="dxa"/>
          </w:tcPr>
          <w:p w14:paraId="34DB91D7" w14:textId="77777777" w:rsidR="004D7BD3" w:rsidRPr="004D7BD3" w:rsidRDefault="004D7BD3" w:rsidP="004D7BD3"/>
        </w:tc>
        <w:tc>
          <w:tcPr>
            <w:tcW w:w="1064" w:type="dxa"/>
          </w:tcPr>
          <w:p w14:paraId="6676B37A" w14:textId="77777777" w:rsidR="004D7BD3" w:rsidRPr="004D7BD3" w:rsidRDefault="004D7BD3" w:rsidP="004D7BD3"/>
        </w:tc>
      </w:tr>
      <w:tr w:rsidR="004D7BD3" w:rsidRPr="004D7BD3" w14:paraId="0A972029" w14:textId="77777777" w:rsidTr="00023C91">
        <w:tc>
          <w:tcPr>
            <w:tcW w:w="1063" w:type="dxa"/>
          </w:tcPr>
          <w:p w14:paraId="3C81D99C" w14:textId="4DEC0E83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4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5C86174D" w14:textId="77777777" w:rsidR="004D7BD3" w:rsidRPr="004D7BD3" w:rsidRDefault="004D7BD3" w:rsidP="004D7BD3">
            <w:r w:rsidRPr="004D7BD3">
              <w:rPr>
                <w:rFonts w:hint="eastAsia"/>
              </w:rPr>
              <w:t>买家地址</w:t>
            </w:r>
          </w:p>
        </w:tc>
        <w:tc>
          <w:tcPr>
            <w:tcW w:w="1419" w:type="dxa"/>
          </w:tcPr>
          <w:p w14:paraId="1F38D8D0" w14:textId="77777777" w:rsidR="004D7BD3" w:rsidRPr="004D7BD3" w:rsidRDefault="004D7BD3" w:rsidP="004D7BD3">
            <w:proofErr w:type="spellStart"/>
            <w:r w:rsidRPr="004D7BD3">
              <w:t>adress_buyer</w:t>
            </w:r>
            <w:proofErr w:type="spellEnd"/>
          </w:p>
        </w:tc>
        <w:tc>
          <w:tcPr>
            <w:tcW w:w="2019" w:type="dxa"/>
          </w:tcPr>
          <w:p w14:paraId="62E2765B" w14:textId="4513B9C3" w:rsidR="004D7BD3" w:rsidRPr="004D7BD3" w:rsidRDefault="004D7BD3" w:rsidP="004D7BD3">
            <w:proofErr w:type="gramStart"/>
            <w:r w:rsidRPr="004D7BD3">
              <w:t>varchar(</w:t>
            </w:r>
            <w:proofErr w:type="gramEnd"/>
            <w:r w:rsidR="00067238">
              <w:t>2</w:t>
            </w:r>
            <w:r w:rsidRPr="004D7BD3">
              <w:t>00)</w:t>
            </w:r>
          </w:p>
        </w:tc>
        <w:tc>
          <w:tcPr>
            <w:tcW w:w="1066" w:type="dxa"/>
          </w:tcPr>
          <w:p w14:paraId="24E37640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453C2C06" w14:textId="77777777" w:rsidR="004D7BD3" w:rsidRPr="004D7BD3" w:rsidRDefault="004D7BD3" w:rsidP="004D7BD3"/>
        </w:tc>
        <w:tc>
          <w:tcPr>
            <w:tcW w:w="1066" w:type="dxa"/>
          </w:tcPr>
          <w:p w14:paraId="3071B38E" w14:textId="77777777" w:rsidR="004D7BD3" w:rsidRPr="004D7BD3" w:rsidRDefault="004D7BD3" w:rsidP="004D7BD3"/>
        </w:tc>
        <w:tc>
          <w:tcPr>
            <w:tcW w:w="1064" w:type="dxa"/>
          </w:tcPr>
          <w:p w14:paraId="15020C1B" w14:textId="77777777" w:rsidR="004D7BD3" w:rsidRPr="004D7BD3" w:rsidRDefault="004D7BD3" w:rsidP="004D7BD3"/>
        </w:tc>
      </w:tr>
      <w:tr w:rsidR="004D7BD3" w:rsidRPr="004D7BD3" w14:paraId="59324421" w14:textId="77777777" w:rsidTr="00023C91">
        <w:tc>
          <w:tcPr>
            <w:tcW w:w="1063" w:type="dxa"/>
          </w:tcPr>
          <w:p w14:paraId="62B968C9" w14:textId="011FD2B7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5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7DF5C114" w14:textId="77777777" w:rsidR="004D7BD3" w:rsidRPr="004D7BD3" w:rsidRDefault="004D7BD3" w:rsidP="004D7BD3">
            <w:r w:rsidRPr="004D7BD3">
              <w:rPr>
                <w:rFonts w:hint="eastAsia"/>
              </w:rPr>
              <w:t>买家联系方式</w:t>
            </w:r>
          </w:p>
        </w:tc>
        <w:tc>
          <w:tcPr>
            <w:tcW w:w="1419" w:type="dxa"/>
          </w:tcPr>
          <w:p w14:paraId="57FD2934" w14:textId="77777777" w:rsidR="004D7BD3" w:rsidRPr="004D7BD3" w:rsidRDefault="004D7BD3" w:rsidP="004D7BD3">
            <w:proofErr w:type="spellStart"/>
            <w:r w:rsidRPr="004D7BD3">
              <w:t>call_buyer</w:t>
            </w:r>
            <w:proofErr w:type="spellEnd"/>
          </w:p>
        </w:tc>
        <w:tc>
          <w:tcPr>
            <w:tcW w:w="2019" w:type="dxa"/>
          </w:tcPr>
          <w:p w14:paraId="2622A35B" w14:textId="77777777" w:rsidR="004D7BD3" w:rsidRPr="004D7BD3" w:rsidRDefault="004D7BD3" w:rsidP="004D7BD3">
            <w:proofErr w:type="gramStart"/>
            <w:r w:rsidRPr="004D7BD3">
              <w:t>char(</w:t>
            </w:r>
            <w:proofErr w:type="gramEnd"/>
            <w:r w:rsidRPr="004D7BD3">
              <w:t>11)</w:t>
            </w:r>
          </w:p>
        </w:tc>
        <w:tc>
          <w:tcPr>
            <w:tcW w:w="1066" w:type="dxa"/>
          </w:tcPr>
          <w:p w14:paraId="19E1B061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0238364F" w14:textId="77777777" w:rsidR="004D7BD3" w:rsidRPr="004D7BD3" w:rsidRDefault="004D7BD3" w:rsidP="004D7BD3"/>
        </w:tc>
        <w:tc>
          <w:tcPr>
            <w:tcW w:w="1066" w:type="dxa"/>
          </w:tcPr>
          <w:p w14:paraId="41882999" w14:textId="77777777" w:rsidR="004D7BD3" w:rsidRPr="004D7BD3" w:rsidRDefault="004D7BD3" w:rsidP="004D7BD3"/>
        </w:tc>
        <w:tc>
          <w:tcPr>
            <w:tcW w:w="1064" w:type="dxa"/>
          </w:tcPr>
          <w:p w14:paraId="1FB0B591" w14:textId="77777777" w:rsidR="004D7BD3" w:rsidRPr="004D7BD3" w:rsidRDefault="004D7BD3" w:rsidP="004D7BD3"/>
        </w:tc>
      </w:tr>
      <w:tr w:rsidR="004D7BD3" w:rsidRPr="004D7BD3" w14:paraId="166E2AE6" w14:textId="77777777" w:rsidTr="00023C91">
        <w:tc>
          <w:tcPr>
            <w:tcW w:w="1063" w:type="dxa"/>
          </w:tcPr>
          <w:p w14:paraId="786C98A0" w14:textId="0160694F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6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79282EE1" w14:textId="77777777" w:rsidR="004D7BD3" w:rsidRPr="004D7BD3" w:rsidRDefault="004D7BD3" w:rsidP="004D7BD3">
            <w:r w:rsidRPr="004D7BD3">
              <w:rPr>
                <w:rFonts w:hint="eastAsia"/>
              </w:rPr>
              <w:t>买家信誉积分</w:t>
            </w:r>
          </w:p>
        </w:tc>
        <w:tc>
          <w:tcPr>
            <w:tcW w:w="1419" w:type="dxa"/>
          </w:tcPr>
          <w:p w14:paraId="159B5837" w14:textId="77777777" w:rsidR="004D7BD3" w:rsidRPr="004D7BD3" w:rsidRDefault="004D7BD3" w:rsidP="004D7BD3">
            <w:proofErr w:type="spellStart"/>
            <w:r w:rsidRPr="004D7BD3">
              <w:t>score_buyer</w:t>
            </w:r>
            <w:proofErr w:type="spellEnd"/>
          </w:p>
        </w:tc>
        <w:tc>
          <w:tcPr>
            <w:tcW w:w="2019" w:type="dxa"/>
          </w:tcPr>
          <w:p w14:paraId="0393EDCE" w14:textId="3981D8DD" w:rsidR="004D7BD3" w:rsidRPr="004D7BD3" w:rsidRDefault="00117E79" w:rsidP="004D7BD3">
            <w:proofErr w:type="spellStart"/>
            <w:proofErr w:type="gramStart"/>
            <w:r>
              <w:t>dec</w:t>
            </w:r>
            <w:proofErr w:type="spellEnd"/>
            <w:r w:rsidR="004D7BD3" w:rsidRPr="004D7BD3">
              <w:t>(</w:t>
            </w:r>
            <w:proofErr w:type="gramEnd"/>
            <w:r w:rsidR="004D7BD3" w:rsidRPr="004D7BD3">
              <w:t>3,</w:t>
            </w:r>
            <w:r w:rsidR="004D7BD3" w:rsidRPr="004D7BD3">
              <w:rPr>
                <w:rFonts w:hint="eastAsia"/>
              </w:rPr>
              <w:t>0</w:t>
            </w:r>
            <w:r w:rsidR="004D7BD3" w:rsidRPr="004D7BD3">
              <w:t>)</w:t>
            </w:r>
          </w:p>
        </w:tc>
        <w:tc>
          <w:tcPr>
            <w:tcW w:w="1066" w:type="dxa"/>
          </w:tcPr>
          <w:p w14:paraId="5D16B7AC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4B913865" w14:textId="77777777" w:rsidR="004D7BD3" w:rsidRPr="004D7BD3" w:rsidRDefault="004D7BD3" w:rsidP="004D7BD3"/>
        </w:tc>
        <w:tc>
          <w:tcPr>
            <w:tcW w:w="1066" w:type="dxa"/>
          </w:tcPr>
          <w:p w14:paraId="1D2D5EA6" w14:textId="77777777" w:rsidR="004D7BD3" w:rsidRPr="004D7BD3" w:rsidRDefault="004D7BD3" w:rsidP="004D7BD3"/>
        </w:tc>
        <w:tc>
          <w:tcPr>
            <w:tcW w:w="1064" w:type="dxa"/>
          </w:tcPr>
          <w:p w14:paraId="7094C59E" w14:textId="77777777" w:rsidR="004D7BD3" w:rsidRPr="004D7BD3" w:rsidRDefault="004D7BD3" w:rsidP="004D7BD3"/>
        </w:tc>
      </w:tr>
    </w:tbl>
    <w:p w14:paraId="306378A1" w14:textId="1767758B" w:rsidR="00746E2D" w:rsidRDefault="00746E2D" w:rsidP="00746E2D">
      <w:pPr>
        <w:jc w:val="center"/>
      </w:pPr>
      <w:r>
        <w:rPr>
          <w:rFonts w:hint="eastAsia"/>
        </w:rPr>
        <w:t>执行脚本（</w:t>
      </w:r>
      <w:r>
        <w:t>SQL Server</w:t>
      </w:r>
      <w:r>
        <w:rPr>
          <w:rFonts w:hint="eastAsia"/>
        </w:rPr>
        <w:t>，</w:t>
      </w:r>
      <w:r w:rsidR="009A7E5F">
        <w:t>u_2_4_1_2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46E2D" w:rsidRPr="00974E3A" w14:paraId="1112C027" w14:textId="77777777" w:rsidTr="0055468A">
        <w:tc>
          <w:tcPr>
            <w:tcW w:w="5000" w:type="pct"/>
            <w:shd w:val="clear" w:color="auto" w:fill="auto"/>
          </w:tcPr>
          <w:p w14:paraId="5B4E3374" w14:textId="77777777" w:rsidR="00ED77CE" w:rsidRDefault="00ED77CE" w:rsidP="0055468A">
            <w:pPr>
              <w:pStyle w:val="a7"/>
              <w:ind w:firstLineChars="0" w:firstLine="0"/>
            </w:pPr>
            <w:bookmarkStart w:id="42" w:name="_Hlk19656427"/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创建表：买家信息</w:t>
            </w:r>
          </w:p>
          <w:p w14:paraId="6E21D01B" w14:textId="77777777" w:rsidR="00ED77CE" w:rsidRDefault="00ED77CE" w:rsidP="0055468A">
            <w:pPr>
              <w:pStyle w:val="a7"/>
              <w:ind w:firstLineChars="0" w:firstLine="0"/>
            </w:pPr>
            <w:r>
              <w:t>create table u_2_4_1_</w:t>
            </w:r>
            <w:proofErr w:type="gramStart"/>
            <w:r>
              <w:t>2.buyer</w:t>
            </w:r>
            <w:proofErr w:type="gramEnd"/>
            <w:r>
              <w:t>_mes</w:t>
            </w:r>
          </w:p>
          <w:p w14:paraId="156B24B4" w14:textId="77777777" w:rsidR="00ED77CE" w:rsidRDefault="00ED77CE" w:rsidP="0055468A">
            <w:pPr>
              <w:pStyle w:val="a7"/>
              <w:ind w:firstLineChars="0" w:firstLine="0"/>
            </w:pPr>
            <w:r>
              <w:lastRenderedPageBreak/>
              <w:t xml:space="preserve">  (</w:t>
            </w:r>
          </w:p>
          <w:p w14:paraId="2199846B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707149D5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061A0DE1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pass_buyer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192BB4C8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25F4EFFF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call_buyer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7E7EEE29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score_buyer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3,0) not null ,</w:t>
            </w:r>
          </w:p>
          <w:p w14:paraId="52FD2DC3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6216561A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)</w:t>
            </w:r>
          </w:p>
          <w:p w14:paraId="17552DC8" w14:textId="77777777" w:rsidR="00ED77CE" w:rsidRDefault="00ED77CE" w:rsidP="0055468A">
            <w:pPr>
              <w:pStyle w:val="a7"/>
              <w:ind w:firstLineChars="0" w:firstLine="0"/>
            </w:pPr>
            <w:r>
              <w:t>;</w:t>
            </w:r>
          </w:p>
          <w:p w14:paraId="16FCF1F9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买家信息</w:t>
            </w:r>
            <w:r>
              <w:rPr>
                <w:rFonts w:hint="eastAsia"/>
              </w:rPr>
              <w:t>','SCHEMA','u_2_4_1_2','TABLE','buyer_mes'</w:t>
            </w:r>
          </w:p>
          <w:p w14:paraId="0505D376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','SCHEMA','u_2_4_1_2','TABLE','buyer_mes','COLUMN','id_buyer'</w:t>
            </w:r>
          </w:p>
          <w:p w14:paraId="60C8C18E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</w:t>
            </w:r>
            <w:r>
              <w:rPr>
                <w:rFonts w:hint="eastAsia"/>
              </w:rPr>
              <w:t>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买家昵称</w:t>
            </w:r>
            <w:r>
              <w:rPr>
                <w:rFonts w:hint="eastAsia"/>
              </w:rPr>
              <w:t>','SCHEMA','u_2_4_1_2','TABLE','buyer_mes','COLUMN','name_buyer'</w:t>
            </w:r>
          </w:p>
          <w:p w14:paraId="3F28D7DC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买家密码</w:t>
            </w:r>
            <w:r>
              <w:rPr>
                <w:rFonts w:hint="eastAsia"/>
              </w:rPr>
              <w:t>','SCHEMA','u_2_4_1_2','TABLE','buyer_mes','COLUMN','pass_buyer'</w:t>
            </w:r>
          </w:p>
          <w:p w14:paraId="05D69416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</w:t>
            </w:r>
            <w:r>
              <w:t>,'SCHEMA','u_2_4_1_2','TABLE','buyer_mes','COLUMN','adress_buyer'</w:t>
            </w:r>
          </w:p>
          <w:p w14:paraId="3B72B0AE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买家联系方式</w:t>
            </w:r>
            <w:r>
              <w:rPr>
                <w:rFonts w:hint="eastAsia"/>
              </w:rPr>
              <w:t>','SCHEMA','u_2_4_1_2','TABLE','buyer_mes','COLUMN','call_buyer'</w:t>
            </w:r>
          </w:p>
          <w:p w14:paraId="2B33683F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买家信誉积分</w:t>
            </w:r>
            <w:r>
              <w:rPr>
                <w:rFonts w:hint="eastAsia"/>
              </w:rPr>
              <w:t>','SCHEMA','u_2_4_1_</w:t>
            </w:r>
            <w:r>
              <w:t>2','TABLE','buyer_mes','COLUMN','score_buyer'</w:t>
            </w:r>
          </w:p>
          <w:p w14:paraId="3DA8D57C" w14:textId="6A17B97A" w:rsidR="00746E2D" w:rsidRPr="00974E3A" w:rsidRDefault="00746E2D" w:rsidP="0055468A">
            <w:pPr>
              <w:pStyle w:val="a7"/>
              <w:ind w:firstLineChars="0" w:firstLine="0"/>
            </w:pPr>
          </w:p>
        </w:tc>
      </w:tr>
    </w:tbl>
    <w:bookmarkEnd w:id="42"/>
    <w:p w14:paraId="7D0865B4" w14:textId="51685FCB" w:rsidR="00ED77CE" w:rsidRPr="00ED77CE" w:rsidRDefault="00ED77CE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图书信息</w:t>
      </w:r>
    </w:p>
    <w:p w14:paraId="7ED13B7A" w14:textId="29F42BA1" w:rsidR="00746E2D" w:rsidRDefault="00E218C1" w:rsidP="00746E2D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2.1.4.2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 w:rsidR="00746E2D">
        <w:t xml:space="preserve"> </w:t>
      </w:r>
      <w:proofErr w:type="spellStart"/>
      <w:r w:rsidR="00746E2D">
        <w:t>b</w:t>
      </w:r>
      <w:r w:rsidR="00746E2D" w:rsidRPr="00E20CBD">
        <w:t>ooks</w:t>
      </w:r>
      <w:r w:rsidR="00DA7562">
        <w:t>_mes</w:t>
      </w:r>
      <w:proofErr w:type="spellEnd"/>
      <w:r w:rsidR="00746E2D">
        <w:rPr>
          <w:rFonts w:hint="eastAsia"/>
        </w:rPr>
        <w:t>（</w:t>
      </w:r>
      <w:proofErr w:type="spellStart"/>
      <w:r w:rsidR="00746E2D">
        <w:t>id_book</w:t>
      </w:r>
      <w:proofErr w:type="spellEnd"/>
      <w:r w:rsidR="00746E2D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FB719B" w:rsidRPr="004D7BD3" w14:paraId="3B624622" w14:textId="77777777" w:rsidTr="00FB719B">
        <w:tc>
          <w:tcPr>
            <w:tcW w:w="1081" w:type="dxa"/>
            <w:shd w:val="clear" w:color="auto" w:fill="D9D9D9"/>
          </w:tcPr>
          <w:p w14:paraId="1818054D" w14:textId="77777777" w:rsidR="00FB719B" w:rsidRPr="004D7BD3" w:rsidRDefault="00FB719B" w:rsidP="00FB719B">
            <w:pPr>
              <w:jc w:val="center"/>
            </w:pPr>
            <w:r w:rsidRPr="004D7BD3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6C901364" w14:textId="77777777" w:rsidR="00FB719B" w:rsidRPr="004D7BD3" w:rsidRDefault="00FB719B" w:rsidP="00FB719B">
            <w:pPr>
              <w:jc w:val="center"/>
            </w:pPr>
            <w:r w:rsidRPr="004D7BD3">
              <w:rPr>
                <w:rFonts w:hint="eastAsia"/>
              </w:rPr>
              <w:t>中文名</w:t>
            </w:r>
          </w:p>
        </w:tc>
        <w:tc>
          <w:tcPr>
            <w:tcW w:w="1440" w:type="dxa"/>
            <w:shd w:val="clear" w:color="auto" w:fill="D9D9D9"/>
          </w:tcPr>
          <w:p w14:paraId="6E44DAE9" w14:textId="77777777" w:rsidR="00FB719B" w:rsidRPr="004D7BD3" w:rsidRDefault="00FB719B" w:rsidP="00FB719B">
            <w:pPr>
              <w:jc w:val="center"/>
            </w:pPr>
            <w:r w:rsidRPr="004D7BD3">
              <w:rPr>
                <w:rFonts w:hint="eastAsia"/>
              </w:rPr>
              <w:t>英文名</w:t>
            </w:r>
          </w:p>
        </w:tc>
        <w:tc>
          <w:tcPr>
            <w:tcW w:w="2036" w:type="dxa"/>
            <w:shd w:val="clear" w:color="auto" w:fill="D9D9D9"/>
          </w:tcPr>
          <w:p w14:paraId="628F18F3" w14:textId="77777777" w:rsidR="00FB719B" w:rsidRPr="004D7BD3" w:rsidRDefault="00FB719B" w:rsidP="00FB719B">
            <w:pPr>
              <w:jc w:val="center"/>
            </w:pPr>
            <w:r w:rsidRPr="004D7BD3">
              <w:rPr>
                <w:rFonts w:hint="eastAsia"/>
              </w:rPr>
              <w:t>类型</w:t>
            </w:r>
            <w:r w:rsidRPr="004D7BD3">
              <w:t>(</w:t>
            </w:r>
            <w:r w:rsidRPr="004D7BD3">
              <w:rPr>
                <w:rFonts w:hint="eastAsia"/>
              </w:rPr>
              <w:t>宽度</w:t>
            </w:r>
            <w:r w:rsidRPr="004D7BD3">
              <w:t>)/</w:t>
            </w:r>
            <w:r w:rsidRPr="004D7BD3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26BD094E" w14:textId="77777777" w:rsidR="00FB719B" w:rsidRPr="004D7BD3" w:rsidRDefault="00FB719B" w:rsidP="00FB719B">
            <w:pPr>
              <w:jc w:val="center"/>
            </w:pPr>
            <w:proofErr w:type="gramStart"/>
            <w:r w:rsidRPr="004D7BD3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3D1AC5CF" w14:textId="77777777" w:rsidR="00FB719B" w:rsidRPr="004D7BD3" w:rsidRDefault="00FB719B" w:rsidP="00FB719B">
            <w:pPr>
              <w:jc w:val="center"/>
            </w:pPr>
            <w:r w:rsidRPr="004D7BD3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4723732F" w14:textId="77777777" w:rsidR="00FB719B" w:rsidRPr="004D7BD3" w:rsidRDefault="00FB719B" w:rsidP="00FB719B">
            <w:pPr>
              <w:jc w:val="center"/>
            </w:pPr>
            <w:r w:rsidRPr="004D7BD3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3606BBE0" w14:textId="77777777" w:rsidR="00FB719B" w:rsidRPr="004D7BD3" w:rsidRDefault="00FB719B" w:rsidP="00FB719B">
            <w:pPr>
              <w:jc w:val="center"/>
            </w:pPr>
            <w:r w:rsidRPr="004D7BD3">
              <w:rPr>
                <w:rFonts w:hint="eastAsia"/>
              </w:rPr>
              <w:t>备注</w:t>
            </w:r>
          </w:p>
        </w:tc>
      </w:tr>
      <w:tr w:rsidR="00FB719B" w:rsidRPr="004D7BD3" w14:paraId="441A4067" w14:textId="77777777" w:rsidTr="00FB719B">
        <w:tc>
          <w:tcPr>
            <w:tcW w:w="1081" w:type="dxa"/>
          </w:tcPr>
          <w:p w14:paraId="44296450" w14:textId="7B79EC0B" w:rsidR="00FB719B" w:rsidRPr="004D7BD3" w:rsidRDefault="00FB719B" w:rsidP="00FB719B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1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02FA225D" w14:textId="77777777" w:rsidR="00FB719B" w:rsidRPr="004D7BD3" w:rsidRDefault="00FB719B" w:rsidP="00FB719B">
            <w:r w:rsidRPr="004D7BD3">
              <w:rPr>
                <w:rFonts w:hint="eastAsia"/>
              </w:rPr>
              <w:t>图书号</w:t>
            </w:r>
          </w:p>
        </w:tc>
        <w:tc>
          <w:tcPr>
            <w:tcW w:w="1440" w:type="dxa"/>
          </w:tcPr>
          <w:p w14:paraId="51050055" w14:textId="77777777" w:rsidR="00FB719B" w:rsidRPr="004D7BD3" w:rsidRDefault="00FB719B" w:rsidP="00FB719B">
            <w:proofErr w:type="spellStart"/>
            <w:r w:rsidRPr="004D7BD3">
              <w:t>id_book</w:t>
            </w:r>
            <w:proofErr w:type="spellEnd"/>
          </w:p>
        </w:tc>
        <w:tc>
          <w:tcPr>
            <w:tcW w:w="2036" w:type="dxa"/>
          </w:tcPr>
          <w:p w14:paraId="47EA9FB6" w14:textId="77777777" w:rsidR="00FB719B" w:rsidRPr="004D7BD3" w:rsidRDefault="00FB719B" w:rsidP="00FB719B">
            <w:proofErr w:type="gramStart"/>
            <w:r w:rsidRPr="004D7BD3">
              <w:rPr>
                <w:rFonts w:hint="eastAsia"/>
              </w:rPr>
              <w:t>c</w:t>
            </w:r>
            <w:r w:rsidRPr="004D7BD3">
              <w:t>har(</w:t>
            </w:r>
            <w:proofErr w:type="gramEnd"/>
            <w:r w:rsidRPr="004D7BD3">
              <w:t>10)</w:t>
            </w:r>
          </w:p>
        </w:tc>
        <w:tc>
          <w:tcPr>
            <w:tcW w:w="1083" w:type="dxa"/>
          </w:tcPr>
          <w:p w14:paraId="0EFDEA01" w14:textId="77777777" w:rsidR="00FB719B" w:rsidRPr="004D7BD3" w:rsidRDefault="00FB719B" w:rsidP="00FB719B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3E06D685" w14:textId="77777777" w:rsidR="00FB719B" w:rsidRPr="004D7BD3" w:rsidRDefault="00FB719B" w:rsidP="00FB719B"/>
        </w:tc>
        <w:tc>
          <w:tcPr>
            <w:tcW w:w="1083" w:type="dxa"/>
          </w:tcPr>
          <w:p w14:paraId="276081F6" w14:textId="77777777" w:rsidR="00FB719B" w:rsidRPr="004D7BD3" w:rsidRDefault="00FB719B" w:rsidP="00FB719B"/>
        </w:tc>
        <w:tc>
          <w:tcPr>
            <w:tcW w:w="1079" w:type="dxa"/>
          </w:tcPr>
          <w:p w14:paraId="3C668572" w14:textId="77777777" w:rsidR="00FB719B" w:rsidRPr="004D7BD3" w:rsidRDefault="00FB719B" w:rsidP="00FB719B"/>
        </w:tc>
      </w:tr>
      <w:tr w:rsidR="00FB719B" w:rsidRPr="004D7BD3" w14:paraId="279F4F42" w14:textId="77777777" w:rsidTr="00FB719B">
        <w:tc>
          <w:tcPr>
            <w:tcW w:w="1081" w:type="dxa"/>
          </w:tcPr>
          <w:p w14:paraId="3E258F07" w14:textId="5D0CCE92" w:rsidR="00FB719B" w:rsidRPr="004D7BD3" w:rsidRDefault="00FB719B" w:rsidP="00FB719B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2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41ECD0B1" w14:textId="77777777" w:rsidR="00FB719B" w:rsidRPr="004D7BD3" w:rsidRDefault="00FB719B" w:rsidP="00FB719B">
            <w:proofErr w:type="gramStart"/>
            <w:r w:rsidRPr="004D7BD3">
              <w:rPr>
                <w:rFonts w:hint="eastAsia"/>
              </w:rPr>
              <w:t>商家号</w:t>
            </w:r>
            <w:proofErr w:type="gramEnd"/>
          </w:p>
        </w:tc>
        <w:tc>
          <w:tcPr>
            <w:tcW w:w="1440" w:type="dxa"/>
          </w:tcPr>
          <w:p w14:paraId="350EE547" w14:textId="77777777" w:rsidR="00FB719B" w:rsidRPr="004D7BD3" w:rsidRDefault="00FB719B" w:rsidP="00FB719B">
            <w:proofErr w:type="spellStart"/>
            <w:r w:rsidRPr="004D7BD3">
              <w:t>id_seller</w:t>
            </w:r>
            <w:proofErr w:type="spellEnd"/>
          </w:p>
        </w:tc>
        <w:tc>
          <w:tcPr>
            <w:tcW w:w="2036" w:type="dxa"/>
          </w:tcPr>
          <w:p w14:paraId="177E9981" w14:textId="77777777" w:rsidR="00FB719B" w:rsidRPr="004D7BD3" w:rsidRDefault="00FB719B" w:rsidP="00FB719B">
            <w:proofErr w:type="gramStart"/>
            <w:r w:rsidRPr="004D7BD3">
              <w:rPr>
                <w:rFonts w:hint="eastAsia"/>
              </w:rPr>
              <w:t>c</w:t>
            </w:r>
            <w:r w:rsidRPr="004D7BD3">
              <w:t>har(</w:t>
            </w:r>
            <w:proofErr w:type="gramEnd"/>
            <w:r w:rsidRPr="004D7BD3">
              <w:t xml:space="preserve">10) </w:t>
            </w:r>
          </w:p>
        </w:tc>
        <w:tc>
          <w:tcPr>
            <w:tcW w:w="1083" w:type="dxa"/>
          </w:tcPr>
          <w:p w14:paraId="6ED3B2FE" w14:textId="77777777" w:rsidR="00FB719B" w:rsidRPr="004D7BD3" w:rsidRDefault="00FB719B" w:rsidP="00FB719B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4A869EE7" w14:textId="77777777" w:rsidR="00FB719B" w:rsidRPr="004D7BD3" w:rsidRDefault="00FB719B" w:rsidP="00FB719B"/>
        </w:tc>
        <w:tc>
          <w:tcPr>
            <w:tcW w:w="1083" w:type="dxa"/>
          </w:tcPr>
          <w:p w14:paraId="298ADBA9" w14:textId="77777777" w:rsidR="00FB719B" w:rsidRPr="004D7BD3" w:rsidRDefault="00FB719B" w:rsidP="00FB719B"/>
        </w:tc>
        <w:tc>
          <w:tcPr>
            <w:tcW w:w="1079" w:type="dxa"/>
          </w:tcPr>
          <w:p w14:paraId="4F19B0C5" w14:textId="77777777" w:rsidR="00FB719B" w:rsidRPr="004D7BD3" w:rsidRDefault="00FB719B" w:rsidP="00FB719B"/>
        </w:tc>
      </w:tr>
      <w:tr w:rsidR="00FB719B" w:rsidRPr="004D7BD3" w14:paraId="069ADE53" w14:textId="77777777" w:rsidTr="00FB719B">
        <w:tc>
          <w:tcPr>
            <w:tcW w:w="1081" w:type="dxa"/>
          </w:tcPr>
          <w:p w14:paraId="25B05AB7" w14:textId="38F24CA4" w:rsidR="00FB719B" w:rsidRPr="004D7BD3" w:rsidRDefault="00FB719B" w:rsidP="00FB719B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3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7994D9BF" w14:textId="77777777" w:rsidR="00FB719B" w:rsidRPr="004D7BD3" w:rsidRDefault="00FB719B" w:rsidP="00FB719B">
            <w:r w:rsidRPr="004D7BD3">
              <w:rPr>
                <w:rFonts w:hint="eastAsia"/>
              </w:rPr>
              <w:t>图书名称</w:t>
            </w:r>
          </w:p>
        </w:tc>
        <w:tc>
          <w:tcPr>
            <w:tcW w:w="1440" w:type="dxa"/>
          </w:tcPr>
          <w:p w14:paraId="5E726839" w14:textId="77777777" w:rsidR="00FB719B" w:rsidRPr="004D7BD3" w:rsidRDefault="00FB719B" w:rsidP="00FB719B">
            <w:proofErr w:type="spellStart"/>
            <w:r w:rsidRPr="004D7BD3">
              <w:t>name__book</w:t>
            </w:r>
            <w:proofErr w:type="spellEnd"/>
          </w:p>
        </w:tc>
        <w:tc>
          <w:tcPr>
            <w:tcW w:w="2036" w:type="dxa"/>
          </w:tcPr>
          <w:p w14:paraId="66154C04" w14:textId="77777777" w:rsidR="00FB719B" w:rsidRPr="004D7BD3" w:rsidRDefault="00FB719B" w:rsidP="00FB719B">
            <w:r w:rsidRPr="004D7BD3">
              <w:t>varchar (</w:t>
            </w:r>
            <w:r>
              <w:t>2</w:t>
            </w:r>
            <w:r w:rsidRPr="004D7BD3">
              <w:t xml:space="preserve">00) </w:t>
            </w:r>
          </w:p>
        </w:tc>
        <w:tc>
          <w:tcPr>
            <w:tcW w:w="1083" w:type="dxa"/>
          </w:tcPr>
          <w:p w14:paraId="5A121237" w14:textId="77777777" w:rsidR="00FB719B" w:rsidRPr="004D7BD3" w:rsidRDefault="00FB719B" w:rsidP="00FB719B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02519CE1" w14:textId="77777777" w:rsidR="00FB719B" w:rsidRPr="004D7BD3" w:rsidRDefault="00FB719B" w:rsidP="00FB719B"/>
        </w:tc>
        <w:tc>
          <w:tcPr>
            <w:tcW w:w="1083" w:type="dxa"/>
          </w:tcPr>
          <w:p w14:paraId="0FFC0F80" w14:textId="77777777" w:rsidR="00FB719B" w:rsidRPr="004D7BD3" w:rsidRDefault="00FB719B" w:rsidP="00FB719B"/>
        </w:tc>
        <w:tc>
          <w:tcPr>
            <w:tcW w:w="1079" w:type="dxa"/>
          </w:tcPr>
          <w:p w14:paraId="53EB57F9" w14:textId="77777777" w:rsidR="00FB719B" w:rsidRPr="004D7BD3" w:rsidRDefault="00FB719B" w:rsidP="00FB719B"/>
        </w:tc>
      </w:tr>
      <w:tr w:rsidR="00FB719B" w:rsidRPr="004D7BD3" w14:paraId="6FF351E0" w14:textId="77777777" w:rsidTr="00FB719B">
        <w:tc>
          <w:tcPr>
            <w:tcW w:w="1081" w:type="dxa"/>
          </w:tcPr>
          <w:p w14:paraId="7E4FDB15" w14:textId="4A64AB2B" w:rsidR="00FB719B" w:rsidRPr="004D7BD3" w:rsidRDefault="00FB719B" w:rsidP="00FB719B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4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5894B907" w14:textId="77777777" w:rsidR="00FB719B" w:rsidRPr="004D7BD3" w:rsidRDefault="00FB719B" w:rsidP="00FB719B">
            <w:r w:rsidRPr="004D7BD3">
              <w:rPr>
                <w:rFonts w:hint="eastAsia"/>
              </w:rPr>
              <w:t>价格</w:t>
            </w:r>
          </w:p>
        </w:tc>
        <w:tc>
          <w:tcPr>
            <w:tcW w:w="1440" w:type="dxa"/>
          </w:tcPr>
          <w:p w14:paraId="5C8B19E2" w14:textId="77777777" w:rsidR="00FB719B" w:rsidRPr="004D7BD3" w:rsidRDefault="00FB719B" w:rsidP="00FB719B">
            <w:proofErr w:type="spellStart"/>
            <w:r w:rsidRPr="004D7BD3">
              <w:t>price_book</w:t>
            </w:r>
            <w:proofErr w:type="spellEnd"/>
          </w:p>
        </w:tc>
        <w:tc>
          <w:tcPr>
            <w:tcW w:w="2036" w:type="dxa"/>
          </w:tcPr>
          <w:p w14:paraId="5F6CD2DC" w14:textId="3D5B6F10" w:rsidR="00FB719B" w:rsidRPr="004D7BD3" w:rsidRDefault="009973D7" w:rsidP="00FB719B">
            <w:proofErr w:type="spellStart"/>
            <w:proofErr w:type="gramStart"/>
            <w:r>
              <w:t>dec</w:t>
            </w:r>
            <w:proofErr w:type="spellEnd"/>
            <w:r w:rsidR="00FB719B" w:rsidRPr="004D7BD3">
              <w:t>(</w:t>
            </w:r>
            <w:proofErr w:type="gramEnd"/>
            <w:r w:rsidR="00FB719B" w:rsidRPr="004D7BD3">
              <w:t>5,</w:t>
            </w:r>
            <w:r w:rsidR="00FB719B" w:rsidRPr="004D7BD3">
              <w:rPr>
                <w:rFonts w:hint="eastAsia"/>
              </w:rPr>
              <w:t>2</w:t>
            </w:r>
            <w:r w:rsidR="00FB719B" w:rsidRPr="004D7BD3">
              <w:t>)</w:t>
            </w:r>
          </w:p>
        </w:tc>
        <w:tc>
          <w:tcPr>
            <w:tcW w:w="1083" w:type="dxa"/>
          </w:tcPr>
          <w:p w14:paraId="6CE22101" w14:textId="77777777" w:rsidR="00FB719B" w:rsidRPr="004D7BD3" w:rsidRDefault="00FB719B" w:rsidP="00FB719B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3A191076" w14:textId="77777777" w:rsidR="00FB719B" w:rsidRPr="004D7BD3" w:rsidRDefault="00FB719B" w:rsidP="00FB719B"/>
        </w:tc>
        <w:tc>
          <w:tcPr>
            <w:tcW w:w="1083" w:type="dxa"/>
          </w:tcPr>
          <w:p w14:paraId="6E994453" w14:textId="77777777" w:rsidR="00FB719B" w:rsidRPr="004D7BD3" w:rsidRDefault="00FB719B" w:rsidP="00FB719B"/>
        </w:tc>
        <w:tc>
          <w:tcPr>
            <w:tcW w:w="1079" w:type="dxa"/>
          </w:tcPr>
          <w:p w14:paraId="08DF0C9B" w14:textId="77777777" w:rsidR="00FB719B" w:rsidRPr="004D7BD3" w:rsidRDefault="00FB719B" w:rsidP="00FB719B"/>
        </w:tc>
      </w:tr>
      <w:tr w:rsidR="00FB719B" w:rsidRPr="004D7BD3" w14:paraId="343BBB0D" w14:textId="77777777" w:rsidTr="00FB719B">
        <w:tc>
          <w:tcPr>
            <w:tcW w:w="1081" w:type="dxa"/>
          </w:tcPr>
          <w:p w14:paraId="6498E7B9" w14:textId="22AD9D1B" w:rsidR="00FB719B" w:rsidRPr="004D7BD3" w:rsidRDefault="00FB719B" w:rsidP="00FB719B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5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58FE8D08" w14:textId="77777777" w:rsidR="00FB719B" w:rsidRPr="004D7BD3" w:rsidRDefault="00FB719B" w:rsidP="00FB719B">
            <w:r w:rsidRPr="004D7BD3">
              <w:rPr>
                <w:rFonts w:hint="eastAsia"/>
              </w:rPr>
              <w:t>出版社</w:t>
            </w:r>
          </w:p>
        </w:tc>
        <w:tc>
          <w:tcPr>
            <w:tcW w:w="1440" w:type="dxa"/>
          </w:tcPr>
          <w:p w14:paraId="38754A2B" w14:textId="77777777" w:rsidR="00FB719B" w:rsidRPr="004D7BD3" w:rsidRDefault="00FB719B" w:rsidP="00FB719B">
            <w:proofErr w:type="spellStart"/>
            <w:r w:rsidRPr="004D7BD3">
              <w:rPr>
                <w:rFonts w:ascii="Arial" w:hAnsi="Arial" w:cs="Arial"/>
                <w:color w:val="000000"/>
                <w:shd w:val="clear" w:color="auto" w:fill="FFFFFF"/>
              </w:rPr>
              <w:t>press</w:t>
            </w:r>
            <w:r w:rsidRPr="004D7BD3">
              <w:t>_book</w:t>
            </w:r>
            <w:proofErr w:type="spellEnd"/>
          </w:p>
        </w:tc>
        <w:tc>
          <w:tcPr>
            <w:tcW w:w="2036" w:type="dxa"/>
          </w:tcPr>
          <w:p w14:paraId="06AB1A6F" w14:textId="77777777" w:rsidR="00FB719B" w:rsidRPr="004D7BD3" w:rsidRDefault="00FB719B" w:rsidP="00FB719B">
            <w:r w:rsidRPr="004D7BD3">
              <w:t>varchar (</w:t>
            </w:r>
            <w:r>
              <w:t>2</w:t>
            </w:r>
            <w:r w:rsidRPr="004D7BD3">
              <w:t>00)</w:t>
            </w:r>
          </w:p>
        </w:tc>
        <w:tc>
          <w:tcPr>
            <w:tcW w:w="1083" w:type="dxa"/>
          </w:tcPr>
          <w:p w14:paraId="6D21BA63" w14:textId="77777777" w:rsidR="00FB719B" w:rsidRPr="004D7BD3" w:rsidRDefault="00FB719B" w:rsidP="00FB719B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41F84C4B" w14:textId="77777777" w:rsidR="00FB719B" w:rsidRPr="004D7BD3" w:rsidRDefault="00FB719B" w:rsidP="00FB719B"/>
        </w:tc>
        <w:tc>
          <w:tcPr>
            <w:tcW w:w="1083" w:type="dxa"/>
          </w:tcPr>
          <w:p w14:paraId="6D93BB7A" w14:textId="77777777" w:rsidR="00FB719B" w:rsidRPr="004D7BD3" w:rsidRDefault="00FB719B" w:rsidP="00FB719B"/>
        </w:tc>
        <w:tc>
          <w:tcPr>
            <w:tcW w:w="1079" w:type="dxa"/>
          </w:tcPr>
          <w:p w14:paraId="578C162E" w14:textId="77777777" w:rsidR="00FB719B" w:rsidRPr="004D7BD3" w:rsidRDefault="00FB719B" w:rsidP="00FB719B"/>
        </w:tc>
      </w:tr>
      <w:tr w:rsidR="00FB719B" w:rsidRPr="004D7BD3" w14:paraId="3DF4E42C" w14:textId="77777777" w:rsidTr="00FB719B">
        <w:tc>
          <w:tcPr>
            <w:tcW w:w="1081" w:type="dxa"/>
          </w:tcPr>
          <w:p w14:paraId="7283C17A" w14:textId="0D3D57D5" w:rsidR="00FB719B" w:rsidRPr="004D7BD3" w:rsidRDefault="00FB719B" w:rsidP="00FB719B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6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43A26AC5" w14:textId="77777777" w:rsidR="00FB719B" w:rsidRPr="004D7BD3" w:rsidRDefault="00FB719B" w:rsidP="00FB719B">
            <w:r w:rsidRPr="004D7BD3">
              <w:rPr>
                <w:rFonts w:hint="eastAsia"/>
              </w:rPr>
              <w:t>出版时间</w:t>
            </w:r>
          </w:p>
        </w:tc>
        <w:tc>
          <w:tcPr>
            <w:tcW w:w="1440" w:type="dxa"/>
          </w:tcPr>
          <w:p w14:paraId="48E6CE60" w14:textId="77777777" w:rsidR="00FB719B" w:rsidRPr="004D7BD3" w:rsidRDefault="00FB719B" w:rsidP="00FB719B">
            <w:proofErr w:type="spellStart"/>
            <w:r w:rsidRPr="004D7BD3">
              <w:t>time_book</w:t>
            </w:r>
            <w:proofErr w:type="spellEnd"/>
          </w:p>
        </w:tc>
        <w:tc>
          <w:tcPr>
            <w:tcW w:w="2036" w:type="dxa"/>
          </w:tcPr>
          <w:p w14:paraId="5988054D" w14:textId="77777777" w:rsidR="00FB719B" w:rsidRPr="004D7BD3" w:rsidRDefault="00FB719B" w:rsidP="00FB719B">
            <w:r w:rsidRPr="004D7BD3">
              <w:rPr>
                <w:rFonts w:hint="eastAsia"/>
              </w:rPr>
              <w:t>dat</w:t>
            </w:r>
            <w:r>
              <w:t>e</w:t>
            </w:r>
            <w:r w:rsidRPr="004D7BD3">
              <w:t xml:space="preserve"> </w:t>
            </w:r>
          </w:p>
        </w:tc>
        <w:tc>
          <w:tcPr>
            <w:tcW w:w="1083" w:type="dxa"/>
          </w:tcPr>
          <w:p w14:paraId="52403F4D" w14:textId="77777777" w:rsidR="00FB719B" w:rsidRPr="004D7BD3" w:rsidRDefault="00FB719B" w:rsidP="00FB719B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05C94F22" w14:textId="77777777" w:rsidR="00FB719B" w:rsidRPr="004D7BD3" w:rsidRDefault="00FB719B" w:rsidP="00FB719B"/>
        </w:tc>
        <w:tc>
          <w:tcPr>
            <w:tcW w:w="1083" w:type="dxa"/>
          </w:tcPr>
          <w:p w14:paraId="16ED7CE2" w14:textId="77777777" w:rsidR="00FB719B" w:rsidRPr="004D7BD3" w:rsidRDefault="00FB719B" w:rsidP="00FB719B"/>
        </w:tc>
        <w:tc>
          <w:tcPr>
            <w:tcW w:w="1079" w:type="dxa"/>
          </w:tcPr>
          <w:p w14:paraId="2FDCA00D" w14:textId="77777777" w:rsidR="00FB719B" w:rsidRPr="004D7BD3" w:rsidRDefault="00FB719B" w:rsidP="00FB719B">
            <w:r w:rsidRPr="00023C91">
              <w:t>年</w:t>
            </w:r>
            <w:r w:rsidRPr="00023C91">
              <w:t>-</w:t>
            </w:r>
            <w:r w:rsidRPr="00023C91">
              <w:t>月</w:t>
            </w:r>
            <w:r w:rsidRPr="00023C91">
              <w:t>-</w:t>
            </w:r>
            <w:r w:rsidRPr="00023C91">
              <w:t>日</w:t>
            </w:r>
          </w:p>
        </w:tc>
      </w:tr>
      <w:tr w:rsidR="00FB719B" w:rsidRPr="004D7BD3" w14:paraId="4C46A1E5" w14:textId="77777777" w:rsidTr="00FB719B">
        <w:tc>
          <w:tcPr>
            <w:tcW w:w="1081" w:type="dxa"/>
          </w:tcPr>
          <w:p w14:paraId="76E23077" w14:textId="33E7B346" w:rsidR="00FB719B" w:rsidRPr="004D7BD3" w:rsidRDefault="00FB719B" w:rsidP="00FB719B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7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5E6A462E" w14:textId="77777777" w:rsidR="00FB719B" w:rsidRPr="004D7BD3" w:rsidRDefault="00FB719B" w:rsidP="00FB719B">
            <w:r w:rsidRPr="004D7BD3">
              <w:rPr>
                <w:rFonts w:hint="eastAsia"/>
              </w:rPr>
              <w:t>图书数量</w:t>
            </w:r>
          </w:p>
        </w:tc>
        <w:tc>
          <w:tcPr>
            <w:tcW w:w="1440" w:type="dxa"/>
          </w:tcPr>
          <w:p w14:paraId="2E1343C7" w14:textId="77777777" w:rsidR="00FB719B" w:rsidRPr="004D7BD3" w:rsidRDefault="00FB719B" w:rsidP="00FB719B">
            <w:proofErr w:type="spellStart"/>
            <w:r w:rsidRPr="004D7BD3">
              <w:t>sum__book</w:t>
            </w:r>
            <w:proofErr w:type="spellEnd"/>
          </w:p>
        </w:tc>
        <w:tc>
          <w:tcPr>
            <w:tcW w:w="2036" w:type="dxa"/>
          </w:tcPr>
          <w:p w14:paraId="341C06CE" w14:textId="495EBC4C" w:rsidR="00FB719B" w:rsidRPr="004D7BD3" w:rsidRDefault="00117E79" w:rsidP="00FB719B">
            <w:proofErr w:type="spellStart"/>
            <w:proofErr w:type="gramStart"/>
            <w:r>
              <w:t>dec</w:t>
            </w:r>
            <w:proofErr w:type="spellEnd"/>
            <w:r w:rsidR="00FB719B" w:rsidRPr="004D7BD3">
              <w:t>(</w:t>
            </w:r>
            <w:proofErr w:type="gramEnd"/>
            <w:r w:rsidR="00FB719B" w:rsidRPr="004D7BD3">
              <w:t>5,0)</w:t>
            </w:r>
          </w:p>
        </w:tc>
        <w:tc>
          <w:tcPr>
            <w:tcW w:w="1083" w:type="dxa"/>
          </w:tcPr>
          <w:p w14:paraId="323DDAB0" w14:textId="77777777" w:rsidR="00FB719B" w:rsidRPr="004D7BD3" w:rsidRDefault="00FB719B" w:rsidP="00FB719B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09FB6137" w14:textId="77777777" w:rsidR="00FB719B" w:rsidRPr="004D7BD3" w:rsidRDefault="00FB719B" w:rsidP="00FB719B"/>
        </w:tc>
        <w:tc>
          <w:tcPr>
            <w:tcW w:w="1083" w:type="dxa"/>
          </w:tcPr>
          <w:p w14:paraId="0BCD3534" w14:textId="77777777" w:rsidR="00FB719B" w:rsidRPr="004D7BD3" w:rsidRDefault="00FB719B" w:rsidP="00FB719B"/>
        </w:tc>
        <w:tc>
          <w:tcPr>
            <w:tcW w:w="1079" w:type="dxa"/>
          </w:tcPr>
          <w:p w14:paraId="5A7EC489" w14:textId="77777777" w:rsidR="00FB719B" w:rsidRPr="004D7BD3" w:rsidRDefault="00FB719B" w:rsidP="00FB719B"/>
        </w:tc>
      </w:tr>
      <w:tr w:rsidR="00FB719B" w:rsidRPr="004D7BD3" w14:paraId="1B3369B5" w14:textId="77777777" w:rsidTr="00FB719B">
        <w:tc>
          <w:tcPr>
            <w:tcW w:w="1081" w:type="dxa"/>
          </w:tcPr>
          <w:p w14:paraId="4CBDBE22" w14:textId="7F7376E8" w:rsidR="00FB719B" w:rsidRPr="004D7BD3" w:rsidRDefault="00FB719B" w:rsidP="00FB719B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8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2634066E" w14:textId="77777777" w:rsidR="00FB719B" w:rsidRPr="004D7BD3" w:rsidRDefault="00FB719B" w:rsidP="00FB719B">
            <w:r w:rsidRPr="004D7BD3">
              <w:rPr>
                <w:rFonts w:hint="eastAsia"/>
              </w:rPr>
              <w:t>图书类型</w:t>
            </w:r>
          </w:p>
        </w:tc>
        <w:tc>
          <w:tcPr>
            <w:tcW w:w="1440" w:type="dxa"/>
          </w:tcPr>
          <w:p w14:paraId="34E768E7" w14:textId="77777777" w:rsidR="00FB719B" w:rsidRPr="004D7BD3" w:rsidRDefault="00FB719B" w:rsidP="00FB719B">
            <w:proofErr w:type="spellStart"/>
            <w:r w:rsidRPr="004D7BD3">
              <w:t>type_book</w:t>
            </w:r>
            <w:proofErr w:type="spellEnd"/>
          </w:p>
        </w:tc>
        <w:tc>
          <w:tcPr>
            <w:tcW w:w="2036" w:type="dxa"/>
          </w:tcPr>
          <w:p w14:paraId="2CB02F93" w14:textId="77777777" w:rsidR="00FB719B" w:rsidRPr="004D7BD3" w:rsidRDefault="00FB719B" w:rsidP="00FB719B">
            <w:proofErr w:type="gramStart"/>
            <w:r w:rsidRPr="004D7BD3">
              <w:rPr>
                <w:rFonts w:hint="eastAsia"/>
              </w:rPr>
              <w:t>v</w:t>
            </w:r>
            <w:r w:rsidRPr="004D7BD3">
              <w:t>ar</w:t>
            </w:r>
            <w:r w:rsidRPr="004D7BD3">
              <w:rPr>
                <w:rFonts w:hint="eastAsia"/>
              </w:rPr>
              <w:t>c</w:t>
            </w:r>
            <w:r w:rsidRPr="004D7BD3">
              <w:t>har(</w:t>
            </w:r>
            <w:proofErr w:type="gramEnd"/>
            <w:r>
              <w:t>22</w:t>
            </w:r>
            <w:r w:rsidRPr="004D7BD3">
              <w:t>)</w:t>
            </w:r>
          </w:p>
        </w:tc>
        <w:tc>
          <w:tcPr>
            <w:tcW w:w="1083" w:type="dxa"/>
          </w:tcPr>
          <w:p w14:paraId="7E1DE314" w14:textId="77777777" w:rsidR="00FB719B" w:rsidRPr="004D7BD3" w:rsidRDefault="00FB719B" w:rsidP="00FB719B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5B9D7DCF" w14:textId="77777777" w:rsidR="00FB719B" w:rsidRPr="004D7BD3" w:rsidRDefault="00FB719B" w:rsidP="00FB719B"/>
        </w:tc>
        <w:tc>
          <w:tcPr>
            <w:tcW w:w="1083" w:type="dxa"/>
          </w:tcPr>
          <w:p w14:paraId="43F05EAB" w14:textId="77777777" w:rsidR="00FB719B" w:rsidRPr="004D7BD3" w:rsidRDefault="00FB719B" w:rsidP="00FB719B"/>
        </w:tc>
        <w:tc>
          <w:tcPr>
            <w:tcW w:w="1079" w:type="dxa"/>
          </w:tcPr>
          <w:p w14:paraId="776C923F" w14:textId="77777777" w:rsidR="00FB719B" w:rsidRPr="004D7BD3" w:rsidRDefault="00FB719B" w:rsidP="00FB719B"/>
        </w:tc>
      </w:tr>
    </w:tbl>
    <w:p w14:paraId="7873272B" w14:textId="026DF555" w:rsidR="00746E2D" w:rsidRDefault="00746E2D" w:rsidP="00746E2D">
      <w:pPr>
        <w:jc w:val="center"/>
      </w:pPr>
      <w:r>
        <w:rPr>
          <w:rFonts w:hint="eastAsia"/>
        </w:rPr>
        <w:t>执行脚本（</w:t>
      </w:r>
      <w:r>
        <w:t>SQL Server</w:t>
      </w:r>
      <w:r>
        <w:rPr>
          <w:rFonts w:hint="eastAsia"/>
        </w:rPr>
        <w:t>，</w:t>
      </w:r>
      <w:r>
        <w:rPr>
          <w:rFonts w:hint="eastAsia"/>
        </w:rPr>
        <w:t>u_</w:t>
      </w:r>
      <w:r>
        <w:t>2_4_</w:t>
      </w:r>
      <w:r w:rsidR="009A7E5F">
        <w:t>1</w:t>
      </w:r>
      <w:r>
        <w:t>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46E2D" w:rsidRPr="00974E3A" w14:paraId="0A6E9E19" w14:textId="77777777" w:rsidTr="0055468A">
        <w:tc>
          <w:tcPr>
            <w:tcW w:w="5000" w:type="pct"/>
            <w:shd w:val="clear" w:color="auto" w:fill="auto"/>
          </w:tcPr>
          <w:p w14:paraId="401AD512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创建表：图书信息</w:t>
            </w:r>
          </w:p>
          <w:p w14:paraId="4C5D251C" w14:textId="77777777" w:rsidR="00ED77CE" w:rsidRDefault="00ED77CE" w:rsidP="0055468A">
            <w:pPr>
              <w:pStyle w:val="a7"/>
              <w:ind w:firstLineChars="0" w:firstLine="0"/>
            </w:pPr>
            <w:r>
              <w:t>create table u_2_4_1_</w:t>
            </w:r>
            <w:proofErr w:type="gramStart"/>
            <w:r>
              <w:t>2.books</w:t>
            </w:r>
            <w:proofErr w:type="gramEnd"/>
            <w:r>
              <w:t>_mes</w:t>
            </w:r>
          </w:p>
          <w:p w14:paraId="4E0EFB87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(</w:t>
            </w:r>
          </w:p>
          <w:p w14:paraId="7C54313F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1A7BBE98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23F999D0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name__book</w:t>
            </w:r>
            <w:proofErr w:type="spellEnd"/>
            <w:r>
              <w:t xml:space="preserve"> varchar (200) not </w:t>
            </w:r>
            <w:proofErr w:type="gramStart"/>
            <w:r>
              <w:t>null ,</w:t>
            </w:r>
            <w:proofErr w:type="gramEnd"/>
          </w:p>
          <w:p w14:paraId="2A56C62D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5EBBF784" w14:textId="77777777" w:rsidR="00ED77CE" w:rsidRDefault="00ED77CE" w:rsidP="0055468A">
            <w:pPr>
              <w:pStyle w:val="a7"/>
              <w:ind w:firstLineChars="0" w:firstLine="0"/>
            </w:pPr>
            <w:r>
              <w:lastRenderedPageBreak/>
              <w:tab/>
            </w:r>
            <w:proofErr w:type="spellStart"/>
            <w:r>
              <w:t>press_book</w:t>
            </w:r>
            <w:proofErr w:type="spellEnd"/>
            <w:r>
              <w:t xml:space="preserve"> varchar (200) not </w:t>
            </w:r>
            <w:proofErr w:type="gramStart"/>
            <w:r>
              <w:t>null ,</w:t>
            </w:r>
            <w:proofErr w:type="gramEnd"/>
          </w:p>
          <w:p w14:paraId="42FD4E51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time_book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70BF9EF3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5,0) not null ,</w:t>
            </w:r>
          </w:p>
          <w:p w14:paraId="2D41C5F9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type_book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22) not null ,</w:t>
            </w:r>
          </w:p>
          <w:p w14:paraId="7E9432F3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67AFEB7C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)</w:t>
            </w:r>
          </w:p>
          <w:p w14:paraId="421006A8" w14:textId="77777777" w:rsidR="00ED77CE" w:rsidRDefault="00ED77CE" w:rsidP="0055468A">
            <w:pPr>
              <w:pStyle w:val="a7"/>
              <w:ind w:firstLineChars="0" w:firstLine="0"/>
            </w:pPr>
            <w:r>
              <w:t>;</w:t>
            </w:r>
          </w:p>
          <w:p w14:paraId="4BFEA880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','SCHEMA','u_2_4_1_2','TABLE','books_mes'</w:t>
            </w:r>
          </w:p>
          <w:p w14:paraId="1184EDA7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','SCHEMA','u_2_4_1_2','TABLE'</w:t>
            </w:r>
            <w:r>
              <w:t>,'books_mes','COLUMN','id_book'</w:t>
            </w:r>
          </w:p>
          <w:p w14:paraId="49ED9646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proofErr w:type="gramStart"/>
            <w:r>
              <w:rPr>
                <w:rFonts w:hint="eastAsia"/>
              </w:rPr>
              <w:t>商家号</w:t>
            </w:r>
            <w:proofErr w:type="gramEnd"/>
            <w:r>
              <w:rPr>
                <w:rFonts w:hint="eastAsia"/>
              </w:rPr>
              <w:t>','SCHEMA','u_2_4_1_2','TABLE','books_mes','COLUMN','id_seller'</w:t>
            </w:r>
          </w:p>
          <w:p w14:paraId="787B9762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','SCHEMA','u_2_4_1_2','TABLE','books_mes','COLUMN','name__b</w:t>
            </w:r>
            <w:r>
              <w:t>ook'</w:t>
            </w:r>
          </w:p>
          <w:p w14:paraId="11B00777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','SCHEMA','u_2_4_1_2','TABLE','books_mes','COLUMN','price_book'</w:t>
            </w:r>
          </w:p>
          <w:p w14:paraId="0E6B3CF5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','SCHEMA','u_2_4_1_2','TABLE','books_mes','COLUMN','press_book'</w:t>
            </w:r>
          </w:p>
          <w:p w14:paraId="757FC68D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</w:t>
            </w:r>
            <w:r>
              <w:rPr>
                <w:rFonts w:hint="eastAsia"/>
              </w:rPr>
              <w:t>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','SCHEMA','u_2_4_1_2','TABLE','books_mes','COLUMN','time_book'</w:t>
            </w:r>
          </w:p>
          <w:p w14:paraId="54ADBF97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','SCHEMA','u_2_4_1_2','TABLE','books_mes','COLUMN','sum__book'</w:t>
            </w:r>
          </w:p>
          <w:p w14:paraId="5DD0C79E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图书类型</w:t>
            </w:r>
            <w:r>
              <w:t>','SCHEMA','u_2_4_1_2','TABLE','books_mes','COLUMN','type_book'</w:t>
            </w:r>
          </w:p>
          <w:p w14:paraId="638BEF77" w14:textId="7F32E038" w:rsidR="00746E2D" w:rsidRPr="00974E3A" w:rsidRDefault="00746E2D" w:rsidP="0055468A">
            <w:pPr>
              <w:pStyle w:val="a7"/>
              <w:ind w:firstLineChars="0" w:firstLine="0"/>
            </w:pPr>
          </w:p>
        </w:tc>
      </w:tr>
    </w:tbl>
    <w:p w14:paraId="731C2320" w14:textId="26A2EEB0" w:rsidR="00ED77CE" w:rsidRPr="00ED77CE" w:rsidRDefault="00ED77CE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违规图书处理信息</w:t>
      </w:r>
    </w:p>
    <w:p w14:paraId="237524BC" w14:textId="0373F717" w:rsidR="00746E2D" w:rsidRDefault="00E218C1" w:rsidP="00746E2D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2.1.4.2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 w:rsidR="00746E2D">
        <w:t xml:space="preserve"> </w:t>
      </w:r>
      <w:proofErr w:type="spellStart"/>
      <w:r w:rsidR="00746E2D">
        <w:t>i</w:t>
      </w:r>
      <w:r w:rsidR="00746E2D" w:rsidRPr="00E20CBD">
        <w:t>llegal</w:t>
      </w:r>
      <w:r w:rsidR="00746E2D">
        <w:rPr>
          <w:rFonts w:hint="eastAsia"/>
        </w:rPr>
        <w:t>_</w:t>
      </w:r>
      <w:r w:rsidR="00746E2D">
        <w:t>book</w:t>
      </w:r>
      <w:r w:rsidR="00DA7562">
        <w:t>_mes</w:t>
      </w:r>
      <w:proofErr w:type="spellEnd"/>
      <w:r w:rsidR="00746E2D">
        <w:rPr>
          <w:rFonts w:hint="eastAsia"/>
        </w:rPr>
        <w:t>（</w:t>
      </w:r>
      <w:proofErr w:type="spellStart"/>
      <w:r w:rsidR="00746E2D">
        <w:t>id_book</w:t>
      </w:r>
      <w:proofErr w:type="spellEnd"/>
      <w:r w:rsidR="00746E2D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023C91" w:rsidRPr="00023C91" w14:paraId="67685392" w14:textId="77777777" w:rsidTr="00023C91">
        <w:tc>
          <w:tcPr>
            <w:tcW w:w="1081" w:type="dxa"/>
            <w:shd w:val="clear" w:color="auto" w:fill="D9D9D9"/>
          </w:tcPr>
          <w:p w14:paraId="5C5674AD" w14:textId="77777777" w:rsidR="00023C91" w:rsidRPr="00023C91" w:rsidRDefault="00023C91" w:rsidP="00023C91">
            <w:pPr>
              <w:jc w:val="center"/>
            </w:pPr>
            <w:r w:rsidRPr="00023C91">
              <w:t>编号</w:t>
            </w:r>
          </w:p>
        </w:tc>
        <w:tc>
          <w:tcPr>
            <w:tcW w:w="1440" w:type="dxa"/>
            <w:shd w:val="clear" w:color="auto" w:fill="D9D9D9"/>
          </w:tcPr>
          <w:p w14:paraId="7BC6F267" w14:textId="77777777" w:rsidR="00023C91" w:rsidRPr="00023C91" w:rsidRDefault="00023C91" w:rsidP="00023C91">
            <w:pPr>
              <w:jc w:val="center"/>
            </w:pPr>
            <w:r w:rsidRPr="00023C91">
              <w:t>中文名</w:t>
            </w:r>
          </w:p>
        </w:tc>
        <w:tc>
          <w:tcPr>
            <w:tcW w:w="1440" w:type="dxa"/>
            <w:shd w:val="clear" w:color="auto" w:fill="D9D9D9"/>
          </w:tcPr>
          <w:p w14:paraId="1A4E464B" w14:textId="77777777" w:rsidR="00023C91" w:rsidRPr="00023C91" w:rsidRDefault="00023C91" w:rsidP="00023C91">
            <w:pPr>
              <w:jc w:val="center"/>
            </w:pPr>
            <w:r w:rsidRPr="00023C91">
              <w:t>英文名</w:t>
            </w:r>
          </w:p>
        </w:tc>
        <w:tc>
          <w:tcPr>
            <w:tcW w:w="2036" w:type="dxa"/>
            <w:shd w:val="clear" w:color="auto" w:fill="D9D9D9"/>
          </w:tcPr>
          <w:p w14:paraId="47EB5BE0" w14:textId="77777777" w:rsidR="00023C91" w:rsidRPr="00023C91" w:rsidRDefault="00023C91" w:rsidP="00023C91">
            <w:pPr>
              <w:jc w:val="center"/>
            </w:pPr>
            <w:r w:rsidRPr="00023C91">
              <w:t>类型</w:t>
            </w:r>
            <w:r w:rsidRPr="00023C91">
              <w:t>(</w:t>
            </w:r>
            <w:r w:rsidRPr="00023C91">
              <w:t>宽度</w:t>
            </w:r>
            <w:r w:rsidRPr="00023C91">
              <w:t>)/</w:t>
            </w:r>
            <w:r w:rsidRPr="00023C91">
              <w:t>参照</w:t>
            </w:r>
          </w:p>
        </w:tc>
        <w:tc>
          <w:tcPr>
            <w:tcW w:w="1083" w:type="dxa"/>
            <w:shd w:val="clear" w:color="auto" w:fill="D9D9D9"/>
          </w:tcPr>
          <w:p w14:paraId="2B3075CB" w14:textId="77777777" w:rsidR="00023C91" w:rsidRPr="00023C91" w:rsidRDefault="00023C91" w:rsidP="00023C91">
            <w:pPr>
              <w:jc w:val="center"/>
            </w:pPr>
            <w:proofErr w:type="gramStart"/>
            <w:r w:rsidRPr="00023C91"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7D23C947" w14:textId="77777777" w:rsidR="00023C91" w:rsidRPr="00023C91" w:rsidRDefault="00023C91" w:rsidP="00023C91">
            <w:pPr>
              <w:jc w:val="center"/>
            </w:pPr>
            <w:r w:rsidRPr="00023C91"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60EDB582" w14:textId="77777777" w:rsidR="00023C91" w:rsidRPr="00023C91" w:rsidRDefault="00023C91" w:rsidP="00023C91">
            <w:pPr>
              <w:jc w:val="center"/>
            </w:pPr>
            <w:r w:rsidRPr="00023C91">
              <w:t>唯一</w:t>
            </w:r>
          </w:p>
        </w:tc>
        <w:tc>
          <w:tcPr>
            <w:tcW w:w="1079" w:type="dxa"/>
            <w:shd w:val="clear" w:color="auto" w:fill="D9D9D9"/>
          </w:tcPr>
          <w:p w14:paraId="1A591ADD" w14:textId="77777777" w:rsidR="00023C91" w:rsidRPr="00023C91" w:rsidRDefault="00023C91" w:rsidP="00023C91">
            <w:pPr>
              <w:jc w:val="center"/>
            </w:pPr>
            <w:r w:rsidRPr="00023C91">
              <w:t>备注</w:t>
            </w:r>
          </w:p>
        </w:tc>
      </w:tr>
      <w:tr w:rsidR="00023C91" w:rsidRPr="00023C91" w14:paraId="490DBB5A" w14:textId="77777777" w:rsidTr="00023C91">
        <w:tc>
          <w:tcPr>
            <w:tcW w:w="1081" w:type="dxa"/>
          </w:tcPr>
          <w:p w14:paraId="285AE63A" w14:textId="6B3EEEA2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1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423EFEE9" w14:textId="77777777" w:rsidR="00023C91" w:rsidRPr="00023C91" w:rsidRDefault="00023C91" w:rsidP="00023C91">
            <w:r w:rsidRPr="00023C91">
              <w:t>图书号</w:t>
            </w:r>
          </w:p>
        </w:tc>
        <w:tc>
          <w:tcPr>
            <w:tcW w:w="1440" w:type="dxa"/>
          </w:tcPr>
          <w:p w14:paraId="05C60132" w14:textId="77777777" w:rsidR="00023C91" w:rsidRPr="00023C91" w:rsidRDefault="00023C91" w:rsidP="00023C91">
            <w:proofErr w:type="spellStart"/>
            <w:r w:rsidRPr="00023C91">
              <w:t>id_book</w:t>
            </w:r>
            <w:proofErr w:type="spellEnd"/>
          </w:p>
        </w:tc>
        <w:tc>
          <w:tcPr>
            <w:tcW w:w="2036" w:type="dxa"/>
          </w:tcPr>
          <w:p w14:paraId="182898C2" w14:textId="77777777" w:rsidR="00023C91" w:rsidRPr="00023C91" w:rsidRDefault="00023C91" w:rsidP="00023C91">
            <w:proofErr w:type="gramStart"/>
            <w:r w:rsidRPr="00023C91">
              <w:t>char(</w:t>
            </w:r>
            <w:proofErr w:type="gramEnd"/>
            <w:r w:rsidRPr="00023C91">
              <w:t>10)</w:t>
            </w:r>
          </w:p>
        </w:tc>
        <w:tc>
          <w:tcPr>
            <w:tcW w:w="1083" w:type="dxa"/>
          </w:tcPr>
          <w:p w14:paraId="687909CA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067976E2" w14:textId="77777777" w:rsidR="00023C91" w:rsidRPr="00023C91" w:rsidRDefault="00023C91" w:rsidP="00023C91"/>
        </w:tc>
        <w:tc>
          <w:tcPr>
            <w:tcW w:w="1083" w:type="dxa"/>
          </w:tcPr>
          <w:p w14:paraId="7CD2702C" w14:textId="77777777" w:rsidR="00023C91" w:rsidRPr="00023C91" w:rsidRDefault="00023C91" w:rsidP="00023C91"/>
        </w:tc>
        <w:tc>
          <w:tcPr>
            <w:tcW w:w="1079" w:type="dxa"/>
          </w:tcPr>
          <w:p w14:paraId="30265167" w14:textId="77777777" w:rsidR="00023C91" w:rsidRPr="00023C91" w:rsidRDefault="00023C91" w:rsidP="00023C91"/>
        </w:tc>
      </w:tr>
      <w:tr w:rsidR="00023C91" w:rsidRPr="00023C91" w14:paraId="2B091CFE" w14:textId="77777777" w:rsidTr="00023C91">
        <w:tc>
          <w:tcPr>
            <w:tcW w:w="1081" w:type="dxa"/>
          </w:tcPr>
          <w:p w14:paraId="2ED94ADB" w14:textId="2391C81F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2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61198142" w14:textId="77777777" w:rsidR="00023C91" w:rsidRPr="00023C91" w:rsidRDefault="00023C91" w:rsidP="00023C91">
            <w:proofErr w:type="gramStart"/>
            <w:r w:rsidRPr="00023C91">
              <w:t>商家号</w:t>
            </w:r>
            <w:proofErr w:type="gramEnd"/>
          </w:p>
        </w:tc>
        <w:tc>
          <w:tcPr>
            <w:tcW w:w="1440" w:type="dxa"/>
          </w:tcPr>
          <w:p w14:paraId="2A80A8AE" w14:textId="77777777" w:rsidR="00023C91" w:rsidRPr="00023C91" w:rsidRDefault="00023C91" w:rsidP="00023C91">
            <w:proofErr w:type="spellStart"/>
            <w:r w:rsidRPr="00023C91">
              <w:t>id_seller</w:t>
            </w:r>
            <w:proofErr w:type="spellEnd"/>
          </w:p>
        </w:tc>
        <w:tc>
          <w:tcPr>
            <w:tcW w:w="2036" w:type="dxa"/>
          </w:tcPr>
          <w:p w14:paraId="24D3DDAD" w14:textId="77777777" w:rsidR="00023C91" w:rsidRPr="00023C91" w:rsidRDefault="00023C91" w:rsidP="00023C91">
            <w:proofErr w:type="gramStart"/>
            <w:r w:rsidRPr="00023C91">
              <w:t>char(</w:t>
            </w:r>
            <w:proofErr w:type="gramEnd"/>
            <w:r w:rsidRPr="00023C91">
              <w:t xml:space="preserve">10) </w:t>
            </w:r>
          </w:p>
        </w:tc>
        <w:tc>
          <w:tcPr>
            <w:tcW w:w="1083" w:type="dxa"/>
          </w:tcPr>
          <w:p w14:paraId="6EEBEDBE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6C0C7F31" w14:textId="77777777" w:rsidR="00023C91" w:rsidRPr="00023C91" w:rsidRDefault="00023C91" w:rsidP="00023C91"/>
        </w:tc>
        <w:tc>
          <w:tcPr>
            <w:tcW w:w="1083" w:type="dxa"/>
          </w:tcPr>
          <w:p w14:paraId="36786DAB" w14:textId="77777777" w:rsidR="00023C91" w:rsidRPr="00023C91" w:rsidRDefault="00023C91" w:rsidP="00023C91"/>
        </w:tc>
        <w:tc>
          <w:tcPr>
            <w:tcW w:w="1079" w:type="dxa"/>
          </w:tcPr>
          <w:p w14:paraId="4513FE21" w14:textId="77777777" w:rsidR="00023C91" w:rsidRPr="00023C91" w:rsidRDefault="00023C91" w:rsidP="00023C91"/>
        </w:tc>
      </w:tr>
      <w:tr w:rsidR="00023C91" w:rsidRPr="00023C91" w14:paraId="00D8AFD5" w14:textId="77777777" w:rsidTr="00023C91">
        <w:tc>
          <w:tcPr>
            <w:tcW w:w="1081" w:type="dxa"/>
          </w:tcPr>
          <w:p w14:paraId="17AA106C" w14:textId="1F10C62C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3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7244B208" w14:textId="77777777" w:rsidR="00023C91" w:rsidRPr="00023C91" w:rsidRDefault="00023C91" w:rsidP="00023C91">
            <w:r w:rsidRPr="00023C91">
              <w:t>图书名称</w:t>
            </w:r>
          </w:p>
        </w:tc>
        <w:tc>
          <w:tcPr>
            <w:tcW w:w="1440" w:type="dxa"/>
          </w:tcPr>
          <w:p w14:paraId="506EE2F4" w14:textId="77777777" w:rsidR="00023C91" w:rsidRPr="00023C91" w:rsidRDefault="00023C91" w:rsidP="00023C91">
            <w:proofErr w:type="spellStart"/>
            <w:r w:rsidRPr="00023C91">
              <w:t>name__book</w:t>
            </w:r>
            <w:proofErr w:type="spellEnd"/>
          </w:p>
        </w:tc>
        <w:tc>
          <w:tcPr>
            <w:tcW w:w="2036" w:type="dxa"/>
          </w:tcPr>
          <w:p w14:paraId="490582D5" w14:textId="7B390340" w:rsidR="00023C91" w:rsidRPr="00023C91" w:rsidRDefault="00023C91" w:rsidP="00023C91">
            <w:r w:rsidRPr="00023C91">
              <w:t>varchar (</w:t>
            </w:r>
            <w:r w:rsidR="00067238">
              <w:t>2</w:t>
            </w:r>
            <w:r w:rsidRPr="00023C91">
              <w:t xml:space="preserve">00) </w:t>
            </w:r>
          </w:p>
        </w:tc>
        <w:tc>
          <w:tcPr>
            <w:tcW w:w="1083" w:type="dxa"/>
          </w:tcPr>
          <w:p w14:paraId="7378F733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02B046DC" w14:textId="77777777" w:rsidR="00023C91" w:rsidRPr="00023C91" w:rsidRDefault="00023C91" w:rsidP="00023C91"/>
        </w:tc>
        <w:tc>
          <w:tcPr>
            <w:tcW w:w="1083" w:type="dxa"/>
          </w:tcPr>
          <w:p w14:paraId="3F9B059E" w14:textId="77777777" w:rsidR="00023C91" w:rsidRPr="00023C91" w:rsidRDefault="00023C91" w:rsidP="00023C91"/>
        </w:tc>
        <w:tc>
          <w:tcPr>
            <w:tcW w:w="1079" w:type="dxa"/>
          </w:tcPr>
          <w:p w14:paraId="393351DF" w14:textId="77777777" w:rsidR="00023C91" w:rsidRPr="00023C91" w:rsidRDefault="00023C91" w:rsidP="00023C91"/>
        </w:tc>
      </w:tr>
      <w:tr w:rsidR="00023C91" w:rsidRPr="00023C91" w14:paraId="7E1230BB" w14:textId="77777777" w:rsidTr="00023C91">
        <w:tc>
          <w:tcPr>
            <w:tcW w:w="1081" w:type="dxa"/>
          </w:tcPr>
          <w:p w14:paraId="13DE2D5D" w14:textId="067F5300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4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4D7EF7FE" w14:textId="77777777" w:rsidR="00023C91" w:rsidRPr="00023C91" w:rsidRDefault="00023C91" w:rsidP="00023C91">
            <w:r w:rsidRPr="00023C91">
              <w:t>价格</w:t>
            </w:r>
          </w:p>
        </w:tc>
        <w:tc>
          <w:tcPr>
            <w:tcW w:w="1440" w:type="dxa"/>
          </w:tcPr>
          <w:p w14:paraId="1AFC9AE3" w14:textId="77777777" w:rsidR="00023C91" w:rsidRPr="00023C91" w:rsidRDefault="00023C91" w:rsidP="00023C91">
            <w:proofErr w:type="spellStart"/>
            <w:r w:rsidRPr="00023C91">
              <w:t>price_book</w:t>
            </w:r>
            <w:proofErr w:type="spellEnd"/>
          </w:p>
        </w:tc>
        <w:tc>
          <w:tcPr>
            <w:tcW w:w="2036" w:type="dxa"/>
          </w:tcPr>
          <w:p w14:paraId="67CEBCE5" w14:textId="77777777" w:rsidR="00023C91" w:rsidRPr="00023C91" w:rsidRDefault="00023C91" w:rsidP="00023C91">
            <w:proofErr w:type="gramStart"/>
            <w:r w:rsidRPr="00023C91">
              <w:t>number(</w:t>
            </w:r>
            <w:proofErr w:type="gramEnd"/>
            <w:r w:rsidRPr="00023C91">
              <w:t>5,2)</w:t>
            </w:r>
          </w:p>
        </w:tc>
        <w:tc>
          <w:tcPr>
            <w:tcW w:w="1083" w:type="dxa"/>
          </w:tcPr>
          <w:p w14:paraId="01319382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65F48E6F" w14:textId="77777777" w:rsidR="00023C91" w:rsidRPr="00023C91" w:rsidRDefault="00023C91" w:rsidP="00023C91"/>
        </w:tc>
        <w:tc>
          <w:tcPr>
            <w:tcW w:w="1083" w:type="dxa"/>
          </w:tcPr>
          <w:p w14:paraId="7209189B" w14:textId="77777777" w:rsidR="00023C91" w:rsidRPr="00023C91" w:rsidRDefault="00023C91" w:rsidP="00023C91"/>
        </w:tc>
        <w:tc>
          <w:tcPr>
            <w:tcW w:w="1079" w:type="dxa"/>
          </w:tcPr>
          <w:p w14:paraId="6201E745" w14:textId="77777777" w:rsidR="00023C91" w:rsidRPr="00023C91" w:rsidRDefault="00023C91" w:rsidP="00023C91"/>
        </w:tc>
      </w:tr>
      <w:tr w:rsidR="00023C91" w:rsidRPr="00023C91" w14:paraId="372FC11F" w14:textId="77777777" w:rsidTr="00023C91">
        <w:tc>
          <w:tcPr>
            <w:tcW w:w="1081" w:type="dxa"/>
          </w:tcPr>
          <w:p w14:paraId="1AE48101" w14:textId="3F07F616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5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4B35BBA2" w14:textId="77777777" w:rsidR="00023C91" w:rsidRPr="00023C91" w:rsidRDefault="00023C91" w:rsidP="00023C91">
            <w:r w:rsidRPr="00023C91">
              <w:t>出版社</w:t>
            </w:r>
          </w:p>
        </w:tc>
        <w:tc>
          <w:tcPr>
            <w:tcW w:w="1440" w:type="dxa"/>
          </w:tcPr>
          <w:p w14:paraId="676C1F80" w14:textId="77777777" w:rsidR="00023C91" w:rsidRPr="00023C91" w:rsidRDefault="00023C91" w:rsidP="00023C91">
            <w:proofErr w:type="spellStart"/>
            <w:r w:rsidRPr="00023C91">
              <w:rPr>
                <w:color w:val="000000"/>
                <w:shd w:val="clear" w:color="auto" w:fill="FFFFFF"/>
              </w:rPr>
              <w:t>press</w:t>
            </w:r>
            <w:r w:rsidRPr="00023C91">
              <w:t>_book</w:t>
            </w:r>
            <w:proofErr w:type="spellEnd"/>
          </w:p>
        </w:tc>
        <w:tc>
          <w:tcPr>
            <w:tcW w:w="2036" w:type="dxa"/>
          </w:tcPr>
          <w:p w14:paraId="3A014FB0" w14:textId="2F6982F7" w:rsidR="00023C91" w:rsidRPr="00023C91" w:rsidRDefault="00023C91" w:rsidP="00023C91">
            <w:r w:rsidRPr="00023C91">
              <w:t>varchar (</w:t>
            </w:r>
            <w:r w:rsidR="00067238">
              <w:t>2</w:t>
            </w:r>
            <w:r w:rsidRPr="00023C91">
              <w:t>00)</w:t>
            </w:r>
          </w:p>
        </w:tc>
        <w:tc>
          <w:tcPr>
            <w:tcW w:w="1083" w:type="dxa"/>
          </w:tcPr>
          <w:p w14:paraId="5F5AD2C6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3A54ECD7" w14:textId="77777777" w:rsidR="00023C91" w:rsidRPr="00023C91" w:rsidRDefault="00023C91" w:rsidP="00023C91"/>
        </w:tc>
        <w:tc>
          <w:tcPr>
            <w:tcW w:w="1083" w:type="dxa"/>
          </w:tcPr>
          <w:p w14:paraId="670ED80F" w14:textId="77777777" w:rsidR="00023C91" w:rsidRPr="00023C91" w:rsidRDefault="00023C91" w:rsidP="00023C91"/>
        </w:tc>
        <w:tc>
          <w:tcPr>
            <w:tcW w:w="1079" w:type="dxa"/>
          </w:tcPr>
          <w:p w14:paraId="3F839D21" w14:textId="77777777" w:rsidR="00023C91" w:rsidRPr="00023C91" w:rsidRDefault="00023C91" w:rsidP="00023C91"/>
        </w:tc>
      </w:tr>
      <w:tr w:rsidR="00023C91" w:rsidRPr="00023C91" w14:paraId="66950B97" w14:textId="77777777" w:rsidTr="00023C91">
        <w:tc>
          <w:tcPr>
            <w:tcW w:w="1081" w:type="dxa"/>
          </w:tcPr>
          <w:p w14:paraId="3E109CB3" w14:textId="19256009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6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1E586216" w14:textId="77777777" w:rsidR="00023C91" w:rsidRPr="00023C91" w:rsidRDefault="00023C91" w:rsidP="00023C91">
            <w:r w:rsidRPr="00023C91">
              <w:t>出版时间</w:t>
            </w:r>
          </w:p>
        </w:tc>
        <w:tc>
          <w:tcPr>
            <w:tcW w:w="1440" w:type="dxa"/>
          </w:tcPr>
          <w:p w14:paraId="3FB79E6A" w14:textId="77777777" w:rsidR="00023C91" w:rsidRPr="00023C91" w:rsidRDefault="00023C91" w:rsidP="00023C91">
            <w:proofErr w:type="spellStart"/>
            <w:r w:rsidRPr="00023C91">
              <w:t>time_book</w:t>
            </w:r>
            <w:proofErr w:type="spellEnd"/>
          </w:p>
        </w:tc>
        <w:tc>
          <w:tcPr>
            <w:tcW w:w="2036" w:type="dxa"/>
          </w:tcPr>
          <w:p w14:paraId="024519BC" w14:textId="0E254B2F" w:rsidR="00023C91" w:rsidRPr="00023C91" w:rsidRDefault="00023C91" w:rsidP="00023C91">
            <w:r w:rsidRPr="00023C91">
              <w:t>dat</w:t>
            </w:r>
            <w:r w:rsidR="00FB719B">
              <w:t>e</w:t>
            </w:r>
            <w:r w:rsidRPr="00023C91">
              <w:t xml:space="preserve"> </w:t>
            </w:r>
          </w:p>
        </w:tc>
        <w:tc>
          <w:tcPr>
            <w:tcW w:w="1083" w:type="dxa"/>
          </w:tcPr>
          <w:p w14:paraId="2FF8F0E1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7C3DA853" w14:textId="77777777" w:rsidR="00023C91" w:rsidRPr="00023C91" w:rsidRDefault="00023C91" w:rsidP="00023C91"/>
        </w:tc>
        <w:tc>
          <w:tcPr>
            <w:tcW w:w="1083" w:type="dxa"/>
          </w:tcPr>
          <w:p w14:paraId="646F7F05" w14:textId="77777777" w:rsidR="00023C91" w:rsidRPr="00023C91" w:rsidRDefault="00023C91" w:rsidP="00023C91"/>
        </w:tc>
        <w:tc>
          <w:tcPr>
            <w:tcW w:w="1079" w:type="dxa"/>
          </w:tcPr>
          <w:p w14:paraId="2468E139" w14:textId="31A3727F" w:rsidR="00023C91" w:rsidRPr="00023C91" w:rsidRDefault="00FB719B" w:rsidP="00023C91">
            <w:r w:rsidRPr="00023C91">
              <w:t>年</w:t>
            </w:r>
            <w:r w:rsidRPr="00023C91">
              <w:t>-</w:t>
            </w:r>
            <w:r w:rsidRPr="00023C91">
              <w:t>月</w:t>
            </w:r>
            <w:r w:rsidRPr="00023C91">
              <w:t>-</w:t>
            </w:r>
            <w:r w:rsidRPr="00023C91">
              <w:t>日</w:t>
            </w:r>
          </w:p>
        </w:tc>
      </w:tr>
      <w:tr w:rsidR="00023C91" w:rsidRPr="00023C91" w14:paraId="0C50AE9D" w14:textId="77777777" w:rsidTr="00023C91">
        <w:tc>
          <w:tcPr>
            <w:tcW w:w="1081" w:type="dxa"/>
          </w:tcPr>
          <w:p w14:paraId="7EEA8F6C" w14:textId="764FB4B6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7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078D0DD6" w14:textId="77777777" w:rsidR="00023C91" w:rsidRPr="00023C91" w:rsidRDefault="00023C91" w:rsidP="00023C91">
            <w:r w:rsidRPr="00023C91">
              <w:t>图书数量</w:t>
            </w:r>
          </w:p>
        </w:tc>
        <w:tc>
          <w:tcPr>
            <w:tcW w:w="1440" w:type="dxa"/>
          </w:tcPr>
          <w:p w14:paraId="495877EC" w14:textId="77777777" w:rsidR="00023C91" w:rsidRPr="00023C91" w:rsidRDefault="00023C91" w:rsidP="00023C91">
            <w:proofErr w:type="spellStart"/>
            <w:r w:rsidRPr="00023C91">
              <w:t>sum__book</w:t>
            </w:r>
            <w:proofErr w:type="spellEnd"/>
          </w:p>
        </w:tc>
        <w:tc>
          <w:tcPr>
            <w:tcW w:w="2036" w:type="dxa"/>
          </w:tcPr>
          <w:p w14:paraId="61FD86E1" w14:textId="2443D57F" w:rsidR="00023C91" w:rsidRPr="00023C91" w:rsidRDefault="00117E79" w:rsidP="00023C91">
            <w:proofErr w:type="spellStart"/>
            <w:proofErr w:type="gramStart"/>
            <w:r>
              <w:t>dec</w:t>
            </w:r>
            <w:proofErr w:type="spellEnd"/>
            <w:r w:rsidR="00023C91" w:rsidRPr="00023C91">
              <w:t>(</w:t>
            </w:r>
            <w:proofErr w:type="gramEnd"/>
            <w:r w:rsidR="00023C91" w:rsidRPr="00023C91">
              <w:t>5,0)</w:t>
            </w:r>
          </w:p>
        </w:tc>
        <w:tc>
          <w:tcPr>
            <w:tcW w:w="1083" w:type="dxa"/>
          </w:tcPr>
          <w:p w14:paraId="562C4007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7AA121A9" w14:textId="77777777" w:rsidR="00023C91" w:rsidRPr="00023C91" w:rsidRDefault="00023C91" w:rsidP="00023C91"/>
        </w:tc>
        <w:tc>
          <w:tcPr>
            <w:tcW w:w="1083" w:type="dxa"/>
          </w:tcPr>
          <w:p w14:paraId="1295376D" w14:textId="77777777" w:rsidR="00023C91" w:rsidRPr="00023C91" w:rsidRDefault="00023C91" w:rsidP="00023C91"/>
        </w:tc>
        <w:tc>
          <w:tcPr>
            <w:tcW w:w="1079" w:type="dxa"/>
          </w:tcPr>
          <w:p w14:paraId="017BFAC9" w14:textId="77777777" w:rsidR="00023C91" w:rsidRPr="00023C91" w:rsidRDefault="00023C91" w:rsidP="00023C91"/>
        </w:tc>
      </w:tr>
    </w:tbl>
    <w:p w14:paraId="4FA31085" w14:textId="358726EF" w:rsidR="00746E2D" w:rsidRDefault="00746E2D" w:rsidP="00746E2D">
      <w:pPr>
        <w:jc w:val="center"/>
      </w:pPr>
      <w:r>
        <w:rPr>
          <w:rFonts w:hint="eastAsia"/>
        </w:rPr>
        <w:t>执行脚本（</w:t>
      </w:r>
      <w:r>
        <w:t>SQL Server</w:t>
      </w:r>
      <w:r>
        <w:rPr>
          <w:rFonts w:hint="eastAsia"/>
        </w:rPr>
        <w:t>，</w:t>
      </w:r>
      <w:r>
        <w:rPr>
          <w:rFonts w:hint="eastAsia"/>
        </w:rPr>
        <w:t>u_</w:t>
      </w:r>
      <w:r>
        <w:t>2_4_</w:t>
      </w:r>
      <w:r w:rsidR="009A7E5F">
        <w:t>1</w:t>
      </w:r>
      <w:r>
        <w:t>_</w:t>
      </w:r>
      <w:r w:rsidR="009A7E5F"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46E2D" w:rsidRPr="00974E3A" w14:paraId="50E541BA" w14:textId="77777777" w:rsidTr="0055468A">
        <w:tc>
          <w:tcPr>
            <w:tcW w:w="5000" w:type="pct"/>
            <w:shd w:val="clear" w:color="auto" w:fill="auto"/>
          </w:tcPr>
          <w:p w14:paraId="7910BEAA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创建表：违规图书处理信息</w:t>
            </w:r>
          </w:p>
          <w:p w14:paraId="5A5BF463" w14:textId="77777777" w:rsidR="00ED77CE" w:rsidRDefault="00ED77CE" w:rsidP="0055468A">
            <w:pPr>
              <w:pStyle w:val="a7"/>
              <w:ind w:firstLineChars="0" w:firstLine="0"/>
            </w:pPr>
            <w:r>
              <w:t>create table u_2_4_1_</w:t>
            </w:r>
            <w:proofErr w:type="gramStart"/>
            <w:r>
              <w:t>2.illegal</w:t>
            </w:r>
            <w:proofErr w:type="gramEnd"/>
            <w:r>
              <w:t>_book_mes</w:t>
            </w:r>
          </w:p>
          <w:p w14:paraId="72906BBD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(</w:t>
            </w:r>
          </w:p>
          <w:p w14:paraId="7E395112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20B19B5B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4C4CCAF5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name__book</w:t>
            </w:r>
            <w:proofErr w:type="spellEnd"/>
            <w:r>
              <w:t xml:space="preserve"> varchar (200) not </w:t>
            </w:r>
            <w:proofErr w:type="gramStart"/>
            <w:r>
              <w:t>null ,</w:t>
            </w:r>
            <w:proofErr w:type="gramEnd"/>
          </w:p>
          <w:p w14:paraId="29623E77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4B17C536" w14:textId="77777777" w:rsidR="00ED77CE" w:rsidRDefault="00ED77CE" w:rsidP="0055468A">
            <w:pPr>
              <w:pStyle w:val="a7"/>
              <w:ind w:firstLineChars="0" w:firstLine="0"/>
            </w:pPr>
            <w:r>
              <w:lastRenderedPageBreak/>
              <w:tab/>
            </w:r>
            <w:proofErr w:type="spellStart"/>
            <w:r>
              <w:t>press_book</w:t>
            </w:r>
            <w:proofErr w:type="spellEnd"/>
            <w:r>
              <w:t xml:space="preserve"> varchar (200) not </w:t>
            </w:r>
            <w:proofErr w:type="gramStart"/>
            <w:r>
              <w:t>null ,</w:t>
            </w:r>
            <w:proofErr w:type="gramEnd"/>
          </w:p>
          <w:p w14:paraId="518CE064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time_book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429BD701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5,0) not null ,</w:t>
            </w:r>
          </w:p>
          <w:p w14:paraId="1F1854BF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2B070517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)</w:t>
            </w:r>
          </w:p>
          <w:p w14:paraId="0DBB15FE" w14:textId="77777777" w:rsidR="00ED77CE" w:rsidRDefault="00ED77CE" w:rsidP="0055468A">
            <w:pPr>
              <w:pStyle w:val="a7"/>
              <w:ind w:firstLineChars="0" w:firstLine="0"/>
            </w:pPr>
            <w:r>
              <w:t>;</w:t>
            </w:r>
          </w:p>
          <w:p w14:paraId="1A88C20A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违规图书处理信息</w:t>
            </w:r>
            <w:r>
              <w:rPr>
                <w:rFonts w:hint="eastAsia"/>
              </w:rPr>
              <w:t>','SCHEMA','u_2_4_1_2','TABLE','illegal_book_mes'</w:t>
            </w:r>
          </w:p>
          <w:p w14:paraId="42340587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','SCHEMA','u_2_4_1_2','TABLE','illegal_bo</w:t>
            </w:r>
            <w:r>
              <w:t>ok_mes','COLUMN','id_book'</w:t>
            </w:r>
          </w:p>
          <w:p w14:paraId="7B58106B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proofErr w:type="gramStart"/>
            <w:r>
              <w:rPr>
                <w:rFonts w:hint="eastAsia"/>
              </w:rPr>
              <w:t>商家号</w:t>
            </w:r>
            <w:proofErr w:type="gramEnd"/>
            <w:r>
              <w:rPr>
                <w:rFonts w:hint="eastAsia"/>
              </w:rPr>
              <w:t>','SCHEMA','u_2_4_1_2','TABLE','illegal_book_mes','COLUMN','id_seller'</w:t>
            </w:r>
          </w:p>
          <w:p w14:paraId="14CC1EA3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','SCHEMA','u_2_4_1_2','TABLE','illegal_book_mes','COLUMN'</w:t>
            </w:r>
            <w:r>
              <w:t>,'name__book'</w:t>
            </w:r>
          </w:p>
          <w:p w14:paraId="61B6B284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','SCHEMA','u_2_4_1_2','TABLE','illegal_book_mes','COLUMN','price_book'</w:t>
            </w:r>
          </w:p>
          <w:p w14:paraId="38232143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','SCHEMA','u_2_4_1_2','TABLE','illegal_book_mes','COLUMN','press_book'</w:t>
            </w:r>
          </w:p>
          <w:p w14:paraId="76E71925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','SCHEMA','u_2_4_1_2','TABLE','illegal_book_mes','COLUMN','time_book'</w:t>
            </w:r>
          </w:p>
          <w:p w14:paraId="4DB7165D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','SCHEMA','u_2_4_1_2','TABLE','illegal_book_mes','COLUMN','sum__book'</w:t>
            </w:r>
          </w:p>
          <w:p w14:paraId="0BE0FA0B" w14:textId="1ABC87EC" w:rsidR="00746E2D" w:rsidRPr="00974E3A" w:rsidRDefault="00746E2D" w:rsidP="0055468A">
            <w:pPr>
              <w:pStyle w:val="a7"/>
              <w:ind w:firstLineChars="0" w:firstLine="0"/>
            </w:pPr>
          </w:p>
        </w:tc>
      </w:tr>
    </w:tbl>
    <w:p w14:paraId="712207C7" w14:textId="3BAECF7F" w:rsidR="007E339B" w:rsidRDefault="004B7F43" w:rsidP="00263B95">
      <w:pPr>
        <w:pStyle w:val="4"/>
      </w:pPr>
      <w:bookmarkStart w:id="43" w:name="_Toc24927012"/>
      <w:r>
        <w:rPr>
          <w:rFonts w:hint="eastAsia"/>
        </w:rPr>
        <w:lastRenderedPageBreak/>
        <w:t>站点</w:t>
      </w:r>
      <w:r>
        <w:rPr>
          <w:rFonts w:hint="eastAsia"/>
        </w:rPr>
        <w:t>3</w:t>
      </w:r>
      <w:bookmarkEnd w:id="43"/>
    </w:p>
    <w:p w14:paraId="300C88D7" w14:textId="5A99A22B" w:rsidR="00ED77CE" w:rsidRPr="00ED77CE" w:rsidRDefault="00ED77CE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t>买家信息</w:t>
      </w:r>
    </w:p>
    <w:p w14:paraId="735F1232" w14:textId="056E23A4" w:rsidR="00D27330" w:rsidRDefault="00D27330" w:rsidP="00D27330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rPr>
          <w:rFonts w:hint="eastAsia"/>
        </w:rP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2.1.4.3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rPr>
          <w:rFonts w:hint="eastAsia"/>
        </w:rP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b</w:t>
      </w:r>
      <w:r w:rsidRPr="00A6357F">
        <w:t>uyer</w:t>
      </w:r>
      <w:r w:rsidR="00DA7562">
        <w:t>_mes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r>
        <w:t>d_b</w:t>
      </w:r>
      <w:r>
        <w:rPr>
          <w:rFonts w:hint="eastAsia"/>
        </w:rPr>
        <w:t>u</w:t>
      </w:r>
      <w:r>
        <w:t>yer</w:t>
      </w:r>
      <w:proofErr w:type="spellEnd"/>
      <w:r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3"/>
        <w:gridCol w:w="1562"/>
        <w:gridCol w:w="1419"/>
        <w:gridCol w:w="2019"/>
        <w:gridCol w:w="1066"/>
        <w:gridCol w:w="1423"/>
        <w:gridCol w:w="1066"/>
        <w:gridCol w:w="1064"/>
      </w:tblGrid>
      <w:tr w:rsidR="004D7BD3" w:rsidRPr="004D7BD3" w14:paraId="2935BBAA" w14:textId="77777777" w:rsidTr="00023C91">
        <w:tc>
          <w:tcPr>
            <w:tcW w:w="1063" w:type="dxa"/>
            <w:shd w:val="clear" w:color="auto" w:fill="D9D9D9"/>
          </w:tcPr>
          <w:p w14:paraId="13CA9245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编号</w:t>
            </w:r>
          </w:p>
        </w:tc>
        <w:tc>
          <w:tcPr>
            <w:tcW w:w="1562" w:type="dxa"/>
            <w:shd w:val="clear" w:color="auto" w:fill="D9D9D9"/>
          </w:tcPr>
          <w:p w14:paraId="5D5A282C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中文名</w:t>
            </w:r>
          </w:p>
        </w:tc>
        <w:tc>
          <w:tcPr>
            <w:tcW w:w="1419" w:type="dxa"/>
            <w:shd w:val="clear" w:color="auto" w:fill="D9D9D9"/>
          </w:tcPr>
          <w:p w14:paraId="66C40848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英文名</w:t>
            </w:r>
          </w:p>
        </w:tc>
        <w:tc>
          <w:tcPr>
            <w:tcW w:w="2019" w:type="dxa"/>
            <w:shd w:val="clear" w:color="auto" w:fill="D9D9D9"/>
          </w:tcPr>
          <w:p w14:paraId="097EAC5E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类型</w:t>
            </w:r>
            <w:r w:rsidRPr="004D7BD3">
              <w:t>(</w:t>
            </w:r>
            <w:r w:rsidRPr="004D7BD3">
              <w:rPr>
                <w:rFonts w:hint="eastAsia"/>
              </w:rPr>
              <w:t>宽度</w:t>
            </w:r>
            <w:r w:rsidRPr="004D7BD3">
              <w:t>)/</w:t>
            </w:r>
            <w:r w:rsidRPr="004D7BD3">
              <w:rPr>
                <w:rFonts w:hint="eastAsia"/>
              </w:rPr>
              <w:t>参照</w:t>
            </w:r>
          </w:p>
        </w:tc>
        <w:tc>
          <w:tcPr>
            <w:tcW w:w="1066" w:type="dxa"/>
            <w:shd w:val="clear" w:color="auto" w:fill="D9D9D9"/>
          </w:tcPr>
          <w:p w14:paraId="5BA74F70" w14:textId="77777777" w:rsidR="004D7BD3" w:rsidRPr="004D7BD3" w:rsidRDefault="004D7BD3" w:rsidP="004D7BD3">
            <w:pPr>
              <w:jc w:val="center"/>
            </w:pPr>
            <w:proofErr w:type="gramStart"/>
            <w:r w:rsidRPr="004D7BD3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23" w:type="dxa"/>
            <w:shd w:val="clear" w:color="auto" w:fill="D9D9D9"/>
          </w:tcPr>
          <w:p w14:paraId="3C9F6BDB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缺省值</w:t>
            </w:r>
          </w:p>
        </w:tc>
        <w:tc>
          <w:tcPr>
            <w:tcW w:w="1066" w:type="dxa"/>
            <w:shd w:val="clear" w:color="auto" w:fill="D9D9D9"/>
          </w:tcPr>
          <w:p w14:paraId="4AF9872D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唯一</w:t>
            </w:r>
          </w:p>
        </w:tc>
        <w:tc>
          <w:tcPr>
            <w:tcW w:w="1064" w:type="dxa"/>
            <w:shd w:val="clear" w:color="auto" w:fill="D9D9D9"/>
          </w:tcPr>
          <w:p w14:paraId="61C3A249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备注</w:t>
            </w:r>
          </w:p>
        </w:tc>
      </w:tr>
      <w:tr w:rsidR="004D7BD3" w:rsidRPr="004D7BD3" w14:paraId="07DFA8EB" w14:textId="77777777" w:rsidTr="00023C91">
        <w:tc>
          <w:tcPr>
            <w:tcW w:w="1063" w:type="dxa"/>
          </w:tcPr>
          <w:p w14:paraId="0D6D26E0" w14:textId="503F0910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1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2F79291B" w14:textId="77777777" w:rsidR="004D7BD3" w:rsidRPr="004D7BD3" w:rsidRDefault="004D7BD3" w:rsidP="004D7BD3">
            <w:r w:rsidRPr="004D7BD3">
              <w:rPr>
                <w:rFonts w:hint="eastAsia"/>
              </w:rPr>
              <w:t>买家号</w:t>
            </w:r>
          </w:p>
        </w:tc>
        <w:tc>
          <w:tcPr>
            <w:tcW w:w="1419" w:type="dxa"/>
          </w:tcPr>
          <w:p w14:paraId="562AC075" w14:textId="77777777" w:rsidR="004D7BD3" w:rsidRPr="004D7BD3" w:rsidRDefault="004D7BD3" w:rsidP="004D7BD3">
            <w:proofErr w:type="spellStart"/>
            <w:r w:rsidRPr="004D7BD3">
              <w:t>id_b</w:t>
            </w:r>
            <w:r w:rsidRPr="004D7BD3">
              <w:rPr>
                <w:rFonts w:hint="eastAsia"/>
              </w:rPr>
              <w:t>u</w:t>
            </w:r>
            <w:r w:rsidRPr="004D7BD3">
              <w:t>yer</w:t>
            </w:r>
            <w:proofErr w:type="spellEnd"/>
          </w:p>
        </w:tc>
        <w:tc>
          <w:tcPr>
            <w:tcW w:w="2019" w:type="dxa"/>
          </w:tcPr>
          <w:p w14:paraId="41262591" w14:textId="77777777" w:rsidR="004D7BD3" w:rsidRPr="004D7BD3" w:rsidRDefault="004D7BD3" w:rsidP="004D7BD3">
            <w:proofErr w:type="gramStart"/>
            <w:r w:rsidRPr="004D7BD3">
              <w:t>char(</w:t>
            </w:r>
            <w:proofErr w:type="gramEnd"/>
            <w:r w:rsidRPr="004D7BD3">
              <w:t>10)</w:t>
            </w:r>
          </w:p>
        </w:tc>
        <w:tc>
          <w:tcPr>
            <w:tcW w:w="1066" w:type="dxa"/>
          </w:tcPr>
          <w:p w14:paraId="6F7BF614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019C4545" w14:textId="77777777" w:rsidR="004D7BD3" w:rsidRPr="004D7BD3" w:rsidRDefault="004D7BD3" w:rsidP="004D7BD3"/>
        </w:tc>
        <w:tc>
          <w:tcPr>
            <w:tcW w:w="1066" w:type="dxa"/>
          </w:tcPr>
          <w:p w14:paraId="631A2009" w14:textId="77777777" w:rsidR="004D7BD3" w:rsidRPr="004D7BD3" w:rsidRDefault="004D7BD3" w:rsidP="004D7BD3"/>
        </w:tc>
        <w:tc>
          <w:tcPr>
            <w:tcW w:w="1064" w:type="dxa"/>
          </w:tcPr>
          <w:p w14:paraId="7C4BED68" w14:textId="77777777" w:rsidR="004D7BD3" w:rsidRPr="004D7BD3" w:rsidRDefault="004D7BD3" w:rsidP="004D7BD3"/>
        </w:tc>
      </w:tr>
      <w:tr w:rsidR="004D7BD3" w:rsidRPr="004D7BD3" w14:paraId="7DD138E6" w14:textId="77777777" w:rsidTr="00023C91">
        <w:tc>
          <w:tcPr>
            <w:tcW w:w="1063" w:type="dxa"/>
          </w:tcPr>
          <w:p w14:paraId="2A5FF5D8" w14:textId="5D2947B1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2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3E673B55" w14:textId="77777777" w:rsidR="004D7BD3" w:rsidRPr="004D7BD3" w:rsidRDefault="004D7BD3" w:rsidP="004D7BD3">
            <w:r w:rsidRPr="004D7BD3">
              <w:rPr>
                <w:rFonts w:hint="eastAsia"/>
              </w:rPr>
              <w:t>买家昵称</w:t>
            </w:r>
          </w:p>
        </w:tc>
        <w:tc>
          <w:tcPr>
            <w:tcW w:w="1419" w:type="dxa"/>
          </w:tcPr>
          <w:p w14:paraId="195BF9E2" w14:textId="77777777" w:rsidR="004D7BD3" w:rsidRPr="004D7BD3" w:rsidRDefault="004D7BD3" w:rsidP="004D7BD3">
            <w:proofErr w:type="spellStart"/>
            <w:r w:rsidRPr="004D7BD3">
              <w:t>name_b</w:t>
            </w:r>
            <w:r w:rsidRPr="004D7BD3">
              <w:rPr>
                <w:rFonts w:hint="eastAsia"/>
              </w:rPr>
              <w:t>u</w:t>
            </w:r>
            <w:r w:rsidRPr="004D7BD3">
              <w:t>yer</w:t>
            </w:r>
            <w:proofErr w:type="spellEnd"/>
          </w:p>
        </w:tc>
        <w:tc>
          <w:tcPr>
            <w:tcW w:w="2019" w:type="dxa"/>
          </w:tcPr>
          <w:p w14:paraId="788E09F2" w14:textId="77777777" w:rsidR="004D7BD3" w:rsidRPr="004D7BD3" w:rsidRDefault="004D7BD3" w:rsidP="004D7BD3">
            <w:proofErr w:type="gramStart"/>
            <w:r w:rsidRPr="004D7BD3">
              <w:t>varchar(</w:t>
            </w:r>
            <w:proofErr w:type="gramEnd"/>
            <w:r w:rsidRPr="004D7BD3">
              <w:t>100)</w:t>
            </w:r>
          </w:p>
        </w:tc>
        <w:tc>
          <w:tcPr>
            <w:tcW w:w="1066" w:type="dxa"/>
          </w:tcPr>
          <w:p w14:paraId="7C20879D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06FF983C" w14:textId="77777777" w:rsidR="004D7BD3" w:rsidRPr="004D7BD3" w:rsidRDefault="004D7BD3" w:rsidP="004D7BD3"/>
        </w:tc>
        <w:tc>
          <w:tcPr>
            <w:tcW w:w="1066" w:type="dxa"/>
          </w:tcPr>
          <w:p w14:paraId="167FF590" w14:textId="77777777" w:rsidR="004D7BD3" w:rsidRPr="004D7BD3" w:rsidRDefault="004D7BD3" w:rsidP="004D7BD3"/>
        </w:tc>
        <w:tc>
          <w:tcPr>
            <w:tcW w:w="1064" w:type="dxa"/>
          </w:tcPr>
          <w:p w14:paraId="45FC5EE4" w14:textId="77777777" w:rsidR="004D7BD3" w:rsidRPr="004D7BD3" w:rsidRDefault="004D7BD3" w:rsidP="004D7BD3"/>
        </w:tc>
      </w:tr>
      <w:tr w:rsidR="004D7BD3" w:rsidRPr="004D7BD3" w14:paraId="54507480" w14:textId="77777777" w:rsidTr="00023C91">
        <w:tc>
          <w:tcPr>
            <w:tcW w:w="1063" w:type="dxa"/>
          </w:tcPr>
          <w:p w14:paraId="5E80DB38" w14:textId="7A83F0E7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3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1066E35D" w14:textId="77777777" w:rsidR="004D7BD3" w:rsidRPr="004D7BD3" w:rsidRDefault="004D7BD3" w:rsidP="004D7BD3">
            <w:r w:rsidRPr="004D7BD3">
              <w:rPr>
                <w:rFonts w:hint="eastAsia"/>
              </w:rPr>
              <w:t>买家密码</w:t>
            </w:r>
          </w:p>
        </w:tc>
        <w:tc>
          <w:tcPr>
            <w:tcW w:w="1419" w:type="dxa"/>
          </w:tcPr>
          <w:p w14:paraId="562D2F77" w14:textId="77777777" w:rsidR="004D7BD3" w:rsidRPr="004D7BD3" w:rsidRDefault="004D7BD3" w:rsidP="004D7BD3">
            <w:proofErr w:type="spellStart"/>
            <w:r w:rsidRPr="004D7BD3">
              <w:t>pass_buyer</w:t>
            </w:r>
            <w:proofErr w:type="spellEnd"/>
          </w:p>
        </w:tc>
        <w:tc>
          <w:tcPr>
            <w:tcW w:w="2019" w:type="dxa"/>
          </w:tcPr>
          <w:p w14:paraId="1E82C96A" w14:textId="77777777" w:rsidR="004D7BD3" w:rsidRPr="004D7BD3" w:rsidRDefault="004D7BD3" w:rsidP="004D7BD3">
            <w:proofErr w:type="gramStart"/>
            <w:r w:rsidRPr="004D7BD3">
              <w:t>char(</w:t>
            </w:r>
            <w:proofErr w:type="gramEnd"/>
            <w:r w:rsidRPr="004D7BD3">
              <w:t>18)</w:t>
            </w:r>
          </w:p>
        </w:tc>
        <w:tc>
          <w:tcPr>
            <w:tcW w:w="1066" w:type="dxa"/>
          </w:tcPr>
          <w:p w14:paraId="1A75B18A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3028C04B" w14:textId="77777777" w:rsidR="004D7BD3" w:rsidRPr="004D7BD3" w:rsidRDefault="004D7BD3" w:rsidP="004D7BD3"/>
        </w:tc>
        <w:tc>
          <w:tcPr>
            <w:tcW w:w="1066" w:type="dxa"/>
          </w:tcPr>
          <w:p w14:paraId="2665C9D3" w14:textId="77777777" w:rsidR="004D7BD3" w:rsidRPr="004D7BD3" w:rsidRDefault="004D7BD3" w:rsidP="004D7BD3"/>
        </w:tc>
        <w:tc>
          <w:tcPr>
            <w:tcW w:w="1064" w:type="dxa"/>
          </w:tcPr>
          <w:p w14:paraId="29FC6F8E" w14:textId="77777777" w:rsidR="004D7BD3" w:rsidRPr="004D7BD3" w:rsidRDefault="004D7BD3" w:rsidP="004D7BD3"/>
        </w:tc>
      </w:tr>
      <w:tr w:rsidR="004D7BD3" w:rsidRPr="004D7BD3" w14:paraId="59D2B25F" w14:textId="77777777" w:rsidTr="00023C91">
        <w:tc>
          <w:tcPr>
            <w:tcW w:w="1063" w:type="dxa"/>
          </w:tcPr>
          <w:p w14:paraId="2D922B24" w14:textId="67EADC05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4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5B8DD958" w14:textId="77777777" w:rsidR="004D7BD3" w:rsidRPr="004D7BD3" w:rsidRDefault="004D7BD3" w:rsidP="004D7BD3">
            <w:r w:rsidRPr="004D7BD3">
              <w:rPr>
                <w:rFonts w:hint="eastAsia"/>
              </w:rPr>
              <w:t>买家地址</w:t>
            </w:r>
          </w:p>
        </w:tc>
        <w:tc>
          <w:tcPr>
            <w:tcW w:w="1419" w:type="dxa"/>
          </w:tcPr>
          <w:p w14:paraId="6BD7F9EE" w14:textId="77777777" w:rsidR="004D7BD3" w:rsidRPr="004D7BD3" w:rsidRDefault="004D7BD3" w:rsidP="004D7BD3">
            <w:proofErr w:type="spellStart"/>
            <w:r w:rsidRPr="004D7BD3">
              <w:t>adress_buyer</w:t>
            </w:r>
            <w:proofErr w:type="spellEnd"/>
          </w:p>
        </w:tc>
        <w:tc>
          <w:tcPr>
            <w:tcW w:w="2019" w:type="dxa"/>
          </w:tcPr>
          <w:p w14:paraId="579C0E0E" w14:textId="77777777" w:rsidR="004D7BD3" w:rsidRPr="004D7BD3" w:rsidRDefault="004D7BD3" w:rsidP="004D7BD3">
            <w:proofErr w:type="gramStart"/>
            <w:r w:rsidRPr="004D7BD3">
              <w:t>varchar(</w:t>
            </w:r>
            <w:proofErr w:type="gramEnd"/>
            <w:r w:rsidRPr="004D7BD3">
              <w:t>100)</w:t>
            </w:r>
          </w:p>
        </w:tc>
        <w:tc>
          <w:tcPr>
            <w:tcW w:w="1066" w:type="dxa"/>
          </w:tcPr>
          <w:p w14:paraId="18D40CD3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19FCB70C" w14:textId="77777777" w:rsidR="004D7BD3" w:rsidRPr="004D7BD3" w:rsidRDefault="004D7BD3" w:rsidP="004D7BD3"/>
        </w:tc>
        <w:tc>
          <w:tcPr>
            <w:tcW w:w="1066" w:type="dxa"/>
          </w:tcPr>
          <w:p w14:paraId="0F070A46" w14:textId="77777777" w:rsidR="004D7BD3" w:rsidRPr="004D7BD3" w:rsidRDefault="004D7BD3" w:rsidP="004D7BD3"/>
        </w:tc>
        <w:tc>
          <w:tcPr>
            <w:tcW w:w="1064" w:type="dxa"/>
          </w:tcPr>
          <w:p w14:paraId="1C21DAC7" w14:textId="77777777" w:rsidR="004D7BD3" w:rsidRPr="004D7BD3" w:rsidRDefault="004D7BD3" w:rsidP="004D7BD3"/>
        </w:tc>
      </w:tr>
      <w:tr w:rsidR="004D7BD3" w:rsidRPr="004D7BD3" w14:paraId="076870A8" w14:textId="77777777" w:rsidTr="00023C91">
        <w:tc>
          <w:tcPr>
            <w:tcW w:w="1063" w:type="dxa"/>
          </w:tcPr>
          <w:p w14:paraId="0311DB8E" w14:textId="30EC1C08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5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5F207F6C" w14:textId="77777777" w:rsidR="004D7BD3" w:rsidRPr="004D7BD3" w:rsidRDefault="004D7BD3" w:rsidP="004D7BD3">
            <w:r w:rsidRPr="004D7BD3">
              <w:rPr>
                <w:rFonts w:hint="eastAsia"/>
              </w:rPr>
              <w:t>买家联系方式</w:t>
            </w:r>
          </w:p>
        </w:tc>
        <w:tc>
          <w:tcPr>
            <w:tcW w:w="1419" w:type="dxa"/>
          </w:tcPr>
          <w:p w14:paraId="7CC52BD9" w14:textId="77777777" w:rsidR="004D7BD3" w:rsidRPr="004D7BD3" w:rsidRDefault="004D7BD3" w:rsidP="004D7BD3">
            <w:proofErr w:type="spellStart"/>
            <w:r w:rsidRPr="004D7BD3">
              <w:t>call_buyer</w:t>
            </w:r>
            <w:proofErr w:type="spellEnd"/>
          </w:p>
        </w:tc>
        <w:tc>
          <w:tcPr>
            <w:tcW w:w="2019" w:type="dxa"/>
          </w:tcPr>
          <w:p w14:paraId="33301DF7" w14:textId="77777777" w:rsidR="004D7BD3" w:rsidRPr="004D7BD3" w:rsidRDefault="004D7BD3" w:rsidP="004D7BD3">
            <w:proofErr w:type="gramStart"/>
            <w:r w:rsidRPr="004D7BD3">
              <w:t>char(</w:t>
            </w:r>
            <w:proofErr w:type="gramEnd"/>
            <w:r w:rsidRPr="004D7BD3">
              <w:t>11)</w:t>
            </w:r>
          </w:p>
        </w:tc>
        <w:tc>
          <w:tcPr>
            <w:tcW w:w="1066" w:type="dxa"/>
          </w:tcPr>
          <w:p w14:paraId="57FA6991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3CB0BB8A" w14:textId="77777777" w:rsidR="004D7BD3" w:rsidRPr="004D7BD3" w:rsidRDefault="004D7BD3" w:rsidP="004D7BD3"/>
        </w:tc>
        <w:tc>
          <w:tcPr>
            <w:tcW w:w="1066" w:type="dxa"/>
          </w:tcPr>
          <w:p w14:paraId="63176B22" w14:textId="77777777" w:rsidR="004D7BD3" w:rsidRPr="004D7BD3" w:rsidRDefault="004D7BD3" w:rsidP="004D7BD3"/>
        </w:tc>
        <w:tc>
          <w:tcPr>
            <w:tcW w:w="1064" w:type="dxa"/>
          </w:tcPr>
          <w:p w14:paraId="1475D491" w14:textId="77777777" w:rsidR="004D7BD3" w:rsidRPr="004D7BD3" w:rsidRDefault="004D7BD3" w:rsidP="004D7BD3"/>
        </w:tc>
      </w:tr>
      <w:tr w:rsidR="004D7BD3" w:rsidRPr="004D7BD3" w14:paraId="36A64036" w14:textId="77777777" w:rsidTr="00023C91">
        <w:tc>
          <w:tcPr>
            <w:tcW w:w="1063" w:type="dxa"/>
          </w:tcPr>
          <w:p w14:paraId="4CB6966D" w14:textId="2F392F26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6</w:t>
            </w:r>
            <w:r w:rsidRPr="004D7BD3">
              <w:fldChar w:fldCharType="end"/>
            </w:r>
          </w:p>
        </w:tc>
        <w:tc>
          <w:tcPr>
            <w:tcW w:w="1562" w:type="dxa"/>
          </w:tcPr>
          <w:p w14:paraId="13B5B2AF" w14:textId="77777777" w:rsidR="004D7BD3" w:rsidRPr="004D7BD3" w:rsidRDefault="004D7BD3" w:rsidP="004D7BD3">
            <w:r w:rsidRPr="004D7BD3">
              <w:rPr>
                <w:rFonts w:hint="eastAsia"/>
              </w:rPr>
              <w:t>买家信誉积分</w:t>
            </w:r>
          </w:p>
        </w:tc>
        <w:tc>
          <w:tcPr>
            <w:tcW w:w="1419" w:type="dxa"/>
          </w:tcPr>
          <w:p w14:paraId="3C94AA4F" w14:textId="77777777" w:rsidR="004D7BD3" w:rsidRPr="004D7BD3" w:rsidRDefault="004D7BD3" w:rsidP="004D7BD3">
            <w:proofErr w:type="spellStart"/>
            <w:r w:rsidRPr="004D7BD3">
              <w:t>score_buyer</w:t>
            </w:r>
            <w:proofErr w:type="spellEnd"/>
          </w:p>
        </w:tc>
        <w:tc>
          <w:tcPr>
            <w:tcW w:w="2019" w:type="dxa"/>
          </w:tcPr>
          <w:p w14:paraId="2E565E29" w14:textId="338981EA" w:rsidR="004D7BD3" w:rsidRPr="004D7BD3" w:rsidRDefault="00117E79" w:rsidP="004D7BD3">
            <w:proofErr w:type="spellStart"/>
            <w:proofErr w:type="gramStart"/>
            <w:r>
              <w:t>dec</w:t>
            </w:r>
            <w:proofErr w:type="spellEnd"/>
            <w:r w:rsidR="004D7BD3" w:rsidRPr="004D7BD3">
              <w:t>(</w:t>
            </w:r>
            <w:proofErr w:type="gramEnd"/>
            <w:r w:rsidR="004D7BD3" w:rsidRPr="004D7BD3">
              <w:t>3,</w:t>
            </w:r>
            <w:r w:rsidR="004D7BD3" w:rsidRPr="004D7BD3">
              <w:rPr>
                <w:rFonts w:hint="eastAsia"/>
              </w:rPr>
              <w:t>0</w:t>
            </w:r>
            <w:r w:rsidR="004D7BD3" w:rsidRPr="004D7BD3">
              <w:t>)</w:t>
            </w:r>
          </w:p>
        </w:tc>
        <w:tc>
          <w:tcPr>
            <w:tcW w:w="1066" w:type="dxa"/>
          </w:tcPr>
          <w:p w14:paraId="42670CFB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23" w:type="dxa"/>
          </w:tcPr>
          <w:p w14:paraId="0669DAF8" w14:textId="77777777" w:rsidR="004D7BD3" w:rsidRPr="004D7BD3" w:rsidRDefault="004D7BD3" w:rsidP="004D7BD3"/>
        </w:tc>
        <w:tc>
          <w:tcPr>
            <w:tcW w:w="1066" w:type="dxa"/>
          </w:tcPr>
          <w:p w14:paraId="26021125" w14:textId="77777777" w:rsidR="004D7BD3" w:rsidRPr="004D7BD3" w:rsidRDefault="004D7BD3" w:rsidP="004D7BD3"/>
        </w:tc>
        <w:tc>
          <w:tcPr>
            <w:tcW w:w="1064" w:type="dxa"/>
          </w:tcPr>
          <w:p w14:paraId="385882FF" w14:textId="77777777" w:rsidR="004D7BD3" w:rsidRPr="004D7BD3" w:rsidRDefault="004D7BD3" w:rsidP="004D7BD3"/>
        </w:tc>
      </w:tr>
    </w:tbl>
    <w:p w14:paraId="3E495FA3" w14:textId="2AA37C7D" w:rsidR="00D27330" w:rsidRDefault="00D27330" w:rsidP="00D27330">
      <w:pPr>
        <w:jc w:val="center"/>
      </w:pPr>
      <w:r>
        <w:rPr>
          <w:rFonts w:hint="eastAsia"/>
        </w:rPr>
        <w:t>执行脚本（</w:t>
      </w:r>
      <w:r>
        <w:t>PostgreSQL</w:t>
      </w:r>
      <w:r>
        <w:rPr>
          <w:rFonts w:hint="eastAsia"/>
        </w:rPr>
        <w:t>，</w:t>
      </w:r>
      <w:r w:rsidR="009A7E5F" w:rsidRPr="00A955FE">
        <w:t>u_</w:t>
      </w:r>
      <w:r w:rsidR="009A7E5F">
        <w:t>2</w:t>
      </w:r>
      <w:r w:rsidR="009A7E5F" w:rsidRPr="00A955FE">
        <w:t>_4_</w:t>
      </w:r>
      <w:r w:rsidR="009A7E5F">
        <w:t>1</w:t>
      </w:r>
      <w:r w:rsidR="009A7E5F" w:rsidRPr="00A955FE">
        <w:t>_</w:t>
      </w:r>
      <w:r w:rsidR="009A7E5F"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27330" w:rsidRPr="00974E3A" w14:paraId="7808062F" w14:textId="77777777" w:rsidTr="0055468A">
        <w:tc>
          <w:tcPr>
            <w:tcW w:w="5000" w:type="pct"/>
            <w:shd w:val="clear" w:color="auto" w:fill="auto"/>
          </w:tcPr>
          <w:p w14:paraId="3E207326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创建表：买家信息</w:t>
            </w:r>
          </w:p>
          <w:p w14:paraId="396CC68E" w14:textId="77777777" w:rsidR="00ED77CE" w:rsidRDefault="00ED77CE" w:rsidP="0055468A">
            <w:pPr>
              <w:pStyle w:val="a7"/>
              <w:ind w:firstLineChars="0" w:firstLine="0"/>
            </w:pPr>
            <w:r>
              <w:t>create table u_2_4_1_</w:t>
            </w:r>
            <w:proofErr w:type="gramStart"/>
            <w:r>
              <w:t>3.buyer</w:t>
            </w:r>
            <w:proofErr w:type="gramEnd"/>
            <w:r>
              <w:t>_mes</w:t>
            </w:r>
          </w:p>
          <w:p w14:paraId="265A9622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(</w:t>
            </w:r>
          </w:p>
          <w:p w14:paraId="7FCDB737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58DEA5FF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100) not null ,</w:t>
            </w:r>
          </w:p>
          <w:p w14:paraId="52421BC7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pass_buyer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57BCDB5A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100) not null ,</w:t>
            </w:r>
          </w:p>
          <w:p w14:paraId="11FA8F9E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call_buyer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29964E2C" w14:textId="77777777" w:rsidR="00ED77CE" w:rsidRDefault="00ED77CE" w:rsidP="0055468A">
            <w:pPr>
              <w:pStyle w:val="a7"/>
              <w:ind w:firstLineChars="0" w:firstLine="0"/>
            </w:pPr>
            <w:r>
              <w:lastRenderedPageBreak/>
              <w:tab/>
            </w:r>
            <w:proofErr w:type="spellStart"/>
            <w:r>
              <w:t>score_buyer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3,0) not null ,</w:t>
            </w:r>
          </w:p>
          <w:p w14:paraId="0C3AEAB3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059D0BF4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)</w:t>
            </w:r>
          </w:p>
          <w:p w14:paraId="598FF22C" w14:textId="77777777" w:rsidR="00ED77CE" w:rsidRDefault="00ED77CE" w:rsidP="0055468A">
            <w:pPr>
              <w:pStyle w:val="a7"/>
              <w:ind w:firstLineChars="0" w:firstLine="0"/>
            </w:pPr>
            <w:r>
              <w:t>;</w:t>
            </w:r>
          </w:p>
          <w:p w14:paraId="7E464A8E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u_2_4_1_3.buyer_mes is '</w:t>
            </w:r>
            <w:r>
              <w:rPr>
                <w:rFonts w:hint="eastAsia"/>
              </w:rPr>
              <w:t>买家信息</w:t>
            </w:r>
            <w:r>
              <w:rPr>
                <w:rFonts w:hint="eastAsia"/>
              </w:rPr>
              <w:t>';</w:t>
            </w:r>
          </w:p>
          <w:p w14:paraId="4DE6C874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u_2_4_1_3.buyer_mes.id_buyer is 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';</w:t>
            </w:r>
          </w:p>
          <w:p w14:paraId="3577899B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u_2_4_1_3.buyer_mes.name_buyer is '</w:t>
            </w:r>
            <w:r>
              <w:rPr>
                <w:rFonts w:hint="eastAsia"/>
              </w:rPr>
              <w:t>买家昵称</w:t>
            </w:r>
            <w:r>
              <w:rPr>
                <w:rFonts w:hint="eastAsia"/>
              </w:rPr>
              <w:t>';</w:t>
            </w:r>
          </w:p>
          <w:p w14:paraId="44BDB19F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u_2_4_1_3.buyer_mes.pass_buyer is '</w:t>
            </w:r>
            <w:r>
              <w:rPr>
                <w:rFonts w:hint="eastAsia"/>
              </w:rPr>
              <w:t>买家密码</w:t>
            </w:r>
            <w:r>
              <w:rPr>
                <w:rFonts w:hint="eastAsia"/>
              </w:rPr>
              <w:t>';</w:t>
            </w:r>
          </w:p>
          <w:p w14:paraId="3A367747" w14:textId="77777777" w:rsidR="00ED77CE" w:rsidRDefault="00ED77CE" w:rsidP="0055468A">
            <w:pPr>
              <w:pStyle w:val="a7"/>
              <w:ind w:firstLineChars="0" w:firstLine="0"/>
            </w:pPr>
            <w:r>
              <w:t>commen</w:t>
            </w:r>
            <w:r>
              <w:rPr>
                <w:rFonts w:hint="eastAsia"/>
              </w:rPr>
              <w:t>t on column u_2_4_1_3.buyer_mes.adress_buyer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23D6E525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u_2_4_1_3.buyer_mes.call_buyer is '</w:t>
            </w:r>
            <w:r>
              <w:rPr>
                <w:rFonts w:hint="eastAsia"/>
              </w:rPr>
              <w:t>买家联系方式</w:t>
            </w:r>
            <w:r>
              <w:rPr>
                <w:rFonts w:hint="eastAsia"/>
              </w:rPr>
              <w:t>';</w:t>
            </w:r>
          </w:p>
          <w:p w14:paraId="4EE2F89B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u_2_4_1_3.buyer_mes.score_buyer is '</w:t>
            </w:r>
            <w:r>
              <w:rPr>
                <w:rFonts w:hint="eastAsia"/>
              </w:rPr>
              <w:t>买家信誉积分</w:t>
            </w:r>
            <w:r>
              <w:rPr>
                <w:rFonts w:hint="eastAsia"/>
              </w:rPr>
              <w:t>';</w:t>
            </w:r>
          </w:p>
          <w:p w14:paraId="6E7ACC99" w14:textId="06218474" w:rsidR="00D27330" w:rsidRPr="00974E3A" w:rsidRDefault="00D27330" w:rsidP="0055468A">
            <w:pPr>
              <w:pStyle w:val="a7"/>
              <w:ind w:firstLineChars="0" w:firstLine="0"/>
            </w:pPr>
          </w:p>
        </w:tc>
      </w:tr>
    </w:tbl>
    <w:p w14:paraId="28AEBDCF" w14:textId="49B009F1" w:rsidR="00ED77CE" w:rsidRPr="00ED77CE" w:rsidRDefault="00ED77CE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图书信息</w:t>
      </w:r>
    </w:p>
    <w:p w14:paraId="3F05E83F" w14:textId="45FFE931" w:rsidR="00D27330" w:rsidRDefault="00E218C1" w:rsidP="00D27330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2.1.4.3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 w:rsidR="00D27330">
        <w:t xml:space="preserve"> </w:t>
      </w:r>
      <w:proofErr w:type="spellStart"/>
      <w:r w:rsidR="00D27330">
        <w:t>b</w:t>
      </w:r>
      <w:r w:rsidR="00D27330" w:rsidRPr="00E20CBD">
        <w:t>ook</w:t>
      </w:r>
      <w:r w:rsidR="00D27330">
        <w:t>s</w:t>
      </w:r>
      <w:r w:rsidR="00DA7562">
        <w:t>_mes</w:t>
      </w:r>
      <w:proofErr w:type="spellEnd"/>
      <w:r w:rsidR="00D27330">
        <w:rPr>
          <w:rFonts w:hint="eastAsia"/>
        </w:rPr>
        <w:t>（</w:t>
      </w:r>
      <w:proofErr w:type="spellStart"/>
      <w:r w:rsidR="00D27330">
        <w:t>id_book</w:t>
      </w:r>
      <w:proofErr w:type="spellEnd"/>
      <w:r w:rsidR="00D27330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4D7BD3" w:rsidRPr="004D7BD3" w14:paraId="4E3CEAEF" w14:textId="77777777" w:rsidTr="00023C91">
        <w:tc>
          <w:tcPr>
            <w:tcW w:w="1081" w:type="dxa"/>
            <w:shd w:val="clear" w:color="auto" w:fill="D9D9D9"/>
          </w:tcPr>
          <w:p w14:paraId="4A004E81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08D07652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中文名</w:t>
            </w:r>
          </w:p>
        </w:tc>
        <w:tc>
          <w:tcPr>
            <w:tcW w:w="1440" w:type="dxa"/>
            <w:shd w:val="clear" w:color="auto" w:fill="D9D9D9"/>
          </w:tcPr>
          <w:p w14:paraId="4057D7E5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英文名</w:t>
            </w:r>
          </w:p>
        </w:tc>
        <w:tc>
          <w:tcPr>
            <w:tcW w:w="2036" w:type="dxa"/>
            <w:shd w:val="clear" w:color="auto" w:fill="D9D9D9"/>
          </w:tcPr>
          <w:p w14:paraId="05023733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类型</w:t>
            </w:r>
            <w:r w:rsidRPr="004D7BD3">
              <w:t>(</w:t>
            </w:r>
            <w:r w:rsidRPr="004D7BD3">
              <w:rPr>
                <w:rFonts w:hint="eastAsia"/>
              </w:rPr>
              <w:t>宽度</w:t>
            </w:r>
            <w:r w:rsidRPr="004D7BD3">
              <w:t>)/</w:t>
            </w:r>
            <w:r w:rsidRPr="004D7BD3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410C4C2F" w14:textId="77777777" w:rsidR="004D7BD3" w:rsidRPr="004D7BD3" w:rsidRDefault="004D7BD3" w:rsidP="004D7BD3">
            <w:pPr>
              <w:jc w:val="center"/>
            </w:pPr>
            <w:proofErr w:type="gramStart"/>
            <w:r w:rsidRPr="004D7BD3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0FD38ACF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4180D19C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05F6202C" w14:textId="77777777" w:rsidR="004D7BD3" w:rsidRPr="004D7BD3" w:rsidRDefault="004D7BD3" w:rsidP="004D7BD3">
            <w:pPr>
              <w:jc w:val="center"/>
            </w:pPr>
            <w:r w:rsidRPr="004D7BD3">
              <w:rPr>
                <w:rFonts w:hint="eastAsia"/>
              </w:rPr>
              <w:t>备注</w:t>
            </w:r>
          </w:p>
        </w:tc>
      </w:tr>
      <w:tr w:rsidR="004D7BD3" w:rsidRPr="004D7BD3" w14:paraId="0F3AC5F8" w14:textId="77777777" w:rsidTr="00023C91">
        <w:tc>
          <w:tcPr>
            <w:tcW w:w="1081" w:type="dxa"/>
          </w:tcPr>
          <w:p w14:paraId="120DC073" w14:textId="56EB1A92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1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349CA54A" w14:textId="77777777" w:rsidR="004D7BD3" w:rsidRPr="004D7BD3" w:rsidRDefault="004D7BD3" w:rsidP="004D7BD3">
            <w:r w:rsidRPr="004D7BD3">
              <w:rPr>
                <w:rFonts w:hint="eastAsia"/>
              </w:rPr>
              <w:t>图书号</w:t>
            </w:r>
          </w:p>
        </w:tc>
        <w:tc>
          <w:tcPr>
            <w:tcW w:w="1440" w:type="dxa"/>
          </w:tcPr>
          <w:p w14:paraId="787DD37B" w14:textId="77777777" w:rsidR="004D7BD3" w:rsidRPr="004D7BD3" w:rsidRDefault="004D7BD3" w:rsidP="004D7BD3">
            <w:proofErr w:type="spellStart"/>
            <w:r w:rsidRPr="004D7BD3">
              <w:t>id_book</w:t>
            </w:r>
            <w:proofErr w:type="spellEnd"/>
          </w:p>
        </w:tc>
        <w:tc>
          <w:tcPr>
            <w:tcW w:w="2036" w:type="dxa"/>
          </w:tcPr>
          <w:p w14:paraId="0E272074" w14:textId="77777777" w:rsidR="004D7BD3" w:rsidRPr="004D7BD3" w:rsidRDefault="004D7BD3" w:rsidP="004D7BD3">
            <w:proofErr w:type="gramStart"/>
            <w:r w:rsidRPr="004D7BD3">
              <w:rPr>
                <w:rFonts w:hint="eastAsia"/>
              </w:rPr>
              <w:t>c</w:t>
            </w:r>
            <w:r w:rsidRPr="004D7BD3">
              <w:t>har(</w:t>
            </w:r>
            <w:proofErr w:type="gramEnd"/>
            <w:r w:rsidRPr="004D7BD3">
              <w:t>10)</w:t>
            </w:r>
          </w:p>
        </w:tc>
        <w:tc>
          <w:tcPr>
            <w:tcW w:w="1083" w:type="dxa"/>
          </w:tcPr>
          <w:p w14:paraId="0E14C4E8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4DD2A5B0" w14:textId="77777777" w:rsidR="004D7BD3" w:rsidRPr="004D7BD3" w:rsidRDefault="004D7BD3" w:rsidP="004D7BD3"/>
        </w:tc>
        <w:tc>
          <w:tcPr>
            <w:tcW w:w="1083" w:type="dxa"/>
          </w:tcPr>
          <w:p w14:paraId="252B2DA0" w14:textId="77777777" w:rsidR="004D7BD3" w:rsidRPr="004D7BD3" w:rsidRDefault="004D7BD3" w:rsidP="004D7BD3"/>
        </w:tc>
        <w:tc>
          <w:tcPr>
            <w:tcW w:w="1079" w:type="dxa"/>
          </w:tcPr>
          <w:p w14:paraId="0482210E" w14:textId="77777777" w:rsidR="004D7BD3" w:rsidRPr="004D7BD3" w:rsidRDefault="004D7BD3" w:rsidP="004D7BD3"/>
        </w:tc>
      </w:tr>
      <w:tr w:rsidR="004D7BD3" w:rsidRPr="004D7BD3" w14:paraId="38128994" w14:textId="77777777" w:rsidTr="00023C91">
        <w:tc>
          <w:tcPr>
            <w:tcW w:w="1081" w:type="dxa"/>
          </w:tcPr>
          <w:p w14:paraId="5CC97131" w14:textId="1DC6F6B5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2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3708442F" w14:textId="77777777" w:rsidR="004D7BD3" w:rsidRPr="004D7BD3" w:rsidRDefault="004D7BD3" w:rsidP="004D7BD3">
            <w:proofErr w:type="gramStart"/>
            <w:r w:rsidRPr="004D7BD3">
              <w:rPr>
                <w:rFonts w:hint="eastAsia"/>
              </w:rPr>
              <w:t>商家号</w:t>
            </w:r>
            <w:proofErr w:type="gramEnd"/>
          </w:p>
        </w:tc>
        <w:tc>
          <w:tcPr>
            <w:tcW w:w="1440" w:type="dxa"/>
          </w:tcPr>
          <w:p w14:paraId="532CA1AE" w14:textId="77777777" w:rsidR="004D7BD3" w:rsidRPr="004D7BD3" w:rsidRDefault="004D7BD3" w:rsidP="004D7BD3">
            <w:proofErr w:type="spellStart"/>
            <w:r w:rsidRPr="004D7BD3">
              <w:t>id_seller</w:t>
            </w:r>
            <w:proofErr w:type="spellEnd"/>
          </w:p>
        </w:tc>
        <w:tc>
          <w:tcPr>
            <w:tcW w:w="2036" w:type="dxa"/>
          </w:tcPr>
          <w:p w14:paraId="72436B8C" w14:textId="77777777" w:rsidR="004D7BD3" w:rsidRPr="004D7BD3" w:rsidRDefault="004D7BD3" w:rsidP="004D7BD3">
            <w:proofErr w:type="gramStart"/>
            <w:r w:rsidRPr="004D7BD3">
              <w:rPr>
                <w:rFonts w:hint="eastAsia"/>
              </w:rPr>
              <w:t>c</w:t>
            </w:r>
            <w:r w:rsidRPr="004D7BD3">
              <w:t>har(</w:t>
            </w:r>
            <w:proofErr w:type="gramEnd"/>
            <w:r w:rsidRPr="004D7BD3">
              <w:t xml:space="preserve">10) </w:t>
            </w:r>
          </w:p>
        </w:tc>
        <w:tc>
          <w:tcPr>
            <w:tcW w:w="1083" w:type="dxa"/>
          </w:tcPr>
          <w:p w14:paraId="1F81C3CF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5041B00B" w14:textId="77777777" w:rsidR="004D7BD3" w:rsidRPr="004D7BD3" w:rsidRDefault="004D7BD3" w:rsidP="004D7BD3"/>
        </w:tc>
        <w:tc>
          <w:tcPr>
            <w:tcW w:w="1083" w:type="dxa"/>
          </w:tcPr>
          <w:p w14:paraId="030B79A8" w14:textId="77777777" w:rsidR="004D7BD3" w:rsidRPr="004D7BD3" w:rsidRDefault="004D7BD3" w:rsidP="004D7BD3"/>
        </w:tc>
        <w:tc>
          <w:tcPr>
            <w:tcW w:w="1079" w:type="dxa"/>
          </w:tcPr>
          <w:p w14:paraId="6A46C578" w14:textId="77777777" w:rsidR="004D7BD3" w:rsidRPr="004D7BD3" w:rsidRDefault="004D7BD3" w:rsidP="004D7BD3"/>
        </w:tc>
      </w:tr>
      <w:tr w:rsidR="004D7BD3" w:rsidRPr="004D7BD3" w14:paraId="56066FC6" w14:textId="77777777" w:rsidTr="00023C91">
        <w:tc>
          <w:tcPr>
            <w:tcW w:w="1081" w:type="dxa"/>
          </w:tcPr>
          <w:p w14:paraId="3A34BC59" w14:textId="4DE8666F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3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142A640C" w14:textId="77777777" w:rsidR="004D7BD3" w:rsidRPr="004D7BD3" w:rsidRDefault="004D7BD3" w:rsidP="004D7BD3">
            <w:r w:rsidRPr="004D7BD3">
              <w:rPr>
                <w:rFonts w:hint="eastAsia"/>
              </w:rPr>
              <w:t>图书名称</w:t>
            </w:r>
          </w:p>
        </w:tc>
        <w:tc>
          <w:tcPr>
            <w:tcW w:w="1440" w:type="dxa"/>
          </w:tcPr>
          <w:p w14:paraId="394CDF4D" w14:textId="77777777" w:rsidR="004D7BD3" w:rsidRPr="004D7BD3" w:rsidRDefault="004D7BD3" w:rsidP="004D7BD3">
            <w:proofErr w:type="spellStart"/>
            <w:r w:rsidRPr="004D7BD3">
              <w:t>name__book</w:t>
            </w:r>
            <w:proofErr w:type="spellEnd"/>
          </w:p>
        </w:tc>
        <w:tc>
          <w:tcPr>
            <w:tcW w:w="2036" w:type="dxa"/>
          </w:tcPr>
          <w:p w14:paraId="551F56A0" w14:textId="77777777" w:rsidR="004D7BD3" w:rsidRPr="004D7BD3" w:rsidRDefault="004D7BD3" w:rsidP="004D7BD3">
            <w:r w:rsidRPr="004D7BD3">
              <w:t xml:space="preserve">varchar (100) </w:t>
            </w:r>
          </w:p>
        </w:tc>
        <w:tc>
          <w:tcPr>
            <w:tcW w:w="1083" w:type="dxa"/>
          </w:tcPr>
          <w:p w14:paraId="2E4B272C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142A7DCE" w14:textId="77777777" w:rsidR="004D7BD3" w:rsidRPr="004D7BD3" w:rsidRDefault="004D7BD3" w:rsidP="004D7BD3"/>
        </w:tc>
        <w:tc>
          <w:tcPr>
            <w:tcW w:w="1083" w:type="dxa"/>
          </w:tcPr>
          <w:p w14:paraId="3D2911DE" w14:textId="77777777" w:rsidR="004D7BD3" w:rsidRPr="004D7BD3" w:rsidRDefault="004D7BD3" w:rsidP="004D7BD3"/>
        </w:tc>
        <w:tc>
          <w:tcPr>
            <w:tcW w:w="1079" w:type="dxa"/>
          </w:tcPr>
          <w:p w14:paraId="6B9F36CE" w14:textId="77777777" w:rsidR="004D7BD3" w:rsidRPr="004D7BD3" w:rsidRDefault="004D7BD3" w:rsidP="004D7BD3"/>
        </w:tc>
      </w:tr>
      <w:tr w:rsidR="004D7BD3" w:rsidRPr="004D7BD3" w14:paraId="53830E35" w14:textId="77777777" w:rsidTr="00023C91">
        <w:tc>
          <w:tcPr>
            <w:tcW w:w="1081" w:type="dxa"/>
          </w:tcPr>
          <w:p w14:paraId="4FFAF158" w14:textId="2382F729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4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6909A4D1" w14:textId="77777777" w:rsidR="004D7BD3" w:rsidRPr="004D7BD3" w:rsidRDefault="004D7BD3" w:rsidP="004D7BD3">
            <w:r w:rsidRPr="004D7BD3">
              <w:rPr>
                <w:rFonts w:hint="eastAsia"/>
              </w:rPr>
              <w:t>价格</w:t>
            </w:r>
          </w:p>
        </w:tc>
        <w:tc>
          <w:tcPr>
            <w:tcW w:w="1440" w:type="dxa"/>
          </w:tcPr>
          <w:p w14:paraId="3204DCB0" w14:textId="77777777" w:rsidR="004D7BD3" w:rsidRPr="004D7BD3" w:rsidRDefault="004D7BD3" w:rsidP="004D7BD3">
            <w:proofErr w:type="spellStart"/>
            <w:r w:rsidRPr="004D7BD3">
              <w:t>price_book</w:t>
            </w:r>
            <w:proofErr w:type="spellEnd"/>
          </w:p>
        </w:tc>
        <w:tc>
          <w:tcPr>
            <w:tcW w:w="2036" w:type="dxa"/>
          </w:tcPr>
          <w:p w14:paraId="7F9321F4" w14:textId="77777777" w:rsidR="004D7BD3" w:rsidRPr="004D7BD3" w:rsidRDefault="004D7BD3" w:rsidP="004D7BD3">
            <w:proofErr w:type="gramStart"/>
            <w:r w:rsidRPr="004D7BD3">
              <w:t>number(</w:t>
            </w:r>
            <w:proofErr w:type="gramEnd"/>
            <w:r w:rsidRPr="004D7BD3">
              <w:t>5,</w:t>
            </w:r>
            <w:r w:rsidRPr="004D7BD3">
              <w:rPr>
                <w:rFonts w:hint="eastAsia"/>
              </w:rPr>
              <w:t>2</w:t>
            </w:r>
            <w:r w:rsidRPr="004D7BD3">
              <w:t>)</w:t>
            </w:r>
          </w:p>
        </w:tc>
        <w:tc>
          <w:tcPr>
            <w:tcW w:w="1083" w:type="dxa"/>
          </w:tcPr>
          <w:p w14:paraId="4A8A7B8F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3DB308C6" w14:textId="77777777" w:rsidR="004D7BD3" w:rsidRPr="004D7BD3" w:rsidRDefault="004D7BD3" w:rsidP="004D7BD3"/>
        </w:tc>
        <w:tc>
          <w:tcPr>
            <w:tcW w:w="1083" w:type="dxa"/>
          </w:tcPr>
          <w:p w14:paraId="18645605" w14:textId="77777777" w:rsidR="004D7BD3" w:rsidRPr="004D7BD3" w:rsidRDefault="004D7BD3" w:rsidP="004D7BD3"/>
        </w:tc>
        <w:tc>
          <w:tcPr>
            <w:tcW w:w="1079" w:type="dxa"/>
          </w:tcPr>
          <w:p w14:paraId="5C44B93C" w14:textId="77777777" w:rsidR="004D7BD3" w:rsidRPr="004D7BD3" w:rsidRDefault="004D7BD3" w:rsidP="004D7BD3"/>
        </w:tc>
      </w:tr>
      <w:tr w:rsidR="004D7BD3" w:rsidRPr="004D7BD3" w14:paraId="05E50E41" w14:textId="77777777" w:rsidTr="00023C91">
        <w:tc>
          <w:tcPr>
            <w:tcW w:w="1081" w:type="dxa"/>
          </w:tcPr>
          <w:p w14:paraId="65C4F82B" w14:textId="4C5CE178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5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50717F8F" w14:textId="77777777" w:rsidR="004D7BD3" w:rsidRPr="004D7BD3" w:rsidRDefault="004D7BD3" w:rsidP="004D7BD3">
            <w:r w:rsidRPr="004D7BD3">
              <w:rPr>
                <w:rFonts w:hint="eastAsia"/>
              </w:rPr>
              <w:t>出版社</w:t>
            </w:r>
          </w:p>
        </w:tc>
        <w:tc>
          <w:tcPr>
            <w:tcW w:w="1440" w:type="dxa"/>
          </w:tcPr>
          <w:p w14:paraId="2D37670B" w14:textId="77777777" w:rsidR="004D7BD3" w:rsidRPr="004D7BD3" w:rsidRDefault="004D7BD3" w:rsidP="004D7BD3">
            <w:proofErr w:type="spellStart"/>
            <w:r w:rsidRPr="004D7BD3">
              <w:rPr>
                <w:rFonts w:ascii="Arial" w:hAnsi="Arial" w:cs="Arial"/>
                <w:color w:val="000000"/>
                <w:shd w:val="clear" w:color="auto" w:fill="FFFFFF"/>
              </w:rPr>
              <w:t>press</w:t>
            </w:r>
            <w:r w:rsidRPr="004D7BD3">
              <w:t>_book</w:t>
            </w:r>
            <w:proofErr w:type="spellEnd"/>
          </w:p>
        </w:tc>
        <w:tc>
          <w:tcPr>
            <w:tcW w:w="2036" w:type="dxa"/>
          </w:tcPr>
          <w:p w14:paraId="4178DF85" w14:textId="77777777" w:rsidR="004D7BD3" w:rsidRPr="004D7BD3" w:rsidRDefault="004D7BD3" w:rsidP="004D7BD3">
            <w:r w:rsidRPr="004D7BD3">
              <w:t>varchar (100)</w:t>
            </w:r>
          </w:p>
        </w:tc>
        <w:tc>
          <w:tcPr>
            <w:tcW w:w="1083" w:type="dxa"/>
          </w:tcPr>
          <w:p w14:paraId="5523D8F1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5B467768" w14:textId="77777777" w:rsidR="004D7BD3" w:rsidRPr="004D7BD3" w:rsidRDefault="004D7BD3" w:rsidP="004D7BD3"/>
        </w:tc>
        <w:tc>
          <w:tcPr>
            <w:tcW w:w="1083" w:type="dxa"/>
          </w:tcPr>
          <w:p w14:paraId="395FB32A" w14:textId="77777777" w:rsidR="004D7BD3" w:rsidRPr="004D7BD3" w:rsidRDefault="004D7BD3" w:rsidP="004D7BD3"/>
        </w:tc>
        <w:tc>
          <w:tcPr>
            <w:tcW w:w="1079" w:type="dxa"/>
          </w:tcPr>
          <w:p w14:paraId="276918B1" w14:textId="77777777" w:rsidR="004D7BD3" w:rsidRPr="004D7BD3" w:rsidRDefault="004D7BD3" w:rsidP="004D7BD3"/>
        </w:tc>
      </w:tr>
      <w:tr w:rsidR="004D7BD3" w:rsidRPr="004D7BD3" w14:paraId="40870F80" w14:textId="77777777" w:rsidTr="00023C91">
        <w:tc>
          <w:tcPr>
            <w:tcW w:w="1081" w:type="dxa"/>
          </w:tcPr>
          <w:p w14:paraId="3F607FD2" w14:textId="161E8A35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6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74147B92" w14:textId="77777777" w:rsidR="004D7BD3" w:rsidRPr="004D7BD3" w:rsidRDefault="004D7BD3" w:rsidP="004D7BD3">
            <w:r w:rsidRPr="004D7BD3">
              <w:rPr>
                <w:rFonts w:hint="eastAsia"/>
              </w:rPr>
              <w:t>出版时间</w:t>
            </w:r>
          </w:p>
        </w:tc>
        <w:tc>
          <w:tcPr>
            <w:tcW w:w="1440" w:type="dxa"/>
          </w:tcPr>
          <w:p w14:paraId="50D5798A" w14:textId="77777777" w:rsidR="004D7BD3" w:rsidRPr="004D7BD3" w:rsidRDefault="004D7BD3" w:rsidP="004D7BD3">
            <w:proofErr w:type="spellStart"/>
            <w:r w:rsidRPr="004D7BD3">
              <w:t>time_book</w:t>
            </w:r>
            <w:proofErr w:type="spellEnd"/>
          </w:p>
        </w:tc>
        <w:tc>
          <w:tcPr>
            <w:tcW w:w="2036" w:type="dxa"/>
          </w:tcPr>
          <w:p w14:paraId="28A47362" w14:textId="39E0410D" w:rsidR="004D7BD3" w:rsidRPr="004D7BD3" w:rsidRDefault="004D7BD3" w:rsidP="004D7BD3">
            <w:r w:rsidRPr="004D7BD3">
              <w:rPr>
                <w:rFonts w:hint="eastAsia"/>
              </w:rPr>
              <w:t>dat</w:t>
            </w:r>
            <w:r w:rsidR="00FB719B">
              <w:t>e</w:t>
            </w:r>
          </w:p>
        </w:tc>
        <w:tc>
          <w:tcPr>
            <w:tcW w:w="1083" w:type="dxa"/>
          </w:tcPr>
          <w:p w14:paraId="47EB3EAF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26D08F60" w14:textId="77777777" w:rsidR="004D7BD3" w:rsidRPr="004D7BD3" w:rsidRDefault="004D7BD3" w:rsidP="004D7BD3"/>
        </w:tc>
        <w:tc>
          <w:tcPr>
            <w:tcW w:w="1083" w:type="dxa"/>
          </w:tcPr>
          <w:p w14:paraId="2A191A83" w14:textId="77777777" w:rsidR="004D7BD3" w:rsidRPr="004D7BD3" w:rsidRDefault="004D7BD3" w:rsidP="004D7BD3"/>
        </w:tc>
        <w:tc>
          <w:tcPr>
            <w:tcW w:w="1079" w:type="dxa"/>
          </w:tcPr>
          <w:p w14:paraId="201AD5C1" w14:textId="14437AF7" w:rsidR="004D7BD3" w:rsidRPr="004D7BD3" w:rsidRDefault="00FB719B" w:rsidP="004D7BD3">
            <w:r w:rsidRPr="00023C91">
              <w:t>年</w:t>
            </w:r>
            <w:r w:rsidRPr="00023C91">
              <w:t>-</w:t>
            </w:r>
            <w:r w:rsidRPr="00023C91">
              <w:t>月</w:t>
            </w:r>
            <w:r w:rsidRPr="00023C91">
              <w:t>-</w:t>
            </w:r>
            <w:r w:rsidRPr="00023C91">
              <w:t>日</w:t>
            </w:r>
          </w:p>
        </w:tc>
      </w:tr>
      <w:tr w:rsidR="004D7BD3" w:rsidRPr="004D7BD3" w14:paraId="4EFF18E2" w14:textId="77777777" w:rsidTr="00023C91">
        <w:tc>
          <w:tcPr>
            <w:tcW w:w="1081" w:type="dxa"/>
          </w:tcPr>
          <w:p w14:paraId="186A78CB" w14:textId="57AD18E2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7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47A8CEAD" w14:textId="77777777" w:rsidR="004D7BD3" w:rsidRPr="004D7BD3" w:rsidRDefault="004D7BD3" w:rsidP="004D7BD3">
            <w:r w:rsidRPr="004D7BD3">
              <w:rPr>
                <w:rFonts w:hint="eastAsia"/>
              </w:rPr>
              <w:t>图书数量</w:t>
            </w:r>
          </w:p>
        </w:tc>
        <w:tc>
          <w:tcPr>
            <w:tcW w:w="1440" w:type="dxa"/>
          </w:tcPr>
          <w:p w14:paraId="320D8EE7" w14:textId="77777777" w:rsidR="004D7BD3" w:rsidRPr="004D7BD3" w:rsidRDefault="004D7BD3" w:rsidP="004D7BD3">
            <w:proofErr w:type="spellStart"/>
            <w:r w:rsidRPr="004D7BD3">
              <w:t>sum__book</w:t>
            </w:r>
            <w:proofErr w:type="spellEnd"/>
          </w:p>
        </w:tc>
        <w:tc>
          <w:tcPr>
            <w:tcW w:w="2036" w:type="dxa"/>
          </w:tcPr>
          <w:p w14:paraId="4D2FF568" w14:textId="745993FA" w:rsidR="004D7BD3" w:rsidRPr="004D7BD3" w:rsidRDefault="00943BEE" w:rsidP="004D7BD3">
            <w:proofErr w:type="spellStart"/>
            <w:proofErr w:type="gramStart"/>
            <w:r>
              <w:t>dec</w:t>
            </w:r>
            <w:proofErr w:type="spellEnd"/>
            <w:r w:rsidR="004D7BD3" w:rsidRPr="004D7BD3">
              <w:t>(</w:t>
            </w:r>
            <w:proofErr w:type="gramEnd"/>
            <w:r w:rsidR="004D7BD3" w:rsidRPr="004D7BD3">
              <w:t>5,0)</w:t>
            </w:r>
          </w:p>
        </w:tc>
        <w:tc>
          <w:tcPr>
            <w:tcW w:w="1083" w:type="dxa"/>
          </w:tcPr>
          <w:p w14:paraId="43E6672E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791125BA" w14:textId="77777777" w:rsidR="004D7BD3" w:rsidRPr="004D7BD3" w:rsidRDefault="004D7BD3" w:rsidP="004D7BD3"/>
        </w:tc>
        <w:tc>
          <w:tcPr>
            <w:tcW w:w="1083" w:type="dxa"/>
          </w:tcPr>
          <w:p w14:paraId="21E13E7E" w14:textId="77777777" w:rsidR="004D7BD3" w:rsidRPr="004D7BD3" w:rsidRDefault="004D7BD3" w:rsidP="004D7BD3"/>
        </w:tc>
        <w:tc>
          <w:tcPr>
            <w:tcW w:w="1079" w:type="dxa"/>
          </w:tcPr>
          <w:p w14:paraId="59272D3B" w14:textId="77777777" w:rsidR="004D7BD3" w:rsidRPr="004D7BD3" w:rsidRDefault="004D7BD3" w:rsidP="004D7BD3"/>
        </w:tc>
      </w:tr>
      <w:tr w:rsidR="004D7BD3" w:rsidRPr="004D7BD3" w14:paraId="3AB1896F" w14:textId="77777777" w:rsidTr="00023C91">
        <w:tc>
          <w:tcPr>
            <w:tcW w:w="1081" w:type="dxa"/>
          </w:tcPr>
          <w:p w14:paraId="2B6A77E2" w14:textId="06DFFB71" w:rsidR="004D7BD3" w:rsidRPr="004D7BD3" w:rsidRDefault="004D7BD3" w:rsidP="004D7BD3">
            <w:pPr>
              <w:ind w:left="420"/>
            </w:pPr>
            <w:r w:rsidRPr="004D7BD3">
              <w:fldChar w:fldCharType="begin"/>
            </w:r>
            <w:r w:rsidRPr="004D7BD3">
              <w:instrText xml:space="preserve"> SEQ  </w:instrText>
            </w:r>
            <w:r w:rsidRPr="004D7BD3">
              <w:instrText>表格编号</w:instrText>
            </w:r>
            <w:r w:rsidRPr="004D7BD3">
              <w:instrText xml:space="preserve"> \* ARABIC \s 5 </w:instrText>
            </w:r>
            <w:r w:rsidRPr="004D7BD3">
              <w:fldChar w:fldCharType="separate"/>
            </w:r>
            <w:r w:rsidR="00D60492">
              <w:rPr>
                <w:noProof/>
              </w:rPr>
              <w:t>8</w:t>
            </w:r>
            <w:r w:rsidRPr="004D7BD3">
              <w:fldChar w:fldCharType="end"/>
            </w:r>
          </w:p>
        </w:tc>
        <w:tc>
          <w:tcPr>
            <w:tcW w:w="1440" w:type="dxa"/>
          </w:tcPr>
          <w:p w14:paraId="2E85F484" w14:textId="77777777" w:rsidR="004D7BD3" w:rsidRPr="004D7BD3" w:rsidRDefault="004D7BD3" w:rsidP="004D7BD3">
            <w:r w:rsidRPr="004D7BD3">
              <w:rPr>
                <w:rFonts w:hint="eastAsia"/>
              </w:rPr>
              <w:t>图书类型</w:t>
            </w:r>
          </w:p>
        </w:tc>
        <w:tc>
          <w:tcPr>
            <w:tcW w:w="1440" w:type="dxa"/>
          </w:tcPr>
          <w:p w14:paraId="64023681" w14:textId="77777777" w:rsidR="004D7BD3" w:rsidRPr="004D7BD3" w:rsidRDefault="004D7BD3" w:rsidP="004D7BD3">
            <w:proofErr w:type="spellStart"/>
            <w:r w:rsidRPr="004D7BD3">
              <w:t>type_book</w:t>
            </w:r>
            <w:proofErr w:type="spellEnd"/>
          </w:p>
        </w:tc>
        <w:tc>
          <w:tcPr>
            <w:tcW w:w="2036" w:type="dxa"/>
          </w:tcPr>
          <w:p w14:paraId="43F1E8CD" w14:textId="3A636159" w:rsidR="004D7BD3" w:rsidRPr="004D7BD3" w:rsidRDefault="004D7BD3" w:rsidP="004D7BD3">
            <w:proofErr w:type="gramStart"/>
            <w:r w:rsidRPr="004D7BD3">
              <w:rPr>
                <w:rFonts w:hint="eastAsia"/>
              </w:rPr>
              <w:t>v</w:t>
            </w:r>
            <w:r w:rsidRPr="004D7BD3">
              <w:t>ar</w:t>
            </w:r>
            <w:r w:rsidRPr="004D7BD3">
              <w:rPr>
                <w:rFonts w:hint="eastAsia"/>
              </w:rPr>
              <w:t>c</w:t>
            </w:r>
            <w:r w:rsidRPr="004D7BD3">
              <w:t>har(</w:t>
            </w:r>
            <w:proofErr w:type="gramEnd"/>
            <w:r w:rsidRPr="004D7BD3">
              <w:t>1</w:t>
            </w:r>
            <w:r w:rsidR="00FB719B">
              <w:t>2</w:t>
            </w:r>
            <w:r w:rsidRPr="004D7BD3">
              <w:t>)</w:t>
            </w:r>
          </w:p>
        </w:tc>
        <w:tc>
          <w:tcPr>
            <w:tcW w:w="1083" w:type="dxa"/>
          </w:tcPr>
          <w:p w14:paraId="327CD691" w14:textId="77777777" w:rsidR="004D7BD3" w:rsidRPr="004D7BD3" w:rsidRDefault="004D7BD3" w:rsidP="004D7BD3">
            <w:r w:rsidRPr="004D7BD3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7A404733" w14:textId="77777777" w:rsidR="004D7BD3" w:rsidRPr="004D7BD3" w:rsidRDefault="004D7BD3" w:rsidP="004D7BD3"/>
        </w:tc>
        <w:tc>
          <w:tcPr>
            <w:tcW w:w="1083" w:type="dxa"/>
          </w:tcPr>
          <w:p w14:paraId="0EF85728" w14:textId="77777777" w:rsidR="004D7BD3" w:rsidRPr="004D7BD3" w:rsidRDefault="004D7BD3" w:rsidP="004D7BD3"/>
        </w:tc>
        <w:tc>
          <w:tcPr>
            <w:tcW w:w="1079" w:type="dxa"/>
          </w:tcPr>
          <w:p w14:paraId="68345519" w14:textId="77777777" w:rsidR="004D7BD3" w:rsidRPr="004D7BD3" w:rsidRDefault="004D7BD3" w:rsidP="004D7BD3"/>
        </w:tc>
      </w:tr>
    </w:tbl>
    <w:p w14:paraId="5B23971B" w14:textId="0A257F03" w:rsidR="00D27330" w:rsidRDefault="00D27330" w:rsidP="00D27330">
      <w:pPr>
        <w:jc w:val="center"/>
      </w:pPr>
      <w:r>
        <w:rPr>
          <w:rFonts w:hint="eastAsia"/>
        </w:rPr>
        <w:t>执行脚本（</w:t>
      </w:r>
      <w:r>
        <w:t>PostgreSQL</w:t>
      </w:r>
      <w:r>
        <w:rPr>
          <w:rFonts w:hint="eastAsia"/>
        </w:rPr>
        <w:t>，</w:t>
      </w:r>
      <w:r w:rsidR="009A7E5F" w:rsidRPr="00A955FE">
        <w:t>u_</w:t>
      </w:r>
      <w:r w:rsidR="009A7E5F">
        <w:t>2</w:t>
      </w:r>
      <w:r w:rsidR="009A7E5F" w:rsidRPr="00A955FE">
        <w:t>_4_</w:t>
      </w:r>
      <w:r w:rsidR="009A7E5F">
        <w:t>1</w:t>
      </w:r>
      <w:r w:rsidR="009A7E5F" w:rsidRPr="00A955FE">
        <w:t>_</w:t>
      </w:r>
      <w:r w:rsidR="009A7E5F"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27330" w:rsidRPr="00974E3A" w14:paraId="0C85D91D" w14:textId="77777777" w:rsidTr="0055468A">
        <w:tc>
          <w:tcPr>
            <w:tcW w:w="5000" w:type="pct"/>
            <w:shd w:val="clear" w:color="auto" w:fill="auto"/>
          </w:tcPr>
          <w:p w14:paraId="482F683A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创建表：图书信息</w:t>
            </w:r>
          </w:p>
          <w:p w14:paraId="68601EB6" w14:textId="77777777" w:rsidR="00ED77CE" w:rsidRDefault="00ED77CE" w:rsidP="0055468A">
            <w:pPr>
              <w:pStyle w:val="a7"/>
              <w:ind w:firstLineChars="0" w:firstLine="0"/>
            </w:pPr>
            <w:r>
              <w:t>create table u_2_4_1_</w:t>
            </w:r>
            <w:proofErr w:type="gramStart"/>
            <w:r>
              <w:t>3.books</w:t>
            </w:r>
            <w:proofErr w:type="gramEnd"/>
            <w:r>
              <w:t>_mes</w:t>
            </w:r>
          </w:p>
          <w:p w14:paraId="3BFBD725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(</w:t>
            </w:r>
          </w:p>
          <w:p w14:paraId="1CFE6787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48EA2CD7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22B39FF9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name__book</w:t>
            </w:r>
            <w:proofErr w:type="spellEnd"/>
            <w:r>
              <w:t xml:space="preserve"> varchar (100) not </w:t>
            </w:r>
            <w:proofErr w:type="gramStart"/>
            <w:r>
              <w:t>null ,</w:t>
            </w:r>
            <w:proofErr w:type="gramEnd"/>
          </w:p>
          <w:p w14:paraId="6A1AF83D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77811E78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press_book</w:t>
            </w:r>
            <w:proofErr w:type="spellEnd"/>
            <w:r>
              <w:t xml:space="preserve"> varchar (100) not </w:t>
            </w:r>
            <w:proofErr w:type="gramStart"/>
            <w:r>
              <w:t>null ,</w:t>
            </w:r>
            <w:proofErr w:type="gramEnd"/>
          </w:p>
          <w:p w14:paraId="167D54B9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time_book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2477A332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5,0) not null ,</w:t>
            </w:r>
          </w:p>
          <w:p w14:paraId="06AA835A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type_book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12) not null ,</w:t>
            </w:r>
          </w:p>
          <w:p w14:paraId="335CE880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3985F285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)</w:t>
            </w:r>
          </w:p>
          <w:p w14:paraId="6F8639F1" w14:textId="77777777" w:rsidR="00ED77CE" w:rsidRDefault="00ED77CE" w:rsidP="0055468A">
            <w:pPr>
              <w:pStyle w:val="a7"/>
              <w:ind w:firstLineChars="0" w:firstLine="0"/>
            </w:pPr>
            <w:r>
              <w:t>;</w:t>
            </w:r>
          </w:p>
          <w:p w14:paraId="747996DC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u_2_4_1_3.books_mes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';</w:t>
            </w:r>
          </w:p>
          <w:p w14:paraId="6CAA33E3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u_2_4_1_3.books_mes.id_book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7A2207A0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u_2_4_1_3.books_mes.id_seller is '</w:t>
            </w:r>
            <w:proofErr w:type="gramStart"/>
            <w:r>
              <w:rPr>
                <w:rFonts w:hint="eastAsia"/>
              </w:rPr>
              <w:t>商家号</w:t>
            </w:r>
            <w:proofErr w:type="gramEnd"/>
            <w:r>
              <w:rPr>
                <w:rFonts w:hint="eastAsia"/>
              </w:rPr>
              <w:t>';</w:t>
            </w:r>
          </w:p>
          <w:p w14:paraId="653B214D" w14:textId="77777777" w:rsidR="00ED77CE" w:rsidRDefault="00ED77CE" w:rsidP="0055468A">
            <w:pPr>
              <w:pStyle w:val="a7"/>
              <w:ind w:firstLineChars="0" w:firstLine="0"/>
            </w:pPr>
            <w:r>
              <w:t>comment on</w:t>
            </w:r>
            <w:r>
              <w:rPr>
                <w:rFonts w:hint="eastAsia"/>
              </w:rPr>
              <w:t xml:space="preserve"> column u_2_4_1_3.books_mes.name__book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587A6412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u_2_4_1_3.books_mes.price_book is 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';</w:t>
            </w:r>
          </w:p>
          <w:p w14:paraId="31611949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u_2_4_1_3.books_mes.press_book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16C2DA37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u_2_4_1_3.books_mes.time_book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34C4E9E1" w14:textId="77777777" w:rsidR="00ED77CE" w:rsidRDefault="00ED77CE" w:rsidP="0055468A">
            <w:pPr>
              <w:pStyle w:val="a7"/>
              <w:ind w:firstLineChars="0" w:firstLine="0"/>
            </w:pPr>
            <w:r>
              <w:t>comment on column u_2_4_1_3.b</w:t>
            </w:r>
            <w:r>
              <w:rPr>
                <w:rFonts w:hint="eastAsia"/>
              </w:rPr>
              <w:t>ooks_mes.sum__book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077BFCBD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u_2_4_1_3.books_mes.type_book is '</w:t>
            </w:r>
            <w:r>
              <w:rPr>
                <w:rFonts w:hint="eastAsia"/>
              </w:rPr>
              <w:t>图书类型</w:t>
            </w:r>
            <w:r>
              <w:rPr>
                <w:rFonts w:hint="eastAsia"/>
              </w:rPr>
              <w:t>';</w:t>
            </w:r>
          </w:p>
          <w:p w14:paraId="2FDB562D" w14:textId="014D2473" w:rsidR="00D27330" w:rsidRPr="00974E3A" w:rsidRDefault="00D27330" w:rsidP="0055468A">
            <w:pPr>
              <w:pStyle w:val="a7"/>
              <w:ind w:firstLineChars="0" w:firstLine="0"/>
            </w:pPr>
          </w:p>
        </w:tc>
      </w:tr>
    </w:tbl>
    <w:p w14:paraId="7B810E56" w14:textId="4BCE0E90" w:rsidR="00ED77CE" w:rsidRPr="00ED77CE" w:rsidRDefault="00ED77CE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违规图书处理信息</w:t>
      </w:r>
    </w:p>
    <w:p w14:paraId="4AFCDC08" w14:textId="65332213" w:rsidR="00D27330" w:rsidRDefault="00E218C1" w:rsidP="00D27330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2.1.4.3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 w:rsidR="00D27330">
        <w:t xml:space="preserve"> </w:t>
      </w:r>
      <w:proofErr w:type="spellStart"/>
      <w:r w:rsidR="00D27330">
        <w:t>i</w:t>
      </w:r>
      <w:r w:rsidR="00D27330" w:rsidRPr="00E20CBD">
        <w:t>llegal</w:t>
      </w:r>
      <w:r w:rsidR="00D27330">
        <w:rPr>
          <w:rFonts w:hint="eastAsia"/>
        </w:rPr>
        <w:t>_</w:t>
      </w:r>
      <w:r w:rsidR="00D27330">
        <w:t>book</w:t>
      </w:r>
      <w:r w:rsidR="00DA7562">
        <w:t>_mes</w:t>
      </w:r>
      <w:proofErr w:type="spellEnd"/>
      <w:r w:rsidR="00D27330">
        <w:rPr>
          <w:rFonts w:hint="eastAsia"/>
        </w:rPr>
        <w:t>（</w:t>
      </w:r>
      <w:proofErr w:type="spellStart"/>
      <w:r w:rsidR="00D27330">
        <w:t>id_book</w:t>
      </w:r>
      <w:proofErr w:type="spellEnd"/>
      <w:r w:rsidR="00D27330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023C91" w:rsidRPr="00023C91" w14:paraId="0511C7BB" w14:textId="77777777" w:rsidTr="00023C91">
        <w:tc>
          <w:tcPr>
            <w:tcW w:w="1081" w:type="dxa"/>
            <w:shd w:val="clear" w:color="auto" w:fill="D9D9D9"/>
          </w:tcPr>
          <w:p w14:paraId="2F90986C" w14:textId="77777777" w:rsidR="00023C91" w:rsidRPr="00023C91" w:rsidRDefault="00023C91" w:rsidP="00023C91">
            <w:pPr>
              <w:jc w:val="center"/>
            </w:pPr>
            <w:r w:rsidRPr="00023C91">
              <w:t>编号</w:t>
            </w:r>
          </w:p>
        </w:tc>
        <w:tc>
          <w:tcPr>
            <w:tcW w:w="1440" w:type="dxa"/>
            <w:shd w:val="clear" w:color="auto" w:fill="D9D9D9"/>
          </w:tcPr>
          <w:p w14:paraId="59342DD1" w14:textId="77777777" w:rsidR="00023C91" w:rsidRPr="00023C91" w:rsidRDefault="00023C91" w:rsidP="00023C91">
            <w:pPr>
              <w:jc w:val="center"/>
            </w:pPr>
            <w:r w:rsidRPr="00023C91">
              <w:t>中文名</w:t>
            </w:r>
          </w:p>
        </w:tc>
        <w:tc>
          <w:tcPr>
            <w:tcW w:w="1440" w:type="dxa"/>
            <w:shd w:val="clear" w:color="auto" w:fill="D9D9D9"/>
          </w:tcPr>
          <w:p w14:paraId="41CE88D0" w14:textId="77777777" w:rsidR="00023C91" w:rsidRPr="00023C91" w:rsidRDefault="00023C91" w:rsidP="00023C91">
            <w:pPr>
              <w:jc w:val="center"/>
            </w:pPr>
            <w:r w:rsidRPr="00023C91">
              <w:t>英文名</w:t>
            </w:r>
          </w:p>
        </w:tc>
        <w:tc>
          <w:tcPr>
            <w:tcW w:w="2036" w:type="dxa"/>
            <w:shd w:val="clear" w:color="auto" w:fill="D9D9D9"/>
          </w:tcPr>
          <w:p w14:paraId="2B635DE5" w14:textId="77777777" w:rsidR="00023C91" w:rsidRPr="00023C91" w:rsidRDefault="00023C91" w:rsidP="00023C91">
            <w:pPr>
              <w:jc w:val="center"/>
            </w:pPr>
            <w:r w:rsidRPr="00023C91">
              <w:t>类型</w:t>
            </w:r>
            <w:r w:rsidRPr="00023C91">
              <w:t>(</w:t>
            </w:r>
            <w:r w:rsidRPr="00023C91">
              <w:t>宽度</w:t>
            </w:r>
            <w:r w:rsidRPr="00023C91">
              <w:t>)/</w:t>
            </w:r>
            <w:r w:rsidRPr="00023C91">
              <w:t>参照</w:t>
            </w:r>
          </w:p>
        </w:tc>
        <w:tc>
          <w:tcPr>
            <w:tcW w:w="1083" w:type="dxa"/>
            <w:shd w:val="clear" w:color="auto" w:fill="D9D9D9"/>
          </w:tcPr>
          <w:p w14:paraId="1E15D4DD" w14:textId="77777777" w:rsidR="00023C91" w:rsidRPr="00023C91" w:rsidRDefault="00023C91" w:rsidP="00023C91">
            <w:pPr>
              <w:jc w:val="center"/>
            </w:pPr>
            <w:proofErr w:type="gramStart"/>
            <w:r w:rsidRPr="00023C91"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4693DE61" w14:textId="77777777" w:rsidR="00023C91" w:rsidRPr="00023C91" w:rsidRDefault="00023C91" w:rsidP="00023C91">
            <w:pPr>
              <w:jc w:val="center"/>
            </w:pPr>
            <w:r w:rsidRPr="00023C91"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31C6FCA4" w14:textId="77777777" w:rsidR="00023C91" w:rsidRPr="00023C91" w:rsidRDefault="00023C91" w:rsidP="00023C91">
            <w:pPr>
              <w:jc w:val="center"/>
            </w:pPr>
            <w:r w:rsidRPr="00023C91">
              <w:t>唯一</w:t>
            </w:r>
          </w:p>
        </w:tc>
        <w:tc>
          <w:tcPr>
            <w:tcW w:w="1079" w:type="dxa"/>
            <w:shd w:val="clear" w:color="auto" w:fill="D9D9D9"/>
          </w:tcPr>
          <w:p w14:paraId="39D6EB68" w14:textId="77777777" w:rsidR="00023C91" w:rsidRPr="00023C91" w:rsidRDefault="00023C91" w:rsidP="00023C91">
            <w:pPr>
              <w:jc w:val="center"/>
            </w:pPr>
            <w:r w:rsidRPr="00023C91">
              <w:t>备注</w:t>
            </w:r>
          </w:p>
        </w:tc>
      </w:tr>
      <w:tr w:rsidR="00023C91" w:rsidRPr="00023C91" w14:paraId="04DF6E57" w14:textId="77777777" w:rsidTr="00023C91">
        <w:tc>
          <w:tcPr>
            <w:tcW w:w="1081" w:type="dxa"/>
          </w:tcPr>
          <w:p w14:paraId="16280756" w14:textId="1799575E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1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18AE1CC6" w14:textId="77777777" w:rsidR="00023C91" w:rsidRPr="00023C91" w:rsidRDefault="00023C91" w:rsidP="00023C91">
            <w:r w:rsidRPr="00023C91">
              <w:t>图书号</w:t>
            </w:r>
          </w:p>
        </w:tc>
        <w:tc>
          <w:tcPr>
            <w:tcW w:w="1440" w:type="dxa"/>
          </w:tcPr>
          <w:p w14:paraId="6A92AA0C" w14:textId="77777777" w:rsidR="00023C91" w:rsidRPr="00023C91" w:rsidRDefault="00023C91" w:rsidP="00023C91">
            <w:proofErr w:type="spellStart"/>
            <w:r w:rsidRPr="00023C91">
              <w:t>id_book</w:t>
            </w:r>
            <w:proofErr w:type="spellEnd"/>
          </w:p>
        </w:tc>
        <w:tc>
          <w:tcPr>
            <w:tcW w:w="2036" w:type="dxa"/>
          </w:tcPr>
          <w:p w14:paraId="17929190" w14:textId="77777777" w:rsidR="00023C91" w:rsidRPr="00023C91" w:rsidRDefault="00023C91" w:rsidP="00023C91">
            <w:proofErr w:type="gramStart"/>
            <w:r w:rsidRPr="00023C91">
              <w:t>char(</w:t>
            </w:r>
            <w:proofErr w:type="gramEnd"/>
            <w:r w:rsidRPr="00023C91">
              <w:t>10)</w:t>
            </w:r>
          </w:p>
        </w:tc>
        <w:tc>
          <w:tcPr>
            <w:tcW w:w="1083" w:type="dxa"/>
          </w:tcPr>
          <w:p w14:paraId="6CE6F6CF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7397578F" w14:textId="77777777" w:rsidR="00023C91" w:rsidRPr="00023C91" w:rsidRDefault="00023C91" w:rsidP="00023C91"/>
        </w:tc>
        <w:tc>
          <w:tcPr>
            <w:tcW w:w="1083" w:type="dxa"/>
          </w:tcPr>
          <w:p w14:paraId="10070C9A" w14:textId="77777777" w:rsidR="00023C91" w:rsidRPr="00023C91" w:rsidRDefault="00023C91" w:rsidP="00023C91"/>
        </w:tc>
        <w:tc>
          <w:tcPr>
            <w:tcW w:w="1079" w:type="dxa"/>
          </w:tcPr>
          <w:p w14:paraId="797B28F6" w14:textId="77777777" w:rsidR="00023C91" w:rsidRPr="00023C91" w:rsidRDefault="00023C91" w:rsidP="00023C91"/>
        </w:tc>
      </w:tr>
      <w:tr w:rsidR="00023C91" w:rsidRPr="00023C91" w14:paraId="23BC1097" w14:textId="77777777" w:rsidTr="00023C91">
        <w:tc>
          <w:tcPr>
            <w:tcW w:w="1081" w:type="dxa"/>
          </w:tcPr>
          <w:p w14:paraId="0A98B495" w14:textId="5D29C1F3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2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1F547BB7" w14:textId="77777777" w:rsidR="00023C91" w:rsidRPr="00023C91" w:rsidRDefault="00023C91" w:rsidP="00023C91">
            <w:proofErr w:type="gramStart"/>
            <w:r w:rsidRPr="00023C91">
              <w:t>商家号</w:t>
            </w:r>
            <w:proofErr w:type="gramEnd"/>
          </w:p>
        </w:tc>
        <w:tc>
          <w:tcPr>
            <w:tcW w:w="1440" w:type="dxa"/>
          </w:tcPr>
          <w:p w14:paraId="071AEF2E" w14:textId="77777777" w:rsidR="00023C91" w:rsidRPr="00023C91" w:rsidRDefault="00023C91" w:rsidP="00023C91">
            <w:proofErr w:type="spellStart"/>
            <w:r w:rsidRPr="00023C91">
              <w:t>id_seller</w:t>
            </w:r>
            <w:proofErr w:type="spellEnd"/>
          </w:p>
        </w:tc>
        <w:tc>
          <w:tcPr>
            <w:tcW w:w="2036" w:type="dxa"/>
          </w:tcPr>
          <w:p w14:paraId="2F566711" w14:textId="77777777" w:rsidR="00023C91" w:rsidRPr="00023C91" w:rsidRDefault="00023C91" w:rsidP="00023C91">
            <w:proofErr w:type="gramStart"/>
            <w:r w:rsidRPr="00023C91">
              <w:t>char(</w:t>
            </w:r>
            <w:proofErr w:type="gramEnd"/>
            <w:r w:rsidRPr="00023C91">
              <w:t xml:space="preserve">10) </w:t>
            </w:r>
          </w:p>
        </w:tc>
        <w:tc>
          <w:tcPr>
            <w:tcW w:w="1083" w:type="dxa"/>
          </w:tcPr>
          <w:p w14:paraId="20BCC939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05806594" w14:textId="77777777" w:rsidR="00023C91" w:rsidRPr="00023C91" w:rsidRDefault="00023C91" w:rsidP="00023C91"/>
        </w:tc>
        <w:tc>
          <w:tcPr>
            <w:tcW w:w="1083" w:type="dxa"/>
          </w:tcPr>
          <w:p w14:paraId="29C59863" w14:textId="77777777" w:rsidR="00023C91" w:rsidRPr="00023C91" w:rsidRDefault="00023C91" w:rsidP="00023C91"/>
        </w:tc>
        <w:tc>
          <w:tcPr>
            <w:tcW w:w="1079" w:type="dxa"/>
          </w:tcPr>
          <w:p w14:paraId="1C73DB98" w14:textId="77777777" w:rsidR="00023C91" w:rsidRPr="00023C91" w:rsidRDefault="00023C91" w:rsidP="00023C91"/>
        </w:tc>
      </w:tr>
      <w:tr w:rsidR="00023C91" w:rsidRPr="00023C91" w14:paraId="6F169D84" w14:textId="77777777" w:rsidTr="00023C91">
        <w:tc>
          <w:tcPr>
            <w:tcW w:w="1081" w:type="dxa"/>
          </w:tcPr>
          <w:p w14:paraId="00D53771" w14:textId="40001E33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3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0EBCA193" w14:textId="77777777" w:rsidR="00023C91" w:rsidRPr="00023C91" w:rsidRDefault="00023C91" w:rsidP="00023C91">
            <w:r w:rsidRPr="00023C91">
              <w:t>图书名称</w:t>
            </w:r>
          </w:p>
        </w:tc>
        <w:tc>
          <w:tcPr>
            <w:tcW w:w="1440" w:type="dxa"/>
          </w:tcPr>
          <w:p w14:paraId="758F4EBB" w14:textId="77777777" w:rsidR="00023C91" w:rsidRPr="00023C91" w:rsidRDefault="00023C91" w:rsidP="00023C91">
            <w:proofErr w:type="spellStart"/>
            <w:r w:rsidRPr="00023C91">
              <w:t>name__book</w:t>
            </w:r>
            <w:proofErr w:type="spellEnd"/>
          </w:p>
        </w:tc>
        <w:tc>
          <w:tcPr>
            <w:tcW w:w="2036" w:type="dxa"/>
          </w:tcPr>
          <w:p w14:paraId="15CC4878" w14:textId="77777777" w:rsidR="00023C91" w:rsidRPr="00023C91" w:rsidRDefault="00023C91" w:rsidP="00023C91">
            <w:r w:rsidRPr="00023C91">
              <w:t xml:space="preserve">varchar (100) </w:t>
            </w:r>
          </w:p>
        </w:tc>
        <w:tc>
          <w:tcPr>
            <w:tcW w:w="1083" w:type="dxa"/>
          </w:tcPr>
          <w:p w14:paraId="5904EE72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2D3C76DD" w14:textId="77777777" w:rsidR="00023C91" w:rsidRPr="00023C91" w:rsidRDefault="00023C91" w:rsidP="00023C91"/>
        </w:tc>
        <w:tc>
          <w:tcPr>
            <w:tcW w:w="1083" w:type="dxa"/>
          </w:tcPr>
          <w:p w14:paraId="03A8C1E6" w14:textId="77777777" w:rsidR="00023C91" w:rsidRPr="00023C91" w:rsidRDefault="00023C91" w:rsidP="00023C91"/>
        </w:tc>
        <w:tc>
          <w:tcPr>
            <w:tcW w:w="1079" w:type="dxa"/>
          </w:tcPr>
          <w:p w14:paraId="7C233E36" w14:textId="77777777" w:rsidR="00023C91" w:rsidRPr="00023C91" w:rsidRDefault="00023C91" w:rsidP="00023C91"/>
        </w:tc>
      </w:tr>
      <w:tr w:rsidR="00023C91" w:rsidRPr="00023C91" w14:paraId="1C024C68" w14:textId="77777777" w:rsidTr="00023C91">
        <w:tc>
          <w:tcPr>
            <w:tcW w:w="1081" w:type="dxa"/>
          </w:tcPr>
          <w:p w14:paraId="51A5D38D" w14:textId="28B25BCC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4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61B1B923" w14:textId="77777777" w:rsidR="00023C91" w:rsidRPr="00023C91" w:rsidRDefault="00023C91" w:rsidP="00023C91">
            <w:r w:rsidRPr="00023C91">
              <w:t>价格</w:t>
            </w:r>
          </w:p>
        </w:tc>
        <w:tc>
          <w:tcPr>
            <w:tcW w:w="1440" w:type="dxa"/>
          </w:tcPr>
          <w:p w14:paraId="7A1869A6" w14:textId="77777777" w:rsidR="00023C91" w:rsidRPr="00023C91" w:rsidRDefault="00023C91" w:rsidP="00023C91">
            <w:proofErr w:type="spellStart"/>
            <w:r w:rsidRPr="00023C91">
              <w:t>price_book</w:t>
            </w:r>
            <w:proofErr w:type="spellEnd"/>
          </w:p>
        </w:tc>
        <w:tc>
          <w:tcPr>
            <w:tcW w:w="2036" w:type="dxa"/>
          </w:tcPr>
          <w:p w14:paraId="159A01C3" w14:textId="77777777" w:rsidR="00023C91" w:rsidRPr="00023C91" w:rsidRDefault="00023C91" w:rsidP="00023C91">
            <w:proofErr w:type="gramStart"/>
            <w:r w:rsidRPr="00023C91">
              <w:t>number(</w:t>
            </w:r>
            <w:proofErr w:type="gramEnd"/>
            <w:r w:rsidRPr="00023C91">
              <w:t>5,2)</w:t>
            </w:r>
          </w:p>
        </w:tc>
        <w:tc>
          <w:tcPr>
            <w:tcW w:w="1083" w:type="dxa"/>
          </w:tcPr>
          <w:p w14:paraId="50426470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1E140B49" w14:textId="77777777" w:rsidR="00023C91" w:rsidRPr="00023C91" w:rsidRDefault="00023C91" w:rsidP="00023C91"/>
        </w:tc>
        <w:tc>
          <w:tcPr>
            <w:tcW w:w="1083" w:type="dxa"/>
          </w:tcPr>
          <w:p w14:paraId="0201A6E5" w14:textId="77777777" w:rsidR="00023C91" w:rsidRPr="00023C91" w:rsidRDefault="00023C91" w:rsidP="00023C91"/>
        </w:tc>
        <w:tc>
          <w:tcPr>
            <w:tcW w:w="1079" w:type="dxa"/>
          </w:tcPr>
          <w:p w14:paraId="146C5B96" w14:textId="77777777" w:rsidR="00023C91" w:rsidRPr="00023C91" w:rsidRDefault="00023C91" w:rsidP="00023C91"/>
        </w:tc>
      </w:tr>
      <w:tr w:rsidR="00023C91" w:rsidRPr="00023C91" w14:paraId="525777A3" w14:textId="77777777" w:rsidTr="00023C91">
        <w:tc>
          <w:tcPr>
            <w:tcW w:w="1081" w:type="dxa"/>
          </w:tcPr>
          <w:p w14:paraId="1F3A0421" w14:textId="07F63B33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5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0FBD315F" w14:textId="77777777" w:rsidR="00023C91" w:rsidRPr="00023C91" w:rsidRDefault="00023C91" w:rsidP="00023C91">
            <w:r w:rsidRPr="00023C91">
              <w:t>出版社</w:t>
            </w:r>
          </w:p>
        </w:tc>
        <w:tc>
          <w:tcPr>
            <w:tcW w:w="1440" w:type="dxa"/>
          </w:tcPr>
          <w:p w14:paraId="681BB2A5" w14:textId="77777777" w:rsidR="00023C91" w:rsidRPr="00023C91" w:rsidRDefault="00023C91" w:rsidP="00023C91">
            <w:proofErr w:type="spellStart"/>
            <w:r w:rsidRPr="00023C91">
              <w:rPr>
                <w:color w:val="000000"/>
                <w:shd w:val="clear" w:color="auto" w:fill="FFFFFF"/>
              </w:rPr>
              <w:t>press</w:t>
            </w:r>
            <w:r w:rsidRPr="00023C91">
              <w:t>_book</w:t>
            </w:r>
            <w:proofErr w:type="spellEnd"/>
          </w:p>
        </w:tc>
        <w:tc>
          <w:tcPr>
            <w:tcW w:w="2036" w:type="dxa"/>
          </w:tcPr>
          <w:p w14:paraId="09A1596F" w14:textId="77777777" w:rsidR="00023C91" w:rsidRPr="00023C91" w:rsidRDefault="00023C91" w:rsidP="00023C91">
            <w:r w:rsidRPr="00023C91">
              <w:t>varchar (100)</w:t>
            </w:r>
          </w:p>
        </w:tc>
        <w:tc>
          <w:tcPr>
            <w:tcW w:w="1083" w:type="dxa"/>
          </w:tcPr>
          <w:p w14:paraId="0DF0A39C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63C1588F" w14:textId="77777777" w:rsidR="00023C91" w:rsidRPr="00023C91" w:rsidRDefault="00023C91" w:rsidP="00023C91"/>
        </w:tc>
        <w:tc>
          <w:tcPr>
            <w:tcW w:w="1083" w:type="dxa"/>
          </w:tcPr>
          <w:p w14:paraId="0B6F4B55" w14:textId="77777777" w:rsidR="00023C91" w:rsidRPr="00023C91" w:rsidRDefault="00023C91" w:rsidP="00023C91"/>
        </w:tc>
        <w:tc>
          <w:tcPr>
            <w:tcW w:w="1079" w:type="dxa"/>
          </w:tcPr>
          <w:p w14:paraId="47A9A623" w14:textId="77777777" w:rsidR="00023C91" w:rsidRPr="00023C91" w:rsidRDefault="00023C91" w:rsidP="00023C91"/>
        </w:tc>
      </w:tr>
      <w:tr w:rsidR="00023C91" w:rsidRPr="00023C91" w14:paraId="2EE8D1AB" w14:textId="77777777" w:rsidTr="00023C91">
        <w:tc>
          <w:tcPr>
            <w:tcW w:w="1081" w:type="dxa"/>
          </w:tcPr>
          <w:p w14:paraId="009589C7" w14:textId="7676118C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6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03D33771" w14:textId="77777777" w:rsidR="00023C91" w:rsidRPr="00023C91" w:rsidRDefault="00023C91" w:rsidP="00023C91">
            <w:r w:rsidRPr="00023C91">
              <w:t>出版时间</w:t>
            </w:r>
          </w:p>
        </w:tc>
        <w:tc>
          <w:tcPr>
            <w:tcW w:w="1440" w:type="dxa"/>
          </w:tcPr>
          <w:p w14:paraId="59029A9B" w14:textId="77777777" w:rsidR="00023C91" w:rsidRPr="00023C91" w:rsidRDefault="00023C91" w:rsidP="00023C91">
            <w:proofErr w:type="spellStart"/>
            <w:r w:rsidRPr="00023C91">
              <w:t>time_book</w:t>
            </w:r>
            <w:proofErr w:type="spellEnd"/>
          </w:p>
        </w:tc>
        <w:tc>
          <w:tcPr>
            <w:tcW w:w="2036" w:type="dxa"/>
          </w:tcPr>
          <w:p w14:paraId="53F20641" w14:textId="5F750380" w:rsidR="00023C91" w:rsidRPr="00023C91" w:rsidRDefault="00023C91" w:rsidP="00023C91">
            <w:r w:rsidRPr="00023C91">
              <w:t>dat</w:t>
            </w:r>
            <w:r w:rsidR="00FB719B">
              <w:t>e</w:t>
            </w:r>
          </w:p>
        </w:tc>
        <w:tc>
          <w:tcPr>
            <w:tcW w:w="1083" w:type="dxa"/>
          </w:tcPr>
          <w:p w14:paraId="06E6D351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60458CE3" w14:textId="77777777" w:rsidR="00023C91" w:rsidRPr="00023C91" w:rsidRDefault="00023C91" w:rsidP="00023C91"/>
        </w:tc>
        <w:tc>
          <w:tcPr>
            <w:tcW w:w="1083" w:type="dxa"/>
          </w:tcPr>
          <w:p w14:paraId="673ABEB9" w14:textId="77777777" w:rsidR="00023C91" w:rsidRPr="00023C91" w:rsidRDefault="00023C91" w:rsidP="00023C91"/>
        </w:tc>
        <w:tc>
          <w:tcPr>
            <w:tcW w:w="1079" w:type="dxa"/>
          </w:tcPr>
          <w:p w14:paraId="53B3AC60" w14:textId="5AEB409D" w:rsidR="00023C91" w:rsidRPr="00023C91" w:rsidRDefault="00FB719B" w:rsidP="00023C91">
            <w:r w:rsidRPr="00023C91">
              <w:t>年</w:t>
            </w:r>
            <w:r w:rsidRPr="00023C91">
              <w:t>-</w:t>
            </w:r>
            <w:r w:rsidRPr="00023C91">
              <w:t>月</w:t>
            </w:r>
            <w:r w:rsidRPr="00023C91">
              <w:t>-</w:t>
            </w:r>
            <w:r w:rsidRPr="00023C91">
              <w:t>日</w:t>
            </w:r>
          </w:p>
        </w:tc>
      </w:tr>
      <w:tr w:rsidR="00023C91" w:rsidRPr="00023C91" w14:paraId="20732858" w14:textId="77777777" w:rsidTr="00023C91">
        <w:tc>
          <w:tcPr>
            <w:tcW w:w="1081" w:type="dxa"/>
          </w:tcPr>
          <w:p w14:paraId="34C04B16" w14:textId="51EBC031" w:rsidR="00023C91" w:rsidRPr="00023C91" w:rsidRDefault="00023C91" w:rsidP="00023C91">
            <w:pPr>
              <w:ind w:left="420"/>
            </w:pPr>
            <w:r w:rsidRPr="00023C91">
              <w:fldChar w:fldCharType="begin"/>
            </w:r>
            <w:r w:rsidRPr="00023C91">
              <w:instrText xml:space="preserve"> SEQ  </w:instrText>
            </w:r>
            <w:r w:rsidRPr="00023C91">
              <w:instrText>表格编号</w:instrText>
            </w:r>
            <w:r w:rsidRPr="00023C91">
              <w:instrText xml:space="preserve"> \* ARABIC \s 5 </w:instrText>
            </w:r>
            <w:r w:rsidRPr="00023C91">
              <w:fldChar w:fldCharType="separate"/>
            </w:r>
            <w:r w:rsidR="00D60492">
              <w:rPr>
                <w:noProof/>
              </w:rPr>
              <w:t>7</w:t>
            </w:r>
            <w:r w:rsidRPr="00023C91">
              <w:fldChar w:fldCharType="end"/>
            </w:r>
          </w:p>
        </w:tc>
        <w:tc>
          <w:tcPr>
            <w:tcW w:w="1440" w:type="dxa"/>
          </w:tcPr>
          <w:p w14:paraId="500D6D26" w14:textId="77777777" w:rsidR="00023C91" w:rsidRPr="00023C91" w:rsidRDefault="00023C91" w:rsidP="00023C91">
            <w:r w:rsidRPr="00023C91">
              <w:t>图书数量</w:t>
            </w:r>
          </w:p>
        </w:tc>
        <w:tc>
          <w:tcPr>
            <w:tcW w:w="1440" w:type="dxa"/>
          </w:tcPr>
          <w:p w14:paraId="2E2122B2" w14:textId="77777777" w:rsidR="00023C91" w:rsidRPr="00023C91" w:rsidRDefault="00023C91" w:rsidP="00023C91">
            <w:proofErr w:type="spellStart"/>
            <w:r w:rsidRPr="00023C91">
              <w:t>sum__book</w:t>
            </w:r>
            <w:proofErr w:type="spellEnd"/>
          </w:p>
        </w:tc>
        <w:tc>
          <w:tcPr>
            <w:tcW w:w="2036" w:type="dxa"/>
          </w:tcPr>
          <w:p w14:paraId="483CE2FA" w14:textId="6C2CA49B" w:rsidR="00023C91" w:rsidRPr="00023C91" w:rsidRDefault="00943BEE" w:rsidP="00023C91">
            <w:proofErr w:type="spellStart"/>
            <w:proofErr w:type="gramStart"/>
            <w:r>
              <w:t>dec</w:t>
            </w:r>
            <w:proofErr w:type="spellEnd"/>
            <w:r w:rsidR="00023C91" w:rsidRPr="00023C91">
              <w:t>(</w:t>
            </w:r>
            <w:proofErr w:type="gramEnd"/>
            <w:r w:rsidR="00023C91" w:rsidRPr="00023C91">
              <w:t>5,0)</w:t>
            </w:r>
          </w:p>
        </w:tc>
        <w:tc>
          <w:tcPr>
            <w:tcW w:w="1083" w:type="dxa"/>
          </w:tcPr>
          <w:p w14:paraId="62DC6244" w14:textId="77777777" w:rsidR="00023C91" w:rsidRPr="00023C91" w:rsidRDefault="00023C91" w:rsidP="00023C91">
            <w:r w:rsidRPr="00023C91">
              <w:t>n</w:t>
            </w:r>
          </w:p>
        </w:tc>
        <w:tc>
          <w:tcPr>
            <w:tcW w:w="1440" w:type="dxa"/>
          </w:tcPr>
          <w:p w14:paraId="3BB2B58D" w14:textId="77777777" w:rsidR="00023C91" w:rsidRPr="00023C91" w:rsidRDefault="00023C91" w:rsidP="00023C91"/>
        </w:tc>
        <w:tc>
          <w:tcPr>
            <w:tcW w:w="1083" w:type="dxa"/>
          </w:tcPr>
          <w:p w14:paraId="51EBBCCF" w14:textId="77777777" w:rsidR="00023C91" w:rsidRPr="00023C91" w:rsidRDefault="00023C91" w:rsidP="00023C91"/>
        </w:tc>
        <w:tc>
          <w:tcPr>
            <w:tcW w:w="1079" w:type="dxa"/>
          </w:tcPr>
          <w:p w14:paraId="5BB74231" w14:textId="77777777" w:rsidR="00023C91" w:rsidRPr="00023C91" w:rsidRDefault="00023C91" w:rsidP="00023C91"/>
        </w:tc>
      </w:tr>
    </w:tbl>
    <w:p w14:paraId="3798DCB5" w14:textId="6CBA3D0E" w:rsidR="00D27330" w:rsidRDefault="00D27330" w:rsidP="00D27330">
      <w:pPr>
        <w:jc w:val="center"/>
      </w:pPr>
      <w:r>
        <w:rPr>
          <w:rFonts w:hint="eastAsia"/>
        </w:rPr>
        <w:t>执行脚本（</w:t>
      </w:r>
      <w:r>
        <w:t>PostgreSQL</w:t>
      </w:r>
      <w:r>
        <w:rPr>
          <w:rFonts w:hint="eastAsia"/>
        </w:rPr>
        <w:t>，</w:t>
      </w:r>
      <w:r w:rsidR="009A7E5F" w:rsidRPr="00A955FE">
        <w:t>u_</w:t>
      </w:r>
      <w:r w:rsidR="009A7E5F">
        <w:t>2</w:t>
      </w:r>
      <w:r w:rsidR="009A7E5F" w:rsidRPr="00A955FE">
        <w:t>_4_</w:t>
      </w:r>
      <w:r w:rsidR="009A7E5F">
        <w:t>1</w:t>
      </w:r>
      <w:r w:rsidR="009A7E5F" w:rsidRPr="00A955FE">
        <w:t>_</w:t>
      </w:r>
      <w:r w:rsidR="009A7E5F"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27330" w:rsidRPr="00974E3A" w14:paraId="48C380F9" w14:textId="77777777" w:rsidTr="0055468A">
        <w:tc>
          <w:tcPr>
            <w:tcW w:w="5000" w:type="pct"/>
            <w:shd w:val="clear" w:color="auto" w:fill="auto"/>
          </w:tcPr>
          <w:p w14:paraId="2B916C20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创建表：违规图书处理信息</w:t>
            </w:r>
          </w:p>
          <w:p w14:paraId="30BF3424" w14:textId="77777777" w:rsidR="00ED77CE" w:rsidRDefault="00ED77CE" w:rsidP="0055468A">
            <w:pPr>
              <w:pStyle w:val="a7"/>
              <w:ind w:firstLineChars="0" w:firstLine="0"/>
            </w:pPr>
            <w:r>
              <w:t>create table u_2_4_1_</w:t>
            </w:r>
            <w:proofErr w:type="gramStart"/>
            <w:r>
              <w:t>3.illegal</w:t>
            </w:r>
            <w:proofErr w:type="gramEnd"/>
            <w:r>
              <w:t>_book_mes</w:t>
            </w:r>
          </w:p>
          <w:p w14:paraId="61DBBF4A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(</w:t>
            </w:r>
          </w:p>
          <w:p w14:paraId="180B9813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16B070DA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5D402674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name__book</w:t>
            </w:r>
            <w:proofErr w:type="spellEnd"/>
            <w:r>
              <w:t xml:space="preserve"> varchar (100) not </w:t>
            </w:r>
            <w:proofErr w:type="gramStart"/>
            <w:r>
              <w:t>null ,</w:t>
            </w:r>
            <w:proofErr w:type="gramEnd"/>
          </w:p>
          <w:p w14:paraId="5F6A1335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71A821FA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press_book</w:t>
            </w:r>
            <w:proofErr w:type="spellEnd"/>
            <w:r>
              <w:t xml:space="preserve"> varchar (100) not </w:t>
            </w:r>
            <w:proofErr w:type="gramStart"/>
            <w:r>
              <w:t>null ,</w:t>
            </w:r>
            <w:proofErr w:type="gramEnd"/>
          </w:p>
          <w:p w14:paraId="61ED816C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time_book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410A9D28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5,0) not null ,</w:t>
            </w:r>
          </w:p>
          <w:p w14:paraId="4883BCB3" w14:textId="77777777" w:rsidR="00ED77CE" w:rsidRDefault="00ED77CE" w:rsidP="0055468A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511AF12A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  )</w:t>
            </w:r>
          </w:p>
          <w:p w14:paraId="2B9CAEF1" w14:textId="77777777" w:rsidR="00ED77CE" w:rsidRDefault="00ED77CE" w:rsidP="0055468A">
            <w:pPr>
              <w:pStyle w:val="a7"/>
              <w:ind w:firstLineChars="0" w:firstLine="0"/>
            </w:pPr>
            <w:r>
              <w:t>;</w:t>
            </w:r>
          </w:p>
          <w:p w14:paraId="79D6EBDB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u_2_4_1_3.illegal_book_mes is '</w:t>
            </w:r>
            <w:r>
              <w:rPr>
                <w:rFonts w:hint="eastAsia"/>
              </w:rPr>
              <w:t>违规图书处理信息</w:t>
            </w:r>
            <w:r>
              <w:rPr>
                <w:rFonts w:hint="eastAsia"/>
              </w:rPr>
              <w:t>';</w:t>
            </w:r>
          </w:p>
          <w:p w14:paraId="6FCAF4C3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u_2_4_1_3.illegal_book_mes.id_book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652AEE65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u_2_4_1_3.illegal_book_mes.id_seller is '</w:t>
            </w:r>
            <w:proofErr w:type="gramStart"/>
            <w:r>
              <w:rPr>
                <w:rFonts w:hint="eastAsia"/>
              </w:rPr>
              <w:t>商家号</w:t>
            </w:r>
            <w:proofErr w:type="gramEnd"/>
            <w:r>
              <w:rPr>
                <w:rFonts w:hint="eastAsia"/>
              </w:rPr>
              <w:t>';</w:t>
            </w:r>
          </w:p>
          <w:p w14:paraId="2A547C57" w14:textId="77777777" w:rsidR="00ED77CE" w:rsidRDefault="00ED77CE" w:rsidP="0055468A">
            <w:pPr>
              <w:pStyle w:val="a7"/>
              <w:ind w:firstLineChars="0" w:firstLine="0"/>
            </w:pPr>
            <w:r>
              <w:t xml:space="preserve">comment </w:t>
            </w:r>
            <w:r>
              <w:rPr>
                <w:rFonts w:hint="eastAsia"/>
              </w:rPr>
              <w:t>on column u_2_4_1_3.illegal_book_mes.name__book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6A3E43EA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u_2_4_1_3.illegal_book_mes.price_book is 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';</w:t>
            </w:r>
          </w:p>
          <w:p w14:paraId="788B296A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u_2_4_1_3.illegal_book_mes.press_book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5D6CDE82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u_2_4_1_3.illegal_book_mes.time_book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2275A2B1" w14:textId="77777777" w:rsidR="00ED77CE" w:rsidRDefault="00ED77CE" w:rsidP="0055468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u_2_4_1_3.illegal_book_mes.sum__book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3C7DFF9A" w14:textId="34A1137E" w:rsidR="00D27330" w:rsidRPr="00974E3A" w:rsidRDefault="00D27330" w:rsidP="0055468A">
            <w:pPr>
              <w:pStyle w:val="a7"/>
              <w:ind w:firstLineChars="0" w:firstLine="0"/>
            </w:pPr>
          </w:p>
        </w:tc>
      </w:tr>
    </w:tbl>
    <w:p w14:paraId="19E18060" w14:textId="7861B300" w:rsidR="00A53994" w:rsidRDefault="00CB4417" w:rsidP="00A53994">
      <w:pPr>
        <w:pStyle w:val="2"/>
      </w:pPr>
      <w:bookmarkStart w:id="44" w:name="_Toc24927013"/>
      <w:r>
        <w:rPr>
          <w:rFonts w:hint="eastAsia"/>
        </w:rPr>
        <w:lastRenderedPageBreak/>
        <w:t>买家业务</w:t>
      </w:r>
      <w:bookmarkEnd w:id="44"/>
    </w:p>
    <w:p w14:paraId="7B06985F" w14:textId="77777777" w:rsidR="00A53994" w:rsidRDefault="00A53994" w:rsidP="00A53994">
      <w:pPr>
        <w:pStyle w:val="3"/>
      </w:pPr>
      <w:bookmarkStart w:id="45" w:name="_Toc24927014"/>
      <w:r>
        <w:rPr>
          <w:rFonts w:hint="eastAsia"/>
        </w:rPr>
        <w:t>程序流程图</w:t>
      </w:r>
      <w:bookmarkEnd w:id="45"/>
    </w:p>
    <w:p w14:paraId="471068E0" w14:textId="656893C7" w:rsidR="00A53994" w:rsidRDefault="004E4905" w:rsidP="00263B95">
      <w:pPr>
        <w:pStyle w:val="4"/>
        <w:jc w:val="left"/>
      </w:pPr>
      <w:bookmarkStart w:id="46" w:name="_Toc24927015"/>
      <w:r>
        <w:rPr>
          <w:rFonts w:hint="eastAsia"/>
        </w:rPr>
        <w:t>加入</w:t>
      </w:r>
      <w:r w:rsidRPr="001C056E">
        <w:rPr>
          <w:rFonts w:hint="eastAsia"/>
        </w:rPr>
        <w:t>购物车</w:t>
      </w:r>
      <w:bookmarkEnd w:id="46"/>
    </w:p>
    <w:p w14:paraId="6001D0B4" w14:textId="250A54B1" w:rsidR="00A53994" w:rsidRDefault="00D01742" w:rsidP="00F77C96">
      <w:pPr>
        <w:ind w:firstLineChars="500" w:firstLine="1050"/>
      </w:pPr>
      <w:r>
        <w:rPr>
          <w:noProof/>
        </w:rPr>
        <mc:AlternateContent>
          <mc:Choice Requires="wpc">
            <w:drawing>
              <wp:inline distT="0" distB="0" distL="0" distR="0" wp14:anchorId="185FDDEC" wp14:editId="30D1757C">
                <wp:extent cx="5516189" cy="5048885"/>
                <wp:effectExtent l="0" t="0" r="27940" b="18415"/>
                <wp:docPr id="524" name="画布 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65" name="矩形: 圆角 65"/>
                        <wps:cNvSpPr/>
                        <wps:spPr>
                          <a:xfrm>
                            <a:off x="2282963" y="207612"/>
                            <a:ext cx="799070" cy="337751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53052AF" w14:textId="77777777" w:rsidR="00CC4CCF" w:rsidRDefault="00CC4CCF" w:rsidP="00D0174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9" name="菱形 69"/>
                        <wps:cNvSpPr/>
                        <wps:spPr>
                          <a:xfrm>
                            <a:off x="1260613" y="2274154"/>
                            <a:ext cx="2842260" cy="609707"/>
                          </a:xfrm>
                          <a:prstGeom prst="diamond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9E0EFB3" w14:textId="77777777" w:rsidR="00CC4CCF" w:rsidRDefault="00CC4CCF" w:rsidP="00D0174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车中是否已有该书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1" name="矩形: 圆角 71"/>
                        <wps:cNvSpPr/>
                        <wps:spPr>
                          <a:xfrm>
                            <a:off x="2348304" y="4380983"/>
                            <a:ext cx="798830" cy="33718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5585DA1" w14:textId="77777777" w:rsidR="00CC4CCF" w:rsidRDefault="00CC4CCF" w:rsidP="00D01742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  <w:color w:val="000000" w:themeColor="text1"/>
                                  <w:kern w:val="2"/>
                                  <w:sz w:val="21"/>
                                  <w:szCs w:val="21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6" name="矩形 76"/>
                        <wps:cNvSpPr/>
                        <wps:spPr>
                          <a:xfrm>
                            <a:off x="238558" y="2959372"/>
                            <a:ext cx="864235" cy="455842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A0C946B" w14:textId="77777777" w:rsidR="00CC4CCF" w:rsidRDefault="00CC4CCF" w:rsidP="00D0174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数量加一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0" name="矩形 80"/>
                        <wps:cNvSpPr/>
                        <wps:spPr>
                          <a:xfrm>
                            <a:off x="4340363" y="2937140"/>
                            <a:ext cx="856615" cy="469837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FA6D025" w14:textId="77777777" w:rsidR="00CC4CCF" w:rsidRDefault="00CC4CCF" w:rsidP="00D0174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添加书籍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1" name="直接箭头连接符 81"/>
                        <wps:cNvCnPr/>
                        <wps:spPr>
                          <a:xfrm>
                            <a:off x="2682498" y="545363"/>
                            <a:ext cx="515" cy="11345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86" name="直接箭头连接符 163"/>
                        <wps:cNvCnPr/>
                        <wps:spPr>
                          <a:xfrm rot="10800000" flipV="1">
                            <a:off x="624176" y="2575232"/>
                            <a:ext cx="615632" cy="360000"/>
                          </a:xfrm>
                          <a:prstGeom prst="bentConnector2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87" name="直接箭头连接符 164"/>
                        <wps:cNvCnPr/>
                        <wps:spPr>
                          <a:xfrm>
                            <a:off x="4102873" y="2579008"/>
                            <a:ext cx="665798" cy="360000"/>
                          </a:xfrm>
                          <a:prstGeom prst="bentConnector2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88" name="直接箭头连接符 165"/>
                        <wps:cNvCnPr/>
                        <wps:spPr>
                          <a:xfrm rot="5400000">
                            <a:off x="3584501" y="2570640"/>
                            <a:ext cx="339492" cy="2028848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89" name="直接箭头连接符 166"/>
                        <wps:cNvCnPr/>
                        <wps:spPr>
                          <a:xfrm rot="16200000" flipH="1">
                            <a:off x="1522715" y="2537642"/>
                            <a:ext cx="339492" cy="2094842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90" name="直接箭头连接符 90"/>
                        <wps:cNvCnPr/>
                        <wps:spPr>
                          <a:xfrm>
                            <a:off x="2739996" y="4102421"/>
                            <a:ext cx="0" cy="270286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9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97818" y="2289448"/>
                            <a:ext cx="3479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D8BFE45" w14:textId="77777777" w:rsidR="00CC4CCF" w:rsidRDefault="00CC4CCF" w:rsidP="00D01742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kern w:val="0"/>
                                  <w:sz w:val="24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2" name="矩形 92"/>
                        <wps:cNvSpPr/>
                        <wps:spPr>
                          <a:xfrm>
                            <a:off x="1955303" y="658821"/>
                            <a:ext cx="1455420" cy="28194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EA68D50" w14:textId="77777777" w:rsidR="00CC4CCF" w:rsidRDefault="00CC4CCF" w:rsidP="00D01742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输入查询条件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3" name="矩形 93"/>
                        <wps:cNvSpPr/>
                        <wps:spPr>
                          <a:xfrm>
                            <a:off x="1955303" y="1052181"/>
                            <a:ext cx="1455420" cy="28194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687ED49" w14:textId="77777777" w:rsidR="00CC4CCF" w:rsidRDefault="00CC4CCF" w:rsidP="00D01742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查询图书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4" name="直接箭头连接符 94"/>
                        <wps:cNvCnPr/>
                        <wps:spPr>
                          <a:xfrm>
                            <a:off x="2683013" y="940761"/>
                            <a:ext cx="0" cy="11142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95" name="直接箭头连接符 95"/>
                        <wps:cNvCnPr/>
                        <wps:spPr>
                          <a:xfrm>
                            <a:off x="2683013" y="1334121"/>
                            <a:ext cx="953" cy="119506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516" name="菱形 516"/>
                        <wps:cNvSpPr/>
                        <wps:spPr>
                          <a:xfrm>
                            <a:off x="1214894" y="1453627"/>
                            <a:ext cx="2938144" cy="675747"/>
                          </a:xfrm>
                          <a:prstGeom prst="diamond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7A6DE57" w14:textId="77777777" w:rsidR="00CC4CCF" w:rsidRDefault="00CC4CCF" w:rsidP="00D01742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库存中是否存在该书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19" name="直接箭头连接符 519"/>
                        <wps:cNvCnPr/>
                        <wps:spPr>
                          <a:xfrm flipH="1">
                            <a:off x="2681743" y="2129374"/>
                            <a:ext cx="2223" cy="14478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522" name="矩形 522"/>
                        <wps:cNvSpPr/>
                        <wps:spPr>
                          <a:xfrm>
                            <a:off x="2003875" y="3772930"/>
                            <a:ext cx="1455420" cy="32960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7AC7AC2" w14:textId="77777777" w:rsidR="00CC4CCF" w:rsidRDefault="00CC4CCF" w:rsidP="00D01742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显示购物车信息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2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54813" y="2309481"/>
                            <a:ext cx="3479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EEE456F" w14:textId="77777777" w:rsidR="00CC4CCF" w:rsidRDefault="00CC4CCF" w:rsidP="00D01742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799514" y="2085000"/>
                            <a:ext cx="347345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5EA8ECF" w14:textId="77777777" w:rsidR="00CC4CCF" w:rsidRDefault="00CC4CCF" w:rsidP="00D01742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64" name="矩形 264"/>
                        <wps:cNvSpPr/>
                        <wps:spPr>
                          <a:xfrm>
                            <a:off x="3726180" y="1071540"/>
                            <a:ext cx="1592030" cy="28194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3987E72" w14:textId="77777777" w:rsidR="00CC4CCF" w:rsidRDefault="00CC4CCF" w:rsidP="00D01742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Cs w:val="21"/>
                                </w:rPr>
                                <w:t>显示图书不存在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65" name="直接箭头连接符 164"/>
                        <wps:cNvCnPr>
                          <a:stCxn id="516" idx="3"/>
                          <a:endCxn id="264" idx="2"/>
                        </wps:cNvCnPr>
                        <wps:spPr>
                          <a:xfrm flipV="1">
                            <a:off x="4152602" y="1353480"/>
                            <a:ext cx="369119" cy="438021"/>
                          </a:xfrm>
                          <a:prstGeom prst="bentConnector2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66" name="直接箭头连接符 164"/>
                        <wps:cNvCnPr>
                          <a:stCxn id="264" idx="0"/>
                        </wps:cNvCnPr>
                        <wps:spPr>
                          <a:xfrm rot="16200000" flipV="1">
                            <a:off x="3390061" y="-60121"/>
                            <a:ext cx="461940" cy="1801381"/>
                          </a:xfrm>
                          <a:prstGeom prst="bentConnector2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6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5740" y="1536360"/>
                            <a:ext cx="347345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FAFF61A" w14:textId="77777777" w:rsidR="00CC4CCF" w:rsidRDefault="00CC4CCF" w:rsidP="00D01742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85FDDEC" id="画布 524" o:spid="_x0000_s1080" editas="canvas" style="width:434.35pt;height:397.55pt;mso-position-horizontal-relative:char;mso-position-vertical-relative:line" coordsize="55156,50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">
                <v:shape id="_x0000_s1081" type="#_x0000_t75" style="position:absolute;width:55156;height:50488;visibility:visible;mso-wrap-style:square" stroked="t" strokecolor="black [3213]">
                  <v:fill o:detectmouseclick="t"/>
                  <v:path o:connecttype="none"/>
                </v:shape>
                <v:roundrect id="矩形: 圆角 65" o:spid="_x0000_s1082" style="position:absolute;left:22829;top:2076;width:7991;height:33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" filled="f" strokecolor="windowText" strokeweight="1pt">
                  <v:stroke joinstyle="miter"/>
                  <v:textbox>
                    <w:txbxContent>
                      <w:p w14:paraId="653052AF" w14:textId="77777777" w:rsidR="00CC4CCF" w:rsidRDefault="00CC4CCF" w:rsidP="00D0174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开始</w:t>
                        </w:r>
                      </w:p>
                    </w:txbxContent>
                  </v:textbox>
                </v:roundrect>
                <v:shape id="菱形 69" o:spid="_x0000_s1083" type="#_x0000_t4" style="position:absolute;left:12606;top:22741;width:28422;height:6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" filled="f" strokecolor="windowText" strokeweight="1pt">
                  <v:textbox>
                    <w:txbxContent>
                      <w:p w14:paraId="09E0EFB3" w14:textId="77777777" w:rsidR="00CC4CCF" w:rsidRDefault="00CC4CCF" w:rsidP="00D0174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车中是否已有该书</w:t>
                        </w:r>
                      </w:p>
                    </w:txbxContent>
                  </v:textbox>
                </v:shape>
                <v:roundrect id="矩形: 圆角 71" o:spid="_x0000_s1084" style="position:absolute;left:23483;top:43809;width:7988;height:33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" filled="f" strokecolor="windowText" strokeweight="1pt">
                  <v:stroke joinstyle="miter"/>
                  <v:textbox>
                    <w:txbxContent>
                      <w:p w14:paraId="15585DA1" w14:textId="77777777" w:rsidR="00CC4CCF" w:rsidRDefault="00CC4CCF" w:rsidP="00D01742">
                        <w:pPr>
                          <w:pStyle w:val="af1"/>
                          <w:spacing w:before="0" w:beforeAutospacing="0" w:after="0" w:afterAutospacing="0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ascii="Times New Roman" w:hint="eastAsia"/>
                            <w:color w:val="000000" w:themeColor="text1"/>
                            <w:kern w:val="2"/>
                            <w:sz w:val="21"/>
                            <w:szCs w:val="21"/>
                          </w:rPr>
                          <w:t>结束</w:t>
                        </w:r>
                      </w:p>
                    </w:txbxContent>
                  </v:textbox>
                </v:roundrect>
                <v:rect id="矩形 76" o:spid="_x0000_s1085" style="position:absolute;left:2385;top:29593;width:8642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" filled="f" strokecolor="windowText" strokeweight="1pt">
                  <v:textbox>
                    <w:txbxContent>
                      <w:p w14:paraId="7A0C946B" w14:textId="77777777" w:rsidR="00CC4CCF" w:rsidRDefault="00CC4CCF" w:rsidP="00D0174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数量加一</w:t>
                        </w:r>
                      </w:p>
                    </w:txbxContent>
                  </v:textbox>
                </v:rect>
                <v:rect id="矩形 80" o:spid="_x0000_s1086" style="position:absolute;left:43403;top:29371;width:8566;height:4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" filled="f" strokecolor="windowText" strokeweight="1pt">
                  <v:textbox>
                    <w:txbxContent>
                      <w:p w14:paraId="4FA6D025" w14:textId="77777777" w:rsidR="00CC4CCF" w:rsidRDefault="00CC4CCF" w:rsidP="00D0174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添加书籍</w:t>
                        </w:r>
                      </w:p>
                    </w:txbxContent>
                  </v:textbox>
                </v:rect>
                <v:shape id="直接箭头连接符 81" o:spid="_x0000_s1087" type="#_x0000_t32" style="position:absolute;left:26824;top:5453;width:6;height:11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" strokecolor="windowText" strokeweight="1pt">
                  <v:stroke endarrow="block" joinstyle="miter"/>
                </v:shape>
                <v:shape id="直接箭头连接符 163" o:spid="_x0000_s1088" type="#_x0000_t33" style="position:absolute;left:6241;top:25752;width:6157;height:3600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" strokecolor="windowText" strokeweight="1pt">
                  <v:stroke endarrow="block"/>
                </v:shape>
                <v:shape id="直接箭头连接符 164" o:spid="_x0000_s1089" type="#_x0000_t33" style="position:absolute;left:41028;top:25790;width:6658;height:360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" strokecolor="windowText" strokeweight="1pt">
                  <v:stroke endarrow="block"/>
                </v:shape>
                <v:shape id="直接箭头连接符 165" o:spid="_x0000_s1090" type="#_x0000_t34" style="position:absolute;left:35844;top:25707;width:3395;height:2028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" strokecolor="windowText" strokeweight="1pt">
                  <v:stroke endarrow="block"/>
                </v:shape>
                <v:shape id="直接箭头连接符 166" o:spid="_x0000_s1091" type="#_x0000_t34" style="position:absolute;left:15226;top:25377;width:3395;height:20948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" strokecolor="windowText" strokeweight="1pt">
                  <v:stroke endarrow="block"/>
                </v:shape>
                <v:shape id="直接箭头连接符 90" o:spid="_x0000_s1092" type="#_x0000_t32" style="position:absolute;left:27399;top:41024;width:0;height:27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" strokecolor="windowText" strokeweight="1pt">
                  <v:stroke endarrow="block" joinstyle="miter"/>
                </v:shape>
                <v:shape id="文本框 2" o:spid="_x0000_s1093" type="#_x0000_t202" style="position:absolute;left:42978;top:22894;width:3479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" filled="f" stroked="f">
                  <v:textbox style="mso-fit-shape-to-text:t">
                    <w:txbxContent>
                      <w:p w14:paraId="4D8BFE45" w14:textId="77777777" w:rsidR="00CC4CCF" w:rsidRDefault="00CC4CCF" w:rsidP="00D01742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kern w:val="0"/>
                            <w:sz w:val="24"/>
                          </w:rPr>
                          <w:t>否</w:t>
                        </w:r>
                      </w:p>
                    </w:txbxContent>
                  </v:textbox>
                </v:shape>
                <v:rect id="矩形 92" o:spid="_x0000_s1094" style="position:absolute;left:19553;top:6588;width:1455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" filled="f" strokecolor="windowText" strokeweight="1pt">
                  <v:textbox>
                    <w:txbxContent>
                      <w:p w14:paraId="0EA68D50" w14:textId="77777777" w:rsidR="00CC4CCF" w:rsidRDefault="00CC4CCF" w:rsidP="00D01742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输入查询条件</w:t>
                        </w:r>
                      </w:p>
                    </w:txbxContent>
                  </v:textbox>
                </v:rect>
                <v:rect id="矩形 93" o:spid="_x0000_s1095" style="position:absolute;left:19553;top:10521;width:14554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" filled="f" strokecolor="windowText" strokeweight="1pt">
                  <v:textbox>
                    <w:txbxContent>
                      <w:p w14:paraId="2687ED49" w14:textId="77777777" w:rsidR="00CC4CCF" w:rsidRDefault="00CC4CCF" w:rsidP="00D01742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查询图书</w:t>
                        </w:r>
                      </w:p>
                    </w:txbxContent>
                  </v:textbox>
                </v:rect>
                <v:shape id="直接箭头连接符 94" o:spid="_x0000_s1096" type="#_x0000_t32" style="position:absolute;left:26830;top:9407;width:0;height:1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" strokecolor="windowText" strokeweight="1pt">
                  <v:stroke endarrow="block" joinstyle="miter"/>
                </v:shape>
                <v:shape id="直接箭头连接符 95" o:spid="_x0000_s1097" type="#_x0000_t32" style="position:absolute;left:26830;top:13341;width:9;height:11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" strokecolor="windowText" strokeweight="1pt">
                  <v:stroke endarrow="block" joinstyle="miter"/>
                </v:shape>
                <v:shape id="菱形 516" o:spid="_x0000_s1098" type="#_x0000_t4" style="position:absolute;left:12148;top:14536;width:29382;height:6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" filled="f" strokecolor="windowText" strokeweight="1pt">
                  <v:textbox>
                    <w:txbxContent>
                      <w:p w14:paraId="47A6DE57" w14:textId="77777777" w:rsidR="00CC4CCF" w:rsidRDefault="00CC4CCF" w:rsidP="00D01742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库存中是否存在该书</w:t>
                        </w:r>
                      </w:p>
                    </w:txbxContent>
                  </v:textbox>
                </v:shape>
                <v:shape id="直接箭头连接符 519" o:spid="_x0000_s1099" type="#_x0000_t32" style="position:absolute;left:26817;top:21293;width:22;height:14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" strokecolor="windowText" strokeweight="1pt">
                  <v:stroke endarrow="block" joinstyle="miter"/>
                </v:shape>
                <v:rect id="矩形 522" o:spid="_x0000_s1100" style="position:absolute;left:20038;top:37729;width:14554;height:3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" filled="f" strokecolor="windowText" strokeweight="1pt">
                  <v:textbox>
                    <w:txbxContent>
                      <w:p w14:paraId="67AC7AC2" w14:textId="77777777" w:rsidR="00CC4CCF" w:rsidRDefault="00CC4CCF" w:rsidP="00D01742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显示购物车信息</w:t>
                        </w:r>
                      </w:p>
                    </w:txbxContent>
                  </v:textbox>
                </v:rect>
                <v:shape id="文本框 2" o:spid="_x0000_s1101" type="#_x0000_t202" style="position:absolute;left:7548;top:23094;width:3479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" filled="f" stroked="f">
                  <v:textbox style="mso-fit-shape-to-text:t">
                    <w:txbxContent>
                      <w:p w14:paraId="5EEE456F" w14:textId="77777777" w:rsidR="00CC4CCF" w:rsidRDefault="00CC4CCF" w:rsidP="00D01742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2" o:spid="_x0000_s1102" type="#_x0000_t202" style="position:absolute;left:27995;top:20850;width:3473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" filled="f" stroked="f">
                  <v:textbox style="mso-fit-shape-to-text:t">
                    <w:txbxContent>
                      <w:p w14:paraId="75EA8ECF" w14:textId="77777777" w:rsidR="00CC4CCF" w:rsidRDefault="00CC4CCF" w:rsidP="00D01742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是</w:t>
                        </w:r>
                      </w:p>
                    </w:txbxContent>
                  </v:textbox>
                </v:shape>
                <v:rect id="矩形 264" o:spid="_x0000_s1103" style="position:absolute;left:37261;top:10715;width:15921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" filled="f" strokecolor="windowText" strokeweight="1pt">
                  <v:textbox>
                    <w:txbxContent>
                      <w:p w14:paraId="33987E72" w14:textId="77777777" w:rsidR="00CC4CCF" w:rsidRDefault="00CC4CCF" w:rsidP="00D01742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color w:val="000000"/>
                            <w:szCs w:val="21"/>
                          </w:rPr>
                          <w:t>显示图书不存在</w:t>
                        </w:r>
                      </w:p>
                    </w:txbxContent>
                  </v:textbox>
                </v:rect>
                <v:shape id="直接箭头连接符 164" o:spid="_x0000_s1104" type="#_x0000_t33" style="position:absolute;left:41526;top:13534;width:3691;height:4381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" strokecolor="windowText" strokeweight="1pt">
                  <v:stroke endarrow="block"/>
                </v:shape>
                <v:shape id="直接箭头连接符 164" o:spid="_x0000_s1105" type="#_x0000_t33" style="position:absolute;left:33900;top:-601;width:4619;height:18014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" strokecolor="windowText" strokeweight="1pt">
                  <v:stroke endarrow="block"/>
                </v:shape>
                <v:shape id="文本框 2" o:spid="_x0000_s1106" type="#_x0000_t202" style="position:absolute;left:41957;top:15363;width:3473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" filled="f" stroked="f">
                  <v:textbox style="mso-fit-shape-to-text:t">
                    <w:txbxContent>
                      <w:p w14:paraId="7FAFF61A" w14:textId="77777777" w:rsidR="00CC4CCF" w:rsidRDefault="00CC4CCF" w:rsidP="00D01742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FBDC98" w14:textId="4B68A524" w:rsidR="00901AA1" w:rsidRPr="00901AA1" w:rsidRDefault="00901AA1" w:rsidP="00F77C96">
      <w:pPr>
        <w:jc w:val="center"/>
      </w:pPr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加入购物</w:t>
      </w:r>
      <w:proofErr w:type="gramStart"/>
      <w:r>
        <w:rPr>
          <w:rFonts w:hint="eastAsia"/>
        </w:rPr>
        <w:t>车程序</w:t>
      </w:r>
      <w:proofErr w:type="gramEnd"/>
      <w:r>
        <w:rPr>
          <w:rFonts w:hint="eastAsia"/>
        </w:rPr>
        <w:t>流程图</w:t>
      </w:r>
    </w:p>
    <w:p w14:paraId="3A4B8B15" w14:textId="36DF7191" w:rsidR="00901AA1" w:rsidRDefault="004E4905" w:rsidP="00263B95">
      <w:pPr>
        <w:pStyle w:val="4"/>
        <w:rPr>
          <w:color w:val="000000"/>
          <w:szCs w:val="21"/>
        </w:rPr>
      </w:pPr>
      <w:bookmarkStart w:id="47" w:name="_Toc24927016"/>
      <w:r w:rsidRPr="001C056E">
        <w:rPr>
          <w:rFonts w:hint="eastAsia"/>
          <w:color w:val="000000"/>
          <w:szCs w:val="21"/>
        </w:rPr>
        <w:lastRenderedPageBreak/>
        <w:t>提交订单</w:t>
      </w:r>
      <w:bookmarkEnd w:id="47"/>
    </w:p>
    <w:p w14:paraId="694F4CCC" w14:textId="0938A15A" w:rsidR="000D1796" w:rsidRPr="000D1796" w:rsidRDefault="00F5462A" w:rsidP="00F1563D">
      <w:pPr>
        <w:ind w:firstLineChars="500" w:firstLine="1050"/>
        <w:rPr>
          <w:color w:val="000000" w:themeColor="text1"/>
        </w:rPr>
      </w:pPr>
      <w:r>
        <w:rPr>
          <w:noProof/>
        </w:rPr>
        <mc:AlternateContent>
          <mc:Choice Requires="wpc">
            <w:drawing>
              <wp:inline distT="0" distB="0" distL="0" distR="0" wp14:anchorId="5C92A347" wp14:editId="3E580126">
                <wp:extent cx="5486400" cy="6560820"/>
                <wp:effectExtent l="0" t="0" r="19050" b="11430"/>
                <wp:docPr id="142" name="画布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15" name="矩形: 圆角 115"/>
                        <wps:cNvSpPr/>
                        <wps:spPr>
                          <a:xfrm>
                            <a:off x="2256155" y="290402"/>
                            <a:ext cx="799070" cy="337751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B498FA1" w14:textId="77777777" w:rsidR="00CC4CCF" w:rsidRDefault="00CC4CCF" w:rsidP="00F5462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6" name="矩形 116"/>
                        <wps:cNvSpPr/>
                        <wps:spPr>
                          <a:xfrm>
                            <a:off x="1892300" y="815340"/>
                            <a:ext cx="1530350" cy="27432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017EE4E" w14:textId="5BB720BF" w:rsidR="00CC4CCF" w:rsidRDefault="00CC4CCF" w:rsidP="00F5462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显示购物车信息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7" name="菱形 117"/>
                        <wps:cNvSpPr/>
                        <wps:spPr>
                          <a:xfrm>
                            <a:off x="1835633" y="2288540"/>
                            <a:ext cx="1642110" cy="917575"/>
                          </a:xfrm>
                          <a:prstGeom prst="diamond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11DDF83" w14:textId="77777777" w:rsidR="00CC4CCF" w:rsidRDefault="00CC4CCF" w:rsidP="00F5462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订单信息是否完整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8" name="矩形: 圆角 118"/>
                        <wps:cNvSpPr/>
                        <wps:spPr>
                          <a:xfrm>
                            <a:off x="2296727" y="6088924"/>
                            <a:ext cx="798830" cy="33718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2144867" w14:textId="77777777" w:rsidR="00CC4CCF" w:rsidRDefault="00CC4CCF" w:rsidP="00F5462A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  <w:color w:val="000000" w:themeColor="text1"/>
                                  <w:kern w:val="2"/>
                                  <w:sz w:val="21"/>
                                  <w:szCs w:val="21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9" name="直接箭头连接符 119"/>
                        <wps:cNvCnPr/>
                        <wps:spPr>
                          <a:xfrm>
                            <a:off x="2655690" y="628153"/>
                            <a:ext cx="1785" cy="187187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0" name="矩形 120"/>
                        <wps:cNvSpPr/>
                        <wps:spPr>
                          <a:xfrm>
                            <a:off x="2256155" y="4999355"/>
                            <a:ext cx="856615" cy="32829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F2A90E2" w14:textId="77777777" w:rsidR="00CC4CCF" w:rsidRDefault="00CC4CCF" w:rsidP="00F5462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生成订单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1" name="矩形 121"/>
                        <wps:cNvSpPr/>
                        <wps:spPr>
                          <a:xfrm>
                            <a:off x="4069080" y="2927350"/>
                            <a:ext cx="1104900" cy="327974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F04D7AF" w14:textId="77777777" w:rsidR="00CC4CCF" w:rsidRDefault="00CC4CCF" w:rsidP="00F5462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补充订单信息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2" name="直接箭头连接符 122"/>
                        <wps:cNvCnPr/>
                        <wps:spPr>
                          <a:xfrm>
                            <a:off x="2653348" y="1097280"/>
                            <a:ext cx="1" cy="1905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3" name="直接箭头连接符 164"/>
                        <wps:cNvCnPr/>
                        <wps:spPr>
                          <a:xfrm>
                            <a:off x="3474085" y="2747328"/>
                            <a:ext cx="1147445" cy="180022"/>
                          </a:xfrm>
                          <a:prstGeom prst="bentConnector2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4" name="直接箭头连接符 165"/>
                        <wps:cNvCnPr/>
                        <wps:spPr>
                          <a:xfrm rot="5400000" flipH="1">
                            <a:off x="3121504" y="1729898"/>
                            <a:ext cx="1051874" cy="1992628"/>
                          </a:xfrm>
                          <a:prstGeom prst="bentConnector4">
                            <a:avLst>
                              <a:gd name="adj1" fmla="val -21733"/>
                              <a:gd name="adj2" fmla="val -37477"/>
                            </a:avLst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5" name="直接箭头连接符 125"/>
                        <wps:cNvCnPr/>
                        <wps:spPr>
                          <a:xfrm>
                            <a:off x="2684463" y="5327650"/>
                            <a:ext cx="0" cy="216477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96781" y="3136900"/>
                            <a:ext cx="3479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7D34D83" w14:textId="77777777" w:rsidR="00CC4CCF" w:rsidRDefault="00CC4CCF" w:rsidP="00F5462A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8560" y="2477769"/>
                            <a:ext cx="367665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05154A8" w14:textId="77777777" w:rsidR="00CC4CCF" w:rsidRDefault="00CC4CCF" w:rsidP="00F5462A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kern w:val="0"/>
                                  <w:sz w:val="24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28" name="矩形 128"/>
                        <wps:cNvSpPr/>
                        <wps:spPr>
                          <a:xfrm>
                            <a:off x="2148840" y="1789745"/>
                            <a:ext cx="998220" cy="28194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B29A877" w14:textId="77777777" w:rsidR="00CC4CCF" w:rsidRDefault="00CC4CCF" w:rsidP="00F5462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选择收货地址</w:t>
                              </w:r>
                            </w:p>
                            <w:p w14:paraId="0830CBC1" w14:textId="77777777" w:rsidR="00CC4CCF" w:rsidRDefault="00CC4CCF" w:rsidP="00F5462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kern w:val="0"/>
                                  <w:sz w:val="24"/>
                                </w:rPr>
                                <w:t>写订单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开始</w:t>
                              </w:r>
                            </w:p>
                            <w:p w14:paraId="53055B97" w14:textId="77777777" w:rsidR="00CC4CCF" w:rsidRDefault="00CC4CCF" w:rsidP="00F5462A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开始</w:t>
                              </w:r>
                            </w:p>
                            <w:p w14:paraId="0F979DB4" w14:textId="77777777" w:rsidR="00CC4CCF" w:rsidRDefault="00CC4CCF" w:rsidP="00F5462A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9" name="直接箭头连接符 129"/>
                        <wps:cNvCnPr/>
                        <wps:spPr>
                          <a:xfrm>
                            <a:off x="2651127" y="2076450"/>
                            <a:ext cx="1903" cy="20891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30" name="直接箭头连接符 130"/>
                        <wps:cNvCnPr/>
                        <wps:spPr>
                          <a:xfrm>
                            <a:off x="2659863" y="3209290"/>
                            <a:ext cx="319" cy="13398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31" name="矩形 131"/>
                        <wps:cNvSpPr/>
                        <wps:spPr>
                          <a:xfrm>
                            <a:off x="2138045" y="5553370"/>
                            <a:ext cx="1104900" cy="32829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689C0CE" w14:textId="77777777" w:rsidR="00CC4CCF" w:rsidRDefault="00CC4CCF" w:rsidP="00F5462A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显示订单信息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2" name="菱形 132"/>
                        <wps:cNvSpPr/>
                        <wps:spPr>
                          <a:xfrm>
                            <a:off x="1838427" y="3351908"/>
                            <a:ext cx="1642110" cy="917280"/>
                          </a:xfrm>
                          <a:prstGeom prst="diamond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DB68471" w14:textId="77777777" w:rsidR="00CC4CCF" w:rsidRDefault="00CC4CCF" w:rsidP="00F5462A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是否满足折扣条件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3" name="直接箭头连接符 133"/>
                        <wps:cNvCnPr/>
                        <wps:spPr>
                          <a:xfrm>
                            <a:off x="2663646" y="4275733"/>
                            <a:ext cx="0" cy="178352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3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74620" y="4174150"/>
                            <a:ext cx="3479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E03A237" w14:textId="77777777" w:rsidR="00CC4CCF" w:rsidRDefault="00CC4CCF" w:rsidP="00F5462A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35" name="矩形 135"/>
                        <wps:cNvSpPr/>
                        <wps:spPr>
                          <a:xfrm>
                            <a:off x="2245691" y="4463710"/>
                            <a:ext cx="856615" cy="32829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C72F689" w14:textId="77777777" w:rsidR="00CC4CCF" w:rsidRDefault="00CC4CCF" w:rsidP="00F5462A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计算金额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6" name="直接箭头连接符 165"/>
                        <wps:cNvCnPr/>
                        <wps:spPr>
                          <a:xfrm flipH="1">
                            <a:off x="2667526" y="3812832"/>
                            <a:ext cx="821055" cy="1065700"/>
                          </a:xfrm>
                          <a:prstGeom prst="bentConnector4">
                            <a:avLst>
                              <a:gd name="adj1" fmla="val -27842"/>
                              <a:gd name="adj2" fmla="val 100119"/>
                            </a:avLst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3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380400" y="3541690"/>
                            <a:ext cx="3479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168EED0" w14:textId="77777777" w:rsidR="00CC4CCF" w:rsidRDefault="00CC4CCF" w:rsidP="00F5462A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38" name="直接箭头连接符 138"/>
                        <wps:cNvCnPr/>
                        <wps:spPr>
                          <a:xfrm>
                            <a:off x="2686354" y="5888082"/>
                            <a:ext cx="0" cy="19621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39" name="直接箭头连接符 139"/>
                        <wps:cNvCnPr/>
                        <wps:spPr>
                          <a:xfrm>
                            <a:off x="2664764" y="4792005"/>
                            <a:ext cx="5238" cy="214104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40" name="矩形 140"/>
                        <wps:cNvSpPr/>
                        <wps:spPr>
                          <a:xfrm>
                            <a:off x="2011680" y="1287780"/>
                            <a:ext cx="1283335" cy="27432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19E83F2" w14:textId="77777777" w:rsidR="00CC4CCF" w:rsidRDefault="00CC4CCF" w:rsidP="00F5462A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选择要购买的图书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直接箭头连接符 141"/>
                        <wps:cNvCnPr/>
                        <wps:spPr>
                          <a:xfrm>
                            <a:off x="2647950" y="1568450"/>
                            <a:ext cx="0" cy="21812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92A347" id="画布 142" o:spid="_x0000_s1107" editas="canvas" style="width:6in;height:516.6pt;mso-position-horizontal-relative:char;mso-position-vertical-relative:line" coordsize="54864,65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">
                <v:shape id="_x0000_s1108" type="#_x0000_t75" style="position:absolute;width:54864;height:65608;visibility:visible;mso-wrap-style:square" stroked="t" strokecolor="black [3213]">
                  <v:fill o:detectmouseclick="t"/>
                  <v:path o:connecttype="none"/>
                </v:shape>
                <v:roundrect id="矩形: 圆角 115" o:spid="_x0000_s1109" style="position:absolute;left:22561;top:2904;width:7991;height:33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" filled="f" strokecolor="windowText" strokeweight="1pt">
                  <v:stroke joinstyle="miter"/>
                  <v:textbox>
                    <w:txbxContent>
                      <w:p w14:paraId="3B498FA1" w14:textId="77777777" w:rsidR="00CC4CCF" w:rsidRDefault="00CC4CCF" w:rsidP="00F5462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开始</w:t>
                        </w:r>
                      </w:p>
                    </w:txbxContent>
                  </v:textbox>
                </v:roundrect>
                <v:rect id="矩形 116" o:spid="_x0000_s1110" style="position:absolute;left:18923;top:8153;width:15303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" filled="f" strokecolor="windowText" strokeweight="1pt">
                  <v:textbox>
                    <w:txbxContent>
                      <w:p w14:paraId="1017EE4E" w14:textId="5BB720BF" w:rsidR="00CC4CCF" w:rsidRDefault="00CC4CCF" w:rsidP="00F5462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显示购物车信息</w:t>
                        </w:r>
                      </w:p>
                    </w:txbxContent>
                  </v:textbox>
                </v:rect>
                <v:shape id="菱形 117" o:spid="_x0000_s1111" type="#_x0000_t4" style="position:absolute;left:18356;top:22885;width:16421;height:91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" filled="f" strokecolor="windowText" strokeweight="1pt">
                  <v:textbox>
                    <w:txbxContent>
                      <w:p w14:paraId="011DDF83" w14:textId="77777777" w:rsidR="00CC4CCF" w:rsidRDefault="00CC4CCF" w:rsidP="00F5462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订单信息是否完整</w:t>
                        </w:r>
                      </w:p>
                    </w:txbxContent>
                  </v:textbox>
                </v:shape>
                <v:roundrect id="矩形: 圆角 118" o:spid="_x0000_s1112" style="position:absolute;left:22967;top:60889;width:7988;height:33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" filled="f" strokecolor="windowText" strokeweight="1pt">
                  <v:stroke joinstyle="miter"/>
                  <v:textbox>
                    <w:txbxContent>
                      <w:p w14:paraId="72144867" w14:textId="77777777" w:rsidR="00CC4CCF" w:rsidRDefault="00CC4CCF" w:rsidP="00F5462A">
                        <w:pPr>
                          <w:pStyle w:val="af1"/>
                          <w:spacing w:before="0" w:beforeAutospacing="0" w:after="0" w:afterAutospacing="0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ascii="Times New Roman" w:hint="eastAsia"/>
                            <w:color w:val="000000" w:themeColor="text1"/>
                            <w:kern w:val="2"/>
                            <w:sz w:val="21"/>
                            <w:szCs w:val="21"/>
                          </w:rPr>
                          <w:t>结束</w:t>
                        </w:r>
                      </w:p>
                    </w:txbxContent>
                  </v:textbox>
                </v:roundrect>
                <v:shape id="直接箭头连接符 119" o:spid="_x0000_s1113" type="#_x0000_t32" style="position:absolute;left:26556;top:6281;width:18;height:18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" strokecolor="windowText" strokeweight="1pt">
                  <v:stroke endarrow="block" joinstyle="miter"/>
                </v:shape>
                <v:rect id="矩形 120" o:spid="_x0000_s1114" style="position:absolute;left:22561;top:49993;width:8566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" filled="f" strokecolor="windowText" strokeweight="1pt">
                  <v:textbox>
                    <w:txbxContent>
                      <w:p w14:paraId="0F2A90E2" w14:textId="77777777" w:rsidR="00CC4CCF" w:rsidRDefault="00CC4CCF" w:rsidP="00F5462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生成订单</w:t>
                        </w:r>
                      </w:p>
                    </w:txbxContent>
                  </v:textbox>
                </v:rect>
                <v:rect id="矩形 121" o:spid="_x0000_s1115" style="position:absolute;left:40690;top:29273;width:11049;height:3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" filled="f" strokecolor="windowText" strokeweight="1pt">
                  <v:textbox>
                    <w:txbxContent>
                      <w:p w14:paraId="6F04D7AF" w14:textId="77777777" w:rsidR="00CC4CCF" w:rsidRDefault="00CC4CCF" w:rsidP="00F5462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补充订单信息</w:t>
                        </w:r>
                      </w:p>
                    </w:txbxContent>
                  </v:textbox>
                </v:rect>
                <v:shape id="直接箭头连接符 122" o:spid="_x0000_s1116" type="#_x0000_t32" style="position:absolute;left:26533;top:10972;width:0;height:19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" strokecolor="windowText" strokeweight="1pt">
                  <v:stroke endarrow="block" joinstyle="miter"/>
                </v:shape>
                <v:shape id="直接箭头连接符 164" o:spid="_x0000_s1117" type="#_x0000_t33" style="position:absolute;left:34740;top:27473;width:11475;height:180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" strokecolor="windowText" strokeweight="1pt">
                  <v:stroke endarrow="block"/>
                </v:shape>
                <v:shape id="直接箭头连接符 165" o:spid="_x0000_s1118" type="#_x0000_t35" style="position:absolute;left:31214;top:17299;width:10519;height:19926;rotation:-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" adj="-4694,-8095" strokecolor="windowText" strokeweight="1pt">
                  <v:stroke endarrow="block"/>
                </v:shape>
                <v:shape id="直接箭头连接符 125" o:spid="_x0000_s1119" type="#_x0000_t32" style="position:absolute;left:26844;top:53276;width:0;height:21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" strokecolor="windowText" strokeweight="1pt">
                  <v:stroke endarrow="block" joinstyle="miter"/>
                </v:shape>
                <v:shape id="文本框 2" o:spid="_x0000_s1120" type="#_x0000_t202" style="position:absolute;left:26967;top:31369;width:3480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" filled="f" stroked="f">
                  <v:textbox style="mso-fit-shape-to-text:t">
                    <w:txbxContent>
                      <w:p w14:paraId="27D34D83" w14:textId="77777777" w:rsidR="00CC4CCF" w:rsidRDefault="00CC4CCF" w:rsidP="00F5462A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是</w:t>
                        </w:r>
                      </w:p>
                    </w:txbxContent>
                  </v:textbox>
                </v:shape>
                <v:shape id="文本框 2" o:spid="_x0000_s1121" type="#_x0000_t202" style="position:absolute;left:37185;top:24777;width:3677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" filled="f" stroked="f">
                  <v:textbox style="mso-fit-shape-to-text:t">
                    <w:txbxContent>
                      <w:p w14:paraId="705154A8" w14:textId="77777777" w:rsidR="00CC4CCF" w:rsidRDefault="00CC4CCF" w:rsidP="00F5462A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kern w:val="0"/>
                            <w:sz w:val="24"/>
                          </w:rPr>
                          <w:t>否</w:t>
                        </w:r>
                      </w:p>
                    </w:txbxContent>
                  </v:textbox>
                </v:shape>
                <v:rect id="矩形 128" o:spid="_x0000_s1122" style="position:absolute;left:21488;top:17897;width:9982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" filled="f" strokecolor="windowText" strokeweight="1pt">
                  <v:textbox>
                    <w:txbxContent>
                      <w:p w14:paraId="7B29A877" w14:textId="77777777" w:rsidR="00CC4CCF" w:rsidRDefault="00CC4CCF" w:rsidP="00F5462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选择收货地址</w:t>
                        </w:r>
                      </w:p>
                      <w:p w14:paraId="0830CBC1" w14:textId="77777777" w:rsidR="00CC4CCF" w:rsidRDefault="00CC4CCF" w:rsidP="00F5462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kern w:val="0"/>
                            <w:sz w:val="24"/>
                          </w:rPr>
                          <w:t>写订单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开始</w:t>
                        </w:r>
                      </w:p>
                      <w:p w14:paraId="53055B97" w14:textId="77777777" w:rsidR="00CC4CCF" w:rsidRDefault="00CC4CCF" w:rsidP="00F5462A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开始</w:t>
                        </w:r>
                      </w:p>
                      <w:p w14:paraId="0F979DB4" w14:textId="77777777" w:rsidR="00CC4CCF" w:rsidRDefault="00CC4CCF" w:rsidP="00F5462A">
                        <w:pPr>
                          <w:rPr>
                            <w:kern w:val="0"/>
                            <w:sz w:val="24"/>
                          </w:rPr>
                        </w:pPr>
                      </w:p>
                    </w:txbxContent>
                  </v:textbox>
                </v:rect>
                <v:shape id="直接箭头连接符 129" o:spid="_x0000_s1123" type="#_x0000_t32" style="position:absolute;left:26511;top:20764;width:19;height:20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" strokecolor="windowText" strokeweight="1pt">
                  <v:stroke endarrow="block" joinstyle="miter"/>
                </v:shape>
                <v:shape id="直接箭头连接符 130" o:spid="_x0000_s1124" type="#_x0000_t32" style="position:absolute;left:26598;top:32092;width:3;height:13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" strokecolor="windowText" strokeweight="1pt">
                  <v:stroke endarrow="block" joinstyle="miter"/>
                </v:shape>
                <v:rect id="矩形 131" o:spid="_x0000_s1125" style="position:absolute;left:21380;top:55533;width:1104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" filled="f" strokecolor="windowText" strokeweight="1pt">
                  <v:textbox>
                    <w:txbxContent>
                      <w:p w14:paraId="4689C0CE" w14:textId="77777777" w:rsidR="00CC4CCF" w:rsidRDefault="00CC4CCF" w:rsidP="00F5462A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显示订单信息</w:t>
                        </w:r>
                      </w:p>
                    </w:txbxContent>
                  </v:textbox>
                </v:rect>
                <v:shape id="菱形 132" o:spid="_x0000_s1126" type="#_x0000_t4" style="position:absolute;left:18384;top:33519;width:16421;height:9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" filled="f" strokecolor="windowText" strokeweight="1pt">
                  <v:textbox>
                    <w:txbxContent>
                      <w:p w14:paraId="2DB68471" w14:textId="77777777" w:rsidR="00CC4CCF" w:rsidRDefault="00CC4CCF" w:rsidP="00F5462A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是否满足折扣条件</w:t>
                        </w:r>
                      </w:p>
                    </w:txbxContent>
                  </v:textbox>
                </v:shape>
                <v:shape id="直接箭头连接符 133" o:spid="_x0000_s1127" type="#_x0000_t32" style="position:absolute;left:26636;top:42757;width:0;height:17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" strokecolor="windowText" strokeweight="1pt">
                  <v:stroke endarrow="block" joinstyle="miter"/>
                </v:shape>
                <v:shape id="文本框 2" o:spid="_x0000_s1128" type="#_x0000_t202" style="position:absolute;left:26746;top:41741;width:3480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" filled="f" stroked="f">
                  <v:textbox style="mso-fit-shape-to-text:t">
                    <w:txbxContent>
                      <w:p w14:paraId="4E03A237" w14:textId="77777777" w:rsidR="00CC4CCF" w:rsidRDefault="00CC4CCF" w:rsidP="00F5462A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是</w:t>
                        </w:r>
                      </w:p>
                    </w:txbxContent>
                  </v:textbox>
                </v:shape>
                <v:rect id="矩形 135" o:spid="_x0000_s1129" style="position:absolute;left:22456;top:44637;width:8567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" filled="f" strokecolor="windowText" strokeweight="1pt">
                  <v:textbox>
                    <w:txbxContent>
                      <w:p w14:paraId="7C72F689" w14:textId="77777777" w:rsidR="00CC4CCF" w:rsidRDefault="00CC4CCF" w:rsidP="00F5462A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计算金额</w:t>
                        </w:r>
                      </w:p>
                    </w:txbxContent>
                  </v:textbox>
                </v:rect>
                <v:shape id="直接箭头连接符 165" o:spid="_x0000_s1130" type="#_x0000_t35" style="position:absolute;left:26675;top:38128;width:8210;height:10657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" adj="-6014,21626" strokecolor="windowText" strokeweight="1pt">
                  <v:stroke endarrow="block"/>
                </v:shape>
                <v:shape id="文本框 2" o:spid="_x0000_s1131" type="#_x0000_t202" style="position:absolute;left:33804;top:35416;width:3479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" filled="f" stroked="f">
                  <v:textbox style="mso-fit-shape-to-text:t">
                    <w:txbxContent>
                      <w:p w14:paraId="6168EED0" w14:textId="77777777" w:rsidR="00CC4CCF" w:rsidRDefault="00CC4CCF" w:rsidP="00F5462A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否</w:t>
                        </w:r>
                      </w:p>
                    </w:txbxContent>
                  </v:textbox>
                </v:shape>
                <v:shape id="直接箭头连接符 138" o:spid="_x0000_s1132" type="#_x0000_t32" style="position:absolute;left:26863;top:58880;width:0;height:19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" strokecolor="windowText" strokeweight="1pt">
                  <v:stroke endarrow="block" joinstyle="miter"/>
                </v:shape>
                <v:shape id="直接箭头连接符 139" o:spid="_x0000_s1133" type="#_x0000_t32" style="position:absolute;left:26647;top:47920;width:53;height:21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" strokecolor="windowText" strokeweight="1pt">
                  <v:stroke endarrow="block" joinstyle="miter"/>
                </v:shape>
                <v:rect id="矩形 140" o:spid="_x0000_s1134" style="position:absolute;left:20116;top:12877;width:12834;height:2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" filled="f" strokecolor="windowText" strokeweight="1pt">
                  <v:textbox>
                    <w:txbxContent>
                      <w:p w14:paraId="119E83F2" w14:textId="77777777" w:rsidR="00CC4CCF" w:rsidRDefault="00CC4CCF" w:rsidP="00F5462A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选择要购买的图书</w:t>
                        </w:r>
                      </w:p>
                    </w:txbxContent>
                  </v:textbox>
                </v:rect>
                <v:shape id="直接箭头连接符 141" o:spid="_x0000_s1135" type="#_x0000_t32" style="position:absolute;left:26479;top:15684;width:0;height:21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" strokecolor="windowText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865761" w14:textId="5F32C826" w:rsidR="00901AA1" w:rsidRDefault="00901AA1" w:rsidP="00F77C96">
      <w:pPr>
        <w:jc w:val="center"/>
      </w:pPr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提交订单程序流程图</w:t>
      </w:r>
    </w:p>
    <w:p w14:paraId="37B4E5C8" w14:textId="27B27DE5" w:rsidR="009A543D" w:rsidRDefault="004E4905" w:rsidP="00263B95">
      <w:pPr>
        <w:pStyle w:val="4"/>
      </w:pPr>
      <w:bookmarkStart w:id="48" w:name="_Toc24927017"/>
      <w:r w:rsidRPr="001C056E">
        <w:rPr>
          <w:rFonts w:hint="eastAsia"/>
        </w:rPr>
        <w:lastRenderedPageBreak/>
        <w:t>撤销订单</w:t>
      </w:r>
      <w:bookmarkEnd w:id="48"/>
    </w:p>
    <w:p w14:paraId="059470E5" w14:textId="14B08165" w:rsidR="006A48EC" w:rsidRPr="006A48EC" w:rsidRDefault="001405C8" w:rsidP="00F1563D">
      <w:pPr>
        <w:ind w:firstLineChars="500" w:firstLine="1050"/>
      </w:pPr>
      <w:r>
        <w:rPr>
          <w:noProof/>
        </w:rPr>
        <mc:AlternateContent>
          <mc:Choice Requires="wpc">
            <w:drawing>
              <wp:inline distT="0" distB="0" distL="0" distR="0" wp14:anchorId="5260CEF7" wp14:editId="66F0BA50">
                <wp:extent cx="5486400" cy="5070764"/>
                <wp:effectExtent l="0" t="0" r="57150" b="15875"/>
                <wp:docPr id="245" name="画布 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43" name="矩形: 圆角 143"/>
                        <wps:cNvSpPr/>
                        <wps:spPr>
                          <a:xfrm>
                            <a:off x="2349020" y="320031"/>
                            <a:ext cx="799070" cy="337751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C36ECC" w14:textId="77777777" w:rsidR="00CC4CCF" w:rsidRDefault="00CC4CCF" w:rsidP="001405C8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4" name="菱形 144"/>
                        <wps:cNvSpPr/>
                        <wps:spPr>
                          <a:xfrm>
                            <a:off x="1749185" y="2086610"/>
                            <a:ext cx="1988820" cy="673099"/>
                          </a:xfrm>
                          <a:prstGeom prst="diamond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7E3BF6" w14:textId="77777777" w:rsidR="00CC4CCF" w:rsidRDefault="00CC4CCF" w:rsidP="001405C8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是否已付款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5" name="矩形: 圆角 155"/>
                        <wps:cNvSpPr/>
                        <wps:spPr>
                          <a:xfrm>
                            <a:off x="2349260" y="4516755"/>
                            <a:ext cx="798830" cy="33718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CF1A84" w14:textId="77777777" w:rsidR="00CC4CCF" w:rsidRDefault="00CC4CCF" w:rsidP="001405C8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  <w:color w:val="000000" w:themeColor="text1"/>
                                  <w:kern w:val="2"/>
                                  <w:sz w:val="21"/>
                                  <w:szCs w:val="21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矩形 157"/>
                        <wps:cNvSpPr/>
                        <wps:spPr>
                          <a:xfrm>
                            <a:off x="63500" y="2820035"/>
                            <a:ext cx="1473200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39251A" w14:textId="77777777" w:rsidR="00CC4CCF" w:rsidRDefault="00CC4CCF" w:rsidP="001405C8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修改订单状态为撤销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3" name="直接箭头连接符 163"/>
                        <wps:cNvCnPr>
                          <a:stCxn id="207" idx="2"/>
                          <a:endCxn id="237" idx="0"/>
                        </wps:cNvCnPr>
                        <wps:spPr>
                          <a:xfrm flipH="1">
                            <a:off x="2760324" y="1148349"/>
                            <a:ext cx="3658" cy="11518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直接箭头连接符 163"/>
                        <wps:cNvCnPr/>
                        <wps:spPr>
                          <a:xfrm rot="10800000" flipV="1">
                            <a:off x="800101" y="2423159"/>
                            <a:ext cx="949085" cy="396875"/>
                          </a:xfrm>
                          <a:prstGeom prst="bentConnector2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接箭头连接符 164"/>
                        <wps:cNvCnPr/>
                        <wps:spPr>
                          <a:xfrm>
                            <a:off x="3738005" y="2423160"/>
                            <a:ext cx="753985" cy="540385"/>
                          </a:xfrm>
                          <a:prstGeom prst="bentConnector2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直接箭头连接符 165"/>
                        <wps:cNvCnPr/>
                        <wps:spPr>
                          <a:xfrm rot="16200000" flipH="1">
                            <a:off x="2574368" y="4342448"/>
                            <a:ext cx="347344" cy="127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55789" y="2154554"/>
                            <a:ext cx="596901" cy="559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1268B" w14:textId="77777777" w:rsidR="00CC4CCF" w:rsidRDefault="00CC4CCF" w:rsidP="001405C8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863735" y="2167890"/>
                            <a:ext cx="40132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408302" w14:textId="77777777" w:rsidR="00CC4CCF" w:rsidRDefault="00CC4CCF" w:rsidP="001405C8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kern w:val="0"/>
                                  <w:sz w:val="24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7" name="矩形 207"/>
                        <wps:cNvSpPr/>
                        <wps:spPr>
                          <a:xfrm>
                            <a:off x="1870364" y="856016"/>
                            <a:ext cx="1787235" cy="292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EE9567" w14:textId="77777777" w:rsidR="00CC4CCF" w:rsidRDefault="00CC4CCF" w:rsidP="001405C8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查询该用户所有订单信息</w:t>
                              </w:r>
                            </w:p>
                            <w:p w14:paraId="6CE67AAA" w14:textId="77777777" w:rsidR="00CC4CCF" w:rsidRDefault="00CC4CCF" w:rsidP="001405C8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直接箭头连接符 208"/>
                        <wps:cNvCnPr>
                          <a:stCxn id="143" idx="2"/>
                          <a:endCxn id="207" idx="0"/>
                        </wps:cNvCnPr>
                        <wps:spPr>
                          <a:xfrm>
                            <a:off x="2748555" y="657782"/>
                            <a:ext cx="15427" cy="19823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直接箭头连接符 165"/>
                        <wps:cNvCnPr/>
                        <wps:spPr>
                          <a:xfrm rot="5400000">
                            <a:off x="621566" y="3318728"/>
                            <a:ext cx="356553" cy="517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矩形 215"/>
                        <wps:cNvSpPr/>
                        <wps:spPr>
                          <a:xfrm>
                            <a:off x="75683" y="3497263"/>
                            <a:ext cx="1447800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FCC9B6" w14:textId="77777777" w:rsidR="00CC4CCF" w:rsidRDefault="00CC4CCF" w:rsidP="001405C8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显示撤销成功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24" name="直接箭头连接符 165"/>
                        <wps:cNvCnPr/>
                        <wps:spPr>
                          <a:xfrm rot="16200000" flipH="1">
                            <a:off x="1506952" y="3110569"/>
                            <a:ext cx="534357" cy="1949094"/>
                          </a:xfrm>
                          <a:prstGeom prst="bentConnector2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菱形 225"/>
                        <wps:cNvSpPr/>
                        <wps:spPr>
                          <a:xfrm>
                            <a:off x="3497580" y="2963545"/>
                            <a:ext cx="1988820" cy="582296"/>
                          </a:xfrm>
                          <a:prstGeom prst="diamond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D331FE" w14:textId="77777777" w:rsidR="00CC4CCF" w:rsidRDefault="00CC4CCF" w:rsidP="001405C8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是否已发货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26" name="直接箭头连接符 165"/>
                        <wps:cNvCnPr/>
                        <wps:spPr>
                          <a:xfrm rot="5400000">
                            <a:off x="3468251" y="2824996"/>
                            <a:ext cx="302895" cy="174458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7" name="矩形 227"/>
                        <wps:cNvSpPr/>
                        <wps:spPr>
                          <a:xfrm>
                            <a:off x="2206385" y="3848736"/>
                            <a:ext cx="1082040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31C62D" w14:textId="77777777" w:rsidR="00CC4CCF" w:rsidRDefault="00CC4CCF" w:rsidP="001405C8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显示撤销失败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2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250" y="3535340"/>
                            <a:ext cx="40132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8C6B36" w14:textId="77777777" w:rsidR="00CC4CCF" w:rsidRDefault="00CC4CCF" w:rsidP="001405C8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1" name="矩形 231"/>
                        <wps:cNvSpPr/>
                        <wps:spPr>
                          <a:xfrm>
                            <a:off x="2054861" y="1670859"/>
                            <a:ext cx="1378585" cy="28986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F9DFAB" w14:textId="77777777" w:rsidR="00CC4CCF" w:rsidRDefault="00CC4CCF" w:rsidP="001405C8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选择要撤销的订单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32" name="直接箭头连接符 232"/>
                        <wps:cNvCnPr>
                          <a:stCxn id="237" idx="2"/>
                          <a:endCxn id="231" idx="0"/>
                        </wps:cNvCnPr>
                        <wps:spPr>
                          <a:xfrm flipH="1">
                            <a:off x="2744154" y="1552012"/>
                            <a:ext cx="16170" cy="118847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矩形 237"/>
                        <wps:cNvSpPr/>
                        <wps:spPr>
                          <a:xfrm>
                            <a:off x="2071031" y="1263534"/>
                            <a:ext cx="1378585" cy="2884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066FEC" w14:textId="77777777" w:rsidR="00CC4CCF" w:rsidRDefault="00CC4CCF" w:rsidP="001405C8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显示订单信息</w:t>
                              </w:r>
                            </w:p>
                            <w:p w14:paraId="6500918A" w14:textId="77777777" w:rsidR="00CC4CCF" w:rsidRDefault="00CC4CCF" w:rsidP="001405C8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38" name="直接箭头连接符 238"/>
                        <wps:cNvCnPr>
                          <a:stCxn id="231" idx="2"/>
                          <a:endCxn id="144" idx="0"/>
                        </wps:cNvCnPr>
                        <wps:spPr>
                          <a:xfrm flipH="1">
                            <a:off x="2743595" y="1960727"/>
                            <a:ext cx="559" cy="125883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9" name="直接箭头连接符 165"/>
                        <wps:cNvCnPr>
                          <a:stCxn id="225" idx="1"/>
                          <a:endCxn id="257" idx="0"/>
                        </wps:cNvCnPr>
                        <wps:spPr>
                          <a:xfrm rot="10800000">
                            <a:off x="2475230" y="2960961"/>
                            <a:ext cx="1022350" cy="293732"/>
                          </a:xfrm>
                          <a:prstGeom prst="bentConnector4">
                            <a:avLst>
                              <a:gd name="adj1" fmla="val 7516"/>
                              <a:gd name="adj2" fmla="val 149458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450250" y="2910500"/>
                            <a:ext cx="596900" cy="55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DC4F0C" w14:textId="77777777" w:rsidR="00CC4CCF" w:rsidRDefault="00CC4CCF" w:rsidP="001405C8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2" name="直接箭头连接符 165"/>
                        <wps:cNvCnPr>
                          <a:stCxn id="257" idx="2"/>
                        </wps:cNvCnPr>
                        <wps:spPr>
                          <a:xfrm rot="5400000" flipH="1">
                            <a:off x="1157350" y="2217460"/>
                            <a:ext cx="960114" cy="1675647"/>
                          </a:xfrm>
                          <a:prstGeom prst="bentConnector4">
                            <a:avLst>
                              <a:gd name="adj1" fmla="val -16884"/>
                              <a:gd name="adj2" fmla="val 54093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菱形 257"/>
                        <wps:cNvSpPr/>
                        <wps:spPr>
                          <a:xfrm>
                            <a:off x="1606550" y="2960961"/>
                            <a:ext cx="1737360" cy="574379"/>
                          </a:xfrm>
                          <a:prstGeom prst="diamond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D1591F" w14:textId="77777777" w:rsidR="00CC4CCF" w:rsidRDefault="00CC4CCF" w:rsidP="001405C8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是否已退款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6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496480" y="3501391"/>
                            <a:ext cx="40132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54EB55" w14:textId="77777777" w:rsidR="00CC4CCF" w:rsidRDefault="00CC4CCF" w:rsidP="001405C8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2" name="直接箭头连接符 165"/>
                        <wps:cNvCnPr>
                          <a:stCxn id="257" idx="3"/>
                        </wps:cNvCnPr>
                        <wps:spPr>
                          <a:xfrm>
                            <a:off x="3343910" y="3248151"/>
                            <a:ext cx="39370" cy="472609"/>
                          </a:xfrm>
                          <a:prstGeom prst="bentConnector2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365160" y="3308010"/>
                            <a:ext cx="596900" cy="55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D4D307" w14:textId="77777777" w:rsidR="00CC4CCF" w:rsidRDefault="00CC4CCF" w:rsidP="001405C8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60CEF7" id="画布 245" o:spid="_x0000_s1136" editas="canvas" style="width:6in;height:399.25pt;mso-position-horizontal-relative:char;mso-position-vertical-relative:line" coordsize="54864,50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">
                <v:shape id="_x0000_s1137" type="#_x0000_t75" style="position:absolute;width:54864;height:50704;visibility:visible;mso-wrap-style:square" stroked="t" strokecolor="black [3213]">
                  <v:fill o:detectmouseclick="t"/>
                  <v:path o:connecttype="none"/>
                </v:shape>
                <v:roundrect id="矩形: 圆角 143" o:spid="_x0000_s1138" style="position:absolute;left:23490;top:3200;width:7990;height:33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0CC36ECC" w14:textId="77777777" w:rsidR="00CC4CCF" w:rsidRDefault="00CC4CCF" w:rsidP="001405C8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开始</w:t>
                        </w:r>
                      </w:p>
                    </w:txbxContent>
                  </v:textbox>
                </v:roundrect>
                <v:shape id="菱形 144" o:spid="_x0000_s1139" type="#_x0000_t4" style="position:absolute;left:17491;top:20866;width:19889;height:6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" filled="f" strokecolor="black [3213]" strokeweight="1pt">
                  <v:textbox>
                    <w:txbxContent>
                      <w:p w14:paraId="407E3BF6" w14:textId="77777777" w:rsidR="00CC4CCF" w:rsidRDefault="00CC4CCF" w:rsidP="001405C8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是否已付款</w:t>
                        </w:r>
                      </w:p>
                    </w:txbxContent>
                  </v:textbox>
                </v:shape>
                <v:roundrect id="矩形: 圆角 155" o:spid="_x0000_s1140" style="position:absolute;left:23492;top:45167;width:7988;height:33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45CF1A84" w14:textId="77777777" w:rsidR="00CC4CCF" w:rsidRDefault="00CC4CCF" w:rsidP="001405C8">
                        <w:pPr>
                          <w:pStyle w:val="af1"/>
                          <w:spacing w:before="0" w:beforeAutospacing="0" w:after="0" w:afterAutospacing="0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ascii="Times New Roman" w:hint="eastAsia"/>
                            <w:color w:val="000000" w:themeColor="text1"/>
                            <w:kern w:val="2"/>
                            <w:sz w:val="21"/>
                            <w:szCs w:val="21"/>
                          </w:rPr>
                          <w:t>结束</w:t>
                        </w:r>
                      </w:p>
                    </w:txbxContent>
                  </v:textbox>
                </v:roundrect>
                <v:rect id="矩形 157" o:spid="_x0000_s1141" style="position:absolute;left:635;top:28200;width:14732;height:3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" filled="f" strokecolor="black [3213]" strokeweight="1pt">
                  <v:textbox>
                    <w:txbxContent>
                      <w:p w14:paraId="3539251A" w14:textId="77777777" w:rsidR="00CC4CCF" w:rsidRDefault="00CC4CCF" w:rsidP="001405C8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修改订单状态为撤销</w:t>
                        </w:r>
                      </w:p>
                    </w:txbxContent>
                  </v:textbox>
                </v:rect>
                <v:shape id="直接箭头连接符 163" o:spid="_x0000_s1142" type="#_x0000_t32" style="position:absolute;left:27603;top:11483;width:36;height:115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" strokecolor="black [3213]" strokeweight="1pt">
                  <v:stroke endarrow="block" joinstyle="miter"/>
                </v:shape>
                <v:shape id="直接箭头连接符 163" o:spid="_x0000_s1143" type="#_x0000_t33" style="position:absolute;left:8001;top:24231;width:9490;height:3969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" strokecolor="black [3213]" strokeweight="1pt">
                  <v:stroke endarrow="block"/>
                </v:shape>
                <v:shape id="直接箭头连接符 164" o:spid="_x0000_s1144" type="#_x0000_t33" style="position:absolute;left:37380;top:24231;width:7539;height:540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" strokecolor="black [3213]" strokeweight="1pt">
                  <v:stroke endarrow="block"/>
                </v:shape>
                <v:shape id="直接箭头连接符 165" o:spid="_x0000_s1145" type="#_x0000_t34" style="position:absolute;left:25743;top:43425;width:3473;height:1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" strokecolor="black [3213]" strokeweight="1pt">
                  <v:stroke endarrow="block"/>
                </v:shape>
                <v:shape id="文本框 2" o:spid="_x0000_s1146" type="#_x0000_t202" style="position:absolute;left:12557;top:21545;width:5969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" filled="f" stroked="f">
                  <v:textbox>
                    <w:txbxContent>
                      <w:p w14:paraId="6C51268B" w14:textId="77777777" w:rsidR="00CC4CCF" w:rsidRDefault="00CC4CCF" w:rsidP="001405C8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否</w:t>
                        </w:r>
                      </w:p>
                    </w:txbxContent>
                  </v:textbox>
                </v:shape>
                <v:shape id="文本框 2" o:spid="_x0000_s1147" type="#_x0000_t202" style="position:absolute;left:38637;top:21678;width:4013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VwwwAAANw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iEnieiUdALh4AAAD//wMAUEsBAi0AFAAGAAgAAAAhANvh9svuAAAAhQEAABMAAAAAAAAAAAAA&#10;AAAAAAAAAFtDb250ZW50X1R5cGVzXS54bWxQSwECLQAUAAYACAAAACEAWvQsW78AAAAVAQAACwAA&#10;AAAAAAAAAAAAAAAfAQAAX3JlbHMvLnJlbHNQSwECLQAUAAYACAAAACEAqOtFcMMAAADcAAAADwAA&#10;AAAAAAAAAAAAAAAHAgAAZHJzL2Rvd25yZXYueG1sUEsFBgAAAAADAAMAtwAAAPcCAAAAAA==&#10;" filled="f" stroked="f">
                  <v:textbox>
                    <w:txbxContent>
                      <w:p w14:paraId="00408302" w14:textId="77777777" w:rsidR="00CC4CCF" w:rsidRDefault="00CC4CCF" w:rsidP="001405C8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kern w:val="0"/>
                            <w:sz w:val="24"/>
                          </w:rPr>
                          <w:t>是</w:t>
                        </w:r>
                      </w:p>
                    </w:txbxContent>
                  </v:textbox>
                </v:shape>
                <v:rect id="矩形 207" o:spid="_x0000_s1148" style="position:absolute;left:18703;top:8560;width:17872;height:2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" filled="f" strokecolor="black [3213]" strokeweight="1pt">
                  <v:textbox>
                    <w:txbxContent>
                      <w:p w14:paraId="45EE9567" w14:textId="77777777" w:rsidR="00CC4CCF" w:rsidRDefault="00CC4CCF" w:rsidP="001405C8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查询该用户所有订单信息</w:t>
                        </w:r>
                      </w:p>
                      <w:p w14:paraId="6CE67AAA" w14:textId="77777777" w:rsidR="00CC4CCF" w:rsidRDefault="00CC4CCF" w:rsidP="001405C8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</w:p>
                    </w:txbxContent>
                  </v:textbox>
                </v:rect>
                <v:shape id="直接箭头连接符 208" o:spid="_x0000_s1149" type="#_x0000_t32" style="position:absolute;left:27485;top:6577;width:154;height:19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" strokecolor="black [3213]" strokeweight="1pt">
                  <v:stroke endarrow="block" joinstyle="miter"/>
                </v:shape>
                <v:shape id="直接箭头连接符 165" o:spid="_x0000_s1150" type="#_x0000_t34" style="position:absolute;left:6215;top:33187;width:3565;height:6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" strokecolor="black [3213]" strokeweight="1pt">
                  <v:stroke endarrow="block"/>
                </v:shape>
                <v:rect id="矩形 215" o:spid="_x0000_s1151" style="position:absolute;left:756;top:34972;width:14478;height:3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" filled="f" strokecolor="black [3213]" strokeweight="1pt">
                  <v:textbox>
                    <w:txbxContent>
                      <w:p w14:paraId="60FCC9B6" w14:textId="77777777" w:rsidR="00CC4CCF" w:rsidRDefault="00CC4CCF" w:rsidP="001405C8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显示撤销成功</w:t>
                        </w:r>
                      </w:p>
                    </w:txbxContent>
                  </v:textbox>
                </v:rect>
                <v:shape id="直接箭头连接符 165" o:spid="_x0000_s1152" type="#_x0000_t33" style="position:absolute;left:15069;top:31105;width:5343;height:19491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" strokecolor="black [3213]" strokeweight="1pt">
                  <v:stroke endarrow="block"/>
                </v:shape>
                <v:shape id="菱形 225" o:spid="_x0000_s1153" type="#_x0000_t4" style="position:absolute;left:34975;top:29635;width:19889;height:5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" filled="f" strokecolor="black [3213]" strokeweight="1pt">
                  <v:textbox>
                    <w:txbxContent>
                      <w:p w14:paraId="5CD331FE" w14:textId="77777777" w:rsidR="00CC4CCF" w:rsidRDefault="00CC4CCF" w:rsidP="001405C8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是否已发货</w:t>
                        </w:r>
                      </w:p>
                    </w:txbxContent>
                  </v:textbox>
                </v:shape>
                <v:shape id="直接箭头连接符 165" o:spid="_x0000_s1154" type="#_x0000_t34" style="position:absolute;left:34682;top:28250;width:3029;height:17445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" strokecolor="black [3213]" strokeweight="1pt">
                  <v:stroke endarrow="block"/>
                </v:shape>
                <v:rect id="矩形 227" o:spid="_x0000_s1155" style="position:absolute;left:22063;top:38487;width:10821;height:3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" filled="f" strokecolor="black [3213]" strokeweight="1pt">
                  <v:textbox>
                    <w:txbxContent>
                      <w:p w14:paraId="2D31C62D" w14:textId="77777777" w:rsidR="00CC4CCF" w:rsidRDefault="00CC4CCF" w:rsidP="001405C8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显示撤销失败</w:t>
                        </w:r>
                      </w:p>
                    </w:txbxContent>
                  </v:textbox>
                </v:rect>
                <v:shape id="文本框 2" o:spid="_x0000_s1156" type="#_x0000_t202" style="position:absolute;left:45552;top:35353;width:4013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" filled="f" stroked="f">
                  <v:textbox>
                    <w:txbxContent>
                      <w:p w14:paraId="698C6B36" w14:textId="77777777" w:rsidR="00CC4CCF" w:rsidRDefault="00CC4CCF" w:rsidP="001405C8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rect id="矩形 231" o:spid="_x0000_s1157" style="position:absolute;left:20548;top:16708;width:13786;height:2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" filled="f" strokecolor="black [3213]" strokeweight="1pt">
                  <v:textbox>
                    <w:txbxContent>
                      <w:p w14:paraId="4AF9DFAB" w14:textId="77777777" w:rsidR="00CC4CCF" w:rsidRDefault="00CC4CCF" w:rsidP="001405C8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选择要撤销的订单</w:t>
                        </w:r>
                      </w:p>
                    </w:txbxContent>
                  </v:textbox>
                </v:rect>
                <v:shape id="直接箭头连接符 232" o:spid="_x0000_s1158" type="#_x0000_t32" style="position:absolute;left:27441;top:15520;width:162;height:11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" strokecolor="black [3213]" strokeweight="1pt">
                  <v:stroke endarrow="block" joinstyle="miter"/>
                </v:shape>
                <v:rect id="矩形 237" o:spid="_x0000_s1159" style="position:absolute;left:20710;top:12635;width:13786;height:2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" filled="f" strokecolor="black [3213]" strokeweight="1pt">
                  <v:textbox>
                    <w:txbxContent>
                      <w:p w14:paraId="6F066FEC" w14:textId="77777777" w:rsidR="00CC4CCF" w:rsidRDefault="00CC4CCF" w:rsidP="001405C8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显示订单信息</w:t>
                        </w:r>
                      </w:p>
                      <w:p w14:paraId="6500918A" w14:textId="77777777" w:rsidR="00CC4CCF" w:rsidRDefault="00CC4CCF" w:rsidP="001405C8"/>
                    </w:txbxContent>
                  </v:textbox>
                </v:rect>
                <v:shape id="直接箭头连接符 238" o:spid="_x0000_s1160" type="#_x0000_t32" style="position:absolute;left:27435;top:19607;width:6;height:12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" strokecolor="black [3213]" strokeweight="1pt">
                  <v:stroke endarrow="block" joinstyle="miter"/>
                </v:shape>
                <v:shape id="直接箭头连接符 165" o:spid="_x0000_s1161" type="#_x0000_t35" style="position:absolute;left:24752;top:29609;width:10223;height:2937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" adj="1623,32283" strokecolor="black [3213]" strokeweight="1pt">
                  <v:stroke endarrow="block"/>
                </v:shape>
                <v:shape id="文本框 2" o:spid="_x0000_s1162" type="#_x0000_t202" style="position:absolute;left:34502;top:29105;width:5969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2LH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sUzg90w8AnL3AwAA//8DAFBLAQItABQABgAIAAAAIQDb4fbL7gAAAIUBAAATAAAAAAAAAAAA&#10;AAAAAAAAAABbQ29udGVudF9UeXBlc10ueG1sUEsBAi0AFAAGAAgAAAAhAFr0LFu/AAAAFQEAAAsA&#10;AAAAAAAAAAAAAAAAHwEAAF9yZWxzLy5yZWxzUEsBAi0AFAAGAAgAAAAhAM5TYsfEAAAA3AAAAA8A&#10;AAAAAAAAAAAAAAAABwIAAGRycy9kb3ducmV2LnhtbFBLBQYAAAAAAwADALcAAAD4AgAAAAA=&#10;" filled="f" stroked="f">
                  <v:textbox>
                    <w:txbxContent>
                      <w:p w14:paraId="61DC4F0C" w14:textId="77777777" w:rsidR="00CC4CCF" w:rsidRDefault="00CC4CCF" w:rsidP="001405C8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否</w:t>
                        </w:r>
                      </w:p>
                    </w:txbxContent>
                  </v:textbox>
                </v:shape>
                <v:shape id="直接箭头连接符 165" o:spid="_x0000_s1163" type="#_x0000_t35" style="position:absolute;left:11573;top:22174;width:9601;height:16757;rotation:-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" adj="-3647,11684" strokecolor="black [3213]" strokeweight="1pt">
                  <v:stroke endarrow="block"/>
                </v:shape>
                <v:shape id="菱形 257" o:spid="_x0000_s1164" type="#_x0000_t4" style="position:absolute;left:16065;top:29609;width:17374;height:5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" filled="f" strokecolor="black [3213]" strokeweight="1pt">
                  <v:textbox>
                    <w:txbxContent>
                      <w:p w14:paraId="5BD1591F" w14:textId="77777777" w:rsidR="00CC4CCF" w:rsidRDefault="00CC4CCF" w:rsidP="001405C8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是否已退款</w:t>
                        </w:r>
                      </w:p>
                    </w:txbxContent>
                  </v:textbox>
                </v:shape>
                <v:shape id="文本框 2" o:spid="_x0000_s1165" type="#_x0000_t202" style="position:absolute;left:24964;top:35013;width:4014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" filled="f" stroked="f">
                  <v:textbox>
                    <w:txbxContent>
                      <w:p w14:paraId="0954EB55" w14:textId="77777777" w:rsidR="00CC4CCF" w:rsidRDefault="00CC4CCF" w:rsidP="001405C8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直接箭头连接符 165" o:spid="_x0000_s1166" type="#_x0000_t33" style="position:absolute;left:33439;top:32481;width:393;height:472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" strokecolor="black [3213]" strokeweight="1pt">
                  <v:stroke endarrow="block"/>
                </v:shape>
                <v:shape id="文本框 2" o:spid="_x0000_s1167" type="#_x0000_t202" style="position:absolute;left:33651;top:33080;width:5969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VL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E8e4PnmXgE5OoBAAD//wMAUEsBAi0AFAAGAAgAAAAhANvh9svuAAAAhQEAABMAAAAAAAAAAAAA&#10;AAAAAAAAAFtDb250ZW50X1R5cGVzXS54bWxQSwECLQAUAAYACAAAACEAWvQsW78AAAAVAQAACwAA&#10;AAAAAAAAAAAAAAAfAQAAX3JlbHMvLnJlbHNQSwECLQAUAAYACAAAACEAGngFS8MAAADcAAAADwAA&#10;AAAAAAAAAAAAAAAHAgAAZHJzL2Rvd25yZXYueG1sUEsFBgAAAAADAAMAtwAAAPcCAAAAAA==&#10;" filled="f" stroked="f">
                  <v:textbox>
                    <w:txbxContent>
                      <w:p w14:paraId="19D4D307" w14:textId="77777777" w:rsidR="00CC4CCF" w:rsidRDefault="00CC4CCF" w:rsidP="001405C8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376C62" w14:textId="2E72C206" w:rsidR="00A53994" w:rsidRDefault="00901AA1" w:rsidP="006A48EC">
      <w:pPr>
        <w:ind w:firstLineChars="1750" w:firstLine="3675"/>
      </w:pPr>
      <w:bookmarkStart w:id="49" w:name="_Hlk19793062"/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0D1796">
        <w:rPr>
          <w:rFonts w:hint="eastAsia"/>
        </w:rPr>
        <w:t>撤销</w:t>
      </w:r>
      <w:r>
        <w:rPr>
          <w:rFonts w:hint="eastAsia"/>
        </w:rPr>
        <w:t>订单程序流程图</w:t>
      </w:r>
      <w:bookmarkEnd w:id="49"/>
    </w:p>
    <w:p w14:paraId="6945ACB6" w14:textId="77777777" w:rsidR="00A53994" w:rsidRDefault="00A53994" w:rsidP="00A53994">
      <w:pPr>
        <w:pStyle w:val="3"/>
      </w:pPr>
      <w:bookmarkStart w:id="50" w:name="_Toc24927018"/>
      <w:r>
        <w:rPr>
          <w:rFonts w:hint="eastAsia"/>
        </w:rPr>
        <w:t>单据数据描述</w:t>
      </w:r>
      <w:bookmarkEnd w:id="50"/>
    </w:p>
    <w:p w14:paraId="30FFBC67" w14:textId="6725F767" w:rsidR="00A53994" w:rsidRDefault="00A53994" w:rsidP="00BB1729">
      <w:pPr>
        <w:pStyle w:val="a7"/>
        <w:ind w:firstLine="420"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2.2</w:t>
      </w:r>
      <w:r>
        <w:fldChar w:fldCharType="end"/>
      </w:r>
      <w:r>
        <w:noBreakHyphen/>
      </w:r>
      <w:r w:rsidR="00EA1795">
        <w:t>2</w:t>
      </w:r>
      <w:r>
        <w:rPr>
          <w:rFonts w:hint="eastAsia"/>
        </w:rPr>
        <w:t>所有单据数据描述列表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56"/>
        <w:gridCol w:w="1265"/>
        <w:gridCol w:w="3333"/>
        <w:gridCol w:w="3333"/>
        <w:gridCol w:w="1995"/>
      </w:tblGrid>
      <w:tr w:rsidR="0075194C" w14:paraId="3ED71A76" w14:textId="77777777" w:rsidTr="00F600D0">
        <w:tc>
          <w:tcPr>
            <w:tcW w:w="354" w:type="pct"/>
            <w:shd w:val="clear" w:color="auto" w:fill="D9D9D9"/>
          </w:tcPr>
          <w:p w14:paraId="0139F03E" w14:textId="77777777" w:rsidR="0075194C" w:rsidRDefault="0075194C" w:rsidP="00F600D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92" w:type="pct"/>
            <w:shd w:val="clear" w:color="auto" w:fill="D9D9D9"/>
          </w:tcPr>
          <w:p w14:paraId="26C2369E" w14:textId="77777777" w:rsidR="0075194C" w:rsidRDefault="0075194C" w:rsidP="00F600D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单据名称</w:t>
            </w:r>
          </w:p>
        </w:tc>
        <w:tc>
          <w:tcPr>
            <w:tcW w:w="1560" w:type="pct"/>
            <w:shd w:val="clear" w:color="auto" w:fill="D9D9D9"/>
          </w:tcPr>
          <w:p w14:paraId="03B618CE" w14:textId="77777777" w:rsidR="0075194C" w:rsidRDefault="0075194C" w:rsidP="00F600D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所属功能</w:t>
            </w:r>
          </w:p>
        </w:tc>
        <w:tc>
          <w:tcPr>
            <w:tcW w:w="1560" w:type="pct"/>
            <w:shd w:val="clear" w:color="auto" w:fill="D9D9D9"/>
          </w:tcPr>
          <w:p w14:paraId="7BE247CC" w14:textId="77777777" w:rsidR="0075194C" w:rsidRDefault="0075194C" w:rsidP="00F600D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934" w:type="pct"/>
            <w:shd w:val="clear" w:color="auto" w:fill="D9D9D9"/>
          </w:tcPr>
          <w:p w14:paraId="32E96511" w14:textId="77777777" w:rsidR="0075194C" w:rsidRDefault="0075194C" w:rsidP="00F600D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5194C" w14:paraId="54560EBE" w14:textId="77777777" w:rsidTr="00F600D0">
        <w:tc>
          <w:tcPr>
            <w:tcW w:w="354" w:type="pct"/>
            <w:shd w:val="clear" w:color="auto" w:fill="auto"/>
          </w:tcPr>
          <w:p w14:paraId="5D1F002D" w14:textId="4DD1181E" w:rsidR="0075194C" w:rsidRDefault="0075194C" w:rsidP="00F600D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92" w:type="pct"/>
          </w:tcPr>
          <w:p w14:paraId="095699FD" w14:textId="77777777" w:rsidR="0075194C" w:rsidRPr="00A07542" w:rsidRDefault="0075194C" w:rsidP="00F600D0">
            <w:pPr>
              <w:pStyle w:val="a7"/>
              <w:ind w:firstLineChars="0" w:firstLine="0"/>
              <w:jc w:val="left"/>
              <w:rPr>
                <w:color w:val="FF0000"/>
              </w:rPr>
            </w:pPr>
            <w:r>
              <w:rPr>
                <w:rFonts w:hint="eastAsia"/>
              </w:rPr>
              <w:t>订单信息</w:t>
            </w:r>
          </w:p>
        </w:tc>
        <w:tc>
          <w:tcPr>
            <w:tcW w:w="1560" w:type="pct"/>
            <w:shd w:val="clear" w:color="auto" w:fill="auto"/>
          </w:tcPr>
          <w:p w14:paraId="5A5E3801" w14:textId="77777777" w:rsidR="0075194C" w:rsidRPr="00561375" w:rsidRDefault="0075194C" w:rsidP="00F600D0">
            <w:pPr>
              <w:pStyle w:val="a7"/>
              <w:ind w:firstLineChars="0" w:firstLine="0"/>
              <w:jc w:val="left"/>
            </w:pPr>
            <w:r>
              <w:rPr>
                <w:rFonts w:hint="eastAsia"/>
              </w:rPr>
              <w:t>提交订单，撤销订单</w:t>
            </w:r>
          </w:p>
        </w:tc>
        <w:tc>
          <w:tcPr>
            <w:tcW w:w="1560" w:type="pct"/>
            <w:shd w:val="clear" w:color="auto" w:fill="auto"/>
          </w:tcPr>
          <w:p w14:paraId="6B9767EF" w14:textId="77777777" w:rsidR="0075194C" w:rsidRPr="00561375" w:rsidRDefault="0075194C" w:rsidP="00F600D0">
            <w:pPr>
              <w:pStyle w:val="a7"/>
              <w:ind w:firstLineChars="0" w:firstLine="0"/>
              <w:jc w:val="left"/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天</w:t>
            </w:r>
          </w:p>
        </w:tc>
        <w:tc>
          <w:tcPr>
            <w:tcW w:w="934" w:type="pct"/>
          </w:tcPr>
          <w:p w14:paraId="2A7B3968" w14:textId="77777777" w:rsidR="0075194C" w:rsidRDefault="0075194C" w:rsidP="00F600D0">
            <w:pPr>
              <w:pStyle w:val="a7"/>
              <w:ind w:firstLineChars="0" w:firstLine="0"/>
              <w:jc w:val="left"/>
            </w:pPr>
            <w:r>
              <w:rPr>
                <w:rFonts w:hint="eastAsia"/>
              </w:rPr>
              <w:t>报表</w:t>
            </w:r>
          </w:p>
        </w:tc>
      </w:tr>
    </w:tbl>
    <w:p w14:paraId="76417958" w14:textId="52AA78E6" w:rsidR="00A53994" w:rsidRDefault="0075194C" w:rsidP="00263B95">
      <w:pPr>
        <w:pStyle w:val="4"/>
      </w:pPr>
      <w:bookmarkStart w:id="51" w:name="_Toc24927019"/>
      <w:r>
        <w:rPr>
          <w:rFonts w:hint="eastAsia"/>
        </w:rPr>
        <w:t>订单信息</w:t>
      </w:r>
      <w:bookmarkEnd w:id="51"/>
    </w:p>
    <w:p w14:paraId="0DFB78FE" w14:textId="146B7A3E" w:rsidR="006F3B54" w:rsidRDefault="00A53994" w:rsidP="00EA1795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数据项的详细描述信息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58"/>
        <w:gridCol w:w="1408"/>
        <w:gridCol w:w="1075"/>
        <w:gridCol w:w="4251"/>
        <w:gridCol w:w="1271"/>
        <w:gridCol w:w="1267"/>
        <w:gridCol w:w="652"/>
      </w:tblGrid>
      <w:tr w:rsidR="0024484B" w14:paraId="5FA03C06" w14:textId="77777777" w:rsidTr="0024484B">
        <w:tc>
          <w:tcPr>
            <w:tcW w:w="355" w:type="pct"/>
            <w:shd w:val="clear" w:color="auto" w:fill="D9D9D9"/>
          </w:tcPr>
          <w:p w14:paraId="6A3789C6" w14:textId="77777777" w:rsidR="0024484B" w:rsidRDefault="0024484B" w:rsidP="0024484B">
            <w:pPr>
              <w:pStyle w:val="a7"/>
              <w:ind w:firstLineChars="0" w:firstLine="0"/>
              <w:jc w:val="center"/>
            </w:pPr>
            <w:bookmarkStart w:id="52" w:name="_Hlk19657784"/>
            <w:r>
              <w:rPr>
                <w:rFonts w:hint="eastAsia"/>
              </w:rPr>
              <w:t>编号</w:t>
            </w:r>
          </w:p>
        </w:tc>
        <w:tc>
          <w:tcPr>
            <w:tcW w:w="659" w:type="pct"/>
            <w:shd w:val="clear" w:color="auto" w:fill="D9D9D9"/>
          </w:tcPr>
          <w:p w14:paraId="6FAD6969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数据项名</w:t>
            </w:r>
          </w:p>
        </w:tc>
        <w:tc>
          <w:tcPr>
            <w:tcW w:w="503" w:type="pct"/>
            <w:shd w:val="clear" w:color="auto" w:fill="D9D9D9"/>
          </w:tcPr>
          <w:p w14:paraId="6AB1E457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主键</w:t>
            </w:r>
          </w:p>
        </w:tc>
        <w:tc>
          <w:tcPr>
            <w:tcW w:w="1990" w:type="pct"/>
            <w:shd w:val="clear" w:color="auto" w:fill="D9D9D9"/>
          </w:tcPr>
          <w:p w14:paraId="4591DFE8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特征</w:t>
            </w:r>
          </w:p>
        </w:tc>
        <w:tc>
          <w:tcPr>
            <w:tcW w:w="595" w:type="pct"/>
            <w:shd w:val="clear" w:color="auto" w:fill="D9D9D9"/>
          </w:tcPr>
          <w:p w14:paraId="08479C41" w14:textId="77777777" w:rsidR="0024484B" w:rsidRDefault="0024484B" w:rsidP="0024484B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593" w:type="pct"/>
            <w:shd w:val="clear" w:color="auto" w:fill="D9D9D9"/>
          </w:tcPr>
          <w:p w14:paraId="3E421C57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取值范围</w:t>
            </w:r>
          </w:p>
        </w:tc>
        <w:tc>
          <w:tcPr>
            <w:tcW w:w="305" w:type="pct"/>
            <w:shd w:val="clear" w:color="auto" w:fill="D9D9D9"/>
          </w:tcPr>
          <w:p w14:paraId="09460E53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4484B" w14:paraId="56049435" w14:textId="77777777" w:rsidTr="0024484B">
        <w:tc>
          <w:tcPr>
            <w:tcW w:w="355" w:type="pct"/>
          </w:tcPr>
          <w:p w14:paraId="212BA306" w14:textId="0148A20E" w:rsidR="0024484B" w:rsidRDefault="0024484B" w:rsidP="0024484B">
            <w:pPr>
              <w:pStyle w:val="a7"/>
              <w:ind w:left="420" w:firstLineChars="0" w:firstLine="0"/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9" w:type="pct"/>
          </w:tcPr>
          <w:p w14:paraId="2219E5CA" w14:textId="77777777" w:rsidR="0024484B" w:rsidRPr="00A07542" w:rsidRDefault="0024484B" w:rsidP="0024484B">
            <w:pPr>
              <w:pStyle w:val="a7"/>
              <w:ind w:firstLineChars="0" w:firstLine="0"/>
              <w:jc w:val="left"/>
              <w:rPr>
                <w:color w:val="FF0000"/>
              </w:rPr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503" w:type="pct"/>
          </w:tcPr>
          <w:p w14:paraId="56912A3B" w14:textId="77777777" w:rsidR="0024484B" w:rsidRDefault="0024484B" w:rsidP="0024484B">
            <w:pPr>
              <w:pStyle w:val="a7"/>
              <w:ind w:firstLineChars="0" w:firstLine="0"/>
              <w:jc w:val="left"/>
            </w:pPr>
          </w:p>
        </w:tc>
        <w:tc>
          <w:tcPr>
            <w:tcW w:w="1990" w:type="pct"/>
          </w:tcPr>
          <w:p w14:paraId="1A0E0DF3" w14:textId="77777777" w:rsidR="0024484B" w:rsidRPr="00561375" w:rsidRDefault="0024484B" w:rsidP="0024484B">
            <w:pPr>
              <w:pStyle w:val="a7"/>
              <w:ind w:firstLineChars="0" w:firstLine="0"/>
              <w:jc w:val="left"/>
            </w:pPr>
            <w:r>
              <w:rPr>
                <w:rFonts w:hint="eastAsia"/>
              </w:rPr>
              <w:t>字符型，固定长度，</w:t>
            </w:r>
            <w:r>
              <w:t>18</w:t>
            </w:r>
            <w:r>
              <w:rPr>
                <w:rFonts w:hint="eastAsia"/>
              </w:rPr>
              <w:t>位数字字符</w:t>
            </w:r>
          </w:p>
        </w:tc>
        <w:tc>
          <w:tcPr>
            <w:tcW w:w="595" w:type="pct"/>
          </w:tcPr>
          <w:p w14:paraId="2839E810" w14:textId="77777777" w:rsidR="0024484B" w:rsidRPr="00561375" w:rsidRDefault="0024484B" w:rsidP="0024484B">
            <w:pPr>
              <w:pStyle w:val="a7"/>
              <w:ind w:firstLine="420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593" w:type="pct"/>
          </w:tcPr>
          <w:p w14:paraId="50887DE9" w14:textId="77777777" w:rsidR="0024484B" w:rsidRPr="00561375" w:rsidRDefault="0024484B" w:rsidP="0024484B">
            <w:pPr>
              <w:pStyle w:val="a7"/>
              <w:ind w:firstLineChars="0" w:firstLine="0"/>
              <w:jc w:val="left"/>
            </w:pPr>
          </w:p>
        </w:tc>
        <w:tc>
          <w:tcPr>
            <w:tcW w:w="305" w:type="pct"/>
          </w:tcPr>
          <w:p w14:paraId="1F533428" w14:textId="77777777" w:rsidR="0024484B" w:rsidRPr="00561375" w:rsidRDefault="0024484B" w:rsidP="0024484B">
            <w:pPr>
              <w:pStyle w:val="a7"/>
              <w:ind w:firstLineChars="0" w:firstLine="0"/>
              <w:jc w:val="left"/>
            </w:pPr>
          </w:p>
        </w:tc>
      </w:tr>
      <w:tr w:rsidR="0024484B" w14:paraId="017B408A" w14:textId="77777777" w:rsidTr="0024484B">
        <w:tc>
          <w:tcPr>
            <w:tcW w:w="355" w:type="pct"/>
          </w:tcPr>
          <w:p w14:paraId="08B69F82" w14:textId="6A242A3B" w:rsidR="0024484B" w:rsidRDefault="0024484B" w:rsidP="0024484B">
            <w:pPr>
              <w:pStyle w:val="a7"/>
              <w:ind w:left="420" w:firstLineChars="0" w:firstLine="0"/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9" w:type="pct"/>
          </w:tcPr>
          <w:p w14:paraId="6111E111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503" w:type="pct"/>
          </w:tcPr>
          <w:p w14:paraId="05F434C7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是</w:t>
            </w:r>
          </w:p>
        </w:tc>
        <w:tc>
          <w:tcPr>
            <w:tcW w:w="1990" w:type="pct"/>
          </w:tcPr>
          <w:p w14:paraId="0499637B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字符型，固定长度，</w:t>
            </w:r>
            <w:r>
              <w:t>18</w:t>
            </w:r>
            <w:r>
              <w:rPr>
                <w:rFonts w:hint="eastAsia"/>
              </w:rPr>
              <w:t>位数字字符</w:t>
            </w:r>
          </w:p>
        </w:tc>
        <w:tc>
          <w:tcPr>
            <w:tcW w:w="595" w:type="pct"/>
          </w:tcPr>
          <w:p w14:paraId="0B8A071B" w14:textId="77777777" w:rsidR="0024484B" w:rsidRDefault="0024484B" w:rsidP="0024484B">
            <w:pPr>
              <w:pStyle w:val="a7"/>
              <w:ind w:firstLineChars="300" w:firstLine="630"/>
            </w:pPr>
            <w:r>
              <w:t>N</w:t>
            </w:r>
          </w:p>
        </w:tc>
        <w:tc>
          <w:tcPr>
            <w:tcW w:w="593" w:type="pct"/>
          </w:tcPr>
          <w:p w14:paraId="493F4ABC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  <w:tc>
          <w:tcPr>
            <w:tcW w:w="305" w:type="pct"/>
          </w:tcPr>
          <w:p w14:paraId="1C22E36B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</w:tr>
      <w:tr w:rsidR="0024484B" w14:paraId="0692A651" w14:textId="77777777" w:rsidTr="0024484B">
        <w:tc>
          <w:tcPr>
            <w:tcW w:w="355" w:type="pct"/>
          </w:tcPr>
          <w:p w14:paraId="7067983D" w14:textId="1A6E8A04" w:rsidR="0024484B" w:rsidRDefault="0024484B" w:rsidP="0024484B">
            <w:pPr>
              <w:pStyle w:val="a7"/>
              <w:ind w:left="420" w:firstLineChars="0" w:firstLine="0"/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9" w:type="pct"/>
          </w:tcPr>
          <w:p w14:paraId="51485F83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503" w:type="pct"/>
          </w:tcPr>
          <w:p w14:paraId="6084F3A3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1990" w:type="pct"/>
          </w:tcPr>
          <w:p w14:paraId="6783A641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字符型，固定长度，</w:t>
            </w:r>
            <w:r>
              <w:t>18</w:t>
            </w:r>
            <w:r>
              <w:rPr>
                <w:rFonts w:hint="eastAsia"/>
              </w:rPr>
              <w:t>位数字字符</w:t>
            </w:r>
          </w:p>
        </w:tc>
        <w:tc>
          <w:tcPr>
            <w:tcW w:w="595" w:type="pct"/>
          </w:tcPr>
          <w:p w14:paraId="408DF6FC" w14:textId="77777777" w:rsidR="0024484B" w:rsidRDefault="0024484B" w:rsidP="0024484B">
            <w:pPr>
              <w:pStyle w:val="a7"/>
              <w:ind w:firstLineChars="95" w:firstLine="199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593" w:type="pct"/>
          </w:tcPr>
          <w:p w14:paraId="2149068D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  <w:tc>
          <w:tcPr>
            <w:tcW w:w="305" w:type="pct"/>
          </w:tcPr>
          <w:p w14:paraId="098D235F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</w:tr>
      <w:tr w:rsidR="0024484B" w14:paraId="297D04BA" w14:textId="77777777" w:rsidTr="0024484B">
        <w:tc>
          <w:tcPr>
            <w:tcW w:w="355" w:type="pct"/>
          </w:tcPr>
          <w:p w14:paraId="43032ABF" w14:textId="538FECDF" w:rsidR="0024484B" w:rsidRDefault="0024484B" w:rsidP="0024484B">
            <w:pPr>
              <w:pStyle w:val="a7"/>
              <w:ind w:left="420" w:firstLineChars="0" w:firstLine="0"/>
              <w:jc w:val="center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59" w:type="pct"/>
          </w:tcPr>
          <w:p w14:paraId="6B8BB980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503" w:type="pct"/>
          </w:tcPr>
          <w:p w14:paraId="6A5854B7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1990" w:type="pct"/>
          </w:tcPr>
          <w:p w14:paraId="59B6DC00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字符型，可变长度，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位数字，汉字或者英文字符</w:t>
            </w:r>
          </w:p>
        </w:tc>
        <w:tc>
          <w:tcPr>
            <w:tcW w:w="595" w:type="pct"/>
          </w:tcPr>
          <w:p w14:paraId="5722DEF0" w14:textId="77777777" w:rsidR="0024484B" w:rsidRDefault="0024484B" w:rsidP="0024484B">
            <w:pPr>
              <w:pStyle w:val="a7"/>
              <w:ind w:firstLineChars="95" w:firstLine="199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593" w:type="pct"/>
          </w:tcPr>
          <w:p w14:paraId="6FCF8F73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  <w:tc>
          <w:tcPr>
            <w:tcW w:w="305" w:type="pct"/>
          </w:tcPr>
          <w:p w14:paraId="08BF2F0F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</w:tr>
      <w:tr w:rsidR="0024484B" w14:paraId="3F4219B6" w14:textId="77777777" w:rsidTr="0024484B">
        <w:tc>
          <w:tcPr>
            <w:tcW w:w="355" w:type="pct"/>
          </w:tcPr>
          <w:p w14:paraId="3C2B28D7" w14:textId="730124F1" w:rsidR="0024484B" w:rsidRDefault="0024484B" w:rsidP="0024484B">
            <w:pPr>
              <w:pStyle w:val="a7"/>
              <w:ind w:left="420" w:firstLineChars="0" w:firstLine="0"/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59" w:type="pct"/>
          </w:tcPr>
          <w:p w14:paraId="5ECA8EB4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503" w:type="pct"/>
          </w:tcPr>
          <w:p w14:paraId="1BD17DFD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1990" w:type="pct"/>
          </w:tcPr>
          <w:p w14:paraId="4EDB0A48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数值型，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位有效数字，无小数</w:t>
            </w:r>
          </w:p>
        </w:tc>
        <w:tc>
          <w:tcPr>
            <w:tcW w:w="595" w:type="pct"/>
          </w:tcPr>
          <w:p w14:paraId="44264EE9" w14:textId="77777777" w:rsidR="0024484B" w:rsidRDefault="0024484B" w:rsidP="0024484B">
            <w:pPr>
              <w:pStyle w:val="a7"/>
              <w:ind w:firstLineChars="95" w:firstLine="199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593" w:type="pct"/>
          </w:tcPr>
          <w:p w14:paraId="0CAE29EC" w14:textId="77777777" w:rsidR="0024484B" w:rsidRPr="00561375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&gt;</w:t>
            </w:r>
            <w:r>
              <w:t>0</w:t>
            </w:r>
          </w:p>
        </w:tc>
        <w:tc>
          <w:tcPr>
            <w:tcW w:w="305" w:type="pct"/>
          </w:tcPr>
          <w:p w14:paraId="108AFE15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</w:tr>
      <w:tr w:rsidR="0024484B" w14:paraId="18AE4EBF" w14:textId="77777777" w:rsidTr="0024484B">
        <w:tc>
          <w:tcPr>
            <w:tcW w:w="355" w:type="pct"/>
          </w:tcPr>
          <w:p w14:paraId="65E129CA" w14:textId="28432F2F" w:rsidR="0024484B" w:rsidRDefault="0024484B" w:rsidP="0024484B">
            <w:pPr>
              <w:pStyle w:val="a7"/>
              <w:ind w:firstLine="420"/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59" w:type="pct"/>
          </w:tcPr>
          <w:p w14:paraId="0A0D1FF3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503" w:type="pct"/>
          </w:tcPr>
          <w:p w14:paraId="348F6088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1990" w:type="pct"/>
          </w:tcPr>
          <w:p w14:paraId="7B76FE2B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数值型，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位有效数字，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位小数</w:t>
            </w:r>
          </w:p>
        </w:tc>
        <w:tc>
          <w:tcPr>
            <w:tcW w:w="595" w:type="pct"/>
          </w:tcPr>
          <w:p w14:paraId="1F01C3BD" w14:textId="77777777" w:rsidR="0024484B" w:rsidRDefault="0024484B" w:rsidP="0024484B">
            <w:pPr>
              <w:pStyle w:val="a7"/>
              <w:ind w:firstLineChars="95" w:firstLine="199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593" w:type="pct"/>
          </w:tcPr>
          <w:p w14:paraId="21BEF6EA" w14:textId="77777777" w:rsidR="0024484B" w:rsidRPr="00561375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&gt;</w:t>
            </w:r>
            <w:r>
              <w:t>0</w:t>
            </w:r>
          </w:p>
        </w:tc>
        <w:tc>
          <w:tcPr>
            <w:tcW w:w="305" w:type="pct"/>
          </w:tcPr>
          <w:p w14:paraId="36132CE6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</w:tr>
      <w:tr w:rsidR="0024484B" w14:paraId="27021437" w14:textId="77777777" w:rsidTr="0024484B">
        <w:tc>
          <w:tcPr>
            <w:tcW w:w="355" w:type="pct"/>
          </w:tcPr>
          <w:p w14:paraId="720FAB08" w14:textId="36844A03" w:rsidR="0024484B" w:rsidRDefault="0024484B" w:rsidP="0024484B">
            <w:pPr>
              <w:pStyle w:val="a7"/>
              <w:ind w:firstLine="420"/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59" w:type="pct"/>
          </w:tcPr>
          <w:p w14:paraId="5E215434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503" w:type="pct"/>
          </w:tcPr>
          <w:p w14:paraId="3FA84A4C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1990" w:type="pct"/>
          </w:tcPr>
          <w:p w14:paraId="363725AB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数值型，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位有效数字，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位小数</w:t>
            </w:r>
          </w:p>
        </w:tc>
        <w:tc>
          <w:tcPr>
            <w:tcW w:w="595" w:type="pct"/>
          </w:tcPr>
          <w:p w14:paraId="7CACE5B6" w14:textId="77777777" w:rsidR="0024484B" w:rsidRDefault="0024484B" w:rsidP="0024484B">
            <w:pPr>
              <w:pStyle w:val="a7"/>
              <w:ind w:firstLineChars="95" w:firstLine="199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593" w:type="pct"/>
          </w:tcPr>
          <w:p w14:paraId="0FF57A18" w14:textId="77777777" w:rsidR="0024484B" w:rsidRPr="00561375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&gt;</w:t>
            </w:r>
            <w:r>
              <w:t>0</w:t>
            </w:r>
          </w:p>
        </w:tc>
        <w:tc>
          <w:tcPr>
            <w:tcW w:w="305" w:type="pct"/>
          </w:tcPr>
          <w:p w14:paraId="5759B1AD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</w:tr>
      <w:tr w:rsidR="0024484B" w14:paraId="09AFEEB4" w14:textId="77777777" w:rsidTr="0024484B">
        <w:trPr>
          <w:trHeight w:val="235"/>
        </w:trPr>
        <w:tc>
          <w:tcPr>
            <w:tcW w:w="355" w:type="pct"/>
          </w:tcPr>
          <w:p w14:paraId="15CE37B5" w14:textId="78B09A35" w:rsidR="0024484B" w:rsidRDefault="0024484B" w:rsidP="0024484B">
            <w:pPr>
              <w:pStyle w:val="a7"/>
              <w:ind w:firstLineChars="195" w:firstLine="409"/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59" w:type="pct"/>
          </w:tcPr>
          <w:p w14:paraId="233BD74C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下单时间</w:t>
            </w:r>
          </w:p>
        </w:tc>
        <w:tc>
          <w:tcPr>
            <w:tcW w:w="503" w:type="pct"/>
          </w:tcPr>
          <w:p w14:paraId="49BF4F75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1990" w:type="pct"/>
          </w:tcPr>
          <w:p w14:paraId="4B5814F8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日期时间型，取系统日期时间</w:t>
            </w:r>
          </w:p>
        </w:tc>
        <w:tc>
          <w:tcPr>
            <w:tcW w:w="595" w:type="pct"/>
          </w:tcPr>
          <w:p w14:paraId="0D29434A" w14:textId="77777777" w:rsidR="0024484B" w:rsidRDefault="0024484B" w:rsidP="0024484B">
            <w:pPr>
              <w:pStyle w:val="a7"/>
              <w:ind w:firstLineChars="95" w:firstLine="199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593" w:type="pct"/>
          </w:tcPr>
          <w:p w14:paraId="03073585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  <w:tc>
          <w:tcPr>
            <w:tcW w:w="305" w:type="pct"/>
          </w:tcPr>
          <w:p w14:paraId="469CD54E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</w:tr>
      <w:tr w:rsidR="0024484B" w14:paraId="33DCE25B" w14:textId="77777777" w:rsidTr="0024484B">
        <w:tc>
          <w:tcPr>
            <w:tcW w:w="355" w:type="pct"/>
          </w:tcPr>
          <w:p w14:paraId="3D651FF2" w14:textId="6F712AC3" w:rsidR="0024484B" w:rsidRDefault="0024484B" w:rsidP="0024484B">
            <w:pPr>
              <w:pStyle w:val="a7"/>
              <w:ind w:firstLineChars="195" w:firstLine="409"/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59" w:type="pct"/>
          </w:tcPr>
          <w:p w14:paraId="6B87555D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买家地址</w:t>
            </w:r>
          </w:p>
        </w:tc>
        <w:tc>
          <w:tcPr>
            <w:tcW w:w="503" w:type="pct"/>
          </w:tcPr>
          <w:p w14:paraId="41E2B171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1990" w:type="pct"/>
          </w:tcPr>
          <w:p w14:paraId="30BE222E" w14:textId="77777777" w:rsidR="0024484B" w:rsidRDefault="0024484B" w:rsidP="0024484B">
            <w:pPr>
              <w:pStyle w:val="a7"/>
              <w:ind w:firstLineChars="0" w:firstLine="0"/>
            </w:pPr>
            <w:r w:rsidRPr="00350E5A">
              <w:rPr>
                <w:rFonts w:hint="eastAsia"/>
              </w:rPr>
              <w:t>字符型，可变</w:t>
            </w:r>
            <w:r>
              <w:rPr>
                <w:rFonts w:hint="eastAsia"/>
              </w:rPr>
              <w:t>长度，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个数字，汉字或者英文字符</w:t>
            </w:r>
          </w:p>
        </w:tc>
        <w:tc>
          <w:tcPr>
            <w:tcW w:w="595" w:type="pct"/>
          </w:tcPr>
          <w:p w14:paraId="0932084B" w14:textId="77777777" w:rsidR="0024484B" w:rsidRDefault="0024484B" w:rsidP="0024484B">
            <w:pPr>
              <w:pStyle w:val="a7"/>
              <w:ind w:firstLineChars="95" w:firstLine="199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593" w:type="pct"/>
          </w:tcPr>
          <w:p w14:paraId="5F74E6F5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  <w:tc>
          <w:tcPr>
            <w:tcW w:w="305" w:type="pct"/>
          </w:tcPr>
          <w:p w14:paraId="22CD2A4F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</w:tr>
      <w:tr w:rsidR="0024484B" w14:paraId="723EB8C0" w14:textId="77777777" w:rsidTr="0024484B">
        <w:tc>
          <w:tcPr>
            <w:tcW w:w="355" w:type="pct"/>
          </w:tcPr>
          <w:p w14:paraId="3BE485BD" w14:textId="747287C5" w:rsidR="0024484B" w:rsidRDefault="0024484B" w:rsidP="0024484B">
            <w:pPr>
              <w:pStyle w:val="a7"/>
              <w:ind w:firstLineChars="100" w:firstLine="210"/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659" w:type="pct"/>
          </w:tcPr>
          <w:p w14:paraId="48EB84D8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是否已发货</w:t>
            </w:r>
          </w:p>
        </w:tc>
        <w:tc>
          <w:tcPr>
            <w:tcW w:w="503" w:type="pct"/>
          </w:tcPr>
          <w:p w14:paraId="0E541C80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1990" w:type="pct"/>
          </w:tcPr>
          <w:p w14:paraId="4BD61FA9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布尔型</w:t>
            </w:r>
          </w:p>
        </w:tc>
        <w:tc>
          <w:tcPr>
            <w:tcW w:w="595" w:type="pct"/>
          </w:tcPr>
          <w:p w14:paraId="708962F8" w14:textId="77777777" w:rsidR="0024484B" w:rsidRDefault="0024484B" w:rsidP="0024484B">
            <w:pPr>
              <w:pStyle w:val="a7"/>
              <w:ind w:firstLineChars="95" w:firstLine="199"/>
              <w:jc w:val="center"/>
            </w:pPr>
            <w:r>
              <w:rPr>
                <w:rFonts w:hint="eastAsia"/>
              </w:rPr>
              <w:t>Y</w:t>
            </w:r>
          </w:p>
        </w:tc>
        <w:tc>
          <w:tcPr>
            <w:tcW w:w="593" w:type="pct"/>
          </w:tcPr>
          <w:p w14:paraId="61A6B65C" w14:textId="77777777" w:rsidR="0024484B" w:rsidRPr="00561375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真或假</w:t>
            </w:r>
          </w:p>
        </w:tc>
        <w:tc>
          <w:tcPr>
            <w:tcW w:w="305" w:type="pct"/>
          </w:tcPr>
          <w:p w14:paraId="53AEC169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</w:tr>
      <w:tr w:rsidR="0024484B" w14:paraId="0A26EDC6" w14:textId="77777777" w:rsidTr="0024484B">
        <w:tc>
          <w:tcPr>
            <w:tcW w:w="355" w:type="pct"/>
          </w:tcPr>
          <w:p w14:paraId="6B429542" w14:textId="2A31889D" w:rsidR="0024484B" w:rsidRDefault="0024484B" w:rsidP="0024484B">
            <w:pPr>
              <w:pStyle w:val="a7"/>
              <w:ind w:firstLineChars="100" w:firstLine="210"/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659" w:type="pct"/>
          </w:tcPr>
          <w:p w14:paraId="7464FA63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是否已付款</w:t>
            </w:r>
          </w:p>
        </w:tc>
        <w:tc>
          <w:tcPr>
            <w:tcW w:w="503" w:type="pct"/>
          </w:tcPr>
          <w:p w14:paraId="60E69A14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1990" w:type="pct"/>
          </w:tcPr>
          <w:p w14:paraId="09B1E3AF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布尔型</w:t>
            </w:r>
          </w:p>
        </w:tc>
        <w:tc>
          <w:tcPr>
            <w:tcW w:w="595" w:type="pct"/>
          </w:tcPr>
          <w:p w14:paraId="08787211" w14:textId="77777777" w:rsidR="0024484B" w:rsidRDefault="0024484B" w:rsidP="0024484B">
            <w:pPr>
              <w:pStyle w:val="a7"/>
              <w:ind w:firstLineChars="95" w:firstLine="199"/>
              <w:jc w:val="center"/>
            </w:pPr>
            <w:r>
              <w:rPr>
                <w:rFonts w:hint="eastAsia"/>
              </w:rPr>
              <w:t>Y</w:t>
            </w:r>
          </w:p>
        </w:tc>
        <w:tc>
          <w:tcPr>
            <w:tcW w:w="593" w:type="pct"/>
          </w:tcPr>
          <w:p w14:paraId="0FBCA037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真或假</w:t>
            </w:r>
          </w:p>
        </w:tc>
        <w:tc>
          <w:tcPr>
            <w:tcW w:w="305" w:type="pct"/>
          </w:tcPr>
          <w:p w14:paraId="525B0DA2" w14:textId="77777777" w:rsidR="0024484B" w:rsidRPr="00561375" w:rsidRDefault="0024484B" w:rsidP="0024484B">
            <w:pPr>
              <w:pStyle w:val="a7"/>
              <w:ind w:firstLineChars="0" w:firstLine="0"/>
            </w:pPr>
          </w:p>
        </w:tc>
      </w:tr>
    </w:tbl>
    <w:p w14:paraId="73BDD345" w14:textId="0F1BDABE" w:rsidR="00A53994" w:rsidRDefault="0037356C" w:rsidP="00A53994">
      <w:pPr>
        <w:pStyle w:val="3"/>
      </w:pPr>
      <w:bookmarkStart w:id="53" w:name="_Toc24927020"/>
      <w:bookmarkEnd w:id="52"/>
      <w:r>
        <w:rPr>
          <w:rFonts w:hint="eastAsia"/>
        </w:rPr>
        <w:t>报表数据描述</w:t>
      </w:r>
      <w:bookmarkEnd w:id="53"/>
    </w:p>
    <w:p w14:paraId="545EE3D1" w14:textId="0547C9B3" w:rsidR="00A53994" w:rsidRDefault="00A53994" w:rsidP="00A53994">
      <w:pPr>
        <w:pStyle w:val="a7"/>
        <w:ind w:firstLine="420"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2.2</w:t>
      </w:r>
      <w:r>
        <w:fldChar w:fldCharType="end"/>
      </w:r>
      <w:r>
        <w:noBreakHyphen/>
      </w:r>
      <w:r w:rsidR="00B23C8C">
        <w:t>3</w:t>
      </w:r>
      <w:r>
        <w:rPr>
          <w:rFonts w:hint="eastAsia"/>
        </w:rPr>
        <w:t>所有报表描述列表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57"/>
        <w:gridCol w:w="1581"/>
        <w:gridCol w:w="3416"/>
        <w:gridCol w:w="3418"/>
        <w:gridCol w:w="1510"/>
      </w:tblGrid>
      <w:tr w:rsidR="0075194C" w14:paraId="631CBF59" w14:textId="77777777" w:rsidTr="00F600D0">
        <w:tc>
          <w:tcPr>
            <w:tcW w:w="354" w:type="pct"/>
            <w:shd w:val="clear" w:color="auto" w:fill="D9D9D9"/>
          </w:tcPr>
          <w:p w14:paraId="0A43A4CB" w14:textId="77777777" w:rsidR="0075194C" w:rsidRDefault="0075194C" w:rsidP="00F600D0">
            <w:pPr>
              <w:pStyle w:val="a7"/>
              <w:ind w:firstLineChars="0" w:firstLine="0"/>
              <w:jc w:val="center"/>
            </w:pPr>
            <w:bookmarkStart w:id="54" w:name="_Hlk19657838"/>
            <w:r>
              <w:rPr>
                <w:rFonts w:hint="eastAsia"/>
              </w:rPr>
              <w:t>编号</w:t>
            </w:r>
          </w:p>
        </w:tc>
        <w:tc>
          <w:tcPr>
            <w:tcW w:w="740" w:type="pct"/>
            <w:shd w:val="clear" w:color="auto" w:fill="D9D9D9"/>
          </w:tcPr>
          <w:p w14:paraId="6015A6DB" w14:textId="77777777" w:rsidR="0075194C" w:rsidRDefault="0075194C" w:rsidP="00F600D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报表名称</w:t>
            </w:r>
          </w:p>
        </w:tc>
        <w:tc>
          <w:tcPr>
            <w:tcW w:w="1599" w:type="pct"/>
            <w:shd w:val="clear" w:color="auto" w:fill="D9D9D9"/>
          </w:tcPr>
          <w:p w14:paraId="39AF18B8" w14:textId="77777777" w:rsidR="0075194C" w:rsidRDefault="0075194C" w:rsidP="00F600D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所属功能</w:t>
            </w:r>
          </w:p>
        </w:tc>
        <w:tc>
          <w:tcPr>
            <w:tcW w:w="1600" w:type="pct"/>
            <w:shd w:val="clear" w:color="auto" w:fill="D9D9D9"/>
          </w:tcPr>
          <w:p w14:paraId="0D5419AC" w14:textId="77777777" w:rsidR="0075194C" w:rsidRDefault="0075194C" w:rsidP="00F600D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707" w:type="pct"/>
            <w:shd w:val="clear" w:color="auto" w:fill="D9D9D9"/>
          </w:tcPr>
          <w:p w14:paraId="6E699241" w14:textId="77777777" w:rsidR="0075194C" w:rsidRDefault="0075194C" w:rsidP="00F600D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5194C" w14:paraId="54351004" w14:textId="77777777" w:rsidTr="00F600D0">
        <w:tc>
          <w:tcPr>
            <w:tcW w:w="354" w:type="pct"/>
            <w:shd w:val="clear" w:color="auto" w:fill="auto"/>
          </w:tcPr>
          <w:p w14:paraId="60E59D5C" w14:textId="77777777" w:rsidR="0075194C" w:rsidRDefault="0075194C" w:rsidP="00F600D0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740" w:type="pct"/>
          </w:tcPr>
          <w:p w14:paraId="63D2BF11" w14:textId="77777777" w:rsidR="0075194C" w:rsidRDefault="0075194C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</w:p>
        </w:tc>
        <w:tc>
          <w:tcPr>
            <w:tcW w:w="1599" w:type="pct"/>
            <w:shd w:val="clear" w:color="auto" w:fill="auto"/>
          </w:tcPr>
          <w:p w14:paraId="26F8D78E" w14:textId="77777777" w:rsidR="0075194C" w:rsidRDefault="0075194C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加入购物车，提交订单</w:t>
            </w:r>
          </w:p>
        </w:tc>
        <w:tc>
          <w:tcPr>
            <w:tcW w:w="1600" w:type="pct"/>
            <w:shd w:val="clear" w:color="auto" w:fill="auto"/>
          </w:tcPr>
          <w:p w14:paraId="33721709" w14:textId="77777777" w:rsidR="0075194C" w:rsidRDefault="0075194C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天</w:t>
            </w:r>
          </w:p>
        </w:tc>
        <w:tc>
          <w:tcPr>
            <w:tcW w:w="707" w:type="pct"/>
          </w:tcPr>
          <w:p w14:paraId="3AEA93CE" w14:textId="77777777" w:rsidR="0075194C" w:rsidRPr="001E7BFA" w:rsidRDefault="0075194C" w:rsidP="00F600D0">
            <w:pPr>
              <w:pStyle w:val="a7"/>
              <w:ind w:firstLineChars="0" w:firstLine="0"/>
              <w:jc w:val="center"/>
              <w:rPr>
                <w:color w:val="FF0000"/>
              </w:rPr>
            </w:pPr>
          </w:p>
        </w:tc>
      </w:tr>
    </w:tbl>
    <w:p w14:paraId="7369554A" w14:textId="5A8D8F8C" w:rsidR="00A53994" w:rsidRDefault="0075194C" w:rsidP="00263B95">
      <w:pPr>
        <w:pStyle w:val="4"/>
      </w:pPr>
      <w:bookmarkStart w:id="55" w:name="_Toc24927021"/>
      <w:bookmarkEnd w:id="54"/>
      <w:r>
        <w:rPr>
          <w:rFonts w:hint="eastAsia"/>
        </w:rPr>
        <w:t>购物车信息</w:t>
      </w:r>
      <w:bookmarkEnd w:id="55"/>
    </w:p>
    <w:p w14:paraId="2AF9F457" w14:textId="18C184F0" w:rsidR="00A53994" w:rsidRDefault="00A53994" w:rsidP="00A53994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2.2.3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数据项的详细信息</w:t>
      </w:r>
    </w:p>
    <w:tbl>
      <w:tblPr>
        <w:tblW w:w="4947" w:type="pct"/>
        <w:tblInd w:w="1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3"/>
        <w:gridCol w:w="1378"/>
        <w:gridCol w:w="993"/>
        <w:gridCol w:w="4251"/>
        <w:gridCol w:w="1277"/>
        <w:gridCol w:w="991"/>
        <w:gridCol w:w="936"/>
      </w:tblGrid>
      <w:tr w:rsidR="0024484B" w14:paraId="086B46A5" w14:textId="77777777" w:rsidTr="0024484B">
        <w:tc>
          <w:tcPr>
            <w:tcW w:w="351" w:type="pct"/>
            <w:shd w:val="clear" w:color="auto" w:fill="D9D9D9"/>
          </w:tcPr>
          <w:p w14:paraId="2B67CD0D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2" w:type="pct"/>
            <w:shd w:val="clear" w:color="auto" w:fill="D9D9D9"/>
          </w:tcPr>
          <w:p w14:paraId="48323F6B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数据项名</w:t>
            </w:r>
          </w:p>
        </w:tc>
        <w:tc>
          <w:tcPr>
            <w:tcW w:w="470" w:type="pct"/>
            <w:shd w:val="clear" w:color="auto" w:fill="D9D9D9"/>
          </w:tcPr>
          <w:p w14:paraId="4AB7C197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主键</w:t>
            </w:r>
          </w:p>
        </w:tc>
        <w:tc>
          <w:tcPr>
            <w:tcW w:w="2011" w:type="pct"/>
            <w:shd w:val="clear" w:color="auto" w:fill="D9D9D9"/>
          </w:tcPr>
          <w:p w14:paraId="068A8FE8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特征</w:t>
            </w:r>
          </w:p>
        </w:tc>
        <w:tc>
          <w:tcPr>
            <w:tcW w:w="604" w:type="pct"/>
            <w:shd w:val="clear" w:color="auto" w:fill="D9D9D9"/>
          </w:tcPr>
          <w:p w14:paraId="0CBF66CA" w14:textId="77777777" w:rsidR="0024484B" w:rsidRDefault="0024484B" w:rsidP="0024484B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69" w:type="pct"/>
            <w:shd w:val="clear" w:color="auto" w:fill="D9D9D9"/>
          </w:tcPr>
          <w:p w14:paraId="25D70D01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算法</w:t>
            </w:r>
          </w:p>
        </w:tc>
        <w:tc>
          <w:tcPr>
            <w:tcW w:w="443" w:type="pct"/>
            <w:shd w:val="clear" w:color="auto" w:fill="D9D9D9"/>
          </w:tcPr>
          <w:p w14:paraId="461AACFD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4484B" w14:paraId="626A7193" w14:textId="77777777" w:rsidTr="0024484B">
        <w:tc>
          <w:tcPr>
            <w:tcW w:w="351" w:type="pct"/>
          </w:tcPr>
          <w:p w14:paraId="1681EE87" w14:textId="45491F03" w:rsidR="0024484B" w:rsidRDefault="0024484B" w:rsidP="0024484B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2" w:type="pct"/>
          </w:tcPr>
          <w:p w14:paraId="11A86891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470" w:type="pct"/>
          </w:tcPr>
          <w:p w14:paraId="04C04D02" w14:textId="77777777" w:rsidR="0024484B" w:rsidRDefault="0024484B" w:rsidP="0024484B">
            <w:pPr>
              <w:pStyle w:val="a7"/>
              <w:ind w:firstLineChars="95" w:firstLine="199"/>
            </w:pPr>
            <w:r>
              <w:rPr>
                <w:rFonts w:hint="eastAsia"/>
              </w:rPr>
              <w:t>是</w:t>
            </w:r>
          </w:p>
        </w:tc>
        <w:tc>
          <w:tcPr>
            <w:tcW w:w="2011" w:type="pct"/>
          </w:tcPr>
          <w:p w14:paraId="60570065" w14:textId="77777777" w:rsidR="0024484B" w:rsidRDefault="0024484B" w:rsidP="0024484B">
            <w:pPr>
              <w:pStyle w:val="a7"/>
              <w:ind w:firstLineChars="0" w:firstLine="0"/>
            </w:pPr>
            <w:r>
              <w:t>与</w:t>
            </w:r>
            <w:r>
              <w:t>2.2.</w:t>
            </w:r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1</w:t>
            </w:r>
            <w:r>
              <w:t>中</w:t>
            </w:r>
            <w:r>
              <w:rPr>
                <w:rFonts w:hint="eastAsia"/>
              </w:rPr>
              <w:t>订单买家</w:t>
            </w:r>
            <w:r>
              <w:t>编号相同</w:t>
            </w:r>
          </w:p>
        </w:tc>
        <w:tc>
          <w:tcPr>
            <w:tcW w:w="604" w:type="pct"/>
          </w:tcPr>
          <w:p w14:paraId="04B70527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469" w:type="pct"/>
          </w:tcPr>
          <w:p w14:paraId="7C4D5034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443" w:type="pct"/>
          </w:tcPr>
          <w:p w14:paraId="3D0ACD15" w14:textId="77777777" w:rsidR="0024484B" w:rsidRDefault="0024484B" w:rsidP="0024484B">
            <w:pPr>
              <w:pStyle w:val="a7"/>
              <w:ind w:firstLineChars="0" w:firstLine="0"/>
            </w:pPr>
          </w:p>
        </w:tc>
      </w:tr>
      <w:tr w:rsidR="0024484B" w14:paraId="2D8AE625" w14:textId="77777777" w:rsidTr="0024484B">
        <w:tc>
          <w:tcPr>
            <w:tcW w:w="351" w:type="pct"/>
          </w:tcPr>
          <w:p w14:paraId="2893F12A" w14:textId="4C02CC64" w:rsidR="0024484B" w:rsidRDefault="0024484B" w:rsidP="0024484B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2" w:type="pct"/>
          </w:tcPr>
          <w:p w14:paraId="4E97AD27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470" w:type="pct"/>
          </w:tcPr>
          <w:p w14:paraId="2BDA834A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2011" w:type="pct"/>
          </w:tcPr>
          <w:p w14:paraId="78EB8AB7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2.</w:t>
            </w:r>
            <w:r>
              <w:t>2.2.1</w:t>
            </w:r>
            <w:r>
              <w:t>中图书名相同</w:t>
            </w:r>
          </w:p>
        </w:tc>
        <w:tc>
          <w:tcPr>
            <w:tcW w:w="604" w:type="pct"/>
          </w:tcPr>
          <w:p w14:paraId="7F3590B4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469" w:type="pct"/>
          </w:tcPr>
          <w:p w14:paraId="44FD3DE7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443" w:type="pct"/>
          </w:tcPr>
          <w:p w14:paraId="423CB224" w14:textId="77777777" w:rsidR="0024484B" w:rsidRDefault="0024484B" w:rsidP="0024484B">
            <w:pPr>
              <w:pStyle w:val="a7"/>
              <w:ind w:firstLineChars="0" w:firstLine="0"/>
            </w:pPr>
          </w:p>
        </w:tc>
      </w:tr>
      <w:tr w:rsidR="0024484B" w14:paraId="303351C6" w14:textId="77777777" w:rsidTr="0024484B">
        <w:tc>
          <w:tcPr>
            <w:tcW w:w="351" w:type="pct"/>
          </w:tcPr>
          <w:p w14:paraId="44ABF5D4" w14:textId="495BBCB0" w:rsidR="0024484B" w:rsidRDefault="0024484B" w:rsidP="0024484B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2" w:type="pct"/>
          </w:tcPr>
          <w:p w14:paraId="14029E6F" w14:textId="77777777" w:rsidR="0024484B" w:rsidRDefault="0024484B" w:rsidP="0024484B">
            <w:r>
              <w:rPr>
                <w:rFonts w:hint="eastAsia"/>
              </w:rPr>
              <w:t>商家编号</w:t>
            </w:r>
          </w:p>
        </w:tc>
        <w:tc>
          <w:tcPr>
            <w:tcW w:w="470" w:type="pct"/>
          </w:tcPr>
          <w:p w14:paraId="4384C8B0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2011" w:type="pct"/>
          </w:tcPr>
          <w:p w14:paraId="5813E2E6" w14:textId="77777777" w:rsidR="0024484B" w:rsidRDefault="0024484B" w:rsidP="0024484B">
            <w:pPr>
              <w:pStyle w:val="a7"/>
              <w:ind w:firstLineChars="0" w:firstLine="0"/>
            </w:pPr>
            <w:r>
              <w:t>与</w:t>
            </w:r>
            <w:r>
              <w:t>2.2.</w:t>
            </w:r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1</w:t>
            </w:r>
            <w:r>
              <w:t>中商家编号相同</w:t>
            </w:r>
          </w:p>
        </w:tc>
        <w:tc>
          <w:tcPr>
            <w:tcW w:w="604" w:type="pct"/>
          </w:tcPr>
          <w:p w14:paraId="0DF47F07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469" w:type="pct"/>
          </w:tcPr>
          <w:p w14:paraId="77B9F17A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443" w:type="pct"/>
          </w:tcPr>
          <w:p w14:paraId="3371CF88" w14:textId="77777777" w:rsidR="0024484B" w:rsidRDefault="0024484B" w:rsidP="0024484B">
            <w:pPr>
              <w:pStyle w:val="a7"/>
              <w:ind w:firstLineChars="0" w:firstLine="0"/>
            </w:pPr>
          </w:p>
        </w:tc>
      </w:tr>
      <w:tr w:rsidR="0024484B" w14:paraId="6E6A26DE" w14:textId="77777777" w:rsidTr="0024484B">
        <w:tc>
          <w:tcPr>
            <w:tcW w:w="351" w:type="pct"/>
          </w:tcPr>
          <w:p w14:paraId="3BD4E9B4" w14:textId="3C7EAF54" w:rsidR="0024484B" w:rsidRDefault="0024484B" w:rsidP="0024484B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52" w:type="pct"/>
          </w:tcPr>
          <w:p w14:paraId="721670E2" w14:textId="77777777" w:rsidR="0024484B" w:rsidRDefault="0024484B" w:rsidP="0024484B">
            <w:r>
              <w:rPr>
                <w:rFonts w:hint="eastAsia"/>
              </w:rPr>
              <w:t>图书数量</w:t>
            </w:r>
          </w:p>
        </w:tc>
        <w:tc>
          <w:tcPr>
            <w:tcW w:w="470" w:type="pct"/>
          </w:tcPr>
          <w:p w14:paraId="61F58DC7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2011" w:type="pct"/>
          </w:tcPr>
          <w:p w14:paraId="244CF8EA" w14:textId="77777777" w:rsidR="0024484B" w:rsidRDefault="0024484B" w:rsidP="0024484B">
            <w:pPr>
              <w:pStyle w:val="a7"/>
              <w:ind w:firstLineChars="0" w:firstLine="0"/>
            </w:pPr>
            <w:r>
              <w:t>与</w:t>
            </w:r>
            <w:r>
              <w:t>2.2.2.</w:t>
            </w:r>
            <w:r>
              <w:rPr>
                <w:rFonts w:hint="eastAsia"/>
              </w:rPr>
              <w:t>1</w:t>
            </w:r>
            <w:r>
              <w:t>中图书数量相同</w:t>
            </w:r>
          </w:p>
        </w:tc>
        <w:tc>
          <w:tcPr>
            <w:tcW w:w="604" w:type="pct"/>
          </w:tcPr>
          <w:p w14:paraId="37F5F8E2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469" w:type="pct"/>
          </w:tcPr>
          <w:p w14:paraId="7259C1B4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&gt;</w:t>
            </w:r>
            <w:r>
              <w:t>0</w:t>
            </w:r>
          </w:p>
        </w:tc>
        <w:tc>
          <w:tcPr>
            <w:tcW w:w="443" w:type="pct"/>
          </w:tcPr>
          <w:p w14:paraId="7868FACB" w14:textId="77777777" w:rsidR="0024484B" w:rsidRDefault="0024484B" w:rsidP="0024484B">
            <w:pPr>
              <w:pStyle w:val="a7"/>
              <w:ind w:firstLineChars="0" w:firstLine="0"/>
            </w:pPr>
          </w:p>
        </w:tc>
      </w:tr>
      <w:tr w:rsidR="0024484B" w14:paraId="26A86265" w14:textId="77777777" w:rsidTr="0024484B">
        <w:tc>
          <w:tcPr>
            <w:tcW w:w="351" w:type="pct"/>
          </w:tcPr>
          <w:p w14:paraId="79620CDA" w14:textId="11F298F8" w:rsidR="0024484B" w:rsidRDefault="0024484B" w:rsidP="0024484B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52" w:type="pct"/>
          </w:tcPr>
          <w:p w14:paraId="4194114A" w14:textId="77777777" w:rsidR="0024484B" w:rsidRDefault="0024484B" w:rsidP="0024484B">
            <w:r>
              <w:rPr>
                <w:rFonts w:hint="eastAsia"/>
              </w:rPr>
              <w:t>图书单价</w:t>
            </w:r>
          </w:p>
        </w:tc>
        <w:tc>
          <w:tcPr>
            <w:tcW w:w="470" w:type="pct"/>
          </w:tcPr>
          <w:p w14:paraId="686814BA" w14:textId="77777777" w:rsidR="0024484B" w:rsidRDefault="0024484B" w:rsidP="0024484B">
            <w:pPr>
              <w:pStyle w:val="a7"/>
              <w:ind w:firstLineChars="0" w:firstLine="0"/>
            </w:pPr>
          </w:p>
        </w:tc>
        <w:tc>
          <w:tcPr>
            <w:tcW w:w="2011" w:type="pct"/>
          </w:tcPr>
          <w:p w14:paraId="7BF02365" w14:textId="77777777" w:rsidR="0024484B" w:rsidRDefault="0024484B" w:rsidP="0024484B">
            <w:pPr>
              <w:pStyle w:val="a7"/>
              <w:ind w:firstLineChars="0" w:firstLine="0"/>
            </w:pPr>
            <w:r>
              <w:t>与</w:t>
            </w:r>
            <w:r>
              <w:t>2.2.</w:t>
            </w:r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1</w:t>
            </w:r>
            <w:r>
              <w:t>中图书单价相同</w:t>
            </w:r>
          </w:p>
        </w:tc>
        <w:tc>
          <w:tcPr>
            <w:tcW w:w="604" w:type="pct"/>
          </w:tcPr>
          <w:p w14:paraId="468AD540" w14:textId="77777777" w:rsidR="0024484B" w:rsidRDefault="0024484B" w:rsidP="0024484B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469" w:type="pct"/>
          </w:tcPr>
          <w:p w14:paraId="5723BFF5" w14:textId="77777777" w:rsidR="0024484B" w:rsidRDefault="0024484B" w:rsidP="0024484B">
            <w:pPr>
              <w:pStyle w:val="a7"/>
              <w:ind w:firstLineChars="0" w:firstLine="0"/>
            </w:pPr>
            <w:r>
              <w:rPr>
                <w:rFonts w:hint="eastAsia"/>
              </w:rPr>
              <w:t>&gt;</w:t>
            </w:r>
            <w:r>
              <w:t>0</w:t>
            </w:r>
          </w:p>
        </w:tc>
        <w:tc>
          <w:tcPr>
            <w:tcW w:w="443" w:type="pct"/>
          </w:tcPr>
          <w:p w14:paraId="1187ED54" w14:textId="77777777" w:rsidR="0024484B" w:rsidRDefault="0024484B" w:rsidP="0024484B">
            <w:pPr>
              <w:pStyle w:val="a7"/>
              <w:ind w:firstLineChars="0" w:firstLine="0"/>
            </w:pPr>
          </w:p>
        </w:tc>
      </w:tr>
    </w:tbl>
    <w:p w14:paraId="33DCAF6A" w14:textId="1B616032" w:rsidR="0019150F" w:rsidRDefault="0019150F">
      <w:pPr>
        <w:pStyle w:val="4"/>
      </w:pPr>
      <w:bookmarkStart w:id="56" w:name="_Toc24927022"/>
      <w:r>
        <w:rPr>
          <w:rFonts w:hint="eastAsia"/>
        </w:rPr>
        <w:t>图书信息</w:t>
      </w:r>
      <w:bookmarkEnd w:id="56"/>
    </w:p>
    <w:p w14:paraId="6148578E" w14:textId="4CEAF8D0" w:rsidR="0019150F" w:rsidRDefault="0019150F" w:rsidP="0019150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2.2.3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数据项的详细信息</w:t>
      </w:r>
    </w:p>
    <w:tbl>
      <w:tblPr>
        <w:tblW w:w="4947" w:type="pct"/>
        <w:tblInd w:w="1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3"/>
        <w:gridCol w:w="1378"/>
        <w:gridCol w:w="993"/>
        <w:gridCol w:w="4251"/>
        <w:gridCol w:w="1277"/>
        <w:gridCol w:w="991"/>
        <w:gridCol w:w="936"/>
      </w:tblGrid>
      <w:tr w:rsidR="0019150F" w14:paraId="25D80247" w14:textId="77777777" w:rsidTr="005653F6">
        <w:tc>
          <w:tcPr>
            <w:tcW w:w="351" w:type="pct"/>
            <w:shd w:val="clear" w:color="auto" w:fill="D9D9D9"/>
          </w:tcPr>
          <w:p w14:paraId="2F53CE09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2" w:type="pct"/>
            <w:shd w:val="clear" w:color="auto" w:fill="D9D9D9"/>
          </w:tcPr>
          <w:p w14:paraId="3D13F4E1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数据项名</w:t>
            </w:r>
          </w:p>
        </w:tc>
        <w:tc>
          <w:tcPr>
            <w:tcW w:w="470" w:type="pct"/>
            <w:shd w:val="clear" w:color="auto" w:fill="D9D9D9"/>
          </w:tcPr>
          <w:p w14:paraId="41A62BC3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主键</w:t>
            </w:r>
          </w:p>
        </w:tc>
        <w:tc>
          <w:tcPr>
            <w:tcW w:w="2011" w:type="pct"/>
            <w:shd w:val="clear" w:color="auto" w:fill="D9D9D9"/>
          </w:tcPr>
          <w:p w14:paraId="1EE9B162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特征</w:t>
            </w:r>
          </w:p>
        </w:tc>
        <w:tc>
          <w:tcPr>
            <w:tcW w:w="604" w:type="pct"/>
            <w:shd w:val="clear" w:color="auto" w:fill="D9D9D9"/>
          </w:tcPr>
          <w:p w14:paraId="0646B267" w14:textId="77777777" w:rsidR="0019150F" w:rsidRDefault="0019150F" w:rsidP="005653F6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69" w:type="pct"/>
            <w:shd w:val="clear" w:color="auto" w:fill="D9D9D9"/>
          </w:tcPr>
          <w:p w14:paraId="6136DCED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算法</w:t>
            </w:r>
          </w:p>
        </w:tc>
        <w:tc>
          <w:tcPr>
            <w:tcW w:w="443" w:type="pct"/>
            <w:shd w:val="clear" w:color="auto" w:fill="D9D9D9"/>
          </w:tcPr>
          <w:p w14:paraId="10C66331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9150F" w14:paraId="2C577A4F" w14:textId="77777777" w:rsidTr="005653F6">
        <w:tc>
          <w:tcPr>
            <w:tcW w:w="351" w:type="pct"/>
          </w:tcPr>
          <w:p w14:paraId="6ADC2F76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52" w:type="pct"/>
          </w:tcPr>
          <w:p w14:paraId="1C15C19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470" w:type="pct"/>
          </w:tcPr>
          <w:p w14:paraId="09B1BF11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2011" w:type="pct"/>
          </w:tcPr>
          <w:p w14:paraId="02FB9B8A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2.</w:t>
            </w:r>
            <w:r>
              <w:t>2.2.1</w:t>
            </w:r>
            <w:r>
              <w:t>中图书名相同</w:t>
            </w:r>
          </w:p>
        </w:tc>
        <w:tc>
          <w:tcPr>
            <w:tcW w:w="604" w:type="pct"/>
          </w:tcPr>
          <w:p w14:paraId="098A9EA1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469" w:type="pct"/>
          </w:tcPr>
          <w:p w14:paraId="25F44163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443" w:type="pct"/>
          </w:tcPr>
          <w:p w14:paraId="267D3498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52D822C4" w14:textId="77777777" w:rsidTr="005653F6">
        <w:tc>
          <w:tcPr>
            <w:tcW w:w="351" w:type="pct"/>
          </w:tcPr>
          <w:p w14:paraId="32FBE4AE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52" w:type="pct"/>
          </w:tcPr>
          <w:p w14:paraId="0480BD58" w14:textId="77777777" w:rsidR="0019150F" w:rsidRDefault="0019150F" w:rsidP="005653F6">
            <w:r>
              <w:rPr>
                <w:rFonts w:hint="eastAsia"/>
              </w:rPr>
              <w:t>商家编号</w:t>
            </w:r>
          </w:p>
        </w:tc>
        <w:tc>
          <w:tcPr>
            <w:tcW w:w="470" w:type="pct"/>
          </w:tcPr>
          <w:p w14:paraId="59EC97CB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2011" w:type="pct"/>
          </w:tcPr>
          <w:p w14:paraId="64883F7E" w14:textId="77777777" w:rsidR="0019150F" w:rsidRDefault="0019150F" w:rsidP="005653F6">
            <w:pPr>
              <w:pStyle w:val="a7"/>
              <w:ind w:firstLineChars="0" w:firstLine="0"/>
            </w:pPr>
            <w:r>
              <w:t>与</w:t>
            </w:r>
            <w:r>
              <w:t>2.2.</w:t>
            </w:r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1</w:t>
            </w:r>
            <w:r>
              <w:t>中商家编号相同</w:t>
            </w:r>
          </w:p>
        </w:tc>
        <w:tc>
          <w:tcPr>
            <w:tcW w:w="604" w:type="pct"/>
          </w:tcPr>
          <w:p w14:paraId="59F8A6C7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469" w:type="pct"/>
          </w:tcPr>
          <w:p w14:paraId="3323109D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443" w:type="pct"/>
          </w:tcPr>
          <w:p w14:paraId="63411539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4BC676A0" w14:textId="77777777" w:rsidTr="005653F6">
        <w:tc>
          <w:tcPr>
            <w:tcW w:w="351" w:type="pct"/>
          </w:tcPr>
          <w:p w14:paraId="48BAAB18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652" w:type="pct"/>
          </w:tcPr>
          <w:p w14:paraId="3C429528" w14:textId="77777777" w:rsidR="0019150F" w:rsidRDefault="0019150F" w:rsidP="005653F6">
            <w:r>
              <w:rPr>
                <w:rFonts w:hint="eastAsia"/>
              </w:rPr>
              <w:t>图书库存</w:t>
            </w:r>
          </w:p>
        </w:tc>
        <w:tc>
          <w:tcPr>
            <w:tcW w:w="470" w:type="pct"/>
          </w:tcPr>
          <w:p w14:paraId="6160E669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2011" w:type="pct"/>
          </w:tcPr>
          <w:p w14:paraId="5D7443E7" w14:textId="77777777" w:rsidR="0019150F" w:rsidRDefault="0019150F" w:rsidP="005653F6">
            <w:pPr>
              <w:pStyle w:val="a7"/>
              <w:ind w:firstLineChars="0" w:firstLine="0"/>
            </w:pPr>
            <w:r>
              <w:t>与</w:t>
            </w:r>
            <w:r>
              <w:t>2.2.2.</w:t>
            </w:r>
            <w:r>
              <w:rPr>
                <w:rFonts w:hint="eastAsia"/>
              </w:rPr>
              <w:t>1</w:t>
            </w:r>
            <w:r>
              <w:t>中图书数量相同</w:t>
            </w:r>
          </w:p>
        </w:tc>
        <w:tc>
          <w:tcPr>
            <w:tcW w:w="604" w:type="pct"/>
          </w:tcPr>
          <w:p w14:paraId="505DD520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469" w:type="pct"/>
          </w:tcPr>
          <w:p w14:paraId="3AC60F28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&gt;</w:t>
            </w:r>
            <w:r>
              <w:t>0</w:t>
            </w:r>
          </w:p>
        </w:tc>
        <w:tc>
          <w:tcPr>
            <w:tcW w:w="443" w:type="pct"/>
          </w:tcPr>
          <w:p w14:paraId="5B4045E6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282CEA19" w14:textId="77777777" w:rsidTr="005653F6">
        <w:tc>
          <w:tcPr>
            <w:tcW w:w="351" w:type="pct"/>
          </w:tcPr>
          <w:p w14:paraId="17C1AB73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4</w:t>
            </w:r>
          </w:p>
        </w:tc>
        <w:tc>
          <w:tcPr>
            <w:tcW w:w="652" w:type="pct"/>
          </w:tcPr>
          <w:p w14:paraId="7BDB0DA6" w14:textId="77777777" w:rsidR="0019150F" w:rsidRDefault="0019150F" w:rsidP="005653F6">
            <w:r>
              <w:rPr>
                <w:rFonts w:hint="eastAsia"/>
              </w:rPr>
              <w:t>图书单价</w:t>
            </w:r>
          </w:p>
        </w:tc>
        <w:tc>
          <w:tcPr>
            <w:tcW w:w="470" w:type="pct"/>
          </w:tcPr>
          <w:p w14:paraId="1DA7A652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2011" w:type="pct"/>
          </w:tcPr>
          <w:p w14:paraId="43A46BEF" w14:textId="77777777" w:rsidR="0019150F" w:rsidRDefault="0019150F" w:rsidP="005653F6">
            <w:pPr>
              <w:pStyle w:val="a7"/>
              <w:ind w:firstLineChars="0" w:firstLine="0"/>
            </w:pPr>
            <w:r>
              <w:t>与</w:t>
            </w:r>
            <w:r>
              <w:t>2.2.</w:t>
            </w:r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1</w:t>
            </w:r>
            <w:r>
              <w:t>中图书单价相同</w:t>
            </w:r>
          </w:p>
        </w:tc>
        <w:tc>
          <w:tcPr>
            <w:tcW w:w="604" w:type="pct"/>
          </w:tcPr>
          <w:p w14:paraId="15CD88FE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469" w:type="pct"/>
          </w:tcPr>
          <w:p w14:paraId="090D3199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&gt;</w:t>
            </w:r>
            <w:r>
              <w:t>0</w:t>
            </w:r>
          </w:p>
        </w:tc>
        <w:tc>
          <w:tcPr>
            <w:tcW w:w="443" w:type="pct"/>
          </w:tcPr>
          <w:p w14:paraId="5A346C55" w14:textId="77777777" w:rsidR="0019150F" w:rsidRDefault="0019150F" w:rsidP="005653F6">
            <w:pPr>
              <w:pStyle w:val="a7"/>
              <w:ind w:firstLineChars="0" w:firstLine="0"/>
            </w:pPr>
          </w:p>
        </w:tc>
      </w:tr>
    </w:tbl>
    <w:p w14:paraId="5F55ABD0" w14:textId="344253D8" w:rsidR="001D058B" w:rsidRDefault="0019150F">
      <w:pPr>
        <w:pStyle w:val="3"/>
      </w:pPr>
      <w:bookmarkStart w:id="57" w:name="_Toc24927023"/>
      <w:r>
        <w:rPr>
          <w:rFonts w:hint="eastAsia"/>
        </w:rPr>
        <w:t>表</w:t>
      </w:r>
      <w:bookmarkEnd w:id="57"/>
    </w:p>
    <w:p w14:paraId="29FFD233" w14:textId="6AD10E8B" w:rsidR="001D058B" w:rsidRDefault="001D058B" w:rsidP="00BB172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rPr>
          <w:rFonts w:hint="eastAsia"/>
        </w:rP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2.2.4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0"/>
        <w:gridCol w:w="1658"/>
        <w:gridCol w:w="1985"/>
        <w:gridCol w:w="1985"/>
        <w:gridCol w:w="2694"/>
        <w:gridCol w:w="1500"/>
      </w:tblGrid>
      <w:tr w:rsidR="009F19DE" w14:paraId="0BDB382F" w14:textId="77777777" w:rsidTr="00023C91">
        <w:tc>
          <w:tcPr>
            <w:tcW w:w="403" w:type="pct"/>
            <w:shd w:val="clear" w:color="auto" w:fill="D9D9D9"/>
          </w:tcPr>
          <w:p w14:paraId="5BE62BFD" w14:textId="77777777" w:rsidR="009F19DE" w:rsidRDefault="009F19DE" w:rsidP="00023C9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76" w:type="pct"/>
            <w:shd w:val="clear" w:color="auto" w:fill="D9D9D9"/>
          </w:tcPr>
          <w:p w14:paraId="28325E68" w14:textId="77777777" w:rsidR="009F19DE" w:rsidRDefault="009F19DE" w:rsidP="00023C9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929" w:type="pct"/>
            <w:shd w:val="clear" w:color="auto" w:fill="D9D9D9"/>
          </w:tcPr>
          <w:p w14:paraId="2F5C78ED" w14:textId="77777777" w:rsidR="009F19DE" w:rsidRDefault="009F19DE" w:rsidP="00023C9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929" w:type="pct"/>
            <w:shd w:val="clear" w:color="auto" w:fill="D9D9D9"/>
          </w:tcPr>
          <w:p w14:paraId="0997D7F8" w14:textId="77777777" w:rsidR="009F19DE" w:rsidRDefault="009F19DE" w:rsidP="00023C9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类别</w:t>
            </w:r>
          </w:p>
        </w:tc>
        <w:tc>
          <w:tcPr>
            <w:tcW w:w="1261" w:type="pct"/>
            <w:shd w:val="clear" w:color="auto" w:fill="D9D9D9"/>
          </w:tcPr>
          <w:p w14:paraId="2144FD98" w14:textId="77777777" w:rsidR="009F19DE" w:rsidRDefault="009F19DE" w:rsidP="00023C9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</w:t>
            </w:r>
          </w:p>
        </w:tc>
        <w:tc>
          <w:tcPr>
            <w:tcW w:w="703" w:type="pct"/>
            <w:shd w:val="clear" w:color="auto" w:fill="D9D9D9"/>
          </w:tcPr>
          <w:p w14:paraId="6EC1620B" w14:textId="77777777" w:rsidR="009F19DE" w:rsidRDefault="009F19DE" w:rsidP="00023C9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F19DE" w14:paraId="6DF0968E" w14:textId="77777777" w:rsidTr="00023C91">
        <w:tc>
          <w:tcPr>
            <w:tcW w:w="403" w:type="pct"/>
          </w:tcPr>
          <w:p w14:paraId="74072409" w14:textId="1F341666" w:rsidR="009F19DE" w:rsidRDefault="009F19DE" w:rsidP="00023C9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76" w:type="pct"/>
          </w:tcPr>
          <w:p w14:paraId="50FE599D" w14:textId="77777777" w:rsidR="009F19DE" w:rsidRDefault="009F19DE" w:rsidP="00023C91">
            <w:pPr>
              <w:pStyle w:val="a7"/>
              <w:ind w:firstLineChars="0" w:firstLine="0"/>
            </w:pPr>
            <w:r>
              <w:rPr>
                <w:rFonts w:hint="eastAsia"/>
              </w:rPr>
              <w:t>订单信息</w:t>
            </w:r>
          </w:p>
        </w:tc>
        <w:tc>
          <w:tcPr>
            <w:tcW w:w="929" w:type="pct"/>
          </w:tcPr>
          <w:p w14:paraId="48C0CF0D" w14:textId="77777777" w:rsidR="009F19DE" w:rsidRDefault="009F19DE" w:rsidP="00023C91">
            <w:pPr>
              <w:pStyle w:val="a7"/>
              <w:ind w:firstLineChars="0" w:firstLine="0"/>
            </w:pPr>
            <w:proofErr w:type="spellStart"/>
            <w:r>
              <w:t>o</w:t>
            </w:r>
            <w:r>
              <w:rPr>
                <w:rFonts w:hint="eastAsia"/>
              </w:rPr>
              <w:t>rders</w:t>
            </w:r>
            <w:r>
              <w:t>_mes</w:t>
            </w:r>
            <w:proofErr w:type="spellEnd"/>
          </w:p>
        </w:tc>
        <w:tc>
          <w:tcPr>
            <w:tcW w:w="929" w:type="pct"/>
          </w:tcPr>
          <w:p w14:paraId="27D3F898" w14:textId="77777777" w:rsidR="009F19DE" w:rsidRDefault="009F19DE" w:rsidP="00023C91">
            <w:pPr>
              <w:pStyle w:val="a7"/>
              <w:ind w:firstLineChars="0" w:firstLine="0"/>
            </w:pPr>
            <w:r>
              <w:rPr>
                <w:rFonts w:hint="eastAsia"/>
              </w:rPr>
              <w:t>单据</w:t>
            </w:r>
          </w:p>
        </w:tc>
        <w:tc>
          <w:tcPr>
            <w:tcW w:w="1261" w:type="pct"/>
          </w:tcPr>
          <w:p w14:paraId="09F4B504" w14:textId="77777777" w:rsidR="009F19DE" w:rsidRDefault="009F19DE" w:rsidP="00023C91">
            <w:pPr>
              <w:pStyle w:val="a7"/>
              <w:ind w:firstLineChars="0" w:firstLine="0"/>
            </w:pPr>
            <w:r>
              <w:rPr>
                <w:rFonts w:hint="eastAsia"/>
              </w:rPr>
              <w:t>提交订单，撤销订单</w:t>
            </w:r>
          </w:p>
        </w:tc>
        <w:tc>
          <w:tcPr>
            <w:tcW w:w="703" w:type="pct"/>
          </w:tcPr>
          <w:p w14:paraId="0BD10D1C" w14:textId="77777777" w:rsidR="009F19DE" w:rsidRDefault="009F19DE" w:rsidP="00023C91">
            <w:pPr>
              <w:pStyle w:val="a7"/>
              <w:ind w:firstLineChars="0" w:firstLine="0"/>
            </w:pPr>
          </w:p>
        </w:tc>
      </w:tr>
      <w:tr w:rsidR="009F19DE" w14:paraId="6ED1FD23" w14:textId="77777777" w:rsidTr="00023C91">
        <w:tc>
          <w:tcPr>
            <w:tcW w:w="403" w:type="pct"/>
          </w:tcPr>
          <w:p w14:paraId="41CCA5F2" w14:textId="07B2A94B" w:rsidR="009F19DE" w:rsidRDefault="009F19DE" w:rsidP="00023C9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76" w:type="pct"/>
          </w:tcPr>
          <w:p w14:paraId="6306FF2B" w14:textId="77777777" w:rsidR="009F19DE" w:rsidRDefault="009F19DE" w:rsidP="00023C91">
            <w:pPr>
              <w:pStyle w:val="a7"/>
              <w:ind w:firstLineChars="0" w:firstLine="0"/>
            </w:pP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</w:p>
        </w:tc>
        <w:tc>
          <w:tcPr>
            <w:tcW w:w="929" w:type="pct"/>
          </w:tcPr>
          <w:p w14:paraId="1E77EEB0" w14:textId="77777777" w:rsidR="009F19DE" w:rsidRDefault="009F19DE" w:rsidP="00023C91">
            <w:pPr>
              <w:pStyle w:val="a7"/>
              <w:ind w:firstLineChars="0" w:firstLine="0"/>
            </w:pPr>
            <w:proofErr w:type="spellStart"/>
            <w:r>
              <w:t>shopping</w:t>
            </w:r>
            <w:r>
              <w:rPr>
                <w:rFonts w:hint="eastAsia"/>
              </w:rPr>
              <w:t>c</w:t>
            </w:r>
            <w:r>
              <w:t>art_mes</w:t>
            </w:r>
            <w:proofErr w:type="spellEnd"/>
          </w:p>
        </w:tc>
        <w:tc>
          <w:tcPr>
            <w:tcW w:w="929" w:type="pct"/>
          </w:tcPr>
          <w:p w14:paraId="7A0C9626" w14:textId="77777777" w:rsidR="009F19DE" w:rsidRDefault="009F19DE" w:rsidP="00023C91">
            <w:pPr>
              <w:pStyle w:val="a7"/>
              <w:ind w:firstLineChars="0" w:firstLine="0"/>
            </w:pPr>
            <w:r>
              <w:rPr>
                <w:rFonts w:hint="eastAsia"/>
              </w:rPr>
              <w:t>报表</w:t>
            </w:r>
          </w:p>
        </w:tc>
        <w:tc>
          <w:tcPr>
            <w:tcW w:w="1261" w:type="pct"/>
          </w:tcPr>
          <w:p w14:paraId="4FE92332" w14:textId="77777777" w:rsidR="009F19DE" w:rsidRDefault="009F19DE" w:rsidP="00023C91">
            <w:pPr>
              <w:pStyle w:val="a7"/>
              <w:ind w:firstLineChars="0" w:firstLine="0"/>
            </w:pPr>
            <w:r>
              <w:rPr>
                <w:rFonts w:hint="eastAsia"/>
              </w:rPr>
              <w:t>加入购物车，提交订单</w:t>
            </w:r>
          </w:p>
        </w:tc>
        <w:tc>
          <w:tcPr>
            <w:tcW w:w="703" w:type="pct"/>
          </w:tcPr>
          <w:p w14:paraId="3DF80483" w14:textId="77777777" w:rsidR="009F19DE" w:rsidRDefault="009F19DE" w:rsidP="00023C91">
            <w:pPr>
              <w:pStyle w:val="a7"/>
              <w:ind w:firstLineChars="0" w:firstLine="0"/>
            </w:pPr>
          </w:p>
        </w:tc>
      </w:tr>
    </w:tbl>
    <w:p w14:paraId="47563657" w14:textId="72301A77" w:rsidR="00470E48" w:rsidRDefault="00E201BE" w:rsidP="00A915A3">
      <w:pPr>
        <w:pStyle w:val="4"/>
      </w:pPr>
      <w:bookmarkStart w:id="58" w:name="_Toc24927024"/>
      <w:r>
        <w:rPr>
          <w:rFonts w:hint="eastAsia"/>
        </w:rPr>
        <w:lastRenderedPageBreak/>
        <w:t>站点</w:t>
      </w:r>
      <w:r>
        <w:rPr>
          <w:rFonts w:hint="eastAsia"/>
        </w:rPr>
        <w:t>1</w:t>
      </w:r>
      <w:bookmarkEnd w:id="58"/>
    </w:p>
    <w:p w14:paraId="778C133D" w14:textId="1D6B8136" w:rsidR="00ED77CE" w:rsidRPr="00ED77CE" w:rsidRDefault="00ED77CE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t>订单信息</w:t>
      </w:r>
    </w:p>
    <w:p w14:paraId="6F740FDE" w14:textId="27A0D179" w:rsidR="00F600D0" w:rsidRPr="006F6798" w:rsidRDefault="00E218C1" w:rsidP="006F6798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 w:rsidR="00F600D0">
        <w:t xml:space="preserve"> </w:t>
      </w:r>
      <w:proofErr w:type="spellStart"/>
      <w:r w:rsidR="00F600D0">
        <w:rPr>
          <w:rFonts w:hint="eastAsia"/>
        </w:rPr>
        <w:t>orders_</w:t>
      </w:r>
      <w:r w:rsidR="00F600D0">
        <w:t>mes</w:t>
      </w:r>
      <w:proofErr w:type="spellEnd"/>
      <w:r w:rsidR="00F600D0">
        <w:rPr>
          <w:rFonts w:hint="eastAsia"/>
        </w:rPr>
        <w:t>（</w:t>
      </w:r>
      <w:proofErr w:type="spellStart"/>
      <w:r w:rsidR="00F600D0">
        <w:rPr>
          <w:rFonts w:hint="eastAsia"/>
        </w:rPr>
        <w:t>i</w:t>
      </w:r>
      <w:r w:rsidR="00F600D0">
        <w:t>d_order</w:t>
      </w:r>
      <w:proofErr w:type="spellEnd"/>
      <w:r w:rsidR="00F600D0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1405C8" w14:paraId="1B34956B" w14:textId="77777777" w:rsidTr="00EE017E">
        <w:tc>
          <w:tcPr>
            <w:tcW w:w="506" w:type="pct"/>
            <w:shd w:val="clear" w:color="auto" w:fill="D9D9D9"/>
          </w:tcPr>
          <w:p w14:paraId="55BA1ECE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4" w:type="pct"/>
            <w:shd w:val="clear" w:color="auto" w:fill="D9D9D9"/>
          </w:tcPr>
          <w:p w14:paraId="603C9934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4" w:type="pct"/>
            <w:shd w:val="clear" w:color="auto" w:fill="D9D9D9"/>
          </w:tcPr>
          <w:p w14:paraId="0FCE4DF7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3" w:type="pct"/>
            <w:shd w:val="clear" w:color="auto" w:fill="D9D9D9"/>
          </w:tcPr>
          <w:p w14:paraId="7891A9AF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7" w:type="pct"/>
            <w:shd w:val="clear" w:color="auto" w:fill="D9D9D9"/>
          </w:tcPr>
          <w:p w14:paraId="07279E2E" w14:textId="77777777" w:rsidR="001405C8" w:rsidRDefault="001405C8" w:rsidP="00EE017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4" w:type="pct"/>
            <w:shd w:val="clear" w:color="auto" w:fill="D9D9D9"/>
          </w:tcPr>
          <w:p w14:paraId="15EC0B14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7" w:type="pct"/>
            <w:shd w:val="clear" w:color="auto" w:fill="D9D9D9"/>
          </w:tcPr>
          <w:p w14:paraId="1B71B2DE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5" w:type="pct"/>
            <w:shd w:val="clear" w:color="auto" w:fill="D9D9D9"/>
          </w:tcPr>
          <w:p w14:paraId="73E7B5C1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405C8" w14:paraId="07164193" w14:textId="77777777" w:rsidTr="00EE017E">
        <w:tc>
          <w:tcPr>
            <w:tcW w:w="506" w:type="pct"/>
          </w:tcPr>
          <w:p w14:paraId="4B54D75A" w14:textId="0D89BB04" w:rsidR="001405C8" w:rsidRDefault="006F679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74" w:type="pct"/>
          </w:tcPr>
          <w:p w14:paraId="10D67B5A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674" w:type="pct"/>
          </w:tcPr>
          <w:p w14:paraId="0F46F581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id_buyer</w:t>
            </w:r>
            <w:proofErr w:type="spellEnd"/>
          </w:p>
        </w:tc>
        <w:tc>
          <w:tcPr>
            <w:tcW w:w="953" w:type="pct"/>
          </w:tcPr>
          <w:p w14:paraId="3045061E" w14:textId="77777777" w:rsidR="001405C8" w:rsidRDefault="001405C8" w:rsidP="00EE017E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18)</w:t>
            </w:r>
          </w:p>
        </w:tc>
        <w:tc>
          <w:tcPr>
            <w:tcW w:w="507" w:type="pct"/>
          </w:tcPr>
          <w:p w14:paraId="630885D6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590353E2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6FB5E994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30CEC2DC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513A8A97" w14:textId="77777777" w:rsidTr="00EE017E">
        <w:tc>
          <w:tcPr>
            <w:tcW w:w="506" w:type="pct"/>
          </w:tcPr>
          <w:p w14:paraId="7BDE5B19" w14:textId="4CDE58E8" w:rsidR="001405C8" w:rsidRDefault="006F679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74" w:type="pct"/>
          </w:tcPr>
          <w:p w14:paraId="1C59BEDA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674" w:type="pct"/>
          </w:tcPr>
          <w:p w14:paraId="39FB72E8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id_order</w:t>
            </w:r>
            <w:proofErr w:type="spellEnd"/>
          </w:p>
        </w:tc>
        <w:tc>
          <w:tcPr>
            <w:tcW w:w="953" w:type="pct"/>
          </w:tcPr>
          <w:p w14:paraId="7E741395" w14:textId="77777777" w:rsidR="001405C8" w:rsidRDefault="001405C8" w:rsidP="00EE017E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507" w:type="pct"/>
          </w:tcPr>
          <w:p w14:paraId="46202B26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5B24198F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12F56B1A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6C1A8A5A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66CB0624" w14:textId="77777777" w:rsidTr="00EE017E">
        <w:tc>
          <w:tcPr>
            <w:tcW w:w="506" w:type="pct"/>
          </w:tcPr>
          <w:p w14:paraId="4DE3B246" w14:textId="30EE4B92" w:rsidR="001405C8" w:rsidRDefault="006F679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74" w:type="pct"/>
          </w:tcPr>
          <w:p w14:paraId="333B0517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74" w:type="pct"/>
          </w:tcPr>
          <w:p w14:paraId="7A3F1F24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id_seller</w:t>
            </w:r>
            <w:proofErr w:type="spellEnd"/>
          </w:p>
        </w:tc>
        <w:tc>
          <w:tcPr>
            <w:tcW w:w="953" w:type="pct"/>
          </w:tcPr>
          <w:p w14:paraId="629A9579" w14:textId="77777777" w:rsidR="001405C8" w:rsidRDefault="001405C8" w:rsidP="00EE017E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507" w:type="pct"/>
          </w:tcPr>
          <w:p w14:paraId="5F65244A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462E02D9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6E30221C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47997FDC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67F68E97" w14:textId="77777777" w:rsidTr="00EE017E">
        <w:tc>
          <w:tcPr>
            <w:tcW w:w="506" w:type="pct"/>
          </w:tcPr>
          <w:p w14:paraId="15B79083" w14:textId="27B6DB57" w:rsidR="001405C8" w:rsidRDefault="006F679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74" w:type="pct"/>
          </w:tcPr>
          <w:p w14:paraId="3E2FA79D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4" w:type="pct"/>
          </w:tcPr>
          <w:p w14:paraId="453E0A73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name</w:t>
            </w:r>
            <w:r>
              <w:t>_book</w:t>
            </w:r>
            <w:proofErr w:type="spellEnd"/>
          </w:p>
        </w:tc>
        <w:tc>
          <w:tcPr>
            <w:tcW w:w="953" w:type="pct"/>
          </w:tcPr>
          <w:p w14:paraId="7823C480" w14:textId="77777777" w:rsidR="001405C8" w:rsidRDefault="001405C8" w:rsidP="00EE017E">
            <w:pPr>
              <w:pStyle w:val="a7"/>
              <w:ind w:firstLineChars="0" w:firstLine="0"/>
            </w:pPr>
            <w:r>
              <w:t>varchar2 (</w:t>
            </w:r>
            <w:r>
              <w:rPr>
                <w:rFonts w:hint="eastAsia"/>
              </w:rPr>
              <w:t>90</w:t>
            </w:r>
            <w:r>
              <w:t>)</w:t>
            </w:r>
          </w:p>
        </w:tc>
        <w:tc>
          <w:tcPr>
            <w:tcW w:w="507" w:type="pct"/>
          </w:tcPr>
          <w:p w14:paraId="0F3663D4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34A08346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0CD8E44F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77BB4FEF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1259BE9C" w14:textId="77777777" w:rsidTr="00EE017E">
        <w:tc>
          <w:tcPr>
            <w:tcW w:w="506" w:type="pct"/>
          </w:tcPr>
          <w:p w14:paraId="78C91FFA" w14:textId="20CA86ED" w:rsidR="001405C8" w:rsidRDefault="006F679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74" w:type="pct"/>
          </w:tcPr>
          <w:p w14:paraId="56DCB3F4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74" w:type="pct"/>
          </w:tcPr>
          <w:p w14:paraId="6BF07479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953" w:type="pct"/>
          </w:tcPr>
          <w:p w14:paraId="02B14830" w14:textId="77777777" w:rsidR="001405C8" w:rsidRDefault="001405C8" w:rsidP="00EE017E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507" w:type="pct"/>
          </w:tcPr>
          <w:p w14:paraId="662B0139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1ADAD2DC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57D802A9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14EAE4D7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33AEF640" w14:textId="77777777" w:rsidTr="00EE017E">
        <w:tc>
          <w:tcPr>
            <w:tcW w:w="506" w:type="pct"/>
          </w:tcPr>
          <w:p w14:paraId="17F22A7C" w14:textId="73993A70" w:rsidR="001405C8" w:rsidRDefault="006F679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74" w:type="pct"/>
          </w:tcPr>
          <w:p w14:paraId="40549949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74" w:type="pct"/>
          </w:tcPr>
          <w:p w14:paraId="08894EE1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</w:t>
            </w:r>
            <w:r>
              <w:t>rice_book</w:t>
            </w:r>
            <w:proofErr w:type="spellEnd"/>
          </w:p>
        </w:tc>
        <w:tc>
          <w:tcPr>
            <w:tcW w:w="953" w:type="pct"/>
          </w:tcPr>
          <w:p w14:paraId="16A3BA8C" w14:textId="77777777" w:rsidR="001405C8" w:rsidRDefault="001405C8" w:rsidP="00EE017E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5,</w:t>
            </w:r>
            <w:r>
              <w:t>2)</w:t>
            </w:r>
          </w:p>
        </w:tc>
        <w:tc>
          <w:tcPr>
            <w:tcW w:w="507" w:type="pct"/>
          </w:tcPr>
          <w:p w14:paraId="2238582A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669B0BC9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652017A0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1B374DC3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393852B6" w14:textId="77777777" w:rsidTr="00EE017E">
        <w:tc>
          <w:tcPr>
            <w:tcW w:w="506" w:type="pct"/>
          </w:tcPr>
          <w:p w14:paraId="5A29C8DE" w14:textId="601E363C" w:rsidR="001405C8" w:rsidRDefault="006F679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74" w:type="pct"/>
          </w:tcPr>
          <w:p w14:paraId="100BE1C4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674" w:type="pct"/>
          </w:tcPr>
          <w:p w14:paraId="32E0CC02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price_order</w:t>
            </w:r>
            <w:proofErr w:type="spellEnd"/>
          </w:p>
        </w:tc>
        <w:tc>
          <w:tcPr>
            <w:tcW w:w="953" w:type="pct"/>
          </w:tcPr>
          <w:p w14:paraId="74FF3E38" w14:textId="77777777" w:rsidR="001405C8" w:rsidRDefault="001405C8" w:rsidP="00EE017E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7</w:t>
            </w:r>
            <w:r>
              <w:t>,2)</w:t>
            </w:r>
          </w:p>
        </w:tc>
        <w:tc>
          <w:tcPr>
            <w:tcW w:w="507" w:type="pct"/>
          </w:tcPr>
          <w:p w14:paraId="7F02CDD8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299FE011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7563A4BE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0AB4128D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20700E04" w14:textId="77777777" w:rsidTr="00EE017E">
        <w:tc>
          <w:tcPr>
            <w:tcW w:w="506" w:type="pct"/>
          </w:tcPr>
          <w:p w14:paraId="40C9DF64" w14:textId="619D50CB" w:rsidR="001405C8" w:rsidRDefault="006F679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74" w:type="pct"/>
          </w:tcPr>
          <w:p w14:paraId="1B8BDFEA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下单时间</w:t>
            </w:r>
          </w:p>
        </w:tc>
        <w:tc>
          <w:tcPr>
            <w:tcW w:w="674" w:type="pct"/>
          </w:tcPr>
          <w:p w14:paraId="6019CCA7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time_order</w:t>
            </w:r>
            <w:proofErr w:type="spellEnd"/>
          </w:p>
        </w:tc>
        <w:tc>
          <w:tcPr>
            <w:tcW w:w="953" w:type="pct"/>
          </w:tcPr>
          <w:p w14:paraId="58CD08CB" w14:textId="77777777" w:rsidR="001405C8" w:rsidRDefault="001405C8" w:rsidP="00EE017E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507" w:type="pct"/>
          </w:tcPr>
          <w:p w14:paraId="4CD743B0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794C9F02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s</w:t>
            </w:r>
            <w:r>
              <w:rPr>
                <w:rFonts w:hint="eastAsia"/>
              </w:rPr>
              <w:t>ys</w:t>
            </w:r>
            <w:r>
              <w:t>date</w:t>
            </w:r>
            <w:proofErr w:type="spellEnd"/>
          </w:p>
        </w:tc>
        <w:tc>
          <w:tcPr>
            <w:tcW w:w="507" w:type="pct"/>
          </w:tcPr>
          <w:p w14:paraId="0B7D1B65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5990BB58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07A5C44C" w14:textId="77777777" w:rsidTr="00EE017E">
        <w:tc>
          <w:tcPr>
            <w:tcW w:w="506" w:type="pct"/>
          </w:tcPr>
          <w:p w14:paraId="05D66A47" w14:textId="2A05D04C" w:rsidR="001405C8" w:rsidRDefault="006F679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74" w:type="pct"/>
          </w:tcPr>
          <w:p w14:paraId="0DB7C976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买家地址</w:t>
            </w:r>
          </w:p>
        </w:tc>
        <w:tc>
          <w:tcPr>
            <w:tcW w:w="674" w:type="pct"/>
          </w:tcPr>
          <w:p w14:paraId="5EB87906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address_buyer</w:t>
            </w:r>
            <w:proofErr w:type="spellEnd"/>
          </w:p>
        </w:tc>
        <w:tc>
          <w:tcPr>
            <w:tcW w:w="953" w:type="pct"/>
          </w:tcPr>
          <w:p w14:paraId="6607CE1E" w14:textId="77777777" w:rsidR="001405C8" w:rsidRDefault="001405C8" w:rsidP="00EE017E">
            <w:pPr>
              <w:pStyle w:val="a7"/>
              <w:ind w:firstLineChars="0" w:firstLine="0"/>
            </w:pPr>
            <w:r>
              <w:t>varchar2(</w:t>
            </w:r>
            <w:r>
              <w:rPr>
                <w:rFonts w:hint="eastAsia"/>
              </w:rPr>
              <w:t>3</w:t>
            </w:r>
            <w:r>
              <w:t>00)</w:t>
            </w:r>
          </w:p>
        </w:tc>
        <w:tc>
          <w:tcPr>
            <w:tcW w:w="507" w:type="pct"/>
          </w:tcPr>
          <w:p w14:paraId="547B472A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1865F02D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19BBA0A1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4E0DEF65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2E705AED" w14:textId="77777777" w:rsidTr="00EE017E">
        <w:tc>
          <w:tcPr>
            <w:tcW w:w="506" w:type="pct"/>
          </w:tcPr>
          <w:p w14:paraId="7D683979" w14:textId="459A33F9" w:rsidR="001405C8" w:rsidRDefault="006F679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674" w:type="pct"/>
          </w:tcPr>
          <w:p w14:paraId="2271DB0F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是否已发货</w:t>
            </w:r>
          </w:p>
        </w:tc>
        <w:tc>
          <w:tcPr>
            <w:tcW w:w="674" w:type="pct"/>
          </w:tcPr>
          <w:p w14:paraId="04ED8AEC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deliver_check</w:t>
            </w:r>
            <w:proofErr w:type="spellEnd"/>
          </w:p>
        </w:tc>
        <w:tc>
          <w:tcPr>
            <w:tcW w:w="953" w:type="pct"/>
          </w:tcPr>
          <w:p w14:paraId="27F72341" w14:textId="77777777" w:rsidR="001405C8" w:rsidRDefault="001405C8" w:rsidP="00EE017E">
            <w:pPr>
              <w:pStyle w:val="a7"/>
              <w:ind w:firstLineChars="0" w:firstLine="0"/>
            </w:pPr>
            <w:proofErr w:type="gramStart"/>
            <w:r>
              <w:t>number(</w:t>
            </w:r>
            <w:proofErr w:type="gramEnd"/>
            <w:r>
              <w:t>1)</w:t>
            </w:r>
          </w:p>
        </w:tc>
        <w:tc>
          <w:tcPr>
            <w:tcW w:w="507" w:type="pct"/>
          </w:tcPr>
          <w:p w14:paraId="4F102BD6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674" w:type="pct"/>
          </w:tcPr>
          <w:p w14:paraId="3A6E8590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3D06B077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44ACA630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  <w:tr w:rsidR="001405C8" w14:paraId="3F2CA6CE" w14:textId="77777777" w:rsidTr="00EE017E">
        <w:tc>
          <w:tcPr>
            <w:tcW w:w="506" w:type="pct"/>
          </w:tcPr>
          <w:p w14:paraId="275D079F" w14:textId="5D878450" w:rsidR="001405C8" w:rsidRDefault="006F679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674" w:type="pct"/>
          </w:tcPr>
          <w:p w14:paraId="36FA2A37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是否已付款</w:t>
            </w:r>
          </w:p>
        </w:tc>
        <w:tc>
          <w:tcPr>
            <w:tcW w:w="674" w:type="pct"/>
          </w:tcPr>
          <w:p w14:paraId="36325673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pay_check</w:t>
            </w:r>
            <w:proofErr w:type="spellEnd"/>
          </w:p>
        </w:tc>
        <w:tc>
          <w:tcPr>
            <w:tcW w:w="953" w:type="pct"/>
          </w:tcPr>
          <w:p w14:paraId="442B44C8" w14:textId="77777777" w:rsidR="001405C8" w:rsidRDefault="001405C8" w:rsidP="00EE017E">
            <w:pPr>
              <w:pStyle w:val="a7"/>
              <w:ind w:firstLineChars="0" w:firstLine="0"/>
            </w:pPr>
            <w:proofErr w:type="gramStart"/>
            <w:r>
              <w:t>number(</w:t>
            </w:r>
            <w:proofErr w:type="gramEnd"/>
            <w:r>
              <w:t>1)</w:t>
            </w:r>
          </w:p>
        </w:tc>
        <w:tc>
          <w:tcPr>
            <w:tcW w:w="507" w:type="pct"/>
          </w:tcPr>
          <w:p w14:paraId="4AFA7FAD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674" w:type="pct"/>
          </w:tcPr>
          <w:p w14:paraId="0700F395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4A8D458A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28B191A1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</w:tbl>
    <w:p w14:paraId="6EAB5246" w14:textId="73C4CF7E" w:rsidR="00F600D0" w:rsidRDefault="00F600D0" w:rsidP="00F600D0">
      <w:pPr>
        <w:jc w:val="center"/>
      </w:pPr>
      <w:r>
        <w:rPr>
          <w:rFonts w:hint="eastAsia"/>
        </w:rPr>
        <w:t>执行脚本（</w:t>
      </w:r>
      <w:r>
        <w:t>Oracle</w:t>
      </w:r>
      <w:r>
        <w:rPr>
          <w:rFonts w:hint="eastAsia"/>
        </w:rPr>
        <w:t>，</w:t>
      </w:r>
      <w:r>
        <w:rPr>
          <w:rFonts w:hint="eastAsia"/>
        </w:rPr>
        <w:t>u_</w:t>
      </w:r>
      <w:r>
        <w:t>2_4_2_1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00D0" w14:paraId="669DA419" w14:textId="77777777" w:rsidTr="00F600D0">
        <w:tc>
          <w:tcPr>
            <w:tcW w:w="5000" w:type="pct"/>
            <w:shd w:val="clear" w:color="auto" w:fill="auto"/>
          </w:tcPr>
          <w:p w14:paraId="3E54332B" w14:textId="77777777" w:rsidR="00ED77CE" w:rsidRDefault="00ED77CE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创建表：订单信息</w:t>
            </w:r>
          </w:p>
          <w:p w14:paraId="72E962D9" w14:textId="77777777" w:rsidR="00ED77CE" w:rsidRDefault="00ED77CE" w:rsidP="00F600D0">
            <w:pPr>
              <w:pStyle w:val="a7"/>
              <w:ind w:firstLineChars="0" w:firstLine="0"/>
            </w:pPr>
            <w:r>
              <w:t>create table u_2_4_2_</w:t>
            </w:r>
            <w:proofErr w:type="gramStart"/>
            <w:r>
              <w:t>1.orders</w:t>
            </w:r>
            <w:proofErr w:type="gramEnd"/>
            <w:r>
              <w:t>_mes</w:t>
            </w:r>
          </w:p>
          <w:p w14:paraId="61FBA1DC" w14:textId="77777777" w:rsidR="00ED77CE" w:rsidRDefault="00ED77CE" w:rsidP="00F600D0">
            <w:pPr>
              <w:pStyle w:val="a7"/>
              <w:ind w:firstLineChars="0" w:firstLine="0"/>
            </w:pPr>
            <w:r>
              <w:t xml:space="preserve">  (</w:t>
            </w:r>
          </w:p>
          <w:p w14:paraId="1BB09B9A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0B35051E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id_order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2AED01FA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61597B7A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varchar2 (90) not </w:t>
            </w:r>
            <w:proofErr w:type="gramStart"/>
            <w:r>
              <w:t>null ,</w:t>
            </w:r>
            <w:proofErr w:type="gramEnd"/>
          </w:p>
          <w:p w14:paraId="5D52EBF4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4) not null ,</w:t>
            </w:r>
          </w:p>
          <w:p w14:paraId="28FD1098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5F1287AA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price_order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7,2) not null ,</w:t>
            </w:r>
          </w:p>
          <w:p w14:paraId="3775E447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time_order</w:t>
            </w:r>
            <w:proofErr w:type="spellEnd"/>
            <w:r>
              <w:t xml:space="preserve"> date default (</w:t>
            </w:r>
            <w:proofErr w:type="spellStart"/>
            <w:r>
              <w:t>sysdate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1DCC804C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address_buyer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679589CA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deliver_check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1) ,</w:t>
            </w:r>
          </w:p>
          <w:p w14:paraId="558D6659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pay_check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1) ,</w:t>
            </w:r>
          </w:p>
          <w:p w14:paraId="017CEA7D" w14:textId="77777777" w:rsidR="00ED77CE" w:rsidRDefault="00ED77CE" w:rsidP="00F600D0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id_order</w:t>
            </w:r>
            <w:proofErr w:type="spellEnd"/>
            <w:r>
              <w:t>)</w:t>
            </w:r>
          </w:p>
          <w:p w14:paraId="17FD5A93" w14:textId="77777777" w:rsidR="00ED77CE" w:rsidRDefault="00ED77CE" w:rsidP="00F600D0">
            <w:pPr>
              <w:pStyle w:val="a7"/>
              <w:ind w:firstLineChars="0" w:firstLine="0"/>
            </w:pPr>
            <w:r>
              <w:t xml:space="preserve">  )</w:t>
            </w:r>
          </w:p>
          <w:p w14:paraId="27458426" w14:textId="77777777" w:rsidR="00ED77CE" w:rsidRDefault="00ED77CE" w:rsidP="00F600D0">
            <w:pPr>
              <w:pStyle w:val="a7"/>
              <w:ind w:firstLineChars="0" w:firstLine="0"/>
            </w:pPr>
            <w:r>
              <w:t>;</w:t>
            </w:r>
          </w:p>
          <w:p w14:paraId="50A76700" w14:textId="77777777" w:rsidR="00ED77CE" w:rsidRDefault="00ED77CE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u_2_4_2_1.orders_mes is '</w:t>
            </w:r>
            <w:r>
              <w:rPr>
                <w:rFonts w:hint="eastAsia"/>
              </w:rPr>
              <w:t>订单信息</w:t>
            </w:r>
            <w:r>
              <w:rPr>
                <w:rFonts w:hint="eastAsia"/>
              </w:rPr>
              <w:t>';</w:t>
            </w:r>
          </w:p>
          <w:p w14:paraId="46241A86" w14:textId="77777777" w:rsidR="00ED77CE" w:rsidRDefault="00ED77CE" w:rsidP="00F600D0">
            <w:pPr>
              <w:pStyle w:val="a7"/>
              <w:ind w:firstLineChars="0" w:firstLine="0"/>
            </w:pPr>
            <w:r>
              <w:t>comment on colu</w:t>
            </w:r>
            <w:r>
              <w:rPr>
                <w:rFonts w:hint="eastAsia"/>
              </w:rPr>
              <w:t>mn u_2_4_2_1.orders_mes.id_buyer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77EA4C03" w14:textId="77777777" w:rsidR="00ED77CE" w:rsidRDefault="00ED77CE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u_2_4_2_1.orders_mes.id_order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4301C349" w14:textId="77777777" w:rsidR="00ED77CE" w:rsidRDefault="00ED77CE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u_2_4_2_1.orders_mes.id_seller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627E47CC" w14:textId="77777777" w:rsidR="00ED77CE" w:rsidRDefault="00ED77CE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u_2_4_2_1.orders_mes.name_book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0BAB0F4E" w14:textId="77777777" w:rsidR="00ED77CE" w:rsidRDefault="00ED77CE" w:rsidP="00F600D0">
            <w:pPr>
              <w:pStyle w:val="a7"/>
              <w:ind w:firstLineChars="0" w:firstLine="0"/>
            </w:pPr>
            <w:r>
              <w:t>comment on column u_2_4_2_1.order</w:t>
            </w:r>
            <w:r>
              <w:rPr>
                <w:rFonts w:hint="eastAsia"/>
              </w:rPr>
              <w:t>s_mes.sum_book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35E7FD90" w14:textId="77777777" w:rsidR="00ED77CE" w:rsidRDefault="00ED77CE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u_2_4_2_1.orders_mes.price_book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6E644A03" w14:textId="77777777" w:rsidR="00ED77CE" w:rsidRDefault="00ED77CE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u_2_4_2_1.orders_mes.price_order is '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';</w:t>
            </w:r>
          </w:p>
          <w:p w14:paraId="5750DF53" w14:textId="77777777" w:rsidR="00ED77CE" w:rsidRDefault="00ED77CE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u_2_4_2_1.orders_mes.time_order is 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';</w:t>
            </w:r>
          </w:p>
          <w:p w14:paraId="651B8514" w14:textId="77777777" w:rsidR="00ED77CE" w:rsidRDefault="00ED77CE" w:rsidP="00F600D0">
            <w:pPr>
              <w:pStyle w:val="a7"/>
              <w:ind w:firstLineChars="0" w:firstLine="0"/>
            </w:pPr>
            <w:r>
              <w:lastRenderedPageBreak/>
              <w:t>comment on column u_2_4_2_1.orders_mes.addres</w:t>
            </w:r>
            <w:r>
              <w:rPr>
                <w:rFonts w:hint="eastAsia"/>
              </w:rPr>
              <w:t>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3992D6F2" w14:textId="77777777" w:rsidR="00ED77CE" w:rsidRDefault="00ED77CE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u_2_4_2_1.orders_mes.deliver_check is '</w:t>
            </w:r>
            <w:r>
              <w:rPr>
                <w:rFonts w:hint="eastAsia"/>
              </w:rPr>
              <w:t>是否已发货</w:t>
            </w:r>
            <w:r>
              <w:rPr>
                <w:rFonts w:hint="eastAsia"/>
              </w:rPr>
              <w:t>';</w:t>
            </w:r>
          </w:p>
          <w:p w14:paraId="0C01D383" w14:textId="77777777" w:rsidR="00ED77CE" w:rsidRDefault="00ED77CE" w:rsidP="00F600D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u_2_4_2_1.orders_mes.pay_check is '</w:t>
            </w:r>
            <w:r>
              <w:rPr>
                <w:rFonts w:hint="eastAsia"/>
              </w:rPr>
              <w:t>是否已付款</w:t>
            </w:r>
            <w:r>
              <w:rPr>
                <w:rFonts w:hint="eastAsia"/>
              </w:rPr>
              <w:t>';</w:t>
            </w:r>
          </w:p>
          <w:p w14:paraId="31F38763" w14:textId="514CD7DB" w:rsidR="00F600D0" w:rsidRPr="00974E3A" w:rsidRDefault="00F600D0" w:rsidP="00F600D0">
            <w:pPr>
              <w:pStyle w:val="a7"/>
              <w:ind w:firstLineChars="0" w:firstLine="0"/>
            </w:pPr>
          </w:p>
        </w:tc>
      </w:tr>
    </w:tbl>
    <w:p w14:paraId="643FD89D" w14:textId="2B06C493" w:rsidR="0019150F" w:rsidRDefault="0019150F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购物车信息</w:t>
      </w:r>
    </w:p>
    <w:p w14:paraId="25F54B2A" w14:textId="7217D003" w:rsidR="0019150F" w:rsidRDefault="0019150F" w:rsidP="001915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shoppingcart</w:t>
      </w:r>
      <w:r>
        <w:rPr>
          <w:rFonts w:hint="eastAsia"/>
        </w:rPr>
        <w:t>_</w:t>
      </w:r>
      <w:r>
        <w:t>mes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r>
        <w:t>d_buyer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8"/>
        <w:gridCol w:w="1436"/>
        <w:gridCol w:w="1459"/>
        <w:gridCol w:w="2034"/>
        <w:gridCol w:w="1079"/>
        <w:gridCol w:w="1438"/>
        <w:gridCol w:w="1081"/>
        <w:gridCol w:w="1077"/>
      </w:tblGrid>
      <w:tr w:rsidR="0019150F" w14:paraId="36789ECE" w14:textId="77777777" w:rsidTr="005653F6">
        <w:tc>
          <w:tcPr>
            <w:tcW w:w="505" w:type="pct"/>
            <w:shd w:val="clear" w:color="auto" w:fill="D9D9D9"/>
          </w:tcPr>
          <w:p w14:paraId="4E51545D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2" w:type="pct"/>
            <w:shd w:val="clear" w:color="auto" w:fill="D9D9D9"/>
          </w:tcPr>
          <w:p w14:paraId="211E3FEA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3" w:type="pct"/>
            <w:shd w:val="clear" w:color="auto" w:fill="D9D9D9"/>
          </w:tcPr>
          <w:p w14:paraId="2086BC77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2" w:type="pct"/>
            <w:shd w:val="clear" w:color="auto" w:fill="D9D9D9"/>
          </w:tcPr>
          <w:p w14:paraId="6BF8ED81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5" w:type="pct"/>
            <w:shd w:val="clear" w:color="auto" w:fill="D9D9D9"/>
          </w:tcPr>
          <w:p w14:paraId="47BC6A9E" w14:textId="77777777" w:rsidR="0019150F" w:rsidRDefault="0019150F" w:rsidP="005653F6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3" w:type="pct"/>
            <w:shd w:val="clear" w:color="auto" w:fill="D9D9D9"/>
          </w:tcPr>
          <w:p w14:paraId="225319E0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6" w:type="pct"/>
            <w:shd w:val="clear" w:color="auto" w:fill="D9D9D9"/>
          </w:tcPr>
          <w:p w14:paraId="69145E1F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4" w:type="pct"/>
            <w:shd w:val="clear" w:color="auto" w:fill="D9D9D9"/>
          </w:tcPr>
          <w:p w14:paraId="4D6BAA7F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9150F" w14:paraId="6F62B8F1" w14:textId="77777777" w:rsidTr="005653F6">
        <w:tc>
          <w:tcPr>
            <w:tcW w:w="505" w:type="pct"/>
          </w:tcPr>
          <w:p w14:paraId="4C71286A" w14:textId="0ECA5B21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72" w:type="pct"/>
          </w:tcPr>
          <w:p w14:paraId="2C2853B5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683" w:type="pct"/>
          </w:tcPr>
          <w:p w14:paraId="2220217F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id_buyer</w:t>
            </w:r>
            <w:proofErr w:type="spellEnd"/>
          </w:p>
        </w:tc>
        <w:tc>
          <w:tcPr>
            <w:tcW w:w="952" w:type="pct"/>
          </w:tcPr>
          <w:p w14:paraId="45B1B757" w14:textId="77777777" w:rsidR="0019150F" w:rsidRDefault="0019150F" w:rsidP="005653F6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18)</w:t>
            </w:r>
          </w:p>
        </w:tc>
        <w:tc>
          <w:tcPr>
            <w:tcW w:w="505" w:type="pct"/>
          </w:tcPr>
          <w:p w14:paraId="4DD352E8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3F206101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58362B38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3124E49A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18790BCD" w14:textId="77777777" w:rsidTr="005653F6">
        <w:tc>
          <w:tcPr>
            <w:tcW w:w="505" w:type="pct"/>
          </w:tcPr>
          <w:p w14:paraId="395DDCF4" w14:textId="7910822A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72" w:type="pct"/>
          </w:tcPr>
          <w:p w14:paraId="60F24997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83" w:type="pct"/>
          </w:tcPr>
          <w:p w14:paraId="49FE1499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33691D41" w14:textId="77777777" w:rsidR="0019150F" w:rsidRDefault="0019150F" w:rsidP="005653F6">
            <w:pPr>
              <w:pStyle w:val="a7"/>
              <w:ind w:firstLineChars="0" w:firstLine="0"/>
            </w:pPr>
            <w:r>
              <w:t>varchar2 (</w:t>
            </w:r>
            <w:r>
              <w:rPr>
                <w:rFonts w:hint="eastAsia"/>
              </w:rPr>
              <w:t>90</w:t>
            </w:r>
            <w:r>
              <w:t>)</w:t>
            </w:r>
          </w:p>
        </w:tc>
        <w:tc>
          <w:tcPr>
            <w:tcW w:w="505" w:type="pct"/>
          </w:tcPr>
          <w:p w14:paraId="62942120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67C7B2A5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731D64F7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49B74FB1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771966B0" w14:textId="77777777" w:rsidTr="005653F6">
        <w:tc>
          <w:tcPr>
            <w:tcW w:w="505" w:type="pct"/>
          </w:tcPr>
          <w:p w14:paraId="76C66A6C" w14:textId="0B6EC500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72" w:type="pct"/>
          </w:tcPr>
          <w:p w14:paraId="34ED9EDB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83" w:type="pct"/>
          </w:tcPr>
          <w:p w14:paraId="1AF40782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id_seller</w:t>
            </w:r>
            <w:proofErr w:type="spellEnd"/>
          </w:p>
        </w:tc>
        <w:tc>
          <w:tcPr>
            <w:tcW w:w="952" w:type="pct"/>
          </w:tcPr>
          <w:p w14:paraId="1ED0D8CD" w14:textId="77777777" w:rsidR="0019150F" w:rsidRDefault="0019150F" w:rsidP="005653F6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505" w:type="pct"/>
          </w:tcPr>
          <w:p w14:paraId="4D19EA64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7641E7D3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59678043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72B078DB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728979EA" w14:textId="77777777" w:rsidTr="005653F6">
        <w:tc>
          <w:tcPr>
            <w:tcW w:w="505" w:type="pct"/>
          </w:tcPr>
          <w:p w14:paraId="248554F7" w14:textId="10BB62DA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72" w:type="pct"/>
          </w:tcPr>
          <w:p w14:paraId="2A195848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83" w:type="pct"/>
          </w:tcPr>
          <w:p w14:paraId="295C7FC0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sum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5C9DA810" w14:textId="77777777" w:rsidR="0019150F" w:rsidRDefault="0019150F" w:rsidP="005653F6">
            <w:pPr>
              <w:pStyle w:val="a7"/>
              <w:ind w:firstLineChars="0" w:firstLine="0"/>
            </w:pPr>
            <w:proofErr w:type="gramStart"/>
            <w:r>
              <w:t>number(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505" w:type="pct"/>
          </w:tcPr>
          <w:p w14:paraId="27455A4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2AA66324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4C3618C5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52611C5A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73BA3BE5" w14:textId="77777777" w:rsidTr="005653F6">
        <w:tc>
          <w:tcPr>
            <w:tcW w:w="505" w:type="pct"/>
          </w:tcPr>
          <w:p w14:paraId="1F170251" w14:textId="12041BC1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72" w:type="pct"/>
          </w:tcPr>
          <w:p w14:paraId="50C09E17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83" w:type="pct"/>
          </w:tcPr>
          <w:p w14:paraId="087DA8D5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price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57C2AA00" w14:textId="77777777" w:rsidR="0019150F" w:rsidRDefault="0019150F" w:rsidP="005653F6">
            <w:pPr>
              <w:pStyle w:val="a7"/>
              <w:ind w:firstLineChars="0" w:firstLine="0"/>
            </w:pPr>
            <w:proofErr w:type="gramStart"/>
            <w:r>
              <w:t>number(</w:t>
            </w:r>
            <w:proofErr w:type="gramEnd"/>
            <w:r>
              <w:rPr>
                <w:rFonts w:hint="eastAsia"/>
              </w:rPr>
              <w:t>5</w:t>
            </w:r>
            <w:r>
              <w:t>,2)</w:t>
            </w:r>
          </w:p>
        </w:tc>
        <w:tc>
          <w:tcPr>
            <w:tcW w:w="505" w:type="pct"/>
          </w:tcPr>
          <w:p w14:paraId="6200ABCC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4ECB9D3B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745BBE64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7EA3F9FC" w14:textId="77777777" w:rsidR="0019150F" w:rsidRDefault="0019150F" w:rsidP="005653F6">
            <w:pPr>
              <w:pStyle w:val="a7"/>
              <w:ind w:firstLineChars="0" w:firstLine="0"/>
            </w:pPr>
          </w:p>
        </w:tc>
      </w:tr>
    </w:tbl>
    <w:p w14:paraId="4A98AA11" w14:textId="77777777" w:rsidR="0019150F" w:rsidRDefault="0019150F" w:rsidP="0019150F">
      <w:pPr>
        <w:jc w:val="center"/>
      </w:pPr>
      <w:r>
        <w:rPr>
          <w:rFonts w:hint="eastAsia"/>
        </w:rPr>
        <w:t>执行脚本（</w:t>
      </w:r>
      <w:r>
        <w:t>Oracle</w:t>
      </w:r>
      <w:r>
        <w:rPr>
          <w:rFonts w:hint="eastAsia"/>
        </w:rPr>
        <w:t>，</w:t>
      </w:r>
      <w:r>
        <w:rPr>
          <w:rFonts w:hint="eastAsia"/>
        </w:rPr>
        <w:t>u_</w:t>
      </w:r>
      <w:r>
        <w:t>2_4_2_1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9150F" w:rsidRPr="00974E3A" w14:paraId="5356B1ED" w14:textId="77777777" w:rsidTr="005653F6">
        <w:tc>
          <w:tcPr>
            <w:tcW w:w="5000" w:type="pct"/>
            <w:shd w:val="clear" w:color="auto" w:fill="auto"/>
          </w:tcPr>
          <w:p w14:paraId="5DC11AFA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创建表：购物车信息</w:t>
            </w:r>
          </w:p>
          <w:p w14:paraId="5434C9A0" w14:textId="77777777" w:rsidR="0019150F" w:rsidRDefault="0019150F" w:rsidP="005653F6">
            <w:pPr>
              <w:pStyle w:val="a7"/>
              <w:ind w:firstLineChars="0" w:firstLine="0"/>
            </w:pPr>
            <w:r>
              <w:t>create table u_2_4_2_</w:t>
            </w:r>
            <w:proofErr w:type="gramStart"/>
            <w:r>
              <w:t>1.shoppingcart</w:t>
            </w:r>
            <w:proofErr w:type="gramEnd"/>
            <w:r>
              <w:t>_mes</w:t>
            </w:r>
          </w:p>
          <w:p w14:paraId="0827F30B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(</w:t>
            </w:r>
          </w:p>
          <w:p w14:paraId="7FA3A065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434D33C2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varchar2 (90) not </w:t>
            </w:r>
            <w:proofErr w:type="gramStart"/>
            <w:r>
              <w:t>null ,</w:t>
            </w:r>
            <w:proofErr w:type="gramEnd"/>
          </w:p>
          <w:p w14:paraId="03C77711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162F75A2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4) not null ,</w:t>
            </w:r>
          </w:p>
          <w:p w14:paraId="35C09301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37D46E52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6B991B46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)</w:t>
            </w:r>
          </w:p>
          <w:p w14:paraId="6BB84450" w14:textId="77777777" w:rsidR="0019150F" w:rsidRDefault="0019150F" w:rsidP="005653F6">
            <w:pPr>
              <w:pStyle w:val="a7"/>
              <w:ind w:firstLineChars="0" w:firstLine="0"/>
            </w:pPr>
            <w:r>
              <w:t>;</w:t>
            </w:r>
          </w:p>
          <w:p w14:paraId="1721A2E2" w14:textId="77777777" w:rsidR="0019150F" w:rsidRDefault="0019150F" w:rsidP="005653F6">
            <w:pPr>
              <w:pStyle w:val="a7"/>
              <w:ind w:firstLineChars="0" w:firstLine="0"/>
            </w:pPr>
            <w:r>
              <w:t>comme</w:t>
            </w:r>
            <w:r>
              <w:rPr>
                <w:rFonts w:hint="eastAsia"/>
              </w:rPr>
              <w:t>nt on table u_2_4_2_1.shoppingcart_mes is '</w:t>
            </w: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  <w:r>
              <w:rPr>
                <w:rFonts w:hint="eastAsia"/>
              </w:rPr>
              <w:t>';</w:t>
            </w:r>
          </w:p>
          <w:p w14:paraId="00726849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u_2_4_2_1.shoppingcart_mes.id_buyer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40176421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u_2_4_2_1.shoppingcart_mes.name_book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5C6914E3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u_2_4_2_1.shoppingcart_mes.id_seller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46533808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comment </w:t>
            </w:r>
            <w:r>
              <w:rPr>
                <w:rFonts w:hint="eastAsia"/>
              </w:rPr>
              <w:t>on column u_2_4_2_1.shoppingcart_mes.sum_book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01997682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u_2_4_2_1.shoppingcart_mes.price_book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77640668" w14:textId="77777777" w:rsidR="0019150F" w:rsidRPr="00974E3A" w:rsidRDefault="0019150F" w:rsidP="005653F6">
            <w:pPr>
              <w:pStyle w:val="a7"/>
              <w:ind w:firstLineChars="0" w:firstLine="0"/>
            </w:pPr>
          </w:p>
        </w:tc>
      </w:tr>
    </w:tbl>
    <w:p w14:paraId="78EF03D3" w14:textId="74159E4E" w:rsidR="00ED77CE" w:rsidRDefault="0019150F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t>图书</w:t>
      </w:r>
      <w:r w:rsidR="00ED77CE">
        <w:rPr>
          <w:rFonts w:hint="eastAsia"/>
        </w:rPr>
        <w:t>信息</w:t>
      </w:r>
    </w:p>
    <w:p w14:paraId="18854D25" w14:textId="752E6FB4" w:rsidR="0019150F" w:rsidRDefault="0019150F" w:rsidP="001915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book</w:t>
      </w:r>
      <w:r>
        <w:t>info_mes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name</w:t>
      </w:r>
      <w:r>
        <w:t>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8"/>
        <w:gridCol w:w="1436"/>
        <w:gridCol w:w="1459"/>
        <w:gridCol w:w="2034"/>
        <w:gridCol w:w="1079"/>
        <w:gridCol w:w="1438"/>
        <w:gridCol w:w="1081"/>
        <w:gridCol w:w="1077"/>
      </w:tblGrid>
      <w:tr w:rsidR="0019150F" w14:paraId="6FCE32FC" w14:textId="77777777" w:rsidTr="005653F6">
        <w:tc>
          <w:tcPr>
            <w:tcW w:w="505" w:type="pct"/>
            <w:shd w:val="clear" w:color="auto" w:fill="D9D9D9"/>
          </w:tcPr>
          <w:p w14:paraId="4CED3213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2" w:type="pct"/>
            <w:shd w:val="clear" w:color="auto" w:fill="D9D9D9"/>
          </w:tcPr>
          <w:p w14:paraId="42A6CE21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3" w:type="pct"/>
            <w:shd w:val="clear" w:color="auto" w:fill="D9D9D9"/>
          </w:tcPr>
          <w:p w14:paraId="143EAFEB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2" w:type="pct"/>
            <w:shd w:val="clear" w:color="auto" w:fill="D9D9D9"/>
          </w:tcPr>
          <w:p w14:paraId="43EF7B60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5" w:type="pct"/>
            <w:shd w:val="clear" w:color="auto" w:fill="D9D9D9"/>
          </w:tcPr>
          <w:p w14:paraId="555CE3C5" w14:textId="77777777" w:rsidR="0019150F" w:rsidRDefault="0019150F" w:rsidP="005653F6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3" w:type="pct"/>
            <w:shd w:val="clear" w:color="auto" w:fill="D9D9D9"/>
          </w:tcPr>
          <w:p w14:paraId="679AEADC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6" w:type="pct"/>
            <w:shd w:val="clear" w:color="auto" w:fill="D9D9D9"/>
          </w:tcPr>
          <w:p w14:paraId="3D30E226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4" w:type="pct"/>
            <w:shd w:val="clear" w:color="auto" w:fill="D9D9D9"/>
          </w:tcPr>
          <w:p w14:paraId="176098AF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9150F" w14:paraId="7FC7B472" w14:textId="77777777" w:rsidTr="005653F6">
        <w:tc>
          <w:tcPr>
            <w:tcW w:w="505" w:type="pct"/>
          </w:tcPr>
          <w:p w14:paraId="5486DD57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72" w:type="pct"/>
          </w:tcPr>
          <w:p w14:paraId="54E62CBE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83" w:type="pct"/>
          </w:tcPr>
          <w:p w14:paraId="1D4F6292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098543F3" w14:textId="77777777" w:rsidR="0019150F" w:rsidRDefault="0019150F" w:rsidP="005653F6">
            <w:pPr>
              <w:pStyle w:val="a7"/>
              <w:ind w:firstLineChars="0" w:firstLine="0"/>
            </w:pPr>
            <w:r>
              <w:t>varchar2 (</w:t>
            </w:r>
            <w:r>
              <w:rPr>
                <w:rFonts w:hint="eastAsia"/>
              </w:rPr>
              <w:t>90</w:t>
            </w:r>
            <w:r>
              <w:t>)</w:t>
            </w:r>
          </w:p>
        </w:tc>
        <w:tc>
          <w:tcPr>
            <w:tcW w:w="505" w:type="pct"/>
          </w:tcPr>
          <w:p w14:paraId="588C6AA3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1DE3D33F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482BDE2B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55F6FFFF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3D3B7D0E" w14:textId="77777777" w:rsidTr="005653F6">
        <w:tc>
          <w:tcPr>
            <w:tcW w:w="505" w:type="pct"/>
          </w:tcPr>
          <w:p w14:paraId="2B627F50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72" w:type="pct"/>
          </w:tcPr>
          <w:p w14:paraId="7CBAEA50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83" w:type="pct"/>
          </w:tcPr>
          <w:p w14:paraId="29BBFF7E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id_seller</w:t>
            </w:r>
            <w:proofErr w:type="spellEnd"/>
          </w:p>
        </w:tc>
        <w:tc>
          <w:tcPr>
            <w:tcW w:w="952" w:type="pct"/>
          </w:tcPr>
          <w:p w14:paraId="2C454523" w14:textId="77777777" w:rsidR="0019150F" w:rsidRDefault="0019150F" w:rsidP="005653F6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505" w:type="pct"/>
          </w:tcPr>
          <w:p w14:paraId="787A2AAD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01C41C52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5B7F37CD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3A8C8E4A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28842EAA" w14:textId="77777777" w:rsidTr="005653F6">
        <w:tc>
          <w:tcPr>
            <w:tcW w:w="505" w:type="pct"/>
          </w:tcPr>
          <w:p w14:paraId="2E396990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672" w:type="pct"/>
          </w:tcPr>
          <w:p w14:paraId="6B938D3B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图书库存</w:t>
            </w:r>
          </w:p>
        </w:tc>
        <w:tc>
          <w:tcPr>
            <w:tcW w:w="683" w:type="pct"/>
          </w:tcPr>
          <w:p w14:paraId="169DFB0F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inv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45B53435" w14:textId="77777777" w:rsidR="0019150F" w:rsidRDefault="0019150F" w:rsidP="005653F6">
            <w:pPr>
              <w:pStyle w:val="a7"/>
              <w:ind w:firstLineChars="0" w:firstLine="0"/>
            </w:pPr>
            <w:proofErr w:type="gramStart"/>
            <w:r>
              <w:t>number(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505" w:type="pct"/>
          </w:tcPr>
          <w:p w14:paraId="53A0B337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57081647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6C4B7EB4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2748A239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09E76A68" w14:textId="77777777" w:rsidTr="005653F6">
        <w:tc>
          <w:tcPr>
            <w:tcW w:w="505" w:type="pct"/>
          </w:tcPr>
          <w:p w14:paraId="71FEEDF2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4</w:t>
            </w:r>
          </w:p>
        </w:tc>
        <w:tc>
          <w:tcPr>
            <w:tcW w:w="672" w:type="pct"/>
          </w:tcPr>
          <w:p w14:paraId="5BFB53F9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83" w:type="pct"/>
          </w:tcPr>
          <w:p w14:paraId="53D1696C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price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23C638A4" w14:textId="77777777" w:rsidR="0019150F" w:rsidRDefault="0019150F" w:rsidP="005653F6">
            <w:pPr>
              <w:pStyle w:val="a7"/>
              <w:ind w:firstLineChars="0" w:firstLine="0"/>
            </w:pPr>
            <w:proofErr w:type="gramStart"/>
            <w:r>
              <w:t>number(</w:t>
            </w:r>
            <w:proofErr w:type="gramEnd"/>
            <w:r>
              <w:rPr>
                <w:rFonts w:hint="eastAsia"/>
              </w:rPr>
              <w:t>5</w:t>
            </w:r>
            <w:r>
              <w:t>,2)</w:t>
            </w:r>
          </w:p>
        </w:tc>
        <w:tc>
          <w:tcPr>
            <w:tcW w:w="505" w:type="pct"/>
          </w:tcPr>
          <w:p w14:paraId="0677AE58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38681360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0BBC2691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4C20303D" w14:textId="77777777" w:rsidR="0019150F" w:rsidRDefault="0019150F" w:rsidP="005653F6">
            <w:pPr>
              <w:pStyle w:val="a7"/>
              <w:ind w:firstLineChars="0" w:firstLine="0"/>
            </w:pPr>
          </w:p>
        </w:tc>
      </w:tr>
    </w:tbl>
    <w:p w14:paraId="0DE9CDE2" w14:textId="77777777" w:rsidR="0019150F" w:rsidRDefault="0019150F" w:rsidP="0019150F">
      <w:pPr>
        <w:jc w:val="center"/>
      </w:pPr>
      <w:r>
        <w:rPr>
          <w:rFonts w:hint="eastAsia"/>
        </w:rPr>
        <w:t>执行脚本（</w:t>
      </w:r>
      <w:r>
        <w:t>Oracle</w:t>
      </w:r>
      <w:r>
        <w:rPr>
          <w:rFonts w:hint="eastAsia"/>
        </w:rPr>
        <w:t>，</w:t>
      </w:r>
      <w:r>
        <w:rPr>
          <w:rFonts w:hint="eastAsia"/>
        </w:rPr>
        <w:t>u_</w:t>
      </w:r>
      <w:r>
        <w:t>2_4_2_1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9150F" w:rsidRPr="00974E3A" w14:paraId="70F835ED" w14:textId="77777777" w:rsidTr="005653F6">
        <w:tc>
          <w:tcPr>
            <w:tcW w:w="5000" w:type="pct"/>
            <w:shd w:val="clear" w:color="auto" w:fill="auto"/>
          </w:tcPr>
          <w:p w14:paraId="59360B19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创建表：图书信息</w:t>
            </w:r>
          </w:p>
          <w:p w14:paraId="0DE4C3F1" w14:textId="77777777" w:rsidR="0019150F" w:rsidRDefault="0019150F" w:rsidP="005653F6">
            <w:pPr>
              <w:pStyle w:val="a7"/>
              <w:ind w:firstLineChars="0" w:firstLine="0"/>
            </w:pPr>
            <w:r>
              <w:lastRenderedPageBreak/>
              <w:t>create table u_2_4_2_</w:t>
            </w:r>
            <w:proofErr w:type="gramStart"/>
            <w:r>
              <w:t>1.bookinfo</w:t>
            </w:r>
            <w:proofErr w:type="gramEnd"/>
            <w:r>
              <w:t>_mes</w:t>
            </w:r>
          </w:p>
          <w:p w14:paraId="07F03D5A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(</w:t>
            </w:r>
          </w:p>
          <w:p w14:paraId="729EFBCF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varchar2 (90) not </w:t>
            </w:r>
            <w:proofErr w:type="gramStart"/>
            <w:r>
              <w:t>null ,</w:t>
            </w:r>
            <w:proofErr w:type="gramEnd"/>
          </w:p>
          <w:p w14:paraId="23D23DFF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69F8FC92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inv_book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4) not null ,</w:t>
            </w:r>
          </w:p>
          <w:p w14:paraId="2A7BC5B2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08CE51C7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name_book</w:t>
            </w:r>
            <w:proofErr w:type="spellEnd"/>
            <w:r>
              <w:t>)</w:t>
            </w:r>
          </w:p>
          <w:p w14:paraId="74789D7C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)</w:t>
            </w:r>
          </w:p>
          <w:p w14:paraId="4691D746" w14:textId="77777777" w:rsidR="0019150F" w:rsidRDefault="0019150F" w:rsidP="005653F6">
            <w:pPr>
              <w:pStyle w:val="a7"/>
              <w:ind w:firstLineChars="0" w:firstLine="0"/>
            </w:pPr>
            <w:r>
              <w:t>;</w:t>
            </w:r>
          </w:p>
          <w:p w14:paraId="3A35B989" w14:textId="77777777" w:rsidR="0019150F" w:rsidRDefault="0019150F" w:rsidP="005653F6">
            <w:pPr>
              <w:pStyle w:val="a7"/>
              <w:ind w:firstLineChars="0" w:firstLine="0"/>
            </w:pPr>
            <w:r>
              <w:t>comment on table u_2_4_2_1.bookinfo_mes</w:t>
            </w:r>
            <w:r>
              <w:rPr>
                <w:rFonts w:hint="eastAsia"/>
              </w:rPr>
              <w:t xml:space="preserve">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';</w:t>
            </w:r>
          </w:p>
          <w:p w14:paraId="4EFAB584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u_2_4_2_1.bookinfo_mes.name_book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75088489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u_2_4_2_1.bookinfo_mes.id_seller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158E962D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u_2_4_2_1.bookinfo_mes.inv_book is '</w:t>
            </w:r>
            <w:r>
              <w:rPr>
                <w:rFonts w:hint="eastAsia"/>
              </w:rPr>
              <w:t>图书库存</w:t>
            </w:r>
            <w:r>
              <w:rPr>
                <w:rFonts w:hint="eastAsia"/>
              </w:rPr>
              <w:t>';</w:t>
            </w:r>
          </w:p>
          <w:p w14:paraId="26B462D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u_2_4_2_1.bookinfo_mes.price_book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28160CDD" w14:textId="6FABA3B6" w:rsidR="0019150F" w:rsidRPr="00974E3A" w:rsidRDefault="0019150F" w:rsidP="005653F6">
            <w:pPr>
              <w:pStyle w:val="a7"/>
              <w:ind w:firstLineChars="0" w:firstLine="0"/>
            </w:pPr>
          </w:p>
        </w:tc>
      </w:tr>
    </w:tbl>
    <w:p w14:paraId="067EB249" w14:textId="7CE7DC5D" w:rsidR="00470E48" w:rsidRDefault="00470E48" w:rsidP="0019150F">
      <w:pPr>
        <w:pStyle w:val="4"/>
      </w:pPr>
      <w:bookmarkStart w:id="59" w:name="_Toc24927025"/>
      <w:r>
        <w:rPr>
          <w:rFonts w:hint="eastAsia"/>
        </w:rPr>
        <w:lastRenderedPageBreak/>
        <w:t>站点</w:t>
      </w:r>
      <w:r>
        <w:rPr>
          <w:rFonts w:hint="eastAsia"/>
        </w:rPr>
        <w:t>2</w:t>
      </w:r>
      <w:bookmarkEnd w:id="59"/>
    </w:p>
    <w:p w14:paraId="732178EF" w14:textId="327C1120" w:rsidR="00ED77CE" w:rsidRPr="00ED77CE" w:rsidRDefault="00ED77CE" w:rsidP="00ED77CE">
      <w:pPr>
        <w:pStyle w:val="5"/>
        <w:tabs>
          <w:tab w:val="clear" w:pos="3118"/>
        </w:tabs>
        <w:ind w:left="993"/>
      </w:pPr>
      <w:r>
        <w:rPr>
          <w:rFonts w:hint="eastAsia"/>
        </w:rPr>
        <w:t>订单信息</w:t>
      </w:r>
    </w:p>
    <w:p w14:paraId="52BAF0D7" w14:textId="6DB2EE27" w:rsidR="0075194C" w:rsidRDefault="00E218C1" w:rsidP="0075194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2.2.4.2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 w:rsidR="0075194C">
        <w:t xml:space="preserve"> </w:t>
      </w:r>
      <w:proofErr w:type="spellStart"/>
      <w:r w:rsidR="0075194C">
        <w:rPr>
          <w:rFonts w:hint="eastAsia"/>
        </w:rPr>
        <w:t>orders_</w:t>
      </w:r>
      <w:r w:rsidR="0075194C">
        <w:t>mes</w:t>
      </w:r>
      <w:proofErr w:type="spellEnd"/>
      <w:r w:rsidR="0075194C">
        <w:rPr>
          <w:rFonts w:hint="eastAsia"/>
        </w:rPr>
        <w:t>（</w:t>
      </w:r>
      <w:proofErr w:type="spellStart"/>
      <w:r w:rsidR="0075194C">
        <w:rPr>
          <w:rFonts w:hint="eastAsia"/>
        </w:rPr>
        <w:t>i</w:t>
      </w:r>
      <w:r w:rsidR="0075194C">
        <w:t>d_order</w:t>
      </w:r>
      <w:proofErr w:type="spellEnd"/>
      <w:r w:rsidR="0075194C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1405C8" w14:paraId="4FF893D7" w14:textId="77777777" w:rsidTr="00EE017E">
        <w:tc>
          <w:tcPr>
            <w:tcW w:w="506" w:type="pct"/>
            <w:shd w:val="clear" w:color="auto" w:fill="D9D9D9"/>
          </w:tcPr>
          <w:p w14:paraId="1E713FB4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4" w:type="pct"/>
            <w:shd w:val="clear" w:color="auto" w:fill="D9D9D9"/>
          </w:tcPr>
          <w:p w14:paraId="79A5A7EA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4" w:type="pct"/>
            <w:shd w:val="clear" w:color="auto" w:fill="D9D9D9"/>
          </w:tcPr>
          <w:p w14:paraId="6327BFCE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3" w:type="pct"/>
            <w:shd w:val="clear" w:color="auto" w:fill="D9D9D9"/>
          </w:tcPr>
          <w:p w14:paraId="06F62F29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7" w:type="pct"/>
            <w:shd w:val="clear" w:color="auto" w:fill="D9D9D9"/>
          </w:tcPr>
          <w:p w14:paraId="2D7BEBE5" w14:textId="77777777" w:rsidR="001405C8" w:rsidRDefault="001405C8" w:rsidP="00EE017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4" w:type="pct"/>
            <w:shd w:val="clear" w:color="auto" w:fill="D9D9D9"/>
          </w:tcPr>
          <w:p w14:paraId="06158C48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7" w:type="pct"/>
            <w:shd w:val="clear" w:color="auto" w:fill="D9D9D9"/>
          </w:tcPr>
          <w:p w14:paraId="03B362B4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5" w:type="pct"/>
            <w:shd w:val="clear" w:color="auto" w:fill="D9D9D9"/>
          </w:tcPr>
          <w:p w14:paraId="13DE3DE1" w14:textId="77777777" w:rsidR="001405C8" w:rsidRDefault="001405C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405C8" w14:paraId="65D15D27" w14:textId="77777777" w:rsidTr="00EE017E">
        <w:tc>
          <w:tcPr>
            <w:tcW w:w="506" w:type="pct"/>
          </w:tcPr>
          <w:p w14:paraId="0E4C744D" w14:textId="578841A9" w:rsidR="001405C8" w:rsidRDefault="001405C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74" w:type="pct"/>
          </w:tcPr>
          <w:p w14:paraId="2616759B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674" w:type="pct"/>
          </w:tcPr>
          <w:p w14:paraId="46AA87A9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id_buyer</w:t>
            </w:r>
            <w:proofErr w:type="spellEnd"/>
          </w:p>
        </w:tc>
        <w:tc>
          <w:tcPr>
            <w:tcW w:w="953" w:type="pct"/>
          </w:tcPr>
          <w:p w14:paraId="17233BC2" w14:textId="77777777" w:rsidR="001405C8" w:rsidRDefault="001405C8" w:rsidP="00EE017E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18)</w:t>
            </w:r>
          </w:p>
        </w:tc>
        <w:tc>
          <w:tcPr>
            <w:tcW w:w="507" w:type="pct"/>
          </w:tcPr>
          <w:p w14:paraId="3DB84164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60B170D8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1242EE4E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2CBCE607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7BF7E4B8" w14:textId="77777777" w:rsidTr="00EE017E">
        <w:tc>
          <w:tcPr>
            <w:tcW w:w="506" w:type="pct"/>
          </w:tcPr>
          <w:p w14:paraId="2BEF8D5E" w14:textId="5E66CA09" w:rsidR="001405C8" w:rsidRDefault="001405C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74" w:type="pct"/>
          </w:tcPr>
          <w:p w14:paraId="200F0DB7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674" w:type="pct"/>
          </w:tcPr>
          <w:p w14:paraId="7C8DF2A7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id_order</w:t>
            </w:r>
            <w:proofErr w:type="spellEnd"/>
          </w:p>
        </w:tc>
        <w:tc>
          <w:tcPr>
            <w:tcW w:w="953" w:type="pct"/>
          </w:tcPr>
          <w:p w14:paraId="6CA2F451" w14:textId="77777777" w:rsidR="001405C8" w:rsidRDefault="001405C8" w:rsidP="00EE017E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507" w:type="pct"/>
          </w:tcPr>
          <w:p w14:paraId="4283A6CF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4FA335E1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4356DB0B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761E1AD2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661C5669" w14:textId="77777777" w:rsidTr="00EE017E">
        <w:tc>
          <w:tcPr>
            <w:tcW w:w="506" w:type="pct"/>
          </w:tcPr>
          <w:p w14:paraId="700E5F8D" w14:textId="0C8363FD" w:rsidR="001405C8" w:rsidRDefault="001405C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74" w:type="pct"/>
          </w:tcPr>
          <w:p w14:paraId="72749609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74" w:type="pct"/>
          </w:tcPr>
          <w:p w14:paraId="7DACD42C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id_seller</w:t>
            </w:r>
            <w:proofErr w:type="spellEnd"/>
          </w:p>
        </w:tc>
        <w:tc>
          <w:tcPr>
            <w:tcW w:w="953" w:type="pct"/>
          </w:tcPr>
          <w:p w14:paraId="6A549464" w14:textId="77777777" w:rsidR="001405C8" w:rsidRDefault="001405C8" w:rsidP="00EE017E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507" w:type="pct"/>
          </w:tcPr>
          <w:p w14:paraId="49CDBCA2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74CA79CD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16AF9D58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6A33F3C9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611DD11A" w14:textId="77777777" w:rsidTr="00EE017E">
        <w:tc>
          <w:tcPr>
            <w:tcW w:w="506" w:type="pct"/>
          </w:tcPr>
          <w:p w14:paraId="682BE5AA" w14:textId="0C1A15F1" w:rsidR="001405C8" w:rsidRDefault="001405C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74" w:type="pct"/>
          </w:tcPr>
          <w:p w14:paraId="77169DB2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4" w:type="pct"/>
          </w:tcPr>
          <w:p w14:paraId="39ACA7EE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name</w:t>
            </w:r>
            <w:r>
              <w:t>_book</w:t>
            </w:r>
            <w:proofErr w:type="spellEnd"/>
          </w:p>
        </w:tc>
        <w:tc>
          <w:tcPr>
            <w:tcW w:w="953" w:type="pct"/>
          </w:tcPr>
          <w:p w14:paraId="2FB32F73" w14:textId="77777777" w:rsidR="001405C8" w:rsidRDefault="001405C8" w:rsidP="00EE017E">
            <w:pPr>
              <w:pStyle w:val="a7"/>
              <w:ind w:firstLineChars="0" w:firstLine="0"/>
            </w:pPr>
            <w:r>
              <w:t>varchar (</w:t>
            </w:r>
            <w:r>
              <w:rPr>
                <w:rFonts w:hint="eastAsia"/>
              </w:rPr>
              <w:t>60</w:t>
            </w:r>
            <w:r>
              <w:t>)</w:t>
            </w:r>
          </w:p>
        </w:tc>
        <w:tc>
          <w:tcPr>
            <w:tcW w:w="507" w:type="pct"/>
          </w:tcPr>
          <w:p w14:paraId="08302E64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3B705D1D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60B0F082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7F07964C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57CECD01" w14:textId="77777777" w:rsidTr="00EE017E">
        <w:tc>
          <w:tcPr>
            <w:tcW w:w="506" w:type="pct"/>
          </w:tcPr>
          <w:p w14:paraId="4FEBB713" w14:textId="1BBAD4B0" w:rsidR="001405C8" w:rsidRDefault="001405C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74" w:type="pct"/>
          </w:tcPr>
          <w:p w14:paraId="20DB2B92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74" w:type="pct"/>
          </w:tcPr>
          <w:p w14:paraId="13234773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953" w:type="pct"/>
          </w:tcPr>
          <w:p w14:paraId="4B78BE39" w14:textId="2604769B" w:rsidR="001405C8" w:rsidRDefault="00F750F7" w:rsidP="00EE017E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t>4)</w:t>
            </w:r>
          </w:p>
        </w:tc>
        <w:tc>
          <w:tcPr>
            <w:tcW w:w="507" w:type="pct"/>
          </w:tcPr>
          <w:p w14:paraId="72267A6E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4933B31D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5F6B41C4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30C6DB10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68C33A7A" w14:textId="77777777" w:rsidTr="00EE017E">
        <w:tc>
          <w:tcPr>
            <w:tcW w:w="506" w:type="pct"/>
          </w:tcPr>
          <w:p w14:paraId="339B7130" w14:textId="2BF60F58" w:rsidR="001405C8" w:rsidRDefault="001405C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74" w:type="pct"/>
          </w:tcPr>
          <w:p w14:paraId="6D51FF66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74" w:type="pct"/>
          </w:tcPr>
          <w:p w14:paraId="7DBFD866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</w:t>
            </w:r>
            <w:r>
              <w:t>rice_book</w:t>
            </w:r>
            <w:proofErr w:type="spellEnd"/>
          </w:p>
        </w:tc>
        <w:tc>
          <w:tcPr>
            <w:tcW w:w="953" w:type="pct"/>
          </w:tcPr>
          <w:p w14:paraId="43DDB412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</w:t>
            </w:r>
          </w:p>
        </w:tc>
        <w:tc>
          <w:tcPr>
            <w:tcW w:w="507" w:type="pct"/>
          </w:tcPr>
          <w:p w14:paraId="2B51E97C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007716D0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73B2D817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2F18E2D8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259D2550" w14:textId="77777777" w:rsidTr="00EE017E">
        <w:tc>
          <w:tcPr>
            <w:tcW w:w="506" w:type="pct"/>
          </w:tcPr>
          <w:p w14:paraId="24A75B80" w14:textId="5D43E544" w:rsidR="001405C8" w:rsidRDefault="001405C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74" w:type="pct"/>
          </w:tcPr>
          <w:p w14:paraId="436DF6AC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674" w:type="pct"/>
          </w:tcPr>
          <w:p w14:paraId="6C9CEEA9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price_order</w:t>
            </w:r>
            <w:proofErr w:type="spellEnd"/>
          </w:p>
        </w:tc>
        <w:tc>
          <w:tcPr>
            <w:tcW w:w="953" w:type="pct"/>
          </w:tcPr>
          <w:p w14:paraId="5B7CC2DA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7</w:t>
            </w:r>
            <w:r>
              <w:t>,2)</w:t>
            </w:r>
          </w:p>
        </w:tc>
        <w:tc>
          <w:tcPr>
            <w:tcW w:w="507" w:type="pct"/>
          </w:tcPr>
          <w:p w14:paraId="5C4C0FF7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6D0D70B6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37A9EB3B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0CB20CAE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710DB940" w14:textId="77777777" w:rsidTr="00EE017E">
        <w:tc>
          <w:tcPr>
            <w:tcW w:w="506" w:type="pct"/>
          </w:tcPr>
          <w:p w14:paraId="18AD2716" w14:textId="7C7EB2C5" w:rsidR="001405C8" w:rsidRDefault="001405C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74" w:type="pct"/>
          </w:tcPr>
          <w:p w14:paraId="45C1333C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下单时间</w:t>
            </w:r>
          </w:p>
        </w:tc>
        <w:tc>
          <w:tcPr>
            <w:tcW w:w="674" w:type="pct"/>
          </w:tcPr>
          <w:p w14:paraId="1FD76023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time_order</w:t>
            </w:r>
            <w:proofErr w:type="spellEnd"/>
          </w:p>
        </w:tc>
        <w:tc>
          <w:tcPr>
            <w:tcW w:w="953" w:type="pct"/>
          </w:tcPr>
          <w:p w14:paraId="248FE24D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d</w:t>
            </w:r>
            <w:r>
              <w:t>ate</w:t>
            </w:r>
            <w:r>
              <w:rPr>
                <w:rFonts w:hint="eastAsia"/>
              </w:rPr>
              <w:t>time</w:t>
            </w:r>
          </w:p>
        </w:tc>
        <w:tc>
          <w:tcPr>
            <w:tcW w:w="507" w:type="pct"/>
          </w:tcPr>
          <w:p w14:paraId="3EE977AB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1DA0B0D7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proofErr w:type="gramStart"/>
            <w:r>
              <w:t>getdate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507" w:type="pct"/>
          </w:tcPr>
          <w:p w14:paraId="38ACFA27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5F058009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43C2E868" w14:textId="77777777" w:rsidTr="00EE017E">
        <w:tc>
          <w:tcPr>
            <w:tcW w:w="506" w:type="pct"/>
          </w:tcPr>
          <w:p w14:paraId="3688C03D" w14:textId="74973EB2" w:rsidR="001405C8" w:rsidRDefault="001405C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74" w:type="pct"/>
          </w:tcPr>
          <w:p w14:paraId="3743C4E5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买家地址</w:t>
            </w:r>
          </w:p>
        </w:tc>
        <w:tc>
          <w:tcPr>
            <w:tcW w:w="674" w:type="pct"/>
          </w:tcPr>
          <w:p w14:paraId="3DE54BC6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address_buyer</w:t>
            </w:r>
            <w:proofErr w:type="spellEnd"/>
          </w:p>
        </w:tc>
        <w:tc>
          <w:tcPr>
            <w:tcW w:w="953" w:type="pct"/>
          </w:tcPr>
          <w:p w14:paraId="2098C8D1" w14:textId="77777777" w:rsidR="001405C8" w:rsidRDefault="001405C8" w:rsidP="00EE017E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00)</w:t>
            </w:r>
          </w:p>
        </w:tc>
        <w:tc>
          <w:tcPr>
            <w:tcW w:w="507" w:type="pct"/>
          </w:tcPr>
          <w:p w14:paraId="205CC442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4" w:type="pct"/>
          </w:tcPr>
          <w:p w14:paraId="21E1D2A6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6F5AE665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0D45A476" w14:textId="77777777" w:rsidR="001405C8" w:rsidRDefault="001405C8" w:rsidP="00EE017E">
            <w:pPr>
              <w:pStyle w:val="a7"/>
              <w:ind w:firstLineChars="0" w:firstLine="0"/>
            </w:pPr>
          </w:p>
        </w:tc>
      </w:tr>
      <w:tr w:rsidR="001405C8" w14:paraId="56F0B71C" w14:textId="77777777" w:rsidTr="00EE017E">
        <w:tc>
          <w:tcPr>
            <w:tcW w:w="506" w:type="pct"/>
          </w:tcPr>
          <w:p w14:paraId="275AB7B2" w14:textId="0F8A4B1A" w:rsidR="001405C8" w:rsidRDefault="001405C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674" w:type="pct"/>
          </w:tcPr>
          <w:p w14:paraId="5E46004D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是否已发货</w:t>
            </w:r>
          </w:p>
        </w:tc>
        <w:tc>
          <w:tcPr>
            <w:tcW w:w="674" w:type="pct"/>
          </w:tcPr>
          <w:p w14:paraId="3E86859B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deliver_check</w:t>
            </w:r>
            <w:proofErr w:type="spellEnd"/>
          </w:p>
        </w:tc>
        <w:tc>
          <w:tcPr>
            <w:tcW w:w="953" w:type="pct"/>
          </w:tcPr>
          <w:p w14:paraId="49C059E8" w14:textId="77777777" w:rsidR="001405C8" w:rsidRDefault="001405C8" w:rsidP="00EE017E">
            <w:pPr>
              <w:pStyle w:val="a7"/>
              <w:ind w:firstLineChars="0" w:firstLine="0"/>
            </w:pPr>
            <w:r>
              <w:t>bit</w:t>
            </w:r>
          </w:p>
        </w:tc>
        <w:tc>
          <w:tcPr>
            <w:tcW w:w="507" w:type="pct"/>
          </w:tcPr>
          <w:p w14:paraId="734607DF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674" w:type="pct"/>
          </w:tcPr>
          <w:p w14:paraId="60A8FA1C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4D8FE700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249DDB3F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  <w:tr w:rsidR="001405C8" w14:paraId="46EE025D" w14:textId="77777777" w:rsidTr="00EE017E">
        <w:tc>
          <w:tcPr>
            <w:tcW w:w="506" w:type="pct"/>
          </w:tcPr>
          <w:p w14:paraId="6BAD81FD" w14:textId="11D2D262" w:rsidR="001405C8" w:rsidRDefault="001405C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674" w:type="pct"/>
          </w:tcPr>
          <w:p w14:paraId="7A60B86C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是否已付款</w:t>
            </w:r>
          </w:p>
        </w:tc>
        <w:tc>
          <w:tcPr>
            <w:tcW w:w="674" w:type="pct"/>
          </w:tcPr>
          <w:p w14:paraId="6B900EA1" w14:textId="77777777" w:rsidR="001405C8" w:rsidRDefault="001405C8" w:rsidP="00EE017E">
            <w:pPr>
              <w:pStyle w:val="a7"/>
              <w:ind w:firstLineChars="0" w:firstLine="0"/>
            </w:pPr>
            <w:proofErr w:type="spellStart"/>
            <w:r>
              <w:t>pay_check</w:t>
            </w:r>
            <w:proofErr w:type="spellEnd"/>
          </w:p>
        </w:tc>
        <w:tc>
          <w:tcPr>
            <w:tcW w:w="953" w:type="pct"/>
          </w:tcPr>
          <w:p w14:paraId="108E1906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b</w:t>
            </w:r>
            <w:r>
              <w:t>it</w:t>
            </w:r>
          </w:p>
        </w:tc>
        <w:tc>
          <w:tcPr>
            <w:tcW w:w="507" w:type="pct"/>
          </w:tcPr>
          <w:p w14:paraId="3662A943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674" w:type="pct"/>
          </w:tcPr>
          <w:p w14:paraId="02043E05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7" w:type="pct"/>
          </w:tcPr>
          <w:p w14:paraId="77CBEEA6" w14:textId="77777777" w:rsidR="001405C8" w:rsidRDefault="001405C8" w:rsidP="00EE017E">
            <w:pPr>
              <w:pStyle w:val="a7"/>
              <w:ind w:firstLineChars="0" w:firstLine="0"/>
            </w:pPr>
          </w:p>
        </w:tc>
        <w:tc>
          <w:tcPr>
            <w:tcW w:w="505" w:type="pct"/>
          </w:tcPr>
          <w:p w14:paraId="658F5648" w14:textId="77777777" w:rsidR="001405C8" w:rsidRDefault="001405C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</w:tbl>
    <w:p w14:paraId="7B4F3533" w14:textId="4E741193" w:rsidR="00A67FE6" w:rsidRDefault="0075194C" w:rsidP="0075194C">
      <w:pPr>
        <w:jc w:val="center"/>
      </w:pPr>
      <w:r>
        <w:rPr>
          <w:rFonts w:hint="eastAsia"/>
        </w:rPr>
        <w:t>执行脚本（</w:t>
      </w:r>
      <w:r>
        <w:t>SQL Server</w:t>
      </w:r>
      <w:r>
        <w:rPr>
          <w:rFonts w:hint="eastAsia"/>
        </w:rPr>
        <w:t>，</w:t>
      </w:r>
      <w:r>
        <w:t>u_2_4_2_2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A67FE6" w:rsidRPr="00974E3A" w14:paraId="4843674C" w14:textId="77777777" w:rsidTr="00202482">
        <w:tc>
          <w:tcPr>
            <w:tcW w:w="5000" w:type="pct"/>
            <w:shd w:val="clear" w:color="auto" w:fill="auto"/>
          </w:tcPr>
          <w:p w14:paraId="7ACDC775" w14:textId="77777777" w:rsidR="00ED77CE" w:rsidRDefault="00ED77CE" w:rsidP="00202482">
            <w:pPr>
              <w:pStyle w:val="a7"/>
              <w:ind w:firstLineChars="0" w:firstLine="0"/>
            </w:pPr>
            <w:bookmarkStart w:id="60" w:name="_Hlk21441230"/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创建表：订单信息</w:t>
            </w:r>
          </w:p>
          <w:p w14:paraId="4EC32EE0" w14:textId="77777777" w:rsidR="00ED77CE" w:rsidRDefault="00ED77CE" w:rsidP="00202482">
            <w:pPr>
              <w:pStyle w:val="a7"/>
              <w:ind w:firstLineChars="0" w:firstLine="0"/>
            </w:pPr>
            <w:r>
              <w:t>create table u_2_4_2_</w:t>
            </w:r>
            <w:proofErr w:type="gramStart"/>
            <w:r>
              <w:t>2.orders</w:t>
            </w:r>
            <w:proofErr w:type="gramEnd"/>
            <w:r>
              <w:t>_mes</w:t>
            </w:r>
          </w:p>
          <w:p w14:paraId="22BB1920" w14:textId="77777777" w:rsidR="00ED77CE" w:rsidRDefault="00ED77CE" w:rsidP="00202482">
            <w:pPr>
              <w:pStyle w:val="a7"/>
              <w:ind w:firstLineChars="0" w:firstLine="0"/>
            </w:pPr>
            <w:r>
              <w:t xml:space="preserve">  (</w:t>
            </w:r>
          </w:p>
          <w:p w14:paraId="1B0B284B" w14:textId="77777777" w:rsidR="00ED77CE" w:rsidRDefault="00ED77CE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55376FAA" w14:textId="77777777" w:rsidR="00ED77CE" w:rsidRDefault="00ED77CE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id_order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51702F82" w14:textId="77777777" w:rsidR="00ED77CE" w:rsidRDefault="00ED77CE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18D2133A" w14:textId="77777777" w:rsidR="00ED77CE" w:rsidRDefault="00ED77CE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varchar (60) not </w:t>
            </w:r>
            <w:proofErr w:type="gramStart"/>
            <w:r>
              <w:t>null ,</w:t>
            </w:r>
            <w:proofErr w:type="gramEnd"/>
          </w:p>
          <w:p w14:paraId="63B3A921" w14:textId="77777777" w:rsidR="00ED77CE" w:rsidRDefault="00ED77CE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19FB6B46" w14:textId="77777777" w:rsidR="00ED77CE" w:rsidRDefault="00ED77CE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1C8CA5C9" w14:textId="77777777" w:rsidR="00ED77CE" w:rsidRDefault="00ED77CE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price_order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7,2) not null ,</w:t>
            </w:r>
          </w:p>
          <w:p w14:paraId="34A4DC6F" w14:textId="77777777" w:rsidR="00ED77CE" w:rsidRDefault="00ED77CE" w:rsidP="00202482">
            <w:pPr>
              <w:pStyle w:val="a7"/>
              <w:ind w:firstLineChars="0" w:firstLine="0"/>
            </w:pPr>
            <w:r>
              <w:lastRenderedPageBreak/>
              <w:tab/>
            </w:r>
            <w:proofErr w:type="spellStart"/>
            <w:r>
              <w:t>time_order</w:t>
            </w:r>
            <w:proofErr w:type="spellEnd"/>
            <w:r>
              <w:t xml:space="preserve"> datetime default (</w:t>
            </w:r>
            <w:proofErr w:type="spellStart"/>
            <w:proofErr w:type="gramStart"/>
            <w:r>
              <w:t>getdate</w:t>
            </w:r>
            <w:proofErr w:type="spellEnd"/>
            <w:r>
              <w:t>(</w:t>
            </w:r>
            <w:proofErr w:type="gramEnd"/>
            <w:r>
              <w:t>)) not null ,</w:t>
            </w:r>
          </w:p>
          <w:p w14:paraId="02142735" w14:textId="77777777" w:rsidR="00ED77CE" w:rsidRDefault="00ED77CE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address_buyer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1A7C0EB1" w14:textId="77777777" w:rsidR="00ED77CE" w:rsidRDefault="00ED77CE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deliver_check</w:t>
            </w:r>
            <w:proofErr w:type="spellEnd"/>
            <w:r>
              <w:t xml:space="preserve"> </w:t>
            </w:r>
            <w:proofErr w:type="gramStart"/>
            <w:r>
              <w:t>bit ,</w:t>
            </w:r>
            <w:proofErr w:type="gramEnd"/>
          </w:p>
          <w:p w14:paraId="21D371FB" w14:textId="77777777" w:rsidR="00ED77CE" w:rsidRDefault="00ED77CE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pay_check</w:t>
            </w:r>
            <w:proofErr w:type="spellEnd"/>
            <w:r>
              <w:t xml:space="preserve"> </w:t>
            </w:r>
            <w:proofErr w:type="gramStart"/>
            <w:r>
              <w:t>bit ,</w:t>
            </w:r>
            <w:proofErr w:type="gramEnd"/>
          </w:p>
          <w:p w14:paraId="6E44DC7A" w14:textId="77777777" w:rsidR="00ED77CE" w:rsidRDefault="00ED77CE" w:rsidP="0020248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id_order</w:t>
            </w:r>
            <w:proofErr w:type="spellEnd"/>
            <w:r>
              <w:t>)</w:t>
            </w:r>
          </w:p>
          <w:p w14:paraId="2518B38E" w14:textId="77777777" w:rsidR="00ED77CE" w:rsidRDefault="00ED77CE" w:rsidP="00202482">
            <w:pPr>
              <w:pStyle w:val="a7"/>
              <w:ind w:firstLineChars="0" w:firstLine="0"/>
            </w:pPr>
            <w:r>
              <w:t xml:space="preserve">  )</w:t>
            </w:r>
          </w:p>
          <w:p w14:paraId="6D1ABBA0" w14:textId="77777777" w:rsidR="00ED77CE" w:rsidRDefault="00ED77CE" w:rsidP="00202482">
            <w:pPr>
              <w:pStyle w:val="a7"/>
              <w:ind w:firstLineChars="0" w:firstLine="0"/>
            </w:pPr>
            <w:r>
              <w:t>;</w:t>
            </w:r>
          </w:p>
          <w:p w14:paraId="629B5ADC" w14:textId="77777777" w:rsidR="00ED77CE" w:rsidRDefault="00ED77C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订单信息</w:t>
            </w:r>
            <w:r>
              <w:rPr>
                <w:rFonts w:hint="eastAsia"/>
              </w:rPr>
              <w:t>','SCHEMA','u_2_4_2_2','TABLE',</w:t>
            </w:r>
            <w:r>
              <w:t>'orders_mes'</w:t>
            </w:r>
          </w:p>
          <w:p w14:paraId="0F00B652" w14:textId="77777777" w:rsidR="00ED77CE" w:rsidRDefault="00ED77C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','SCHEMA','u_2_4_2_2','TABLE','orders_mes','COLUMN','id_buyer'</w:t>
            </w:r>
          </w:p>
          <w:p w14:paraId="4146CA22" w14:textId="77777777" w:rsidR="00ED77CE" w:rsidRDefault="00ED77C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','SCHEMA','u_2_4_2_2','TABLE','orders_mes','COLUMN','id_order'</w:t>
            </w:r>
          </w:p>
          <w:p w14:paraId="08A109E2" w14:textId="77777777" w:rsidR="00ED77CE" w:rsidRDefault="00ED77CE" w:rsidP="00202482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</w:t>
            </w:r>
            <w:r>
              <w:rPr>
                <w:rFonts w:hint="eastAsia"/>
              </w:rPr>
              <w:t>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','SCHEMA','u_2_4_2_2','TABLE','orders_mes','COLUMN','id_seller'</w:t>
            </w:r>
          </w:p>
          <w:p w14:paraId="4321FA89" w14:textId="77777777" w:rsidR="00ED77CE" w:rsidRDefault="00ED77C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','SCHEMA','u_2_4_2_2','TABLE','orders_mes','COLUMN','name_book'</w:t>
            </w:r>
          </w:p>
          <w:p w14:paraId="74BFBF80" w14:textId="77777777" w:rsidR="00ED77CE" w:rsidRDefault="00ED77CE" w:rsidP="00202482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</w:t>
            </w:r>
            <w:r>
              <w:rPr>
                <w:rFonts w:hint="eastAsia"/>
              </w:rPr>
              <w:t>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','SCHEMA','u_2_4_2_2','TABLE','orders_mes','COLUMN','sum_book'</w:t>
            </w:r>
          </w:p>
          <w:p w14:paraId="754B5A05" w14:textId="77777777" w:rsidR="00ED77CE" w:rsidRDefault="00ED77C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','SCHEMA','u_2_4_2_2','TABLE','orders_mes','COLUMN','price_book'</w:t>
            </w:r>
          </w:p>
          <w:p w14:paraId="29A5DDF1" w14:textId="77777777" w:rsidR="00ED77CE" w:rsidRDefault="00ED77C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','SCHEMA','u_2</w:t>
            </w:r>
            <w:r>
              <w:t>_4_2_2','TABLE','orders_mes','COLUMN','price_order'</w:t>
            </w:r>
          </w:p>
          <w:p w14:paraId="463044D6" w14:textId="77777777" w:rsidR="00ED77CE" w:rsidRDefault="00ED77C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','SCHEMA','u_2_4_2_2','TABLE','orders_mes','COLUMN','time_order'</w:t>
            </w:r>
          </w:p>
          <w:p w14:paraId="1DCC67E3" w14:textId="77777777" w:rsidR="00ED77CE" w:rsidRDefault="00ED77C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','SCHEMA','u_2_4_2_2','TABLE','order</w:t>
            </w:r>
            <w:r>
              <w:t>s_mes','COLUMN','address_buyer'</w:t>
            </w:r>
          </w:p>
          <w:p w14:paraId="13005086" w14:textId="77777777" w:rsidR="00ED77CE" w:rsidRDefault="00ED77C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是否已发货</w:t>
            </w:r>
            <w:r>
              <w:rPr>
                <w:rFonts w:hint="eastAsia"/>
              </w:rPr>
              <w:t>','SCHEMA','u_2_4_2_2','TABLE','orders_mes','COLUMN','deliver_check'</w:t>
            </w:r>
          </w:p>
          <w:p w14:paraId="51FA7BEE" w14:textId="77777777" w:rsidR="00ED77CE" w:rsidRDefault="00ED77CE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是否已付款</w:t>
            </w:r>
            <w:r>
              <w:rPr>
                <w:rFonts w:hint="eastAsia"/>
              </w:rPr>
              <w:t>','SCHEMA','u_2_4_2_2','TABLE','orders_mes','COLUMN'</w:t>
            </w:r>
            <w:r>
              <w:t>,'pay_check'</w:t>
            </w:r>
          </w:p>
          <w:p w14:paraId="4A48070D" w14:textId="2CAF0909" w:rsidR="00A67FE6" w:rsidRPr="00974E3A" w:rsidRDefault="00A67FE6" w:rsidP="00202482">
            <w:pPr>
              <w:pStyle w:val="a7"/>
              <w:ind w:firstLineChars="0" w:firstLine="0"/>
            </w:pPr>
          </w:p>
        </w:tc>
      </w:tr>
    </w:tbl>
    <w:bookmarkEnd w:id="60"/>
    <w:p w14:paraId="549F28FD" w14:textId="7581D6DD" w:rsidR="0019150F" w:rsidRDefault="0019150F" w:rsidP="0019150F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购物车信息</w:t>
      </w:r>
    </w:p>
    <w:p w14:paraId="1BA254D1" w14:textId="6435DA5B" w:rsidR="0019150F" w:rsidRDefault="0019150F" w:rsidP="001915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2.2.4.2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shoppingcart</w:t>
      </w:r>
      <w:r>
        <w:rPr>
          <w:rFonts w:hint="eastAsia"/>
        </w:rPr>
        <w:t>_</w:t>
      </w:r>
      <w:r>
        <w:t>mes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r>
        <w:t>d_buyer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8"/>
        <w:gridCol w:w="1436"/>
        <w:gridCol w:w="1459"/>
        <w:gridCol w:w="2034"/>
        <w:gridCol w:w="1079"/>
        <w:gridCol w:w="1438"/>
        <w:gridCol w:w="1081"/>
        <w:gridCol w:w="1077"/>
      </w:tblGrid>
      <w:tr w:rsidR="0019150F" w14:paraId="199ADA63" w14:textId="77777777" w:rsidTr="005653F6">
        <w:tc>
          <w:tcPr>
            <w:tcW w:w="505" w:type="pct"/>
            <w:shd w:val="clear" w:color="auto" w:fill="D9D9D9"/>
          </w:tcPr>
          <w:p w14:paraId="3D9C9A69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2" w:type="pct"/>
            <w:shd w:val="clear" w:color="auto" w:fill="D9D9D9"/>
          </w:tcPr>
          <w:p w14:paraId="3BDC88BC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3" w:type="pct"/>
            <w:shd w:val="clear" w:color="auto" w:fill="D9D9D9"/>
          </w:tcPr>
          <w:p w14:paraId="16765EEE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2" w:type="pct"/>
            <w:shd w:val="clear" w:color="auto" w:fill="D9D9D9"/>
          </w:tcPr>
          <w:p w14:paraId="562480A4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5" w:type="pct"/>
            <w:shd w:val="clear" w:color="auto" w:fill="D9D9D9"/>
          </w:tcPr>
          <w:p w14:paraId="5167E58D" w14:textId="77777777" w:rsidR="0019150F" w:rsidRDefault="0019150F" w:rsidP="005653F6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3" w:type="pct"/>
            <w:shd w:val="clear" w:color="auto" w:fill="D9D9D9"/>
          </w:tcPr>
          <w:p w14:paraId="19DE2120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6" w:type="pct"/>
            <w:shd w:val="clear" w:color="auto" w:fill="D9D9D9"/>
          </w:tcPr>
          <w:p w14:paraId="79A9865D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4" w:type="pct"/>
            <w:shd w:val="clear" w:color="auto" w:fill="D9D9D9"/>
          </w:tcPr>
          <w:p w14:paraId="77949165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9150F" w14:paraId="264D87D9" w14:textId="77777777" w:rsidTr="005653F6">
        <w:tc>
          <w:tcPr>
            <w:tcW w:w="505" w:type="pct"/>
          </w:tcPr>
          <w:p w14:paraId="64B8C3D5" w14:textId="049998DD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72" w:type="pct"/>
          </w:tcPr>
          <w:p w14:paraId="1F3DA13E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683" w:type="pct"/>
          </w:tcPr>
          <w:p w14:paraId="1A5F795A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id_buyer</w:t>
            </w:r>
            <w:proofErr w:type="spellEnd"/>
          </w:p>
        </w:tc>
        <w:tc>
          <w:tcPr>
            <w:tcW w:w="952" w:type="pct"/>
          </w:tcPr>
          <w:p w14:paraId="5BBF4384" w14:textId="77777777" w:rsidR="0019150F" w:rsidRDefault="0019150F" w:rsidP="005653F6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18)</w:t>
            </w:r>
          </w:p>
        </w:tc>
        <w:tc>
          <w:tcPr>
            <w:tcW w:w="505" w:type="pct"/>
          </w:tcPr>
          <w:p w14:paraId="538E0647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0A93BE25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60F23794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474B1410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49838A23" w14:textId="77777777" w:rsidTr="005653F6">
        <w:tc>
          <w:tcPr>
            <w:tcW w:w="505" w:type="pct"/>
          </w:tcPr>
          <w:p w14:paraId="0761681A" w14:textId="0C7FA18E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72" w:type="pct"/>
          </w:tcPr>
          <w:p w14:paraId="3EE35FD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83" w:type="pct"/>
          </w:tcPr>
          <w:p w14:paraId="33E1D138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792417B3" w14:textId="77777777" w:rsidR="0019150F" w:rsidRDefault="0019150F" w:rsidP="005653F6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60</w:t>
            </w:r>
            <w:r>
              <w:t>)</w:t>
            </w:r>
          </w:p>
        </w:tc>
        <w:tc>
          <w:tcPr>
            <w:tcW w:w="505" w:type="pct"/>
          </w:tcPr>
          <w:p w14:paraId="78AE1D5E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4AA99C5A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67E0169D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1AD070C9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44E57311" w14:textId="77777777" w:rsidTr="005653F6">
        <w:tc>
          <w:tcPr>
            <w:tcW w:w="505" w:type="pct"/>
          </w:tcPr>
          <w:p w14:paraId="5657469E" w14:textId="6514558D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72" w:type="pct"/>
          </w:tcPr>
          <w:p w14:paraId="6D3CF66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83" w:type="pct"/>
          </w:tcPr>
          <w:p w14:paraId="56C6F4C3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id_seller</w:t>
            </w:r>
            <w:proofErr w:type="spellEnd"/>
          </w:p>
        </w:tc>
        <w:tc>
          <w:tcPr>
            <w:tcW w:w="952" w:type="pct"/>
          </w:tcPr>
          <w:p w14:paraId="29A8C12C" w14:textId="77777777" w:rsidR="0019150F" w:rsidRDefault="0019150F" w:rsidP="005653F6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505" w:type="pct"/>
          </w:tcPr>
          <w:p w14:paraId="4A0770C7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1A7E5A30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7C569962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21473C6A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497B8999" w14:textId="77777777" w:rsidTr="005653F6">
        <w:tc>
          <w:tcPr>
            <w:tcW w:w="505" w:type="pct"/>
          </w:tcPr>
          <w:p w14:paraId="317C34BC" w14:textId="32F00B3B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72" w:type="pct"/>
          </w:tcPr>
          <w:p w14:paraId="04FFD6C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83" w:type="pct"/>
          </w:tcPr>
          <w:p w14:paraId="65E073C0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sum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6EC58190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t>4)</w:t>
            </w:r>
          </w:p>
        </w:tc>
        <w:tc>
          <w:tcPr>
            <w:tcW w:w="505" w:type="pct"/>
          </w:tcPr>
          <w:p w14:paraId="2A0851F9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1C3D7D39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7DF9BD48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70DF8198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5D0B0136" w14:textId="77777777" w:rsidTr="005653F6">
        <w:tc>
          <w:tcPr>
            <w:tcW w:w="505" w:type="pct"/>
          </w:tcPr>
          <w:p w14:paraId="235A8348" w14:textId="47096D30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72" w:type="pct"/>
          </w:tcPr>
          <w:p w14:paraId="626B2CA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83" w:type="pct"/>
          </w:tcPr>
          <w:p w14:paraId="449E1303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price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7F4C20F8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</w:t>
            </w:r>
          </w:p>
        </w:tc>
        <w:tc>
          <w:tcPr>
            <w:tcW w:w="505" w:type="pct"/>
          </w:tcPr>
          <w:p w14:paraId="2699C3DB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73FB627A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0DFDCBD3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5C810789" w14:textId="77777777" w:rsidR="0019150F" w:rsidRDefault="0019150F" w:rsidP="005653F6">
            <w:pPr>
              <w:pStyle w:val="a7"/>
              <w:ind w:firstLineChars="0" w:firstLine="0"/>
            </w:pPr>
          </w:p>
        </w:tc>
      </w:tr>
    </w:tbl>
    <w:p w14:paraId="0A3A6AC8" w14:textId="77777777" w:rsidR="0019150F" w:rsidRPr="001E3727" w:rsidRDefault="0019150F" w:rsidP="0019150F">
      <w:pPr>
        <w:jc w:val="center"/>
      </w:pPr>
      <w:r>
        <w:rPr>
          <w:rFonts w:hint="eastAsia"/>
        </w:rPr>
        <w:t>执行脚本（</w:t>
      </w:r>
      <w:r>
        <w:t>SQL Server</w:t>
      </w:r>
      <w:r>
        <w:rPr>
          <w:rFonts w:hint="eastAsia"/>
        </w:rPr>
        <w:t>，</w:t>
      </w:r>
      <w:r>
        <w:t>u_2_4_2_2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9150F" w:rsidRPr="00974E3A" w14:paraId="4B9514D2" w14:textId="77777777" w:rsidTr="005653F6">
        <w:tc>
          <w:tcPr>
            <w:tcW w:w="5000" w:type="pct"/>
            <w:shd w:val="clear" w:color="auto" w:fill="auto"/>
          </w:tcPr>
          <w:p w14:paraId="7E1F3F49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创建表：购物车信息</w:t>
            </w:r>
          </w:p>
          <w:p w14:paraId="0FCBE269" w14:textId="77777777" w:rsidR="0019150F" w:rsidRDefault="0019150F" w:rsidP="005653F6">
            <w:pPr>
              <w:pStyle w:val="a7"/>
              <w:ind w:firstLineChars="0" w:firstLine="0"/>
            </w:pPr>
            <w:r>
              <w:t>create table u_2_4_2_</w:t>
            </w:r>
            <w:proofErr w:type="gramStart"/>
            <w:r>
              <w:t>2.shoppingcart</w:t>
            </w:r>
            <w:proofErr w:type="gramEnd"/>
            <w:r>
              <w:t>_mes</w:t>
            </w:r>
          </w:p>
          <w:p w14:paraId="1BB9989C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(</w:t>
            </w:r>
          </w:p>
          <w:p w14:paraId="3A205092" w14:textId="77777777" w:rsidR="0019150F" w:rsidRDefault="0019150F" w:rsidP="005653F6">
            <w:pPr>
              <w:pStyle w:val="a7"/>
              <w:ind w:firstLineChars="0" w:firstLine="0"/>
            </w:pPr>
            <w:r>
              <w:lastRenderedPageBreak/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04BFB7DA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60) not null ,</w:t>
            </w:r>
          </w:p>
          <w:p w14:paraId="49FCCC42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0234E44F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4227667E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7C93C7AA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4C5FB812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)</w:t>
            </w:r>
          </w:p>
          <w:p w14:paraId="0F25795C" w14:textId="77777777" w:rsidR="0019150F" w:rsidRDefault="0019150F" w:rsidP="005653F6">
            <w:pPr>
              <w:pStyle w:val="a7"/>
              <w:ind w:firstLineChars="0" w:firstLine="0"/>
            </w:pPr>
            <w:r>
              <w:t>;</w:t>
            </w:r>
          </w:p>
          <w:p w14:paraId="2BAD8AB3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</w:t>
            </w:r>
            <w:r>
              <w:rPr>
                <w:rFonts w:hint="eastAsia"/>
              </w:rPr>
              <w:t>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  <w:r>
              <w:rPr>
                <w:rFonts w:hint="eastAsia"/>
              </w:rPr>
              <w:t>','SCHEMA','u_2_4_2_2','TABLE','shoppingcart_mes'</w:t>
            </w:r>
          </w:p>
          <w:p w14:paraId="3BAECB6C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','SCHEMA','u_2_4_2_2','TABLE','shoppingcart_mes','COLUMN','id_buyer'</w:t>
            </w:r>
          </w:p>
          <w:p w14:paraId="3BBEB245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','SCHEMA','u_2_4_2_2','TABLE','shoppingcart_mes','COLUMN','name_book'</w:t>
            </w:r>
          </w:p>
          <w:p w14:paraId="1DC9D836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','SCHEMA','u_2_4_2_2','TABLE','shoppingcart_mes','COLUMN','id_seller'</w:t>
            </w:r>
          </w:p>
          <w:p w14:paraId="63784C9B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','SCHEMA',</w:t>
            </w:r>
            <w:r>
              <w:t>'u_2_4_2_2','TABLE','shoppingcart_mes','COLUMN','sum_book'</w:t>
            </w:r>
          </w:p>
          <w:p w14:paraId="191FD0F8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','SCHEMA','u_2_4_2_2','TABLE','shoppingcart_mes','COLUMN','price_book'</w:t>
            </w:r>
          </w:p>
          <w:p w14:paraId="74A07AD4" w14:textId="77777777" w:rsidR="0019150F" w:rsidRPr="00974E3A" w:rsidRDefault="0019150F" w:rsidP="005653F6">
            <w:pPr>
              <w:pStyle w:val="a7"/>
              <w:ind w:firstLineChars="0" w:firstLine="0"/>
            </w:pPr>
          </w:p>
        </w:tc>
      </w:tr>
    </w:tbl>
    <w:p w14:paraId="052C3899" w14:textId="314C953B" w:rsidR="0019150F" w:rsidRDefault="0019150F" w:rsidP="0019150F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图书</w:t>
      </w:r>
      <w:r w:rsidR="00ED77CE">
        <w:rPr>
          <w:rFonts w:hint="eastAsia"/>
        </w:rPr>
        <w:t>信息</w:t>
      </w:r>
    </w:p>
    <w:p w14:paraId="26D55F6C" w14:textId="5B5546C7" w:rsidR="0019150F" w:rsidRDefault="0019150F" w:rsidP="001915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2.2.4.2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bookinfo_</w:t>
      </w:r>
      <w:r>
        <w:t>mes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name</w:t>
      </w:r>
      <w:r>
        <w:t>_b</w:t>
      </w:r>
      <w:r>
        <w:rPr>
          <w:rFonts w:hint="eastAsia"/>
        </w:rPr>
        <w:t>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8"/>
        <w:gridCol w:w="1436"/>
        <w:gridCol w:w="1459"/>
        <w:gridCol w:w="2034"/>
        <w:gridCol w:w="1079"/>
        <w:gridCol w:w="1438"/>
        <w:gridCol w:w="1081"/>
        <w:gridCol w:w="1077"/>
      </w:tblGrid>
      <w:tr w:rsidR="0019150F" w14:paraId="000D8125" w14:textId="77777777" w:rsidTr="005653F6">
        <w:tc>
          <w:tcPr>
            <w:tcW w:w="505" w:type="pct"/>
            <w:shd w:val="clear" w:color="auto" w:fill="D9D9D9"/>
          </w:tcPr>
          <w:p w14:paraId="62BA8374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2" w:type="pct"/>
            <w:shd w:val="clear" w:color="auto" w:fill="D9D9D9"/>
          </w:tcPr>
          <w:p w14:paraId="2851F573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3" w:type="pct"/>
            <w:shd w:val="clear" w:color="auto" w:fill="D9D9D9"/>
          </w:tcPr>
          <w:p w14:paraId="6B41FD5D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2" w:type="pct"/>
            <w:shd w:val="clear" w:color="auto" w:fill="D9D9D9"/>
          </w:tcPr>
          <w:p w14:paraId="5DA1C8A7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5" w:type="pct"/>
            <w:shd w:val="clear" w:color="auto" w:fill="D9D9D9"/>
          </w:tcPr>
          <w:p w14:paraId="229B8FDA" w14:textId="77777777" w:rsidR="0019150F" w:rsidRDefault="0019150F" w:rsidP="005653F6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3" w:type="pct"/>
            <w:shd w:val="clear" w:color="auto" w:fill="D9D9D9"/>
          </w:tcPr>
          <w:p w14:paraId="44EA6839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6" w:type="pct"/>
            <w:shd w:val="clear" w:color="auto" w:fill="D9D9D9"/>
          </w:tcPr>
          <w:p w14:paraId="6FAD3E3A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4" w:type="pct"/>
            <w:shd w:val="clear" w:color="auto" w:fill="D9D9D9"/>
          </w:tcPr>
          <w:p w14:paraId="64392A02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9150F" w14:paraId="0F8DEFD4" w14:textId="77777777" w:rsidTr="005653F6">
        <w:tc>
          <w:tcPr>
            <w:tcW w:w="505" w:type="pct"/>
          </w:tcPr>
          <w:p w14:paraId="212029EE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72" w:type="pct"/>
          </w:tcPr>
          <w:p w14:paraId="69F55FDC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83" w:type="pct"/>
          </w:tcPr>
          <w:p w14:paraId="056B5E95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03181D93" w14:textId="77777777" w:rsidR="0019150F" w:rsidRDefault="0019150F" w:rsidP="005653F6">
            <w:pPr>
              <w:pStyle w:val="a7"/>
              <w:ind w:firstLineChars="0" w:firstLine="0"/>
            </w:pPr>
            <w:r>
              <w:t>varchar (</w:t>
            </w:r>
            <w:r>
              <w:rPr>
                <w:rFonts w:hint="eastAsia"/>
              </w:rPr>
              <w:t>60</w:t>
            </w:r>
            <w:r>
              <w:t>)</w:t>
            </w:r>
          </w:p>
        </w:tc>
        <w:tc>
          <w:tcPr>
            <w:tcW w:w="505" w:type="pct"/>
          </w:tcPr>
          <w:p w14:paraId="4F3340A8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7C4445F8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623D433D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634956A5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07CFCDFA" w14:textId="77777777" w:rsidTr="005653F6">
        <w:tc>
          <w:tcPr>
            <w:tcW w:w="505" w:type="pct"/>
          </w:tcPr>
          <w:p w14:paraId="53366378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72" w:type="pct"/>
          </w:tcPr>
          <w:p w14:paraId="6892C90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83" w:type="pct"/>
          </w:tcPr>
          <w:p w14:paraId="623835D0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id_seller</w:t>
            </w:r>
            <w:proofErr w:type="spellEnd"/>
          </w:p>
        </w:tc>
        <w:tc>
          <w:tcPr>
            <w:tcW w:w="952" w:type="pct"/>
          </w:tcPr>
          <w:p w14:paraId="217565F3" w14:textId="77777777" w:rsidR="0019150F" w:rsidRDefault="0019150F" w:rsidP="005653F6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505" w:type="pct"/>
          </w:tcPr>
          <w:p w14:paraId="2FD4D8A5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138802B8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63DCF8FA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2F486823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6442EB59" w14:textId="77777777" w:rsidTr="005653F6">
        <w:tc>
          <w:tcPr>
            <w:tcW w:w="505" w:type="pct"/>
          </w:tcPr>
          <w:p w14:paraId="4A1D9955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672" w:type="pct"/>
          </w:tcPr>
          <w:p w14:paraId="6C901D7B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图书库存</w:t>
            </w:r>
          </w:p>
        </w:tc>
        <w:tc>
          <w:tcPr>
            <w:tcW w:w="683" w:type="pct"/>
          </w:tcPr>
          <w:p w14:paraId="6FC7DC16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inv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6153211D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505" w:type="pct"/>
          </w:tcPr>
          <w:p w14:paraId="4D2A4FBE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6B420FAD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60605003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69EA8025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0EF9EA64" w14:textId="77777777" w:rsidTr="005653F6">
        <w:tc>
          <w:tcPr>
            <w:tcW w:w="505" w:type="pct"/>
          </w:tcPr>
          <w:p w14:paraId="764BA25A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4</w:t>
            </w:r>
          </w:p>
        </w:tc>
        <w:tc>
          <w:tcPr>
            <w:tcW w:w="672" w:type="pct"/>
          </w:tcPr>
          <w:p w14:paraId="4EA03B8C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83" w:type="pct"/>
          </w:tcPr>
          <w:p w14:paraId="74195694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price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0B1B5B1D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</w:t>
            </w:r>
            <w:r>
              <w:t>,2)</w:t>
            </w:r>
          </w:p>
        </w:tc>
        <w:tc>
          <w:tcPr>
            <w:tcW w:w="505" w:type="pct"/>
          </w:tcPr>
          <w:p w14:paraId="33831804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473D18EF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0DF26D9B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2863928D" w14:textId="77777777" w:rsidR="0019150F" w:rsidRDefault="0019150F" w:rsidP="005653F6">
            <w:pPr>
              <w:pStyle w:val="a7"/>
              <w:ind w:firstLineChars="0" w:firstLine="0"/>
            </w:pPr>
          </w:p>
        </w:tc>
      </w:tr>
    </w:tbl>
    <w:p w14:paraId="24A1B687" w14:textId="77777777" w:rsidR="0019150F" w:rsidRPr="001E3727" w:rsidRDefault="0019150F" w:rsidP="0019150F">
      <w:pPr>
        <w:jc w:val="center"/>
      </w:pPr>
      <w:r>
        <w:rPr>
          <w:rFonts w:hint="eastAsia"/>
        </w:rPr>
        <w:t>执行脚本（</w:t>
      </w:r>
      <w:r>
        <w:t>SQL Server</w:t>
      </w:r>
      <w:r>
        <w:rPr>
          <w:rFonts w:hint="eastAsia"/>
        </w:rPr>
        <w:t>，</w:t>
      </w:r>
      <w:r>
        <w:t>u_2_4_2_2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9150F" w:rsidRPr="00974E3A" w14:paraId="3D433FCB" w14:textId="77777777" w:rsidTr="005653F6">
        <w:tc>
          <w:tcPr>
            <w:tcW w:w="5000" w:type="pct"/>
            <w:shd w:val="clear" w:color="auto" w:fill="auto"/>
          </w:tcPr>
          <w:p w14:paraId="65A14517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创建表：图书信息</w:t>
            </w:r>
          </w:p>
          <w:p w14:paraId="34E035EB" w14:textId="77777777" w:rsidR="0019150F" w:rsidRDefault="0019150F" w:rsidP="005653F6">
            <w:pPr>
              <w:pStyle w:val="a7"/>
              <w:ind w:firstLineChars="0" w:firstLine="0"/>
            </w:pPr>
            <w:r>
              <w:t>create table u_2_4_2_</w:t>
            </w:r>
            <w:proofErr w:type="gramStart"/>
            <w:r>
              <w:t>2.bookinfo</w:t>
            </w:r>
            <w:proofErr w:type="gramEnd"/>
            <w:r>
              <w:t>_mes</w:t>
            </w:r>
          </w:p>
          <w:p w14:paraId="3424B453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(</w:t>
            </w:r>
          </w:p>
          <w:p w14:paraId="090D8509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varchar (60) not </w:t>
            </w:r>
            <w:proofErr w:type="gramStart"/>
            <w:r>
              <w:t>null ,</w:t>
            </w:r>
            <w:proofErr w:type="gramEnd"/>
          </w:p>
          <w:p w14:paraId="58F6A1BE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2D6D2E74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inv_book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0607253E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54C1CC9E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name_book</w:t>
            </w:r>
            <w:proofErr w:type="spellEnd"/>
            <w:r>
              <w:t>)</w:t>
            </w:r>
          </w:p>
          <w:p w14:paraId="3735AC51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)</w:t>
            </w:r>
          </w:p>
          <w:p w14:paraId="734F549A" w14:textId="77777777" w:rsidR="0019150F" w:rsidRDefault="0019150F" w:rsidP="005653F6">
            <w:pPr>
              <w:pStyle w:val="a7"/>
              <w:ind w:firstLineChars="0" w:firstLine="0"/>
            </w:pPr>
            <w:r>
              <w:t>;</w:t>
            </w:r>
          </w:p>
          <w:p w14:paraId="0D2669B2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MS_Description</w:t>
            </w:r>
            <w:proofErr w:type="spellEnd"/>
            <w:r>
              <w:t>','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','SCHEMA','u_2_4_2_2','TABLE','bookinfo_mes'</w:t>
            </w:r>
          </w:p>
          <w:p w14:paraId="55D4CD2E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','SCHEMA','u_2_4_2_2','TABLE','bookinfo_mes','COLUMN','name_book'</w:t>
            </w:r>
          </w:p>
          <w:p w14:paraId="42F02797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','SCHEMA','u_2_4_2_2','TABLE','bookinf</w:t>
            </w:r>
            <w:r>
              <w:t>o_mes','COLUMN','id_seller'</w:t>
            </w:r>
          </w:p>
          <w:p w14:paraId="30A2C246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图书库存</w:t>
            </w:r>
            <w:r>
              <w:rPr>
                <w:rFonts w:hint="eastAsia"/>
              </w:rPr>
              <w:t>','SCHEMA','u_2_4_2_2','TABLE','bookinfo_mes','COLUMN','inv_book'</w:t>
            </w:r>
          </w:p>
          <w:p w14:paraId="62562B5C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','SCHEMA','u_2_4_2_2','TABLE','bookinfo_mes','COLUMN','price</w:t>
            </w:r>
            <w:r>
              <w:t>_book'</w:t>
            </w:r>
          </w:p>
          <w:p w14:paraId="144BDBFD" w14:textId="014C2C8F" w:rsidR="0019150F" w:rsidRPr="00974E3A" w:rsidRDefault="0019150F" w:rsidP="005653F6">
            <w:pPr>
              <w:pStyle w:val="a7"/>
              <w:ind w:firstLineChars="0" w:firstLine="0"/>
            </w:pPr>
          </w:p>
        </w:tc>
      </w:tr>
    </w:tbl>
    <w:p w14:paraId="0DAAFCAC" w14:textId="67967879" w:rsidR="0017466B" w:rsidRPr="0017466B" w:rsidRDefault="0017466B" w:rsidP="00263B95">
      <w:pPr>
        <w:pStyle w:val="4"/>
      </w:pPr>
      <w:bookmarkStart w:id="61" w:name="_Toc24927026"/>
      <w:r>
        <w:rPr>
          <w:rFonts w:hint="eastAsia"/>
        </w:rPr>
        <w:lastRenderedPageBreak/>
        <w:t>站点</w:t>
      </w:r>
      <w:r>
        <w:rPr>
          <w:rFonts w:hint="eastAsia"/>
        </w:rPr>
        <w:t>3</w:t>
      </w:r>
      <w:bookmarkEnd w:id="61"/>
    </w:p>
    <w:p w14:paraId="65CF65BC" w14:textId="60A52E71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t>订单信息</w:t>
      </w:r>
    </w:p>
    <w:p w14:paraId="0DBCCC53" w14:textId="5EC49F91" w:rsidR="0075194C" w:rsidRPr="005020D0" w:rsidRDefault="00E218C1" w:rsidP="0075194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2.2.4.3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 w:rsidR="0075194C">
        <w:t xml:space="preserve"> </w:t>
      </w:r>
      <w:proofErr w:type="spellStart"/>
      <w:r w:rsidR="0075194C">
        <w:rPr>
          <w:rFonts w:hint="eastAsia"/>
        </w:rPr>
        <w:t>orders_</w:t>
      </w:r>
      <w:r w:rsidR="0075194C">
        <w:t>mes</w:t>
      </w:r>
      <w:proofErr w:type="spellEnd"/>
      <w:r w:rsidR="0075194C">
        <w:rPr>
          <w:rFonts w:hint="eastAsia"/>
        </w:rPr>
        <w:t>（</w:t>
      </w:r>
      <w:proofErr w:type="spellStart"/>
      <w:r w:rsidR="0075194C">
        <w:rPr>
          <w:rFonts w:hint="eastAsia"/>
        </w:rPr>
        <w:t>i</w:t>
      </w:r>
      <w:r w:rsidR="0075194C">
        <w:t>d_order</w:t>
      </w:r>
      <w:proofErr w:type="spellEnd"/>
      <w:r w:rsidR="0075194C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9"/>
        <w:gridCol w:w="1388"/>
        <w:gridCol w:w="1429"/>
        <w:gridCol w:w="1957"/>
        <w:gridCol w:w="1032"/>
        <w:gridCol w:w="1791"/>
        <w:gridCol w:w="857"/>
        <w:gridCol w:w="1199"/>
      </w:tblGrid>
      <w:tr w:rsidR="00067238" w14:paraId="0C1D7ADA" w14:textId="77777777" w:rsidTr="00097E4A">
        <w:tc>
          <w:tcPr>
            <w:tcW w:w="482" w:type="pct"/>
            <w:shd w:val="clear" w:color="auto" w:fill="D9D9D9"/>
          </w:tcPr>
          <w:p w14:paraId="616210DA" w14:textId="77777777" w:rsidR="00067238" w:rsidRDefault="0006723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0" w:type="pct"/>
            <w:shd w:val="clear" w:color="auto" w:fill="D9D9D9"/>
          </w:tcPr>
          <w:p w14:paraId="0A2D6D2A" w14:textId="77777777" w:rsidR="00067238" w:rsidRDefault="0006723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9" w:type="pct"/>
            <w:shd w:val="clear" w:color="auto" w:fill="D9D9D9"/>
          </w:tcPr>
          <w:p w14:paraId="0BC1A24D" w14:textId="77777777" w:rsidR="00067238" w:rsidRDefault="0006723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16" w:type="pct"/>
            <w:shd w:val="clear" w:color="auto" w:fill="D9D9D9"/>
          </w:tcPr>
          <w:p w14:paraId="1E7C26BC" w14:textId="77777777" w:rsidR="00067238" w:rsidRDefault="0006723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483" w:type="pct"/>
            <w:shd w:val="clear" w:color="auto" w:fill="D9D9D9"/>
          </w:tcPr>
          <w:p w14:paraId="1BE6CE12" w14:textId="77777777" w:rsidR="00067238" w:rsidRDefault="00067238" w:rsidP="00EE017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838" w:type="pct"/>
            <w:shd w:val="clear" w:color="auto" w:fill="D9D9D9"/>
          </w:tcPr>
          <w:p w14:paraId="007C3EDE" w14:textId="77777777" w:rsidR="00067238" w:rsidRDefault="0006723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01" w:type="pct"/>
            <w:shd w:val="clear" w:color="auto" w:fill="D9D9D9"/>
          </w:tcPr>
          <w:p w14:paraId="39847236" w14:textId="77777777" w:rsidR="00067238" w:rsidRDefault="0006723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61" w:type="pct"/>
            <w:shd w:val="clear" w:color="auto" w:fill="D9D9D9"/>
          </w:tcPr>
          <w:p w14:paraId="291E57DD" w14:textId="77777777" w:rsidR="00067238" w:rsidRDefault="00067238" w:rsidP="00EE017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67238" w14:paraId="0649F7C2" w14:textId="77777777" w:rsidTr="00097E4A">
        <w:tc>
          <w:tcPr>
            <w:tcW w:w="482" w:type="pct"/>
          </w:tcPr>
          <w:p w14:paraId="61FEAE32" w14:textId="3FCB4ED2" w:rsidR="00067238" w:rsidRDefault="0006723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0" w:type="pct"/>
          </w:tcPr>
          <w:p w14:paraId="026DAC6E" w14:textId="77777777" w:rsidR="00067238" w:rsidRDefault="0006723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669" w:type="pct"/>
          </w:tcPr>
          <w:p w14:paraId="447C9987" w14:textId="77777777" w:rsidR="00067238" w:rsidRDefault="00067238" w:rsidP="00EE017E">
            <w:pPr>
              <w:pStyle w:val="a7"/>
              <w:ind w:firstLineChars="0" w:firstLine="0"/>
            </w:pPr>
            <w:proofErr w:type="spellStart"/>
            <w:r>
              <w:t>id_buyer</w:t>
            </w:r>
            <w:proofErr w:type="spellEnd"/>
          </w:p>
        </w:tc>
        <w:tc>
          <w:tcPr>
            <w:tcW w:w="916" w:type="pct"/>
          </w:tcPr>
          <w:p w14:paraId="7B1AB844" w14:textId="77777777" w:rsidR="00067238" w:rsidRDefault="00067238" w:rsidP="00EE017E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18)</w:t>
            </w:r>
          </w:p>
        </w:tc>
        <w:tc>
          <w:tcPr>
            <w:tcW w:w="483" w:type="pct"/>
          </w:tcPr>
          <w:p w14:paraId="4B1C12F2" w14:textId="77777777" w:rsidR="00067238" w:rsidRDefault="0006723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838" w:type="pct"/>
          </w:tcPr>
          <w:p w14:paraId="0F0FACB4" w14:textId="77777777" w:rsidR="00067238" w:rsidRDefault="00067238" w:rsidP="00EE017E">
            <w:pPr>
              <w:pStyle w:val="a7"/>
              <w:ind w:firstLineChars="0" w:firstLine="0"/>
            </w:pPr>
          </w:p>
        </w:tc>
        <w:tc>
          <w:tcPr>
            <w:tcW w:w="401" w:type="pct"/>
          </w:tcPr>
          <w:p w14:paraId="6761203F" w14:textId="77777777" w:rsidR="00067238" w:rsidRDefault="00067238" w:rsidP="00EE017E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141F0D32" w14:textId="77777777" w:rsidR="00067238" w:rsidRDefault="00067238" w:rsidP="00EE017E">
            <w:pPr>
              <w:pStyle w:val="a7"/>
              <w:ind w:firstLineChars="0" w:firstLine="0"/>
            </w:pPr>
          </w:p>
        </w:tc>
      </w:tr>
      <w:tr w:rsidR="00067238" w14:paraId="033A5F3B" w14:textId="77777777" w:rsidTr="00097E4A">
        <w:tc>
          <w:tcPr>
            <w:tcW w:w="482" w:type="pct"/>
          </w:tcPr>
          <w:p w14:paraId="5EB2709E" w14:textId="0F0E2FAD" w:rsidR="00067238" w:rsidRDefault="0006723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0" w:type="pct"/>
          </w:tcPr>
          <w:p w14:paraId="7E973E81" w14:textId="77777777" w:rsidR="00067238" w:rsidRDefault="0006723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669" w:type="pct"/>
          </w:tcPr>
          <w:p w14:paraId="0B45C44A" w14:textId="77777777" w:rsidR="00067238" w:rsidRDefault="00067238" w:rsidP="00EE017E">
            <w:pPr>
              <w:pStyle w:val="a7"/>
              <w:ind w:firstLineChars="0" w:firstLine="0"/>
            </w:pPr>
            <w:proofErr w:type="spellStart"/>
            <w:r>
              <w:t>id_order</w:t>
            </w:r>
            <w:proofErr w:type="spellEnd"/>
          </w:p>
        </w:tc>
        <w:tc>
          <w:tcPr>
            <w:tcW w:w="916" w:type="pct"/>
          </w:tcPr>
          <w:p w14:paraId="0E88143E" w14:textId="77777777" w:rsidR="00067238" w:rsidRDefault="00067238" w:rsidP="00EE017E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483" w:type="pct"/>
          </w:tcPr>
          <w:p w14:paraId="157D3B55" w14:textId="77777777" w:rsidR="00067238" w:rsidRDefault="0006723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838" w:type="pct"/>
          </w:tcPr>
          <w:p w14:paraId="0059F730" w14:textId="77777777" w:rsidR="00067238" w:rsidRDefault="00067238" w:rsidP="00EE017E">
            <w:pPr>
              <w:pStyle w:val="a7"/>
              <w:ind w:firstLineChars="0" w:firstLine="0"/>
            </w:pPr>
          </w:p>
        </w:tc>
        <w:tc>
          <w:tcPr>
            <w:tcW w:w="401" w:type="pct"/>
          </w:tcPr>
          <w:p w14:paraId="166C8E9C" w14:textId="77777777" w:rsidR="00067238" w:rsidRDefault="00067238" w:rsidP="00EE017E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5DA7A38E" w14:textId="77777777" w:rsidR="00067238" w:rsidRDefault="00067238" w:rsidP="00EE017E">
            <w:pPr>
              <w:pStyle w:val="a7"/>
              <w:ind w:firstLineChars="0" w:firstLine="0"/>
            </w:pPr>
          </w:p>
        </w:tc>
      </w:tr>
      <w:tr w:rsidR="00067238" w14:paraId="02FBEF1E" w14:textId="77777777" w:rsidTr="00097E4A">
        <w:tc>
          <w:tcPr>
            <w:tcW w:w="482" w:type="pct"/>
          </w:tcPr>
          <w:p w14:paraId="7163FB8D" w14:textId="6CF1F30F" w:rsidR="00067238" w:rsidRDefault="0006723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0" w:type="pct"/>
          </w:tcPr>
          <w:p w14:paraId="23B63501" w14:textId="77777777" w:rsidR="00067238" w:rsidRDefault="0006723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69" w:type="pct"/>
          </w:tcPr>
          <w:p w14:paraId="201C3D9C" w14:textId="77777777" w:rsidR="00067238" w:rsidRDefault="00067238" w:rsidP="00EE017E">
            <w:pPr>
              <w:pStyle w:val="a7"/>
              <w:ind w:firstLineChars="0" w:firstLine="0"/>
            </w:pPr>
            <w:proofErr w:type="spellStart"/>
            <w:r>
              <w:t>id_seller</w:t>
            </w:r>
            <w:proofErr w:type="spellEnd"/>
          </w:p>
        </w:tc>
        <w:tc>
          <w:tcPr>
            <w:tcW w:w="916" w:type="pct"/>
          </w:tcPr>
          <w:p w14:paraId="76743FC4" w14:textId="77777777" w:rsidR="00067238" w:rsidRDefault="00067238" w:rsidP="00EE017E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483" w:type="pct"/>
          </w:tcPr>
          <w:p w14:paraId="64BF47F3" w14:textId="77777777" w:rsidR="00067238" w:rsidRDefault="0006723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838" w:type="pct"/>
          </w:tcPr>
          <w:p w14:paraId="193817F6" w14:textId="77777777" w:rsidR="00067238" w:rsidRDefault="00067238" w:rsidP="00EE017E">
            <w:pPr>
              <w:pStyle w:val="a7"/>
              <w:ind w:firstLineChars="0" w:firstLine="0"/>
            </w:pPr>
          </w:p>
        </w:tc>
        <w:tc>
          <w:tcPr>
            <w:tcW w:w="401" w:type="pct"/>
          </w:tcPr>
          <w:p w14:paraId="17FBF450" w14:textId="77777777" w:rsidR="00067238" w:rsidRDefault="00067238" w:rsidP="00EE017E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37D86087" w14:textId="77777777" w:rsidR="00067238" w:rsidRDefault="00067238" w:rsidP="00EE017E">
            <w:pPr>
              <w:pStyle w:val="a7"/>
              <w:ind w:firstLineChars="0" w:firstLine="0"/>
            </w:pPr>
          </w:p>
        </w:tc>
      </w:tr>
      <w:tr w:rsidR="00067238" w14:paraId="7CD04F99" w14:textId="77777777" w:rsidTr="00097E4A">
        <w:tc>
          <w:tcPr>
            <w:tcW w:w="482" w:type="pct"/>
          </w:tcPr>
          <w:p w14:paraId="1610FDBC" w14:textId="525A5D3B" w:rsidR="00067238" w:rsidRDefault="00067238" w:rsidP="00EE017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50" w:type="pct"/>
          </w:tcPr>
          <w:p w14:paraId="24E2D2BE" w14:textId="77777777" w:rsidR="00067238" w:rsidRDefault="0006723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69" w:type="pct"/>
          </w:tcPr>
          <w:p w14:paraId="2CBB8B68" w14:textId="77777777" w:rsidR="00067238" w:rsidRDefault="00067238" w:rsidP="00EE017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name</w:t>
            </w:r>
            <w:r>
              <w:t>_book</w:t>
            </w:r>
            <w:proofErr w:type="spellEnd"/>
          </w:p>
        </w:tc>
        <w:tc>
          <w:tcPr>
            <w:tcW w:w="916" w:type="pct"/>
          </w:tcPr>
          <w:p w14:paraId="31DFDA17" w14:textId="77777777" w:rsidR="00067238" w:rsidRDefault="00067238" w:rsidP="00EE017E">
            <w:pPr>
              <w:pStyle w:val="a7"/>
              <w:ind w:firstLineChars="0" w:firstLine="0"/>
            </w:pPr>
            <w:r>
              <w:t>varchar (</w:t>
            </w:r>
            <w:r>
              <w:rPr>
                <w:rFonts w:hint="eastAsia"/>
              </w:rPr>
              <w:t>30</w:t>
            </w:r>
            <w:r>
              <w:t>)</w:t>
            </w:r>
          </w:p>
        </w:tc>
        <w:tc>
          <w:tcPr>
            <w:tcW w:w="483" w:type="pct"/>
          </w:tcPr>
          <w:p w14:paraId="73BE7EDE" w14:textId="77777777" w:rsidR="00067238" w:rsidRDefault="00067238" w:rsidP="00EE017E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838" w:type="pct"/>
          </w:tcPr>
          <w:p w14:paraId="6E15F4AB" w14:textId="77777777" w:rsidR="00067238" w:rsidRDefault="00067238" w:rsidP="00EE017E">
            <w:pPr>
              <w:pStyle w:val="a7"/>
              <w:ind w:firstLineChars="0" w:firstLine="0"/>
            </w:pPr>
          </w:p>
        </w:tc>
        <w:tc>
          <w:tcPr>
            <w:tcW w:w="401" w:type="pct"/>
          </w:tcPr>
          <w:p w14:paraId="5B584539" w14:textId="77777777" w:rsidR="00067238" w:rsidRDefault="00067238" w:rsidP="00EE017E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64647458" w14:textId="77777777" w:rsidR="00067238" w:rsidRDefault="00067238" w:rsidP="00EE017E">
            <w:pPr>
              <w:pStyle w:val="a7"/>
              <w:ind w:firstLineChars="0" w:firstLine="0"/>
            </w:pPr>
          </w:p>
        </w:tc>
      </w:tr>
      <w:tr w:rsidR="00097E4A" w14:paraId="22FE227E" w14:textId="77777777" w:rsidTr="00097E4A">
        <w:tc>
          <w:tcPr>
            <w:tcW w:w="482" w:type="pct"/>
          </w:tcPr>
          <w:p w14:paraId="5E8A958B" w14:textId="0AC237E5" w:rsidR="00097E4A" w:rsidRDefault="00097E4A" w:rsidP="00097E4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50" w:type="pct"/>
          </w:tcPr>
          <w:p w14:paraId="0597E42B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69" w:type="pct"/>
          </w:tcPr>
          <w:p w14:paraId="2F1903F6" w14:textId="77777777" w:rsidR="00097E4A" w:rsidRDefault="00097E4A" w:rsidP="00097E4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916" w:type="pct"/>
          </w:tcPr>
          <w:p w14:paraId="6DB9D300" w14:textId="56DBBAC2" w:rsidR="00097E4A" w:rsidRDefault="00097E4A" w:rsidP="00097E4A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483" w:type="pct"/>
          </w:tcPr>
          <w:p w14:paraId="0CE090A7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838" w:type="pct"/>
          </w:tcPr>
          <w:p w14:paraId="1E1A0EA4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401" w:type="pct"/>
          </w:tcPr>
          <w:p w14:paraId="68B0775A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54DFA65D" w14:textId="77777777" w:rsidR="00097E4A" w:rsidRDefault="00097E4A" w:rsidP="00097E4A">
            <w:pPr>
              <w:pStyle w:val="a7"/>
              <w:ind w:firstLineChars="0" w:firstLine="0"/>
            </w:pPr>
          </w:p>
        </w:tc>
      </w:tr>
      <w:tr w:rsidR="00097E4A" w14:paraId="50E1FEF0" w14:textId="77777777" w:rsidTr="00097E4A">
        <w:tc>
          <w:tcPr>
            <w:tcW w:w="482" w:type="pct"/>
          </w:tcPr>
          <w:p w14:paraId="0A7DF40C" w14:textId="2EF4B8D1" w:rsidR="00097E4A" w:rsidRDefault="00097E4A" w:rsidP="00097E4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50" w:type="pct"/>
          </w:tcPr>
          <w:p w14:paraId="1D0833A6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69" w:type="pct"/>
          </w:tcPr>
          <w:p w14:paraId="5EB21F20" w14:textId="77777777" w:rsidR="00097E4A" w:rsidRDefault="00097E4A" w:rsidP="00097E4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</w:t>
            </w:r>
            <w:r>
              <w:t>rice_book</w:t>
            </w:r>
            <w:proofErr w:type="spellEnd"/>
          </w:p>
        </w:tc>
        <w:tc>
          <w:tcPr>
            <w:tcW w:w="916" w:type="pct"/>
          </w:tcPr>
          <w:p w14:paraId="7260F4D3" w14:textId="77777777" w:rsidR="00097E4A" w:rsidRDefault="00097E4A" w:rsidP="00097E4A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</w:t>
            </w:r>
          </w:p>
        </w:tc>
        <w:tc>
          <w:tcPr>
            <w:tcW w:w="483" w:type="pct"/>
          </w:tcPr>
          <w:p w14:paraId="0C9D3991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838" w:type="pct"/>
          </w:tcPr>
          <w:p w14:paraId="06B62D58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401" w:type="pct"/>
          </w:tcPr>
          <w:p w14:paraId="15F64F41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254B32A1" w14:textId="77777777" w:rsidR="00097E4A" w:rsidRDefault="00097E4A" w:rsidP="00097E4A">
            <w:pPr>
              <w:pStyle w:val="a7"/>
              <w:ind w:firstLineChars="0" w:firstLine="0"/>
            </w:pPr>
          </w:p>
        </w:tc>
      </w:tr>
      <w:tr w:rsidR="00097E4A" w14:paraId="0F486077" w14:textId="77777777" w:rsidTr="00097E4A">
        <w:tc>
          <w:tcPr>
            <w:tcW w:w="482" w:type="pct"/>
          </w:tcPr>
          <w:p w14:paraId="08FE1CBA" w14:textId="5F8A65C3" w:rsidR="00097E4A" w:rsidRDefault="00097E4A" w:rsidP="00097E4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50" w:type="pct"/>
          </w:tcPr>
          <w:p w14:paraId="17A0AF64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669" w:type="pct"/>
          </w:tcPr>
          <w:p w14:paraId="0A753C10" w14:textId="77777777" w:rsidR="00097E4A" w:rsidRDefault="00097E4A" w:rsidP="00097E4A">
            <w:pPr>
              <w:pStyle w:val="a7"/>
              <w:ind w:firstLineChars="0" w:firstLine="0"/>
            </w:pPr>
            <w:proofErr w:type="spellStart"/>
            <w:r>
              <w:t>price_order</w:t>
            </w:r>
            <w:proofErr w:type="spellEnd"/>
          </w:p>
        </w:tc>
        <w:tc>
          <w:tcPr>
            <w:tcW w:w="916" w:type="pct"/>
          </w:tcPr>
          <w:p w14:paraId="4E8DF626" w14:textId="77777777" w:rsidR="00097E4A" w:rsidRDefault="00097E4A" w:rsidP="00097E4A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7</w:t>
            </w:r>
            <w:r>
              <w:t>,2)</w:t>
            </w:r>
          </w:p>
        </w:tc>
        <w:tc>
          <w:tcPr>
            <w:tcW w:w="483" w:type="pct"/>
          </w:tcPr>
          <w:p w14:paraId="3728DC75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838" w:type="pct"/>
          </w:tcPr>
          <w:p w14:paraId="359E4760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401" w:type="pct"/>
          </w:tcPr>
          <w:p w14:paraId="142503AC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6B0A9022" w14:textId="77777777" w:rsidR="00097E4A" w:rsidRDefault="00097E4A" w:rsidP="00097E4A">
            <w:pPr>
              <w:pStyle w:val="a7"/>
              <w:ind w:firstLineChars="0" w:firstLine="0"/>
            </w:pPr>
          </w:p>
        </w:tc>
      </w:tr>
      <w:tr w:rsidR="00097E4A" w14:paraId="20CA5478" w14:textId="77777777" w:rsidTr="00097E4A">
        <w:tc>
          <w:tcPr>
            <w:tcW w:w="482" w:type="pct"/>
          </w:tcPr>
          <w:p w14:paraId="66A96F4C" w14:textId="45367FB2" w:rsidR="00097E4A" w:rsidRDefault="00097E4A" w:rsidP="00097E4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50" w:type="pct"/>
          </w:tcPr>
          <w:p w14:paraId="0D1FAE0C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下单时间</w:t>
            </w:r>
          </w:p>
        </w:tc>
        <w:tc>
          <w:tcPr>
            <w:tcW w:w="669" w:type="pct"/>
          </w:tcPr>
          <w:p w14:paraId="1364CA5E" w14:textId="77777777" w:rsidR="00097E4A" w:rsidRDefault="00097E4A" w:rsidP="00097E4A">
            <w:pPr>
              <w:pStyle w:val="a7"/>
              <w:ind w:firstLineChars="0" w:firstLine="0"/>
            </w:pPr>
            <w:proofErr w:type="spellStart"/>
            <w:r>
              <w:t>time_order</w:t>
            </w:r>
            <w:proofErr w:type="spellEnd"/>
          </w:p>
        </w:tc>
        <w:tc>
          <w:tcPr>
            <w:tcW w:w="916" w:type="pct"/>
          </w:tcPr>
          <w:p w14:paraId="1CB440FB" w14:textId="77777777" w:rsidR="00097E4A" w:rsidRDefault="00097E4A" w:rsidP="00097E4A">
            <w:pPr>
              <w:pStyle w:val="a7"/>
              <w:ind w:firstLineChars="0" w:firstLine="0"/>
            </w:pPr>
            <w:r>
              <w:t>t</w:t>
            </w:r>
            <w:r>
              <w:rPr>
                <w:rFonts w:hint="eastAsia"/>
              </w:rPr>
              <w:t>ime</w:t>
            </w:r>
            <w:r>
              <w:t>stamp</w:t>
            </w:r>
          </w:p>
        </w:tc>
        <w:tc>
          <w:tcPr>
            <w:tcW w:w="483" w:type="pct"/>
          </w:tcPr>
          <w:p w14:paraId="4A2DA5F0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838" w:type="pct"/>
          </w:tcPr>
          <w:p w14:paraId="5443D056" w14:textId="6D9F47DC" w:rsidR="00097E4A" w:rsidRDefault="00097E4A" w:rsidP="00097E4A">
            <w:pPr>
              <w:pStyle w:val="a7"/>
              <w:ind w:firstLineChars="0" w:firstLine="0"/>
            </w:pPr>
            <w:proofErr w:type="spellStart"/>
            <w:r>
              <w:t>current_timestamp</w:t>
            </w:r>
            <w:proofErr w:type="spellEnd"/>
          </w:p>
        </w:tc>
        <w:tc>
          <w:tcPr>
            <w:tcW w:w="401" w:type="pct"/>
          </w:tcPr>
          <w:p w14:paraId="489C5F83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3209107D" w14:textId="77777777" w:rsidR="00097E4A" w:rsidRDefault="00097E4A" w:rsidP="00097E4A">
            <w:pPr>
              <w:pStyle w:val="a7"/>
              <w:ind w:firstLineChars="0" w:firstLine="0"/>
            </w:pPr>
          </w:p>
        </w:tc>
      </w:tr>
      <w:tr w:rsidR="00097E4A" w14:paraId="067CDA70" w14:textId="77777777" w:rsidTr="00097E4A">
        <w:tc>
          <w:tcPr>
            <w:tcW w:w="482" w:type="pct"/>
          </w:tcPr>
          <w:p w14:paraId="0D1736E5" w14:textId="3D3FC7C4" w:rsidR="00097E4A" w:rsidRDefault="00097E4A" w:rsidP="00097E4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50" w:type="pct"/>
          </w:tcPr>
          <w:p w14:paraId="4EA1A49D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买家地址</w:t>
            </w:r>
          </w:p>
        </w:tc>
        <w:tc>
          <w:tcPr>
            <w:tcW w:w="669" w:type="pct"/>
          </w:tcPr>
          <w:p w14:paraId="2A35086F" w14:textId="77777777" w:rsidR="00097E4A" w:rsidRDefault="00097E4A" w:rsidP="00097E4A">
            <w:pPr>
              <w:pStyle w:val="a7"/>
              <w:ind w:firstLineChars="0" w:firstLine="0"/>
            </w:pPr>
            <w:proofErr w:type="spellStart"/>
            <w:r>
              <w:t>address_buyer</w:t>
            </w:r>
            <w:proofErr w:type="spellEnd"/>
          </w:p>
        </w:tc>
        <w:tc>
          <w:tcPr>
            <w:tcW w:w="916" w:type="pct"/>
          </w:tcPr>
          <w:p w14:paraId="4F91454B" w14:textId="77777777" w:rsidR="00097E4A" w:rsidRDefault="00097E4A" w:rsidP="00097E4A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483" w:type="pct"/>
          </w:tcPr>
          <w:p w14:paraId="131C2637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838" w:type="pct"/>
          </w:tcPr>
          <w:p w14:paraId="39F2C8E6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401" w:type="pct"/>
          </w:tcPr>
          <w:p w14:paraId="3211ECE2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74B95EF5" w14:textId="77777777" w:rsidR="00097E4A" w:rsidRDefault="00097E4A" w:rsidP="00097E4A">
            <w:pPr>
              <w:pStyle w:val="a7"/>
              <w:ind w:firstLineChars="0" w:firstLine="0"/>
            </w:pPr>
          </w:p>
        </w:tc>
      </w:tr>
      <w:tr w:rsidR="00097E4A" w14:paraId="2DDFDE13" w14:textId="77777777" w:rsidTr="00097E4A">
        <w:tc>
          <w:tcPr>
            <w:tcW w:w="482" w:type="pct"/>
          </w:tcPr>
          <w:p w14:paraId="7ED4B0DB" w14:textId="6E30104B" w:rsidR="00097E4A" w:rsidRDefault="00097E4A" w:rsidP="00097E4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650" w:type="pct"/>
          </w:tcPr>
          <w:p w14:paraId="4091CE46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是否已发货</w:t>
            </w:r>
          </w:p>
        </w:tc>
        <w:tc>
          <w:tcPr>
            <w:tcW w:w="669" w:type="pct"/>
          </w:tcPr>
          <w:p w14:paraId="34A33211" w14:textId="77777777" w:rsidR="00097E4A" w:rsidRDefault="00097E4A" w:rsidP="00097E4A">
            <w:pPr>
              <w:pStyle w:val="a7"/>
              <w:ind w:firstLineChars="0" w:firstLine="0"/>
            </w:pPr>
            <w:proofErr w:type="spellStart"/>
            <w:r>
              <w:t>deliver_check</w:t>
            </w:r>
            <w:proofErr w:type="spellEnd"/>
          </w:p>
        </w:tc>
        <w:tc>
          <w:tcPr>
            <w:tcW w:w="916" w:type="pct"/>
          </w:tcPr>
          <w:p w14:paraId="73C47975" w14:textId="77777777" w:rsidR="00097E4A" w:rsidRDefault="00097E4A" w:rsidP="00097E4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</w:t>
            </w:r>
            <w:r>
              <w:t>oolean</w:t>
            </w:r>
            <w:proofErr w:type="spellEnd"/>
          </w:p>
        </w:tc>
        <w:tc>
          <w:tcPr>
            <w:tcW w:w="483" w:type="pct"/>
          </w:tcPr>
          <w:p w14:paraId="5374820D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838" w:type="pct"/>
          </w:tcPr>
          <w:p w14:paraId="37AE1300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401" w:type="pct"/>
          </w:tcPr>
          <w:p w14:paraId="2C1BBE85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3F68ADC9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真或假</w:t>
            </w:r>
          </w:p>
        </w:tc>
      </w:tr>
      <w:tr w:rsidR="00097E4A" w14:paraId="0D605B50" w14:textId="77777777" w:rsidTr="00097E4A">
        <w:tc>
          <w:tcPr>
            <w:tcW w:w="482" w:type="pct"/>
          </w:tcPr>
          <w:p w14:paraId="00574185" w14:textId="53B17645" w:rsidR="00097E4A" w:rsidRDefault="00097E4A" w:rsidP="00097E4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650" w:type="pct"/>
          </w:tcPr>
          <w:p w14:paraId="2E792ACA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是否已付款</w:t>
            </w:r>
          </w:p>
        </w:tc>
        <w:tc>
          <w:tcPr>
            <w:tcW w:w="669" w:type="pct"/>
          </w:tcPr>
          <w:p w14:paraId="796B45F2" w14:textId="77777777" w:rsidR="00097E4A" w:rsidRDefault="00097E4A" w:rsidP="00097E4A">
            <w:pPr>
              <w:pStyle w:val="a7"/>
              <w:ind w:firstLineChars="0" w:firstLine="0"/>
            </w:pPr>
            <w:proofErr w:type="spellStart"/>
            <w:r>
              <w:t>pay_check</w:t>
            </w:r>
            <w:proofErr w:type="spellEnd"/>
          </w:p>
        </w:tc>
        <w:tc>
          <w:tcPr>
            <w:tcW w:w="916" w:type="pct"/>
          </w:tcPr>
          <w:p w14:paraId="236756D8" w14:textId="77777777" w:rsidR="00097E4A" w:rsidRDefault="00097E4A" w:rsidP="00097E4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</w:t>
            </w:r>
            <w:r>
              <w:t>oolean</w:t>
            </w:r>
            <w:proofErr w:type="spellEnd"/>
          </w:p>
        </w:tc>
        <w:tc>
          <w:tcPr>
            <w:tcW w:w="483" w:type="pct"/>
          </w:tcPr>
          <w:p w14:paraId="4E7B4EBF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838" w:type="pct"/>
          </w:tcPr>
          <w:p w14:paraId="6B88CAA7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401" w:type="pct"/>
          </w:tcPr>
          <w:p w14:paraId="79D35DA1" w14:textId="77777777" w:rsidR="00097E4A" w:rsidRDefault="00097E4A" w:rsidP="00097E4A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3CBBD828" w14:textId="77777777" w:rsidR="00097E4A" w:rsidRDefault="00097E4A" w:rsidP="00097E4A">
            <w:pPr>
              <w:pStyle w:val="a7"/>
              <w:ind w:firstLineChars="0" w:firstLine="0"/>
            </w:pPr>
            <w:r>
              <w:rPr>
                <w:rFonts w:hint="eastAsia"/>
              </w:rPr>
              <w:t>真或假</w:t>
            </w:r>
          </w:p>
        </w:tc>
      </w:tr>
    </w:tbl>
    <w:p w14:paraId="4F806800" w14:textId="1A706E79" w:rsidR="00F50B42" w:rsidRDefault="0075194C" w:rsidP="0075194C">
      <w:pPr>
        <w:jc w:val="center"/>
      </w:pPr>
      <w:r>
        <w:rPr>
          <w:rFonts w:hint="eastAsia"/>
        </w:rPr>
        <w:t>执行脚本（</w:t>
      </w:r>
      <w:r>
        <w:t>PostgreSQL</w:t>
      </w:r>
      <w:r>
        <w:rPr>
          <w:rFonts w:hint="eastAsia"/>
        </w:rPr>
        <w:t>，</w:t>
      </w:r>
      <w:r>
        <w:t>u_2_4_2_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50B42" w:rsidRPr="00974E3A" w14:paraId="2BE0760F" w14:textId="77777777" w:rsidTr="00202482">
        <w:tc>
          <w:tcPr>
            <w:tcW w:w="5000" w:type="pct"/>
            <w:shd w:val="clear" w:color="auto" w:fill="auto"/>
          </w:tcPr>
          <w:p w14:paraId="6790E8CA" w14:textId="77777777" w:rsidR="00097E4A" w:rsidRDefault="00097E4A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创建表：订单信息</w:t>
            </w:r>
          </w:p>
          <w:p w14:paraId="458FDA0F" w14:textId="77777777" w:rsidR="00097E4A" w:rsidRDefault="00097E4A" w:rsidP="00202482">
            <w:pPr>
              <w:pStyle w:val="a7"/>
              <w:ind w:firstLineChars="0" w:firstLine="0"/>
            </w:pPr>
            <w:r>
              <w:t>create table u_2_4_2_</w:t>
            </w:r>
            <w:proofErr w:type="gramStart"/>
            <w:r>
              <w:t>3.orders</w:t>
            </w:r>
            <w:proofErr w:type="gramEnd"/>
            <w:r>
              <w:t>_mes</w:t>
            </w:r>
          </w:p>
          <w:p w14:paraId="24BE0C9A" w14:textId="77777777" w:rsidR="00097E4A" w:rsidRDefault="00097E4A" w:rsidP="00202482">
            <w:pPr>
              <w:pStyle w:val="a7"/>
              <w:ind w:firstLineChars="0" w:firstLine="0"/>
            </w:pPr>
            <w:r>
              <w:t xml:space="preserve">  (</w:t>
            </w:r>
          </w:p>
          <w:p w14:paraId="63BF4C23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61CCCF29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id_order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33FFD87A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70A1E144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varchar (30) not </w:t>
            </w:r>
            <w:proofErr w:type="gramStart"/>
            <w:r>
              <w:t>null ,</w:t>
            </w:r>
            <w:proofErr w:type="gramEnd"/>
          </w:p>
          <w:p w14:paraId="321E4F9F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0FE597EE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430ADFF6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price_order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7,2) not null ,</w:t>
            </w:r>
          </w:p>
          <w:p w14:paraId="67130517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time_order</w:t>
            </w:r>
            <w:proofErr w:type="spellEnd"/>
            <w:r>
              <w:t xml:space="preserve"> timestamp default (</w:t>
            </w:r>
            <w:proofErr w:type="spellStart"/>
            <w:r>
              <w:t>current_timestamp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114C1D4B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address_buyer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100) not null ,</w:t>
            </w:r>
          </w:p>
          <w:p w14:paraId="6A4498C4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deliver_check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boolean</w:t>
            </w:r>
            <w:proofErr w:type="spellEnd"/>
            <w:r>
              <w:t xml:space="preserve"> ,</w:t>
            </w:r>
            <w:proofErr w:type="gramEnd"/>
          </w:p>
          <w:p w14:paraId="3A645F5E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pay_check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boolean</w:t>
            </w:r>
            <w:proofErr w:type="spellEnd"/>
            <w:r>
              <w:t xml:space="preserve"> ,</w:t>
            </w:r>
            <w:proofErr w:type="gramEnd"/>
          </w:p>
          <w:p w14:paraId="4502E121" w14:textId="77777777" w:rsidR="00097E4A" w:rsidRDefault="00097E4A" w:rsidP="0020248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id_order</w:t>
            </w:r>
            <w:proofErr w:type="spellEnd"/>
            <w:r>
              <w:t>)</w:t>
            </w:r>
          </w:p>
          <w:p w14:paraId="4264675A" w14:textId="77777777" w:rsidR="00097E4A" w:rsidRDefault="00097E4A" w:rsidP="00202482">
            <w:pPr>
              <w:pStyle w:val="a7"/>
              <w:ind w:firstLineChars="0" w:firstLine="0"/>
            </w:pPr>
            <w:r>
              <w:t xml:space="preserve">  )</w:t>
            </w:r>
          </w:p>
          <w:p w14:paraId="77678A27" w14:textId="77777777" w:rsidR="00097E4A" w:rsidRDefault="00097E4A" w:rsidP="00202482">
            <w:pPr>
              <w:pStyle w:val="a7"/>
              <w:ind w:firstLineChars="0" w:firstLine="0"/>
            </w:pPr>
            <w:r>
              <w:t>;</w:t>
            </w:r>
          </w:p>
          <w:p w14:paraId="62F1CE89" w14:textId="77777777" w:rsidR="00097E4A" w:rsidRDefault="00097E4A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u_2_4_2_3.orders_mes is '</w:t>
            </w:r>
            <w:r>
              <w:rPr>
                <w:rFonts w:hint="eastAsia"/>
              </w:rPr>
              <w:t>订单信息</w:t>
            </w:r>
            <w:r>
              <w:rPr>
                <w:rFonts w:hint="eastAsia"/>
              </w:rPr>
              <w:t>';</w:t>
            </w:r>
          </w:p>
          <w:p w14:paraId="739A8D5F" w14:textId="77777777" w:rsidR="00097E4A" w:rsidRDefault="00097E4A" w:rsidP="00202482">
            <w:pPr>
              <w:pStyle w:val="a7"/>
              <w:ind w:firstLineChars="0" w:firstLine="0"/>
            </w:pPr>
            <w:r>
              <w:t>comment on colu</w:t>
            </w:r>
            <w:r>
              <w:rPr>
                <w:rFonts w:hint="eastAsia"/>
              </w:rPr>
              <w:t>mn u_2_4_2_3.orders_mes.id_buyer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0D2DC446" w14:textId="77777777" w:rsidR="00097E4A" w:rsidRDefault="00097E4A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u_2_4_2_3.orders_mes.id_order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415395FB" w14:textId="77777777" w:rsidR="00097E4A" w:rsidRDefault="00097E4A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u_2_4_2_3.orders_mes.id_seller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248E5147" w14:textId="77777777" w:rsidR="00097E4A" w:rsidRDefault="00097E4A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u_2_4_2_3.orders_mes.name_book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6F0E9489" w14:textId="77777777" w:rsidR="00097E4A" w:rsidRDefault="00097E4A" w:rsidP="00202482">
            <w:pPr>
              <w:pStyle w:val="a7"/>
              <w:ind w:firstLineChars="0" w:firstLine="0"/>
            </w:pPr>
            <w:r>
              <w:t>comment on column u_2_4_2_3.order</w:t>
            </w:r>
            <w:r>
              <w:rPr>
                <w:rFonts w:hint="eastAsia"/>
              </w:rPr>
              <w:t>s_mes.sum_book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52F7F794" w14:textId="77777777" w:rsidR="00097E4A" w:rsidRDefault="00097E4A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u_2_4_2_3.orders_mes.price_book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2AA59274" w14:textId="77777777" w:rsidR="00097E4A" w:rsidRDefault="00097E4A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u_2_4_2_3.orders_mes.price_order is '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';</w:t>
            </w:r>
          </w:p>
          <w:p w14:paraId="17636F3F" w14:textId="77777777" w:rsidR="00097E4A" w:rsidRDefault="00097E4A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u_2_4_2_3.orders_mes.time_order is 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';</w:t>
            </w:r>
          </w:p>
          <w:p w14:paraId="2CC150B5" w14:textId="77777777" w:rsidR="00097E4A" w:rsidRDefault="00097E4A" w:rsidP="00202482">
            <w:pPr>
              <w:pStyle w:val="a7"/>
              <w:ind w:firstLineChars="0" w:firstLine="0"/>
            </w:pPr>
            <w:r>
              <w:t>comment on column u_2_4_2_3.orders_mes.addres</w:t>
            </w:r>
            <w:r>
              <w:rPr>
                <w:rFonts w:hint="eastAsia"/>
              </w:rPr>
              <w:t>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70E77B60" w14:textId="77777777" w:rsidR="00097E4A" w:rsidRDefault="00097E4A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u_2_4_2_3.orders_mes.deliver_check is '</w:t>
            </w:r>
            <w:r>
              <w:rPr>
                <w:rFonts w:hint="eastAsia"/>
              </w:rPr>
              <w:t>是否已发货</w:t>
            </w:r>
            <w:r>
              <w:rPr>
                <w:rFonts w:hint="eastAsia"/>
              </w:rPr>
              <w:t>';</w:t>
            </w:r>
          </w:p>
          <w:p w14:paraId="5246BD6A" w14:textId="77777777" w:rsidR="00097E4A" w:rsidRDefault="00097E4A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u_2_4_2_3.orders_mes.pay_check is '</w:t>
            </w:r>
            <w:r>
              <w:rPr>
                <w:rFonts w:hint="eastAsia"/>
              </w:rPr>
              <w:t>是否已付款</w:t>
            </w:r>
            <w:r>
              <w:rPr>
                <w:rFonts w:hint="eastAsia"/>
              </w:rPr>
              <w:t>';</w:t>
            </w:r>
          </w:p>
          <w:p w14:paraId="09CD8127" w14:textId="7B74FE25" w:rsidR="00F50B42" w:rsidRPr="00974E3A" w:rsidRDefault="00F50B42" w:rsidP="00202482">
            <w:pPr>
              <w:pStyle w:val="a7"/>
              <w:ind w:firstLineChars="0" w:firstLine="0"/>
            </w:pPr>
          </w:p>
        </w:tc>
      </w:tr>
    </w:tbl>
    <w:p w14:paraId="53A71B95" w14:textId="00F92332" w:rsidR="0019150F" w:rsidRDefault="0019150F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购物车信息</w:t>
      </w:r>
    </w:p>
    <w:p w14:paraId="3DA54ABD" w14:textId="3E7EE7E4" w:rsidR="0019150F" w:rsidRPr="005020D0" w:rsidRDefault="0019150F" w:rsidP="001915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2.2.4.3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shoppingcart</w:t>
      </w:r>
      <w:r>
        <w:rPr>
          <w:rFonts w:hint="eastAsia"/>
        </w:rPr>
        <w:t>_</w:t>
      </w:r>
      <w:r>
        <w:t>mes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r>
        <w:t>d_buyer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8"/>
        <w:gridCol w:w="1436"/>
        <w:gridCol w:w="1459"/>
        <w:gridCol w:w="2034"/>
        <w:gridCol w:w="1079"/>
        <w:gridCol w:w="1438"/>
        <w:gridCol w:w="1081"/>
        <w:gridCol w:w="1077"/>
      </w:tblGrid>
      <w:tr w:rsidR="0019150F" w14:paraId="7BFC5990" w14:textId="77777777" w:rsidTr="005653F6">
        <w:tc>
          <w:tcPr>
            <w:tcW w:w="505" w:type="pct"/>
            <w:shd w:val="clear" w:color="auto" w:fill="D9D9D9"/>
          </w:tcPr>
          <w:p w14:paraId="0931061C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2" w:type="pct"/>
            <w:shd w:val="clear" w:color="auto" w:fill="D9D9D9"/>
          </w:tcPr>
          <w:p w14:paraId="38C424A8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3" w:type="pct"/>
            <w:shd w:val="clear" w:color="auto" w:fill="D9D9D9"/>
          </w:tcPr>
          <w:p w14:paraId="57BF1B9E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2" w:type="pct"/>
            <w:shd w:val="clear" w:color="auto" w:fill="D9D9D9"/>
          </w:tcPr>
          <w:p w14:paraId="59936D64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5" w:type="pct"/>
            <w:shd w:val="clear" w:color="auto" w:fill="D9D9D9"/>
          </w:tcPr>
          <w:p w14:paraId="07D86BE0" w14:textId="77777777" w:rsidR="0019150F" w:rsidRDefault="0019150F" w:rsidP="005653F6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3" w:type="pct"/>
            <w:shd w:val="clear" w:color="auto" w:fill="D9D9D9"/>
          </w:tcPr>
          <w:p w14:paraId="14AF1BFC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6" w:type="pct"/>
            <w:shd w:val="clear" w:color="auto" w:fill="D9D9D9"/>
          </w:tcPr>
          <w:p w14:paraId="1CD16173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4" w:type="pct"/>
            <w:shd w:val="clear" w:color="auto" w:fill="D9D9D9"/>
          </w:tcPr>
          <w:p w14:paraId="27943685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9150F" w14:paraId="4B0E1C9E" w14:textId="77777777" w:rsidTr="005653F6">
        <w:tc>
          <w:tcPr>
            <w:tcW w:w="505" w:type="pct"/>
          </w:tcPr>
          <w:p w14:paraId="1B04F3EF" w14:textId="5384189D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72" w:type="pct"/>
          </w:tcPr>
          <w:p w14:paraId="280ECCCD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683" w:type="pct"/>
          </w:tcPr>
          <w:p w14:paraId="5AD3980F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id_buyer</w:t>
            </w:r>
            <w:proofErr w:type="spellEnd"/>
          </w:p>
        </w:tc>
        <w:tc>
          <w:tcPr>
            <w:tcW w:w="952" w:type="pct"/>
          </w:tcPr>
          <w:p w14:paraId="027D4B26" w14:textId="77777777" w:rsidR="0019150F" w:rsidRDefault="0019150F" w:rsidP="005653F6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18)</w:t>
            </w:r>
          </w:p>
        </w:tc>
        <w:tc>
          <w:tcPr>
            <w:tcW w:w="505" w:type="pct"/>
          </w:tcPr>
          <w:p w14:paraId="1BB8A029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14E516F2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33AE086C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3685EE27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17F2658C" w14:textId="77777777" w:rsidTr="005653F6">
        <w:tc>
          <w:tcPr>
            <w:tcW w:w="505" w:type="pct"/>
          </w:tcPr>
          <w:p w14:paraId="776CBA0E" w14:textId="02A288F9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72" w:type="pct"/>
          </w:tcPr>
          <w:p w14:paraId="212A9111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83" w:type="pct"/>
          </w:tcPr>
          <w:p w14:paraId="790BF4E4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5ABEC61D" w14:textId="77777777" w:rsidR="0019150F" w:rsidRDefault="0019150F" w:rsidP="005653F6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30</w:t>
            </w:r>
            <w:r>
              <w:t>)</w:t>
            </w:r>
          </w:p>
        </w:tc>
        <w:tc>
          <w:tcPr>
            <w:tcW w:w="505" w:type="pct"/>
          </w:tcPr>
          <w:p w14:paraId="63C326F7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50BAC92A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28C43EA1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0BA36F52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50DABCE5" w14:textId="77777777" w:rsidTr="005653F6">
        <w:tc>
          <w:tcPr>
            <w:tcW w:w="505" w:type="pct"/>
          </w:tcPr>
          <w:p w14:paraId="492E6DA5" w14:textId="410ED3EB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72" w:type="pct"/>
          </w:tcPr>
          <w:p w14:paraId="15313F37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83" w:type="pct"/>
          </w:tcPr>
          <w:p w14:paraId="1D52E684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id_seller</w:t>
            </w:r>
            <w:proofErr w:type="spellEnd"/>
          </w:p>
        </w:tc>
        <w:tc>
          <w:tcPr>
            <w:tcW w:w="952" w:type="pct"/>
          </w:tcPr>
          <w:p w14:paraId="10621F03" w14:textId="77777777" w:rsidR="0019150F" w:rsidRDefault="0019150F" w:rsidP="005653F6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505" w:type="pct"/>
          </w:tcPr>
          <w:p w14:paraId="1F4C6D64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520D4AC0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62F99525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1BDB8DC7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16C0FDA7" w14:textId="77777777" w:rsidTr="005653F6">
        <w:tc>
          <w:tcPr>
            <w:tcW w:w="505" w:type="pct"/>
          </w:tcPr>
          <w:p w14:paraId="728D8078" w14:textId="20F8D523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72" w:type="pct"/>
          </w:tcPr>
          <w:p w14:paraId="39866F49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83" w:type="pct"/>
          </w:tcPr>
          <w:p w14:paraId="75680860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sum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3316484E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505" w:type="pct"/>
          </w:tcPr>
          <w:p w14:paraId="78E0B4D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5F87B55D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74458F6B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2B9BE586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4083A9BB" w14:textId="77777777" w:rsidTr="005653F6">
        <w:tc>
          <w:tcPr>
            <w:tcW w:w="505" w:type="pct"/>
          </w:tcPr>
          <w:p w14:paraId="04CFBD73" w14:textId="1C213D84" w:rsidR="0019150F" w:rsidRDefault="0019150F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72" w:type="pct"/>
          </w:tcPr>
          <w:p w14:paraId="30A386B9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83" w:type="pct"/>
          </w:tcPr>
          <w:p w14:paraId="0C74258D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price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5ED14A7E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</w:t>
            </w:r>
          </w:p>
        </w:tc>
        <w:tc>
          <w:tcPr>
            <w:tcW w:w="505" w:type="pct"/>
          </w:tcPr>
          <w:p w14:paraId="1E23AD6D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59C0E66B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58547D12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3C4F1273" w14:textId="77777777" w:rsidR="0019150F" w:rsidRDefault="0019150F" w:rsidP="005653F6">
            <w:pPr>
              <w:pStyle w:val="a7"/>
              <w:ind w:firstLineChars="0" w:firstLine="0"/>
            </w:pPr>
          </w:p>
        </w:tc>
      </w:tr>
    </w:tbl>
    <w:p w14:paraId="1613509D" w14:textId="77777777" w:rsidR="0019150F" w:rsidRPr="001E3727" w:rsidRDefault="0019150F" w:rsidP="0019150F">
      <w:pPr>
        <w:jc w:val="center"/>
      </w:pPr>
      <w:r>
        <w:rPr>
          <w:rFonts w:hint="eastAsia"/>
        </w:rPr>
        <w:t>执行脚本（</w:t>
      </w:r>
      <w:r>
        <w:t>PostgreSQL</w:t>
      </w:r>
      <w:r>
        <w:rPr>
          <w:rFonts w:hint="eastAsia"/>
        </w:rPr>
        <w:t>，</w:t>
      </w:r>
      <w:r>
        <w:t>u_2_4_2_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9150F" w:rsidRPr="00974E3A" w14:paraId="1A43C8C4" w14:textId="77777777" w:rsidTr="005653F6">
        <w:tc>
          <w:tcPr>
            <w:tcW w:w="5000" w:type="pct"/>
            <w:shd w:val="clear" w:color="auto" w:fill="auto"/>
          </w:tcPr>
          <w:p w14:paraId="7E085D2A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创建表：购物车信息</w:t>
            </w:r>
          </w:p>
          <w:p w14:paraId="21EB1510" w14:textId="77777777" w:rsidR="0019150F" w:rsidRDefault="0019150F" w:rsidP="005653F6">
            <w:pPr>
              <w:pStyle w:val="a7"/>
              <w:ind w:firstLineChars="0" w:firstLine="0"/>
            </w:pPr>
            <w:r>
              <w:t>create table u_2_4_2_</w:t>
            </w:r>
            <w:proofErr w:type="gramStart"/>
            <w:r>
              <w:t>3.shoppingcart</w:t>
            </w:r>
            <w:proofErr w:type="gramEnd"/>
            <w:r>
              <w:t>_mes</w:t>
            </w:r>
          </w:p>
          <w:p w14:paraId="5293C394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(</w:t>
            </w:r>
          </w:p>
          <w:p w14:paraId="09C2EA86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15ABBD6C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30) not null ,</w:t>
            </w:r>
          </w:p>
          <w:p w14:paraId="788E882F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0F0B7CDF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46C22BFC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221E4C7F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7F6977D4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)</w:t>
            </w:r>
          </w:p>
          <w:p w14:paraId="0C26FC1A" w14:textId="77777777" w:rsidR="0019150F" w:rsidRDefault="0019150F" w:rsidP="005653F6">
            <w:pPr>
              <w:pStyle w:val="a7"/>
              <w:ind w:firstLineChars="0" w:firstLine="0"/>
            </w:pPr>
            <w:r>
              <w:t>;</w:t>
            </w:r>
          </w:p>
          <w:p w14:paraId="4EA21D21" w14:textId="77777777" w:rsidR="0019150F" w:rsidRDefault="0019150F" w:rsidP="005653F6">
            <w:pPr>
              <w:pStyle w:val="a7"/>
              <w:ind w:firstLineChars="0" w:firstLine="0"/>
            </w:pPr>
            <w:r>
              <w:t>comment on ta</w:t>
            </w:r>
            <w:r>
              <w:rPr>
                <w:rFonts w:hint="eastAsia"/>
              </w:rPr>
              <w:t>ble u_2_4_2_3.shoppingcart_mes is '</w:t>
            </w: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  <w:r>
              <w:rPr>
                <w:rFonts w:hint="eastAsia"/>
              </w:rPr>
              <w:t>';</w:t>
            </w:r>
          </w:p>
          <w:p w14:paraId="3C4450DB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u_2_4_2_3.shoppingcart_mes.id_buyer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23DEC18B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u_2_4_2_3.shoppingcart_mes.name_book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33B3BF1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u_2_4_2_3.shoppingcart_mes.id_seller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11B7E8FF" w14:textId="77777777" w:rsidR="0019150F" w:rsidRDefault="0019150F" w:rsidP="005653F6">
            <w:pPr>
              <w:pStyle w:val="a7"/>
              <w:ind w:firstLineChars="0" w:firstLine="0"/>
            </w:pPr>
            <w:r>
              <w:t>comment on colum</w:t>
            </w:r>
            <w:r>
              <w:rPr>
                <w:rFonts w:hint="eastAsia"/>
              </w:rPr>
              <w:t>n u_2_4_2_3.shoppingcart_mes.sum_book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57724538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u_2_4_2_3.shoppingcart_mes.price_book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55D6533A" w14:textId="77777777" w:rsidR="0019150F" w:rsidRPr="00974E3A" w:rsidRDefault="0019150F" w:rsidP="005653F6">
            <w:pPr>
              <w:pStyle w:val="a7"/>
              <w:ind w:firstLineChars="0" w:firstLine="0"/>
            </w:pPr>
          </w:p>
        </w:tc>
      </w:tr>
    </w:tbl>
    <w:p w14:paraId="29B3579F" w14:textId="3579C1DF" w:rsidR="009C6737" w:rsidRDefault="0019150F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t>图书</w:t>
      </w:r>
      <w:r w:rsidR="009C6737">
        <w:rPr>
          <w:rFonts w:hint="eastAsia"/>
        </w:rPr>
        <w:t>信息</w:t>
      </w:r>
    </w:p>
    <w:p w14:paraId="4C622459" w14:textId="21AE4875" w:rsidR="0019150F" w:rsidRPr="005020D0" w:rsidRDefault="0019150F" w:rsidP="001915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2.2.4.3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booinfo_</w:t>
      </w:r>
      <w:r>
        <w:t>mes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name</w:t>
      </w:r>
      <w:r>
        <w:t>_b</w:t>
      </w:r>
      <w:r>
        <w:rPr>
          <w:rFonts w:hint="eastAsia"/>
        </w:rPr>
        <w:t>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8"/>
        <w:gridCol w:w="1436"/>
        <w:gridCol w:w="1459"/>
        <w:gridCol w:w="2034"/>
        <w:gridCol w:w="1079"/>
        <w:gridCol w:w="1438"/>
        <w:gridCol w:w="1081"/>
        <w:gridCol w:w="1077"/>
      </w:tblGrid>
      <w:tr w:rsidR="0019150F" w14:paraId="0BF745EC" w14:textId="77777777" w:rsidTr="005653F6">
        <w:tc>
          <w:tcPr>
            <w:tcW w:w="505" w:type="pct"/>
            <w:shd w:val="clear" w:color="auto" w:fill="D9D9D9"/>
          </w:tcPr>
          <w:p w14:paraId="6C1948BD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2" w:type="pct"/>
            <w:shd w:val="clear" w:color="auto" w:fill="D9D9D9"/>
          </w:tcPr>
          <w:p w14:paraId="210875C5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3" w:type="pct"/>
            <w:shd w:val="clear" w:color="auto" w:fill="D9D9D9"/>
          </w:tcPr>
          <w:p w14:paraId="5C9ACAD3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2" w:type="pct"/>
            <w:shd w:val="clear" w:color="auto" w:fill="D9D9D9"/>
          </w:tcPr>
          <w:p w14:paraId="3963ECB3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5" w:type="pct"/>
            <w:shd w:val="clear" w:color="auto" w:fill="D9D9D9"/>
          </w:tcPr>
          <w:p w14:paraId="497C6605" w14:textId="77777777" w:rsidR="0019150F" w:rsidRDefault="0019150F" w:rsidP="005653F6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3" w:type="pct"/>
            <w:shd w:val="clear" w:color="auto" w:fill="D9D9D9"/>
          </w:tcPr>
          <w:p w14:paraId="4462A33C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6" w:type="pct"/>
            <w:shd w:val="clear" w:color="auto" w:fill="D9D9D9"/>
          </w:tcPr>
          <w:p w14:paraId="171D1156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4" w:type="pct"/>
            <w:shd w:val="clear" w:color="auto" w:fill="D9D9D9"/>
          </w:tcPr>
          <w:p w14:paraId="512ED03B" w14:textId="77777777" w:rsidR="0019150F" w:rsidRDefault="0019150F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9150F" w14:paraId="5C584954" w14:textId="77777777" w:rsidTr="005653F6">
        <w:tc>
          <w:tcPr>
            <w:tcW w:w="505" w:type="pct"/>
          </w:tcPr>
          <w:p w14:paraId="28422416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lastRenderedPageBreak/>
              <w:t>1</w:t>
            </w:r>
          </w:p>
        </w:tc>
        <w:tc>
          <w:tcPr>
            <w:tcW w:w="672" w:type="pct"/>
          </w:tcPr>
          <w:p w14:paraId="0C6F200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83" w:type="pct"/>
          </w:tcPr>
          <w:p w14:paraId="1E2D9E8B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n</w:t>
            </w:r>
            <w:r>
              <w:rPr>
                <w:rFonts w:hint="eastAsia"/>
              </w:rPr>
              <w:t>ame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5727EBB9" w14:textId="77777777" w:rsidR="0019150F" w:rsidRDefault="0019150F" w:rsidP="005653F6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30</w:t>
            </w:r>
            <w:r>
              <w:t>)</w:t>
            </w:r>
          </w:p>
        </w:tc>
        <w:tc>
          <w:tcPr>
            <w:tcW w:w="505" w:type="pct"/>
          </w:tcPr>
          <w:p w14:paraId="318AFF03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3C65D1A9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29290362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257388EA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6F783041" w14:textId="77777777" w:rsidTr="005653F6">
        <w:tc>
          <w:tcPr>
            <w:tcW w:w="505" w:type="pct"/>
          </w:tcPr>
          <w:p w14:paraId="420210EE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72" w:type="pct"/>
          </w:tcPr>
          <w:p w14:paraId="64504623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83" w:type="pct"/>
          </w:tcPr>
          <w:p w14:paraId="769F9816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t>id_seller</w:t>
            </w:r>
            <w:proofErr w:type="spellEnd"/>
          </w:p>
        </w:tc>
        <w:tc>
          <w:tcPr>
            <w:tcW w:w="952" w:type="pct"/>
          </w:tcPr>
          <w:p w14:paraId="639A68FE" w14:textId="77777777" w:rsidR="0019150F" w:rsidRDefault="0019150F" w:rsidP="005653F6">
            <w:pPr>
              <w:pStyle w:val="a7"/>
              <w:ind w:firstLineChars="0" w:firstLine="0"/>
            </w:pPr>
            <w:r>
              <w:t>char (18)</w:t>
            </w:r>
          </w:p>
        </w:tc>
        <w:tc>
          <w:tcPr>
            <w:tcW w:w="505" w:type="pct"/>
          </w:tcPr>
          <w:p w14:paraId="35BAD2C8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5B351BD2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1F7926FA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05D8F694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030B40BE" w14:textId="77777777" w:rsidTr="005653F6">
        <w:tc>
          <w:tcPr>
            <w:tcW w:w="505" w:type="pct"/>
          </w:tcPr>
          <w:p w14:paraId="70E0190F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672" w:type="pct"/>
          </w:tcPr>
          <w:p w14:paraId="602E4092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图书库存</w:t>
            </w:r>
          </w:p>
        </w:tc>
        <w:tc>
          <w:tcPr>
            <w:tcW w:w="683" w:type="pct"/>
          </w:tcPr>
          <w:p w14:paraId="696FFF12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inv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0899542C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505" w:type="pct"/>
          </w:tcPr>
          <w:p w14:paraId="7D3ECE68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6D817559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1A7FC40E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32911624" w14:textId="77777777" w:rsidR="0019150F" w:rsidRDefault="0019150F" w:rsidP="005653F6">
            <w:pPr>
              <w:pStyle w:val="a7"/>
              <w:ind w:firstLineChars="0" w:firstLine="0"/>
            </w:pPr>
          </w:p>
        </w:tc>
      </w:tr>
      <w:tr w:rsidR="0019150F" w14:paraId="36D186D4" w14:textId="77777777" w:rsidTr="005653F6">
        <w:tc>
          <w:tcPr>
            <w:tcW w:w="505" w:type="pct"/>
          </w:tcPr>
          <w:p w14:paraId="61BF6E72" w14:textId="77777777" w:rsidR="0019150F" w:rsidRDefault="0019150F" w:rsidP="005653F6">
            <w:pPr>
              <w:pStyle w:val="a7"/>
              <w:ind w:left="420" w:firstLineChars="0" w:firstLine="0"/>
            </w:pPr>
            <w:r>
              <w:rPr>
                <w:rFonts w:hint="eastAsia"/>
              </w:rPr>
              <w:t>4</w:t>
            </w:r>
          </w:p>
        </w:tc>
        <w:tc>
          <w:tcPr>
            <w:tcW w:w="672" w:type="pct"/>
          </w:tcPr>
          <w:p w14:paraId="07FCF8D1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83" w:type="pct"/>
          </w:tcPr>
          <w:p w14:paraId="0EE2158A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price</w:t>
            </w:r>
            <w:r>
              <w:t>_book</w:t>
            </w:r>
            <w:proofErr w:type="spellEnd"/>
          </w:p>
        </w:tc>
        <w:tc>
          <w:tcPr>
            <w:tcW w:w="952" w:type="pct"/>
          </w:tcPr>
          <w:p w14:paraId="1260F7AC" w14:textId="77777777" w:rsidR="0019150F" w:rsidRDefault="0019150F" w:rsidP="005653F6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</w:t>
            </w:r>
          </w:p>
        </w:tc>
        <w:tc>
          <w:tcPr>
            <w:tcW w:w="505" w:type="pct"/>
          </w:tcPr>
          <w:p w14:paraId="2D0A3F3A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673" w:type="pct"/>
          </w:tcPr>
          <w:p w14:paraId="7D286151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6" w:type="pct"/>
          </w:tcPr>
          <w:p w14:paraId="112A6B0C" w14:textId="77777777" w:rsidR="0019150F" w:rsidRDefault="0019150F" w:rsidP="005653F6">
            <w:pPr>
              <w:pStyle w:val="a7"/>
              <w:ind w:firstLineChars="0" w:firstLine="0"/>
            </w:pPr>
          </w:p>
        </w:tc>
        <w:tc>
          <w:tcPr>
            <w:tcW w:w="504" w:type="pct"/>
          </w:tcPr>
          <w:p w14:paraId="23596056" w14:textId="77777777" w:rsidR="0019150F" w:rsidRDefault="0019150F" w:rsidP="005653F6">
            <w:pPr>
              <w:pStyle w:val="a7"/>
              <w:ind w:firstLineChars="0" w:firstLine="0"/>
            </w:pPr>
          </w:p>
        </w:tc>
      </w:tr>
    </w:tbl>
    <w:p w14:paraId="1F2E46B6" w14:textId="77777777" w:rsidR="0019150F" w:rsidRPr="001E3727" w:rsidRDefault="0019150F" w:rsidP="0019150F">
      <w:pPr>
        <w:jc w:val="center"/>
      </w:pPr>
      <w:r>
        <w:rPr>
          <w:rFonts w:hint="eastAsia"/>
        </w:rPr>
        <w:t>执行脚本（</w:t>
      </w:r>
      <w:r>
        <w:t>PostgreSQL</w:t>
      </w:r>
      <w:r>
        <w:rPr>
          <w:rFonts w:hint="eastAsia"/>
        </w:rPr>
        <w:t>，</w:t>
      </w:r>
      <w:r>
        <w:t>u_2_4_2_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9150F" w:rsidRPr="00974E3A" w14:paraId="58BC5DA7" w14:textId="77777777" w:rsidTr="005653F6">
        <w:tc>
          <w:tcPr>
            <w:tcW w:w="5000" w:type="pct"/>
            <w:shd w:val="clear" w:color="auto" w:fill="auto"/>
          </w:tcPr>
          <w:p w14:paraId="053BE34F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创建表：图书信息</w:t>
            </w:r>
          </w:p>
          <w:p w14:paraId="4843BF71" w14:textId="77777777" w:rsidR="0019150F" w:rsidRDefault="0019150F" w:rsidP="005653F6">
            <w:pPr>
              <w:pStyle w:val="a7"/>
              <w:ind w:firstLineChars="0" w:firstLine="0"/>
            </w:pPr>
            <w:r>
              <w:t>create table u_2_4_2_</w:t>
            </w:r>
            <w:proofErr w:type="gramStart"/>
            <w:r>
              <w:t>3.booinfo</w:t>
            </w:r>
            <w:proofErr w:type="gramEnd"/>
            <w:r>
              <w:t>_mes</w:t>
            </w:r>
          </w:p>
          <w:p w14:paraId="21384EC6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(</w:t>
            </w:r>
          </w:p>
          <w:p w14:paraId="1C5D88D8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30) not null ,</w:t>
            </w:r>
          </w:p>
          <w:p w14:paraId="77B71605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char (18) not </w:t>
            </w:r>
            <w:proofErr w:type="gramStart"/>
            <w:r>
              <w:t>null ,</w:t>
            </w:r>
            <w:proofErr w:type="gramEnd"/>
          </w:p>
          <w:p w14:paraId="0D037D92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inv_book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26E5202B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607B4307" w14:textId="77777777" w:rsidR="0019150F" w:rsidRDefault="0019150F" w:rsidP="005653F6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name_book</w:t>
            </w:r>
            <w:proofErr w:type="spellEnd"/>
            <w:r>
              <w:t>)</w:t>
            </w:r>
          </w:p>
          <w:p w14:paraId="42A68F6E" w14:textId="77777777" w:rsidR="0019150F" w:rsidRDefault="0019150F" w:rsidP="005653F6">
            <w:pPr>
              <w:pStyle w:val="a7"/>
              <w:ind w:firstLineChars="0" w:firstLine="0"/>
            </w:pPr>
            <w:r>
              <w:t xml:space="preserve">  )</w:t>
            </w:r>
          </w:p>
          <w:p w14:paraId="4D716AA5" w14:textId="77777777" w:rsidR="0019150F" w:rsidRDefault="0019150F" w:rsidP="005653F6">
            <w:pPr>
              <w:pStyle w:val="a7"/>
              <w:ind w:firstLineChars="0" w:firstLine="0"/>
            </w:pPr>
            <w:r>
              <w:t>;</w:t>
            </w:r>
          </w:p>
          <w:p w14:paraId="20940477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u_2_4_2_3.booinfo_mes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</w:t>
            </w:r>
            <w:r>
              <w:t>;</w:t>
            </w:r>
          </w:p>
          <w:p w14:paraId="57663D39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u_2_4_2_3.booinfo_mes.name_book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3D6F95A0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u_2_4_2_3.booinfo_mes.id_seller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3636E847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u_2_4_2_3.booinfo_mes.inv_book is '</w:t>
            </w:r>
            <w:r>
              <w:rPr>
                <w:rFonts w:hint="eastAsia"/>
              </w:rPr>
              <w:t>图书库存</w:t>
            </w:r>
            <w:r>
              <w:rPr>
                <w:rFonts w:hint="eastAsia"/>
              </w:rPr>
              <w:t>';</w:t>
            </w:r>
          </w:p>
          <w:p w14:paraId="1DD9D4FB" w14:textId="77777777" w:rsidR="0019150F" w:rsidRDefault="0019150F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u_2_4_2_3.booinfo_mes.price_book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5CD0FE65" w14:textId="7379AC74" w:rsidR="0019150F" w:rsidRPr="00974E3A" w:rsidRDefault="0019150F" w:rsidP="005653F6">
            <w:pPr>
              <w:pStyle w:val="a7"/>
              <w:ind w:firstLineChars="0" w:firstLine="0"/>
            </w:pPr>
          </w:p>
        </w:tc>
      </w:tr>
    </w:tbl>
    <w:p w14:paraId="3F6C2B37" w14:textId="2B2C26FA" w:rsidR="00A53994" w:rsidRDefault="00CB4417" w:rsidP="00A53994">
      <w:pPr>
        <w:pStyle w:val="2"/>
      </w:pPr>
      <w:bookmarkStart w:id="62" w:name="_Toc24927027"/>
      <w:r>
        <w:rPr>
          <w:rFonts w:hint="eastAsia"/>
        </w:rPr>
        <w:lastRenderedPageBreak/>
        <w:t>卖家业务</w:t>
      </w:r>
      <w:bookmarkEnd w:id="62"/>
    </w:p>
    <w:p w14:paraId="33C2B985" w14:textId="77777777" w:rsidR="00A53994" w:rsidRDefault="00A53994" w:rsidP="00A53994">
      <w:pPr>
        <w:pStyle w:val="3"/>
      </w:pPr>
      <w:bookmarkStart w:id="63" w:name="_Toc24927028"/>
      <w:r>
        <w:rPr>
          <w:rFonts w:hint="eastAsia"/>
        </w:rPr>
        <w:t>程序流程图</w:t>
      </w:r>
      <w:bookmarkEnd w:id="63"/>
    </w:p>
    <w:p w14:paraId="3D4405D2" w14:textId="7FF9886C" w:rsidR="00A53994" w:rsidRDefault="00551C9E" w:rsidP="00263B95">
      <w:pPr>
        <w:pStyle w:val="4"/>
        <w:rPr>
          <w:color w:val="000000"/>
          <w:szCs w:val="21"/>
        </w:rPr>
      </w:pPr>
      <w:bookmarkStart w:id="64" w:name="_Toc24927029"/>
      <w:r>
        <w:rPr>
          <w:rFonts w:hint="eastAsia"/>
          <w:color w:val="000000"/>
          <w:szCs w:val="21"/>
        </w:rPr>
        <w:t>查看库存</w:t>
      </w:r>
      <w:bookmarkEnd w:id="64"/>
    </w:p>
    <w:p w14:paraId="047DBA9A" w14:textId="7E9AF1D1" w:rsidR="00640668" w:rsidRPr="00640668" w:rsidRDefault="00067238" w:rsidP="006026E1">
      <w:pPr>
        <w:ind w:firstLineChars="500" w:firstLine="1050"/>
      </w:pPr>
      <w:r>
        <w:rPr>
          <w:noProof/>
        </w:rPr>
        <mc:AlternateContent>
          <mc:Choice Requires="wpc">
            <w:drawing>
              <wp:inline distT="0" distB="0" distL="0" distR="0" wp14:anchorId="193BDF0E" wp14:editId="28E8E6F1">
                <wp:extent cx="5547995" cy="6991350"/>
                <wp:effectExtent l="0" t="0" r="14605" b="19050"/>
                <wp:docPr id="332" name="画布 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07" name="矩形: 圆角 135"/>
                        <wps:cNvSpPr/>
                        <wps:spPr>
                          <a:xfrm>
                            <a:off x="2215222" y="87895"/>
                            <a:ext cx="798830" cy="337820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5EE7EA6" w14:textId="77777777" w:rsidR="00CC4CCF" w:rsidRDefault="00CC4CCF" w:rsidP="00067238">
                              <w:pPr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08" name="矩形: 圆角 137"/>
                        <wps:cNvSpPr/>
                        <wps:spPr>
                          <a:xfrm>
                            <a:off x="2196172" y="6496050"/>
                            <a:ext cx="871220" cy="41719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97D92E1" w14:textId="77777777" w:rsidR="00CC4CCF" w:rsidRDefault="00CC4CCF" w:rsidP="00067238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  <w:color w:val="000000"/>
                                  <w:kern w:val="2"/>
                                  <w:sz w:val="21"/>
                                  <w:szCs w:val="21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09" name="直接箭头连接符 138"/>
                        <wps:cNvCnPr/>
                        <wps:spPr>
                          <a:xfrm>
                            <a:off x="2606382" y="433873"/>
                            <a:ext cx="1" cy="239227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10" name="矩形 139"/>
                        <wps:cNvSpPr/>
                        <wps:spPr>
                          <a:xfrm>
                            <a:off x="2074887" y="673100"/>
                            <a:ext cx="1062355" cy="36385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1787CC8" w14:textId="77777777" w:rsidR="00CC4CCF" w:rsidRDefault="00CC4CCF" w:rsidP="00067238">
                              <w:pPr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输入图书号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12" name="直接箭头连接符 142"/>
                        <wps:cNvCnPr>
                          <a:stCxn id="322" idx="2"/>
                          <a:endCxn id="320" idx="0"/>
                        </wps:cNvCnPr>
                        <wps:spPr>
                          <a:xfrm>
                            <a:off x="2620352" y="3713480"/>
                            <a:ext cx="953" cy="26289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13" name="直接箭头连接符 143"/>
                        <wps:cNvCnPr>
                          <a:stCxn id="6" idx="2"/>
                          <a:endCxn id="314" idx="0"/>
                        </wps:cNvCnPr>
                        <wps:spPr>
                          <a:xfrm flipH="1">
                            <a:off x="2615272" y="1649730"/>
                            <a:ext cx="1905" cy="39370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14" name="菱形 77"/>
                        <wps:cNvSpPr/>
                        <wps:spPr>
                          <a:xfrm>
                            <a:off x="1587207" y="2043430"/>
                            <a:ext cx="2055495" cy="950595"/>
                          </a:xfrm>
                          <a:prstGeom prst="diamond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657E396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图书是否存在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15" name="直接箭头连接符 78"/>
                        <wps:cNvCnPr/>
                        <wps:spPr>
                          <a:xfrm>
                            <a:off x="2606065" y="1034150"/>
                            <a:ext cx="0" cy="225253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16" name="直接箭头连接符 163"/>
                        <wps:cNvCnPr>
                          <a:stCxn id="314" idx="3"/>
                        </wps:cNvCnPr>
                        <wps:spPr>
                          <a:xfrm flipH="1" flipV="1">
                            <a:off x="2616542" y="506730"/>
                            <a:ext cx="1026160" cy="2012315"/>
                          </a:xfrm>
                          <a:prstGeom prst="bentConnector4">
                            <a:avLst>
                              <a:gd name="adj1" fmla="val -64480"/>
                              <a:gd name="adj2" fmla="val 100157"/>
                            </a:avLst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17" name="文本框 82"/>
                        <wps:cNvSpPr txBox="1"/>
                        <wps:spPr>
                          <a:xfrm>
                            <a:off x="2060917" y="2945765"/>
                            <a:ext cx="299720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24C2F704" w14:textId="77777777" w:rsidR="00CC4CCF" w:rsidRDefault="00CC4CCF" w:rsidP="00067238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18" name="文本框 83"/>
                        <wps:cNvSpPr txBox="1"/>
                        <wps:spPr>
                          <a:xfrm>
                            <a:off x="3856697" y="2150110"/>
                            <a:ext cx="299720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668B224D" w14:textId="77777777" w:rsidR="00CC4CCF" w:rsidRDefault="00CC4CCF" w:rsidP="00067238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20" name="矩形 42"/>
                        <wps:cNvSpPr/>
                        <wps:spPr>
                          <a:xfrm>
                            <a:off x="1972017" y="3976370"/>
                            <a:ext cx="1298575" cy="48069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2AFD99D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选择查看图书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21" name="直接箭头连接符 44"/>
                        <wps:cNvCnPr>
                          <a:stCxn id="320" idx="2"/>
                          <a:endCxn id="233" idx="0"/>
                        </wps:cNvCnPr>
                        <wps:spPr>
                          <a:xfrm>
                            <a:off x="2621305" y="4457065"/>
                            <a:ext cx="3492" cy="21873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22" name="矩形 21"/>
                        <wps:cNvSpPr/>
                        <wps:spPr>
                          <a:xfrm>
                            <a:off x="1982812" y="3312795"/>
                            <a:ext cx="1275080" cy="40068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F3C1641" w14:textId="77777777" w:rsidR="00CC4CCF" w:rsidRDefault="00CC4CCF" w:rsidP="00067238">
                              <w:pPr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显示查询库存结果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23" name="直接箭头连接符 143"/>
                        <wps:cNvCnPr>
                          <a:stCxn id="314" idx="2"/>
                          <a:endCxn id="322" idx="0"/>
                        </wps:cNvCnPr>
                        <wps:spPr>
                          <a:xfrm>
                            <a:off x="2615272" y="2994025"/>
                            <a:ext cx="5080" cy="3187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24" name="矩形 42"/>
                        <wps:cNvSpPr/>
                        <wps:spPr>
                          <a:xfrm>
                            <a:off x="1955507" y="5696245"/>
                            <a:ext cx="1329690" cy="48069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F2E9AA0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显示图书库存信息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25" name="直接箭头连接符 44"/>
                        <wps:cNvCnPr>
                          <a:stCxn id="233" idx="2"/>
                          <a:endCxn id="324" idx="0"/>
                        </wps:cNvCnPr>
                        <wps:spPr>
                          <a:xfrm flipH="1">
                            <a:off x="2620352" y="5457825"/>
                            <a:ext cx="4445" cy="23842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6" name="矩形 21"/>
                        <wps:cNvSpPr/>
                        <wps:spPr>
                          <a:xfrm>
                            <a:off x="2042502" y="1249045"/>
                            <a:ext cx="1149350" cy="40068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9EEC2E5" w14:textId="77777777" w:rsidR="00CC4CCF" w:rsidRDefault="00CC4CCF" w:rsidP="00067238">
                              <w:pPr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查询图书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33" name="菱形 233"/>
                        <wps:cNvSpPr/>
                        <wps:spPr>
                          <a:xfrm>
                            <a:off x="1597367" y="4675800"/>
                            <a:ext cx="2054860" cy="782025"/>
                          </a:xfrm>
                          <a:prstGeom prst="diamond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7B78BB4" w14:textId="77777777" w:rsidR="00CC4CCF" w:rsidRDefault="00CC4CCF" w:rsidP="00067238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是否查看详情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40" name="文本框 82"/>
                        <wps:cNvSpPr txBox="1"/>
                        <wps:spPr>
                          <a:xfrm>
                            <a:off x="2060917" y="5390175"/>
                            <a:ext cx="299720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69DC391C" w14:textId="77777777" w:rsidR="00CC4CCF" w:rsidRDefault="00CC4CCF" w:rsidP="00067238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68" name="直接箭头连接符 163"/>
                        <wps:cNvCnPr>
                          <a:stCxn id="233" idx="3"/>
                        </wps:cNvCnPr>
                        <wps:spPr>
                          <a:xfrm flipH="1">
                            <a:off x="2628900" y="5066813"/>
                            <a:ext cx="1023327" cy="1286362"/>
                          </a:xfrm>
                          <a:prstGeom prst="bentConnector4">
                            <a:avLst>
                              <a:gd name="adj1" fmla="val -129380"/>
                              <a:gd name="adj2" fmla="val 100000"/>
                            </a:avLst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69" name="直接箭头连接符 269"/>
                        <wps:cNvCnPr>
                          <a:stCxn id="324" idx="2"/>
                          <a:endCxn id="308" idx="0"/>
                        </wps:cNvCnPr>
                        <wps:spPr>
                          <a:xfrm>
                            <a:off x="2620352" y="6176940"/>
                            <a:ext cx="11430" cy="31911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70" name="文本框 83"/>
                        <wps:cNvSpPr txBox="1"/>
                        <wps:spPr>
                          <a:xfrm>
                            <a:off x="3980475" y="5199675"/>
                            <a:ext cx="299720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354BE782" w14:textId="77777777" w:rsidR="00CC4CCF" w:rsidRDefault="00CC4CCF" w:rsidP="00067238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3BDF0E" id="画布 332" o:spid="_x0000_s1168" editas="canvas" style="width:436.85pt;height:550.5pt;mso-position-horizontal-relative:char;mso-position-vertical-relative:line" coordsize="55479,69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">
                <v:shape id="_x0000_s1169" type="#_x0000_t75" style="position:absolute;width:55479;height:69913;visibility:visible;mso-wrap-style:square" stroked="t" strokecolor="black [3213]">
                  <v:fill o:detectmouseclick="t"/>
                  <v:path o:connecttype="none"/>
                </v:shape>
                <v:roundrect id="矩形: 圆角 135" o:spid="_x0000_s1170" style="position:absolute;left:22152;top:878;width:7988;height:337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" filled="f" strokecolor="windowText" strokeweight="1pt">
                  <v:stroke joinstyle="miter"/>
                  <v:textbox>
                    <w:txbxContent>
                      <w:p w14:paraId="65EE7EA6" w14:textId="77777777" w:rsidR="00CC4CCF" w:rsidRDefault="00CC4CCF" w:rsidP="00067238">
                        <w:pPr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开始</w:t>
                        </w:r>
                      </w:p>
                    </w:txbxContent>
                  </v:textbox>
                </v:roundrect>
                <v:roundrect id="矩形: 圆角 137" o:spid="_x0000_s1171" style="position:absolute;left:21961;top:64960;width:8712;height:41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" filled="f" strokecolor="windowText" strokeweight="1pt">
                  <v:stroke joinstyle="miter"/>
                  <v:textbox>
                    <w:txbxContent>
                      <w:p w14:paraId="097D92E1" w14:textId="77777777" w:rsidR="00CC4CCF" w:rsidRDefault="00CC4CCF" w:rsidP="00067238">
                        <w:pPr>
                          <w:pStyle w:val="af1"/>
                          <w:spacing w:before="0" w:beforeAutospacing="0" w:after="0" w:afterAutospacing="0"/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ascii="Times New Roman" w:hint="eastAsia"/>
                            <w:color w:val="000000"/>
                            <w:kern w:val="2"/>
                            <w:sz w:val="21"/>
                            <w:szCs w:val="21"/>
                          </w:rPr>
                          <w:t>结束</w:t>
                        </w:r>
                      </w:p>
                    </w:txbxContent>
                  </v:textbox>
                </v:roundrect>
                <v:shape id="直接箭头连接符 138" o:spid="_x0000_s1172" type="#_x0000_t32" style="position:absolute;left:26063;top:4338;width:0;height:23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" strokecolor="windowText" strokeweight="1pt">
                  <v:stroke endarrow="block" joinstyle="miter"/>
                </v:shape>
                <v:rect id="矩形 139" o:spid="_x0000_s1173" style="position:absolute;left:20748;top:6731;width:10624;height:3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" filled="f" strokecolor="windowText" strokeweight="1pt">
                  <v:textbox>
                    <w:txbxContent>
                      <w:p w14:paraId="31787CC8" w14:textId="77777777" w:rsidR="00CC4CCF" w:rsidRDefault="00CC4CCF" w:rsidP="00067238">
                        <w:pPr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输入图书号</w:t>
                        </w:r>
                      </w:p>
                    </w:txbxContent>
                  </v:textbox>
                </v:rect>
                <v:shape id="直接箭头连接符 142" o:spid="_x0000_s1174" type="#_x0000_t32" style="position:absolute;left:26203;top:37134;width:10;height:2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" strokecolor="windowText" strokeweight="1pt">
                  <v:stroke endarrow="block" joinstyle="miter"/>
                </v:shape>
                <v:shape id="直接箭头连接符 143" o:spid="_x0000_s1175" type="#_x0000_t32" style="position:absolute;left:26152;top:16497;width:19;height:39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" strokecolor="windowText" strokeweight="1pt">
                  <v:stroke endarrow="block" joinstyle="miter"/>
                </v:shape>
                <v:shape id="菱形 77" o:spid="_x0000_s1176" type="#_x0000_t4" style="position:absolute;left:15872;top:20434;width:20555;height:9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" filled="f" strokecolor="windowText" strokeweight="1pt">
                  <v:textbox>
                    <w:txbxContent>
                      <w:p w14:paraId="7657E396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图书是否存在</w:t>
                        </w:r>
                      </w:p>
                    </w:txbxContent>
                  </v:textbox>
                </v:shape>
                <v:shape id="直接箭头连接符 78" o:spid="_x0000_s1177" type="#_x0000_t32" style="position:absolute;left:26060;top:10341;width:0;height:22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" strokecolor="windowText" strokeweight="1pt">
                  <v:stroke endarrow="block" joinstyle="miter"/>
                </v:shape>
                <v:shape id="直接箭头连接符 163" o:spid="_x0000_s1178" type="#_x0000_t35" style="position:absolute;left:26165;top:5067;width:10262;height:20123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" adj="-13928,21634" strokecolor="windowText" strokeweight="1pt">
                  <v:stroke endarrow="block"/>
                </v:shape>
                <v:shape id="文本框 82" o:spid="_x0000_s1179" type="#_x0000_t202" style="position:absolute;left:20609;top:29457;width:2997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" fillcolor="window" stroked="f" strokeweight=".5pt">
                  <v:textbox>
                    <w:txbxContent>
                      <w:p w14:paraId="24C2F704" w14:textId="77777777" w:rsidR="00CC4CCF" w:rsidRDefault="00CC4CCF" w:rsidP="00067238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83" o:spid="_x0000_s1180" type="#_x0000_t202" style="position:absolute;left:38566;top:21501;width:2998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" fillcolor="window" stroked="f" strokeweight=".5pt">
                  <v:textbox>
                    <w:txbxContent>
                      <w:p w14:paraId="668B224D" w14:textId="77777777" w:rsidR="00CC4CCF" w:rsidRDefault="00CC4CCF" w:rsidP="00067238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rect id="矩形 42" o:spid="_x0000_s1181" style="position:absolute;left:19720;top:39763;width:12985;height:4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" filled="f" strokecolor="windowText" strokeweight="1pt">
                  <v:textbox>
                    <w:txbxContent>
                      <w:p w14:paraId="02AFD99D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选择查看图书</w:t>
                        </w:r>
                      </w:p>
                    </w:txbxContent>
                  </v:textbox>
                </v:rect>
                <v:shape id="直接箭头连接符 44" o:spid="_x0000_s1182" type="#_x0000_t32" style="position:absolute;left:26213;top:44570;width:34;height:21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" strokecolor="windowText" strokeweight="1pt">
                  <v:stroke endarrow="block" joinstyle="miter"/>
                </v:shape>
                <v:rect id="矩形 21" o:spid="_x0000_s1183" style="position:absolute;left:19828;top:33127;width:12750;height:4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" filled="f" strokecolor="windowText" strokeweight="1pt">
                  <v:textbox>
                    <w:txbxContent>
                      <w:p w14:paraId="2F3C1641" w14:textId="77777777" w:rsidR="00CC4CCF" w:rsidRDefault="00CC4CCF" w:rsidP="00067238">
                        <w:pPr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显示查询库存结果</w:t>
                        </w:r>
                      </w:p>
                    </w:txbxContent>
                  </v:textbox>
                </v:rect>
                <v:shape id="直接箭头连接符 143" o:spid="_x0000_s1184" type="#_x0000_t32" style="position:absolute;left:26152;top:29940;width:51;height:31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" strokecolor="windowText" strokeweight="1pt">
                  <v:stroke endarrow="block" joinstyle="miter"/>
                </v:shape>
                <v:rect id="矩形 42" o:spid="_x0000_s1185" style="position:absolute;left:19555;top:56962;width:13296;height:4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" filled="f" strokecolor="windowText" strokeweight="1pt">
                  <v:textbox>
                    <w:txbxContent>
                      <w:p w14:paraId="2F2E9AA0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显示图书库存信息</w:t>
                        </w:r>
                      </w:p>
                    </w:txbxContent>
                  </v:textbox>
                </v:rect>
                <v:shape id="直接箭头连接符 44" o:spid="_x0000_s1186" type="#_x0000_t32" style="position:absolute;left:26203;top:54578;width:44;height:23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" strokecolor="windowText" strokeweight="1pt">
                  <v:stroke endarrow="block" joinstyle="miter"/>
                </v:shape>
                <v:rect id="矩形 21" o:spid="_x0000_s1187" style="position:absolute;left:20425;top:12490;width:11493;height:4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" filled="f" strokecolor="windowText" strokeweight="1pt">
                  <v:textbox>
                    <w:txbxContent>
                      <w:p w14:paraId="29EEC2E5" w14:textId="77777777" w:rsidR="00CC4CCF" w:rsidRDefault="00CC4CCF" w:rsidP="00067238">
                        <w:pPr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查询图书</w:t>
                        </w:r>
                      </w:p>
                    </w:txbxContent>
                  </v:textbox>
                </v:rect>
                <v:shape id="菱形 233" o:spid="_x0000_s1188" type="#_x0000_t4" style="position:absolute;left:15973;top:46758;width:20549;height: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" filled="f" strokecolor="windowText" strokeweight="1pt">
                  <v:textbox>
                    <w:txbxContent>
                      <w:p w14:paraId="47B78BB4" w14:textId="77777777" w:rsidR="00CC4CCF" w:rsidRDefault="00CC4CCF" w:rsidP="00067238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是否查看详情</w:t>
                        </w:r>
                      </w:p>
                    </w:txbxContent>
                  </v:textbox>
                </v:shape>
                <v:shape id="文本框 82" o:spid="_x0000_s1189" type="#_x0000_t202" style="position:absolute;left:20609;top:53901;width:2997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" fillcolor="window" stroked="f" strokeweight=".5pt">
                  <v:textbox>
                    <w:txbxContent>
                      <w:p w14:paraId="69DC391C" w14:textId="77777777" w:rsidR="00CC4CCF" w:rsidRDefault="00CC4CCF" w:rsidP="00067238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是</w:t>
                        </w:r>
                      </w:p>
                    </w:txbxContent>
                  </v:textbox>
                </v:shape>
                <v:shape id="直接箭头连接符 163" o:spid="_x0000_s1190" type="#_x0000_t35" style="position:absolute;left:26289;top:50668;width:10233;height:1286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" adj="-27946,21600" strokecolor="windowText" strokeweight="1pt">
                  <v:stroke endarrow="block"/>
                </v:shape>
                <v:shape id="直接箭头连接符 269" o:spid="_x0000_s1191" type="#_x0000_t32" style="position:absolute;left:26203;top:61769;width:114;height:31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" strokecolor="windowText" strokeweight="1pt">
                  <v:stroke endarrow="block" joinstyle="miter"/>
                </v:shape>
                <v:shape id="文本框 83" o:spid="_x0000_s1192" type="#_x0000_t202" style="position:absolute;left:39804;top:51996;width:2997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" fillcolor="window" stroked="f" strokeweight=".5pt">
                  <v:textbox>
                    <w:txbxContent>
                      <w:p w14:paraId="354BE782" w14:textId="77777777" w:rsidR="00CC4CCF" w:rsidRDefault="00CC4CCF" w:rsidP="00067238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2DD5DF" w14:textId="3C72D24A" w:rsidR="0042539D" w:rsidRDefault="00F81EB6" w:rsidP="0042539D">
      <w:pPr>
        <w:jc w:val="center"/>
      </w:pPr>
      <w:bookmarkStart w:id="65" w:name="_Hlk19793628"/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2.3.1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查看库存程序流程图</w:t>
      </w:r>
      <w:bookmarkEnd w:id="65"/>
    </w:p>
    <w:p w14:paraId="0BD82C66" w14:textId="0D3E15EE" w:rsidR="003A7DC9" w:rsidRDefault="00551C9E" w:rsidP="00263B95">
      <w:pPr>
        <w:pStyle w:val="4"/>
        <w:rPr>
          <w:color w:val="000000"/>
          <w:szCs w:val="21"/>
        </w:rPr>
      </w:pPr>
      <w:bookmarkStart w:id="66" w:name="_Toc24927030"/>
      <w:r>
        <w:rPr>
          <w:rFonts w:hint="eastAsia"/>
          <w:color w:val="000000"/>
          <w:szCs w:val="21"/>
        </w:rPr>
        <w:lastRenderedPageBreak/>
        <w:t>上架图书</w:t>
      </w:r>
      <w:bookmarkEnd w:id="66"/>
    </w:p>
    <w:p w14:paraId="21DBF2E0" w14:textId="267D0E0C" w:rsidR="00B55DA1" w:rsidRPr="00B55DA1" w:rsidRDefault="00067238" w:rsidP="006026E1">
      <w:pPr>
        <w:ind w:firstLineChars="400" w:firstLine="840"/>
      </w:pPr>
      <w:r>
        <w:rPr>
          <w:noProof/>
        </w:rPr>
        <mc:AlternateContent>
          <mc:Choice Requires="wpc">
            <w:drawing>
              <wp:inline distT="0" distB="0" distL="0" distR="0" wp14:anchorId="2690B921" wp14:editId="191AE781">
                <wp:extent cx="5817870" cy="8145145"/>
                <wp:effectExtent l="0" t="0" r="11430" b="27305"/>
                <wp:docPr id="363" name="画布 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46" name="矩形: 圆角 135"/>
                        <wps:cNvSpPr/>
                        <wps:spPr>
                          <a:xfrm>
                            <a:off x="1833244" y="71120"/>
                            <a:ext cx="798830" cy="337820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8676891" w14:textId="77777777" w:rsidR="00CC4CCF" w:rsidRDefault="00CC4CCF" w:rsidP="00067238">
                              <w:pPr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47" name="矩形: 圆角 137"/>
                        <wps:cNvSpPr/>
                        <wps:spPr>
                          <a:xfrm>
                            <a:off x="1819909" y="7609840"/>
                            <a:ext cx="871220" cy="41719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223551A" w14:textId="77777777" w:rsidR="00CC4CCF" w:rsidRDefault="00CC4CCF" w:rsidP="00067238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  <w:color w:val="000000"/>
                                  <w:kern w:val="2"/>
                                  <w:sz w:val="21"/>
                                  <w:szCs w:val="21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49" name="直接箭头连接符 138"/>
                        <wps:cNvCnPr>
                          <a:stCxn id="246" idx="2"/>
                          <a:endCxn id="250" idx="0"/>
                        </wps:cNvCnPr>
                        <wps:spPr>
                          <a:xfrm>
                            <a:off x="2232659" y="408940"/>
                            <a:ext cx="954" cy="219614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50" name="矩形 139"/>
                        <wps:cNvSpPr/>
                        <wps:spPr>
                          <a:xfrm>
                            <a:off x="1419225" y="628554"/>
                            <a:ext cx="1628775" cy="36385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084726D" w14:textId="77777777" w:rsidR="00CC4CCF" w:rsidRDefault="00CC4CCF" w:rsidP="00067238">
                              <w:pPr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系统</w:t>
                              </w: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查询上架图书数量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1" name="直接箭头连接符 142"/>
                        <wps:cNvCnPr/>
                        <wps:spPr>
                          <a:xfrm>
                            <a:off x="2256820" y="4148806"/>
                            <a:ext cx="0" cy="253711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52" name="直接箭头连接符 143"/>
                        <wps:cNvCnPr/>
                        <wps:spPr>
                          <a:xfrm>
                            <a:off x="2259840" y="5365487"/>
                            <a:ext cx="3811" cy="269534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53" name="菱形 77"/>
                        <wps:cNvSpPr/>
                        <wps:spPr>
                          <a:xfrm>
                            <a:off x="1221587" y="2134870"/>
                            <a:ext cx="2055495" cy="950595"/>
                          </a:xfrm>
                          <a:prstGeom prst="diamond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426B157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上架图书是否超过数量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4" name="直接箭头连接符 78"/>
                        <wps:cNvCnPr>
                          <a:stCxn id="250" idx="2"/>
                          <a:endCxn id="355" idx="0"/>
                        </wps:cNvCnPr>
                        <wps:spPr>
                          <a:xfrm>
                            <a:off x="2233613" y="992409"/>
                            <a:ext cx="8889" cy="352602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55" name="直接箭头连接符 163"/>
                        <wps:cNvCnPr/>
                        <wps:spPr>
                          <a:xfrm>
                            <a:off x="3273425" y="2610485"/>
                            <a:ext cx="1527175" cy="3613150"/>
                          </a:xfrm>
                          <a:prstGeom prst="bentConnector2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11" name="文本框 82"/>
                        <wps:cNvSpPr txBox="1"/>
                        <wps:spPr>
                          <a:xfrm>
                            <a:off x="3458210" y="2252345"/>
                            <a:ext cx="299720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7B6E2640" w14:textId="77777777" w:rsidR="00CC4CCF" w:rsidRDefault="00CC4CCF" w:rsidP="00067238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33" name="文本框 83"/>
                        <wps:cNvSpPr txBox="1"/>
                        <wps:spPr>
                          <a:xfrm>
                            <a:off x="1782444" y="3065780"/>
                            <a:ext cx="299720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4BBE68AD" w14:textId="77777777" w:rsidR="00CC4CCF" w:rsidRDefault="00CC4CCF" w:rsidP="00067238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34" name="矩形 21"/>
                        <wps:cNvSpPr/>
                        <wps:spPr>
                          <a:xfrm>
                            <a:off x="1671954" y="3776980"/>
                            <a:ext cx="1149350" cy="36385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2C27F66" w14:textId="77777777" w:rsidR="00CC4CCF" w:rsidRDefault="00CC4CCF" w:rsidP="00067238">
                              <w:pPr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输入图书信息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35" name="菱形 22"/>
                        <wps:cNvSpPr/>
                        <wps:spPr>
                          <a:xfrm>
                            <a:off x="930274" y="4406296"/>
                            <a:ext cx="2660651" cy="950595"/>
                          </a:xfrm>
                          <a:prstGeom prst="diamond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A9E61FE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输入信息是否完整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36" name="直接箭头连接符 23"/>
                        <wps:cNvCnPr/>
                        <wps:spPr>
                          <a:xfrm>
                            <a:off x="2249652" y="3085465"/>
                            <a:ext cx="635" cy="69151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37" name="文本框 26"/>
                        <wps:cNvSpPr txBox="1"/>
                        <wps:spPr>
                          <a:xfrm>
                            <a:off x="2389504" y="5344795"/>
                            <a:ext cx="299720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922235F" w14:textId="77777777" w:rsidR="00CC4CCF" w:rsidRDefault="00CC4CCF" w:rsidP="00067238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50" name="文本框 28"/>
                        <wps:cNvSpPr txBox="1"/>
                        <wps:spPr>
                          <a:xfrm>
                            <a:off x="811529" y="4498340"/>
                            <a:ext cx="299720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7DB39BAB" w14:textId="77777777" w:rsidR="00CC4CCF" w:rsidRDefault="00CC4CCF" w:rsidP="00067238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51" name="直接箭头连接符 163"/>
                        <wps:cNvCnPr>
                          <a:stCxn id="335" idx="1"/>
                        </wps:cNvCnPr>
                        <wps:spPr>
                          <a:xfrm rot="10800000" flipH="1">
                            <a:off x="930274" y="3500120"/>
                            <a:ext cx="1314450" cy="1381474"/>
                          </a:xfrm>
                          <a:prstGeom prst="bentConnector4">
                            <a:avLst>
                              <a:gd name="adj1" fmla="val -17391"/>
                              <a:gd name="adj2" fmla="val 99609"/>
                            </a:avLst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52" name="矩形 42"/>
                        <wps:cNvSpPr/>
                        <wps:spPr>
                          <a:xfrm>
                            <a:off x="1598929" y="6708775"/>
                            <a:ext cx="1325245" cy="48069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E67FD1C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显示上架图书信息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53" name="直接箭头连接符 163"/>
                        <wps:cNvCnPr/>
                        <wps:spPr>
                          <a:xfrm flipH="1" flipV="1">
                            <a:off x="2241549" y="3500120"/>
                            <a:ext cx="1184275" cy="2515235"/>
                          </a:xfrm>
                          <a:prstGeom prst="bentConnector4">
                            <a:avLst>
                              <a:gd name="adj1" fmla="val -54155"/>
                              <a:gd name="adj2" fmla="val 99772"/>
                            </a:avLst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54" name="直接箭头连接符 44"/>
                        <wps:cNvCnPr/>
                        <wps:spPr>
                          <a:xfrm>
                            <a:off x="2267398" y="6397021"/>
                            <a:ext cx="2029" cy="304196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55" name="矩形 139"/>
                        <wps:cNvSpPr/>
                        <wps:spPr>
                          <a:xfrm>
                            <a:off x="1408429" y="1345011"/>
                            <a:ext cx="1668146" cy="36385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665FD1B" w14:textId="77777777" w:rsidR="00CC4CCF" w:rsidRDefault="00CC4CCF" w:rsidP="00067238">
                              <w:pPr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显示当前上架图书数量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56" name="直接箭头连接符 78"/>
                        <wps:cNvCnPr>
                          <a:stCxn id="355" idx="2"/>
                          <a:endCxn id="253" idx="0"/>
                        </wps:cNvCnPr>
                        <wps:spPr>
                          <a:xfrm>
                            <a:off x="2242502" y="1708866"/>
                            <a:ext cx="6833" cy="426004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57" name="菱形 22"/>
                        <wps:cNvSpPr/>
                        <wps:spPr>
                          <a:xfrm>
                            <a:off x="1086360" y="5638800"/>
                            <a:ext cx="2354580" cy="753110"/>
                          </a:xfrm>
                          <a:prstGeom prst="diamond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1ABB7DF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图书号是否重复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58" name="文本框 26"/>
                        <wps:cNvSpPr txBox="1"/>
                        <wps:spPr>
                          <a:xfrm>
                            <a:off x="3467734" y="5719445"/>
                            <a:ext cx="299720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23B9AF4B" w14:textId="77777777" w:rsidR="00CC4CCF" w:rsidRDefault="00CC4CCF" w:rsidP="00067238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59" name="文本框 26"/>
                        <wps:cNvSpPr txBox="1"/>
                        <wps:spPr>
                          <a:xfrm>
                            <a:off x="1708149" y="6393815"/>
                            <a:ext cx="292100" cy="26543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25869C73" w14:textId="77777777" w:rsidR="00CC4CCF" w:rsidRDefault="00CC4CCF" w:rsidP="00067238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60" name="直接箭头连接符 44"/>
                        <wps:cNvCnPr/>
                        <wps:spPr>
                          <a:xfrm>
                            <a:off x="2255519" y="7191368"/>
                            <a:ext cx="0" cy="411774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61" name="矩形 42"/>
                        <wps:cNvSpPr/>
                        <wps:spPr>
                          <a:xfrm>
                            <a:off x="4021455" y="6223635"/>
                            <a:ext cx="1558290" cy="48069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82CB734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显示上架图书限制提示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62" name="直接箭头连接符 163"/>
                        <wps:cNvCnPr/>
                        <wps:spPr>
                          <a:xfrm rot="5400000">
                            <a:off x="3173730" y="5782310"/>
                            <a:ext cx="699770" cy="2553335"/>
                          </a:xfrm>
                          <a:prstGeom prst="bentConnector2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90B921" id="画布 363" o:spid="_x0000_s1193" editas="canvas" style="width:458.1pt;height:641.35pt;mso-position-horizontal-relative:char;mso-position-vertical-relative:line" coordsize="58178,81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">
                <v:shape id="_x0000_s1194" type="#_x0000_t75" style="position:absolute;width:58178;height:81451;visibility:visible;mso-wrap-style:square" stroked="t" strokecolor="black [3213]">
                  <v:fill o:detectmouseclick="t"/>
                  <v:path o:connecttype="none"/>
                </v:shape>
                <v:roundrect id="矩形: 圆角 135" o:spid="_x0000_s1195" style="position:absolute;left:18332;top:711;width:7988;height:33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" filled="f" strokecolor="windowText" strokeweight="1pt">
                  <v:stroke joinstyle="miter"/>
                  <v:textbox>
                    <w:txbxContent>
                      <w:p w14:paraId="58676891" w14:textId="77777777" w:rsidR="00CC4CCF" w:rsidRDefault="00CC4CCF" w:rsidP="00067238">
                        <w:pPr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开始</w:t>
                        </w:r>
                      </w:p>
                    </w:txbxContent>
                  </v:textbox>
                </v:roundrect>
                <v:roundrect id="矩形: 圆角 137" o:spid="_x0000_s1196" style="position:absolute;left:18199;top:76098;width:8712;height:41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" filled="f" strokecolor="windowText" strokeweight="1pt">
                  <v:stroke joinstyle="miter"/>
                  <v:textbox>
                    <w:txbxContent>
                      <w:p w14:paraId="1223551A" w14:textId="77777777" w:rsidR="00CC4CCF" w:rsidRDefault="00CC4CCF" w:rsidP="00067238">
                        <w:pPr>
                          <w:pStyle w:val="af1"/>
                          <w:spacing w:before="0" w:beforeAutospacing="0" w:after="0" w:afterAutospacing="0"/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ascii="Times New Roman" w:hint="eastAsia"/>
                            <w:color w:val="000000"/>
                            <w:kern w:val="2"/>
                            <w:sz w:val="21"/>
                            <w:szCs w:val="21"/>
                          </w:rPr>
                          <w:t>结束</w:t>
                        </w:r>
                      </w:p>
                    </w:txbxContent>
                  </v:textbox>
                </v:roundrect>
                <v:shape id="直接箭头连接符 138" o:spid="_x0000_s1197" type="#_x0000_t32" style="position:absolute;left:22326;top:4089;width:10;height:21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" strokecolor="windowText" strokeweight="1pt">
                  <v:stroke endarrow="block" joinstyle="miter"/>
                </v:shape>
                <v:rect id="矩形 139" o:spid="_x0000_s1198" style="position:absolute;left:14192;top:6285;width:16288;height:3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" filled="f" strokecolor="windowText" strokeweight="1pt">
                  <v:textbox>
                    <w:txbxContent>
                      <w:p w14:paraId="7084726D" w14:textId="77777777" w:rsidR="00CC4CCF" w:rsidRDefault="00CC4CCF" w:rsidP="00067238">
                        <w:pPr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color w:val="000000"/>
                          </w:rPr>
                          <w:t>系统</w:t>
                        </w:r>
                        <w:r>
                          <w:rPr>
                            <w:rFonts w:hint="eastAsia"/>
                            <w:color w:val="000000"/>
                          </w:rPr>
                          <w:t>查询上架图书数量</w:t>
                        </w:r>
                      </w:p>
                    </w:txbxContent>
                  </v:textbox>
                </v:rect>
                <v:shape id="直接箭头连接符 142" o:spid="_x0000_s1199" type="#_x0000_t32" style="position:absolute;left:22568;top:41488;width:0;height:25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" strokecolor="windowText" strokeweight="1pt">
                  <v:stroke endarrow="block" joinstyle="miter"/>
                </v:shape>
                <v:shape id="直接箭头连接符 143" o:spid="_x0000_s1200" type="#_x0000_t32" style="position:absolute;left:22598;top:53654;width:38;height:26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" strokecolor="windowText" strokeweight="1pt">
                  <v:stroke endarrow="block" joinstyle="miter"/>
                </v:shape>
                <v:shape id="菱形 77" o:spid="_x0000_s1201" type="#_x0000_t4" style="position:absolute;left:12215;top:21348;width:20555;height:9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" filled="f" strokecolor="windowText" strokeweight="1pt">
                  <v:textbox>
                    <w:txbxContent>
                      <w:p w14:paraId="2426B157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上架图书是否超过数量</w:t>
                        </w:r>
                      </w:p>
                    </w:txbxContent>
                  </v:textbox>
                </v:shape>
                <v:shape id="直接箭头连接符 78" o:spid="_x0000_s1202" type="#_x0000_t32" style="position:absolute;left:22336;top:9924;width:89;height:35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" strokecolor="windowText" strokeweight="1pt">
                  <v:stroke endarrow="block" joinstyle="miter"/>
                </v:shape>
                <v:shape id="直接箭头连接符 163" o:spid="_x0000_s1203" type="#_x0000_t33" style="position:absolute;left:32734;top:26104;width:15272;height:36132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" strokecolor="windowText" strokeweight="1pt">
                  <v:stroke endarrow="block"/>
                </v:shape>
                <v:shape id="文本框 82" o:spid="_x0000_s1204" type="#_x0000_t202" style="position:absolute;left:34582;top:22523;width:2997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" fillcolor="window" stroked="f" strokeweight=".5pt">
                  <v:textbox>
                    <w:txbxContent>
                      <w:p w14:paraId="7B6E2640" w14:textId="77777777" w:rsidR="00CC4CCF" w:rsidRDefault="00CC4CCF" w:rsidP="00067238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83" o:spid="_x0000_s1205" type="#_x0000_t202" style="position:absolute;left:17824;top:30657;width:2997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" fillcolor="window" stroked="f" strokeweight=".5pt">
                  <v:textbox>
                    <w:txbxContent>
                      <w:p w14:paraId="4BBE68AD" w14:textId="77777777" w:rsidR="00CC4CCF" w:rsidRDefault="00CC4CCF" w:rsidP="00067238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rect id="矩形 21" o:spid="_x0000_s1206" style="position:absolute;left:16719;top:37769;width:11494;height:3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" filled="f" strokecolor="windowText" strokeweight="1pt">
                  <v:textbox>
                    <w:txbxContent>
                      <w:p w14:paraId="62C27F66" w14:textId="77777777" w:rsidR="00CC4CCF" w:rsidRDefault="00CC4CCF" w:rsidP="00067238">
                        <w:pPr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输入图书信息</w:t>
                        </w:r>
                      </w:p>
                    </w:txbxContent>
                  </v:textbox>
                </v:rect>
                <v:shape id="菱形 22" o:spid="_x0000_s1207" type="#_x0000_t4" style="position:absolute;left:9302;top:44062;width:26607;height:9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" filled="f" strokecolor="windowText" strokeweight="1pt">
                  <v:textbox>
                    <w:txbxContent>
                      <w:p w14:paraId="5A9E61FE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输入信息是否完整</w:t>
                        </w:r>
                      </w:p>
                    </w:txbxContent>
                  </v:textbox>
                </v:shape>
                <v:shape id="直接箭头连接符 23" o:spid="_x0000_s1208" type="#_x0000_t32" style="position:absolute;left:22496;top:30854;width:6;height:69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" strokecolor="windowText" strokeweight="1pt">
                  <v:stroke endarrow="block" joinstyle="miter"/>
                </v:shape>
                <v:shape id="文本框 26" o:spid="_x0000_s1209" type="#_x0000_t202" style="position:absolute;left:23895;top:53447;width:2997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" fillcolor="window" stroked="f" strokeweight=".5pt">
                  <v:textbox>
                    <w:txbxContent>
                      <w:p w14:paraId="0922235F" w14:textId="77777777" w:rsidR="00CC4CCF" w:rsidRDefault="00CC4CCF" w:rsidP="00067238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28" o:spid="_x0000_s1210" type="#_x0000_t202" style="position:absolute;left:8115;top:44983;width:2997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" fillcolor="window" stroked="f" strokeweight=".5pt">
                  <v:textbox>
                    <w:txbxContent>
                      <w:p w14:paraId="7DB39BAB" w14:textId="77777777" w:rsidR="00CC4CCF" w:rsidRDefault="00CC4CCF" w:rsidP="00067238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直接箭头连接符 163" o:spid="_x0000_s1211" type="#_x0000_t35" style="position:absolute;left:9302;top:35001;width:13145;height:13814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" adj="-3756,21516" strokecolor="windowText" strokeweight="1pt">
                  <v:stroke endarrow="block"/>
                </v:shape>
                <v:rect id="矩形 42" o:spid="_x0000_s1212" style="position:absolute;left:15989;top:67087;width:13252;height:4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" filled="f" strokecolor="windowText" strokeweight="1pt">
                  <v:textbox>
                    <w:txbxContent>
                      <w:p w14:paraId="6E67FD1C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显示上架图书信息</w:t>
                        </w:r>
                      </w:p>
                    </w:txbxContent>
                  </v:textbox>
                </v:rect>
                <v:shape id="直接箭头连接符 163" o:spid="_x0000_s1213" type="#_x0000_t35" style="position:absolute;left:22415;top:35001;width:11843;height:25152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" adj="-11697,21551" strokecolor="windowText" strokeweight="1pt">
                  <v:stroke endarrow="block"/>
                </v:shape>
                <v:shape id="直接箭头连接符 44" o:spid="_x0000_s1214" type="#_x0000_t32" style="position:absolute;left:22673;top:63970;width:21;height:30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" strokecolor="windowText" strokeweight="1pt">
                  <v:stroke endarrow="block" joinstyle="miter"/>
                </v:shape>
                <v:rect id="矩形 139" o:spid="_x0000_s1215" style="position:absolute;left:14084;top:13450;width:16681;height:3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" filled="f" strokecolor="windowText" strokeweight="1pt">
                  <v:textbox>
                    <w:txbxContent>
                      <w:p w14:paraId="2665FD1B" w14:textId="77777777" w:rsidR="00CC4CCF" w:rsidRDefault="00CC4CCF" w:rsidP="00067238">
                        <w:pPr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显示当前上架图书数量</w:t>
                        </w:r>
                      </w:p>
                    </w:txbxContent>
                  </v:textbox>
                </v:rect>
                <v:shape id="直接箭头连接符 78" o:spid="_x0000_s1216" type="#_x0000_t32" style="position:absolute;left:22425;top:17088;width:68;height:4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" strokecolor="windowText" strokeweight="1pt">
                  <v:stroke endarrow="block" joinstyle="miter"/>
                </v:shape>
                <v:shape id="菱形 22" o:spid="_x0000_s1217" type="#_x0000_t4" style="position:absolute;left:10863;top:56388;width:23546;height:7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" filled="f" strokecolor="windowText" strokeweight="1pt">
                  <v:textbox>
                    <w:txbxContent>
                      <w:p w14:paraId="31ABB7DF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图书号是否重复</w:t>
                        </w:r>
                      </w:p>
                    </w:txbxContent>
                  </v:textbox>
                </v:shape>
                <v:shape id="文本框 26" o:spid="_x0000_s1218" type="#_x0000_t202" style="position:absolute;left:34677;top:57194;width:2997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" fillcolor="window" stroked="f" strokeweight=".5pt">
                  <v:textbox>
                    <w:txbxContent>
                      <w:p w14:paraId="23B9AF4B" w14:textId="77777777" w:rsidR="00CC4CCF" w:rsidRDefault="00CC4CCF" w:rsidP="00067238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26" o:spid="_x0000_s1219" type="#_x0000_t202" style="position:absolute;left:17081;top:63938;width:2921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" fillcolor="window" stroked="f" strokeweight=".5pt">
                  <v:textbox>
                    <w:txbxContent>
                      <w:p w14:paraId="25869C73" w14:textId="77777777" w:rsidR="00CC4CCF" w:rsidRDefault="00CC4CCF" w:rsidP="00067238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直接箭头连接符 44" o:spid="_x0000_s1220" type="#_x0000_t32" style="position:absolute;left:22555;top:71913;width:0;height:41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" strokecolor="windowText" strokeweight="1pt">
                  <v:stroke endarrow="block" joinstyle="miter"/>
                </v:shape>
                <v:rect id="矩形 42" o:spid="_x0000_s1221" style="position:absolute;left:40214;top:62236;width:15583;height:4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" filled="f" strokecolor="windowText" strokeweight="1pt">
                  <v:textbox>
                    <w:txbxContent>
                      <w:p w14:paraId="382CB734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显示上架图书限制提示</w:t>
                        </w:r>
                      </w:p>
                    </w:txbxContent>
                  </v:textbox>
                </v:rect>
                <v:shape id="直接箭头连接符 163" o:spid="_x0000_s1222" type="#_x0000_t33" style="position:absolute;left:31737;top:57822;width:6998;height:2553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" strokecolor="windowText" strokeweight="1pt">
                  <v:stroke endarrow="block"/>
                </v:shape>
                <w10:anchorlock/>
              </v:group>
            </w:pict>
          </mc:Fallback>
        </mc:AlternateContent>
      </w:r>
    </w:p>
    <w:p w14:paraId="617FB651" w14:textId="1F9005F0" w:rsidR="00F81EB6" w:rsidRDefault="00F81EB6" w:rsidP="009F49BD">
      <w:pPr>
        <w:ind w:firstLineChars="150" w:firstLine="315"/>
        <w:jc w:val="center"/>
      </w:pPr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2.3.1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上架图书程序流程图</w:t>
      </w:r>
    </w:p>
    <w:p w14:paraId="36CEB5C1" w14:textId="3147B95D" w:rsidR="00A53994" w:rsidRDefault="00551C9E" w:rsidP="00263B95">
      <w:pPr>
        <w:pStyle w:val="4"/>
      </w:pPr>
      <w:bookmarkStart w:id="67" w:name="_Toc24927031"/>
      <w:r>
        <w:rPr>
          <w:rFonts w:hint="eastAsia"/>
        </w:rPr>
        <w:lastRenderedPageBreak/>
        <w:t>查看订单</w:t>
      </w:r>
      <w:bookmarkEnd w:id="67"/>
    </w:p>
    <w:p w14:paraId="331F8F6C" w14:textId="5D271EFC" w:rsidR="00A53994" w:rsidRDefault="00067238" w:rsidP="00A53994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40DC96B8" wp14:editId="698EDD45">
                <wp:extent cx="5486400" cy="6438265"/>
                <wp:effectExtent l="5080" t="4445" r="13970" b="15240"/>
                <wp:docPr id="527" name="画布 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64" name="矩形: 圆角 364"/>
                        <wps:cNvSpPr/>
                        <wps:spPr>
                          <a:xfrm>
                            <a:off x="2311400" y="203200"/>
                            <a:ext cx="798830" cy="337820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E98D50F" w14:textId="77777777" w:rsidR="00CC4CCF" w:rsidRDefault="00CC4CCF" w:rsidP="00067238">
                              <w:pPr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65" name="矩形: 圆角 365"/>
                        <wps:cNvSpPr/>
                        <wps:spPr>
                          <a:xfrm>
                            <a:off x="2254885" y="5909310"/>
                            <a:ext cx="959485" cy="33718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8329197" w14:textId="77777777" w:rsidR="00CC4CCF" w:rsidRDefault="00CC4CCF" w:rsidP="00067238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ascii="Times New Roman" w:hint="eastAsia"/>
                                  <w:color w:val="000000"/>
                                  <w:kern w:val="2"/>
                                  <w:sz w:val="21"/>
                                  <w:szCs w:val="21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66" name="直接箭头连接符 366"/>
                        <wps:cNvCnPr>
                          <a:stCxn id="370" idx="2"/>
                          <a:endCxn id="374" idx="0"/>
                        </wps:cNvCnPr>
                        <wps:spPr>
                          <a:xfrm flipH="1">
                            <a:off x="2738120" y="4438650"/>
                            <a:ext cx="2540" cy="56578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67" name="直接箭头连接符 367"/>
                        <wps:cNvCnPr>
                          <a:stCxn id="374" idx="2"/>
                          <a:endCxn id="365" idx="0"/>
                        </wps:cNvCnPr>
                        <wps:spPr>
                          <a:xfrm flipH="1">
                            <a:off x="2734945" y="5486400"/>
                            <a:ext cx="3175" cy="42291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69" name="直接箭头连接符 369"/>
                        <wps:cNvCnPr/>
                        <wps:spPr>
                          <a:xfrm>
                            <a:off x="2714380" y="1262868"/>
                            <a:ext cx="2785" cy="196282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70" name="菱形 370"/>
                        <wps:cNvSpPr/>
                        <wps:spPr>
                          <a:xfrm>
                            <a:off x="1870075" y="3811904"/>
                            <a:ext cx="1740535" cy="626745"/>
                          </a:xfrm>
                          <a:prstGeom prst="diamond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7083256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是否有订单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71" name="直接箭头连接符 164"/>
                        <wps:cNvCnPr>
                          <a:stCxn id="370" idx="1"/>
                        </wps:cNvCnPr>
                        <wps:spPr>
                          <a:xfrm rot="10800000" flipH="1">
                            <a:off x="1870075" y="633095"/>
                            <a:ext cx="830580" cy="3492182"/>
                          </a:xfrm>
                          <a:prstGeom prst="bentConnector4">
                            <a:avLst>
                              <a:gd name="adj1" fmla="val -141055"/>
                              <a:gd name="adj2" fmla="val 100037"/>
                            </a:avLst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72" name="文本框 372"/>
                        <wps:cNvSpPr txBox="1"/>
                        <wps:spPr>
                          <a:xfrm>
                            <a:off x="2837180" y="2553970"/>
                            <a:ext cx="292735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07FD6FA" w14:textId="77777777" w:rsidR="00CC4CCF" w:rsidRDefault="00CC4CCF" w:rsidP="00067238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74" name="矩形 374"/>
                        <wps:cNvSpPr/>
                        <wps:spPr>
                          <a:xfrm>
                            <a:off x="2207260" y="5004435"/>
                            <a:ext cx="1061720" cy="48196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366DE1B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显示订单详情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76" name="矩形 376"/>
                        <wps:cNvSpPr/>
                        <wps:spPr>
                          <a:xfrm>
                            <a:off x="2187575" y="809625"/>
                            <a:ext cx="1040130" cy="44577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C638EDF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输入查询条件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77" name="直接箭头连接符 377"/>
                        <wps:cNvCnPr/>
                        <wps:spPr>
                          <a:xfrm>
                            <a:off x="2719353" y="2451100"/>
                            <a:ext cx="3493" cy="50228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512" name="直接箭头连接符 512"/>
                        <wps:cNvCnPr/>
                        <wps:spPr>
                          <a:xfrm>
                            <a:off x="2738120" y="3489568"/>
                            <a:ext cx="2540" cy="314521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513" name="矩形 513"/>
                        <wps:cNvSpPr/>
                        <wps:spPr>
                          <a:xfrm>
                            <a:off x="2172970" y="2953385"/>
                            <a:ext cx="1095375" cy="53149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26CD6E0" w14:textId="77777777" w:rsidR="00CC4CCF" w:rsidRDefault="00CC4CCF" w:rsidP="00067238">
                              <w:pPr>
                                <w:ind w:firstLine="420"/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查询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14" name="菱形 514"/>
                        <wps:cNvSpPr/>
                        <wps:spPr>
                          <a:xfrm>
                            <a:off x="1929130" y="1461770"/>
                            <a:ext cx="1576070" cy="989330"/>
                          </a:xfrm>
                          <a:prstGeom prst="diamond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47C55B8" w14:textId="77777777" w:rsidR="00CC4CCF" w:rsidRDefault="00CC4CCF" w:rsidP="00067238">
                              <w:pPr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</w:rPr>
                                <w:t>输入信息是否有误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15" name="直接箭头连接符 515"/>
                        <wps:cNvCnPr/>
                        <wps:spPr>
                          <a:xfrm>
                            <a:off x="2707640" y="548365"/>
                            <a:ext cx="1" cy="254732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518" name="直接箭头连接符 164"/>
                        <wps:cNvCnPr/>
                        <wps:spPr>
                          <a:xfrm flipH="1" flipV="1">
                            <a:off x="2709545" y="624840"/>
                            <a:ext cx="795655" cy="1331595"/>
                          </a:xfrm>
                          <a:prstGeom prst="bentConnector4">
                            <a:avLst>
                              <a:gd name="adj1" fmla="val -86512"/>
                              <a:gd name="adj2" fmla="val 99761"/>
                            </a:avLst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525" name="文本框 525"/>
                        <wps:cNvSpPr txBox="1"/>
                        <wps:spPr>
                          <a:xfrm>
                            <a:off x="3678555" y="1591310"/>
                            <a:ext cx="292735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40F167E8" w14:textId="77777777" w:rsidR="00CC4CCF" w:rsidRDefault="00CC4CCF" w:rsidP="00067238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26" name="文本框 526"/>
                        <wps:cNvSpPr txBox="1"/>
                        <wps:spPr>
                          <a:xfrm>
                            <a:off x="1199515" y="3811904"/>
                            <a:ext cx="292735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82C16FC" w14:textId="77777777" w:rsidR="00CC4CCF" w:rsidRDefault="00CC4CCF" w:rsidP="00067238"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71" name="文本框 525"/>
                        <wps:cNvSpPr txBox="1"/>
                        <wps:spPr>
                          <a:xfrm>
                            <a:off x="2207260" y="4366260"/>
                            <a:ext cx="292735" cy="2679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1E7A8403" w14:textId="77777777" w:rsidR="00CC4CCF" w:rsidRDefault="00CC4CCF" w:rsidP="00067238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DC96B8" id="画布 527" o:spid="_x0000_s1223" editas="canvas" style="width:6in;height:506.95pt;mso-position-horizontal-relative:char;mso-position-vertical-relative:line" coordsize="54864,64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">
                <v:shape id="_x0000_s1224" type="#_x0000_t75" style="position:absolute;width:54864;height:64382;visibility:visible;mso-wrap-style:square" stroked="t" strokecolor="black [3213]">
                  <v:fill o:detectmouseclick="t"/>
                  <v:path o:connecttype="none"/>
                </v:shape>
                <v:roundrect id="矩形: 圆角 364" o:spid="_x0000_s1225" style="position:absolute;left:23114;top:2032;width:7988;height:33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" filled="f" strokecolor="windowText" strokeweight="1pt">
                  <v:stroke joinstyle="miter"/>
                  <v:textbox>
                    <w:txbxContent>
                      <w:p w14:paraId="4E98D50F" w14:textId="77777777" w:rsidR="00CC4CCF" w:rsidRDefault="00CC4CCF" w:rsidP="00067238">
                        <w:pPr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开始</w:t>
                        </w:r>
                      </w:p>
                    </w:txbxContent>
                  </v:textbox>
                </v:roundrect>
                <v:roundrect id="矩形: 圆角 365" o:spid="_x0000_s1226" style="position:absolute;left:22548;top:59093;width:9595;height:337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" filled="f" strokecolor="windowText" strokeweight="1pt">
                  <v:stroke joinstyle="miter"/>
                  <v:textbox>
                    <w:txbxContent>
                      <w:p w14:paraId="58329197" w14:textId="77777777" w:rsidR="00CC4CCF" w:rsidRDefault="00CC4CCF" w:rsidP="00067238">
                        <w:pPr>
                          <w:pStyle w:val="af1"/>
                          <w:spacing w:before="0" w:beforeAutospacing="0" w:after="0" w:afterAutospacing="0"/>
                          <w:jc w:val="center"/>
                          <w:rPr>
                            <w:color w:val="000000"/>
                          </w:rPr>
                        </w:pPr>
                        <w:r>
                          <w:rPr>
                            <w:rFonts w:ascii="Times New Roman" w:hint="eastAsia"/>
                            <w:color w:val="000000"/>
                            <w:kern w:val="2"/>
                            <w:sz w:val="21"/>
                            <w:szCs w:val="21"/>
                          </w:rPr>
                          <w:t>结束</w:t>
                        </w:r>
                      </w:p>
                    </w:txbxContent>
                  </v:textbox>
                </v:roundrect>
                <v:shape id="直接箭头连接符 366" o:spid="_x0000_s1227" type="#_x0000_t32" style="position:absolute;left:27381;top:44386;width:25;height:56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" strokecolor="windowText" strokeweight="1pt">
                  <v:stroke endarrow="block" joinstyle="miter"/>
                </v:shape>
                <v:shape id="直接箭头连接符 367" o:spid="_x0000_s1228" type="#_x0000_t32" style="position:absolute;left:27349;top:54864;width:32;height:42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" strokecolor="windowText" strokeweight="1pt">
                  <v:stroke endarrow="block" joinstyle="miter"/>
                </v:shape>
                <v:shape id="直接箭头连接符 369" o:spid="_x0000_s1229" type="#_x0000_t32" style="position:absolute;left:27143;top:12628;width:28;height:19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" strokecolor="windowText" strokeweight="1pt">
                  <v:stroke endarrow="block" joinstyle="miter"/>
                </v:shape>
                <v:shape id="菱形 370" o:spid="_x0000_s1230" type="#_x0000_t4" style="position:absolute;left:18700;top:38119;width:17406;height:6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" filled="f" strokecolor="windowText" strokeweight="1pt">
                  <v:textbox>
                    <w:txbxContent>
                      <w:p w14:paraId="27083256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是否有订单</w:t>
                        </w:r>
                      </w:p>
                    </w:txbxContent>
                  </v:textbox>
                </v:shape>
                <v:shape id="直接箭头连接符 164" o:spid="_x0000_s1231" type="#_x0000_t35" style="position:absolute;left:18700;top:6330;width:8306;height:34922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" adj="-30468,21608" strokecolor="windowText" strokeweight="1pt">
                  <v:stroke endarrow="block"/>
                </v:shape>
                <v:shape id="文本框 372" o:spid="_x0000_s1232" type="#_x0000_t202" style="position:absolute;left:28371;top:25539;width:2928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" fillcolor="window" stroked="f" strokeweight=".5pt">
                  <v:textbox>
                    <w:txbxContent>
                      <w:p w14:paraId="007FD6FA" w14:textId="77777777" w:rsidR="00CC4CCF" w:rsidRDefault="00CC4CCF" w:rsidP="00067238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rect id="矩形 374" o:spid="_x0000_s1233" style="position:absolute;left:22072;top:50044;width:10617;height:4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" filled="f" strokecolor="windowText" strokeweight="1pt">
                  <v:textbox>
                    <w:txbxContent>
                      <w:p w14:paraId="4366DE1B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显示订单详情</w:t>
                        </w:r>
                      </w:p>
                    </w:txbxContent>
                  </v:textbox>
                </v:rect>
                <v:rect id="矩形 376" o:spid="_x0000_s1234" style="position:absolute;left:21875;top:8096;width:10402;height:4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" filled="f" strokecolor="windowText" strokeweight="1pt">
                  <v:textbox>
                    <w:txbxContent>
                      <w:p w14:paraId="5C638EDF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输入查询条件</w:t>
                        </w:r>
                      </w:p>
                    </w:txbxContent>
                  </v:textbox>
                </v:rect>
                <v:shape id="直接箭头连接符 377" o:spid="_x0000_s1235" type="#_x0000_t32" style="position:absolute;left:27193;top:24511;width:35;height:50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" strokecolor="windowText" strokeweight="1pt">
                  <v:stroke endarrow="block" joinstyle="miter"/>
                </v:shape>
                <v:shape id="直接箭头连接符 512" o:spid="_x0000_s1236" type="#_x0000_t32" style="position:absolute;left:27381;top:34895;width:25;height:31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" strokecolor="windowText" strokeweight="1pt">
                  <v:stroke endarrow="block" joinstyle="miter"/>
                </v:shape>
                <v:rect id="矩形 513" o:spid="_x0000_s1237" style="position:absolute;left:21729;top:29533;width:10954;height:5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" filled="f" strokecolor="windowText" strokeweight="1pt">
                  <v:textbox>
                    <w:txbxContent>
                      <w:p w14:paraId="726CD6E0" w14:textId="77777777" w:rsidR="00CC4CCF" w:rsidRDefault="00CC4CCF" w:rsidP="00067238">
                        <w:pPr>
                          <w:ind w:firstLine="420"/>
                        </w:pPr>
                        <w:r>
                          <w:rPr>
                            <w:rFonts w:hint="eastAsia"/>
                            <w:color w:val="000000"/>
                          </w:rPr>
                          <w:t>查询</w:t>
                        </w:r>
                      </w:p>
                    </w:txbxContent>
                  </v:textbox>
                </v:rect>
                <v:shape id="菱形 514" o:spid="_x0000_s1238" type="#_x0000_t4" style="position:absolute;left:19291;top:14617;width:15761;height:98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" filled="f" strokecolor="windowText" strokeweight="1pt">
                  <v:textbox>
                    <w:txbxContent>
                      <w:p w14:paraId="547C55B8" w14:textId="77777777" w:rsidR="00CC4CCF" w:rsidRDefault="00CC4CCF" w:rsidP="00067238">
                        <w:pPr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color w:val="000000"/>
                          </w:rPr>
                          <w:t>输入信息是否有误</w:t>
                        </w:r>
                      </w:p>
                    </w:txbxContent>
                  </v:textbox>
                </v:shape>
                <v:shape id="直接箭头连接符 515" o:spid="_x0000_s1239" type="#_x0000_t32" style="position:absolute;left:27076;top:5483;width:0;height:25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" strokecolor="windowText" strokeweight="1pt">
                  <v:stroke endarrow="block" joinstyle="miter"/>
                </v:shape>
                <v:shape id="直接箭头连接符 164" o:spid="_x0000_s1240" type="#_x0000_t35" style="position:absolute;left:27095;top:6248;width:7957;height:1331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" adj="-18687,21548" strokecolor="windowText" strokeweight="1pt">
                  <v:stroke endarrow="block"/>
                </v:shape>
                <v:shape id="文本框 525" o:spid="_x0000_s1241" type="#_x0000_t202" style="position:absolute;left:36785;top:15913;width:2927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" fillcolor="window" stroked="f" strokeweight=".5pt">
                  <v:textbox>
                    <w:txbxContent>
                      <w:p w14:paraId="40F167E8" w14:textId="77777777" w:rsidR="00CC4CCF" w:rsidRDefault="00CC4CCF" w:rsidP="00067238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 id="文本框 526" o:spid="_x0000_s1242" type="#_x0000_t202" style="position:absolute;left:11995;top:38119;width:2927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" fillcolor="window" stroked="f" strokeweight=".5pt">
                  <v:textbox>
                    <w:txbxContent>
                      <w:p w14:paraId="082C16FC" w14:textId="77777777" w:rsidR="00CC4CCF" w:rsidRDefault="00CC4CCF" w:rsidP="00067238">
                        <w:r>
                          <w:rPr>
                            <w:rFonts w:hint="eastAsia"/>
                          </w:rPr>
                          <w:t>否</w:t>
                        </w:r>
                      </w:p>
                    </w:txbxContent>
                  </v:textbox>
                </v:shape>
                <v:shape id="文本框 525" o:spid="_x0000_s1243" type="#_x0000_t202" style="position:absolute;left:22072;top:43662;width:2927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" fillcolor="window" stroked="f" strokeweight=".5pt">
                  <v:textbox>
                    <w:txbxContent>
                      <w:p w14:paraId="1E7A8403" w14:textId="77777777" w:rsidR="00CC4CCF" w:rsidRDefault="00CC4CCF" w:rsidP="00067238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9D86D7" w14:textId="14333B2D" w:rsidR="006D2C5E" w:rsidRDefault="006D2C5E" w:rsidP="006D2C5E">
      <w:pPr>
        <w:jc w:val="center"/>
      </w:pPr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2.3.1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查看订单程序流程图</w:t>
      </w:r>
    </w:p>
    <w:p w14:paraId="61586418" w14:textId="77777777" w:rsidR="00A53994" w:rsidRDefault="00A53994" w:rsidP="00A53994">
      <w:pPr>
        <w:pStyle w:val="3"/>
      </w:pPr>
      <w:bookmarkStart w:id="68" w:name="_Toc24927032"/>
      <w:r>
        <w:rPr>
          <w:rFonts w:hint="eastAsia"/>
        </w:rPr>
        <w:t>单据数据描述</w:t>
      </w:r>
      <w:bookmarkEnd w:id="68"/>
    </w:p>
    <w:p w14:paraId="1704E548" w14:textId="09E73804" w:rsidR="00A53994" w:rsidRDefault="00A53994" w:rsidP="00A53994">
      <w:pPr>
        <w:pStyle w:val="a7"/>
        <w:ind w:firstLine="420"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2.3</w:t>
      </w:r>
      <w:r>
        <w:fldChar w:fldCharType="end"/>
      </w:r>
      <w:r>
        <w:noBreakHyphen/>
      </w:r>
      <w:r w:rsidR="005E330F">
        <w:t>2</w:t>
      </w:r>
      <w:r>
        <w:rPr>
          <w:rFonts w:hint="eastAsia"/>
        </w:rPr>
        <w:t>所有单据数据描述列表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56"/>
        <w:gridCol w:w="1710"/>
        <w:gridCol w:w="3133"/>
        <w:gridCol w:w="2517"/>
        <w:gridCol w:w="2566"/>
      </w:tblGrid>
      <w:tr w:rsidR="006D4ACA" w:rsidRPr="006D4ACA" w14:paraId="0E0986DB" w14:textId="77777777" w:rsidTr="006D4ACA">
        <w:tc>
          <w:tcPr>
            <w:tcW w:w="756" w:type="dxa"/>
            <w:shd w:val="clear" w:color="auto" w:fill="D9D9D9"/>
          </w:tcPr>
          <w:p w14:paraId="28292DF0" w14:textId="77777777" w:rsidR="006D4ACA" w:rsidRPr="006D4ACA" w:rsidRDefault="006D4ACA" w:rsidP="006D4ACA">
            <w:pPr>
              <w:jc w:val="center"/>
            </w:pPr>
            <w:r w:rsidRPr="006D4ACA">
              <w:rPr>
                <w:rFonts w:hint="eastAsia"/>
              </w:rPr>
              <w:t>编号</w:t>
            </w:r>
          </w:p>
        </w:tc>
        <w:tc>
          <w:tcPr>
            <w:tcW w:w="1710" w:type="dxa"/>
            <w:shd w:val="clear" w:color="auto" w:fill="D9D9D9"/>
          </w:tcPr>
          <w:p w14:paraId="4ED4180B" w14:textId="77777777" w:rsidR="006D4ACA" w:rsidRPr="006D4ACA" w:rsidRDefault="006D4ACA" w:rsidP="006D4ACA">
            <w:pPr>
              <w:jc w:val="center"/>
            </w:pPr>
            <w:r w:rsidRPr="006D4ACA">
              <w:rPr>
                <w:rFonts w:hint="eastAsia"/>
              </w:rPr>
              <w:t>单据名称</w:t>
            </w:r>
          </w:p>
        </w:tc>
        <w:tc>
          <w:tcPr>
            <w:tcW w:w="3133" w:type="dxa"/>
            <w:shd w:val="clear" w:color="auto" w:fill="D9D9D9"/>
          </w:tcPr>
          <w:p w14:paraId="39AB3F41" w14:textId="77777777" w:rsidR="006D4ACA" w:rsidRPr="006D4ACA" w:rsidRDefault="006D4ACA" w:rsidP="006D4ACA">
            <w:pPr>
              <w:jc w:val="center"/>
            </w:pPr>
            <w:r w:rsidRPr="006D4ACA">
              <w:rPr>
                <w:rFonts w:hint="eastAsia"/>
              </w:rPr>
              <w:t>所属功能</w:t>
            </w:r>
          </w:p>
        </w:tc>
        <w:tc>
          <w:tcPr>
            <w:tcW w:w="2517" w:type="dxa"/>
            <w:shd w:val="clear" w:color="auto" w:fill="D9D9D9"/>
          </w:tcPr>
          <w:p w14:paraId="79A6719C" w14:textId="77777777" w:rsidR="006D4ACA" w:rsidRPr="006D4ACA" w:rsidRDefault="006D4ACA" w:rsidP="006D4ACA">
            <w:pPr>
              <w:jc w:val="center"/>
            </w:pPr>
            <w:r w:rsidRPr="006D4ACA">
              <w:rPr>
                <w:rFonts w:hint="eastAsia"/>
              </w:rPr>
              <w:t>使用频度</w:t>
            </w:r>
          </w:p>
        </w:tc>
        <w:tc>
          <w:tcPr>
            <w:tcW w:w="2566" w:type="dxa"/>
            <w:shd w:val="clear" w:color="auto" w:fill="D9D9D9"/>
          </w:tcPr>
          <w:p w14:paraId="01615514" w14:textId="77777777" w:rsidR="006D4ACA" w:rsidRPr="006D4ACA" w:rsidRDefault="006D4ACA" w:rsidP="006D4ACA">
            <w:pPr>
              <w:jc w:val="center"/>
            </w:pPr>
            <w:r w:rsidRPr="006D4ACA">
              <w:rPr>
                <w:rFonts w:hint="eastAsia"/>
              </w:rPr>
              <w:t>备注</w:t>
            </w:r>
          </w:p>
        </w:tc>
      </w:tr>
      <w:tr w:rsidR="006D4ACA" w:rsidRPr="006D4ACA" w14:paraId="0CDFA96F" w14:textId="77777777" w:rsidTr="006D4ACA">
        <w:tc>
          <w:tcPr>
            <w:tcW w:w="756" w:type="dxa"/>
            <w:shd w:val="clear" w:color="auto" w:fill="auto"/>
          </w:tcPr>
          <w:p w14:paraId="1E8747F1" w14:textId="11672EC2" w:rsidR="006D4ACA" w:rsidRPr="006D4ACA" w:rsidRDefault="00817713" w:rsidP="006D4ACA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710" w:type="dxa"/>
          </w:tcPr>
          <w:p w14:paraId="46DFB95C" w14:textId="77777777" w:rsidR="006D4ACA" w:rsidRPr="006D4ACA" w:rsidRDefault="006D4ACA" w:rsidP="006D4ACA">
            <w:pPr>
              <w:jc w:val="left"/>
            </w:pPr>
            <w:r w:rsidRPr="006D4ACA">
              <w:rPr>
                <w:rFonts w:hint="eastAsia"/>
                <w:color w:val="000000"/>
              </w:rPr>
              <w:t>图书信息</w:t>
            </w:r>
          </w:p>
        </w:tc>
        <w:tc>
          <w:tcPr>
            <w:tcW w:w="3133" w:type="dxa"/>
            <w:shd w:val="clear" w:color="auto" w:fill="auto"/>
          </w:tcPr>
          <w:p w14:paraId="0FD6E796" w14:textId="77777777" w:rsidR="006D4ACA" w:rsidRPr="006D4ACA" w:rsidRDefault="006D4ACA" w:rsidP="006D4ACA">
            <w:pPr>
              <w:jc w:val="left"/>
            </w:pPr>
            <w:r w:rsidRPr="006D4ACA">
              <w:rPr>
                <w:rFonts w:hint="eastAsia"/>
              </w:rPr>
              <w:t>上架图书</w:t>
            </w:r>
          </w:p>
        </w:tc>
        <w:tc>
          <w:tcPr>
            <w:tcW w:w="2517" w:type="dxa"/>
            <w:shd w:val="clear" w:color="auto" w:fill="auto"/>
          </w:tcPr>
          <w:p w14:paraId="427F2987" w14:textId="77777777" w:rsidR="006D4ACA" w:rsidRPr="006D4ACA" w:rsidRDefault="006D4ACA" w:rsidP="006D4ACA">
            <w:pPr>
              <w:jc w:val="left"/>
            </w:pPr>
            <w:r w:rsidRPr="006D4ACA">
              <w:rPr>
                <w:rFonts w:hint="eastAsia"/>
              </w:rPr>
              <w:t>5</w:t>
            </w:r>
            <w:r w:rsidRPr="006D4ACA">
              <w:rPr>
                <w:rFonts w:hint="eastAsia"/>
              </w:rPr>
              <w:t>次</w:t>
            </w:r>
            <w:r w:rsidRPr="006D4ACA">
              <w:rPr>
                <w:rFonts w:hint="eastAsia"/>
              </w:rPr>
              <w:t>/</w:t>
            </w:r>
            <w:r w:rsidRPr="006D4ACA">
              <w:rPr>
                <w:rFonts w:hint="eastAsia"/>
              </w:rPr>
              <w:t>月</w:t>
            </w:r>
          </w:p>
        </w:tc>
        <w:tc>
          <w:tcPr>
            <w:tcW w:w="2566" w:type="dxa"/>
          </w:tcPr>
          <w:p w14:paraId="2368F730" w14:textId="77777777" w:rsidR="006D4ACA" w:rsidRPr="006D4ACA" w:rsidRDefault="006D4ACA" w:rsidP="006D4ACA">
            <w:pPr>
              <w:jc w:val="left"/>
            </w:pPr>
            <w:r w:rsidRPr="006D4ACA">
              <w:rPr>
                <w:rFonts w:hint="eastAsia"/>
              </w:rPr>
              <w:t>上架图书信息</w:t>
            </w:r>
          </w:p>
        </w:tc>
      </w:tr>
    </w:tbl>
    <w:p w14:paraId="5E448373" w14:textId="4847DA99" w:rsidR="00A53994" w:rsidRDefault="00D77496" w:rsidP="00263B95">
      <w:pPr>
        <w:pStyle w:val="4"/>
      </w:pPr>
      <w:bookmarkStart w:id="69" w:name="_Toc24927033"/>
      <w:r>
        <w:rPr>
          <w:rFonts w:hint="eastAsia"/>
        </w:rPr>
        <w:lastRenderedPageBreak/>
        <w:t>图书信息</w:t>
      </w:r>
      <w:bookmarkEnd w:id="69"/>
    </w:p>
    <w:p w14:paraId="0573AAE6" w14:textId="3905424F" w:rsidR="00A53994" w:rsidRDefault="00A53994" w:rsidP="00A53994">
      <w:pPr>
        <w:keepNext/>
        <w:jc w:val="center"/>
      </w:pPr>
      <w:bookmarkStart w:id="70" w:name="_Hlk19892088"/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数据项的详细描述信息</w:t>
      </w:r>
    </w:p>
    <w:tbl>
      <w:tblPr>
        <w:tblW w:w="107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85"/>
        <w:gridCol w:w="1138"/>
        <w:gridCol w:w="881"/>
        <w:gridCol w:w="4580"/>
        <w:gridCol w:w="760"/>
        <w:gridCol w:w="879"/>
        <w:gridCol w:w="1639"/>
      </w:tblGrid>
      <w:tr w:rsidR="00684964" w14:paraId="1B308708" w14:textId="77777777" w:rsidTr="0012351E">
        <w:tc>
          <w:tcPr>
            <w:tcW w:w="885" w:type="dxa"/>
            <w:shd w:val="clear" w:color="auto" w:fill="D9D9D9"/>
          </w:tcPr>
          <w:p w14:paraId="05225264" w14:textId="77777777" w:rsidR="00684964" w:rsidRDefault="00684964" w:rsidP="0012351E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38" w:type="dxa"/>
            <w:shd w:val="clear" w:color="auto" w:fill="D9D9D9"/>
          </w:tcPr>
          <w:p w14:paraId="10BF76BC" w14:textId="77777777" w:rsidR="00684964" w:rsidRDefault="00684964" w:rsidP="0012351E">
            <w:pPr>
              <w:jc w:val="center"/>
            </w:pPr>
            <w:r>
              <w:rPr>
                <w:rFonts w:hint="eastAsia"/>
              </w:rPr>
              <w:t>数据项名</w:t>
            </w:r>
          </w:p>
        </w:tc>
        <w:tc>
          <w:tcPr>
            <w:tcW w:w="881" w:type="dxa"/>
            <w:shd w:val="clear" w:color="auto" w:fill="D9D9D9"/>
          </w:tcPr>
          <w:p w14:paraId="1C3ACAD0" w14:textId="77777777" w:rsidR="00684964" w:rsidRDefault="00684964" w:rsidP="0012351E">
            <w:pPr>
              <w:jc w:val="center"/>
            </w:pPr>
            <w:r>
              <w:rPr>
                <w:rFonts w:hint="eastAsia"/>
              </w:rPr>
              <w:t>主键</w:t>
            </w:r>
          </w:p>
        </w:tc>
        <w:tc>
          <w:tcPr>
            <w:tcW w:w="4580" w:type="dxa"/>
            <w:shd w:val="clear" w:color="auto" w:fill="D9D9D9"/>
          </w:tcPr>
          <w:p w14:paraId="1683501A" w14:textId="77777777" w:rsidR="00684964" w:rsidRDefault="00684964" w:rsidP="0012351E">
            <w:pPr>
              <w:jc w:val="center"/>
            </w:pPr>
            <w:r>
              <w:rPr>
                <w:rFonts w:hint="eastAsia"/>
              </w:rPr>
              <w:t>特征</w:t>
            </w:r>
          </w:p>
        </w:tc>
        <w:tc>
          <w:tcPr>
            <w:tcW w:w="760" w:type="dxa"/>
            <w:shd w:val="clear" w:color="auto" w:fill="D9D9D9"/>
          </w:tcPr>
          <w:p w14:paraId="46A4B44F" w14:textId="77777777" w:rsidR="00684964" w:rsidRDefault="00684964" w:rsidP="0012351E">
            <w:pPr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879" w:type="dxa"/>
            <w:shd w:val="clear" w:color="auto" w:fill="D9D9D9"/>
          </w:tcPr>
          <w:p w14:paraId="37A623C0" w14:textId="77777777" w:rsidR="00684964" w:rsidRDefault="00684964" w:rsidP="0012351E">
            <w:pPr>
              <w:jc w:val="center"/>
            </w:pPr>
            <w:r>
              <w:rPr>
                <w:rFonts w:hint="eastAsia"/>
              </w:rPr>
              <w:t>取值范围</w:t>
            </w:r>
          </w:p>
        </w:tc>
        <w:tc>
          <w:tcPr>
            <w:tcW w:w="1639" w:type="dxa"/>
            <w:shd w:val="clear" w:color="auto" w:fill="D9D9D9"/>
          </w:tcPr>
          <w:p w14:paraId="7BB6498C" w14:textId="77777777" w:rsidR="00684964" w:rsidRDefault="00684964" w:rsidP="0012351E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84964" w14:paraId="42E849AF" w14:textId="77777777" w:rsidTr="0012351E">
        <w:trPr>
          <w:trHeight w:val="90"/>
        </w:trPr>
        <w:tc>
          <w:tcPr>
            <w:tcW w:w="885" w:type="dxa"/>
            <w:shd w:val="clear" w:color="auto" w:fill="auto"/>
          </w:tcPr>
          <w:p w14:paraId="2FB90B75" w14:textId="14A4A86D" w:rsidR="00684964" w:rsidRDefault="00684964" w:rsidP="0012351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38" w:type="dxa"/>
            <w:shd w:val="clear" w:color="auto" w:fill="auto"/>
          </w:tcPr>
          <w:p w14:paraId="68F96144" w14:textId="77777777" w:rsidR="00684964" w:rsidRDefault="00684964" w:rsidP="0012351E">
            <w:pPr>
              <w:jc w:val="left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881" w:type="dxa"/>
          </w:tcPr>
          <w:p w14:paraId="42155EC5" w14:textId="77777777" w:rsidR="00684964" w:rsidRDefault="00684964" w:rsidP="0012351E">
            <w:r>
              <w:rPr>
                <w:rFonts w:hint="eastAsia"/>
              </w:rPr>
              <w:t>是</w:t>
            </w:r>
          </w:p>
        </w:tc>
        <w:tc>
          <w:tcPr>
            <w:tcW w:w="4580" w:type="dxa"/>
            <w:shd w:val="clear" w:color="auto" w:fill="auto"/>
          </w:tcPr>
          <w:p w14:paraId="48E18914" w14:textId="77777777" w:rsidR="00684964" w:rsidRDefault="00684964" w:rsidP="0012351E">
            <w:r>
              <w:rPr>
                <w:rFonts w:hint="eastAsia"/>
              </w:rPr>
              <w:t>字符型，固定长度，</w:t>
            </w:r>
            <w:r>
              <w:t>1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位数字</w:t>
            </w:r>
          </w:p>
        </w:tc>
        <w:tc>
          <w:tcPr>
            <w:tcW w:w="760" w:type="dxa"/>
          </w:tcPr>
          <w:p w14:paraId="0F54921F" w14:textId="77777777" w:rsidR="00684964" w:rsidRDefault="00684964" w:rsidP="0012351E">
            <w:r>
              <w:rPr>
                <w:rFonts w:hint="eastAsia"/>
              </w:rPr>
              <w:t>否</w:t>
            </w:r>
          </w:p>
        </w:tc>
        <w:tc>
          <w:tcPr>
            <w:tcW w:w="879" w:type="dxa"/>
          </w:tcPr>
          <w:p w14:paraId="3A76582C" w14:textId="77777777" w:rsidR="00684964" w:rsidRDefault="00684964" w:rsidP="0012351E"/>
        </w:tc>
        <w:tc>
          <w:tcPr>
            <w:tcW w:w="1639" w:type="dxa"/>
            <w:shd w:val="clear" w:color="auto" w:fill="auto"/>
          </w:tcPr>
          <w:p w14:paraId="69217091" w14:textId="77777777" w:rsidR="00684964" w:rsidRDefault="00684964" w:rsidP="0012351E">
            <w:r>
              <w:rPr>
                <w:rFonts w:hint="eastAsia"/>
              </w:rPr>
              <w:t>ISBN</w:t>
            </w:r>
          </w:p>
        </w:tc>
      </w:tr>
      <w:tr w:rsidR="00684964" w14:paraId="5AE0EB3B" w14:textId="77777777" w:rsidTr="0012351E">
        <w:tc>
          <w:tcPr>
            <w:tcW w:w="885" w:type="dxa"/>
            <w:shd w:val="clear" w:color="auto" w:fill="auto"/>
          </w:tcPr>
          <w:p w14:paraId="645FA4B3" w14:textId="32B92294" w:rsidR="00684964" w:rsidRDefault="00684964" w:rsidP="0012351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38" w:type="dxa"/>
            <w:shd w:val="clear" w:color="auto" w:fill="auto"/>
          </w:tcPr>
          <w:p w14:paraId="443E56F8" w14:textId="77777777" w:rsidR="00684964" w:rsidRDefault="00684964" w:rsidP="0012351E">
            <w:r>
              <w:rPr>
                <w:rFonts w:hint="eastAsia"/>
              </w:rPr>
              <w:t>图书名</w:t>
            </w:r>
          </w:p>
        </w:tc>
        <w:tc>
          <w:tcPr>
            <w:tcW w:w="881" w:type="dxa"/>
          </w:tcPr>
          <w:p w14:paraId="269B502C" w14:textId="77777777" w:rsidR="00684964" w:rsidRDefault="00684964" w:rsidP="0012351E"/>
        </w:tc>
        <w:tc>
          <w:tcPr>
            <w:tcW w:w="4580" w:type="dxa"/>
            <w:shd w:val="clear" w:color="auto" w:fill="auto"/>
          </w:tcPr>
          <w:p w14:paraId="2F5F66ED" w14:textId="77777777" w:rsidR="00684964" w:rsidRDefault="00684964" w:rsidP="0012351E">
            <w:r>
              <w:rPr>
                <w:rFonts w:hint="eastAsia"/>
              </w:rPr>
              <w:t>字符型，可变长度，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位数字、汉字或英文字符</w:t>
            </w:r>
          </w:p>
        </w:tc>
        <w:tc>
          <w:tcPr>
            <w:tcW w:w="760" w:type="dxa"/>
          </w:tcPr>
          <w:p w14:paraId="79FC5BC0" w14:textId="77777777" w:rsidR="00684964" w:rsidRDefault="00684964" w:rsidP="0012351E">
            <w:r>
              <w:rPr>
                <w:rFonts w:hint="eastAsia"/>
              </w:rPr>
              <w:t>否</w:t>
            </w:r>
          </w:p>
        </w:tc>
        <w:tc>
          <w:tcPr>
            <w:tcW w:w="879" w:type="dxa"/>
          </w:tcPr>
          <w:p w14:paraId="6158C3CB" w14:textId="77777777" w:rsidR="00684964" w:rsidRDefault="00684964" w:rsidP="0012351E"/>
        </w:tc>
        <w:tc>
          <w:tcPr>
            <w:tcW w:w="1639" w:type="dxa"/>
            <w:shd w:val="clear" w:color="auto" w:fill="auto"/>
          </w:tcPr>
          <w:p w14:paraId="255C2414" w14:textId="77777777" w:rsidR="00684964" w:rsidRDefault="00684964" w:rsidP="0012351E"/>
        </w:tc>
      </w:tr>
      <w:tr w:rsidR="00684964" w14:paraId="22C17FBE" w14:textId="77777777" w:rsidTr="0012351E">
        <w:tc>
          <w:tcPr>
            <w:tcW w:w="885" w:type="dxa"/>
            <w:shd w:val="clear" w:color="auto" w:fill="auto"/>
          </w:tcPr>
          <w:p w14:paraId="01AD19B8" w14:textId="5E26A40D" w:rsidR="00684964" w:rsidRDefault="00684964" w:rsidP="0012351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138" w:type="dxa"/>
            <w:shd w:val="clear" w:color="auto" w:fill="auto"/>
          </w:tcPr>
          <w:p w14:paraId="68C04ECE" w14:textId="77777777" w:rsidR="00684964" w:rsidRDefault="00684964" w:rsidP="0012351E">
            <w:r>
              <w:rPr>
                <w:rFonts w:hint="eastAsia"/>
              </w:rPr>
              <w:t>作者</w:t>
            </w:r>
          </w:p>
        </w:tc>
        <w:tc>
          <w:tcPr>
            <w:tcW w:w="881" w:type="dxa"/>
          </w:tcPr>
          <w:p w14:paraId="349C2010" w14:textId="77777777" w:rsidR="00684964" w:rsidRDefault="00684964" w:rsidP="0012351E"/>
        </w:tc>
        <w:tc>
          <w:tcPr>
            <w:tcW w:w="4580" w:type="dxa"/>
            <w:shd w:val="clear" w:color="auto" w:fill="auto"/>
          </w:tcPr>
          <w:p w14:paraId="6486CD84" w14:textId="77777777" w:rsidR="00684964" w:rsidRDefault="00684964" w:rsidP="0012351E">
            <w:r>
              <w:rPr>
                <w:rFonts w:hint="eastAsia"/>
              </w:rPr>
              <w:t>字符型，可变长度，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个汉字</w:t>
            </w:r>
          </w:p>
        </w:tc>
        <w:tc>
          <w:tcPr>
            <w:tcW w:w="760" w:type="dxa"/>
          </w:tcPr>
          <w:p w14:paraId="22873AA4" w14:textId="77777777" w:rsidR="00684964" w:rsidRDefault="00684964" w:rsidP="0012351E">
            <w:r>
              <w:rPr>
                <w:rFonts w:hint="eastAsia"/>
              </w:rPr>
              <w:t>否</w:t>
            </w:r>
          </w:p>
        </w:tc>
        <w:tc>
          <w:tcPr>
            <w:tcW w:w="879" w:type="dxa"/>
          </w:tcPr>
          <w:p w14:paraId="38E15875" w14:textId="77777777" w:rsidR="00684964" w:rsidRDefault="00684964" w:rsidP="0012351E"/>
        </w:tc>
        <w:tc>
          <w:tcPr>
            <w:tcW w:w="1639" w:type="dxa"/>
            <w:shd w:val="clear" w:color="auto" w:fill="auto"/>
          </w:tcPr>
          <w:p w14:paraId="380B40CB" w14:textId="77777777" w:rsidR="00684964" w:rsidRDefault="00684964" w:rsidP="0012351E"/>
        </w:tc>
      </w:tr>
      <w:tr w:rsidR="00684964" w14:paraId="10556DCF" w14:textId="77777777" w:rsidTr="0012351E">
        <w:trPr>
          <w:trHeight w:val="90"/>
        </w:trPr>
        <w:tc>
          <w:tcPr>
            <w:tcW w:w="885" w:type="dxa"/>
            <w:shd w:val="clear" w:color="auto" w:fill="auto"/>
          </w:tcPr>
          <w:p w14:paraId="744E6740" w14:textId="70299243" w:rsidR="00684964" w:rsidRDefault="00684964" w:rsidP="0012351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138" w:type="dxa"/>
            <w:shd w:val="clear" w:color="auto" w:fill="auto"/>
          </w:tcPr>
          <w:p w14:paraId="7EDBEA2C" w14:textId="77777777" w:rsidR="00684964" w:rsidRDefault="00684964" w:rsidP="0012351E">
            <w:r>
              <w:rPr>
                <w:rFonts w:hint="eastAsia"/>
              </w:rPr>
              <w:t>图书单价</w:t>
            </w:r>
          </w:p>
        </w:tc>
        <w:tc>
          <w:tcPr>
            <w:tcW w:w="881" w:type="dxa"/>
          </w:tcPr>
          <w:p w14:paraId="55B397CA" w14:textId="77777777" w:rsidR="00684964" w:rsidRDefault="00684964" w:rsidP="0012351E"/>
        </w:tc>
        <w:tc>
          <w:tcPr>
            <w:tcW w:w="4580" w:type="dxa"/>
            <w:shd w:val="clear" w:color="auto" w:fill="auto"/>
          </w:tcPr>
          <w:p w14:paraId="65D2F952" w14:textId="77777777" w:rsidR="00684964" w:rsidRDefault="00684964" w:rsidP="0012351E">
            <w:r>
              <w:rPr>
                <w:rFonts w:hint="eastAsia"/>
              </w:rPr>
              <w:t>数值型，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位有效数字，其中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位小数</w:t>
            </w:r>
          </w:p>
        </w:tc>
        <w:tc>
          <w:tcPr>
            <w:tcW w:w="760" w:type="dxa"/>
          </w:tcPr>
          <w:p w14:paraId="69B3AFEE" w14:textId="77777777" w:rsidR="00684964" w:rsidRDefault="00684964" w:rsidP="0012351E">
            <w:r>
              <w:rPr>
                <w:rFonts w:hint="eastAsia"/>
              </w:rPr>
              <w:t>否</w:t>
            </w:r>
          </w:p>
        </w:tc>
        <w:tc>
          <w:tcPr>
            <w:tcW w:w="879" w:type="dxa"/>
          </w:tcPr>
          <w:p w14:paraId="2D7121F1" w14:textId="77777777" w:rsidR="00684964" w:rsidRDefault="00684964" w:rsidP="0012351E"/>
        </w:tc>
        <w:tc>
          <w:tcPr>
            <w:tcW w:w="1639" w:type="dxa"/>
            <w:shd w:val="clear" w:color="auto" w:fill="auto"/>
          </w:tcPr>
          <w:p w14:paraId="682FE447" w14:textId="77777777" w:rsidR="00684964" w:rsidRDefault="00684964" w:rsidP="0012351E"/>
        </w:tc>
      </w:tr>
      <w:tr w:rsidR="00684964" w14:paraId="78574F4A" w14:textId="77777777" w:rsidTr="0012351E">
        <w:tc>
          <w:tcPr>
            <w:tcW w:w="885" w:type="dxa"/>
            <w:shd w:val="clear" w:color="auto" w:fill="auto"/>
          </w:tcPr>
          <w:p w14:paraId="386254E6" w14:textId="3EAB328A" w:rsidR="00684964" w:rsidRDefault="00684964" w:rsidP="0012351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1138" w:type="dxa"/>
            <w:shd w:val="clear" w:color="auto" w:fill="auto"/>
          </w:tcPr>
          <w:p w14:paraId="2F5FC5F6" w14:textId="77777777" w:rsidR="00684964" w:rsidRDefault="00684964" w:rsidP="0012351E">
            <w:r>
              <w:rPr>
                <w:rFonts w:hint="eastAsia"/>
              </w:rPr>
              <w:t>出版社</w:t>
            </w:r>
          </w:p>
        </w:tc>
        <w:tc>
          <w:tcPr>
            <w:tcW w:w="881" w:type="dxa"/>
          </w:tcPr>
          <w:p w14:paraId="083A3002" w14:textId="77777777" w:rsidR="00684964" w:rsidRDefault="00684964" w:rsidP="0012351E"/>
        </w:tc>
        <w:tc>
          <w:tcPr>
            <w:tcW w:w="4580" w:type="dxa"/>
            <w:shd w:val="clear" w:color="auto" w:fill="auto"/>
          </w:tcPr>
          <w:p w14:paraId="3B5074B3" w14:textId="77777777" w:rsidR="00684964" w:rsidRDefault="00684964" w:rsidP="0012351E">
            <w:r>
              <w:rPr>
                <w:rFonts w:hint="eastAsia"/>
              </w:rPr>
              <w:t>字符型，可变长度，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个汉字</w:t>
            </w:r>
          </w:p>
        </w:tc>
        <w:tc>
          <w:tcPr>
            <w:tcW w:w="760" w:type="dxa"/>
          </w:tcPr>
          <w:p w14:paraId="1899C4CE" w14:textId="77777777" w:rsidR="00684964" w:rsidRDefault="00684964" w:rsidP="0012351E">
            <w:r>
              <w:rPr>
                <w:rFonts w:hint="eastAsia"/>
              </w:rPr>
              <w:t>否</w:t>
            </w:r>
          </w:p>
        </w:tc>
        <w:tc>
          <w:tcPr>
            <w:tcW w:w="879" w:type="dxa"/>
          </w:tcPr>
          <w:p w14:paraId="5E1FDB24" w14:textId="77777777" w:rsidR="00684964" w:rsidRDefault="00684964" w:rsidP="0012351E"/>
        </w:tc>
        <w:tc>
          <w:tcPr>
            <w:tcW w:w="1639" w:type="dxa"/>
            <w:shd w:val="clear" w:color="auto" w:fill="auto"/>
          </w:tcPr>
          <w:p w14:paraId="0726D8C9" w14:textId="77777777" w:rsidR="00684964" w:rsidRDefault="00684964" w:rsidP="0012351E"/>
        </w:tc>
      </w:tr>
      <w:tr w:rsidR="00684964" w14:paraId="1855B9AB" w14:textId="77777777" w:rsidTr="0012351E">
        <w:tc>
          <w:tcPr>
            <w:tcW w:w="885" w:type="dxa"/>
            <w:shd w:val="clear" w:color="auto" w:fill="auto"/>
          </w:tcPr>
          <w:p w14:paraId="4889B388" w14:textId="5695C180" w:rsidR="00684964" w:rsidRDefault="00684964" w:rsidP="0012351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1138" w:type="dxa"/>
            <w:shd w:val="clear" w:color="auto" w:fill="auto"/>
          </w:tcPr>
          <w:p w14:paraId="65B946BD" w14:textId="77777777" w:rsidR="00684964" w:rsidRDefault="00684964" w:rsidP="0012351E">
            <w:r>
              <w:rPr>
                <w:rFonts w:hint="eastAsia"/>
              </w:rPr>
              <w:t>类型</w:t>
            </w:r>
          </w:p>
        </w:tc>
        <w:tc>
          <w:tcPr>
            <w:tcW w:w="881" w:type="dxa"/>
          </w:tcPr>
          <w:p w14:paraId="0FDBB4CD" w14:textId="77777777" w:rsidR="00684964" w:rsidRDefault="00684964" w:rsidP="0012351E"/>
        </w:tc>
        <w:tc>
          <w:tcPr>
            <w:tcW w:w="4580" w:type="dxa"/>
            <w:shd w:val="clear" w:color="auto" w:fill="auto"/>
          </w:tcPr>
          <w:p w14:paraId="7AB3E4C6" w14:textId="4157B985" w:rsidR="00684964" w:rsidRDefault="00684964" w:rsidP="0012351E">
            <w:r>
              <w:rPr>
                <w:rFonts w:ascii="宋体" w:hAnsi="宋体" w:cs="宋体"/>
                <w:szCs w:val="21"/>
              </w:rPr>
              <w:t>字符型，可变长度，</w:t>
            </w:r>
            <w:r w:rsidR="00067238"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位数字，</w:t>
            </w:r>
            <w:r>
              <w:rPr>
                <w:rFonts w:ascii="宋体" w:hAnsi="宋体" w:cs="宋体" w:hint="eastAsia"/>
                <w:szCs w:val="21"/>
              </w:rPr>
              <w:t>1</w:t>
            </w:r>
            <w:r>
              <w:rPr>
                <w:rFonts w:ascii="宋体" w:hAnsi="宋体" w:cs="宋体"/>
                <w:szCs w:val="21"/>
              </w:rPr>
              <w:t>位</w:t>
            </w:r>
            <w:proofErr w:type="gramStart"/>
            <w:r>
              <w:rPr>
                <w:rFonts w:ascii="宋体" w:hAnsi="宋体" w:cs="宋体"/>
                <w:szCs w:val="21"/>
              </w:rPr>
              <w:t>半角连</w:t>
            </w:r>
            <w:proofErr w:type="gramEnd"/>
            <w:r>
              <w:rPr>
                <w:rFonts w:ascii="宋体" w:hAnsi="宋体" w:cs="宋体"/>
                <w:szCs w:val="21"/>
              </w:rPr>
              <w:t>字符，10位汉字</w:t>
            </w:r>
          </w:p>
        </w:tc>
        <w:tc>
          <w:tcPr>
            <w:tcW w:w="760" w:type="dxa"/>
          </w:tcPr>
          <w:p w14:paraId="625C8AFF" w14:textId="77777777" w:rsidR="00684964" w:rsidRDefault="00684964" w:rsidP="0012351E">
            <w:r>
              <w:rPr>
                <w:rFonts w:hint="eastAsia"/>
              </w:rPr>
              <w:t>否</w:t>
            </w:r>
          </w:p>
        </w:tc>
        <w:tc>
          <w:tcPr>
            <w:tcW w:w="879" w:type="dxa"/>
          </w:tcPr>
          <w:p w14:paraId="134D3746" w14:textId="77777777" w:rsidR="00684964" w:rsidRDefault="00684964" w:rsidP="0012351E"/>
        </w:tc>
        <w:tc>
          <w:tcPr>
            <w:tcW w:w="1639" w:type="dxa"/>
            <w:shd w:val="clear" w:color="auto" w:fill="auto"/>
          </w:tcPr>
          <w:p w14:paraId="144E3BB8" w14:textId="77777777" w:rsidR="00684964" w:rsidRDefault="00684964" w:rsidP="0012351E">
            <w:r>
              <w:rPr>
                <w:rFonts w:hint="eastAsia"/>
              </w:rPr>
              <w:t>编号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类型</w:t>
            </w:r>
          </w:p>
        </w:tc>
      </w:tr>
      <w:tr w:rsidR="00684964" w14:paraId="097D0D46" w14:textId="77777777" w:rsidTr="0012351E">
        <w:tc>
          <w:tcPr>
            <w:tcW w:w="885" w:type="dxa"/>
            <w:shd w:val="clear" w:color="auto" w:fill="auto"/>
          </w:tcPr>
          <w:p w14:paraId="2BC094F6" w14:textId="3EB01392" w:rsidR="00684964" w:rsidRDefault="00684964" w:rsidP="0012351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1138" w:type="dxa"/>
            <w:shd w:val="clear" w:color="auto" w:fill="auto"/>
          </w:tcPr>
          <w:p w14:paraId="161F71EB" w14:textId="77777777" w:rsidR="00684964" w:rsidRDefault="00684964" w:rsidP="0012351E">
            <w:r>
              <w:rPr>
                <w:rFonts w:hint="eastAsia"/>
              </w:rPr>
              <w:t>出版时间</w:t>
            </w:r>
          </w:p>
        </w:tc>
        <w:tc>
          <w:tcPr>
            <w:tcW w:w="881" w:type="dxa"/>
          </w:tcPr>
          <w:p w14:paraId="4F6201F6" w14:textId="77777777" w:rsidR="00684964" w:rsidRDefault="00684964" w:rsidP="0012351E"/>
        </w:tc>
        <w:tc>
          <w:tcPr>
            <w:tcW w:w="4580" w:type="dxa"/>
            <w:shd w:val="clear" w:color="auto" w:fill="auto"/>
          </w:tcPr>
          <w:p w14:paraId="7DF2200B" w14:textId="77777777" w:rsidR="00684964" w:rsidRDefault="00684964" w:rsidP="0012351E">
            <w:r>
              <w:rPr>
                <w:rFonts w:hint="eastAsia"/>
              </w:rPr>
              <w:t>日期型</w:t>
            </w:r>
          </w:p>
        </w:tc>
        <w:tc>
          <w:tcPr>
            <w:tcW w:w="760" w:type="dxa"/>
          </w:tcPr>
          <w:p w14:paraId="4CC4327E" w14:textId="77777777" w:rsidR="00684964" w:rsidRDefault="00684964" w:rsidP="0012351E">
            <w:r>
              <w:rPr>
                <w:rFonts w:hint="eastAsia"/>
              </w:rPr>
              <w:t>否</w:t>
            </w:r>
          </w:p>
        </w:tc>
        <w:tc>
          <w:tcPr>
            <w:tcW w:w="879" w:type="dxa"/>
          </w:tcPr>
          <w:p w14:paraId="1DD1E637" w14:textId="77777777" w:rsidR="00684964" w:rsidRDefault="00684964" w:rsidP="0012351E"/>
        </w:tc>
        <w:tc>
          <w:tcPr>
            <w:tcW w:w="1639" w:type="dxa"/>
            <w:shd w:val="clear" w:color="auto" w:fill="auto"/>
          </w:tcPr>
          <w:p w14:paraId="187988AD" w14:textId="77777777" w:rsidR="00684964" w:rsidRDefault="00684964" w:rsidP="0012351E"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日</w:t>
            </w:r>
          </w:p>
        </w:tc>
      </w:tr>
      <w:tr w:rsidR="00684964" w14:paraId="1E814748" w14:textId="77777777" w:rsidTr="0012351E">
        <w:tc>
          <w:tcPr>
            <w:tcW w:w="885" w:type="dxa"/>
            <w:shd w:val="clear" w:color="auto" w:fill="auto"/>
          </w:tcPr>
          <w:p w14:paraId="1D72E14B" w14:textId="1841A68C" w:rsidR="00684964" w:rsidRDefault="00684964" w:rsidP="0012351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1138" w:type="dxa"/>
            <w:shd w:val="clear" w:color="auto" w:fill="auto"/>
          </w:tcPr>
          <w:p w14:paraId="5B39A9D3" w14:textId="77777777" w:rsidR="00684964" w:rsidRDefault="00684964" w:rsidP="0012351E">
            <w:r>
              <w:rPr>
                <w:rFonts w:hint="eastAsia"/>
              </w:rPr>
              <w:t>库存</w:t>
            </w:r>
          </w:p>
        </w:tc>
        <w:tc>
          <w:tcPr>
            <w:tcW w:w="881" w:type="dxa"/>
          </w:tcPr>
          <w:p w14:paraId="4E34EA9A" w14:textId="77777777" w:rsidR="00684964" w:rsidRDefault="00684964" w:rsidP="0012351E"/>
        </w:tc>
        <w:tc>
          <w:tcPr>
            <w:tcW w:w="4580" w:type="dxa"/>
            <w:shd w:val="clear" w:color="auto" w:fill="auto"/>
          </w:tcPr>
          <w:p w14:paraId="5F1905D0" w14:textId="77777777" w:rsidR="00684964" w:rsidRDefault="00684964" w:rsidP="0012351E">
            <w:r>
              <w:rPr>
                <w:rFonts w:hint="eastAsia"/>
              </w:rPr>
              <w:t>数值型，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位有效数字，无小数</w:t>
            </w:r>
          </w:p>
        </w:tc>
        <w:tc>
          <w:tcPr>
            <w:tcW w:w="760" w:type="dxa"/>
          </w:tcPr>
          <w:p w14:paraId="5E00DDAB" w14:textId="77777777" w:rsidR="00684964" w:rsidRDefault="00684964" w:rsidP="0012351E">
            <w:r>
              <w:rPr>
                <w:rFonts w:hint="eastAsia"/>
              </w:rPr>
              <w:t>否</w:t>
            </w:r>
          </w:p>
        </w:tc>
        <w:tc>
          <w:tcPr>
            <w:tcW w:w="879" w:type="dxa"/>
          </w:tcPr>
          <w:p w14:paraId="6244D28B" w14:textId="77777777" w:rsidR="00684964" w:rsidRDefault="00684964" w:rsidP="0012351E"/>
        </w:tc>
        <w:tc>
          <w:tcPr>
            <w:tcW w:w="1639" w:type="dxa"/>
            <w:shd w:val="clear" w:color="auto" w:fill="auto"/>
          </w:tcPr>
          <w:p w14:paraId="054E0E25" w14:textId="77777777" w:rsidR="00684964" w:rsidRDefault="00684964" w:rsidP="0012351E"/>
        </w:tc>
      </w:tr>
    </w:tbl>
    <w:p w14:paraId="54D0E3BA" w14:textId="6C00376C" w:rsidR="00A53994" w:rsidRDefault="005A4070" w:rsidP="00A53994">
      <w:pPr>
        <w:pStyle w:val="3"/>
      </w:pPr>
      <w:bookmarkStart w:id="71" w:name="_Toc24927034"/>
      <w:bookmarkEnd w:id="70"/>
      <w:r>
        <w:rPr>
          <w:rFonts w:hint="eastAsia"/>
        </w:rPr>
        <w:t>报表数据描述</w:t>
      </w:r>
      <w:bookmarkEnd w:id="71"/>
    </w:p>
    <w:p w14:paraId="6CBD2851" w14:textId="571774D0" w:rsidR="00A53994" w:rsidRDefault="00A53994" w:rsidP="00A53994">
      <w:pPr>
        <w:pStyle w:val="a7"/>
        <w:ind w:firstLine="420"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2.3</w:t>
      </w:r>
      <w:r>
        <w:fldChar w:fldCharType="end"/>
      </w:r>
      <w:r>
        <w:noBreakHyphen/>
      </w:r>
      <w:r w:rsidR="005E330F">
        <w:t>3</w:t>
      </w:r>
      <w:r>
        <w:rPr>
          <w:rFonts w:hint="eastAsia"/>
        </w:rPr>
        <w:t>所有报表描述列表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57"/>
        <w:gridCol w:w="1581"/>
        <w:gridCol w:w="3416"/>
        <w:gridCol w:w="3418"/>
        <w:gridCol w:w="1510"/>
      </w:tblGrid>
      <w:tr w:rsidR="002B0407" w:rsidRPr="002B0407" w14:paraId="0AFB9711" w14:textId="77777777" w:rsidTr="002C37A8">
        <w:tc>
          <w:tcPr>
            <w:tcW w:w="757" w:type="dxa"/>
            <w:shd w:val="clear" w:color="auto" w:fill="D9D9D9"/>
          </w:tcPr>
          <w:p w14:paraId="5DD9EB97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编号</w:t>
            </w:r>
          </w:p>
        </w:tc>
        <w:tc>
          <w:tcPr>
            <w:tcW w:w="1581" w:type="dxa"/>
            <w:shd w:val="clear" w:color="auto" w:fill="D9D9D9"/>
          </w:tcPr>
          <w:p w14:paraId="0C2FDF64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报表名称</w:t>
            </w:r>
          </w:p>
        </w:tc>
        <w:tc>
          <w:tcPr>
            <w:tcW w:w="3416" w:type="dxa"/>
            <w:shd w:val="clear" w:color="auto" w:fill="D9D9D9"/>
          </w:tcPr>
          <w:p w14:paraId="2399C982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所属功能</w:t>
            </w:r>
          </w:p>
        </w:tc>
        <w:tc>
          <w:tcPr>
            <w:tcW w:w="3418" w:type="dxa"/>
            <w:shd w:val="clear" w:color="auto" w:fill="D9D9D9"/>
          </w:tcPr>
          <w:p w14:paraId="5DD45352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使用频度</w:t>
            </w:r>
          </w:p>
        </w:tc>
        <w:tc>
          <w:tcPr>
            <w:tcW w:w="1510" w:type="dxa"/>
            <w:shd w:val="clear" w:color="auto" w:fill="D9D9D9"/>
          </w:tcPr>
          <w:p w14:paraId="358D5B7D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备注</w:t>
            </w:r>
          </w:p>
        </w:tc>
      </w:tr>
      <w:tr w:rsidR="002B0407" w:rsidRPr="002B0407" w14:paraId="6E224796" w14:textId="77777777" w:rsidTr="002C37A8">
        <w:trPr>
          <w:trHeight w:val="90"/>
        </w:trPr>
        <w:tc>
          <w:tcPr>
            <w:tcW w:w="757" w:type="dxa"/>
            <w:shd w:val="clear" w:color="auto" w:fill="auto"/>
          </w:tcPr>
          <w:p w14:paraId="70DF13AE" w14:textId="6F85D7B7" w:rsidR="002B0407" w:rsidRPr="002B0407" w:rsidRDefault="002C37A8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581" w:type="dxa"/>
          </w:tcPr>
          <w:p w14:paraId="3902F65E" w14:textId="77777777" w:rsidR="002B0407" w:rsidRPr="002B0407" w:rsidRDefault="002B0407" w:rsidP="002B0407">
            <w:r w:rsidRPr="002B0407">
              <w:rPr>
                <w:rFonts w:hint="eastAsia"/>
              </w:rPr>
              <w:t>查询库存结果</w:t>
            </w:r>
          </w:p>
        </w:tc>
        <w:tc>
          <w:tcPr>
            <w:tcW w:w="3416" w:type="dxa"/>
            <w:shd w:val="clear" w:color="auto" w:fill="auto"/>
          </w:tcPr>
          <w:p w14:paraId="41B24D3D" w14:textId="77777777" w:rsidR="002B0407" w:rsidRPr="002B0407" w:rsidRDefault="002B0407" w:rsidP="002B0407">
            <w:r w:rsidRPr="002B0407">
              <w:rPr>
                <w:rFonts w:hint="eastAsia"/>
              </w:rPr>
              <w:t>查看库存</w:t>
            </w:r>
          </w:p>
        </w:tc>
        <w:tc>
          <w:tcPr>
            <w:tcW w:w="3418" w:type="dxa"/>
            <w:shd w:val="clear" w:color="auto" w:fill="auto"/>
          </w:tcPr>
          <w:p w14:paraId="7049F5DF" w14:textId="77777777" w:rsidR="002B0407" w:rsidRPr="002B0407" w:rsidRDefault="002B0407" w:rsidP="002B0407">
            <w:r w:rsidRPr="002B0407">
              <w:rPr>
                <w:rFonts w:hint="eastAsia"/>
              </w:rPr>
              <w:t>60</w:t>
            </w:r>
            <w:r w:rsidRPr="002B0407">
              <w:rPr>
                <w:rFonts w:hint="eastAsia"/>
              </w:rPr>
              <w:t>次</w:t>
            </w:r>
            <w:r w:rsidRPr="002B0407">
              <w:rPr>
                <w:rFonts w:hint="eastAsia"/>
              </w:rPr>
              <w:t>/</w:t>
            </w:r>
            <w:r w:rsidRPr="002B0407">
              <w:rPr>
                <w:rFonts w:hint="eastAsia"/>
              </w:rPr>
              <w:t>天</w:t>
            </w:r>
          </w:p>
        </w:tc>
        <w:tc>
          <w:tcPr>
            <w:tcW w:w="1510" w:type="dxa"/>
          </w:tcPr>
          <w:p w14:paraId="606A6E9C" w14:textId="77777777" w:rsidR="002B0407" w:rsidRPr="002B0407" w:rsidRDefault="002B0407" w:rsidP="002B0407">
            <w:pPr>
              <w:jc w:val="center"/>
            </w:pPr>
          </w:p>
        </w:tc>
      </w:tr>
      <w:tr w:rsidR="002B0407" w:rsidRPr="002B0407" w14:paraId="4B68E721" w14:textId="77777777" w:rsidTr="002C37A8">
        <w:tc>
          <w:tcPr>
            <w:tcW w:w="757" w:type="dxa"/>
            <w:shd w:val="clear" w:color="auto" w:fill="auto"/>
          </w:tcPr>
          <w:p w14:paraId="34213B6E" w14:textId="451BAC6F" w:rsidR="002B0407" w:rsidRPr="002B0407" w:rsidRDefault="002C37A8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581" w:type="dxa"/>
          </w:tcPr>
          <w:p w14:paraId="79F1C133" w14:textId="77777777" w:rsidR="002B0407" w:rsidRPr="002B0407" w:rsidRDefault="002B0407" w:rsidP="002B0407">
            <w:r w:rsidRPr="002B0407">
              <w:rPr>
                <w:rFonts w:hint="eastAsia"/>
              </w:rPr>
              <w:t>图书库存信息</w:t>
            </w:r>
          </w:p>
        </w:tc>
        <w:tc>
          <w:tcPr>
            <w:tcW w:w="3416" w:type="dxa"/>
            <w:shd w:val="clear" w:color="auto" w:fill="auto"/>
          </w:tcPr>
          <w:p w14:paraId="4A8DC45A" w14:textId="77777777" w:rsidR="002B0407" w:rsidRPr="002B0407" w:rsidRDefault="002B0407" w:rsidP="002B0407">
            <w:r w:rsidRPr="002B0407">
              <w:rPr>
                <w:rFonts w:hint="eastAsia"/>
              </w:rPr>
              <w:t>查看库存</w:t>
            </w:r>
          </w:p>
        </w:tc>
        <w:tc>
          <w:tcPr>
            <w:tcW w:w="3418" w:type="dxa"/>
            <w:shd w:val="clear" w:color="auto" w:fill="auto"/>
          </w:tcPr>
          <w:p w14:paraId="3BB2903B" w14:textId="77777777" w:rsidR="002B0407" w:rsidRPr="002B0407" w:rsidRDefault="002B0407" w:rsidP="002B0407">
            <w:r w:rsidRPr="002B0407">
              <w:rPr>
                <w:rFonts w:hint="eastAsia"/>
              </w:rPr>
              <w:t>60</w:t>
            </w:r>
            <w:r w:rsidRPr="002B0407">
              <w:rPr>
                <w:rFonts w:hint="eastAsia"/>
              </w:rPr>
              <w:t>次</w:t>
            </w:r>
            <w:r w:rsidRPr="002B0407">
              <w:rPr>
                <w:rFonts w:hint="eastAsia"/>
              </w:rPr>
              <w:t>/</w:t>
            </w:r>
            <w:r w:rsidRPr="002B0407">
              <w:rPr>
                <w:rFonts w:hint="eastAsia"/>
              </w:rPr>
              <w:t>天</w:t>
            </w:r>
          </w:p>
        </w:tc>
        <w:tc>
          <w:tcPr>
            <w:tcW w:w="1510" w:type="dxa"/>
          </w:tcPr>
          <w:p w14:paraId="4C53F19D" w14:textId="77777777" w:rsidR="002B0407" w:rsidRPr="002B0407" w:rsidRDefault="002B0407" w:rsidP="002B0407">
            <w:pPr>
              <w:jc w:val="center"/>
            </w:pPr>
          </w:p>
        </w:tc>
      </w:tr>
      <w:tr w:rsidR="002C37A8" w:rsidRPr="002B0407" w14:paraId="1A6CB539" w14:textId="77777777" w:rsidTr="002C37A8">
        <w:tc>
          <w:tcPr>
            <w:tcW w:w="757" w:type="dxa"/>
            <w:shd w:val="clear" w:color="auto" w:fill="auto"/>
          </w:tcPr>
          <w:p w14:paraId="1277C7B0" w14:textId="0E3AA884" w:rsidR="002C37A8" w:rsidRPr="002B0407" w:rsidRDefault="002C37A8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581" w:type="dxa"/>
          </w:tcPr>
          <w:p w14:paraId="18347798" w14:textId="77777777" w:rsidR="002C37A8" w:rsidRPr="002B0407" w:rsidRDefault="002C37A8" w:rsidP="002B0407">
            <w:r w:rsidRPr="002B0407">
              <w:rPr>
                <w:rFonts w:hint="eastAsia"/>
              </w:rPr>
              <w:t>订单详情</w:t>
            </w:r>
          </w:p>
        </w:tc>
        <w:tc>
          <w:tcPr>
            <w:tcW w:w="3416" w:type="dxa"/>
            <w:shd w:val="clear" w:color="auto" w:fill="auto"/>
          </w:tcPr>
          <w:p w14:paraId="2FDCAEBA" w14:textId="77777777" w:rsidR="002C37A8" w:rsidRPr="002B0407" w:rsidRDefault="002C37A8" w:rsidP="002B0407">
            <w:r w:rsidRPr="002B0407">
              <w:rPr>
                <w:rFonts w:hint="eastAsia"/>
              </w:rPr>
              <w:t>查看订单</w:t>
            </w:r>
          </w:p>
        </w:tc>
        <w:tc>
          <w:tcPr>
            <w:tcW w:w="3418" w:type="dxa"/>
            <w:shd w:val="clear" w:color="auto" w:fill="auto"/>
          </w:tcPr>
          <w:p w14:paraId="4027EB5D" w14:textId="77777777" w:rsidR="002C37A8" w:rsidRPr="002B0407" w:rsidRDefault="002C37A8" w:rsidP="002B0407">
            <w:r w:rsidRPr="002B0407">
              <w:rPr>
                <w:rFonts w:hint="eastAsia"/>
              </w:rPr>
              <w:t>30</w:t>
            </w:r>
            <w:r w:rsidRPr="002B0407">
              <w:rPr>
                <w:rFonts w:hint="eastAsia"/>
              </w:rPr>
              <w:t>单</w:t>
            </w:r>
            <w:r w:rsidRPr="002B0407">
              <w:rPr>
                <w:rFonts w:hint="eastAsia"/>
              </w:rPr>
              <w:t>/</w:t>
            </w:r>
            <w:r w:rsidRPr="002B0407">
              <w:rPr>
                <w:rFonts w:hint="eastAsia"/>
              </w:rPr>
              <w:t>天</w:t>
            </w:r>
          </w:p>
        </w:tc>
        <w:tc>
          <w:tcPr>
            <w:tcW w:w="1510" w:type="dxa"/>
          </w:tcPr>
          <w:p w14:paraId="567D27CD" w14:textId="77777777" w:rsidR="002C37A8" w:rsidRPr="002B0407" w:rsidRDefault="002C37A8" w:rsidP="002B0407">
            <w:pPr>
              <w:jc w:val="center"/>
            </w:pPr>
          </w:p>
        </w:tc>
      </w:tr>
      <w:tr w:rsidR="002C37A8" w:rsidRPr="002B0407" w14:paraId="187ADD40" w14:textId="77777777" w:rsidTr="002C37A8">
        <w:tc>
          <w:tcPr>
            <w:tcW w:w="757" w:type="dxa"/>
            <w:shd w:val="clear" w:color="auto" w:fill="auto"/>
          </w:tcPr>
          <w:p w14:paraId="118C9DDE" w14:textId="4819BB2A" w:rsidR="002C37A8" w:rsidRDefault="002C37A8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581" w:type="dxa"/>
          </w:tcPr>
          <w:p w14:paraId="5A910851" w14:textId="124E3334" w:rsidR="002C37A8" w:rsidRPr="002B0407" w:rsidRDefault="002C37A8" w:rsidP="002B0407">
            <w:r w:rsidRPr="002C37A8">
              <w:rPr>
                <w:rFonts w:hint="eastAsia"/>
              </w:rPr>
              <w:t>上架图书信息</w:t>
            </w:r>
          </w:p>
        </w:tc>
        <w:tc>
          <w:tcPr>
            <w:tcW w:w="3416" w:type="dxa"/>
            <w:shd w:val="clear" w:color="auto" w:fill="auto"/>
          </w:tcPr>
          <w:p w14:paraId="08F8EDE3" w14:textId="24C9DB83" w:rsidR="002C37A8" w:rsidRPr="002B0407" w:rsidRDefault="002C37A8" w:rsidP="002B0407">
            <w:r w:rsidRPr="002C37A8">
              <w:rPr>
                <w:rFonts w:hint="eastAsia"/>
              </w:rPr>
              <w:t>上架图书</w:t>
            </w:r>
          </w:p>
        </w:tc>
        <w:tc>
          <w:tcPr>
            <w:tcW w:w="3418" w:type="dxa"/>
            <w:shd w:val="clear" w:color="auto" w:fill="auto"/>
          </w:tcPr>
          <w:p w14:paraId="50CAC480" w14:textId="439DC08D" w:rsidR="002C37A8" w:rsidRPr="002B0407" w:rsidRDefault="002C37A8" w:rsidP="002B0407">
            <w:r w:rsidRPr="002C37A8">
              <w:rPr>
                <w:rFonts w:hint="eastAsia"/>
              </w:rPr>
              <w:t>5</w:t>
            </w:r>
            <w:r w:rsidRPr="002C37A8">
              <w:rPr>
                <w:rFonts w:hint="eastAsia"/>
              </w:rPr>
              <w:t>次</w:t>
            </w:r>
            <w:r w:rsidRPr="002C37A8">
              <w:rPr>
                <w:rFonts w:hint="eastAsia"/>
              </w:rPr>
              <w:t>/</w:t>
            </w:r>
            <w:r w:rsidRPr="002C37A8">
              <w:rPr>
                <w:rFonts w:hint="eastAsia"/>
              </w:rPr>
              <w:t>月</w:t>
            </w:r>
          </w:p>
        </w:tc>
        <w:tc>
          <w:tcPr>
            <w:tcW w:w="1510" w:type="dxa"/>
          </w:tcPr>
          <w:p w14:paraId="0DE154B2" w14:textId="77777777" w:rsidR="002C37A8" w:rsidRPr="002B0407" w:rsidRDefault="002C37A8" w:rsidP="002B0407">
            <w:pPr>
              <w:jc w:val="center"/>
            </w:pPr>
          </w:p>
        </w:tc>
      </w:tr>
    </w:tbl>
    <w:p w14:paraId="36158CF8" w14:textId="1C64FC2B" w:rsidR="00A53994" w:rsidRDefault="001279AB" w:rsidP="006026E1">
      <w:pPr>
        <w:pStyle w:val="4"/>
      </w:pPr>
      <w:bookmarkStart w:id="72" w:name="_Toc24927035"/>
      <w:r>
        <w:rPr>
          <w:rFonts w:hint="eastAsia"/>
        </w:rPr>
        <w:t>查询库存结果</w:t>
      </w:r>
      <w:bookmarkEnd w:id="72"/>
    </w:p>
    <w:p w14:paraId="73CDD0A5" w14:textId="5ACEA0B2" w:rsidR="00A53994" w:rsidRDefault="00A53994" w:rsidP="00A53994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2.3.3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数据项的详细信息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41"/>
        <w:gridCol w:w="1339"/>
        <w:gridCol w:w="845"/>
        <w:gridCol w:w="5051"/>
        <w:gridCol w:w="915"/>
        <w:gridCol w:w="983"/>
        <w:gridCol w:w="808"/>
      </w:tblGrid>
      <w:tr w:rsidR="002B0407" w:rsidRPr="002B0407" w14:paraId="72078232" w14:textId="77777777" w:rsidTr="006975F4">
        <w:tc>
          <w:tcPr>
            <w:tcW w:w="741" w:type="dxa"/>
            <w:shd w:val="clear" w:color="auto" w:fill="D9D9D9"/>
          </w:tcPr>
          <w:p w14:paraId="652C922D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编号</w:t>
            </w:r>
          </w:p>
        </w:tc>
        <w:tc>
          <w:tcPr>
            <w:tcW w:w="1339" w:type="dxa"/>
            <w:shd w:val="clear" w:color="auto" w:fill="D9D9D9"/>
          </w:tcPr>
          <w:p w14:paraId="79F0B211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数据项名</w:t>
            </w:r>
          </w:p>
        </w:tc>
        <w:tc>
          <w:tcPr>
            <w:tcW w:w="845" w:type="dxa"/>
            <w:shd w:val="clear" w:color="auto" w:fill="D9D9D9"/>
          </w:tcPr>
          <w:p w14:paraId="21EC41B2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主键</w:t>
            </w:r>
          </w:p>
        </w:tc>
        <w:tc>
          <w:tcPr>
            <w:tcW w:w="5051" w:type="dxa"/>
            <w:shd w:val="clear" w:color="auto" w:fill="D9D9D9"/>
          </w:tcPr>
          <w:p w14:paraId="7FA10587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特征</w:t>
            </w:r>
          </w:p>
        </w:tc>
        <w:tc>
          <w:tcPr>
            <w:tcW w:w="915" w:type="dxa"/>
            <w:shd w:val="clear" w:color="auto" w:fill="D9D9D9"/>
          </w:tcPr>
          <w:p w14:paraId="5F5E1144" w14:textId="77777777" w:rsidR="002B0407" w:rsidRPr="002B0407" w:rsidRDefault="002B0407" w:rsidP="002B0407">
            <w:pPr>
              <w:jc w:val="center"/>
            </w:pPr>
            <w:proofErr w:type="gramStart"/>
            <w:r w:rsidRPr="002B0407">
              <w:rPr>
                <w:rFonts w:hint="eastAsia"/>
              </w:rPr>
              <w:t>空否</w:t>
            </w:r>
            <w:proofErr w:type="gramEnd"/>
          </w:p>
        </w:tc>
        <w:tc>
          <w:tcPr>
            <w:tcW w:w="983" w:type="dxa"/>
            <w:shd w:val="clear" w:color="auto" w:fill="D9D9D9"/>
          </w:tcPr>
          <w:p w14:paraId="36C9360B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算法</w:t>
            </w:r>
          </w:p>
        </w:tc>
        <w:tc>
          <w:tcPr>
            <w:tcW w:w="808" w:type="dxa"/>
            <w:shd w:val="clear" w:color="auto" w:fill="D9D9D9"/>
          </w:tcPr>
          <w:p w14:paraId="602B23C1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备注</w:t>
            </w:r>
          </w:p>
        </w:tc>
      </w:tr>
      <w:tr w:rsidR="002B0407" w:rsidRPr="002B0407" w14:paraId="1C690FBA" w14:textId="77777777" w:rsidTr="006975F4">
        <w:trPr>
          <w:trHeight w:val="266"/>
        </w:trPr>
        <w:tc>
          <w:tcPr>
            <w:tcW w:w="741" w:type="dxa"/>
          </w:tcPr>
          <w:p w14:paraId="251AA543" w14:textId="7946139A" w:rsidR="002B0407" w:rsidRPr="002B0407" w:rsidRDefault="00817713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339" w:type="dxa"/>
          </w:tcPr>
          <w:p w14:paraId="0A42C0CD" w14:textId="77777777" w:rsidR="002B0407" w:rsidRPr="002B0407" w:rsidRDefault="002B0407" w:rsidP="002B0407">
            <w:r w:rsidRPr="002B0407">
              <w:rPr>
                <w:rFonts w:hint="eastAsia"/>
              </w:rPr>
              <w:t>图书编号</w:t>
            </w:r>
          </w:p>
        </w:tc>
        <w:tc>
          <w:tcPr>
            <w:tcW w:w="845" w:type="dxa"/>
          </w:tcPr>
          <w:p w14:paraId="3DEB3A8F" w14:textId="77777777" w:rsidR="002B0407" w:rsidRPr="002B0407" w:rsidRDefault="002B0407" w:rsidP="002B0407">
            <w:r w:rsidRPr="002B0407">
              <w:rPr>
                <w:rFonts w:hint="eastAsia"/>
              </w:rPr>
              <w:t>是</w:t>
            </w:r>
          </w:p>
        </w:tc>
        <w:tc>
          <w:tcPr>
            <w:tcW w:w="5051" w:type="dxa"/>
          </w:tcPr>
          <w:p w14:paraId="043261BC" w14:textId="77777777" w:rsidR="002B0407" w:rsidRPr="002B0407" w:rsidRDefault="002B0407" w:rsidP="002B0407">
            <w:r w:rsidRPr="002B0407">
              <w:rPr>
                <w:rFonts w:hint="eastAsia"/>
              </w:rPr>
              <w:t>与</w:t>
            </w:r>
            <w:r w:rsidRPr="002B0407">
              <w:rPr>
                <w:rFonts w:hint="eastAsia"/>
              </w:rPr>
              <w:t>2.3.2.1</w:t>
            </w:r>
            <w:r w:rsidRPr="002B0407">
              <w:rPr>
                <w:rFonts w:hint="eastAsia"/>
              </w:rPr>
              <w:t>中第</w:t>
            </w:r>
            <w:r w:rsidRPr="002B0407">
              <w:rPr>
                <w:rFonts w:hint="eastAsia"/>
              </w:rPr>
              <w:t>1</w:t>
            </w:r>
            <w:r w:rsidRPr="002B0407">
              <w:rPr>
                <w:rFonts w:hint="eastAsia"/>
              </w:rPr>
              <w:t>项相同</w:t>
            </w:r>
          </w:p>
        </w:tc>
        <w:tc>
          <w:tcPr>
            <w:tcW w:w="915" w:type="dxa"/>
          </w:tcPr>
          <w:p w14:paraId="1BDC1E59" w14:textId="77777777" w:rsidR="002B0407" w:rsidRPr="002B0407" w:rsidRDefault="002B0407" w:rsidP="002B0407">
            <w:r w:rsidRPr="002B0407">
              <w:rPr>
                <w:rFonts w:hint="eastAsia"/>
              </w:rPr>
              <w:t>否</w:t>
            </w:r>
          </w:p>
        </w:tc>
        <w:tc>
          <w:tcPr>
            <w:tcW w:w="983" w:type="dxa"/>
          </w:tcPr>
          <w:p w14:paraId="668506E2" w14:textId="77777777" w:rsidR="002B0407" w:rsidRPr="002B0407" w:rsidRDefault="002B0407" w:rsidP="002B0407"/>
        </w:tc>
        <w:tc>
          <w:tcPr>
            <w:tcW w:w="808" w:type="dxa"/>
          </w:tcPr>
          <w:p w14:paraId="1866020B" w14:textId="77777777" w:rsidR="002B0407" w:rsidRPr="002B0407" w:rsidRDefault="002B0407" w:rsidP="002B0407"/>
        </w:tc>
      </w:tr>
      <w:tr w:rsidR="002B0407" w:rsidRPr="002B0407" w14:paraId="1E7A39A2" w14:textId="77777777" w:rsidTr="006975F4">
        <w:tc>
          <w:tcPr>
            <w:tcW w:w="741" w:type="dxa"/>
          </w:tcPr>
          <w:p w14:paraId="058D2119" w14:textId="2169D8E3" w:rsidR="002B0407" w:rsidRPr="002B0407" w:rsidRDefault="00817713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339" w:type="dxa"/>
          </w:tcPr>
          <w:p w14:paraId="123B7D59" w14:textId="77777777" w:rsidR="002B0407" w:rsidRPr="002B0407" w:rsidRDefault="002B0407" w:rsidP="002B0407">
            <w:r w:rsidRPr="002B0407">
              <w:rPr>
                <w:rFonts w:hint="eastAsia"/>
              </w:rPr>
              <w:t>图书名</w:t>
            </w:r>
          </w:p>
        </w:tc>
        <w:tc>
          <w:tcPr>
            <w:tcW w:w="845" w:type="dxa"/>
          </w:tcPr>
          <w:p w14:paraId="0F447AD4" w14:textId="77777777" w:rsidR="002B0407" w:rsidRPr="002B0407" w:rsidRDefault="002B0407" w:rsidP="002B0407"/>
        </w:tc>
        <w:tc>
          <w:tcPr>
            <w:tcW w:w="5051" w:type="dxa"/>
          </w:tcPr>
          <w:p w14:paraId="5128D308" w14:textId="77777777" w:rsidR="002B0407" w:rsidRPr="002B0407" w:rsidRDefault="002B0407" w:rsidP="002B0407">
            <w:r w:rsidRPr="002B0407">
              <w:rPr>
                <w:rFonts w:hint="eastAsia"/>
              </w:rPr>
              <w:t>与</w:t>
            </w:r>
            <w:r w:rsidRPr="002B0407">
              <w:rPr>
                <w:rFonts w:hint="eastAsia"/>
              </w:rPr>
              <w:t>2.3.2.1</w:t>
            </w:r>
            <w:r w:rsidRPr="002B0407">
              <w:rPr>
                <w:rFonts w:hint="eastAsia"/>
              </w:rPr>
              <w:t>中第</w:t>
            </w:r>
            <w:r w:rsidRPr="002B0407">
              <w:rPr>
                <w:rFonts w:hint="eastAsia"/>
              </w:rPr>
              <w:t>2</w:t>
            </w:r>
            <w:r w:rsidRPr="002B0407">
              <w:rPr>
                <w:rFonts w:hint="eastAsia"/>
              </w:rPr>
              <w:t>项相同</w:t>
            </w:r>
          </w:p>
        </w:tc>
        <w:tc>
          <w:tcPr>
            <w:tcW w:w="915" w:type="dxa"/>
          </w:tcPr>
          <w:p w14:paraId="2634C6B4" w14:textId="77777777" w:rsidR="002B0407" w:rsidRPr="002B0407" w:rsidRDefault="002B0407" w:rsidP="002B0407">
            <w:r w:rsidRPr="002B0407">
              <w:rPr>
                <w:rFonts w:hint="eastAsia"/>
              </w:rPr>
              <w:t>否</w:t>
            </w:r>
          </w:p>
        </w:tc>
        <w:tc>
          <w:tcPr>
            <w:tcW w:w="983" w:type="dxa"/>
          </w:tcPr>
          <w:p w14:paraId="51B7B757" w14:textId="77777777" w:rsidR="002B0407" w:rsidRPr="002B0407" w:rsidRDefault="002B0407" w:rsidP="002B0407"/>
        </w:tc>
        <w:tc>
          <w:tcPr>
            <w:tcW w:w="808" w:type="dxa"/>
          </w:tcPr>
          <w:p w14:paraId="1001572E" w14:textId="77777777" w:rsidR="002B0407" w:rsidRPr="002B0407" w:rsidRDefault="002B0407" w:rsidP="002B0407"/>
        </w:tc>
      </w:tr>
      <w:tr w:rsidR="002B0407" w:rsidRPr="002B0407" w14:paraId="0246F86F" w14:textId="77777777" w:rsidTr="006975F4">
        <w:trPr>
          <w:trHeight w:val="90"/>
        </w:trPr>
        <w:tc>
          <w:tcPr>
            <w:tcW w:w="741" w:type="dxa"/>
          </w:tcPr>
          <w:p w14:paraId="5201BEFD" w14:textId="208B3A34" w:rsidR="002B0407" w:rsidRPr="002B0407" w:rsidRDefault="00817713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339" w:type="dxa"/>
          </w:tcPr>
          <w:p w14:paraId="2808C029" w14:textId="77777777" w:rsidR="002B0407" w:rsidRPr="002B0407" w:rsidRDefault="002B0407" w:rsidP="002B0407">
            <w:r w:rsidRPr="002B0407">
              <w:rPr>
                <w:rFonts w:hint="eastAsia"/>
              </w:rPr>
              <w:t>库存</w:t>
            </w:r>
          </w:p>
        </w:tc>
        <w:tc>
          <w:tcPr>
            <w:tcW w:w="845" w:type="dxa"/>
          </w:tcPr>
          <w:p w14:paraId="72C0ACF9" w14:textId="77777777" w:rsidR="002B0407" w:rsidRPr="002B0407" w:rsidRDefault="002B0407" w:rsidP="002B0407"/>
        </w:tc>
        <w:tc>
          <w:tcPr>
            <w:tcW w:w="5051" w:type="dxa"/>
          </w:tcPr>
          <w:p w14:paraId="64B8C29E" w14:textId="77777777" w:rsidR="002B0407" w:rsidRPr="002B0407" w:rsidRDefault="002B0407" w:rsidP="002B0407">
            <w:r w:rsidRPr="002B0407">
              <w:rPr>
                <w:rFonts w:hint="eastAsia"/>
              </w:rPr>
              <w:t>与</w:t>
            </w:r>
            <w:r w:rsidRPr="002B0407">
              <w:rPr>
                <w:rFonts w:hint="eastAsia"/>
              </w:rPr>
              <w:t>2.3.2.1</w:t>
            </w:r>
            <w:r w:rsidRPr="002B0407">
              <w:rPr>
                <w:rFonts w:hint="eastAsia"/>
              </w:rPr>
              <w:t>中第</w:t>
            </w:r>
            <w:r w:rsidRPr="002B0407">
              <w:rPr>
                <w:rFonts w:hint="eastAsia"/>
              </w:rPr>
              <w:t>8</w:t>
            </w:r>
            <w:r w:rsidRPr="002B0407">
              <w:rPr>
                <w:rFonts w:hint="eastAsia"/>
              </w:rPr>
              <w:t>项相同</w:t>
            </w:r>
          </w:p>
        </w:tc>
        <w:tc>
          <w:tcPr>
            <w:tcW w:w="915" w:type="dxa"/>
          </w:tcPr>
          <w:p w14:paraId="1F0F1279" w14:textId="77777777" w:rsidR="002B0407" w:rsidRPr="002B0407" w:rsidRDefault="002B0407" w:rsidP="002B0407">
            <w:r w:rsidRPr="002B0407">
              <w:rPr>
                <w:rFonts w:hint="eastAsia"/>
              </w:rPr>
              <w:t>否</w:t>
            </w:r>
          </w:p>
        </w:tc>
        <w:tc>
          <w:tcPr>
            <w:tcW w:w="983" w:type="dxa"/>
          </w:tcPr>
          <w:p w14:paraId="20447517" w14:textId="77777777" w:rsidR="002B0407" w:rsidRPr="002B0407" w:rsidRDefault="002B0407" w:rsidP="002B0407"/>
        </w:tc>
        <w:tc>
          <w:tcPr>
            <w:tcW w:w="808" w:type="dxa"/>
          </w:tcPr>
          <w:p w14:paraId="7D4CB19E" w14:textId="77777777" w:rsidR="002B0407" w:rsidRPr="002B0407" w:rsidRDefault="002B0407" w:rsidP="002B0407"/>
        </w:tc>
      </w:tr>
    </w:tbl>
    <w:p w14:paraId="135BE985" w14:textId="01BAAC09" w:rsidR="0095517D" w:rsidRDefault="0095517D">
      <w:pPr>
        <w:pStyle w:val="4"/>
      </w:pPr>
      <w:bookmarkStart w:id="73" w:name="_Toc24927036"/>
      <w:r>
        <w:rPr>
          <w:rFonts w:hint="eastAsia"/>
        </w:rPr>
        <w:t>图书库存信息</w:t>
      </w:r>
      <w:bookmarkEnd w:id="73"/>
    </w:p>
    <w:p w14:paraId="481A44EB" w14:textId="1E28E0DC" w:rsidR="0095517D" w:rsidRDefault="0095517D" w:rsidP="0014746A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2.3.3</w:t>
      </w:r>
      <w:r>
        <w:fldChar w:fldCharType="end"/>
      </w:r>
      <w:r>
        <w:noBreakHyphen/>
        <w:t xml:space="preserve">2 </w:t>
      </w:r>
      <w:r>
        <w:rPr>
          <w:rFonts w:hint="eastAsia"/>
        </w:rPr>
        <w:t>数据项的详细信息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41"/>
        <w:gridCol w:w="1339"/>
        <w:gridCol w:w="846"/>
        <w:gridCol w:w="4339"/>
        <w:gridCol w:w="863"/>
        <w:gridCol w:w="1746"/>
        <w:gridCol w:w="808"/>
      </w:tblGrid>
      <w:tr w:rsidR="002B0407" w:rsidRPr="002B0407" w14:paraId="10A14B81" w14:textId="77777777" w:rsidTr="006975F4">
        <w:tc>
          <w:tcPr>
            <w:tcW w:w="741" w:type="dxa"/>
            <w:shd w:val="clear" w:color="auto" w:fill="D9D9D9"/>
          </w:tcPr>
          <w:p w14:paraId="27326249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编号</w:t>
            </w:r>
          </w:p>
        </w:tc>
        <w:tc>
          <w:tcPr>
            <w:tcW w:w="1339" w:type="dxa"/>
            <w:shd w:val="clear" w:color="auto" w:fill="D9D9D9"/>
          </w:tcPr>
          <w:p w14:paraId="52F15FA3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数据项名</w:t>
            </w:r>
          </w:p>
        </w:tc>
        <w:tc>
          <w:tcPr>
            <w:tcW w:w="846" w:type="dxa"/>
            <w:shd w:val="clear" w:color="auto" w:fill="D9D9D9"/>
          </w:tcPr>
          <w:p w14:paraId="10EED73F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主键</w:t>
            </w:r>
          </w:p>
        </w:tc>
        <w:tc>
          <w:tcPr>
            <w:tcW w:w="4339" w:type="dxa"/>
            <w:shd w:val="clear" w:color="auto" w:fill="D9D9D9"/>
          </w:tcPr>
          <w:p w14:paraId="35C435FF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特征</w:t>
            </w:r>
          </w:p>
        </w:tc>
        <w:tc>
          <w:tcPr>
            <w:tcW w:w="863" w:type="dxa"/>
            <w:shd w:val="clear" w:color="auto" w:fill="D9D9D9"/>
          </w:tcPr>
          <w:p w14:paraId="4358549F" w14:textId="77777777" w:rsidR="002B0407" w:rsidRPr="002B0407" w:rsidRDefault="002B0407" w:rsidP="002B0407">
            <w:pPr>
              <w:jc w:val="center"/>
            </w:pPr>
            <w:proofErr w:type="gramStart"/>
            <w:r w:rsidRPr="002B0407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746" w:type="dxa"/>
            <w:shd w:val="clear" w:color="auto" w:fill="D9D9D9"/>
          </w:tcPr>
          <w:p w14:paraId="2EB34190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算法</w:t>
            </w:r>
          </w:p>
        </w:tc>
        <w:tc>
          <w:tcPr>
            <w:tcW w:w="808" w:type="dxa"/>
            <w:shd w:val="clear" w:color="auto" w:fill="D9D9D9"/>
          </w:tcPr>
          <w:p w14:paraId="2DE6F712" w14:textId="77777777" w:rsidR="002B0407" w:rsidRPr="002B0407" w:rsidRDefault="002B0407" w:rsidP="002B0407">
            <w:pPr>
              <w:jc w:val="center"/>
            </w:pPr>
            <w:r w:rsidRPr="002B0407">
              <w:rPr>
                <w:rFonts w:hint="eastAsia"/>
              </w:rPr>
              <w:t>备注</w:t>
            </w:r>
          </w:p>
        </w:tc>
      </w:tr>
      <w:tr w:rsidR="002B0407" w:rsidRPr="002B0407" w14:paraId="4360DF4F" w14:textId="77777777" w:rsidTr="006975F4">
        <w:tc>
          <w:tcPr>
            <w:tcW w:w="741" w:type="dxa"/>
          </w:tcPr>
          <w:p w14:paraId="16DA3ECD" w14:textId="5E83B744" w:rsidR="002B0407" w:rsidRPr="002B0407" w:rsidRDefault="00817713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339" w:type="dxa"/>
          </w:tcPr>
          <w:p w14:paraId="4DA7F505" w14:textId="77777777" w:rsidR="002B0407" w:rsidRPr="002B0407" w:rsidRDefault="002B0407" w:rsidP="002B0407">
            <w:r w:rsidRPr="002B0407">
              <w:rPr>
                <w:rFonts w:hint="eastAsia"/>
              </w:rPr>
              <w:t>图书编号</w:t>
            </w:r>
          </w:p>
        </w:tc>
        <w:tc>
          <w:tcPr>
            <w:tcW w:w="846" w:type="dxa"/>
          </w:tcPr>
          <w:p w14:paraId="3F6FA3A6" w14:textId="77777777" w:rsidR="002B0407" w:rsidRPr="002B0407" w:rsidRDefault="002B0407" w:rsidP="002B0407">
            <w:r w:rsidRPr="002B0407">
              <w:rPr>
                <w:rFonts w:hint="eastAsia"/>
              </w:rPr>
              <w:t>是</w:t>
            </w:r>
          </w:p>
        </w:tc>
        <w:tc>
          <w:tcPr>
            <w:tcW w:w="4339" w:type="dxa"/>
          </w:tcPr>
          <w:p w14:paraId="38E5E12F" w14:textId="77777777" w:rsidR="002B0407" w:rsidRPr="002B0407" w:rsidRDefault="002B0407" w:rsidP="002B0407">
            <w:r w:rsidRPr="002B0407">
              <w:rPr>
                <w:rFonts w:hint="eastAsia"/>
              </w:rPr>
              <w:t>与</w:t>
            </w:r>
            <w:r w:rsidRPr="002B0407">
              <w:rPr>
                <w:rFonts w:hint="eastAsia"/>
              </w:rPr>
              <w:t>2.3.2.1</w:t>
            </w:r>
            <w:r w:rsidRPr="002B0407">
              <w:rPr>
                <w:rFonts w:hint="eastAsia"/>
              </w:rPr>
              <w:t>中第</w:t>
            </w:r>
            <w:r w:rsidRPr="002B0407">
              <w:rPr>
                <w:rFonts w:hint="eastAsia"/>
              </w:rPr>
              <w:t>1</w:t>
            </w:r>
            <w:r w:rsidRPr="002B0407">
              <w:rPr>
                <w:rFonts w:hint="eastAsia"/>
              </w:rPr>
              <w:t>项相同</w:t>
            </w:r>
          </w:p>
        </w:tc>
        <w:tc>
          <w:tcPr>
            <w:tcW w:w="863" w:type="dxa"/>
          </w:tcPr>
          <w:p w14:paraId="65FCA5A8" w14:textId="77777777" w:rsidR="002B0407" w:rsidRPr="002B0407" w:rsidRDefault="002B0407" w:rsidP="002B0407">
            <w:r w:rsidRPr="002B0407">
              <w:rPr>
                <w:rFonts w:hint="eastAsia"/>
              </w:rPr>
              <w:t>否</w:t>
            </w:r>
          </w:p>
        </w:tc>
        <w:tc>
          <w:tcPr>
            <w:tcW w:w="1746" w:type="dxa"/>
          </w:tcPr>
          <w:p w14:paraId="286C1937" w14:textId="77777777" w:rsidR="002B0407" w:rsidRPr="002B0407" w:rsidRDefault="002B0407" w:rsidP="002B0407"/>
        </w:tc>
        <w:tc>
          <w:tcPr>
            <w:tcW w:w="808" w:type="dxa"/>
          </w:tcPr>
          <w:p w14:paraId="56101E22" w14:textId="77777777" w:rsidR="002B0407" w:rsidRPr="002B0407" w:rsidRDefault="002B0407" w:rsidP="002B0407"/>
        </w:tc>
      </w:tr>
      <w:tr w:rsidR="002B0407" w:rsidRPr="002B0407" w14:paraId="26DE5A1C" w14:textId="77777777" w:rsidTr="006975F4">
        <w:tc>
          <w:tcPr>
            <w:tcW w:w="741" w:type="dxa"/>
          </w:tcPr>
          <w:p w14:paraId="7663B52F" w14:textId="2DC3F87F" w:rsidR="002B0407" w:rsidRPr="002B0407" w:rsidRDefault="00817713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339" w:type="dxa"/>
          </w:tcPr>
          <w:p w14:paraId="6A2AC3F5" w14:textId="77777777" w:rsidR="002B0407" w:rsidRPr="002B0407" w:rsidRDefault="002B0407" w:rsidP="002B0407">
            <w:r w:rsidRPr="002B0407">
              <w:rPr>
                <w:rFonts w:hint="eastAsia"/>
              </w:rPr>
              <w:t>图书名</w:t>
            </w:r>
          </w:p>
        </w:tc>
        <w:tc>
          <w:tcPr>
            <w:tcW w:w="846" w:type="dxa"/>
          </w:tcPr>
          <w:p w14:paraId="05AC7FD3" w14:textId="77777777" w:rsidR="002B0407" w:rsidRPr="002B0407" w:rsidRDefault="002B0407" w:rsidP="002B0407"/>
        </w:tc>
        <w:tc>
          <w:tcPr>
            <w:tcW w:w="4339" w:type="dxa"/>
          </w:tcPr>
          <w:p w14:paraId="45B071C2" w14:textId="77777777" w:rsidR="002B0407" w:rsidRPr="002B0407" w:rsidRDefault="002B0407" w:rsidP="002B0407">
            <w:r w:rsidRPr="002B0407">
              <w:rPr>
                <w:rFonts w:hint="eastAsia"/>
              </w:rPr>
              <w:t>与</w:t>
            </w:r>
            <w:r w:rsidRPr="002B0407">
              <w:rPr>
                <w:rFonts w:hint="eastAsia"/>
              </w:rPr>
              <w:t>2.3.2.1</w:t>
            </w:r>
            <w:r w:rsidRPr="002B0407">
              <w:rPr>
                <w:rFonts w:hint="eastAsia"/>
              </w:rPr>
              <w:t>中第</w:t>
            </w:r>
            <w:r w:rsidRPr="002B0407">
              <w:rPr>
                <w:rFonts w:hint="eastAsia"/>
              </w:rPr>
              <w:t>2</w:t>
            </w:r>
            <w:r w:rsidRPr="002B0407">
              <w:rPr>
                <w:rFonts w:hint="eastAsia"/>
              </w:rPr>
              <w:t>项相同</w:t>
            </w:r>
          </w:p>
        </w:tc>
        <w:tc>
          <w:tcPr>
            <w:tcW w:w="863" w:type="dxa"/>
          </w:tcPr>
          <w:p w14:paraId="1D08EA7B" w14:textId="77777777" w:rsidR="002B0407" w:rsidRPr="002B0407" w:rsidRDefault="002B0407" w:rsidP="002B0407">
            <w:r w:rsidRPr="002B0407">
              <w:rPr>
                <w:rFonts w:hint="eastAsia"/>
              </w:rPr>
              <w:t>否</w:t>
            </w:r>
          </w:p>
        </w:tc>
        <w:tc>
          <w:tcPr>
            <w:tcW w:w="1746" w:type="dxa"/>
          </w:tcPr>
          <w:p w14:paraId="7A1843B3" w14:textId="77777777" w:rsidR="002B0407" w:rsidRPr="002B0407" w:rsidRDefault="002B0407" w:rsidP="002B0407"/>
        </w:tc>
        <w:tc>
          <w:tcPr>
            <w:tcW w:w="808" w:type="dxa"/>
          </w:tcPr>
          <w:p w14:paraId="0FEA3420" w14:textId="77777777" w:rsidR="002B0407" w:rsidRPr="002B0407" w:rsidRDefault="002B0407" w:rsidP="002B0407"/>
        </w:tc>
      </w:tr>
      <w:tr w:rsidR="002B0407" w:rsidRPr="002B0407" w14:paraId="3203500A" w14:textId="77777777" w:rsidTr="006975F4">
        <w:trPr>
          <w:trHeight w:val="90"/>
        </w:trPr>
        <w:tc>
          <w:tcPr>
            <w:tcW w:w="741" w:type="dxa"/>
          </w:tcPr>
          <w:p w14:paraId="3B33BDA3" w14:textId="0533FF42" w:rsidR="002B0407" w:rsidRPr="002B0407" w:rsidRDefault="00817713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339" w:type="dxa"/>
          </w:tcPr>
          <w:p w14:paraId="4AFEEB68" w14:textId="77777777" w:rsidR="002B0407" w:rsidRPr="002B0407" w:rsidRDefault="002B0407" w:rsidP="002B0407">
            <w:r w:rsidRPr="002B0407">
              <w:rPr>
                <w:rFonts w:hint="eastAsia"/>
              </w:rPr>
              <w:t>库存</w:t>
            </w:r>
          </w:p>
        </w:tc>
        <w:tc>
          <w:tcPr>
            <w:tcW w:w="846" w:type="dxa"/>
          </w:tcPr>
          <w:p w14:paraId="3099E2C7" w14:textId="77777777" w:rsidR="002B0407" w:rsidRPr="002B0407" w:rsidRDefault="002B0407" w:rsidP="002B0407"/>
        </w:tc>
        <w:tc>
          <w:tcPr>
            <w:tcW w:w="4339" w:type="dxa"/>
          </w:tcPr>
          <w:p w14:paraId="1A9DB8A6" w14:textId="77777777" w:rsidR="002B0407" w:rsidRPr="002B0407" w:rsidRDefault="002B0407" w:rsidP="002B0407">
            <w:r w:rsidRPr="002B0407">
              <w:rPr>
                <w:rFonts w:hint="eastAsia"/>
              </w:rPr>
              <w:t>与</w:t>
            </w:r>
            <w:r w:rsidRPr="002B0407">
              <w:rPr>
                <w:rFonts w:hint="eastAsia"/>
              </w:rPr>
              <w:t>2.3.2.1</w:t>
            </w:r>
            <w:r w:rsidRPr="002B0407">
              <w:rPr>
                <w:rFonts w:hint="eastAsia"/>
              </w:rPr>
              <w:t>中第</w:t>
            </w:r>
            <w:r w:rsidRPr="002B0407">
              <w:rPr>
                <w:rFonts w:hint="eastAsia"/>
              </w:rPr>
              <w:t>8</w:t>
            </w:r>
            <w:r w:rsidRPr="002B0407">
              <w:rPr>
                <w:rFonts w:hint="eastAsia"/>
              </w:rPr>
              <w:t>项相同</w:t>
            </w:r>
          </w:p>
        </w:tc>
        <w:tc>
          <w:tcPr>
            <w:tcW w:w="863" w:type="dxa"/>
          </w:tcPr>
          <w:p w14:paraId="2FC16F4E" w14:textId="77777777" w:rsidR="002B0407" w:rsidRPr="002B0407" w:rsidRDefault="002B0407" w:rsidP="002B0407">
            <w:r w:rsidRPr="002B0407">
              <w:rPr>
                <w:rFonts w:hint="eastAsia"/>
              </w:rPr>
              <w:t>否</w:t>
            </w:r>
          </w:p>
        </w:tc>
        <w:tc>
          <w:tcPr>
            <w:tcW w:w="1746" w:type="dxa"/>
          </w:tcPr>
          <w:p w14:paraId="2AD7C340" w14:textId="77777777" w:rsidR="002B0407" w:rsidRPr="002B0407" w:rsidRDefault="002B0407" w:rsidP="002B0407"/>
        </w:tc>
        <w:tc>
          <w:tcPr>
            <w:tcW w:w="808" w:type="dxa"/>
          </w:tcPr>
          <w:p w14:paraId="326A45C4" w14:textId="77777777" w:rsidR="002B0407" w:rsidRPr="002B0407" w:rsidRDefault="002B0407" w:rsidP="002B0407"/>
        </w:tc>
      </w:tr>
      <w:tr w:rsidR="002B0407" w:rsidRPr="002B0407" w14:paraId="5BBCBD72" w14:textId="77777777" w:rsidTr="006975F4">
        <w:trPr>
          <w:trHeight w:val="90"/>
        </w:trPr>
        <w:tc>
          <w:tcPr>
            <w:tcW w:w="741" w:type="dxa"/>
          </w:tcPr>
          <w:p w14:paraId="44224F52" w14:textId="70D2D272" w:rsidR="002B0407" w:rsidRPr="002B0407" w:rsidRDefault="00817713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339" w:type="dxa"/>
          </w:tcPr>
          <w:p w14:paraId="7349E5C3" w14:textId="77777777" w:rsidR="002B0407" w:rsidRPr="002B0407" w:rsidRDefault="002B0407" w:rsidP="002B0407">
            <w:r w:rsidRPr="002B0407">
              <w:rPr>
                <w:rFonts w:hint="eastAsia"/>
              </w:rPr>
              <w:t>已售数量</w:t>
            </w:r>
          </w:p>
        </w:tc>
        <w:tc>
          <w:tcPr>
            <w:tcW w:w="846" w:type="dxa"/>
          </w:tcPr>
          <w:p w14:paraId="75005609" w14:textId="77777777" w:rsidR="002B0407" w:rsidRPr="002B0407" w:rsidRDefault="002B0407" w:rsidP="002B0407"/>
        </w:tc>
        <w:tc>
          <w:tcPr>
            <w:tcW w:w="4339" w:type="dxa"/>
          </w:tcPr>
          <w:p w14:paraId="28F17C33" w14:textId="0814A0C5" w:rsidR="002B0407" w:rsidRPr="002B0407" w:rsidRDefault="002B0407" w:rsidP="002B0407">
            <w:r w:rsidRPr="002B0407">
              <w:rPr>
                <w:rFonts w:hint="eastAsia"/>
              </w:rPr>
              <w:t>数值型，</w:t>
            </w:r>
            <w:r w:rsidR="002C37A8">
              <w:t>5</w:t>
            </w:r>
            <w:r w:rsidRPr="002B0407">
              <w:rPr>
                <w:rFonts w:hint="eastAsia"/>
              </w:rPr>
              <w:t>位有效数字，无小数</w:t>
            </w:r>
          </w:p>
        </w:tc>
        <w:tc>
          <w:tcPr>
            <w:tcW w:w="863" w:type="dxa"/>
          </w:tcPr>
          <w:p w14:paraId="53367DC7" w14:textId="77777777" w:rsidR="002B0407" w:rsidRPr="002B0407" w:rsidRDefault="002B0407" w:rsidP="002B0407">
            <w:r w:rsidRPr="002B0407">
              <w:rPr>
                <w:rFonts w:hint="eastAsia"/>
              </w:rPr>
              <w:t>否</w:t>
            </w:r>
          </w:p>
        </w:tc>
        <w:tc>
          <w:tcPr>
            <w:tcW w:w="1746" w:type="dxa"/>
          </w:tcPr>
          <w:p w14:paraId="6C841F8B" w14:textId="77777777" w:rsidR="002B0407" w:rsidRPr="002B0407" w:rsidRDefault="002B0407" w:rsidP="002B0407"/>
        </w:tc>
        <w:tc>
          <w:tcPr>
            <w:tcW w:w="808" w:type="dxa"/>
          </w:tcPr>
          <w:p w14:paraId="23BB190D" w14:textId="77777777" w:rsidR="002B0407" w:rsidRPr="002B0407" w:rsidRDefault="002B0407" w:rsidP="002B0407"/>
        </w:tc>
      </w:tr>
      <w:tr w:rsidR="002B0407" w:rsidRPr="002B0407" w14:paraId="42B3B857" w14:textId="77777777" w:rsidTr="006975F4">
        <w:trPr>
          <w:trHeight w:val="90"/>
        </w:trPr>
        <w:tc>
          <w:tcPr>
            <w:tcW w:w="741" w:type="dxa"/>
          </w:tcPr>
          <w:p w14:paraId="72BCA151" w14:textId="65F1E009" w:rsidR="002B0407" w:rsidRPr="002B0407" w:rsidRDefault="00817713" w:rsidP="002B0407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1339" w:type="dxa"/>
          </w:tcPr>
          <w:p w14:paraId="498597A3" w14:textId="77777777" w:rsidR="002B0407" w:rsidRPr="002B0407" w:rsidRDefault="002B0407" w:rsidP="002B0407">
            <w:r w:rsidRPr="002B0407">
              <w:rPr>
                <w:rFonts w:hint="eastAsia"/>
              </w:rPr>
              <w:t>总数量</w:t>
            </w:r>
          </w:p>
        </w:tc>
        <w:tc>
          <w:tcPr>
            <w:tcW w:w="846" w:type="dxa"/>
          </w:tcPr>
          <w:p w14:paraId="251721C2" w14:textId="77777777" w:rsidR="002B0407" w:rsidRPr="002B0407" w:rsidRDefault="002B0407" w:rsidP="002B0407"/>
        </w:tc>
        <w:tc>
          <w:tcPr>
            <w:tcW w:w="4339" w:type="dxa"/>
          </w:tcPr>
          <w:p w14:paraId="0376C547" w14:textId="3196FC60" w:rsidR="002B0407" w:rsidRPr="002B0407" w:rsidRDefault="002B0407" w:rsidP="002B0407">
            <w:r w:rsidRPr="002B0407">
              <w:rPr>
                <w:rFonts w:hint="eastAsia"/>
              </w:rPr>
              <w:t>数值型，</w:t>
            </w:r>
            <w:r w:rsidR="002C37A8">
              <w:t>5</w:t>
            </w:r>
            <w:r w:rsidRPr="002B0407">
              <w:rPr>
                <w:rFonts w:hint="eastAsia"/>
              </w:rPr>
              <w:t>位有效数字，无小数</w:t>
            </w:r>
          </w:p>
        </w:tc>
        <w:tc>
          <w:tcPr>
            <w:tcW w:w="863" w:type="dxa"/>
          </w:tcPr>
          <w:p w14:paraId="7E7AF84D" w14:textId="77777777" w:rsidR="002B0407" w:rsidRPr="002B0407" w:rsidRDefault="002B0407" w:rsidP="002B0407">
            <w:r w:rsidRPr="002B0407">
              <w:rPr>
                <w:rFonts w:hint="eastAsia"/>
              </w:rPr>
              <w:t>否</w:t>
            </w:r>
          </w:p>
        </w:tc>
        <w:tc>
          <w:tcPr>
            <w:tcW w:w="1746" w:type="dxa"/>
          </w:tcPr>
          <w:p w14:paraId="4E949510" w14:textId="77777777" w:rsidR="002B0407" w:rsidRPr="002B0407" w:rsidRDefault="002B0407" w:rsidP="002B0407">
            <w:r w:rsidRPr="002B0407">
              <w:rPr>
                <w:rFonts w:hint="eastAsia"/>
              </w:rPr>
              <w:t>库存</w:t>
            </w:r>
            <w:r w:rsidRPr="002B0407">
              <w:rPr>
                <w:rFonts w:hint="eastAsia"/>
              </w:rPr>
              <w:t>+</w:t>
            </w:r>
            <w:r w:rsidRPr="002B0407">
              <w:rPr>
                <w:rFonts w:hint="eastAsia"/>
              </w:rPr>
              <w:t>已售数量</w:t>
            </w:r>
          </w:p>
        </w:tc>
        <w:tc>
          <w:tcPr>
            <w:tcW w:w="808" w:type="dxa"/>
          </w:tcPr>
          <w:p w14:paraId="352760A7" w14:textId="77777777" w:rsidR="002B0407" w:rsidRPr="002B0407" w:rsidRDefault="002B0407" w:rsidP="002B0407"/>
        </w:tc>
      </w:tr>
    </w:tbl>
    <w:p w14:paraId="716691A9" w14:textId="5D5BDFC1" w:rsidR="0095517D" w:rsidRDefault="0095517D">
      <w:pPr>
        <w:pStyle w:val="4"/>
      </w:pPr>
      <w:bookmarkStart w:id="74" w:name="_Toc24927037"/>
      <w:r>
        <w:rPr>
          <w:rFonts w:hint="eastAsia"/>
        </w:rPr>
        <w:lastRenderedPageBreak/>
        <w:t>订单信息</w:t>
      </w:r>
      <w:bookmarkEnd w:id="74"/>
    </w:p>
    <w:p w14:paraId="76B42B8F" w14:textId="5C0A4BE6" w:rsidR="0095517D" w:rsidRDefault="0095517D" w:rsidP="0095517D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2.3.3</w:t>
      </w:r>
      <w:r>
        <w:fldChar w:fldCharType="end"/>
      </w:r>
      <w:r>
        <w:noBreakHyphen/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数据项的详细信息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0"/>
        <w:gridCol w:w="1271"/>
        <w:gridCol w:w="711"/>
        <w:gridCol w:w="5541"/>
        <w:gridCol w:w="875"/>
        <w:gridCol w:w="820"/>
        <w:gridCol w:w="664"/>
      </w:tblGrid>
      <w:tr w:rsidR="00602DC8" w:rsidRPr="002C37A8" w14:paraId="4A05D854" w14:textId="77777777" w:rsidTr="00602DC8">
        <w:tc>
          <w:tcPr>
            <w:tcW w:w="800" w:type="dxa"/>
            <w:shd w:val="clear" w:color="auto" w:fill="D9D9D9"/>
          </w:tcPr>
          <w:p w14:paraId="7E102080" w14:textId="77777777" w:rsidR="00602DC8" w:rsidRPr="002C37A8" w:rsidRDefault="00602DC8" w:rsidP="00602DC8">
            <w:pPr>
              <w:jc w:val="center"/>
            </w:pPr>
            <w:r w:rsidRPr="002C37A8">
              <w:rPr>
                <w:rFonts w:hint="eastAsia"/>
              </w:rPr>
              <w:t>编号</w:t>
            </w:r>
          </w:p>
        </w:tc>
        <w:tc>
          <w:tcPr>
            <w:tcW w:w="1271" w:type="dxa"/>
            <w:shd w:val="clear" w:color="auto" w:fill="D9D9D9"/>
          </w:tcPr>
          <w:p w14:paraId="4BBBCBEE" w14:textId="77777777" w:rsidR="00602DC8" w:rsidRPr="002C37A8" w:rsidRDefault="00602DC8" w:rsidP="00602DC8">
            <w:pPr>
              <w:jc w:val="center"/>
            </w:pPr>
            <w:r w:rsidRPr="002C37A8">
              <w:rPr>
                <w:rFonts w:hint="eastAsia"/>
              </w:rPr>
              <w:t>数据项名</w:t>
            </w:r>
          </w:p>
        </w:tc>
        <w:tc>
          <w:tcPr>
            <w:tcW w:w="711" w:type="dxa"/>
            <w:shd w:val="clear" w:color="auto" w:fill="D9D9D9"/>
          </w:tcPr>
          <w:p w14:paraId="7E8B45FE" w14:textId="77777777" w:rsidR="00602DC8" w:rsidRPr="002C37A8" w:rsidRDefault="00602DC8" w:rsidP="00602DC8">
            <w:pPr>
              <w:jc w:val="center"/>
            </w:pPr>
            <w:r w:rsidRPr="002C37A8">
              <w:rPr>
                <w:rFonts w:hint="eastAsia"/>
              </w:rPr>
              <w:t>主键</w:t>
            </w:r>
          </w:p>
        </w:tc>
        <w:tc>
          <w:tcPr>
            <w:tcW w:w="5541" w:type="dxa"/>
            <w:shd w:val="clear" w:color="auto" w:fill="D9D9D9"/>
          </w:tcPr>
          <w:p w14:paraId="40092DFD" w14:textId="77777777" w:rsidR="00602DC8" w:rsidRPr="002C37A8" w:rsidRDefault="00602DC8" w:rsidP="00602DC8">
            <w:pPr>
              <w:jc w:val="center"/>
            </w:pPr>
            <w:r w:rsidRPr="002C37A8">
              <w:rPr>
                <w:rFonts w:hint="eastAsia"/>
              </w:rPr>
              <w:t>特征</w:t>
            </w:r>
          </w:p>
        </w:tc>
        <w:tc>
          <w:tcPr>
            <w:tcW w:w="875" w:type="dxa"/>
            <w:shd w:val="clear" w:color="auto" w:fill="D9D9D9"/>
          </w:tcPr>
          <w:p w14:paraId="3B36218C" w14:textId="77777777" w:rsidR="00602DC8" w:rsidRPr="002C37A8" w:rsidRDefault="00602DC8" w:rsidP="00602DC8">
            <w:pPr>
              <w:jc w:val="center"/>
            </w:pPr>
            <w:proofErr w:type="gramStart"/>
            <w:r w:rsidRPr="002C37A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820" w:type="dxa"/>
            <w:shd w:val="clear" w:color="auto" w:fill="D9D9D9"/>
          </w:tcPr>
          <w:p w14:paraId="26B1BB26" w14:textId="77777777" w:rsidR="00602DC8" w:rsidRPr="002C37A8" w:rsidRDefault="00602DC8" w:rsidP="00602DC8">
            <w:pPr>
              <w:jc w:val="center"/>
            </w:pPr>
            <w:r w:rsidRPr="002C37A8">
              <w:rPr>
                <w:rFonts w:hint="eastAsia"/>
              </w:rPr>
              <w:t>算法</w:t>
            </w:r>
          </w:p>
        </w:tc>
        <w:tc>
          <w:tcPr>
            <w:tcW w:w="664" w:type="dxa"/>
            <w:shd w:val="clear" w:color="auto" w:fill="D9D9D9"/>
          </w:tcPr>
          <w:p w14:paraId="0B6558A1" w14:textId="77777777" w:rsidR="00602DC8" w:rsidRPr="002C37A8" w:rsidRDefault="00602DC8" w:rsidP="00602DC8">
            <w:pPr>
              <w:jc w:val="center"/>
            </w:pPr>
            <w:r w:rsidRPr="002C37A8">
              <w:rPr>
                <w:rFonts w:hint="eastAsia"/>
              </w:rPr>
              <w:t>备注</w:t>
            </w:r>
          </w:p>
        </w:tc>
      </w:tr>
      <w:tr w:rsidR="00602DC8" w:rsidRPr="002C37A8" w14:paraId="65878F67" w14:textId="77777777" w:rsidTr="00602DC8">
        <w:tc>
          <w:tcPr>
            <w:tcW w:w="800" w:type="dxa"/>
          </w:tcPr>
          <w:p w14:paraId="5D48DF10" w14:textId="77777777" w:rsidR="00602DC8" w:rsidRPr="002C37A8" w:rsidRDefault="00602DC8" w:rsidP="00602DC8">
            <w:pPr>
              <w:ind w:left="420"/>
            </w:pPr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1</w:t>
            </w:r>
            <w:r w:rsidRPr="002C37A8">
              <w:fldChar w:fldCharType="end"/>
            </w:r>
          </w:p>
        </w:tc>
        <w:tc>
          <w:tcPr>
            <w:tcW w:w="1271" w:type="dxa"/>
          </w:tcPr>
          <w:p w14:paraId="4FA24CC4" w14:textId="77777777" w:rsidR="00602DC8" w:rsidRPr="002C37A8" w:rsidRDefault="00602DC8" w:rsidP="00602DC8">
            <w:r w:rsidRPr="002C37A8">
              <w:rPr>
                <w:rFonts w:hint="eastAsia"/>
              </w:rPr>
              <w:t>订单编号</w:t>
            </w:r>
          </w:p>
        </w:tc>
        <w:tc>
          <w:tcPr>
            <w:tcW w:w="711" w:type="dxa"/>
          </w:tcPr>
          <w:p w14:paraId="2067E0E2" w14:textId="77777777" w:rsidR="00602DC8" w:rsidRPr="002C37A8" w:rsidRDefault="00602DC8" w:rsidP="00602DC8">
            <w:r w:rsidRPr="002C37A8">
              <w:rPr>
                <w:rFonts w:hint="eastAsia"/>
              </w:rPr>
              <w:t>是</w:t>
            </w:r>
          </w:p>
        </w:tc>
        <w:tc>
          <w:tcPr>
            <w:tcW w:w="5541" w:type="dxa"/>
          </w:tcPr>
          <w:p w14:paraId="4C2B043C" w14:textId="77777777" w:rsidR="00602DC8" w:rsidRPr="002C37A8" w:rsidRDefault="00602DC8" w:rsidP="00602DC8">
            <w:r w:rsidRPr="002C37A8">
              <w:rPr>
                <w:rFonts w:hint="eastAsia"/>
              </w:rPr>
              <w:t>字符型，固定长度，</w:t>
            </w:r>
            <w:r w:rsidRPr="002C37A8">
              <w:t>1</w:t>
            </w:r>
            <w:r w:rsidRPr="002C37A8">
              <w:rPr>
                <w:rFonts w:hint="eastAsia"/>
              </w:rPr>
              <w:t>8</w:t>
            </w:r>
            <w:r w:rsidRPr="002C37A8">
              <w:rPr>
                <w:rFonts w:hint="eastAsia"/>
              </w:rPr>
              <w:t>位数字</w:t>
            </w:r>
          </w:p>
        </w:tc>
        <w:tc>
          <w:tcPr>
            <w:tcW w:w="875" w:type="dxa"/>
          </w:tcPr>
          <w:p w14:paraId="294E4C3D" w14:textId="77777777" w:rsidR="00602DC8" w:rsidRPr="002C37A8" w:rsidRDefault="00602DC8" w:rsidP="00602DC8">
            <w:r w:rsidRPr="002C37A8">
              <w:rPr>
                <w:rFonts w:hint="eastAsia"/>
              </w:rPr>
              <w:t>否</w:t>
            </w:r>
          </w:p>
        </w:tc>
        <w:tc>
          <w:tcPr>
            <w:tcW w:w="820" w:type="dxa"/>
          </w:tcPr>
          <w:p w14:paraId="3BCF7CDA" w14:textId="77777777" w:rsidR="00602DC8" w:rsidRPr="002C37A8" w:rsidRDefault="00602DC8" w:rsidP="00602DC8"/>
        </w:tc>
        <w:tc>
          <w:tcPr>
            <w:tcW w:w="664" w:type="dxa"/>
          </w:tcPr>
          <w:p w14:paraId="21F595FB" w14:textId="77777777" w:rsidR="00602DC8" w:rsidRPr="002C37A8" w:rsidRDefault="00602DC8" w:rsidP="00602DC8"/>
        </w:tc>
      </w:tr>
      <w:tr w:rsidR="00602DC8" w:rsidRPr="002C37A8" w14:paraId="52F13572" w14:textId="77777777" w:rsidTr="00602DC8">
        <w:tc>
          <w:tcPr>
            <w:tcW w:w="800" w:type="dxa"/>
          </w:tcPr>
          <w:p w14:paraId="1C955EBA" w14:textId="77777777" w:rsidR="00602DC8" w:rsidRPr="002C37A8" w:rsidRDefault="00602DC8" w:rsidP="00602DC8">
            <w:pPr>
              <w:ind w:left="420"/>
            </w:pPr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2</w:t>
            </w:r>
            <w:r w:rsidRPr="002C37A8">
              <w:fldChar w:fldCharType="end"/>
            </w:r>
          </w:p>
        </w:tc>
        <w:tc>
          <w:tcPr>
            <w:tcW w:w="1271" w:type="dxa"/>
          </w:tcPr>
          <w:p w14:paraId="295FC629" w14:textId="77777777" w:rsidR="00602DC8" w:rsidRPr="002C37A8" w:rsidRDefault="00602DC8" w:rsidP="00602DC8">
            <w:r w:rsidRPr="002C37A8">
              <w:rPr>
                <w:rFonts w:hint="eastAsia"/>
              </w:rPr>
              <w:t>买家编号</w:t>
            </w:r>
          </w:p>
        </w:tc>
        <w:tc>
          <w:tcPr>
            <w:tcW w:w="711" w:type="dxa"/>
          </w:tcPr>
          <w:p w14:paraId="5A41DC66" w14:textId="77777777" w:rsidR="00602DC8" w:rsidRPr="002C37A8" w:rsidRDefault="00602DC8" w:rsidP="00602DC8"/>
        </w:tc>
        <w:tc>
          <w:tcPr>
            <w:tcW w:w="5541" w:type="dxa"/>
          </w:tcPr>
          <w:p w14:paraId="2BB1162A" w14:textId="77777777" w:rsidR="00602DC8" w:rsidRPr="00602DC8" w:rsidRDefault="00602DC8" w:rsidP="00602DC8">
            <w:r w:rsidRPr="00602DC8">
              <w:rPr>
                <w:rFonts w:hint="eastAsia"/>
              </w:rPr>
              <w:t>字符型，固定长度，</w:t>
            </w:r>
            <w:r w:rsidRPr="00602DC8">
              <w:t>18</w:t>
            </w:r>
            <w:r w:rsidRPr="00602DC8">
              <w:rPr>
                <w:rFonts w:hint="eastAsia"/>
              </w:rPr>
              <w:t>位数字</w:t>
            </w:r>
          </w:p>
        </w:tc>
        <w:tc>
          <w:tcPr>
            <w:tcW w:w="875" w:type="dxa"/>
          </w:tcPr>
          <w:p w14:paraId="43AC0C52" w14:textId="77777777" w:rsidR="00602DC8" w:rsidRPr="002C37A8" w:rsidRDefault="00602DC8" w:rsidP="00602DC8">
            <w:r w:rsidRPr="002C37A8">
              <w:rPr>
                <w:rFonts w:hint="eastAsia"/>
              </w:rPr>
              <w:t>否</w:t>
            </w:r>
          </w:p>
        </w:tc>
        <w:tc>
          <w:tcPr>
            <w:tcW w:w="820" w:type="dxa"/>
          </w:tcPr>
          <w:p w14:paraId="3A616F12" w14:textId="77777777" w:rsidR="00602DC8" w:rsidRPr="002C37A8" w:rsidRDefault="00602DC8" w:rsidP="00602DC8"/>
        </w:tc>
        <w:tc>
          <w:tcPr>
            <w:tcW w:w="664" w:type="dxa"/>
          </w:tcPr>
          <w:p w14:paraId="46EED1BE" w14:textId="77777777" w:rsidR="00602DC8" w:rsidRPr="002C37A8" w:rsidRDefault="00602DC8" w:rsidP="00602DC8"/>
        </w:tc>
      </w:tr>
      <w:tr w:rsidR="00602DC8" w:rsidRPr="002C37A8" w14:paraId="50510A68" w14:textId="77777777" w:rsidTr="00602DC8">
        <w:trPr>
          <w:trHeight w:val="90"/>
        </w:trPr>
        <w:tc>
          <w:tcPr>
            <w:tcW w:w="800" w:type="dxa"/>
          </w:tcPr>
          <w:p w14:paraId="0A9C44F0" w14:textId="77777777" w:rsidR="00602DC8" w:rsidRPr="002C37A8" w:rsidRDefault="00602DC8" w:rsidP="00602DC8">
            <w:pPr>
              <w:ind w:left="420"/>
            </w:pPr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3</w:t>
            </w:r>
            <w:r w:rsidRPr="002C37A8">
              <w:fldChar w:fldCharType="end"/>
            </w:r>
          </w:p>
        </w:tc>
        <w:tc>
          <w:tcPr>
            <w:tcW w:w="1271" w:type="dxa"/>
          </w:tcPr>
          <w:p w14:paraId="280D5B98" w14:textId="77777777" w:rsidR="00602DC8" w:rsidRPr="002C37A8" w:rsidRDefault="00602DC8" w:rsidP="00602DC8">
            <w:r w:rsidRPr="002C37A8">
              <w:rPr>
                <w:rFonts w:hint="eastAsia"/>
              </w:rPr>
              <w:t>卖家编号</w:t>
            </w:r>
          </w:p>
        </w:tc>
        <w:tc>
          <w:tcPr>
            <w:tcW w:w="711" w:type="dxa"/>
          </w:tcPr>
          <w:p w14:paraId="237F96BC" w14:textId="77777777" w:rsidR="00602DC8" w:rsidRPr="002C37A8" w:rsidRDefault="00602DC8" w:rsidP="00602DC8"/>
        </w:tc>
        <w:tc>
          <w:tcPr>
            <w:tcW w:w="5541" w:type="dxa"/>
          </w:tcPr>
          <w:p w14:paraId="70C66CD5" w14:textId="77777777" w:rsidR="00602DC8" w:rsidRPr="005F38D1" w:rsidRDefault="00602DC8" w:rsidP="00602DC8">
            <w:pPr>
              <w:rPr>
                <w:color w:val="FF0000"/>
              </w:rPr>
            </w:pPr>
            <w:r w:rsidRPr="00602DC8">
              <w:rPr>
                <w:rFonts w:hint="eastAsia"/>
              </w:rPr>
              <w:t>字符型，固定长度，</w:t>
            </w:r>
            <w:r w:rsidRPr="00602DC8">
              <w:t>18</w:t>
            </w:r>
            <w:r w:rsidRPr="00602DC8">
              <w:rPr>
                <w:rFonts w:hint="eastAsia"/>
              </w:rPr>
              <w:t>位数字</w:t>
            </w:r>
          </w:p>
        </w:tc>
        <w:tc>
          <w:tcPr>
            <w:tcW w:w="875" w:type="dxa"/>
          </w:tcPr>
          <w:p w14:paraId="074A0C9C" w14:textId="77777777" w:rsidR="00602DC8" w:rsidRPr="002C37A8" w:rsidRDefault="00602DC8" w:rsidP="00602DC8">
            <w:r w:rsidRPr="002C37A8">
              <w:rPr>
                <w:rFonts w:hint="eastAsia"/>
              </w:rPr>
              <w:t>否</w:t>
            </w:r>
          </w:p>
        </w:tc>
        <w:tc>
          <w:tcPr>
            <w:tcW w:w="820" w:type="dxa"/>
          </w:tcPr>
          <w:p w14:paraId="3ED27F6F" w14:textId="77777777" w:rsidR="00602DC8" w:rsidRPr="002C37A8" w:rsidRDefault="00602DC8" w:rsidP="00602DC8"/>
        </w:tc>
        <w:tc>
          <w:tcPr>
            <w:tcW w:w="664" w:type="dxa"/>
          </w:tcPr>
          <w:p w14:paraId="2C6F9918" w14:textId="77777777" w:rsidR="00602DC8" w:rsidRPr="002C37A8" w:rsidRDefault="00602DC8" w:rsidP="00602DC8"/>
        </w:tc>
      </w:tr>
      <w:tr w:rsidR="00602DC8" w:rsidRPr="002C37A8" w14:paraId="5EE5298C" w14:textId="77777777" w:rsidTr="00602DC8">
        <w:tc>
          <w:tcPr>
            <w:tcW w:w="800" w:type="dxa"/>
          </w:tcPr>
          <w:p w14:paraId="500905B5" w14:textId="77777777" w:rsidR="00602DC8" w:rsidRPr="002C37A8" w:rsidRDefault="00602DC8" w:rsidP="00602DC8">
            <w:pPr>
              <w:ind w:left="420"/>
            </w:pPr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4</w:t>
            </w:r>
            <w:r w:rsidRPr="002C37A8">
              <w:fldChar w:fldCharType="end"/>
            </w:r>
          </w:p>
        </w:tc>
        <w:tc>
          <w:tcPr>
            <w:tcW w:w="1271" w:type="dxa"/>
          </w:tcPr>
          <w:p w14:paraId="052CC700" w14:textId="77777777" w:rsidR="00602DC8" w:rsidRPr="002C37A8" w:rsidRDefault="00602DC8" w:rsidP="00602DC8">
            <w:r w:rsidRPr="002C37A8">
              <w:rPr>
                <w:rFonts w:hint="eastAsia"/>
              </w:rPr>
              <w:t>图书名</w:t>
            </w:r>
          </w:p>
        </w:tc>
        <w:tc>
          <w:tcPr>
            <w:tcW w:w="711" w:type="dxa"/>
          </w:tcPr>
          <w:p w14:paraId="21DB011A" w14:textId="77777777" w:rsidR="00602DC8" w:rsidRPr="002C37A8" w:rsidRDefault="00602DC8" w:rsidP="00602DC8"/>
        </w:tc>
        <w:tc>
          <w:tcPr>
            <w:tcW w:w="5541" w:type="dxa"/>
          </w:tcPr>
          <w:p w14:paraId="69C5FB77" w14:textId="77777777" w:rsidR="00602DC8" w:rsidRPr="002C37A8" w:rsidRDefault="00602DC8" w:rsidP="00602DC8">
            <w:r w:rsidRPr="002C37A8">
              <w:rPr>
                <w:rFonts w:hint="eastAsia"/>
              </w:rPr>
              <w:t>与</w:t>
            </w:r>
            <w:r w:rsidRPr="002C37A8">
              <w:rPr>
                <w:rFonts w:hint="eastAsia"/>
              </w:rPr>
              <w:t>2.3.2.1</w:t>
            </w:r>
            <w:r w:rsidRPr="002C37A8">
              <w:rPr>
                <w:rFonts w:hint="eastAsia"/>
              </w:rPr>
              <w:t>中第</w:t>
            </w:r>
            <w:r w:rsidRPr="002C37A8">
              <w:rPr>
                <w:rFonts w:hint="eastAsia"/>
              </w:rPr>
              <w:t>2</w:t>
            </w:r>
            <w:r w:rsidRPr="002C37A8">
              <w:rPr>
                <w:rFonts w:hint="eastAsia"/>
              </w:rPr>
              <w:t>项相同</w:t>
            </w:r>
          </w:p>
        </w:tc>
        <w:tc>
          <w:tcPr>
            <w:tcW w:w="875" w:type="dxa"/>
          </w:tcPr>
          <w:p w14:paraId="6B4CE6D5" w14:textId="77777777" w:rsidR="00602DC8" w:rsidRPr="002C37A8" w:rsidRDefault="00602DC8" w:rsidP="00602DC8">
            <w:r w:rsidRPr="002C37A8">
              <w:rPr>
                <w:rFonts w:hint="eastAsia"/>
              </w:rPr>
              <w:t>否</w:t>
            </w:r>
          </w:p>
        </w:tc>
        <w:tc>
          <w:tcPr>
            <w:tcW w:w="820" w:type="dxa"/>
          </w:tcPr>
          <w:p w14:paraId="00407B16" w14:textId="77777777" w:rsidR="00602DC8" w:rsidRPr="002C37A8" w:rsidRDefault="00602DC8" w:rsidP="00602DC8"/>
        </w:tc>
        <w:tc>
          <w:tcPr>
            <w:tcW w:w="664" w:type="dxa"/>
          </w:tcPr>
          <w:p w14:paraId="44BE984A" w14:textId="77777777" w:rsidR="00602DC8" w:rsidRPr="002C37A8" w:rsidRDefault="00602DC8" w:rsidP="00602DC8"/>
        </w:tc>
      </w:tr>
      <w:tr w:rsidR="00602DC8" w:rsidRPr="002C37A8" w14:paraId="5D9609C8" w14:textId="77777777" w:rsidTr="00602DC8">
        <w:tc>
          <w:tcPr>
            <w:tcW w:w="800" w:type="dxa"/>
          </w:tcPr>
          <w:p w14:paraId="1877BFD8" w14:textId="77777777" w:rsidR="00602DC8" w:rsidRPr="002C37A8" w:rsidRDefault="00602DC8" w:rsidP="00602DC8">
            <w:pPr>
              <w:ind w:left="420"/>
            </w:pPr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5</w:t>
            </w:r>
            <w:r w:rsidRPr="002C37A8">
              <w:fldChar w:fldCharType="end"/>
            </w:r>
          </w:p>
        </w:tc>
        <w:tc>
          <w:tcPr>
            <w:tcW w:w="1271" w:type="dxa"/>
          </w:tcPr>
          <w:p w14:paraId="45078F18" w14:textId="77777777" w:rsidR="00602DC8" w:rsidRPr="002C37A8" w:rsidRDefault="00602DC8" w:rsidP="00602DC8">
            <w:r w:rsidRPr="002C37A8">
              <w:rPr>
                <w:rFonts w:hint="eastAsia"/>
              </w:rPr>
              <w:t>图书数量</w:t>
            </w:r>
          </w:p>
        </w:tc>
        <w:tc>
          <w:tcPr>
            <w:tcW w:w="711" w:type="dxa"/>
          </w:tcPr>
          <w:p w14:paraId="4E096C73" w14:textId="77777777" w:rsidR="00602DC8" w:rsidRPr="002C37A8" w:rsidRDefault="00602DC8" w:rsidP="00602DC8"/>
        </w:tc>
        <w:tc>
          <w:tcPr>
            <w:tcW w:w="5541" w:type="dxa"/>
          </w:tcPr>
          <w:p w14:paraId="5A9264B9" w14:textId="77777777" w:rsidR="00602DC8" w:rsidRPr="002C37A8" w:rsidRDefault="00602DC8" w:rsidP="00602DC8">
            <w:r w:rsidRPr="002C37A8">
              <w:rPr>
                <w:rFonts w:hint="eastAsia"/>
              </w:rPr>
              <w:t>数值型，</w:t>
            </w:r>
            <w:r w:rsidRPr="002C37A8">
              <w:rPr>
                <w:rFonts w:hint="eastAsia"/>
              </w:rPr>
              <w:t>4</w:t>
            </w:r>
            <w:r w:rsidRPr="002C37A8">
              <w:rPr>
                <w:rFonts w:hint="eastAsia"/>
              </w:rPr>
              <w:t>位有效数字，无小数</w:t>
            </w:r>
          </w:p>
        </w:tc>
        <w:tc>
          <w:tcPr>
            <w:tcW w:w="875" w:type="dxa"/>
          </w:tcPr>
          <w:p w14:paraId="3D2EEB18" w14:textId="77777777" w:rsidR="00602DC8" w:rsidRPr="002C37A8" w:rsidRDefault="00602DC8" w:rsidP="00602DC8">
            <w:r w:rsidRPr="002C37A8">
              <w:rPr>
                <w:rFonts w:hint="eastAsia"/>
              </w:rPr>
              <w:t>否</w:t>
            </w:r>
          </w:p>
        </w:tc>
        <w:tc>
          <w:tcPr>
            <w:tcW w:w="820" w:type="dxa"/>
          </w:tcPr>
          <w:p w14:paraId="4BFDC20C" w14:textId="77777777" w:rsidR="00602DC8" w:rsidRPr="002C37A8" w:rsidRDefault="00602DC8" w:rsidP="00602DC8"/>
        </w:tc>
        <w:tc>
          <w:tcPr>
            <w:tcW w:w="664" w:type="dxa"/>
          </w:tcPr>
          <w:p w14:paraId="610A2764" w14:textId="77777777" w:rsidR="00602DC8" w:rsidRPr="002C37A8" w:rsidRDefault="00602DC8" w:rsidP="00602DC8"/>
        </w:tc>
      </w:tr>
      <w:tr w:rsidR="00602DC8" w:rsidRPr="002C37A8" w14:paraId="690C0337" w14:textId="77777777" w:rsidTr="00602DC8">
        <w:tc>
          <w:tcPr>
            <w:tcW w:w="800" w:type="dxa"/>
          </w:tcPr>
          <w:p w14:paraId="6002316B" w14:textId="77777777" w:rsidR="00602DC8" w:rsidRPr="002C37A8" w:rsidRDefault="00602DC8" w:rsidP="00602DC8">
            <w:pPr>
              <w:ind w:left="420"/>
            </w:pPr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6</w:t>
            </w:r>
            <w:r w:rsidRPr="002C37A8">
              <w:fldChar w:fldCharType="end"/>
            </w:r>
          </w:p>
        </w:tc>
        <w:tc>
          <w:tcPr>
            <w:tcW w:w="1271" w:type="dxa"/>
          </w:tcPr>
          <w:p w14:paraId="4F2EC810" w14:textId="77777777" w:rsidR="00602DC8" w:rsidRPr="002C37A8" w:rsidRDefault="00602DC8" w:rsidP="00602DC8">
            <w:r w:rsidRPr="002C37A8">
              <w:rPr>
                <w:rFonts w:hint="eastAsia"/>
              </w:rPr>
              <w:t>图书单价</w:t>
            </w:r>
          </w:p>
        </w:tc>
        <w:tc>
          <w:tcPr>
            <w:tcW w:w="711" w:type="dxa"/>
          </w:tcPr>
          <w:p w14:paraId="50BDE0C2" w14:textId="77777777" w:rsidR="00602DC8" w:rsidRPr="002C37A8" w:rsidRDefault="00602DC8" w:rsidP="00602DC8"/>
        </w:tc>
        <w:tc>
          <w:tcPr>
            <w:tcW w:w="5541" w:type="dxa"/>
          </w:tcPr>
          <w:p w14:paraId="1F644F3D" w14:textId="77777777" w:rsidR="00602DC8" w:rsidRPr="002C37A8" w:rsidRDefault="00602DC8" w:rsidP="00602DC8">
            <w:r w:rsidRPr="002C37A8">
              <w:rPr>
                <w:rFonts w:hint="eastAsia"/>
              </w:rPr>
              <w:t>与</w:t>
            </w:r>
            <w:r w:rsidRPr="002C37A8">
              <w:rPr>
                <w:rFonts w:hint="eastAsia"/>
              </w:rPr>
              <w:t>2.3.2.1</w:t>
            </w:r>
            <w:r w:rsidRPr="002C37A8">
              <w:rPr>
                <w:rFonts w:hint="eastAsia"/>
              </w:rPr>
              <w:t>中第</w:t>
            </w:r>
            <w:r w:rsidRPr="002C37A8">
              <w:rPr>
                <w:rFonts w:hint="eastAsia"/>
              </w:rPr>
              <w:t>4</w:t>
            </w:r>
            <w:r w:rsidRPr="002C37A8">
              <w:rPr>
                <w:rFonts w:hint="eastAsia"/>
              </w:rPr>
              <w:t>项相同</w:t>
            </w:r>
          </w:p>
        </w:tc>
        <w:tc>
          <w:tcPr>
            <w:tcW w:w="875" w:type="dxa"/>
          </w:tcPr>
          <w:p w14:paraId="6640AC0D" w14:textId="77777777" w:rsidR="00602DC8" w:rsidRPr="002C37A8" w:rsidRDefault="00602DC8" w:rsidP="00602DC8">
            <w:r w:rsidRPr="002C37A8">
              <w:rPr>
                <w:rFonts w:hint="eastAsia"/>
              </w:rPr>
              <w:t>否</w:t>
            </w:r>
          </w:p>
        </w:tc>
        <w:tc>
          <w:tcPr>
            <w:tcW w:w="820" w:type="dxa"/>
          </w:tcPr>
          <w:p w14:paraId="5A156735" w14:textId="77777777" w:rsidR="00602DC8" w:rsidRPr="002C37A8" w:rsidRDefault="00602DC8" w:rsidP="00602DC8"/>
        </w:tc>
        <w:tc>
          <w:tcPr>
            <w:tcW w:w="664" w:type="dxa"/>
          </w:tcPr>
          <w:p w14:paraId="02253918" w14:textId="77777777" w:rsidR="00602DC8" w:rsidRPr="002C37A8" w:rsidRDefault="00602DC8" w:rsidP="00602DC8"/>
        </w:tc>
      </w:tr>
      <w:tr w:rsidR="00602DC8" w:rsidRPr="002C37A8" w14:paraId="46F6B108" w14:textId="77777777" w:rsidTr="00602DC8">
        <w:tc>
          <w:tcPr>
            <w:tcW w:w="800" w:type="dxa"/>
          </w:tcPr>
          <w:p w14:paraId="0CE4495A" w14:textId="77777777" w:rsidR="00602DC8" w:rsidRPr="002C37A8" w:rsidRDefault="00602DC8" w:rsidP="00602DC8">
            <w:pPr>
              <w:ind w:left="420"/>
            </w:pPr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7</w:t>
            </w:r>
            <w:r w:rsidRPr="002C37A8">
              <w:fldChar w:fldCharType="end"/>
            </w:r>
          </w:p>
        </w:tc>
        <w:tc>
          <w:tcPr>
            <w:tcW w:w="1271" w:type="dxa"/>
          </w:tcPr>
          <w:p w14:paraId="2CDEA92F" w14:textId="77777777" w:rsidR="00602DC8" w:rsidRPr="002C37A8" w:rsidRDefault="00602DC8" w:rsidP="00602DC8">
            <w:r w:rsidRPr="002C37A8">
              <w:rPr>
                <w:rFonts w:hint="eastAsia"/>
              </w:rPr>
              <w:t>下单时间</w:t>
            </w:r>
          </w:p>
        </w:tc>
        <w:tc>
          <w:tcPr>
            <w:tcW w:w="711" w:type="dxa"/>
          </w:tcPr>
          <w:p w14:paraId="750D3F58" w14:textId="77777777" w:rsidR="00602DC8" w:rsidRPr="002C37A8" w:rsidRDefault="00602DC8" w:rsidP="00602DC8"/>
        </w:tc>
        <w:tc>
          <w:tcPr>
            <w:tcW w:w="5541" w:type="dxa"/>
          </w:tcPr>
          <w:p w14:paraId="184419EB" w14:textId="77777777" w:rsidR="00602DC8" w:rsidRPr="002C37A8" w:rsidRDefault="00602DC8" w:rsidP="00602DC8">
            <w:r w:rsidRPr="002C37A8">
              <w:rPr>
                <w:rFonts w:hint="eastAsia"/>
              </w:rPr>
              <w:t>日期时间型，取系统日期时间</w:t>
            </w:r>
          </w:p>
        </w:tc>
        <w:tc>
          <w:tcPr>
            <w:tcW w:w="875" w:type="dxa"/>
          </w:tcPr>
          <w:p w14:paraId="07A30518" w14:textId="77777777" w:rsidR="00602DC8" w:rsidRPr="002C37A8" w:rsidRDefault="00602DC8" w:rsidP="00602DC8">
            <w:r w:rsidRPr="002C37A8">
              <w:rPr>
                <w:rFonts w:hint="eastAsia"/>
              </w:rPr>
              <w:t>否</w:t>
            </w:r>
          </w:p>
        </w:tc>
        <w:tc>
          <w:tcPr>
            <w:tcW w:w="820" w:type="dxa"/>
          </w:tcPr>
          <w:p w14:paraId="14073074" w14:textId="77777777" w:rsidR="00602DC8" w:rsidRPr="002C37A8" w:rsidRDefault="00602DC8" w:rsidP="00602DC8"/>
        </w:tc>
        <w:tc>
          <w:tcPr>
            <w:tcW w:w="664" w:type="dxa"/>
          </w:tcPr>
          <w:p w14:paraId="72DA9799" w14:textId="77777777" w:rsidR="00602DC8" w:rsidRPr="002C37A8" w:rsidRDefault="00602DC8" w:rsidP="00602DC8"/>
        </w:tc>
      </w:tr>
      <w:tr w:rsidR="00602DC8" w:rsidRPr="002C37A8" w14:paraId="5DBC111C" w14:textId="77777777" w:rsidTr="00602DC8">
        <w:tc>
          <w:tcPr>
            <w:tcW w:w="800" w:type="dxa"/>
          </w:tcPr>
          <w:p w14:paraId="00F261D7" w14:textId="77777777" w:rsidR="00602DC8" w:rsidRPr="002C37A8" w:rsidRDefault="00602DC8" w:rsidP="00602DC8">
            <w:pPr>
              <w:ind w:left="420"/>
            </w:pPr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8</w:t>
            </w:r>
            <w:r w:rsidRPr="002C37A8">
              <w:fldChar w:fldCharType="end"/>
            </w:r>
          </w:p>
        </w:tc>
        <w:tc>
          <w:tcPr>
            <w:tcW w:w="1271" w:type="dxa"/>
          </w:tcPr>
          <w:p w14:paraId="6DA03817" w14:textId="77777777" w:rsidR="00602DC8" w:rsidRPr="002C37A8" w:rsidRDefault="00602DC8" w:rsidP="00602DC8">
            <w:r w:rsidRPr="002C37A8">
              <w:rPr>
                <w:rFonts w:hint="eastAsia"/>
              </w:rPr>
              <w:t>订单价格</w:t>
            </w:r>
          </w:p>
        </w:tc>
        <w:tc>
          <w:tcPr>
            <w:tcW w:w="711" w:type="dxa"/>
          </w:tcPr>
          <w:p w14:paraId="3694B308" w14:textId="77777777" w:rsidR="00602DC8" w:rsidRPr="002C37A8" w:rsidRDefault="00602DC8" w:rsidP="00602DC8"/>
        </w:tc>
        <w:tc>
          <w:tcPr>
            <w:tcW w:w="5541" w:type="dxa"/>
          </w:tcPr>
          <w:p w14:paraId="01A515D9" w14:textId="77777777" w:rsidR="00602DC8" w:rsidRPr="002C37A8" w:rsidRDefault="00602DC8" w:rsidP="00602DC8">
            <w:r w:rsidRPr="002C37A8">
              <w:rPr>
                <w:rFonts w:hint="eastAsia"/>
              </w:rPr>
              <w:t>数值型，</w:t>
            </w:r>
            <w:r w:rsidRPr="002C37A8">
              <w:rPr>
                <w:rFonts w:hint="eastAsia"/>
              </w:rPr>
              <w:t>7</w:t>
            </w:r>
            <w:r w:rsidRPr="002C37A8">
              <w:rPr>
                <w:rFonts w:hint="eastAsia"/>
              </w:rPr>
              <w:t>位有效数字，其中</w:t>
            </w:r>
            <w:r w:rsidRPr="002C37A8">
              <w:rPr>
                <w:rFonts w:hint="eastAsia"/>
              </w:rPr>
              <w:t>2</w:t>
            </w:r>
            <w:r w:rsidRPr="002C37A8">
              <w:rPr>
                <w:rFonts w:hint="eastAsia"/>
              </w:rPr>
              <w:t>位小数。</w:t>
            </w:r>
          </w:p>
        </w:tc>
        <w:tc>
          <w:tcPr>
            <w:tcW w:w="875" w:type="dxa"/>
          </w:tcPr>
          <w:p w14:paraId="3543D470" w14:textId="77777777" w:rsidR="00602DC8" w:rsidRPr="002C37A8" w:rsidRDefault="00602DC8" w:rsidP="00602DC8">
            <w:r w:rsidRPr="002C37A8">
              <w:rPr>
                <w:rFonts w:hint="eastAsia"/>
              </w:rPr>
              <w:t>否</w:t>
            </w:r>
          </w:p>
        </w:tc>
        <w:tc>
          <w:tcPr>
            <w:tcW w:w="820" w:type="dxa"/>
          </w:tcPr>
          <w:p w14:paraId="0639A5C8" w14:textId="77777777" w:rsidR="00602DC8" w:rsidRPr="002C37A8" w:rsidRDefault="00602DC8" w:rsidP="00602DC8"/>
        </w:tc>
        <w:tc>
          <w:tcPr>
            <w:tcW w:w="664" w:type="dxa"/>
          </w:tcPr>
          <w:p w14:paraId="6C99A782" w14:textId="77777777" w:rsidR="00602DC8" w:rsidRPr="002C37A8" w:rsidRDefault="00602DC8" w:rsidP="00602DC8"/>
        </w:tc>
      </w:tr>
      <w:tr w:rsidR="00602DC8" w:rsidRPr="002C37A8" w14:paraId="6D63E194" w14:textId="77777777" w:rsidTr="00602DC8">
        <w:tc>
          <w:tcPr>
            <w:tcW w:w="800" w:type="dxa"/>
          </w:tcPr>
          <w:p w14:paraId="12E9508B" w14:textId="77777777" w:rsidR="00602DC8" w:rsidRPr="002C37A8" w:rsidRDefault="00602DC8" w:rsidP="00602DC8">
            <w:pPr>
              <w:ind w:left="420"/>
            </w:pPr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9</w:t>
            </w:r>
            <w:r w:rsidRPr="002C37A8">
              <w:fldChar w:fldCharType="end"/>
            </w:r>
          </w:p>
        </w:tc>
        <w:tc>
          <w:tcPr>
            <w:tcW w:w="1271" w:type="dxa"/>
          </w:tcPr>
          <w:p w14:paraId="1BC39128" w14:textId="77777777" w:rsidR="00602DC8" w:rsidRPr="002C37A8" w:rsidRDefault="00602DC8" w:rsidP="00602DC8">
            <w:r w:rsidRPr="002C37A8">
              <w:rPr>
                <w:rFonts w:hint="eastAsia"/>
              </w:rPr>
              <w:t>买家地址</w:t>
            </w:r>
          </w:p>
        </w:tc>
        <w:tc>
          <w:tcPr>
            <w:tcW w:w="711" w:type="dxa"/>
          </w:tcPr>
          <w:p w14:paraId="38A468E6" w14:textId="77777777" w:rsidR="00602DC8" w:rsidRPr="002C37A8" w:rsidRDefault="00602DC8" w:rsidP="00602DC8"/>
        </w:tc>
        <w:tc>
          <w:tcPr>
            <w:tcW w:w="5541" w:type="dxa"/>
          </w:tcPr>
          <w:p w14:paraId="16591055" w14:textId="77777777" w:rsidR="00602DC8" w:rsidRPr="002C37A8" w:rsidRDefault="00602DC8" w:rsidP="00602DC8">
            <w:r w:rsidRPr="002C37A8">
              <w:rPr>
                <w:rFonts w:hint="eastAsia"/>
              </w:rPr>
              <w:t>字符型，可变长度，</w:t>
            </w:r>
            <w:r w:rsidRPr="002C37A8">
              <w:rPr>
                <w:rFonts w:hint="eastAsia"/>
              </w:rPr>
              <w:t>200</w:t>
            </w:r>
            <w:r w:rsidRPr="002C37A8">
              <w:rPr>
                <w:rFonts w:hint="eastAsia"/>
              </w:rPr>
              <w:t>位字符（包括英文，汉字，数字）</w:t>
            </w:r>
          </w:p>
        </w:tc>
        <w:tc>
          <w:tcPr>
            <w:tcW w:w="875" w:type="dxa"/>
          </w:tcPr>
          <w:p w14:paraId="71D43902" w14:textId="77777777" w:rsidR="00602DC8" w:rsidRPr="002C37A8" w:rsidRDefault="00602DC8" w:rsidP="00602DC8">
            <w:r w:rsidRPr="002C37A8">
              <w:rPr>
                <w:rFonts w:hint="eastAsia"/>
              </w:rPr>
              <w:t>否</w:t>
            </w:r>
          </w:p>
        </w:tc>
        <w:tc>
          <w:tcPr>
            <w:tcW w:w="820" w:type="dxa"/>
          </w:tcPr>
          <w:p w14:paraId="759C0167" w14:textId="77777777" w:rsidR="00602DC8" w:rsidRPr="002C37A8" w:rsidRDefault="00602DC8" w:rsidP="00602DC8"/>
        </w:tc>
        <w:tc>
          <w:tcPr>
            <w:tcW w:w="664" w:type="dxa"/>
          </w:tcPr>
          <w:p w14:paraId="7CEEBA09" w14:textId="77777777" w:rsidR="00602DC8" w:rsidRPr="002C37A8" w:rsidRDefault="00602DC8" w:rsidP="00602DC8"/>
        </w:tc>
      </w:tr>
    </w:tbl>
    <w:p w14:paraId="4C171564" w14:textId="64CE0500" w:rsidR="00B47D87" w:rsidRDefault="0095517D">
      <w:pPr>
        <w:pStyle w:val="3"/>
      </w:pPr>
      <w:bookmarkStart w:id="75" w:name="_Toc24927038"/>
      <w:r w:rsidRPr="00B47D87">
        <w:rPr>
          <w:rFonts w:hint="eastAsia"/>
        </w:rPr>
        <w:t>表</w:t>
      </w:r>
      <w:bookmarkEnd w:id="75"/>
    </w:p>
    <w:p w14:paraId="1686EBE7" w14:textId="3935A29D" w:rsidR="001B298B" w:rsidRDefault="001B298B" w:rsidP="001B298B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rPr>
          <w:rFonts w:hint="eastAsia"/>
        </w:rP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2.3.4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7"/>
        <w:gridCol w:w="2145"/>
        <w:gridCol w:w="4078"/>
        <w:gridCol w:w="925"/>
        <w:gridCol w:w="1534"/>
        <w:gridCol w:w="923"/>
      </w:tblGrid>
      <w:tr w:rsidR="00501AAB" w:rsidRPr="00501AAB" w14:paraId="48DFC15E" w14:textId="77777777" w:rsidTr="00EE0DFA">
        <w:tc>
          <w:tcPr>
            <w:tcW w:w="504" w:type="pct"/>
            <w:shd w:val="clear" w:color="auto" w:fill="D9D9D9"/>
          </w:tcPr>
          <w:p w14:paraId="4F384745" w14:textId="77777777" w:rsidR="00501AAB" w:rsidRPr="00501AAB" w:rsidRDefault="00501AAB" w:rsidP="00501AAB">
            <w:pPr>
              <w:jc w:val="center"/>
            </w:pPr>
            <w:r w:rsidRPr="00501AAB">
              <w:rPr>
                <w:rFonts w:hint="eastAsia"/>
              </w:rPr>
              <w:t>编号</w:t>
            </w:r>
          </w:p>
        </w:tc>
        <w:tc>
          <w:tcPr>
            <w:tcW w:w="1004" w:type="pct"/>
            <w:shd w:val="clear" w:color="auto" w:fill="D9D9D9"/>
          </w:tcPr>
          <w:p w14:paraId="3D130F76" w14:textId="77777777" w:rsidR="00501AAB" w:rsidRPr="00501AAB" w:rsidRDefault="00501AAB" w:rsidP="00501AAB">
            <w:pPr>
              <w:jc w:val="center"/>
            </w:pPr>
            <w:r w:rsidRPr="00501AAB">
              <w:rPr>
                <w:rFonts w:hint="eastAsia"/>
              </w:rPr>
              <w:t>表中文名</w:t>
            </w:r>
          </w:p>
        </w:tc>
        <w:tc>
          <w:tcPr>
            <w:tcW w:w="1909" w:type="pct"/>
            <w:shd w:val="clear" w:color="auto" w:fill="D9D9D9"/>
          </w:tcPr>
          <w:p w14:paraId="1F450334" w14:textId="77777777" w:rsidR="00501AAB" w:rsidRPr="00501AAB" w:rsidRDefault="00501AAB" w:rsidP="00501AAB">
            <w:pPr>
              <w:jc w:val="center"/>
            </w:pPr>
            <w:r w:rsidRPr="00501AAB">
              <w:rPr>
                <w:rFonts w:hint="eastAsia"/>
              </w:rPr>
              <w:t>表英文名</w:t>
            </w:r>
          </w:p>
        </w:tc>
        <w:tc>
          <w:tcPr>
            <w:tcW w:w="433" w:type="pct"/>
            <w:shd w:val="clear" w:color="auto" w:fill="D9D9D9"/>
          </w:tcPr>
          <w:p w14:paraId="3598937E" w14:textId="77777777" w:rsidR="00501AAB" w:rsidRPr="00501AAB" w:rsidRDefault="00501AAB" w:rsidP="00501AAB">
            <w:pPr>
              <w:jc w:val="center"/>
            </w:pPr>
            <w:r w:rsidRPr="00501AAB">
              <w:rPr>
                <w:rFonts w:hint="eastAsia"/>
              </w:rPr>
              <w:t>类别</w:t>
            </w:r>
          </w:p>
        </w:tc>
        <w:tc>
          <w:tcPr>
            <w:tcW w:w="718" w:type="pct"/>
            <w:shd w:val="clear" w:color="auto" w:fill="D9D9D9"/>
          </w:tcPr>
          <w:p w14:paraId="395F2C0E" w14:textId="77777777" w:rsidR="00501AAB" w:rsidRPr="00501AAB" w:rsidRDefault="00501AAB" w:rsidP="00501AAB">
            <w:pPr>
              <w:jc w:val="center"/>
            </w:pPr>
            <w:r w:rsidRPr="00501AAB">
              <w:rPr>
                <w:rFonts w:hint="eastAsia"/>
              </w:rPr>
              <w:t>来自</w:t>
            </w:r>
          </w:p>
        </w:tc>
        <w:tc>
          <w:tcPr>
            <w:tcW w:w="433" w:type="pct"/>
            <w:shd w:val="clear" w:color="auto" w:fill="D9D9D9"/>
          </w:tcPr>
          <w:p w14:paraId="1329E26A" w14:textId="77777777" w:rsidR="00501AAB" w:rsidRPr="00501AAB" w:rsidRDefault="00501AAB" w:rsidP="00501AAB">
            <w:pPr>
              <w:jc w:val="center"/>
            </w:pPr>
            <w:r w:rsidRPr="00501AAB">
              <w:rPr>
                <w:rFonts w:hint="eastAsia"/>
              </w:rPr>
              <w:t>备注</w:t>
            </w:r>
          </w:p>
        </w:tc>
      </w:tr>
      <w:tr w:rsidR="00501AAB" w:rsidRPr="00501AAB" w14:paraId="3BCD173D" w14:textId="77777777" w:rsidTr="00EE0DFA">
        <w:tc>
          <w:tcPr>
            <w:tcW w:w="504" w:type="pct"/>
          </w:tcPr>
          <w:p w14:paraId="4B0A0A37" w14:textId="1C177971" w:rsidR="00501AAB" w:rsidRPr="00501AAB" w:rsidRDefault="00501AAB" w:rsidP="00501AAB">
            <w:pPr>
              <w:ind w:left="420"/>
            </w:pPr>
            <w:r w:rsidRPr="00501AAB">
              <w:fldChar w:fldCharType="begin"/>
            </w:r>
            <w:r w:rsidRPr="00501AAB">
              <w:instrText xml:space="preserve"> SEQ  </w:instrText>
            </w:r>
            <w:r w:rsidRPr="00501AAB">
              <w:instrText>表格编号</w:instrText>
            </w:r>
            <w:r w:rsidRPr="00501AAB">
              <w:instrText xml:space="preserve"> \* ARABIC \s 5 </w:instrText>
            </w:r>
            <w:r w:rsidRPr="00501AAB">
              <w:fldChar w:fldCharType="separate"/>
            </w:r>
            <w:r w:rsidR="00D60492">
              <w:rPr>
                <w:noProof/>
              </w:rPr>
              <w:t>1</w:t>
            </w:r>
            <w:r w:rsidRPr="00501AAB">
              <w:fldChar w:fldCharType="end"/>
            </w:r>
          </w:p>
        </w:tc>
        <w:tc>
          <w:tcPr>
            <w:tcW w:w="1004" w:type="pct"/>
          </w:tcPr>
          <w:p w14:paraId="5B36BC5E" w14:textId="77777777" w:rsidR="00501AAB" w:rsidRPr="00501AAB" w:rsidRDefault="00501AAB" w:rsidP="00501AAB">
            <w:r w:rsidRPr="00501AAB">
              <w:rPr>
                <w:rFonts w:hint="eastAsia"/>
              </w:rPr>
              <w:t>图书信息</w:t>
            </w:r>
          </w:p>
        </w:tc>
        <w:tc>
          <w:tcPr>
            <w:tcW w:w="1909" w:type="pct"/>
          </w:tcPr>
          <w:p w14:paraId="5DE53A90" w14:textId="77777777" w:rsidR="00501AAB" w:rsidRPr="00501AAB" w:rsidRDefault="00501AAB" w:rsidP="00501AAB">
            <w:proofErr w:type="spellStart"/>
            <w:r w:rsidRPr="00501AAB">
              <w:rPr>
                <w:rFonts w:hint="eastAsia"/>
              </w:rPr>
              <w:t>book_info</w:t>
            </w:r>
            <w:r w:rsidRPr="00501AAB">
              <w:t>_mes</w:t>
            </w:r>
            <w:proofErr w:type="spellEnd"/>
          </w:p>
        </w:tc>
        <w:tc>
          <w:tcPr>
            <w:tcW w:w="433" w:type="pct"/>
          </w:tcPr>
          <w:p w14:paraId="3E048D0A" w14:textId="77777777" w:rsidR="00501AAB" w:rsidRPr="00501AAB" w:rsidRDefault="00501AAB" w:rsidP="00501AAB">
            <w:r w:rsidRPr="00501AAB">
              <w:rPr>
                <w:rFonts w:hint="eastAsia"/>
              </w:rPr>
              <w:t>单据</w:t>
            </w:r>
          </w:p>
        </w:tc>
        <w:tc>
          <w:tcPr>
            <w:tcW w:w="718" w:type="pct"/>
          </w:tcPr>
          <w:p w14:paraId="4FA39398" w14:textId="77777777" w:rsidR="00501AAB" w:rsidRPr="00501AAB" w:rsidRDefault="00501AAB" w:rsidP="00501AAB">
            <w:r w:rsidRPr="00501AAB">
              <w:rPr>
                <w:rFonts w:hint="eastAsia"/>
              </w:rPr>
              <w:t>上架图书</w:t>
            </w:r>
          </w:p>
        </w:tc>
        <w:tc>
          <w:tcPr>
            <w:tcW w:w="433" w:type="pct"/>
          </w:tcPr>
          <w:p w14:paraId="51621BB0" w14:textId="77777777" w:rsidR="00501AAB" w:rsidRPr="00501AAB" w:rsidRDefault="00501AAB" w:rsidP="00501AAB"/>
        </w:tc>
      </w:tr>
      <w:tr w:rsidR="00501AAB" w:rsidRPr="00501AAB" w14:paraId="60C8ACE3" w14:textId="77777777" w:rsidTr="00EE0DFA">
        <w:tc>
          <w:tcPr>
            <w:tcW w:w="504" w:type="pct"/>
          </w:tcPr>
          <w:p w14:paraId="46015301" w14:textId="30D36616" w:rsidR="00501AAB" w:rsidRPr="00501AAB" w:rsidRDefault="00501AAB" w:rsidP="00501AAB">
            <w:pPr>
              <w:ind w:left="420"/>
            </w:pPr>
            <w:r w:rsidRPr="00501AAB">
              <w:fldChar w:fldCharType="begin"/>
            </w:r>
            <w:r w:rsidRPr="00501AAB">
              <w:instrText xml:space="preserve"> SEQ  </w:instrText>
            </w:r>
            <w:r w:rsidRPr="00501AAB">
              <w:instrText>表格编号</w:instrText>
            </w:r>
            <w:r w:rsidRPr="00501AAB">
              <w:instrText xml:space="preserve"> \* ARABIC \s 5 </w:instrText>
            </w:r>
            <w:r w:rsidRPr="00501AAB">
              <w:fldChar w:fldCharType="separate"/>
            </w:r>
            <w:r w:rsidR="00D60492">
              <w:rPr>
                <w:noProof/>
              </w:rPr>
              <w:t>2</w:t>
            </w:r>
            <w:r w:rsidRPr="00501AAB">
              <w:fldChar w:fldCharType="end"/>
            </w:r>
          </w:p>
        </w:tc>
        <w:tc>
          <w:tcPr>
            <w:tcW w:w="1004" w:type="pct"/>
          </w:tcPr>
          <w:p w14:paraId="3BDA3105" w14:textId="36D50FF7" w:rsidR="00501AAB" w:rsidRPr="00501AAB" w:rsidRDefault="00501AAB" w:rsidP="00501AAB">
            <w:r w:rsidRPr="00501AAB">
              <w:rPr>
                <w:rFonts w:hint="eastAsia"/>
              </w:rPr>
              <w:t>查询库存</w:t>
            </w:r>
            <w:r w:rsidR="00EE0DFA">
              <w:rPr>
                <w:rFonts w:hint="eastAsia"/>
              </w:rPr>
              <w:t>信息</w:t>
            </w:r>
          </w:p>
        </w:tc>
        <w:tc>
          <w:tcPr>
            <w:tcW w:w="1909" w:type="pct"/>
          </w:tcPr>
          <w:p w14:paraId="3C97569F" w14:textId="77777777" w:rsidR="00501AAB" w:rsidRPr="00501AAB" w:rsidRDefault="00501AAB" w:rsidP="00501AAB">
            <w:proofErr w:type="spellStart"/>
            <w:r w:rsidRPr="00501AAB">
              <w:rPr>
                <w:rFonts w:hint="eastAsia"/>
              </w:rPr>
              <w:t>examine_inventory_book</w:t>
            </w:r>
            <w:r w:rsidRPr="00501AAB">
              <w:t>_mes</w:t>
            </w:r>
            <w:proofErr w:type="spellEnd"/>
          </w:p>
        </w:tc>
        <w:tc>
          <w:tcPr>
            <w:tcW w:w="433" w:type="pct"/>
          </w:tcPr>
          <w:p w14:paraId="14E2E862" w14:textId="77777777" w:rsidR="00501AAB" w:rsidRPr="00501AAB" w:rsidRDefault="00501AAB" w:rsidP="00501AAB">
            <w:r w:rsidRPr="00501AAB">
              <w:rPr>
                <w:rFonts w:hint="eastAsia"/>
              </w:rPr>
              <w:t>报表</w:t>
            </w:r>
          </w:p>
        </w:tc>
        <w:tc>
          <w:tcPr>
            <w:tcW w:w="718" w:type="pct"/>
          </w:tcPr>
          <w:p w14:paraId="5FF9AA2D" w14:textId="77777777" w:rsidR="00501AAB" w:rsidRPr="00501AAB" w:rsidRDefault="00501AAB" w:rsidP="00501AAB">
            <w:r w:rsidRPr="00501AAB">
              <w:rPr>
                <w:rFonts w:hint="eastAsia"/>
              </w:rPr>
              <w:t>查看库存</w:t>
            </w:r>
          </w:p>
        </w:tc>
        <w:tc>
          <w:tcPr>
            <w:tcW w:w="433" w:type="pct"/>
          </w:tcPr>
          <w:p w14:paraId="0802717E" w14:textId="77777777" w:rsidR="00501AAB" w:rsidRPr="00501AAB" w:rsidRDefault="00501AAB" w:rsidP="00501AAB"/>
        </w:tc>
      </w:tr>
      <w:tr w:rsidR="00501AAB" w:rsidRPr="00501AAB" w14:paraId="3DC787F5" w14:textId="77777777" w:rsidTr="00EE0DFA">
        <w:tc>
          <w:tcPr>
            <w:tcW w:w="504" w:type="pct"/>
          </w:tcPr>
          <w:p w14:paraId="0D9D7090" w14:textId="45164656" w:rsidR="00501AAB" w:rsidRPr="00501AAB" w:rsidRDefault="00501AAB" w:rsidP="00501AAB">
            <w:pPr>
              <w:ind w:left="420"/>
            </w:pPr>
            <w:r w:rsidRPr="00501AAB">
              <w:fldChar w:fldCharType="begin"/>
            </w:r>
            <w:r w:rsidRPr="00501AAB">
              <w:instrText xml:space="preserve"> SEQ  </w:instrText>
            </w:r>
            <w:r w:rsidRPr="00501AAB">
              <w:instrText>表格编号</w:instrText>
            </w:r>
            <w:r w:rsidRPr="00501AAB">
              <w:instrText xml:space="preserve"> \* ARABIC \s 5 </w:instrText>
            </w:r>
            <w:r w:rsidRPr="00501AAB">
              <w:fldChar w:fldCharType="separate"/>
            </w:r>
            <w:r w:rsidR="00D60492">
              <w:rPr>
                <w:noProof/>
              </w:rPr>
              <w:t>3</w:t>
            </w:r>
            <w:r w:rsidRPr="00501AAB">
              <w:fldChar w:fldCharType="end"/>
            </w:r>
          </w:p>
        </w:tc>
        <w:tc>
          <w:tcPr>
            <w:tcW w:w="1004" w:type="pct"/>
          </w:tcPr>
          <w:p w14:paraId="6BF3ED98" w14:textId="77777777" w:rsidR="00501AAB" w:rsidRPr="00501AAB" w:rsidRDefault="00501AAB" w:rsidP="00501AAB">
            <w:r w:rsidRPr="00501AAB">
              <w:rPr>
                <w:rFonts w:hint="eastAsia"/>
              </w:rPr>
              <w:t>图书库存信息</w:t>
            </w:r>
          </w:p>
        </w:tc>
        <w:tc>
          <w:tcPr>
            <w:tcW w:w="1909" w:type="pct"/>
          </w:tcPr>
          <w:p w14:paraId="07EEE3A6" w14:textId="77777777" w:rsidR="00501AAB" w:rsidRPr="00501AAB" w:rsidRDefault="00501AAB" w:rsidP="00501AAB">
            <w:proofErr w:type="spellStart"/>
            <w:r w:rsidRPr="00501AAB">
              <w:rPr>
                <w:rFonts w:hint="eastAsia"/>
              </w:rPr>
              <w:t>inventory_book</w:t>
            </w:r>
            <w:r w:rsidRPr="00501AAB">
              <w:t>_mes</w:t>
            </w:r>
            <w:proofErr w:type="spellEnd"/>
          </w:p>
        </w:tc>
        <w:tc>
          <w:tcPr>
            <w:tcW w:w="433" w:type="pct"/>
          </w:tcPr>
          <w:p w14:paraId="729FFB7E" w14:textId="77777777" w:rsidR="00501AAB" w:rsidRPr="00501AAB" w:rsidRDefault="00501AAB" w:rsidP="00501AAB">
            <w:r w:rsidRPr="00501AAB">
              <w:rPr>
                <w:rFonts w:hint="eastAsia"/>
              </w:rPr>
              <w:t>报表</w:t>
            </w:r>
          </w:p>
        </w:tc>
        <w:tc>
          <w:tcPr>
            <w:tcW w:w="718" w:type="pct"/>
          </w:tcPr>
          <w:p w14:paraId="7E8006B5" w14:textId="77777777" w:rsidR="00501AAB" w:rsidRPr="00501AAB" w:rsidRDefault="00501AAB" w:rsidP="00501AAB">
            <w:r w:rsidRPr="00501AAB">
              <w:rPr>
                <w:rFonts w:hint="eastAsia"/>
              </w:rPr>
              <w:t>查看库存</w:t>
            </w:r>
          </w:p>
        </w:tc>
        <w:tc>
          <w:tcPr>
            <w:tcW w:w="433" w:type="pct"/>
          </w:tcPr>
          <w:p w14:paraId="108E4A5D" w14:textId="77777777" w:rsidR="00501AAB" w:rsidRPr="00501AAB" w:rsidRDefault="00501AAB" w:rsidP="00501AAB"/>
        </w:tc>
      </w:tr>
      <w:tr w:rsidR="00501AAB" w:rsidRPr="00501AAB" w14:paraId="68221A22" w14:textId="77777777" w:rsidTr="00EE0DFA">
        <w:trPr>
          <w:trHeight w:val="384"/>
        </w:trPr>
        <w:tc>
          <w:tcPr>
            <w:tcW w:w="504" w:type="pct"/>
          </w:tcPr>
          <w:p w14:paraId="2AB7A85C" w14:textId="5E7D891C" w:rsidR="00501AAB" w:rsidRPr="00501AAB" w:rsidRDefault="00501AAB" w:rsidP="00501AAB">
            <w:pPr>
              <w:ind w:left="420"/>
            </w:pPr>
            <w:r w:rsidRPr="00501AAB">
              <w:fldChar w:fldCharType="begin"/>
            </w:r>
            <w:r w:rsidRPr="00501AAB">
              <w:instrText xml:space="preserve"> SEQ  </w:instrText>
            </w:r>
            <w:r w:rsidRPr="00501AAB">
              <w:instrText>表格编号</w:instrText>
            </w:r>
            <w:r w:rsidRPr="00501AAB">
              <w:instrText xml:space="preserve"> \* ARABIC \s 5 </w:instrText>
            </w:r>
            <w:r w:rsidRPr="00501AAB">
              <w:fldChar w:fldCharType="separate"/>
            </w:r>
            <w:r w:rsidR="00D60492">
              <w:rPr>
                <w:noProof/>
              </w:rPr>
              <w:t>4</w:t>
            </w:r>
            <w:r w:rsidRPr="00501AAB">
              <w:fldChar w:fldCharType="end"/>
            </w:r>
          </w:p>
        </w:tc>
        <w:tc>
          <w:tcPr>
            <w:tcW w:w="1004" w:type="pct"/>
          </w:tcPr>
          <w:p w14:paraId="62C2898B" w14:textId="77777777" w:rsidR="00501AAB" w:rsidRPr="00501AAB" w:rsidRDefault="00501AAB" w:rsidP="00501AAB">
            <w:r w:rsidRPr="00501AAB">
              <w:rPr>
                <w:rFonts w:hint="eastAsia"/>
              </w:rPr>
              <w:t>订单信息</w:t>
            </w:r>
          </w:p>
        </w:tc>
        <w:tc>
          <w:tcPr>
            <w:tcW w:w="1909" w:type="pct"/>
          </w:tcPr>
          <w:p w14:paraId="5C237535" w14:textId="77777777" w:rsidR="00501AAB" w:rsidRPr="00501AAB" w:rsidRDefault="00501AAB" w:rsidP="00501AAB">
            <w:proofErr w:type="spellStart"/>
            <w:r w:rsidRPr="00501AAB">
              <w:rPr>
                <w:rFonts w:hint="eastAsia"/>
              </w:rPr>
              <w:t>order_info</w:t>
            </w:r>
            <w:r w:rsidRPr="00501AAB">
              <w:t>_mes</w:t>
            </w:r>
            <w:proofErr w:type="spellEnd"/>
          </w:p>
        </w:tc>
        <w:tc>
          <w:tcPr>
            <w:tcW w:w="433" w:type="pct"/>
          </w:tcPr>
          <w:p w14:paraId="575458AE" w14:textId="77777777" w:rsidR="00501AAB" w:rsidRPr="00501AAB" w:rsidRDefault="00501AAB" w:rsidP="00501AAB">
            <w:r w:rsidRPr="00501AAB">
              <w:rPr>
                <w:rFonts w:hint="eastAsia"/>
              </w:rPr>
              <w:t>报表</w:t>
            </w:r>
          </w:p>
        </w:tc>
        <w:tc>
          <w:tcPr>
            <w:tcW w:w="718" w:type="pct"/>
          </w:tcPr>
          <w:p w14:paraId="59DAF0AA" w14:textId="77777777" w:rsidR="00501AAB" w:rsidRPr="00501AAB" w:rsidRDefault="00501AAB" w:rsidP="00501AAB">
            <w:r w:rsidRPr="00501AAB">
              <w:rPr>
                <w:rFonts w:hint="eastAsia"/>
              </w:rPr>
              <w:t>查看订单</w:t>
            </w:r>
          </w:p>
        </w:tc>
        <w:tc>
          <w:tcPr>
            <w:tcW w:w="433" w:type="pct"/>
          </w:tcPr>
          <w:p w14:paraId="3F4F8159" w14:textId="77777777" w:rsidR="00501AAB" w:rsidRPr="00501AAB" w:rsidRDefault="00501AAB" w:rsidP="00501AAB"/>
        </w:tc>
      </w:tr>
    </w:tbl>
    <w:p w14:paraId="73AEDBCC" w14:textId="78C500DE" w:rsidR="000B6FC7" w:rsidRPr="000B6FC7" w:rsidRDefault="000B6FC7" w:rsidP="006026E1">
      <w:pPr>
        <w:pStyle w:val="4"/>
      </w:pPr>
      <w:bookmarkStart w:id="76" w:name="_Toc24927039"/>
      <w:r>
        <w:rPr>
          <w:rFonts w:hint="eastAsia"/>
        </w:rPr>
        <w:t>站点</w:t>
      </w:r>
      <w:r>
        <w:rPr>
          <w:rFonts w:hint="eastAsia"/>
        </w:rPr>
        <w:t>1</w:t>
      </w:r>
      <w:bookmarkEnd w:id="76"/>
    </w:p>
    <w:p w14:paraId="13812CCE" w14:textId="6FF99900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t>图书信息</w:t>
      </w:r>
    </w:p>
    <w:p w14:paraId="4528E966" w14:textId="5A1F39FC" w:rsidR="003A2376" w:rsidRDefault="00202482" w:rsidP="003A2376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rPr>
          <w:rFonts w:hint="eastAsia"/>
        </w:rP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rPr>
          <w:rFonts w:hint="eastAsia"/>
        </w:rP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proofErr w:type="spellStart"/>
      <w:r w:rsidR="001279AB" w:rsidRPr="001279AB">
        <w:rPr>
          <w:rFonts w:hint="eastAsia"/>
        </w:rPr>
        <w:t>book_info</w:t>
      </w:r>
      <w:r w:rsidR="001279AB" w:rsidRPr="001279AB">
        <w:t>_mes</w:t>
      </w:r>
      <w:proofErr w:type="spellEnd"/>
      <w:r w:rsidR="001279AB" w:rsidRPr="001279AB">
        <w:rPr>
          <w:rFonts w:hint="eastAsia"/>
        </w:rPr>
        <w:t>（</w:t>
      </w:r>
      <w:proofErr w:type="spellStart"/>
      <w:r w:rsidR="001279AB" w:rsidRPr="001279AB">
        <w:rPr>
          <w:rFonts w:hint="eastAsia"/>
        </w:rPr>
        <w:t>book_id</w:t>
      </w:r>
      <w:proofErr w:type="spellEnd"/>
      <w:r w:rsidR="001279AB" w:rsidRPr="001279AB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279"/>
        <w:gridCol w:w="1738"/>
        <w:gridCol w:w="1899"/>
        <w:gridCol w:w="1083"/>
        <w:gridCol w:w="1440"/>
        <w:gridCol w:w="1083"/>
        <w:gridCol w:w="1079"/>
      </w:tblGrid>
      <w:tr w:rsidR="00067238" w:rsidRPr="00067238" w14:paraId="706578B8" w14:textId="77777777" w:rsidTr="00EE017E">
        <w:tc>
          <w:tcPr>
            <w:tcW w:w="1081" w:type="dxa"/>
            <w:shd w:val="clear" w:color="auto" w:fill="D9D9D9"/>
          </w:tcPr>
          <w:p w14:paraId="724A5A6D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279" w:type="dxa"/>
            <w:shd w:val="clear" w:color="auto" w:fill="D9D9D9"/>
          </w:tcPr>
          <w:p w14:paraId="297BE94E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738" w:type="dxa"/>
            <w:shd w:val="clear" w:color="auto" w:fill="D9D9D9"/>
          </w:tcPr>
          <w:p w14:paraId="11B229C9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1899" w:type="dxa"/>
            <w:shd w:val="clear" w:color="auto" w:fill="D9D9D9"/>
          </w:tcPr>
          <w:p w14:paraId="7AF9AC54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57550814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7423C0F4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1AAE3ABE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2910464B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6EA1030D" w14:textId="77777777" w:rsidTr="00EE017E">
        <w:tc>
          <w:tcPr>
            <w:tcW w:w="1081" w:type="dxa"/>
          </w:tcPr>
          <w:p w14:paraId="7FD52400" w14:textId="2336FF93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1</w:t>
            </w:r>
            <w:r w:rsidRPr="00067238">
              <w:fldChar w:fldCharType="end"/>
            </w:r>
          </w:p>
        </w:tc>
        <w:tc>
          <w:tcPr>
            <w:tcW w:w="1279" w:type="dxa"/>
          </w:tcPr>
          <w:p w14:paraId="2ED30944" w14:textId="77777777" w:rsidR="00067238" w:rsidRPr="00067238" w:rsidRDefault="00067238" w:rsidP="00067238">
            <w:pPr>
              <w:jc w:val="left"/>
            </w:pPr>
            <w:r w:rsidRPr="00067238">
              <w:rPr>
                <w:rFonts w:hint="eastAsia"/>
              </w:rPr>
              <w:t>图书编号</w:t>
            </w:r>
          </w:p>
        </w:tc>
        <w:tc>
          <w:tcPr>
            <w:tcW w:w="1738" w:type="dxa"/>
          </w:tcPr>
          <w:p w14:paraId="71173384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1899" w:type="dxa"/>
          </w:tcPr>
          <w:p w14:paraId="2220498A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char(</w:t>
            </w:r>
            <w:proofErr w:type="gramEnd"/>
            <w:r w:rsidRPr="00067238">
              <w:rPr>
                <w:rFonts w:hint="eastAsia"/>
              </w:rPr>
              <w:t>13)</w:t>
            </w:r>
          </w:p>
        </w:tc>
        <w:tc>
          <w:tcPr>
            <w:tcW w:w="1083" w:type="dxa"/>
          </w:tcPr>
          <w:p w14:paraId="4BB1ECE7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03DA357C" w14:textId="77777777" w:rsidR="00067238" w:rsidRPr="00067238" w:rsidRDefault="00067238" w:rsidP="00067238"/>
        </w:tc>
        <w:tc>
          <w:tcPr>
            <w:tcW w:w="1083" w:type="dxa"/>
          </w:tcPr>
          <w:p w14:paraId="6542882C" w14:textId="77777777" w:rsidR="00067238" w:rsidRPr="00067238" w:rsidRDefault="00067238" w:rsidP="00067238"/>
        </w:tc>
        <w:tc>
          <w:tcPr>
            <w:tcW w:w="1079" w:type="dxa"/>
          </w:tcPr>
          <w:p w14:paraId="446EEDAE" w14:textId="77777777" w:rsidR="00067238" w:rsidRPr="00067238" w:rsidRDefault="00067238" w:rsidP="00067238"/>
        </w:tc>
      </w:tr>
      <w:tr w:rsidR="00067238" w:rsidRPr="00067238" w14:paraId="7B6C67DA" w14:textId="77777777" w:rsidTr="00EE017E">
        <w:trPr>
          <w:trHeight w:val="277"/>
        </w:trPr>
        <w:tc>
          <w:tcPr>
            <w:tcW w:w="1081" w:type="dxa"/>
          </w:tcPr>
          <w:p w14:paraId="31FEF792" w14:textId="43EF7FE4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2</w:t>
            </w:r>
            <w:r w:rsidRPr="00067238">
              <w:fldChar w:fldCharType="end"/>
            </w:r>
          </w:p>
        </w:tc>
        <w:tc>
          <w:tcPr>
            <w:tcW w:w="1279" w:type="dxa"/>
          </w:tcPr>
          <w:p w14:paraId="1D6C5A9B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738" w:type="dxa"/>
          </w:tcPr>
          <w:p w14:paraId="60DCB97C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1899" w:type="dxa"/>
          </w:tcPr>
          <w:p w14:paraId="0EC4A756" w14:textId="77777777" w:rsidR="00067238" w:rsidRPr="00067238" w:rsidRDefault="00067238" w:rsidP="00067238">
            <w:r w:rsidRPr="00067238">
              <w:rPr>
                <w:rFonts w:hint="eastAsia"/>
              </w:rPr>
              <w:t>varchar2(90)</w:t>
            </w:r>
          </w:p>
        </w:tc>
        <w:tc>
          <w:tcPr>
            <w:tcW w:w="1083" w:type="dxa"/>
          </w:tcPr>
          <w:p w14:paraId="29544730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213BD814" w14:textId="77777777" w:rsidR="00067238" w:rsidRPr="00067238" w:rsidRDefault="00067238" w:rsidP="00067238"/>
        </w:tc>
        <w:tc>
          <w:tcPr>
            <w:tcW w:w="1083" w:type="dxa"/>
          </w:tcPr>
          <w:p w14:paraId="0FDD305D" w14:textId="77777777" w:rsidR="00067238" w:rsidRPr="00067238" w:rsidRDefault="00067238" w:rsidP="00067238"/>
        </w:tc>
        <w:tc>
          <w:tcPr>
            <w:tcW w:w="1079" w:type="dxa"/>
          </w:tcPr>
          <w:p w14:paraId="339522FF" w14:textId="77777777" w:rsidR="00067238" w:rsidRPr="00067238" w:rsidRDefault="00067238" w:rsidP="00067238"/>
        </w:tc>
      </w:tr>
      <w:tr w:rsidR="00067238" w:rsidRPr="00067238" w14:paraId="54A851E6" w14:textId="77777777" w:rsidTr="00EE017E">
        <w:tc>
          <w:tcPr>
            <w:tcW w:w="1081" w:type="dxa"/>
          </w:tcPr>
          <w:p w14:paraId="08D90086" w14:textId="70C8473F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3</w:t>
            </w:r>
            <w:r w:rsidRPr="00067238">
              <w:fldChar w:fldCharType="end"/>
            </w:r>
          </w:p>
        </w:tc>
        <w:tc>
          <w:tcPr>
            <w:tcW w:w="1279" w:type="dxa"/>
          </w:tcPr>
          <w:p w14:paraId="07F5BE91" w14:textId="77777777" w:rsidR="00067238" w:rsidRPr="00067238" w:rsidRDefault="00067238" w:rsidP="00067238">
            <w:r w:rsidRPr="00067238">
              <w:rPr>
                <w:rFonts w:hint="eastAsia"/>
              </w:rPr>
              <w:t>作者</w:t>
            </w:r>
          </w:p>
        </w:tc>
        <w:tc>
          <w:tcPr>
            <w:tcW w:w="1738" w:type="dxa"/>
          </w:tcPr>
          <w:p w14:paraId="799C88C1" w14:textId="77777777" w:rsidR="00067238" w:rsidRPr="00067238" w:rsidRDefault="00067238" w:rsidP="00067238">
            <w:r w:rsidRPr="00067238">
              <w:rPr>
                <w:rFonts w:hint="eastAsia"/>
              </w:rPr>
              <w:t>author</w:t>
            </w:r>
          </w:p>
        </w:tc>
        <w:tc>
          <w:tcPr>
            <w:tcW w:w="1899" w:type="dxa"/>
          </w:tcPr>
          <w:p w14:paraId="05374A47" w14:textId="77777777" w:rsidR="00067238" w:rsidRPr="00067238" w:rsidRDefault="00067238" w:rsidP="00067238">
            <w:r w:rsidRPr="00067238">
              <w:rPr>
                <w:rFonts w:hint="eastAsia"/>
              </w:rPr>
              <w:t>varchar2(30)</w:t>
            </w:r>
          </w:p>
        </w:tc>
        <w:tc>
          <w:tcPr>
            <w:tcW w:w="1083" w:type="dxa"/>
          </w:tcPr>
          <w:p w14:paraId="35294A81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0C1BFFFF" w14:textId="77777777" w:rsidR="00067238" w:rsidRPr="00067238" w:rsidRDefault="00067238" w:rsidP="00067238"/>
        </w:tc>
        <w:tc>
          <w:tcPr>
            <w:tcW w:w="1083" w:type="dxa"/>
          </w:tcPr>
          <w:p w14:paraId="293897E7" w14:textId="77777777" w:rsidR="00067238" w:rsidRPr="00067238" w:rsidRDefault="00067238" w:rsidP="00067238"/>
        </w:tc>
        <w:tc>
          <w:tcPr>
            <w:tcW w:w="1079" w:type="dxa"/>
          </w:tcPr>
          <w:p w14:paraId="7B285095" w14:textId="77777777" w:rsidR="00067238" w:rsidRPr="00067238" w:rsidRDefault="00067238" w:rsidP="00067238"/>
        </w:tc>
      </w:tr>
      <w:tr w:rsidR="00067238" w:rsidRPr="00067238" w14:paraId="2CB8E1C4" w14:textId="77777777" w:rsidTr="00EE017E">
        <w:tc>
          <w:tcPr>
            <w:tcW w:w="1081" w:type="dxa"/>
          </w:tcPr>
          <w:p w14:paraId="585AC270" w14:textId="647ABE8C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4</w:t>
            </w:r>
            <w:r w:rsidRPr="00067238">
              <w:fldChar w:fldCharType="end"/>
            </w:r>
          </w:p>
        </w:tc>
        <w:tc>
          <w:tcPr>
            <w:tcW w:w="1279" w:type="dxa"/>
          </w:tcPr>
          <w:p w14:paraId="2CE23362" w14:textId="77777777" w:rsidR="00067238" w:rsidRPr="00067238" w:rsidRDefault="00067238" w:rsidP="00067238">
            <w:r w:rsidRPr="00067238">
              <w:rPr>
                <w:rFonts w:hint="eastAsia"/>
              </w:rPr>
              <w:t>图书单价</w:t>
            </w:r>
          </w:p>
        </w:tc>
        <w:tc>
          <w:tcPr>
            <w:tcW w:w="1738" w:type="dxa"/>
          </w:tcPr>
          <w:p w14:paraId="7CD9F144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book_price</w:t>
            </w:r>
            <w:proofErr w:type="spellEnd"/>
          </w:p>
        </w:tc>
        <w:tc>
          <w:tcPr>
            <w:tcW w:w="1899" w:type="dxa"/>
          </w:tcPr>
          <w:p w14:paraId="5009C686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number(</w:t>
            </w:r>
            <w:proofErr w:type="gramEnd"/>
            <w:r w:rsidRPr="00067238">
              <w:rPr>
                <w:rFonts w:hint="eastAsia"/>
              </w:rPr>
              <w:t>5,2)</w:t>
            </w:r>
          </w:p>
        </w:tc>
        <w:tc>
          <w:tcPr>
            <w:tcW w:w="1083" w:type="dxa"/>
          </w:tcPr>
          <w:p w14:paraId="2211D03C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206E4133" w14:textId="77777777" w:rsidR="00067238" w:rsidRPr="00067238" w:rsidRDefault="00067238" w:rsidP="00067238"/>
        </w:tc>
        <w:tc>
          <w:tcPr>
            <w:tcW w:w="1083" w:type="dxa"/>
          </w:tcPr>
          <w:p w14:paraId="40C80C3B" w14:textId="77777777" w:rsidR="00067238" w:rsidRPr="00067238" w:rsidRDefault="00067238" w:rsidP="00067238"/>
        </w:tc>
        <w:tc>
          <w:tcPr>
            <w:tcW w:w="1079" w:type="dxa"/>
          </w:tcPr>
          <w:p w14:paraId="558A10F1" w14:textId="77777777" w:rsidR="00067238" w:rsidRPr="00067238" w:rsidRDefault="00067238" w:rsidP="00067238"/>
        </w:tc>
      </w:tr>
      <w:tr w:rsidR="00067238" w:rsidRPr="00067238" w14:paraId="5786A1BD" w14:textId="77777777" w:rsidTr="00EE017E">
        <w:tc>
          <w:tcPr>
            <w:tcW w:w="1081" w:type="dxa"/>
          </w:tcPr>
          <w:p w14:paraId="4BB9EB7A" w14:textId="7719B02C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5</w:t>
            </w:r>
            <w:r w:rsidRPr="00067238">
              <w:fldChar w:fldCharType="end"/>
            </w:r>
          </w:p>
        </w:tc>
        <w:tc>
          <w:tcPr>
            <w:tcW w:w="1279" w:type="dxa"/>
          </w:tcPr>
          <w:p w14:paraId="368B87E7" w14:textId="77777777" w:rsidR="00067238" w:rsidRPr="00067238" w:rsidRDefault="00067238" w:rsidP="00067238">
            <w:r w:rsidRPr="00067238">
              <w:rPr>
                <w:rFonts w:hint="eastAsia"/>
              </w:rPr>
              <w:t>出版社</w:t>
            </w:r>
          </w:p>
        </w:tc>
        <w:tc>
          <w:tcPr>
            <w:tcW w:w="1738" w:type="dxa"/>
          </w:tcPr>
          <w:p w14:paraId="21E987EE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publishing_house</w:t>
            </w:r>
            <w:proofErr w:type="spellEnd"/>
            <w:r w:rsidRPr="00067238">
              <w:rPr>
                <w:rFonts w:hint="eastAsia"/>
              </w:rPr>
              <w:t xml:space="preserve"> </w:t>
            </w:r>
          </w:p>
        </w:tc>
        <w:tc>
          <w:tcPr>
            <w:tcW w:w="1899" w:type="dxa"/>
          </w:tcPr>
          <w:p w14:paraId="1710753A" w14:textId="77777777" w:rsidR="00067238" w:rsidRPr="00067238" w:rsidRDefault="00067238" w:rsidP="00067238">
            <w:r w:rsidRPr="00067238">
              <w:rPr>
                <w:rFonts w:hint="eastAsia"/>
              </w:rPr>
              <w:t>varchar2(30)</w:t>
            </w:r>
          </w:p>
        </w:tc>
        <w:tc>
          <w:tcPr>
            <w:tcW w:w="1083" w:type="dxa"/>
          </w:tcPr>
          <w:p w14:paraId="6D6DFBA6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2F5BF762" w14:textId="77777777" w:rsidR="00067238" w:rsidRPr="00067238" w:rsidRDefault="00067238" w:rsidP="00067238"/>
        </w:tc>
        <w:tc>
          <w:tcPr>
            <w:tcW w:w="1083" w:type="dxa"/>
          </w:tcPr>
          <w:p w14:paraId="762E299D" w14:textId="77777777" w:rsidR="00067238" w:rsidRPr="00067238" w:rsidRDefault="00067238" w:rsidP="00067238"/>
        </w:tc>
        <w:tc>
          <w:tcPr>
            <w:tcW w:w="1079" w:type="dxa"/>
          </w:tcPr>
          <w:p w14:paraId="63FF6305" w14:textId="77777777" w:rsidR="00067238" w:rsidRPr="00067238" w:rsidRDefault="00067238" w:rsidP="00067238"/>
        </w:tc>
      </w:tr>
      <w:tr w:rsidR="00067238" w:rsidRPr="00067238" w14:paraId="5DB0D319" w14:textId="77777777" w:rsidTr="00EE017E">
        <w:tc>
          <w:tcPr>
            <w:tcW w:w="1081" w:type="dxa"/>
          </w:tcPr>
          <w:p w14:paraId="62F7B137" w14:textId="7008E84E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6</w:t>
            </w:r>
            <w:r w:rsidRPr="00067238">
              <w:fldChar w:fldCharType="end"/>
            </w:r>
          </w:p>
        </w:tc>
        <w:tc>
          <w:tcPr>
            <w:tcW w:w="1279" w:type="dxa"/>
          </w:tcPr>
          <w:p w14:paraId="535677DA" w14:textId="77777777" w:rsidR="00067238" w:rsidRPr="00067238" w:rsidRDefault="00067238" w:rsidP="00067238">
            <w:r w:rsidRPr="00067238">
              <w:rPr>
                <w:rFonts w:hint="eastAsia"/>
              </w:rPr>
              <w:t>类型</w:t>
            </w:r>
          </w:p>
        </w:tc>
        <w:tc>
          <w:tcPr>
            <w:tcW w:w="1738" w:type="dxa"/>
          </w:tcPr>
          <w:p w14:paraId="3740BD1D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book_type</w:t>
            </w:r>
            <w:proofErr w:type="spellEnd"/>
          </w:p>
        </w:tc>
        <w:tc>
          <w:tcPr>
            <w:tcW w:w="1899" w:type="dxa"/>
          </w:tcPr>
          <w:p w14:paraId="49A3CFFC" w14:textId="77777777" w:rsidR="00067238" w:rsidRPr="00067238" w:rsidRDefault="00067238" w:rsidP="00067238">
            <w:r w:rsidRPr="00067238">
              <w:rPr>
                <w:rFonts w:hint="eastAsia"/>
              </w:rPr>
              <w:t>varchar2(33)</w:t>
            </w:r>
          </w:p>
        </w:tc>
        <w:tc>
          <w:tcPr>
            <w:tcW w:w="1083" w:type="dxa"/>
          </w:tcPr>
          <w:p w14:paraId="2C6ED735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3342CBDE" w14:textId="77777777" w:rsidR="00067238" w:rsidRPr="00067238" w:rsidRDefault="00067238" w:rsidP="00067238"/>
        </w:tc>
        <w:tc>
          <w:tcPr>
            <w:tcW w:w="1083" w:type="dxa"/>
          </w:tcPr>
          <w:p w14:paraId="2493E5A8" w14:textId="77777777" w:rsidR="00067238" w:rsidRPr="00067238" w:rsidRDefault="00067238" w:rsidP="00067238"/>
        </w:tc>
        <w:tc>
          <w:tcPr>
            <w:tcW w:w="1079" w:type="dxa"/>
          </w:tcPr>
          <w:p w14:paraId="58DE27FC" w14:textId="77777777" w:rsidR="00067238" w:rsidRPr="00067238" w:rsidRDefault="00067238" w:rsidP="00067238"/>
        </w:tc>
      </w:tr>
      <w:tr w:rsidR="00067238" w:rsidRPr="00067238" w14:paraId="3006977B" w14:textId="77777777" w:rsidTr="00EE017E">
        <w:tc>
          <w:tcPr>
            <w:tcW w:w="1081" w:type="dxa"/>
          </w:tcPr>
          <w:p w14:paraId="639F5D24" w14:textId="05BBEBF5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7</w:t>
            </w:r>
            <w:r w:rsidRPr="00067238">
              <w:fldChar w:fldCharType="end"/>
            </w:r>
          </w:p>
        </w:tc>
        <w:tc>
          <w:tcPr>
            <w:tcW w:w="1279" w:type="dxa"/>
          </w:tcPr>
          <w:p w14:paraId="73C51FF7" w14:textId="77777777" w:rsidR="00067238" w:rsidRPr="00067238" w:rsidRDefault="00067238" w:rsidP="00067238">
            <w:r w:rsidRPr="00067238">
              <w:rPr>
                <w:rFonts w:hint="eastAsia"/>
              </w:rPr>
              <w:t>出版时间</w:t>
            </w:r>
          </w:p>
        </w:tc>
        <w:tc>
          <w:tcPr>
            <w:tcW w:w="1738" w:type="dxa"/>
          </w:tcPr>
          <w:p w14:paraId="6C684A87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publishing_time</w:t>
            </w:r>
            <w:proofErr w:type="spellEnd"/>
          </w:p>
        </w:tc>
        <w:tc>
          <w:tcPr>
            <w:tcW w:w="1899" w:type="dxa"/>
          </w:tcPr>
          <w:p w14:paraId="78000A5C" w14:textId="77777777" w:rsidR="00067238" w:rsidRPr="00067238" w:rsidRDefault="00067238" w:rsidP="00067238">
            <w:r w:rsidRPr="00067238">
              <w:rPr>
                <w:rFonts w:hint="eastAsia"/>
              </w:rPr>
              <w:t>date</w:t>
            </w:r>
          </w:p>
        </w:tc>
        <w:tc>
          <w:tcPr>
            <w:tcW w:w="1083" w:type="dxa"/>
          </w:tcPr>
          <w:p w14:paraId="349A6C3A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2336A9D7" w14:textId="77777777" w:rsidR="00067238" w:rsidRPr="00067238" w:rsidRDefault="00067238" w:rsidP="00067238"/>
        </w:tc>
        <w:tc>
          <w:tcPr>
            <w:tcW w:w="1083" w:type="dxa"/>
          </w:tcPr>
          <w:p w14:paraId="031E5C80" w14:textId="77777777" w:rsidR="00067238" w:rsidRPr="00067238" w:rsidRDefault="00067238" w:rsidP="00067238"/>
        </w:tc>
        <w:tc>
          <w:tcPr>
            <w:tcW w:w="1079" w:type="dxa"/>
          </w:tcPr>
          <w:p w14:paraId="3ECF413D" w14:textId="5753C7EE" w:rsidR="00067238" w:rsidRPr="00067238" w:rsidRDefault="00FB719B" w:rsidP="00067238">
            <w:r>
              <w:rPr>
                <w:rFonts w:hint="eastAsia"/>
              </w:rPr>
              <w:t>日期型</w:t>
            </w:r>
          </w:p>
        </w:tc>
      </w:tr>
      <w:tr w:rsidR="00067238" w:rsidRPr="00067238" w14:paraId="186D0D45" w14:textId="77777777" w:rsidTr="00EE017E">
        <w:tc>
          <w:tcPr>
            <w:tcW w:w="1081" w:type="dxa"/>
          </w:tcPr>
          <w:p w14:paraId="07EE1DC2" w14:textId="3DABB3A6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8</w:t>
            </w:r>
            <w:r w:rsidRPr="00067238">
              <w:fldChar w:fldCharType="end"/>
            </w:r>
          </w:p>
        </w:tc>
        <w:tc>
          <w:tcPr>
            <w:tcW w:w="1279" w:type="dxa"/>
          </w:tcPr>
          <w:p w14:paraId="54F8474F" w14:textId="77777777" w:rsidR="00067238" w:rsidRPr="00067238" w:rsidRDefault="00067238" w:rsidP="00067238">
            <w:r w:rsidRPr="00067238">
              <w:rPr>
                <w:rFonts w:hint="eastAsia"/>
              </w:rPr>
              <w:t>库存</w:t>
            </w:r>
          </w:p>
        </w:tc>
        <w:tc>
          <w:tcPr>
            <w:tcW w:w="1738" w:type="dxa"/>
          </w:tcPr>
          <w:p w14:paraId="53D48581" w14:textId="77777777" w:rsidR="00067238" w:rsidRPr="00067238" w:rsidRDefault="00067238" w:rsidP="00067238">
            <w:r w:rsidRPr="00067238">
              <w:rPr>
                <w:rFonts w:hint="eastAsia"/>
              </w:rPr>
              <w:t>inventory</w:t>
            </w:r>
          </w:p>
        </w:tc>
        <w:tc>
          <w:tcPr>
            <w:tcW w:w="1899" w:type="dxa"/>
          </w:tcPr>
          <w:p w14:paraId="1B127D9B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number(</w:t>
            </w:r>
            <w:proofErr w:type="gramEnd"/>
            <w:r w:rsidRPr="00067238">
              <w:rPr>
                <w:rFonts w:hint="eastAsia"/>
              </w:rPr>
              <w:t>5)</w:t>
            </w:r>
          </w:p>
        </w:tc>
        <w:tc>
          <w:tcPr>
            <w:tcW w:w="1083" w:type="dxa"/>
          </w:tcPr>
          <w:p w14:paraId="2F6971AF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7B3B2043" w14:textId="77777777" w:rsidR="00067238" w:rsidRPr="00067238" w:rsidRDefault="00067238" w:rsidP="00067238"/>
        </w:tc>
        <w:tc>
          <w:tcPr>
            <w:tcW w:w="1083" w:type="dxa"/>
          </w:tcPr>
          <w:p w14:paraId="26519471" w14:textId="77777777" w:rsidR="00067238" w:rsidRPr="00067238" w:rsidRDefault="00067238" w:rsidP="00067238"/>
        </w:tc>
        <w:tc>
          <w:tcPr>
            <w:tcW w:w="1079" w:type="dxa"/>
          </w:tcPr>
          <w:p w14:paraId="22B86E52" w14:textId="77777777" w:rsidR="00067238" w:rsidRPr="00067238" w:rsidRDefault="00067238" w:rsidP="00067238"/>
        </w:tc>
      </w:tr>
    </w:tbl>
    <w:p w14:paraId="3BFA9877" w14:textId="4D99CFBA" w:rsidR="00202482" w:rsidRDefault="00202482" w:rsidP="00202482">
      <w:pPr>
        <w:jc w:val="center"/>
      </w:pPr>
      <w:r>
        <w:rPr>
          <w:rFonts w:hint="eastAsia"/>
        </w:rPr>
        <w:t>执行脚本（</w:t>
      </w:r>
      <w:r>
        <w:t>Oracle</w:t>
      </w:r>
      <w:r>
        <w:rPr>
          <w:rFonts w:hint="eastAsia"/>
        </w:rPr>
        <w:t>，</w:t>
      </w:r>
      <w:r w:rsidR="001279AB" w:rsidRPr="001279AB">
        <w:rPr>
          <w:rFonts w:hint="eastAsia"/>
        </w:rPr>
        <w:t>u_2_4_3_</w:t>
      </w:r>
      <w:r w:rsidR="000472FB">
        <w:t>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02482" w14:paraId="4B43B957" w14:textId="77777777" w:rsidTr="00202482">
        <w:tc>
          <w:tcPr>
            <w:tcW w:w="5000" w:type="pct"/>
            <w:shd w:val="clear" w:color="auto" w:fill="auto"/>
          </w:tcPr>
          <w:p w14:paraId="33DB87BA" w14:textId="77777777" w:rsidR="009C6737" w:rsidRDefault="009C6737" w:rsidP="00202482">
            <w:pPr>
              <w:pStyle w:val="a7"/>
              <w:ind w:firstLineChars="0" w:firstLine="0"/>
            </w:pPr>
            <w:bookmarkStart w:id="77" w:name="_Hlk19658432"/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创建表：图书信息</w:t>
            </w:r>
          </w:p>
          <w:p w14:paraId="04CDBFB2" w14:textId="77777777" w:rsidR="009C6737" w:rsidRDefault="009C6737" w:rsidP="00202482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1.book</w:t>
            </w:r>
            <w:proofErr w:type="gramEnd"/>
            <w:r>
              <w:t>_info_mes</w:t>
            </w:r>
          </w:p>
          <w:p w14:paraId="7C0BBACF" w14:textId="77777777" w:rsidR="009C6737" w:rsidRDefault="009C6737" w:rsidP="00202482">
            <w:pPr>
              <w:pStyle w:val="a7"/>
              <w:ind w:firstLineChars="0" w:firstLine="0"/>
            </w:pPr>
            <w:r>
              <w:t xml:space="preserve">  (</w:t>
            </w:r>
          </w:p>
          <w:p w14:paraId="557086D3" w14:textId="77777777" w:rsidR="009C6737" w:rsidRDefault="009C6737" w:rsidP="00202482">
            <w:pPr>
              <w:pStyle w:val="a7"/>
              <w:ind w:firstLineChars="0" w:firstLine="0"/>
            </w:pPr>
            <w:r>
              <w:lastRenderedPageBreak/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35D1A7C8" w14:textId="77777777" w:rsidR="009C6737" w:rsidRDefault="009C6737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varchar2(90) not </w:t>
            </w:r>
            <w:proofErr w:type="gramStart"/>
            <w:r>
              <w:t>null ,</w:t>
            </w:r>
            <w:proofErr w:type="gramEnd"/>
          </w:p>
          <w:p w14:paraId="7934121F" w14:textId="77777777" w:rsidR="009C6737" w:rsidRDefault="009C6737" w:rsidP="00202482">
            <w:pPr>
              <w:pStyle w:val="a7"/>
              <w:ind w:firstLineChars="0" w:firstLine="0"/>
            </w:pPr>
            <w:r>
              <w:tab/>
              <w:t xml:space="preserve">author varchar2(30) not </w:t>
            </w:r>
            <w:proofErr w:type="gramStart"/>
            <w:r>
              <w:t>null ,</w:t>
            </w:r>
            <w:proofErr w:type="gramEnd"/>
          </w:p>
          <w:p w14:paraId="18F25164" w14:textId="77777777" w:rsidR="009C6737" w:rsidRDefault="009C6737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book_price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7C25F24A" w14:textId="77777777" w:rsidR="009C6737" w:rsidRDefault="009C6737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</w:t>
            </w:r>
            <w:proofErr w:type="spellEnd"/>
            <w:r>
              <w:t xml:space="preserve"> varchar2(30) not </w:t>
            </w:r>
            <w:proofErr w:type="gramStart"/>
            <w:r>
              <w:t>null ,</w:t>
            </w:r>
            <w:proofErr w:type="gramEnd"/>
          </w:p>
          <w:p w14:paraId="3BDE2B07" w14:textId="77777777" w:rsidR="009C6737" w:rsidRDefault="009C6737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book_type</w:t>
            </w:r>
            <w:proofErr w:type="spellEnd"/>
            <w:r>
              <w:t xml:space="preserve"> varchar2(33) not </w:t>
            </w:r>
            <w:proofErr w:type="gramStart"/>
            <w:r>
              <w:t>null ,</w:t>
            </w:r>
            <w:proofErr w:type="gramEnd"/>
          </w:p>
          <w:p w14:paraId="1CAB8491" w14:textId="77777777" w:rsidR="009C6737" w:rsidRDefault="009C6737" w:rsidP="0020248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publishing_time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357C9C02" w14:textId="77777777" w:rsidR="009C6737" w:rsidRDefault="009C6737" w:rsidP="00202482">
            <w:pPr>
              <w:pStyle w:val="a7"/>
              <w:ind w:firstLineChars="0" w:firstLine="0"/>
            </w:pPr>
            <w:r>
              <w:tab/>
              <w:t xml:space="preserve">inventory </w:t>
            </w:r>
            <w:proofErr w:type="gramStart"/>
            <w:r>
              <w:t>number(</w:t>
            </w:r>
            <w:proofErr w:type="gramEnd"/>
            <w:r>
              <w:t>5) not null ,</w:t>
            </w:r>
          </w:p>
          <w:p w14:paraId="4405DC8E" w14:textId="77777777" w:rsidR="009C6737" w:rsidRDefault="009C6737" w:rsidP="0020248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684396B2" w14:textId="77777777" w:rsidR="009C6737" w:rsidRDefault="009C6737" w:rsidP="00202482">
            <w:pPr>
              <w:pStyle w:val="a7"/>
              <w:ind w:firstLineChars="0" w:firstLine="0"/>
            </w:pPr>
            <w:r>
              <w:t xml:space="preserve">  )</w:t>
            </w:r>
          </w:p>
          <w:p w14:paraId="0927D5BD" w14:textId="77777777" w:rsidR="009C6737" w:rsidRDefault="009C6737" w:rsidP="00202482">
            <w:pPr>
              <w:pStyle w:val="a7"/>
              <w:ind w:firstLineChars="0" w:firstLine="0"/>
            </w:pPr>
            <w:r>
              <w:t>;</w:t>
            </w:r>
          </w:p>
          <w:p w14:paraId="1278C5FF" w14:textId="77777777" w:rsidR="009C6737" w:rsidRDefault="009C6737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u_2_4_3_1.book_info_mes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';</w:t>
            </w:r>
          </w:p>
          <w:p w14:paraId="2F64E6A9" w14:textId="77777777" w:rsidR="009C6737" w:rsidRDefault="009C6737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u_2_4_3_1.book_info_mes.book_id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5A59FDFF" w14:textId="77777777" w:rsidR="009C6737" w:rsidRDefault="009C6737" w:rsidP="00202482">
            <w:pPr>
              <w:pStyle w:val="a7"/>
              <w:ind w:firstLineChars="0" w:firstLine="0"/>
            </w:pPr>
            <w:r>
              <w:t>comment on column u_2_4_3_1.book_info_mes.b</w:t>
            </w:r>
            <w:r>
              <w:rPr>
                <w:rFonts w:hint="eastAsia"/>
              </w:rPr>
              <w:t>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375C6DE3" w14:textId="77777777" w:rsidR="009C6737" w:rsidRDefault="009C6737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u_2_4_3_1.book_info_mes.author is '</w:t>
            </w:r>
            <w:r>
              <w:rPr>
                <w:rFonts w:hint="eastAsia"/>
              </w:rPr>
              <w:t>作者</w:t>
            </w:r>
            <w:r>
              <w:rPr>
                <w:rFonts w:hint="eastAsia"/>
              </w:rPr>
              <w:t>';</w:t>
            </w:r>
          </w:p>
          <w:p w14:paraId="742C9EE3" w14:textId="77777777" w:rsidR="009C6737" w:rsidRDefault="009C6737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u_2_4_3_1.book_info_mes.book_price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00446B14" w14:textId="77777777" w:rsidR="009C6737" w:rsidRDefault="009C6737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u_2_4_3_1.book_info_mes.publishing_house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191A2EE1" w14:textId="77777777" w:rsidR="009C6737" w:rsidRDefault="009C6737" w:rsidP="00202482">
            <w:pPr>
              <w:pStyle w:val="a7"/>
              <w:ind w:firstLineChars="0" w:firstLine="0"/>
            </w:pPr>
            <w:r>
              <w:t>comment on column u_2_4_3_1.book_info_mes.boo</w:t>
            </w:r>
            <w:r>
              <w:rPr>
                <w:rFonts w:hint="eastAsia"/>
              </w:rPr>
              <w:t>k_type is '</w:t>
            </w: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';</w:t>
            </w:r>
          </w:p>
          <w:p w14:paraId="39D0F2BB" w14:textId="77777777" w:rsidR="009C6737" w:rsidRDefault="009C6737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u_2_4_3_1.book_info_mes.publishing_time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400C2025" w14:textId="77777777" w:rsidR="009C6737" w:rsidRDefault="009C6737" w:rsidP="0020248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u_2_4_3_1.book_info_mes.inventory is 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';</w:t>
            </w:r>
          </w:p>
          <w:p w14:paraId="430C55C8" w14:textId="1FFCCB33" w:rsidR="00202482" w:rsidRPr="00974E3A" w:rsidRDefault="00202482" w:rsidP="00202482">
            <w:pPr>
              <w:pStyle w:val="a7"/>
              <w:ind w:firstLineChars="0" w:firstLine="0"/>
            </w:pPr>
          </w:p>
        </w:tc>
      </w:tr>
    </w:tbl>
    <w:bookmarkEnd w:id="77"/>
    <w:p w14:paraId="489BD052" w14:textId="0771D36D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查询库存信息</w:t>
      </w:r>
    </w:p>
    <w:p w14:paraId="28E95BF9" w14:textId="36C7992F" w:rsidR="006D4ACA" w:rsidRPr="006D4ACA" w:rsidRDefault="00E218C1" w:rsidP="006D4ACA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 w:rsidR="006D4ACA" w:rsidRPr="006D4ACA">
        <w:t xml:space="preserve"> </w:t>
      </w:r>
      <w:proofErr w:type="spellStart"/>
      <w:r w:rsidR="006D4ACA" w:rsidRPr="006D4ACA">
        <w:rPr>
          <w:rFonts w:hint="eastAsia"/>
        </w:rPr>
        <w:t>examine_inventory_book</w:t>
      </w:r>
      <w:r w:rsidR="006D4ACA" w:rsidRPr="006D4ACA">
        <w:t>_mes</w:t>
      </w:r>
      <w:proofErr w:type="spellEnd"/>
      <w:r w:rsidR="006D4ACA" w:rsidRPr="006D4ACA">
        <w:rPr>
          <w:rFonts w:hint="eastAsia"/>
        </w:rPr>
        <w:t>（</w:t>
      </w:r>
      <w:proofErr w:type="spellStart"/>
      <w:r w:rsidR="006D4ACA" w:rsidRPr="006D4ACA">
        <w:rPr>
          <w:rFonts w:hint="eastAsia"/>
        </w:rPr>
        <w:t>book_id</w:t>
      </w:r>
      <w:proofErr w:type="spellEnd"/>
      <w:r w:rsidR="006D4ACA" w:rsidRPr="006D4ACA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067238" w:rsidRPr="00067238" w14:paraId="10382350" w14:textId="77777777" w:rsidTr="00EE017E">
        <w:tc>
          <w:tcPr>
            <w:tcW w:w="1081" w:type="dxa"/>
            <w:shd w:val="clear" w:color="auto" w:fill="D9D9D9"/>
          </w:tcPr>
          <w:p w14:paraId="648D005C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1053C79B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440" w:type="dxa"/>
            <w:shd w:val="clear" w:color="auto" w:fill="D9D9D9"/>
          </w:tcPr>
          <w:p w14:paraId="791D3449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2036" w:type="dxa"/>
            <w:shd w:val="clear" w:color="auto" w:fill="D9D9D9"/>
          </w:tcPr>
          <w:p w14:paraId="706BD073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7328B666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7BEA532C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6785C361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11A55EF2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1B59D6CD" w14:textId="77777777" w:rsidTr="00EE017E">
        <w:tc>
          <w:tcPr>
            <w:tcW w:w="1081" w:type="dxa"/>
          </w:tcPr>
          <w:p w14:paraId="54AF6CC8" w14:textId="5F33808F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1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68ED21C0" w14:textId="77777777" w:rsidR="00067238" w:rsidRPr="00067238" w:rsidRDefault="00067238" w:rsidP="00067238">
            <w:r w:rsidRPr="00067238">
              <w:rPr>
                <w:rFonts w:hint="eastAsia"/>
              </w:rPr>
              <w:t>图书编号</w:t>
            </w:r>
          </w:p>
        </w:tc>
        <w:tc>
          <w:tcPr>
            <w:tcW w:w="1440" w:type="dxa"/>
          </w:tcPr>
          <w:p w14:paraId="6C34AE92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2036" w:type="dxa"/>
          </w:tcPr>
          <w:p w14:paraId="3C19FF7D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char(</w:t>
            </w:r>
            <w:proofErr w:type="gramEnd"/>
            <w:r w:rsidRPr="00067238">
              <w:rPr>
                <w:rFonts w:hint="eastAsia"/>
              </w:rPr>
              <w:t>13)</w:t>
            </w:r>
          </w:p>
        </w:tc>
        <w:tc>
          <w:tcPr>
            <w:tcW w:w="1083" w:type="dxa"/>
          </w:tcPr>
          <w:p w14:paraId="4C6B4057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499032F4" w14:textId="77777777" w:rsidR="00067238" w:rsidRPr="00067238" w:rsidRDefault="00067238" w:rsidP="00067238"/>
        </w:tc>
        <w:tc>
          <w:tcPr>
            <w:tcW w:w="1083" w:type="dxa"/>
          </w:tcPr>
          <w:p w14:paraId="3BFFA351" w14:textId="77777777" w:rsidR="00067238" w:rsidRPr="00067238" w:rsidRDefault="00067238" w:rsidP="00067238"/>
        </w:tc>
        <w:tc>
          <w:tcPr>
            <w:tcW w:w="1079" w:type="dxa"/>
          </w:tcPr>
          <w:p w14:paraId="59292ABF" w14:textId="77777777" w:rsidR="00067238" w:rsidRPr="00067238" w:rsidRDefault="00067238" w:rsidP="00067238"/>
        </w:tc>
      </w:tr>
      <w:tr w:rsidR="00067238" w:rsidRPr="00067238" w14:paraId="3D0D1EF3" w14:textId="77777777" w:rsidTr="00EE017E">
        <w:tc>
          <w:tcPr>
            <w:tcW w:w="1081" w:type="dxa"/>
          </w:tcPr>
          <w:p w14:paraId="60924226" w14:textId="315CC885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2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6600972D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440" w:type="dxa"/>
          </w:tcPr>
          <w:p w14:paraId="3FB47E5A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2036" w:type="dxa"/>
          </w:tcPr>
          <w:p w14:paraId="0A6016D8" w14:textId="77777777" w:rsidR="00067238" w:rsidRPr="00067238" w:rsidRDefault="00067238" w:rsidP="00067238">
            <w:r w:rsidRPr="00067238">
              <w:rPr>
                <w:rFonts w:hint="eastAsia"/>
              </w:rPr>
              <w:t>varchar2(90)</w:t>
            </w:r>
          </w:p>
        </w:tc>
        <w:tc>
          <w:tcPr>
            <w:tcW w:w="1083" w:type="dxa"/>
          </w:tcPr>
          <w:p w14:paraId="23590F46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2AABA9C0" w14:textId="77777777" w:rsidR="00067238" w:rsidRPr="00067238" w:rsidRDefault="00067238" w:rsidP="00067238"/>
        </w:tc>
        <w:tc>
          <w:tcPr>
            <w:tcW w:w="1083" w:type="dxa"/>
          </w:tcPr>
          <w:p w14:paraId="169C02DE" w14:textId="77777777" w:rsidR="00067238" w:rsidRPr="00067238" w:rsidRDefault="00067238" w:rsidP="00067238"/>
        </w:tc>
        <w:tc>
          <w:tcPr>
            <w:tcW w:w="1079" w:type="dxa"/>
          </w:tcPr>
          <w:p w14:paraId="7A26C980" w14:textId="77777777" w:rsidR="00067238" w:rsidRPr="00067238" w:rsidRDefault="00067238" w:rsidP="00067238"/>
        </w:tc>
      </w:tr>
      <w:tr w:rsidR="00067238" w:rsidRPr="00067238" w14:paraId="4BE4FF79" w14:textId="77777777" w:rsidTr="00EE017E">
        <w:tc>
          <w:tcPr>
            <w:tcW w:w="1081" w:type="dxa"/>
          </w:tcPr>
          <w:p w14:paraId="3B691609" w14:textId="0C414E60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3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497F353B" w14:textId="77777777" w:rsidR="00067238" w:rsidRPr="00067238" w:rsidRDefault="00067238" w:rsidP="00067238">
            <w:r w:rsidRPr="00067238">
              <w:rPr>
                <w:rFonts w:hint="eastAsia"/>
              </w:rPr>
              <w:t>库存</w:t>
            </w:r>
          </w:p>
        </w:tc>
        <w:tc>
          <w:tcPr>
            <w:tcW w:w="1440" w:type="dxa"/>
          </w:tcPr>
          <w:p w14:paraId="3029E9BB" w14:textId="77777777" w:rsidR="00067238" w:rsidRPr="00067238" w:rsidRDefault="00067238" w:rsidP="00067238">
            <w:pPr>
              <w:jc w:val="left"/>
            </w:pPr>
            <w:r w:rsidRPr="00067238">
              <w:rPr>
                <w:rFonts w:hint="eastAsia"/>
              </w:rPr>
              <w:t>inventory</w:t>
            </w:r>
          </w:p>
        </w:tc>
        <w:tc>
          <w:tcPr>
            <w:tcW w:w="2036" w:type="dxa"/>
          </w:tcPr>
          <w:p w14:paraId="52F887D8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number(</w:t>
            </w:r>
            <w:proofErr w:type="gramEnd"/>
            <w:r w:rsidRPr="00067238">
              <w:rPr>
                <w:rFonts w:hint="eastAsia"/>
              </w:rPr>
              <w:t>5)</w:t>
            </w:r>
          </w:p>
        </w:tc>
        <w:tc>
          <w:tcPr>
            <w:tcW w:w="1083" w:type="dxa"/>
          </w:tcPr>
          <w:p w14:paraId="23804C4D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0BFBEFDB" w14:textId="77777777" w:rsidR="00067238" w:rsidRPr="00067238" w:rsidRDefault="00067238" w:rsidP="00067238"/>
        </w:tc>
        <w:tc>
          <w:tcPr>
            <w:tcW w:w="1083" w:type="dxa"/>
          </w:tcPr>
          <w:p w14:paraId="5B2D5BC8" w14:textId="77777777" w:rsidR="00067238" w:rsidRPr="00067238" w:rsidRDefault="00067238" w:rsidP="00067238"/>
        </w:tc>
        <w:tc>
          <w:tcPr>
            <w:tcW w:w="1079" w:type="dxa"/>
          </w:tcPr>
          <w:p w14:paraId="7626DC79" w14:textId="77777777" w:rsidR="00067238" w:rsidRPr="00067238" w:rsidRDefault="00067238" w:rsidP="00067238"/>
        </w:tc>
      </w:tr>
    </w:tbl>
    <w:p w14:paraId="1C63732F" w14:textId="5C282B85" w:rsidR="001279AB" w:rsidRPr="001279AB" w:rsidRDefault="006D4ACA" w:rsidP="006D4ACA">
      <w:pPr>
        <w:jc w:val="center"/>
      </w:pPr>
      <w:r w:rsidRPr="006D4ACA">
        <w:rPr>
          <w:rFonts w:hint="eastAsia"/>
        </w:rPr>
        <w:t>执行脚本（</w:t>
      </w:r>
      <w:r w:rsidRPr="006D4ACA">
        <w:t>Oracle</w:t>
      </w:r>
      <w:r w:rsidRPr="006D4ACA">
        <w:rPr>
          <w:rFonts w:hint="eastAsia"/>
        </w:rPr>
        <w:t>，</w:t>
      </w:r>
      <w:r w:rsidRPr="006D4ACA">
        <w:rPr>
          <w:rFonts w:hint="eastAsia"/>
        </w:rPr>
        <w:t>u_2_4_3_</w:t>
      </w:r>
      <w:r w:rsidRPr="006D4ACA">
        <w:t>1</w:t>
      </w:r>
      <w:r w:rsidRPr="006D4ACA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79AB" w14:paraId="6B926CCC" w14:textId="77777777" w:rsidTr="001959BE">
        <w:tc>
          <w:tcPr>
            <w:tcW w:w="5000" w:type="pct"/>
            <w:shd w:val="clear" w:color="auto" w:fill="auto"/>
          </w:tcPr>
          <w:p w14:paraId="0FB07641" w14:textId="77777777" w:rsidR="009C6737" w:rsidRDefault="009C6737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创建表：查询库存信息</w:t>
            </w:r>
          </w:p>
          <w:p w14:paraId="69857894" w14:textId="77777777" w:rsidR="009C6737" w:rsidRDefault="009C6737" w:rsidP="001959BE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1.examine</w:t>
            </w:r>
            <w:proofErr w:type="gramEnd"/>
            <w:r>
              <w:t>_inventory_book_mes</w:t>
            </w:r>
          </w:p>
          <w:p w14:paraId="16E8BC5C" w14:textId="77777777" w:rsidR="009C6737" w:rsidRDefault="009C6737" w:rsidP="001959BE">
            <w:pPr>
              <w:pStyle w:val="a7"/>
              <w:ind w:firstLineChars="0" w:firstLine="0"/>
            </w:pPr>
            <w:r>
              <w:t xml:space="preserve">  (</w:t>
            </w:r>
          </w:p>
          <w:p w14:paraId="78BA8ED3" w14:textId="77777777" w:rsidR="009C6737" w:rsidRDefault="009C6737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0DC82E1B" w14:textId="77777777" w:rsidR="009C6737" w:rsidRDefault="009C6737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varchar2(90) not </w:t>
            </w:r>
            <w:proofErr w:type="gramStart"/>
            <w:r>
              <w:t>null ,</w:t>
            </w:r>
            <w:proofErr w:type="gramEnd"/>
          </w:p>
          <w:p w14:paraId="5CF0C8F0" w14:textId="77777777" w:rsidR="009C6737" w:rsidRDefault="009C6737" w:rsidP="001959BE">
            <w:pPr>
              <w:pStyle w:val="a7"/>
              <w:ind w:firstLineChars="0" w:firstLine="0"/>
            </w:pPr>
            <w:r>
              <w:tab/>
              <w:t xml:space="preserve">inventory </w:t>
            </w:r>
            <w:proofErr w:type="gramStart"/>
            <w:r>
              <w:t>number(</w:t>
            </w:r>
            <w:proofErr w:type="gramEnd"/>
            <w:r>
              <w:t>5) not null ,</w:t>
            </w:r>
          </w:p>
          <w:p w14:paraId="30902730" w14:textId="77777777" w:rsidR="009C6737" w:rsidRDefault="009C6737" w:rsidP="001959B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11F83399" w14:textId="77777777" w:rsidR="009C6737" w:rsidRDefault="009C6737" w:rsidP="001959BE">
            <w:pPr>
              <w:pStyle w:val="a7"/>
              <w:ind w:firstLineChars="0" w:firstLine="0"/>
            </w:pPr>
            <w:r>
              <w:t xml:space="preserve">  )</w:t>
            </w:r>
          </w:p>
          <w:p w14:paraId="27FA72C9" w14:textId="77777777" w:rsidR="009C6737" w:rsidRDefault="009C6737" w:rsidP="001959BE">
            <w:pPr>
              <w:pStyle w:val="a7"/>
              <w:ind w:firstLineChars="0" w:firstLine="0"/>
            </w:pPr>
            <w:r>
              <w:t>;</w:t>
            </w:r>
          </w:p>
          <w:p w14:paraId="74E2AEEA" w14:textId="77777777" w:rsidR="009C6737" w:rsidRDefault="009C6737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u_2_4_3_1.examine_inventory_book_mes is '</w:t>
            </w:r>
            <w:r>
              <w:rPr>
                <w:rFonts w:hint="eastAsia"/>
              </w:rPr>
              <w:t>查询库存信息</w:t>
            </w:r>
            <w:r>
              <w:rPr>
                <w:rFonts w:hint="eastAsia"/>
              </w:rPr>
              <w:t>';</w:t>
            </w:r>
          </w:p>
          <w:p w14:paraId="0CA7C0A7" w14:textId="77777777" w:rsidR="009C6737" w:rsidRDefault="009C6737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u_2_4_3_1.examine_inventory_book_mes.book_id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18E45A1C" w14:textId="77777777" w:rsidR="009C6737" w:rsidRDefault="009C6737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u_2_4_3_1.examine_inventory_book_mes.book_name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3AB2E517" w14:textId="77777777" w:rsidR="009C6737" w:rsidRDefault="009C6737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u_2_4_3_1.examine_inventory_book_mes.inventory is 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';</w:t>
            </w:r>
          </w:p>
          <w:p w14:paraId="6DE7AADA" w14:textId="0B619C39" w:rsidR="001279AB" w:rsidRPr="00974E3A" w:rsidRDefault="001279AB" w:rsidP="001959BE">
            <w:pPr>
              <w:pStyle w:val="a7"/>
              <w:ind w:firstLineChars="0" w:firstLine="0"/>
            </w:pPr>
          </w:p>
        </w:tc>
      </w:tr>
    </w:tbl>
    <w:p w14:paraId="5C8FFE36" w14:textId="44F3B24D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图书库存信息</w:t>
      </w:r>
    </w:p>
    <w:p w14:paraId="4D17FC89" w14:textId="5CF61A24" w:rsidR="006D4ACA" w:rsidRPr="006D4ACA" w:rsidRDefault="00E218C1" w:rsidP="006D4ACA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 w:rsidR="006D4ACA" w:rsidRPr="006D4ACA">
        <w:rPr>
          <w:rFonts w:hint="eastAsia"/>
        </w:rPr>
        <w:t xml:space="preserve"> </w:t>
      </w:r>
      <w:proofErr w:type="spellStart"/>
      <w:r w:rsidR="00EA0853" w:rsidRPr="00EA0853">
        <w:rPr>
          <w:rFonts w:hint="eastAsia"/>
        </w:rPr>
        <w:t>inventory_book</w:t>
      </w:r>
      <w:r w:rsidR="00EA0853" w:rsidRPr="00EA0853">
        <w:t>_mes</w:t>
      </w:r>
      <w:proofErr w:type="spellEnd"/>
      <w:r w:rsidR="00EA0853" w:rsidRPr="00EA0853">
        <w:rPr>
          <w:rFonts w:hint="eastAsia"/>
        </w:rPr>
        <w:t>（</w:t>
      </w:r>
      <w:proofErr w:type="spellStart"/>
      <w:r w:rsidR="00EA0853" w:rsidRPr="00EA0853">
        <w:rPr>
          <w:rFonts w:hint="eastAsia"/>
        </w:rPr>
        <w:t>book_id</w:t>
      </w:r>
      <w:proofErr w:type="spellEnd"/>
      <w:r w:rsidR="00EA0853" w:rsidRPr="00EA0853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698"/>
        <w:gridCol w:w="1778"/>
        <w:gridCol w:w="1083"/>
        <w:gridCol w:w="1440"/>
        <w:gridCol w:w="1083"/>
        <w:gridCol w:w="1079"/>
      </w:tblGrid>
      <w:tr w:rsidR="00067238" w:rsidRPr="00067238" w14:paraId="7E0E2A33" w14:textId="77777777" w:rsidTr="00EE017E">
        <w:tc>
          <w:tcPr>
            <w:tcW w:w="1081" w:type="dxa"/>
            <w:shd w:val="clear" w:color="auto" w:fill="D9D9D9"/>
          </w:tcPr>
          <w:p w14:paraId="799BE334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6C68429D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698" w:type="dxa"/>
            <w:shd w:val="clear" w:color="auto" w:fill="D9D9D9"/>
          </w:tcPr>
          <w:p w14:paraId="76D083A2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1778" w:type="dxa"/>
            <w:shd w:val="clear" w:color="auto" w:fill="D9D9D9"/>
          </w:tcPr>
          <w:p w14:paraId="3856CEC5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75472B36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4651BA0B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485B028D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667DAACB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05C21830" w14:textId="77777777" w:rsidTr="00EE017E">
        <w:tc>
          <w:tcPr>
            <w:tcW w:w="1081" w:type="dxa"/>
          </w:tcPr>
          <w:p w14:paraId="0075DB6B" w14:textId="199A5E26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1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446F5922" w14:textId="77777777" w:rsidR="00067238" w:rsidRPr="00067238" w:rsidRDefault="00067238" w:rsidP="00067238">
            <w:r w:rsidRPr="00067238">
              <w:rPr>
                <w:rFonts w:hint="eastAsia"/>
              </w:rPr>
              <w:t>图书编号</w:t>
            </w:r>
          </w:p>
        </w:tc>
        <w:tc>
          <w:tcPr>
            <w:tcW w:w="1698" w:type="dxa"/>
          </w:tcPr>
          <w:p w14:paraId="7EBB4F35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1778" w:type="dxa"/>
          </w:tcPr>
          <w:p w14:paraId="72DA9219" w14:textId="5DCEAB88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char(</w:t>
            </w:r>
            <w:proofErr w:type="gramEnd"/>
            <w:r w:rsidRPr="00067238">
              <w:rPr>
                <w:rFonts w:hint="eastAsia"/>
              </w:rPr>
              <w:t>1</w:t>
            </w:r>
            <w:r w:rsidR="00644EC1">
              <w:t>3</w:t>
            </w:r>
            <w:r w:rsidRPr="00067238">
              <w:rPr>
                <w:rFonts w:hint="eastAsia"/>
              </w:rPr>
              <w:t>)</w:t>
            </w:r>
          </w:p>
        </w:tc>
        <w:tc>
          <w:tcPr>
            <w:tcW w:w="1083" w:type="dxa"/>
          </w:tcPr>
          <w:p w14:paraId="4623AE03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61D77657" w14:textId="77777777" w:rsidR="00067238" w:rsidRPr="00067238" w:rsidRDefault="00067238" w:rsidP="00067238"/>
        </w:tc>
        <w:tc>
          <w:tcPr>
            <w:tcW w:w="1083" w:type="dxa"/>
          </w:tcPr>
          <w:p w14:paraId="21E3CBDD" w14:textId="77777777" w:rsidR="00067238" w:rsidRPr="00067238" w:rsidRDefault="00067238" w:rsidP="00067238"/>
        </w:tc>
        <w:tc>
          <w:tcPr>
            <w:tcW w:w="1079" w:type="dxa"/>
          </w:tcPr>
          <w:p w14:paraId="3B10921C" w14:textId="77777777" w:rsidR="00067238" w:rsidRPr="00067238" w:rsidRDefault="00067238" w:rsidP="00067238"/>
        </w:tc>
      </w:tr>
      <w:tr w:rsidR="00067238" w:rsidRPr="00067238" w14:paraId="3CDE4235" w14:textId="77777777" w:rsidTr="00EE017E">
        <w:tc>
          <w:tcPr>
            <w:tcW w:w="1081" w:type="dxa"/>
          </w:tcPr>
          <w:p w14:paraId="02269F04" w14:textId="1B304028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2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1EAF0B10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698" w:type="dxa"/>
          </w:tcPr>
          <w:p w14:paraId="3C48178B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1778" w:type="dxa"/>
          </w:tcPr>
          <w:p w14:paraId="34BBF8DA" w14:textId="77777777" w:rsidR="00067238" w:rsidRPr="00067238" w:rsidRDefault="00067238" w:rsidP="00067238">
            <w:r w:rsidRPr="00067238">
              <w:rPr>
                <w:rFonts w:hint="eastAsia"/>
              </w:rPr>
              <w:t>varchar2(90)</w:t>
            </w:r>
          </w:p>
        </w:tc>
        <w:tc>
          <w:tcPr>
            <w:tcW w:w="1083" w:type="dxa"/>
          </w:tcPr>
          <w:p w14:paraId="2A46965E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71035F73" w14:textId="77777777" w:rsidR="00067238" w:rsidRPr="00067238" w:rsidRDefault="00067238" w:rsidP="00067238"/>
        </w:tc>
        <w:tc>
          <w:tcPr>
            <w:tcW w:w="1083" w:type="dxa"/>
          </w:tcPr>
          <w:p w14:paraId="2971ADAC" w14:textId="77777777" w:rsidR="00067238" w:rsidRPr="00067238" w:rsidRDefault="00067238" w:rsidP="00067238"/>
        </w:tc>
        <w:tc>
          <w:tcPr>
            <w:tcW w:w="1079" w:type="dxa"/>
          </w:tcPr>
          <w:p w14:paraId="092072BC" w14:textId="77777777" w:rsidR="00067238" w:rsidRPr="00067238" w:rsidRDefault="00067238" w:rsidP="00067238"/>
        </w:tc>
      </w:tr>
      <w:tr w:rsidR="00067238" w:rsidRPr="00067238" w14:paraId="6001ED13" w14:textId="77777777" w:rsidTr="00EE017E">
        <w:tc>
          <w:tcPr>
            <w:tcW w:w="1081" w:type="dxa"/>
          </w:tcPr>
          <w:p w14:paraId="359EAFAA" w14:textId="60EEFCEC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3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23C5E061" w14:textId="77777777" w:rsidR="00067238" w:rsidRPr="00067238" w:rsidRDefault="00067238" w:rsidP="00067238">
            <w:r w:rsidRPr="00067238">
              <w:rPr>
                <w:rFonts w:hint="eastAsia"/>
              </w:rPr>
              <w:t>库存</w:t>
            </w:r>
          </w:p>
        </w:tc>
        <w:tc>
          <w:tcPr>
            <w:tcW w:w="1698" w:type="dxa"/>
          </w:tcPr>
          <w:p w14:paraId="793DB7FC" w14:textId="77777777" w:rsidR="00067238" w:rsidRPr="00067238" w:rsidRDefault="00067238" w:rsidP="00067238">
            <w:pPr>
              <w:jc w:val="left"/>
            </w:pPr>
            <w:r w:rsidRPr="00067238">
              <w:rPr>
                <w:rFonts w:hint="eastAsia"/>
              </w:rPr>
              <w:t>inventory</w:t>
            </w:r>
          </w:p>
        </w:tc>
        <w:tc>
          <w:tcPr>
            <w:tcW w:w="1778" w:type="dxa"/>
          </w:tcPr>
          <w:p w14:paraId="4FC83B14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number(</w:t>
            </w:r>
            <w:proofErr w:type="gramEnd"/>
            <w:r w:rsidRPr="00067238">
              <w:rPr>
                <w:rFonts w:hint="eastAsia"/>
              </w:rPr>
              <w:t>5)</w:t>
            </w:r>
          </w:p>
        </w:tc>
        <w:tc>
          <w:tcPr>
            <w:tcW w:w="1083" w:type="dxa"/>
          </w:tcPr>
          <w:p w14:paraId="4F8F43E8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462D0CB9" w14:textId="77777777" w:rsidR="00067238" w:rsidRPr="00067238" w:rsidRDefault="00067238" w:rsidP="00067238"/>
        </w:tc>
        <w:tc>
          <w:tcPr>
            <w:tcW w:w="1083" w:type="dxa"/>
          </w:tcPr>
          <w:p w14:paraId="494DEF32" w14:textId="77777777" w:rsidR="00067238" w:rsidRPr="00067238" w:rsidRDefault="00067238" w:rsidP="00067238"/>
        </w:tc>
        <w:tc>
          <w:tcPr>
            <w:tcW w:w="1079" w:type="dxa"/>
          </w:tcPr>
          <w:p w14:paraId="4DDE30C6" w14:textId="77777777" w:rsidR="00067238" w:rsidRPr="00067238" w:rsidRDefault="00067238" w:rsidP="00067238"/>
        </w:tc>
      </w:tr>
      <w:tr w:rsidR="00067238" w:rsidRPr="00067238" w14:paraId="27E5109D" w14:textId="77777777" w:rsidTr="00EE017E">
        <w:tc>
          <w:tcPr>
            <w:tcW w:w="1081" w:type="dxa"/>
          </w:tcPr>
          <w:p w14:paraId="44F0E73D" w14:textId="5DD2B277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4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68E3FA3B" w14:textId="77777777" w:rsidR="00067238" w:rsidRPr="00067238" w:rsidRDefault="00067238" w:rsidP="00067238">
            <w:r w:rsidRPr="00067238">
              <w:rPr>
                <w:rFonts w:hint="eastAsia"/>
              </w:rPr>
              <w:t>已售数量</w:t>
            </w:r>
          </w:p>
        </w:tc>
        <w:tc>
          <w:tcPr>
            <w:tcW w:w="1698" w:type="dxa"/>
          </w:tcPr>
          <w:p w14:paraId="0D0398EE" w14:textId="4893074F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s</w:t>
            </w:r>
            <w:r w:rsidR="00362221">
              <w:t>el</w:t>
            </w:r>
            <w:r w:rsidRPr="00067238">
              <w:rPr>
                <w:rFonts w:hint="eastAsia"/>
              </w:rPr>
              <w:t>l</w:t>
            </w:r>
            <w:r w:rsidR="00362221">
              <w:t>e</w:t>
            </w:r>
            <w:r w:rsidRPr="00067238">
              <w:rPr>
                <w:rFonts w:hint="eastAsia"/>
              </w:rPr>
              <w:t>d_count</w:t>
            </w:r>
            <w:proofErr w:type="spellEnd"/>
          </w:p>
        </w:tc>
        <w:tc>
          <w:tcPr>
            <w:tcW w:w="1778" w:type="dxa"/>
          </w:tcPr>
          <w:p w14:paraId="5E0EA0BA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number(</w:t>
            </w:r>
            <w:proofErr w:type="gramEnd"/>
            <w:r w:rsidRPr="00067238">
              <w:rPr>
                <w:rFonts w:hint="eastAsia"/>
              </w:rPr>
              <w:t>5)</w:t>
            </w:r>
          </w:p>
        </w:tc>
        <w:tc>
          <w:tcPr>
            <w:tcW w:w="1083" w:type="dxa"/>
          </w:tcPr>
          <w:p w14:paraId="7238D73C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09A60692" w14:textId="77777777" w:rsidR="00067238" w:rsidRPr="00067238" w:rsidRDefault="00067238" w:rsidP="00067238"/>
        </w:tc>
        <w:tc>
          <w:tcPr>
            <w:tcW w:w="1083" w:type="dxa"/>
          </w:tcPr>
          <w:p w14:paraId="4156C690" w14:textId="77777777" w:rsidR="00067238" w:rsidRPr="00067238" w:rsidRDefault="00067238" w:rsidP="00067238"/>
        </w:tc>
        <w:tc>
          <w:tcPr>
            <w:tcW w:w="1079" w:type="dxa"/>
          </w:tcPr>
          <w:p w14:paraId="390C4CA4" w14:textId="77777777" w:rsidR="00067238" w:rsidRPr="00067238" w:rsidRDefault="00067238" w:rsidP="00067238"/>
        </w:tc>
      </w:tr>
      <w:tr w:rsidR="00067238" w:rsidRPr="00067238" w14:paraId="63D1238F" w14:textId="77777777" w:rsidTr="00EE017E">
        <w:tc>
          <w:tcPr>
            <w:tcW w:w="1081" w:type="dxa"/>
          </w:tcPr>
          <w:p w14:paraId="19BB1321" w14:textId="6F3C0D56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5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38D9A664" w14:textId="77777777" w:rsidR="00067238" w:rsidRPr="00067238" w:rsidRDefault="00067238" w:rsidP="00067238">
            <w:r w:rsidRPr="00067238">
              <w:rPr>
                <w:rFonts w:hint="eastAsia"/>
              </w:rPr>
              <w:t>总数量</w:t>
            </w:r>
          </w:p>
        </w:tc>
        <w:tc>
          <w:tcPr>
            <w:tcW w:w="1698" w:type="dxa"/>
          </w:tcPr>
          <w:p w14:paraId="10D11629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book_count_sum</w:t>
            </w:r>
            <w:proofErr w:type="spellEnd"/>
          </w:p>
        </w:tc>
        <w:tc>
          <w:tcPr>
            <w:tcW w:w="1778" w:type="dxa"/>
          </w:tcPr>
          <w:p w14:paraId="404BCF7A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number(</w:t>
            </w:r>
            <w:proofErr w:type="gramEnd"/>
            <w:r w:rsidRPr="00067238">
              <w:rPr>
                <w:rFonts w:hint="eastAsia"/>
              </w:rPr>
              <w:t>5)</w:t>
            </w:r>
          </w:p>
        </w:tc>
        <w:tc>
          <w:tcPr>
            <w:tcW w:w="1083" w:type="dxa"/>
          </w:tcPr>
          <w:p w14:paraId="37635815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7936F285" w14:textId="77777777" w:rsidR="00067238" w:rsidRPr="00067238" w:rsidRDefault="00067238" w:rsidP="00067238"/>
        </w:tc>
        <w:tc>
          <w:tcPr>
            <w:tcW w:w="1083" w:type="dxa"/>
          </w:tcPr>
          <w:p w14:paraId="4C02D0CD" w14:textId="77777777" w:rsidR="00067238" w:rsidRPr="00067238" w:rsidRDefault="00067238" w:rsidP="00067238"/>
        </w:tc>
        <w:tc>
          <w:tcPr>
            <w:tcW w:w="1079" w:type="dxa"/>
          </w:tcPr>
          <w:p w14:paraId="23112550" w14:textId="77777777" w:rsidR="00067238" w:rsidRPr="00067238" w:rsidRDefault="00067238" w:rsidP="00067238"/>
        </w:tc>
      </w:tr>
    </w:tbl>
    <w:p w14:paraId="08023180" w14:textId="2B04DBAB" w:rsidR="001279AB" w:rsidRPr="001279AB" w:rsidRDefault="006D4ACA" w:rsidP="006D4ACA">
      <w:pPr>
        <w:jc w:val="center"/>
      </w:pPr>
      <w:r w:rsidRPr="006D4ACA">
        <w:rPr>
          <w:rFonts w:hint="eastAsia"/>
        </w:rPr>
        <w:t>执行脚本（</w:t>
      </w:r>
      <w:r w:rsidRPr="006D4ACA">
        <w:t>Oracle</w:t>
      </w:r>
      <w:r w:rsidRPr="006D4ACA">
        <w:rPr>
          <w:rFonts w:hint="eastAsia"/>
        </w:rPr>
        <w:t>，</w:t>
      </w:r>
      <w:r w:rsidRPr="006D4ACA">
        <w:rPr>
          <w:rFonts w:hint="eastAsia"/>
        </w:rPr>
        <w:t>u_2_4_3_</w:t>
      </w:r>
      <w:r w:rsidRPr="006D4ACA">
        <w:t>1</w:t>
      </w:r>
      <w:r w:rsidRPr="006D4ACA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79AB" w14:paraId="093287FD" w14:textId="77777777" w:rsidTr="001959BE">
        <w:tc>
          <w:tcPr>
            <w:tcW w:w="5000" w:type="pct"/>
            <w:shd w:val="clear" w:color="auto" w:fill="auto"/>
          </w:tcPr>
          <w:p w14:paraId="27B6178A" w14:textId="77777777" w:rsidR="00362221" w:rsidRDefault="00362221" w:rsidP="001959BE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创建表：图书库存信息</w:t>
            </w:r>
          </w:p>
          <w:p w14:paraId="36407D6C" w14:textId="77777777" w:rsidR="00362221" w:rsidRDefault="00362221" w:rsidP="001959BE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1.inventory</w:t>
            </w:r>
            <w:proofErr w:type="gramEnd"/>
            <w:r>
              <w:t>_book_mes</w:t>
            </w:r>
          </w:p>
          <w:p w14:paraId="3C391070" w14:textId="77777777" w:rsidR="00362221" w:rsidRDefault="00362221" w:rsidP="001959BE">
            <w:pPr>
              <w:pStyle w:val="a7"/>
              <w:ind w:firstLineChars="0" w:firstLine="0"/>
            </w:pPr>
            <w:r>
              <w:t xml:space="preserve">  (</w:t>
            </w:r>
          </w:p>
          <w:p w14:paraId="31F95476" w14:textId="77777777" w:rsidR="00362221" w:rsidRDefault="00362221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7775E199" w14:textId="77777777" w:rsidR="00362221" w:rsidRDefault="00362221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varchar2(90) not </w:t>
            </w:r>
            <w:proofErr w:type="gramStart"/>
            <w:r>
              <w:t>null ,</w:t>
            </w:r>
            <w:proofErr w:type="gramEnd"/>
          </w:p>
          <w:p w14:paraId="7C9B0393" w14:textId="77777777" w:rsidR="00362221" w:rsidRDefault="00362221" w:rsidP="001959BE">
            <w:pPr>
              <w:pStyle w:val="a7"/>
              <w:ind w:firstLineChars="0" w:firstLine="0"/>
            </w:pPr>
            <w:r>
              <w:tab/>
              <w:t xml:space="preserve">inventory </w:t>
            </w:r>
            <w:proofErr w:type="gramStart"/>
            <w:r>
              <w:t>number(</w:t>
            </w:r>
            <w:proofErr w:type="gramEnd"/>
            <w:r>
              <w:t>5) not null ,</w:t>
            </w:r>
          </w:p>
          <w:p w14:paraId="2E9A5772" w14:textId="77777777" w:rsidR="00362221" w:rsidRDefault="00362221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selled_count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5) not null ,</w:t>
            </w:r>
          </w:p>
          <w:p w14:paraId="55B1F5A0" w14:textId="77777777" w:rsidR="00362221" w:rsidRDefault="00362221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book_count_sum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5) not null ,</w:t>
            </w:r>
          </w:p>
          <w:p w14:paraId="65818DC3" w14:textId="77777777" w:rsidR="00362221" w:rsidRDefault="00362221" w:rsidP="001959B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44C38EAC" w14:textId="77777777" w:rsidR="00362221" w:rsidRDefault="00362221" w:rsidP="001959BE">
            <w:pPr>
              <w:pStyle w:val="a7"/>
              <w:ind w:firstLineChars="0" w:firstLine="0"/>
            </w:pPr>
            <w:r>
              <w:t xml:space="preserve">  )</w:t>
            </w:r>
          </w:p>
          <w:p w14:paraId="69771244" w14:textId="77777777" w:rsidR="00362221" w:rsidRDefault="00362221" w:rsidP="001959BE">
            <w:pPr>
              <w:pStyle w:val="a7"/>
              <w:ind w:firstLineChars="0" w:firstLine="0"/>
            </w:pPr>
            <w:r>
              <w:t>;</w:t>
            </w:r>
          </w:p>
          <w:p w14:paraId="05F0E593" w14:textId="77777777" w:rsidR="00362221" w:rsidRDefault="00362221" w:rsidP="001959BE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table u_2_4_3_1.inventory_book_mes is '</w:t>
            </w:r>
            <w:r>
              <w:rPr>
                <w:rFonts w:hint="eastAsia"/>
              </w:rPr>
              <w:t>图书库存信息</w:t>
            </w:r>
            <w:r>
              <w:rPr>
                <w:rFonts w:hint="eastAsia"/>
              </w:rPr>
              <w:t>';</w:t>
            </w:r>
          </w:p>
          <w:p w14:paraId="7A3E63B2" w14:textId="77777777" w:rsidR="00362221" w:rsidRDefault="00362221" w:rsidP="001959BE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u_2_4_3_1.inventory_book_mes.book_id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4135845C" w14:textId="77777777" w:rsidR="00362221" w:rsidRDefault="00362221" w:rsidP="001959BE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u_2_4_3_1.inventory_book_mes.book_name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54DF2108" w14:textId="77777777" w:rsidR="00362221" w:rsidRDefault="00362221" w:rsidP="001959BE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u_2_4_3_1.inventory_book_mes.inventory is 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';</w:t>
            </w:r>
          </w:p>
          <w:p w14:paraId="059C1367" w14:textId="77777777" w:rsidR="00362221" w:rsidRDefault="00362221" w:rsidP="001959BE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u_2_4_3_1.inventory_book_mes.selled_count is '</w:t>
            </w:r>
            <w:r>
              <w:rPr>
                <w:rFonts w:hint="eastAsia"/>
              </w:rPr>
              <w:t>已售数量</w:t>
            </w:r>
            <w:r>
              <w:rPr>
                <w:rFonts w:hint="eastAsia"/>
              </w:rPr>
              <w:t>';</w:t>
            </w:r>
          </w:p>
          <w:p w14:paraId="712A9AAB" w14:textId="77777777" w:rsidR="00362221" w:rsidRDefault="00362221" w:rsidP="001959BE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u_2_4_3_1.inventory_book_mes.book_count_sum is '</w:t>
            </w:r>
            <w:r>
              <w:rPr>
                <w:rFonts w:hint="eastAsia"/>
              </w:rPr>
              <w:t>总数量</w:t>
            </w:r>
            <w:r>
              <w:rPr>
                <w:rFonts w:hint="eastAsia"/>
              </w:rPr>
              <w:t>';</w:t>
            </w:r>
          </w:p>
          <w:p w14:paraId="1C79D6CF" w14:textId="4FA11189" w:rsidR="001279AB" w:rsidRPr="00974E3A" w:rsidRDefault="001279AB" w:rsidP="001959BE">
            <w:pPr>
              <w:pStyle w:val="a7"/>
              <w:ind w:firstLineChars="0" w:firstLine="0"/>
            </w:pPr>
          </w:p>
        </w:tc>
      </w:tr>
    </w:tbl>
    <w:p w14:paraId="6E5F93BA" w14:textId="4164560C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t>订单信息</w:t>
      </w:r>
    </w:p>
    <w:p w14:paraId="2B8F382F" w14:textId="40103617" w:rsidR="00EC180F" w:rsidRPr="00EC180F" w:rsidRDefault="000904E6" w:rsidP="00EC18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 w:rsidR="00EC180F" w:rsidRPr="00EC180F">
        <w:rPr>
          <w:rFonts w:hint="eastAsia"/>
        </w:rPr>
        <w:t xml:space="preserve"> </w:t>
      </w:r>
      <w:proofErr w:type="spellStart"/>
      <w:r w:rsidR="00EA0853" w:rsidRPr="00EA0853">
        <w:rPr>
          <w:rFonts w:hint="eastAsia"/>
        </w:rPr>
        <w:t>order_info</w:t>
      </w:r>
      <w:r w:rsidR="00EA0853" w:rsidRPr="00EA0853">
        <w:t>_mes</w:t>
      </w:r>
      <w:proofErr w:type="spellEnd"/>
      <w:r w:rsidR="00EA0853" w:rsidRPr="00EA0853">
        <w:rPr>
          <w:rFonts w:hint="eastAsia"/>
        </w:rPr>
        <w:t>（</w:t>
      </w:r>
      <w:proofErr w:type="spellStart"/>
      <w:r w:rsidR="00EA0853" w:rsidRPr="00EA0853">
        <w:t>order_id</w:t>
      </w:r>
      <w:proofErr w:type="spellEnd"/>
      <w:r w:rsidR="00EA0853" w:rsidRPr="00EA0853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304"/>
        <w:gridCol w:w="1788"/>
        <w:gridCol w:w="1824"/>
        <w:gridCol w:w="1083"/>
        <w:gridCol w:w="1440"/>
        <w:gridCol w:w="1083"/>
        <w:gridCol w:w="1079"/>
      </w:tblGrid>
      <w:tr w:rsidR="00067238" w:rsidRPr="00067238" w14:paraId="314D50E1" w14:textId="77777777" w:rsidTr="00EE017E">
        <w:tc>
          <w:tcPr>
            <w:tcW w:w="1081" w:type="dxa"/>
            <w:shd w:val="clear" w:color="auto" w:fill="D9D9D9"/>
          </w:tcPr>
          <w:p w14:paraId="4A31E2C3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304" w:type="dxa"/>
            <w:shd w:val="clear" w:color="auto" w:fill="D9D9D9"/>
          </w:tcPr>
          <w:p w14:paraId="76D52CC0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788" w:type="dxa"/>
            <w:shd w:val="clear" w:color="auto" w:fill="D9D9D9"/>
          </w:tcPr>
          <w:p w14:paraId="6B22C0C0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1824" w:type="dxa"/>
            <w:shd w:val="clear" w:color="auto" w:fill="D9D9D9"/>
          </w:tcPr>
          <w:p w14:paraId="2F498175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31F83B26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1B01EBE3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33C31717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5E59ACF6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7256B9EA" w14:textId="77777777" w:rsidTr="00EE017E">
        <w:tc>
          <w:tcPr>
            <w:tcW w:w="1081" w:type="dxa"/>
          </w:tcPr>
          <w:p w14:paraId="7E2496B6" w14:textId="77777777" w:rsidR="00067238" w:rsidRPr="00067238" w:rsidRDefault="00067238" w:rsidP="00067238">
            <w:pPr>
              <w:ind w:left="420"/>
            </w:pPr>
            <w:r w:rsidRPr="00067238">
              <w:t>1</w:t>
            </w:r>
          </w:p>
        </w:tc>
        <w:tc>
          <w:tcPr>
            <w:tcW w:w="1304" w:type="dxa"/>
          </w:tcPr>
          <w:p w14:paraId="5CB6AF30" w14:textId="77777777" w:rsidR="00067238" w:rsidRPr="00067238" w:rsidRDefault="00067238" w:rsidP="00067238">
            <w:r w:rsidRPr="00067238">
              <w:rPr>
                <w:rFonts w:hint="eastAsia"/>
              </w:rPr>
              <w:t>订单编号</w:t>
            </w:r>
          </w:p>
        </w:tc>
        <w:tc>
          <w:tcPr>
            <w:tcW w:w="1788" w:type="dxa"/>
          </w:tcPr>
          <w:p w14:paraId="676BB401" w14:textId="77777777" w:rsidR="00067238" w:rsidRPr="00067238" w:rsidRDefault="00067238" w:rsidP="00067238">
            <w:proofErr w:type="spellStart"/>
            <w:r w:rsidRPr="00067238">
              <w:t>order_id</w:t>
            </w:r>
            <w:proofErr w:type="spellEnd"/>
          </w:p>
        </w:tc>
        <w:tc>
          <w:tcPr>
            <w:tcW w:w="1824" w:type="dxa"/>
          </w:tcPr>
          <w:p w14:paraId="29E575F6" w14:textId="77777777" w:rsidR="00067238" w:rsidRPr="00067238" w:rsidRDefault="00067238" w:rsidP="00067238">
            <w:proofErr w:type="gramStart"/>
            <w:r w:rsidRPr="00067238">
              <w:t>char(</w:t>
            </w:r>
            <w:proofErr w:type="gramEnd"/>
            <w:r w:rsidRPr="00067238">
              <w:t>18)</w:t>
            </w:r>
          </w:p>
        </w:tc>
        <w:tc>
          <w:tcPr>
            <w:tcW w:w="1083" w:type="dxa"/>
          </w:tcPr>
          <w:p w14:paraId="62EB31E9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73E6A5C9" w14:textId="77777777" w:rsidR="00067238" w:rsidRPr="00067238" w:rsidRDefault="00067238" w:rsidP="00067238"/>
        </w:tc>
        <w:tc>
          <w:tcPr>
            <w:tcW w:w="1083" w:type="dxa"/>
          </w:tcPr>
          <w:p w14:paraId="727310AB" w14:textId="77777777" w:rsidR="00067238" w:rsidRPr="00067238" w:rsidRDefault="00067238" w:rsidP="00067238"/>
        </w:tc>
        <w:tc>
          <w:tcPr>
            <w:tcW w:w="1079" w:type="dxa"/>
          </w:tcPr>
          <w:p w14:paraId="43536BAE" w14:textId="77777777" w:rsidR="00067238" w:rsidRPr="00067238" w:rsidRDefault="00067238" w:rsidP="00067238"/>
        </w:tc>
      </w:tr>
      <w:tr w:rsidR="00067238" w:rsidRPr="00067238" w14:paraId="6D6E6215" w14:textId="77777777" w:rsidTr="00EE017E">
        <w:tc>
          <w:tcPr>
            <w:tcW w:w="1081" w:type="dxa"/>
          </w:tcPr>
          <w:p w14:paraId="04273FB2" w14:textId="77777777" w:rsidR="00067238" w:rsidRPr="00067238" w:rsidRDefault="00067238" w:rsidP="00067238">
            <w:pPr>
              <w:ind w:left="420"/>
            </w:pPr>
            <w:r w:rsidRPr="00067238">
              <w:t>2</w:t>
            </w:r>
          </w:p>
        </w:tc>
        <w:tc>
          <w:tcPr>
            <w:tcW w:w="1304" w:type="dxa"/>
          </w:tcPr>
          <w:p w14:paraId="70C3428A" w14:textId="77777777" w:rsidR="00067238" w:rsidRPr="00067238" w:rsidRDefault="00067238" w:rsidP="00067238">
            <w:r w:rsidRPr="00067238">
              <w:rPr>
                <w:rFonts w:hint="eastAsia"/>
              </w:rPr>
              <w:t>买家编号</w:t>
            </w:r>
          </w:p>
        </w:tc>
        <w:tc>
          <w:tcPr>
            <w:tcW w:w="1788" w:type="dxa"/>
          </w:tcPr>
          <w:p w14:paraId="0DDC8ECA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buyer_id</w:t>
            </w:r>
            <w:proofErr w:type="spellEnd"/>
          </w:p>
        </w:tc>
        <w:tc>
          <w:tcPr>
            <w:tcW w:w="1824" w:type="dxa"/>
          </w:tcPr>
          <w:p w14:paraId="615E892A" w14:textId="2C993132" w:rsidR="00067238" w:rsidRPr="00067238" w:rsidRDefault="00067238" w:rsidP="00067238">
            <w:proofErr w:type="gramStart"/>
            <w:r w:rsidRPr="00067238">
              <w:t>char(</w:t>
            </w:r>
            <w:proofErr w:type="gramEnd"/>
            <w:r w:rsidRPr="00067238">
              <w:t>1</w:t>
            </w:r>
            <w:r w:rsidR="00602DC8">
              <w:t>8</w:t>
            </w:r>
            <w:r w:rsidRPr="00067238">
              <w:t>)</w:t>
            </w:r>
          </w:p>
        </w:tc>
        <w:tc>
          <w:tcPr>
            <w:tcW w:w="1083" w:type="dxa"/>
          </w:tcPr>
          <w:p w14:paraId="02C0E96D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3DC7B3EB" w14:textId="77777777" w:rsidR="00067238" w:rsidRPr="00067238" w:rsidRDefault="00067238" w:rsidP="00067238"/>
        </w:tc>
        <w:tc>
          <w:tcPr>
            <w:tcW w:w="1083" w:type="dxa"/>
          </w:tcPr>
          <w:p w14:paraId="314E167E" w14:textId="77777777" w:rsidR="00067238" w:rsidRPr="00067238" w:rsidRDefault="00067238" w:rsidP="00067238"/>
        </w:tc>
        <w:tc>
          <w:tcPr>
            <w:tcW w:w="1079" w:type="dxa"/>
          </w:tcPr>
          <w:p w14:paraId="1BC19B45" w14:textId="77777777" w:rsidR="00067238" w:rsidRPr="00067238" w:rsidRDefault="00067238" w:rsidP="00067238"/>
        </w:tc>
      </w:tr>
      <w:tr w:rsidR="00067238" w:rsidRPr="00067238" w14:paraId="14E57B1E" w14:textId="77777777" w:rsidTr="00EE017E">
        <w:tc>
          <w:tcPr>
            <w:tcW w:w="1081" w:type="dxa"/>
          </w:tcPr>
          <w:p w14:paraId="3EB5AC6D" w14:textId="77777777" w:rsidR="00067238" w:rsidRPr="00067238" w:rsidRDefault="00067238" w:rsidP="00067238">
            <w:pPr>
              <w:ind w:left="420"/>
            </w:pPr>
            <w:r w:rsidRPr="00067238">
              <w:t>3</w:t>
            </w:r>
          </w:p>
        </w:tc>
        <w:tc>
          <w:tcPr>
            <w:tcW w:w="1304" w:type="dxa"/>
          </w:tcPr>
          <w:p w14:paraId="5AA4A18B" w14:textId="77777777" w:rsidR="00067238" w:rsidRPr="00067238" w:rsidRDefault="00067238" w:rsidP="00067238">
            <w:r w:rsidRPr="00067238">
              <w:rPr>
                <w:rFonts w:hint="eastAsia"/>
              </w:rPr>
              <w:t>卖家编号</w:t>
            </w:r>
          </w:p>
        </w:tc>
        <w:tc>
          <w:tcPr>
            <w:tcW w:w="1788" w:type="dxa"/>
          </w:tcPr>
          <w:p w14:paraId="78D64A6D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seller_id</w:t>
            </w:r>
            <w:proofErr w:type="spellEnd"/>
          </w:p>
        </w:tc>
        <w:tc>
          <w:tcPr>
            <w:tcW w:w="1824" w:type="dxa"/>
          </w:tcPr>
          <w:p w14:paraId="4FF23E3E" w14:textId="218E1934" w:rsidR="00067238" w:rsidRPr="00067238" w:rsidRDefault="00067238" w:rsidP="00067238">
            <w:proofErr w:type="gramStart"/>
            <w:r w:rsidRPr="00067238">
              <w:t>char(</w:t>
            </w:r>
            <w:proofErr w:type="gramEnd"/>
            <w:r w:rsidRPr="00067238">
              <w:t>1</w:t>
            </w:r>
            <w:r w:rsidR="00602DC8">
              <w:t>8</w:t>
            </w:r>
            <w:r w:rsidRPr="00067238">
              <w:t>)</w:t>
            </w:r>
          </w:p>
        </w:tc>
        <w:tc>
          <w:tcPr>
            <w:tcW w:w="1083" w:type="dxa"/>
          </w:tcPr>
          <w:p w14:paraId="1B4ABA1A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1CD2284D" w14:textId="77777777" w:rsidR="00067238" w:rsidRPr="00067238" w:rsidRDefault="00067238" w:rsidP="00067238"/>
        </w:tc>
        <w:tc>
          <w:tcPr>
            <w:tcW w:w="1083" w:type="dxa"/>
          </w:tcPr>
          <w:p w14:paraId="4560D5EF" w14:textId="77777777" w:rsidR="00067238" w:rsidRPr="00067238" w:rsidRDefault="00067238" w:rsidP="00067238"/>
        </w:tc>
        <w:tc>
          <w:tcPr>
            <w:tcW w:w="1079" w:type="dxa"/>
          </w:tcPr>
          <w:p w14:paraId="2EFC0200" w14:textId="77777777" w:rsidR="00067238" w:rsidRPr="00067238" w:rsidRDefault="00067238" w:rsidP="00067238"/>
        </w:tc>
      </w:tr>
      <w:tr w:rsidR="00067238" w:rsidRPr="00067238" w14:paraId="132697C7" w14:textId="77777777" w:rsidTr="00EE017E">
        <w:trPr>
          <w:trHeight w:val="314"/>
        </w:trPr>
        <w:tc>
          <w:tcPr>
            <w:tcW w:w="1081" w:type="dxa"/>
          </w:tcPr>
          <w:p w14:paraId="42B0DB74" w14:textId="77777777" w:rsidR="00067238" w:rsidRPr="00067238" w:rsidRDefault="00067238" w:rsidP="00067238">
            <w:pPr>
              <w:ind w:left="420"/>
            </w:pPr>
            <w:r w:rsidRPr="00067238">
              <w:t>4</w:t>
            </w:r>
          </w:p>
        </w:tc>
        <w:tc>
          <w:tcPr>
            <w:tcW w:w="1304" w:type="dxa"/>
          </w:tcPr>
          <w:p w14:paraId="15DFDBC4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788" w:type="dxa"/>
          </w:tcPr>
          <w:p w14:paraId="47FEB3E3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book_name</w:t>
            </w:r>
            <w:proofErr w:type="spellEnd"/>
          </w:p>
        </w:tc>
        <w:tc>
          <w:tcPr>
            <w:tcW w:w="1824" w:type="dxa"/>
          </w:tcPr>
          <w:p w14:paraId="1147E276" w14:textId="77777777" w:rsidR="00067238" w:rsidRPr="00067238" w:rsidRDefault="00067238" w:rsidP="00067238">
            <w:r w:rsidRPr="00067238">
              <w:t>varchar2(90)</w:t>
            </w:r>
          </w:p>
        </w:tc>
        <w:tc>
          <w:tcPr>
            <w:tcW w:w="1083" w:type="dxa"/>
          </w:tcPr>
          <w:p w14:paraId="0DC777ED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38507546" w14:textId="77777777" w:rsidR="00067238" w:rsidRPr="00067238" w:rsidRDefault="00067238" w:rsidP="00067238"/>
        </w:tc>
        <w:tc>
          <w:tcPr>
            <w:tcW w:w="1083" w:type="dxa"/>
          </w:tcPr>
          <w:p w14:paraId="01AFBE6C" w14:textId="77777777" w:rsidR="00067238" w:rsidRPr="00067238" w:rsidRDefault="00067238" w:rsidP="00067238"/>
        </w:tc>
        <w:tc>
          <w:tcPr>
            <w:tcW w:w="1079" w:type="dxa"/>
          </w:tcPr>
          <w:p w14:paraId="4E28ED5B" w14:textId="77777777" w:rsidR="00067238" w:rsidRPr="00067238" w:rsidRDefault="00067238" w:rsidP="00067238"/>
        </w:tc>
      </w:tr>
      <w:tr w:rsidR="00067238" w:rsidRPr="00067238" w14:paraId="3C36A1CD" w14:textId="77777777" w:rsidTr="00EE017E">
        <w:tc>
          <w:tcPr>
            <w:tcW w:w="1081" w:type="dxa"/>
          </w:tcPr>
          <w:p w14:paraId="4A995DFF" w14:textId="77777777" w:rsidR="00067238" w:rsidRPr="00067238" w:rsidRDefault="00067238" w:rsidP="00067238">
            <w:pPr>
              <w:ind w:left="420"/>
            </w:pPr>
            <w:r w:rsidRPr="00067238">
              <w:t>5</w:t>
            </w:r>
          </w:p>
        </w:tc>
        <w:tc>
          <w:tcPr>
            <w:tcW w:w="1304" w:type="dxa"/>
          </w:tcPr>
          <w:p w14:paraId="78B7DC05" w14:textId="77777777" w:rsidR="00067238" w:rsidRPr="00067238" w:rsidRDefault="00067238" w:rsidP="00067238">
            <w:r w:rsidRPr="00067238">
              <w:rPr>
                <w:rFonts w:hint="eastAsia"/>
              </w:rPr>
              <w:t>图书数量</w:t>
            </w:r>
          </w:p>
        </w:tc>
        <w:tc>
          <w:tcPr>
            <w:tcW w:w="1788" w:type="dxa"/>
          </w:tcPr>
          <w:p w14:paraId="4080AA98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book_count</w:t>
            </w:r>
            <w:proofErr w:type="spellEnd"/>
          </w:p>
        </w:tc>
        <w:tc>
          <w:tcPr>
            <w:tcW w:w="1824" w:type="dxa"/>
          </w:tcPr>
          <w:p w14:paraId="231D6FF3" w14:textId="77777777" w:rsidR="00067238" w:rsidRPr="00067238" w:rsidRDefault="00067238" w:rsidP="00067238">
            <w:proofErr w:type="gramStart"/>
            <w:r w:rsidRPr="00067238">
              <w:t>number(</w:t>
            </w:r>
            <w:proofErr w:type="gramEnd"/>
            <w:r w:rsidRPr="00067238">
              <w:t>4)</w:t>
            </w:r>
          </w:p>
        </w:tc>
        <w:tc>
          <w:tcPr>
            <w:tcW w:w="1083" w:type="dxa"/>
          </w:tcPr>
          <w:p w14:paraId="3B5C71E1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64898BD8" w14:textId="77777777" w:rsidR="00067238" w:rsidRPr="00067238" w:rsidRDefault="00067238" w:rsidP="00067238"/>
        </w:tc>
        <w:tc>
          <w:tcPr>
            <w:tcW w:w="1083" w:type="dxa"/>
          </w:tcPr>
          <w:p w14:paraId="0BC6C5C6" w14:textId="77777777" w:rsidR="00067238" w:rsidRPr="00067238" w:rsidRDefault="00067238" w:rsidP="00067238"/>
        </w:tc>
        <w:tc>
          <w:tcPr>
            <w:tcW w:w="1079" w:type="dxa"/>
          </w:tcPr>
          <w:p w14:paraId="639DEA69" w14:textId="77777777" w:rsidR="00067238" w:rsidRPr="00067238" w:rsidRDefault="00067238" w:rsidP="00067238"/>
        </w:tc>
      </w:tr>
      <w:tr w:rsidR="00067238" w:rsidRPr="00067238" w14:paraId="06937BBE" w14:textId="77777777" w:rsidTr="00EE017E">
        <w:tc>
          <w:tcPr>
            <w:tcW w:w="1081" w:type="dxa"/>
          </w:tcPr>
          <w:p w14:paraId="16E9FF48" w14:textId="77777777" w:rsidR="00067238" w:rsidRPr="00067238" w:rsidRDefault="00067238" w:rsidP="00067238">
            <w:pPr>
              <w:ind w:left="420"/>
            </w:pPr>
            <w:r w:rsidRPr="00067238">
              <w:t>6</w:t>
            </w:r>
          </w:p>
        </w:tc>
        <w:tc>
          <w:tcPr>
            <w:tcW w:w="1304" w:type="dxa"/>
          </w:tcPr>
          <w:p w14:paraId="29F31D69" w14:textId="77777777" w:rsidR="00067238" w:rsidRPr="00067238" w:rsidRDefault="00067238" w:rsidP="00067238">
            <w:r w:rsidRPr="00067238">
              <w:rPr>
                <w:rFonts w:hint="eastAsia"/>
              </w:rPr>
              <w:t>图书单价</w:t>
            </w:r>
          </w:p>
        </w:tc>
        <w:tc>
          <w:tcPr>
            <w:tcW w:w="1788" w:type="dxa"/>
          </w:tcPr>
          <w:p w14:paraId="6EBC1E15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book_price</w:t>
            </w:r>
            <w:proofErr w:type="spellEnd"/>
          </w:p>
        </w:tc>
        <w:tc>
          <w:tcPr>
            <w:tcW w:w="1824" w:type="dxa"/>
          </w:tcPr>
          <w:p w14:paraId="41DAFCC5" w14:textId="77777777" w:rsidR="00067238" w:rsidRPr="00067238" w:rsidRDefault="00067238" w:rsidP="00067238">
            <w:proofErr w:type="gramStart"/>
            <w:r w:rsidRPr="00067238">
              <w:t>number(</w:t>
            </w:r>
            <w:proofErr w:type="gramEnd"/>
            <w:r w:rsidRPr="00067238">
              <w:t>5,2)</w:t>
            </w:r>
          </w:p>
        </w:tc>
        <w:tc>
          <w:tcPr>
            <w:tcW w:w="1083" w:type="dxa"/>
          </w:tcPr>
          <w:p w14:paraId="091FF633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2A34B3D5" w14:textId="77777777" w:rsidR="00067238" w:rsidRPr="00067238" w:rsidRDefault="00067238" w:rsidP="00067238"/>
        </w:tc>
        <w:tc>
          <w:tcPr>
            <w:tcW w:w="1083" w:type="dxa"/>
          </w:tcPr>
          <w:p w14:paraId="42E3B9C9" w14:textId="77777777" w:rsidR="00067238" w:rsidRPr="00067238" w:rsidRDefault="00067238" w:rsidP="00067238"/>
        </w:tc>
        <w:tc>
          <w:tcPr>
            <w:tcW w:w="1079" w:type="dxa"/>
          </w:tcPr>
          <w:p w14:paraId="355B31D5" w14:textId="77777777" w:rsidR="00067238" w:rsidRPr="00067238" w:rsidRDefault="00067238" w:rsidP="00067238"/>
        </w:tc>
      </w:tr>
      <w:tr w:rsidR="00067238" w:rsidRPr="00067238" w14:paraId="67D25B65" w14:textId="77777777" w:rsidTr="00EE017E">
        <w:tc>
          <w:tcPr>
            <w:tcW w:w="1081" w:type="dxa"/>
          </w:tcPr>
          <w:p w14:paraId="62FEE6D0" w14:textId="77777777" w:rsidR="00067238" w:rsidRPr="00067238" w:rsidRDefault="00067238" w:rsidP="00067238">
            <w:pPr>
              <w:ind w:left="420"/>
            </w:pPr>
            <w:r w:rsidRPr="00067238">
              <w:t>7</w:t>
            </w:r>
          </w:p>
        </w:tc>
        <w:tc>
          <w:tcPr>
            <w:tcW w:w="1304" w:type="dxa"/>
          </w:tcPr>
          <w:p w14:paraId="67E99BA4" w14:textId="77777777" w:rsidR="00067238" w:rsidRPr="00067238" w:rsidRDefault="00067238" w:rsidP="00067238">
            <w:r w:rsidRPr="00067238">
              <w:rPr>
                <w:rFonts w:hint="eastAsia"/>
              </w:rPr>
              <w:t>下单时间</w:t>
            </w:r>
          </w:p>
        </w:tc>
        <w:tc>
          <w:tcPr>
            <w:tcW w:w="1788" w:type="dxa"/>
          </w:tcPr>
          <w:p w14:paraId="0804D9DE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ordered_time</w:t>
            </w:r>
            <w:proofErr w:type="spellEnd"/>
          </w:p>
        </w:tc>
        <w:tc>
          <w:tcPr>
            <w:tcW w:w="1824" w:type="dxa"/>
          </w:tcPr>
          <w:p w14:paraId="3D26D3B8" w14:textId="77777777" w:rsidR="00067238" w:rsidRPr="00067238" w:rsidRDefault="00067238" w:rsidP="00067238">
            <w:r w:rsidRPr="00067238">
              <w:t>date</w:t>
            </w:r>
          </w:p>
        </w:tc>
        <w:tc>
          <w:tcPr>
            <w:tcW w:w="1083" w:type="dxa"/>
          </w:tcPr>
          <w:p w14:paraId="15950AEB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11D0A161" w14:textId="77777777" w:rsidR="00067238" w:rsidRPr="00067238" w:rsidRDefault="00067238" w:rsidP="00067238">
            <w:proofErr w:type="spellStart"/>
            <w:r w:rsidRPr="00067238">
              <w:t>sysdate</w:t>
            </w:r>
            <w:proofErr w:type="spellEnd"/>
          </w:p>
        </w:tc>
        <w:tc>
          <w:tcPr>
            <w:tcW w:w="1083" w:type="dxa"/>
          </w:tcPr>
          <w:p w14:paraId="0BCBCF12" w14:textId="77777777" w:rsidR="00067238" w:rsidRPr="00067238" w:rsidRDefault="00067238" w:rsidP="00067238"/>
        </w:tc>
        <w:tc>
          <w:tcPr>
            <w:tcW w:w="1079" w:type="dxa"/>
          </w:tcPr>
          <w:p w14:paraId="24D3AE4C" w14:textId="77777777" w:rsidR="00067238" w:rsidRPr="00067238" w:rsidRDefault="00067238" w:rsidP="00067238"/>
        </w:tc>
      </w:tr>
      <w:tr w:rsidR="00067238" w:rsidRPr="00067238" w14:paraId="0502973A" w14:textId="77777777" w:rsidTr="00EE017E">
        <w:tc>
          <w:tcPr>
            <w:tcW w:w="1081" w:type="dxa"/>
          </w:tcPr>
          <w:p w14:paraId="0C091DF7" w14:textId="77777777" w:rsidR="00067238" w:rsidRPr="00067238" w:rsidRDefault="00067238" w:rsidP="00067238">
            <w:pPr>
              <w:ind w:left="420"/>
            </w:pPr>
            <w:r w:rsidRPr="00067238">
              <w:t>8</w:t>
            </w:r>
          </w:p>
        </w:tc>
        <w:tc>
          <w:tcPr>
            <w:tcW w:w="1304" w:type="dxa"/>
          </w:tcPr>
          <w:p w14:paraId="54CF5243" w14:textId="77777777" w:rsidR="00067238" w:rsidRPr="00067238" w:rsidRDefault="00067238" w:rsidP="00067238">
            <w:r w:rsidRPr="00067238">
              <w:rPr>
                <w:rFonts w:hint="eastAsia"/>
              </w:rPr>
              <w:t>订单价格</w:t>
            </w:r>
          </w:p>
        </w:tc>
        <w:tc>
          <w:tcPr>
            <w:tcW w:w="1788" w:type="dxa"/>
          </w:tcPr>
          <w:p w14:paraId="3093C3C2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order_sum</w:t>
            </w:r>
            <w:proofErr w:type="spellEnd"/>
          </w:p>
        </w:tc>
        <w:tc>
          <w:tcPr>
            <w:tcW w:w="1824" w:type="dxa"/>
          </w:tcPr>
          <w:p w14:paraId="2FC9C723" w14:textId="77777777" w:rsidR="00067238" w:rsidRPr="00067238" w:rsidRDefault="00067238" w:rsidP="00067238">
            <w:proofErr w:type="gramStart"/>
            <w:r w:rsidRPr="00067238">
              <w:t>number(</w:t>
            </w:r>
            <w:proofErr w:type="gramEnd"/>
            <w:r w:rsidRPr="00067238">
              <w:t>7,2)</w:t>
            </w:r>
          </w:p>
        </w:tc>
        <w:tc>
          <w:tcPr>
            <w:tcW w:w="1083" w:type="dxa"/>
          </w:tcPr>
          <w:p w14:paraId="6AE96580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16E7CCE6" w14:textId="77777777" w:rsidR="00067238" w:rsidRPr="00067238" w:rsidRDefault="00067238" w:rsidP="00067238"/>
        </w:tc>
        <w:tc>
          <w:tcPr>
            <w:tcW w:w="1083" w:type="dxa"/>
          </w:tcPr>
          <w:p w14:paraId="55AC4E86" w14:textId="77777777" w:rsidR="00067238" w:rsidRPr="00067238" w:rsidRDefault="00067238" w:rsidP="00067238"/>
        </w:tc>
        <w:tc>
          <w:tcPr>
            <w:tcW w:w="1079" w:type="dxa"/>
          </w:tcPr>
          <w:p w14:paraId="4E4D42A5" w14:textId="77777777" w:rsidR="00067238" w:rsidRPr="00067238" w:rsidRDefault="00067238" w:rsidP="00067238"/>
        </w:tc>
      </w:tr>
      <w:tr w:rsidR="00067238" w:rsidRPr="00067238" w14:paraId="4052F33C" w14:textId="77777777" w:rsidTr="00EE017E">
        <w:tc>
          <w:tcPr>
            <w:tcW w:w="1081" w:type="dxa"/>
          </w:tcPr>
          <w:p w14:paraId="4F703308" w14:textId="77777777" w:rsidR="00067238" w:rsidRPr="00067238" w:rsidRDefault="00067238" w:rsidP="00067238">
            <w:pPr>
              <w:ind w:left="420"/>
            </w:pPr>
            <w:r w:rsidRPr="00067238">
              <w:t>9</w:t>
            </w:r>
          </w:p>
        </w:tc>
        <w:tc>
          <w:tcPr>
            <w:tcW w:w="1304" w:type="dxa"/>
          </w:tcPr>
          <w:p w14:paraId="1E62A522" w14:textId="77777777" w:rsidR="00067238" w:rsidRPr="00067238" w:rsidRDefault="00067238" w:rsidP="00067238">
            <w:r w:rsidRPr="00067238">
              <w:rPr>
                <w:rFonts w:hint="eastAsia"/>
              </w:rPr>
              <w:t>买家地址</w:t>
            </w:r>
          </w:p>
        </w:tc>
        <w:tc>
          <w:tcPr>
            <w:tcW w:w="1788" w:type="dxa"/>
          </w:tcPr>
          <w:p w14:paraId="4965BA0E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buyer_address</w:t>
            </w:r>
            <w:proofErr w:type="spellEnd"/>
          </w:p>
        </w:tc>
        <w:tc>
          <w:tcPr>
            <w:tcW w:w="1824" w:type="dxa"/>
          </w:tcPr>
          <w:p w14:paraId="5E9F8779" w14:textId="7C73B661" w:rsidR="00067238" w:rsidRPr="00067238" w:rsidRDefault="00067238" w:rsidP="00067238">
            <w:r w:rsidRPr="00067238">
              <w:t>varchar2(</w:t>
            </w:r>
            <w:r w:rsidR="00FB719B">
              <w:t>6</w:t>
            </w:r>
            <w:r w:rsidRPr="00067238">
              <w:t>00)</w:t>
            </w:r>
          </w:p>
        </w:tc>
        <w:tc>
          <w:tcPr>
            <w:tcW w:w="1083" w:type="dxa"/>
          </w:tcPr>
          <w:p w14:paraId="291D0560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5963F43D" w14:textId="77777777" w:rsidR="00067238" w:rsidRPr="00067238" w:rsidRDefault="00067238" w:rsidP="00067238"/>
        </w:tc>
        <w:tc>
          <w:tcPr>
            <w:tcW w:w="1083" w:type="dxa"/>
          </w:tcPr>
          <w:p w14:paraId="6A9DA31F" w14:textId="77777777" w:rsidR="00067238" w:rsidRPr="00067238" w:rsidRDefault="00067238" w:rsidP="00067238"/>
        </w:tc>
        <w:tc>
          <w:tcPr>
            <w:tcW w:w="1079" w:type="dxa"/>
          </w:tcPr>
          <w:p w14:paraId="3C87C9BC" w14:textId="77777777" w:rsidR="00067238" w:rsidRPr="00067238" w:rsidRDefault="00067238" w:rsidP="00067238"/>
        </w:tc>
      </w:tr>
    </w:tbl>
    <w:p w14:paraId="68AB5DD5" w14:textId="21F92302" w:rsidR="001279AB" w:rsidRPr="001279AB" w:rsidRDefault="00EC180F" w:rsidP="00EC180F">
      <w:pPr>
        <w:jc w:val="center"/>
      </w:pPr>
      <w:r w:rsidRPr="00EC180F">
        <w:rPr>
          <w:rFonts w:hint="eastAsia"/>
        </w:rPr>
        <w:t>执行脚本（</w:t>
      </w:r>
      <w:r w:rsidRPr="00EC180F">
        <w:t>Oracle</w:t>
      </w:r>
      <w:r w:rsidRPr="00EC180F">
        <w:rPr>
          <w:rFonts w:hint="eastAsia"/>
        </w:rPr>
        <w:t>，</w:t>
      </w:r>
      <w:r w:rsidRPr="00EC180F">
        <w:rPr>
          <w:rFonts w:hint="eastAsia"/>
        </w:rPr>
        <w:t>u_2_4_3_</w:t>
      </w:r>
      <w:r w:rsidRPr="00EC180F">
        <w:t>1</w:t>
      </w:r>
      <w:r w:rsidRPr="00EC180F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79AB" w14:paraId="4F89232C" w14:textId="77777777" w:rsidTr="001959BE">
        <w:tc>
          <w:tcPr>
            <w:tcW w:w="5000" w:type="pct"/>
            <w:shd w:val="clear" w:color="auto" w:fill="auto"/>
          </w:tcPr>
          <w:p w14:paraId="334C161A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 xml:space="preserve">-- </w:t>
            </w:r>
            <w:r>
              <w:rPr>
                <w:rFonts w:hint="eastAsia"/>
              </w:rPr>
              <w:t>创建表：订单信息</w:t>
            </w:r>
          </w:p>
          <w:p w14:paraId="471E26BD" w14:textId="77777777" w:rsidR="003D5F56" w:rsidRDefault="003D5F56" w:rsidP="001959BE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1.order</w:t>
            </w:r>
            <w:proofErr w:type="gramEnd"/>
            <w:r>
              <w:t>_info_mes</w:t>
            </w:r>
          </w:p>
          <w:p w14:paraId="07963AD7" w14:textId="77777777" w:rsidR="003D5F56" w:rsidRDefault="003D5F56" w:rsidP="001959BE">
            <w:pPr>
              <w:pStyle w:val="a7"/>
              <w:ind w:firstLineChars="0" w:firstLine="0"/>
            </w:pPr>
            <w:r>
              <w:t xml:space="preserve">  (</w:t>
            </w:r>
          </w:p>
          <w:p w14:paraId="4A2D2284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3A365AC6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43F7F80F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240E2153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varchar2(90) not </w:t>
            </w:r>
            <w:proofErr w:type="gramStart"/>
            <w:r>
              <w:t>null ,</w:t>
            </w:r>
            <w:proofErr w:type="gramEnd"/>
          </w:p>
          <w:p w14:paraId="0F517F99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book_count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4) not null ,</w:t>
            </w:r>
          </w:p>
          <w:p w14:paraId="33922607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book_price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5AE8845C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ordered_time</w:t>
            </w:r>
            <w:proofErr w:type="spellEnd"/>
            <w:r>
              <w:t xml:space="preserve"> date default (</w:t>
            </w:r>
            <w:proofErr w:type="spellStart"/>
            <w:r>
              <w:t>sysdate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70441CA0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order_sum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7,2) not null ,</w:t>
            </w:r>
          </w:p>
          <w:p w14:paraId="47377159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buyer_address</w:t>
            </w:r>
            <w:proofErr w:type="spellEnd"/>
            <w:r>
              <w:t xml:space="preserve"> varchar2(600) not </w:t>
            </w:r>
            <w:proofErr w:type="gramStart"/>
            <w:r>
              <w:t>null ,</w:t>
            </w:r>
            <w:proofErr w:type="gramEnd"/>
          </w:p>
          <w:p w14:paraId="7F2CFA78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order_id</w:t>
            </w:r>
            <w:proofErr w:type="spellEnd"/>
            <w:r>
              <w:t>)</w:t>
            </w:r>
          </w:p>
          <w:p w14:paraId="24CA2EB0" w14:textId="77777777" w:rsidR="003D5F56" w:rsidRDefault="003D5F56" w:rsidP="001959BE">
            <w:pPr>
              <w:pStyle w:val="a7"/>
              <w:ind w:firstLineChars="0" w:firstLine="0"/>
            </w:pPr>
            <w:r>
              <w:t xml:space="preserve">  )</w:t>
            </w:r>
          </w:p>
          <w:p w14:paraId="3F72A68F" w14:textId="77777777" w:rsidR="003D5F56" w:rsidRDefault="003D5F56" w:rsidP="001959BE">
            <w:pPr>
              <w:pStyle w:val="a7"/>
              <w:ind w:firstLineChars="0" w:firstLine="0"/>
            </w:pPr>
            <w:r>
              <w:t>;</w:t>
            </w:r>
          </w:p>
          <w:p w14:paraId="59FDD79C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u_2_4_3_1.order_info_mes is '</w:t>
            </w:r>
            <w:r>
              <w:rPr>
                <w:rFonts w:hint="eastAsia"/>
              </w:rPr>
              <w:t>订单信息</w:t>
            </w:r>
            <w:r>
              <w:rPr>
                <w:rFonts w:hint="eastAsia"/>
              </w:rPr>
              <w:t>';</w:t>
            </w:r>
          </w:p>
          <w:p w14:paraId="52319893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u_2_4_3_1.order_info_mes.order_id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364CA349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u_2_4_3_1.order_info_mes.buyer_id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4D6661CB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u_2_4_3_1.order_info_mes.seller_id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205AA331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u_2_4_3_1.order_info_mes.book_name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1125088A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u_2_4_3_1.order_info_mes.book_count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3157C3D1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u_2_4_3_1.order_info_mes.book_price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0D20DA45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u_2_4_3_1.order_info_mes.ordered_time is 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';</w:t>
            </w:r>
          </w:p>
          <w:p w14:paraId="1269214D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u_2_4_3_1.order_info_mes.order_sum is '</w:t>
            </w:r>
            <w:r>
              <w:rPr>
                <w:rFonts w:hint="eastAsia"/>
              </w:rPr>
              <w:t>订单价格</w:t>
            </w:r>
            <w:r>
              <w:rPr>
                <w:rFonts w:hint="eastAsia"/>
              </w:rPr>
              <w:t>';</w:t>
            </w:r>
          </w:p>
          <w:p w14:paraId="0E413B02" w14:textId="77777777" w:rsidR="003D5F56" w:rsidRDefault="003D5F56" w:rsidP="001959BE">
            <w:pPr>
              <w:pStyle w:val="a7"/>
              <w:ind w:firstLineChars="0" w:firstLine="0"/>
            </w:pPr>
            <w:r>
              <w:t>comment on column u_2_4_3_1.order_info_mes.buyer_addre</w:t>
            </w:r>
            <w:r>
              <w:rPr>
                <w:rFonts w:hint="eastAsia"/>
              </w:rPr>
              <w:t>ss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575413D1" w14:textId="40155A97" w:rsidR="001279AB" w:rsidRPr="00974E3A" w:rsidRDefault="001279AB" w:rsidP="001959BE">
            <w:pPr>
              <w:pStyle w:val="a7"/>
              <w:ind w:firstLineChars="0" w:firstLine="0"/>
            </w:pPr>
          </w:p>
        </w:tc>
      </w:tr>
    </w:tbl>
    <w:p w14:paraId="58CE6343" w14:textId="507BAD12" w:rsidR="000B6FC7" w:rsidRDefault="000B6FC7">
      <w:pPr>
        <w:pStyle w:val="4"/>
      </w:pPr>
      <w:bookmarkStart w:id="78" w:name="_Toc24927040"/>
      <w:r>
        <w:rPr>
          <w:rFonts w:hint="eastAsia"/>
        </w:rPr>
        <w:t>站点</w:t>
      </w:r>
      <w:r>
        <w:rPr>
          <w:rFonts w:hint="eastAsia"/>
        </w:rPr>
        <w:t>2</w:t>
      </w:r>
      <w:bookmarkEnd w:id="78"/>
    </w:p>
    <w:p w14:paraId="5A1B6559" w14:textId="38BBF342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t>图书信息</w:t>
      </w:r>
    </w:p>
    <w:p w14:paraId="7A9DA82D" w14:textId="676FAC96" w:rsidR="001279AB" w:rsidRDefault="001279AB" w:rsidP="001279AB">
      <w:pPr>
        <w:jc w:val="center"/>
      </w:pPr>
      <w:r w:rsidRPr="001279AB">
        <w:rPr>
          <w:rFonts w:hint="eastAsia"/>
        </w:rPr>
        <w:t>表</w:t>
      </w:r>
      <w:r w:rsidRPr="001279AB">
        <w:fldChar w:fldCharType="begin"/>
      </w:r>
      <w:r w:rsidRPr="001279AB">
        <w:instrText xml:space="preserve"> STYLEREF  \s "</w:instrText>
      </w:r>
      <w:r w:rsidRPr="001279AB">
        <w:rPr>
          <w:rFonts w:hint="eastAsia"/>
        </w:rPr>
        <w:instrText>标题</w:instrText>
      </w:r>
      <w:r w:rsidRPr="001279AB">
        <w:instrText xml:space="preserve"> 4" \n </w:instrText>
      </w:r>
      <w:r w:rsidRPr="001279AB">
        <w:fldChar w:fldCharType="separate"/>
      </w:r>
      <w:r w:rsidR="00D60492">
        <w:rPr>
          <w:noProof/>
        </w:rPr>
        <w:t>2.3.4.2</w:t>
      </w:r>
      <w:r w:rsidRPr="001279AB">
        <w:fldChar w:fldCharType="end"/>
      </w:r>
      <w:r w:rsidRPr="001279AB">
        <w:noBreakHyphen/>
      </w:r>
      <w:r w:rsidRPr="001279AB">
        <w:fldChar w:fldCharType="begin"/>
      </w:r>
      <w:r w:rsidRPr="001279AB">
        <w:instrText xml:space="preserve"> SEQ </w:instrText>
      </w:r>
      <w:r w:rsidRPr="001279AB">
        <w:rPr>
          <w:rFonts w:hint="eastAsia"/>
        </w:rPr>
        <w:instrText>表格</w:instrText>
      </w:r>
      <w:r w:rsidRPr="001279AB">
        <w:instrText xml:space="preserve">4 \* ARABIC \s 4 </w:instrText>
      </w:r>
      <w:r w:rsidRPr="001279AB">
        <w:fldChar w:fldCharType="separate"/>
      </w:r>
      <w:r w:rsidR="00D60492">
        <w:rPr>
          <w:noProof/>
        </w:rPr>
        <w:t>1</w:t>
      </w:r>
      <w:r w:rsidRPr="001279AB">
        <w:fldChar w:fldCharType="end"/>
      </w:r>
      <w:r w:rsidRPr="001279AB">
        <w:t xml:space="preserve"> </w:t>
      </w:r>
      <w:proofErr w:type="spellStart"/>
      <w:r w:rsidRPr="001279AB">
        <w:rPr>
          <w:rFonts w:hint="eastAsia"/>
        </w:rPr>
        <w:t>book_info</w:t>
      </w:r>
      <w:r w:rsidRPr="001279AB">
        <w:t>_mes</w:t>
      </w:r>
      <w:proofErr w:type="spellEnd"/>
      <w:r w:rsidRPr="001279AB">
        <w:rPr>
          <w:rFonts w:hint="eastAsia"/>
        </w:rPr>
        <w:t>（</w:t>
      </w:r>
      <w:proofErr w:type="spellStart"/>
      <w:r w:rsidRPr="001279AB">
        <w:rPr>
          <w:rFonts w:hint="eastAsia"/>
        </w:rPr>
        <w:t>book_id</w:t>
      </w:r>
      <w:proofErr w:type="spellEnd"/>
      <w:r w:rsidRPr="001279AB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839"/>
        <w:gridCol w:w="1888"/>
        <w:gridCol w:w="832"/>
        <w:gridCol w:w="1440"/>
        <w:gridCol w:w="1083"/>
        <w:gridCol w:w="1079"/>
      </w:tblGrid>
      <w:tr w:rsidR="00067238" w:rsidRPr="00067238" w14:paraId="5EB0226F" w14:textId="77777777" w:rsidTr="00EE017E">
        <w:tc>
          <w:tcPr>
            <w:tcW w:w="1081" w:type="dxa"/>
            <w:shd w:val="clear" w:color="auto" w:fill="D9D9D9"/>
          </w:tcPr>
          <w:p w14:paraId="68E38600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7B9899F8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839" w:type="dxa"/>
            <w:shd w:val="clear" w:color="auto" w:fill="D9D9D9"/>
          </w:tcPr>
          <w:p w14:paraId="2857B57B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1888" w:type="dxa"/>
            <w:shd w:val="clear" w:color="auto" w:fill="D9D9D9"/>
          </w:tcPr>
          <w:p w14:paraId="47DA0939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832" w:type="dxa"/>
            <w:shd w:val="clear" w:color="auto" w:fill="D9D9D9"/>
          </w:tcPr>
          <w:p w14:paraId="12A0ABDF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38EE4D86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2920DA68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6C67A19E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01B04DA7" w14:textId="77777777" w:rsidTr="00EE017E">
        <w:tc>
          <w:tcPr>
            <w:tcW w:w="1081" w:type="dxa"/>
          </w:tcPr>
          <w:p w14:paraId="2625D5DE" w14:textId="2EE4B969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1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148A5B73" w14:textId="77777777" w:rsidR="00067238" w:rsidRPr="00067238" w:rsidRDefault="00067238" w:rsidP="00067238">
            <w:pPr>
              <w:jc w:val="left"/>
            </w:pPr>
            <w:r w:rsidRPr="00067238">
              <w:rPr>
                <w:rFonts w:hint="eastAsia"/>
              </w:rPr>
              <w:t>图书编号</w:t>
            </w:r>
          </w:p>
        </w:tc>
        <w:tc>
          <w:tcPr>
            <w:tcW w:w="1839" w:type="dxa"/>
          </w:tcPr>
          <w:p w14:paraId="1AE30E4A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1888" w:type="dxa"/>
          </w:tcPr>
          <w:p w14:paraId="13A7F99D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char(</w:t>
            </w:r>
            <w:proofErr w:type="gramEnd"/>
            <w:r w:rsidRPr="00067238">
              <w:rPr>
                <w:rFonts w:hint="eastAsia"/>
              </w:rPr>
              <w:t>13)</w:t>
            </w:r>
          </w:p>
        </w:tc>
        <w:tc>
          <w:tcPr>
            <w:tcW w:w="832" w:type="dxa"/>
          </w:tcPr>
          <w:p w14:paraId="2E1FAF83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109D0644" w14:textId="77777777" w:rsidR="00067238" w:rsidRPr="00067238" w:rsidRDefault="00067238" w:rsidP="00067238"/>
        </w:tc>
        <w:tc>
          <w:tcPr>
            <w:tcW w:w="1083" w:type="dxa"/>
          </w:tcPr>
          <w:p w14:paraId="730611BA" w14:textId="77777777" w:rsidR="00067238" w:rsidRPr="00067238" w:rsidRDefault="00067238" w:rsidP="00067238"/>
        </w:tc>
        <w:tc>
          <w:tcPr>
            <w:tcW w:w="1079" w:type="dxa"/>
          </w:tcPr>
          <w:p w14:paraId="4AE30129" w14:textId="77777777" w:rsidR="00067238" w:rsidRPr="00067238" w:rsidRDefault="00067238" w:rsidP="00067238"/>
        </w:tc>
      </w:tr>
      <w:tr w:rsidR="00067238" w:rsidRPr="00067238" w14:paraId="5EA5486B" w14:textId="77777777" w:rsidTr="00EE017E">
        <w:tc>
          <w:tcPr>
            <w:tcW w:w="1081" w:type="dxa"/>
          </w:tcPr>
          <w:p w14:paraId="639FA548" w14:textId="0320D278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2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7E949C0A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839" w:type="dxa"/>
          </w:tcPr>
          <w:p w14:paraId="26331728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1888" w:type="dxa"/>
          </w:tcPr>
          <w:p w14:paraId="110C2630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60)</w:t>
            </w:r>
          </w:p>
        </w:tc>
        <w:tc>
          <w:tcPr>
            <w:tcW w:w="832" w:type="dxa"/>
          </w:tcPr>
          <w:p w14:paraId="1A21ABF3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18CE38B6" w14:textId="77777777" w:rsidR="00067238" w:rsidRPr="00067238" w:rsidRDefault="00067238" w:rsidP="00067238"/>
        </w:tc>
        <w:tc>
          <w:tcPr>
            <w:tcW w:w="1083" w:type="dxa"/>
          </w:tcPr>
          <w:p w14:paraId="3A6250C5" w14:textId="77777777" w:rsidR="00067238" w:rsidRPr="00067238" w:rsidRDefault="00067238" w:rsidP="00067238"/>
        </w:tc>
        <w:tc>
          <w:tcPr>
            <w:tcW w:w="1079" w:type="dxa"/>
          </w:tcPr>
          <w:p w14:paraId="68C16750" w14:textId="77777777" w:rsidR="00067238" w:rsidRPr="00067238" w:rsidRDefault="00067238" w:rsidP="00067238"/>
        </w:tc>
      </w:tr>
      <w:tr w:rsidR="00067238" w:rsidRPr="00067238" w14:paraId="681C7808" w14:textId="77777777" w:rsidTr="00EE017E">
        <w:tc>
          <w:tcPr>
            <w:tcW w:w="1081" w:type="dxa"/>
          </w:tcPr>
          <w:p w14:paraId="05D82158" w14:textId="1070F99A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3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4F83D2BB" w14:textId="77777777" w:rsidR="00067238" w:rsidRPr="00067238" w:rsidRDefault="00067238" w:rsidP="00067238">
            <w:r w:rsidRPr="00067238">
              <w:rPr>
                <w:rFonts w:hint="eastAsia"/>
              </w:rPr>
              <w:t>作者</w:t>
            </w:r>
          </w:p>
        </w:tc>
        <w:tc>
          <w:tcPr>
            <w:tcW w:w="1839" w:type="dxa"/>
          </w:tcPr>
          <w:p w14:paraId="0F383EC1" w14:textId="77777777" w:rsidR="00067238" w:rsidRPr="00067238" w:rsidRDefault="00067238" w:rsidP="00067238">
            <w:r w:rsidRPr="00067238">
              <w:rPr>
                <w:rFonts w:hint="eastAsia"/>
              </w:rPr>
              <w:t>author</w:t>
            </w:r>
          </w:p>
        </w:tc>
        <w:tc>
          <w:tcPr>
            <w:tcW w:w="1888" w:type="dxa"/>
          </w:tcPr>
          <w:p w14:paraId="7BCC3E63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20)</w:t>
            </w:r>
          </w:p>
        </w:tc>
        <w:tc>
          <w:tcPr>
            <w:tcW w:w="832" w:type="dxa"/>
          </w:tcPr>
          <w:p w14:paraId="658258B8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54927551" w14:textId="77777777" w:rsidR="00067238" w:rsidRPr="00067238" w:rsidRDefault="00067238" w:rsidP="00067238"/>
        </w:tc>
        <w:tc>
          <w:tcPr>
            <w:tcW w:w="1083" w:type="dxa"/>
          </w:tcPr>
          <w:p w14:paraId="11AB828A" w14:textId="77777777" w:rsidR="00067238" w:rsidRPr="00067238" w:rsidRDefault="00067238" w:rsidP="00067238"/>
        </w:tc>
        <w:tc>
          <w:tcPr>
            <w:tcW w:w="1079" w:type="dxa"/>
          </w:tcPr>
          <w:p w14:paraId="7BBBA100" w14:textId="77777777" w:rsidR="00067238" w:rsidRPr="00067238" w:rsidRDefault="00067238" w:rsidP="00067238"/>
        </w:tc>
      </w:tr>
      <w:tr w:rsidR="00067238" w:rsidRPr="00067238" w14:paraId="57D4CE5B" w14:textId="77777777" w:rsidTr="00EE017E">
        <w:tc>
          <w:tcPr>
            <w:tcW w:w="1081" w:type="dxa"/>
          </w:tcPr>
          <w:p w14:paraId="2735AEA3" w14:textId="4D20D1DB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4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517973FD" w14:textId="77777777" w:rsidR="00067238" w:rsidRPr="00067238" w:rsidRDefault="00067238" w:rsidP="00067238">
            <w:r w:rsidRPr="00067238">
              <w:rPr>
                <w:rFonts w:hint="eastAsia"/>
              </w:rPr>
              <w:t>图书单价</w:t>
            </w:r>
          </w:p>
        </w:tc>
        <w:tc>
          <w:tcPr>
            <w:tcW w:w="1839" w:type="dxa"/>
          </w:tcPr>
          <w:p w14:paraId="3B638368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book_price</w:t>
            </w:r>
            <w:proofErr w:type="spellEnd"/>
          </w:p>
        </w:tc>
        <w:tc>
          <w:tcPr>
            <w:tcW w:w="1888" w:type="dxa"/>
          </w:tcPr>
          <w:p w14:paraId="73B50618" w14:textId="77777777" w:rsidR="00067238" w:rsidRPr="00067238" w:rsidRDefault="00067238" w:rsidP="00067238">
            <w:proofErr w:type="spellStart"/>
            <w:proofErr w:type="gramStart"/>
            <w:r w:rsidRPr="00067238">
              <w:t>dec</w:t>
            </w:r>
            <w:proofErr w:type="spellEnd"/>
            <w:r w:rsidRPr="00067238">
              <w:t>(</w:t>
            </w:r>
            <w:proofErr w:type="gramEnd"/>
            <w:r w:rsidRPr="00067238">
              <w:rPr>
                <w:rFonts w:hint="eastAsia"/>
              </w:rPr>
              <w:t>5</w:t>
            </w:r>
            <w:r w:rsidRPr="00067238">
              <w:t>,2)</w:t>
            </w:r>
          </w:p>
        </w:tc>
        <w:tc>
          <w:tcPr>
            <w:tcW w:w="832" w:type="dxa"/>
          </w:tcPr>
          <w:p w14:paraId="02B7B458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5C8E3D8D" w14:textId="77777777" w:rsidR="00067238" w:rsidRPr="00067238" w:rsidRDefault="00067238" w:rsidP="00067238"/>
        </w:tc>
        <w:tc>
          <w:tcPr>
            <w:tcW w:w="1083" w:type="dxa"/>
          </w:tcPr>
          <w:p w14:paraId="57DC4328" w14:textId="77777777" w:rsidR="00067238" w:rsidRPr="00067238" w:rsidRDefault="00067238" w:rsidP="00067238"/>
        </w:tc>
        <w:tc>
          <w:tcPr>
            <w:tcW w:w="1079" w:type="dxa"/>
          </w:tcPr>
          <w:p w14:paraId="38094CD1" w14:textId="77777777" w:rsidR="00067238" w:rsidRPr="00067238" w:rsidRDefault="00067238" w:rsidP="00067238"/>
        </w:tc>
      </w:tr>
      <w:tr w:rsidR="00067238" w:rsidRPr="00067238" w14:paraId="4E33299F" w14:textId="77777777" w:rsidTr="00EE017E">
        <w:tc>
          <w:tcPr>
            <w:tcW w:w="1081" w:type="dxa"/>
          </w:tcPr>
          <w:p w14:paraId="19FD707F" w14:textId="68AE351D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5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2AD18025" w14:textId="77777777" w:rsidR="00067238" w:rsidRPr="00067238" w:rsidRDefault="00067238" w:rsidP="00067238">
            <w:r w:rsidRPr="00067238">
              <w:rPr>
                <w:rFonts w:hint="eastAsia"/>
              </w:rPr>
              <w:t>出版社</w:t>
            </w:r>
          </w:p>
        </w:tc>
        <w:tc>
          <w:tcPr>
            <w:tcW w:w="1839" w:type="dxa"/>
          </w:tcPr>
          <w:p w14:paraId="422DD446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publishing_house</w:t>
            </w:r>
            <w:proofErr w:type="spellEnd"/>
            <w:r w:rsidRPr="00067238">
              <w:rPr>
                <w:rFonts w:hint="eastAsia"/>
              </w:rPr>
              <w:t xml:space="preserve"> </w:t>
            </w:r>
          </w:p>
        </w:tc>
        <w:tc>
          <w:tcPr>
            <w:tcW w:w="1888" w:type="dxa"/>
          </w:tcPr>
          <w:p w14:paraId="73354A2F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20)</w:t>
            </w:r>
          </w:p>
        </w:tc>
        <w:tc>
          <w:tcPr>
            <w:tcW w:w="832" w:type="dxa"/>
          </w:tcPr>
          <w:p w14:paraId="5E6BD539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69DFD820" w14:textId="77777777" w:rsidR="00067238" w:rsidRPr="00067238" w:rsidRDefault="00067238" w:rsidP="00067238"/>
        </w:tc>
        <w:tc>
          <w:tcPr>
            <w:tcW w:w="1083" w:type="dxa"/>
          </w:tcPr>
          <w:p w14:paraId="4B733D75" w14:textId="77777777" w:rsidR="00067238" w:rsidRPr="00067238" w:rsidRDefault="00067238" w:rsidP="00067238"/>
        </w:tc>
        <w:tc>
          <w:tcPr>
            <w:tcW w:w="1079" w:type="dxa"/>
          </w:tcPr>
          <w:p w14:paraId="1F0998AF" w14:textId="77777777" w:rsidR="00067238" w:rsidRPr="00067238" w:rsidRDefault="00067238" w:rsidP="00067238"/>
        </w:tc>
      </w:tr>
      <w:tr w:rsidR="00067238" w:rsidRPr="00067238" w14:paraId="2BFFCB2D" w14:textId="77777777" w:rsidTr="00EE017E">
        <w:tc>
          <w:tcPr>
            <w:tcW w:w="1081" w:type="dxa"/>
          </w:tcPr>
          <w:p w14:paraId="1BD08D82" w14:textId="36D61F18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6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2AD1786A" w14:textId="77777777" w:rsidR="00067238" w:rsidRPr="00067238" w:rsidRDefault="00067238" w:rsidP="00067238">
            <w:r w:rsidRPr="00067238">
              <w:rPr>
                <w:rFonts w:hint="eastAsia"/>
              </w:rPr>
              <w:t>类型</w:t>
            </w:r>
          </w:p>
        </w:tc>
        <w:tc>
          <w:tcPr>
            <w:tcW w:w="1839" w:type="dxa"/>
          </w:tcPr>
          <w:p w14:paraId="41053939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book_type</w:t>
            </w:r>
            <w:proofErr w:type="spellEnd"/>
          </w:p>
        </w:tc>
        <w:tc>
          <w:tcPr>
            <w:tcW w:w="1888" w:type="dxa"/>
          </w:tcPr>
          <w:p w14:paraId="00711AD3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23)</w:t>
            </w:r>
          </w:p>
        </w:tc>
        <w:tc>
          <w:tcPr>
            <w:tcW w:w="832" w:type="dxa"/>
          </w:tcPr>
          <w:p w14:paraId="0E1EBF56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4C9EFFF0" w14:textId="77777777" w:rsidR="00067238" w:rsidRPr="00067238" w:rsidRDefault="00067238" w:rsidP="00067238"/>
        </w:tc>
        <w:tc>
          <w:tcPr>
            <w:tcW w:w="1083" w:type="dxa"/>
          </w:tcPr>
          <w:p w14:paraId="0ACD7A49" w14:textId="77777777" w:rsidR="00067238" w:rsidRPr="00067238" w:rsidRDefault="00067238" w:rsidP="00067238"/>
        </w:tc>
        <w:tc>
          <w:tcPr>
            <w:tcW w:w="1079" w:type="dxa"/>
          </w:tcPr>
          <w:p w14:paraId="07D90775" w14:textId="77777777" w:rsidR="00067238" w:rsidRPr="00067238" w:rsidRDefault="00067238" w:rsidP="00067238"/>
        </w:tc>
      </w:tr>
      <w:tr w:rsidR="00067238" w:rsidRPr="00067238" w14:paraId="00C96E1C" w14:textId="77777777" w:rsidTr="00EE017E">
        <w:tc>
          <w:tcPr>
            <w:tcW w:w="1081" w:type="dxa"/>
          </w:tcPr>
          <w:p w14:paraId="0F22559E" w14:textId="2F80F8DE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7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333B40D4" w14:textId="77777777" w:rsidR="00067238" w:rsidRPr="00067238" w:rsidRDefault="00067238" w:rsidP="00067238">
            <w:r w:rsidRPr="00067238">
              <w:rPr>
                <w:rFonts w:hint="eastAsia"/>
              </w:rPr>
              <w:t>出版时间</w:t>
            </w:r>
          </w:p>
        </w:tc>
        <w:tc>
          <w:tcPr>
            <w:tcW w:w="1839" w:type="dxa"/>
          </w:tcPr>
          <w:p w14:paraId="0332C1DD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publishing_time</w:t>
            </w:r>
            <w:proofErr w:type="spellEnd"/>
          </w:p>
        </w:tc>
        <w:tc>
          <w:tcPr>
            <w:tcW w:w="1888" w:type="dxa"/>
          </w:tcPr>
          <w:p w14:paraId="4D43DB47" w14:textId="77777777" w:rsidR="00067238" w:rsidRPr="00067238" w:rsidRDefault="00067238" w:rsidP="00067238">
            <w:r w:rsidRPr="00067238">
              <w:rPr>
                <w:rFonts w:hint="eastAsia"/>
              </w:rPr>
              <w:t>date</w:t>
            </w:r>
          </w:p>
        </w:tc>
        <w:tc>
          <w:tcPr>
            <w:tcW w:w="832" w:type="dxa"/>
          </w:tcPr>
          <w:p w14:paraId="3F402224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1A6A866A" w14:textId="77777777" w:rsidR="00067238" w:rsidRPr="00067238" w:rsidRDefault="00067238" w:rsidP="00067238"/>
        </w:tc>
        <w:tc>
          <w:tcPr>
            <w:tcW w:w="1083" w:type="dxa"/>
          </w:tcPr>
          <w:p w14:paraId="03B340FE" w14:textId="77777777" w:rsidR="00067238" w:rsidRPr="00067238" w:rsidRDefault="00067238" w:rsidP="00067238"/>
        </w:tc>
        <w:tc>
          <w:tcPr>
            <w:tcW w:w="1079" w:type="dxa"/>
          </w:tcPr>
          <w:p w14:paraId="0ED0F165" w14:textId="352F803F" w:rsidR="00067238" w:rsidRPr="00067238" w:rsidRDefault="00D608A0" w:rsidP="00067238">
            <w:pPr>
              <w:rPr>
                <w:szCs w:val="21"/>
              </w:rPr>
            </w:pPr>
            <w:r w:rsidRPr="00D608A0">
              <w:rPr>
                <w:rFonts w:hint="eastAsia"/>
              </w:rPr>
              <w:t>日期型</w:t>
            </w:r>
          </w:p>
        </w:tc>
      </w:tr>
      <w:tr w:rsidR="00067238" w:rsidRPr="00067238" w14:paraId="5DE789ED" w14:textId="77777777" w:rsidTr="00EE017E">
        <w:tc>
          <w:tcPr>
            <w:tcW w:w="1081" w:type="dxa"/>
          </w:tcPr>
          <w:p w14:paraId="4A91E769" w14:textId="0C52F2C1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8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5A678CAC" w14:textId="77777777" w:rsidR="00067238" w:rsidRPr="00067238" w:rsidRDefault="00067238" w:rsidP="00067238">
            <w:r w:rsidRPr="00067238">
              <w:rPr>
                <w:rFonts w:hint="eastAsia"/>
              </w:rPr>
              <w:t>库存</w:t>
            </w:r>
          </w:p>
        </w:tc>
        <w:tc>
          <w:tcPr>
            <w:tcW w:w="1839" w:type="dxa"/>
          </w:tcPr>
          <w:p w14:paraId="518C8C82" w14:textId="77777777" w:rsidR="00067238" w:rsidRPr="00067238" w:rsidRDefault="00067238" w:rsidP="00067238">
            <w:r w:rsidRPr="00067238">
              <w:rPr>
                <w:rFonts w:hint="eastAsia"/>
              </w:rPr>
              <w:t>inventory</w:t>
            </w:r>
          </w:p>
        </w:tc>
        <w:tc>
          <w:tcPr>
            <w:tcW w:w="1888" w:type="dxa"/>
          </w:tcPr>
          <w:p w14:paraId="17F731E4" w14:textId="194B3C89" w:rsidR="00067238" w:rsidRPr="00067238" w:rsidRDefault="008E5C4B" w:rsidP="00067238">
            <w:proofErr w:type="spellStart"/>
            <w:proofErr w:type="gramStart"/>
            <w:r>
              <w:t>d</w:t>
            </w:r>
            <w:r>
              <w:rPr>
                <w:rFonts w:hint="eastAsia"/>
              </w:rPr>
              <w:t>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</w:t>
            </w:r>
            <w:r>
              <w:t>)</w:t>
            </w:r>
          </w:p>
        </w:tc>
        <w:tc>
          <w:tcPr>
            <w:tcW w:w="832" w:type="dxa"/>
          </w:tcPr>
          <w:p w14:paraId="0141C96E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53D92D05" w14:textId="77777777" w:rsidR="00067238" w:rsidRPr="00067238" w:rsidRDefault="00067238" w:rsidP="00067238"/>
        </w:tc>
        <w:tc>
          <w:tcPr>
            <w:tcW w:w="1083" w:type="dxa"/>
          </w:tcPr>
          <w:p w14:paraId="4DA0EB2A" w14:textId="77777777" w:rsidR="00067238" w:rsidRPr="00067238" w:rsidRDefault="00067238" w:rsidP="00067238"/>
        </w:tc>
        <w:tc>
          <w:tcPr>
            <w:tcW w:w="1079" w:type="dxa"/>
          </w:tcPr>
          <w:p w14:paraId="316A811A" w14:textId="77777777" w:rsidR="00067238" w:rsidRPr="00067238" w:rsidRDefault="00067238" w:rsidP="00067238"/>
        </w:tc>
      </w:tr>
    </w:tbl>
    <w:p w14:paraId="79C66996" w14:textId="4F5FA07B" w:rsidR="00202482" w:rsidRDefault="001279AB" w:rsidP="001279AB">
      <w:pPr>
        <w:jc w:val="center"/>
      </w:pPr>
      <w:r w:rsidRPr="001279AB">
        <w:rPr>
          <w:rFonts w:hint="eastAsia"/>
        </w:rPr>
        <w:t>执行脚本（</w:t>
      </w:r>
      <w:r w:rsidRPr="001279AB">
        <w:t>SQL Server</w:t>
      </w:r>
      <w:r w:rsidRPr="001279AB">
        <w:rPr>
          <w:rFonts w:hint="eastAsia"/>
        </w:rPr>
        <w:t>，</w:t>
      </w:r>
      <w:r w:rsidRPr="001279AB">
        <w:rPr>
          <w:rFonts w:hint="eastAsia"/>
        </w:rPr>
        <w:t>u_2_4_3_</w:t>
      </w:r>
      <w:r w:rsidR="000472FB">
        <w:t>2</w:t>
      </w:r>
      <w:r w:rsidRPr="001279AB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C69C3" w14:paraId="4B1A7670" w14:textId="77777777" w:rsidTr="00B30153">
        <w:tc>
          <w:tcPr>
            <w:tcW w:w="5000" w:type="pct"/>
            <w:shd w:val="clear" w:color="auto" w:fill="auto"/>
          </w:tcPr>
          <w:p w14:paraId="355A5231" w14:textId="77777777" w:rsidR="008E5C4B" w:rsidRDefault="008E5C4B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创建表：图书信息</w:t>
            </w:r>
          </w:p>
          <w:p w14:paraId="2F7AE82B" w14:textId="77777777" w:rsidR="008E5C4B" w:rsidRDefault="008E5C4B" w:rsidP="00B30153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2.book</w:t>
            </w:r>
            <w:proofErr w:type="gramEnd"/>
            <w:r>
              <w:t>_info_mes</w:t>
            </w:r>
          </w:p>
          <w:p w14:paraId="68590693" w14:textId="77777777" w:rsidR="008E5C4B" w:rsidRDefault="008E5C4B" w:rsidP="00B30153">
            <w:pPr>
              <w:pStyle w:val="a7"/>
              <w:ind w:firstLineChars="0" w:firstLine="0"/>
            </w:pPr>
            <w:r>
              <w:lastRenderedPageBreak/>
              <w:t xml:space="preserve">  (</w:t>
            </w:r>
          </w:p>
          <w:p w14:paraId="49E81C3E" w14:textId="77777777" w:rsidR="008E5C4B" w:rsidRDefault="008E5C4B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017967B5" w14:textId="77777777" w:rsidR="008E5C4B" w:rsidRDefault="008E5C4B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60) not null ,</w:t>
            </w:r>
          </w:p>
          <w:p w14:paraId="0128928C" w14:textId="77777777" w:rsidR="008E5C4B" w:rsidRDefault="008E5C4B" w:rsidP="00B30153">
            <w:pPr>
              <w:pStyle w:val="a7"/>
              <w:ind w:firstLineChars="0" w:firstLine="0"/>
            </w:pPr>
            <w:r>
              <w:tab/>
              <w:t xml:space="preserve">author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3F34EF58" w14:textId="77777777" w:rsidR="008E5C4B" w:rsidRDefault="008E5C4B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book_price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57869C88" w14:textId="77777777" w:rsidR="008E5C4B" w:rsidRDefault="008E5C4B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66F47D73" w14:textId="77777777" w:rsidR="008E5C4B" w:rsidRDefault="008E5C4B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book_type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23) not null ,</w:t>
            </w:r>
          </w:p>
          <w:p w14:paraId="20936766" w14:textId="77777777" w:rsidR="008E5C4B" w:rsidRDefault="008E5C4B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publishing_time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604606DB" w14:textId="77777777" w:rsidR="008E5C4B" w:rsidRDefault="008E5C4B" w:rsidP="00B30153">
            <w:pPr>
              <w:pStyle w:val="a7"/>
              <w:ind w:firstLineChars="0" w:firstLine="0"/>
            </w:pPr>
            <w:r>
              <w:tab/>
              <w:t xml:space="preserve">inventory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062D47D7" w14:textId="77777777" w:rsidR="008E5C4B" w:rsidRDefault="008E5C4B" w:rsidP="00B30153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67D226D4" w14:textId="77777777" w:rsidR="008E5C4B" w:rsidRDefault="008E5C4B" w:rsidP="00B30153">
            <w:pPr>
              <w:pStyle w:val="a7"/>
              <w:ind w:firstLineChars="0" w:firstLine="0"/>
            </w:pPr>
            <w:r>
              <w:t xml:space="preserve">  )</w:t>
            </w:r>
          </w:p>
          <w:p w14:paraId="233761EF" w14:textId="77777777" w:rsidR="008E5C4B" w:rsidRDefault="008E5C4B" w:rsidP="00B30153">
            <w:pPr>
              <w:pStyle w:val="a7"/>
              <w:ind w:firstLineChars="0" w:firstLine="0"/>
            </w:pPr>
            <w:r>
              <w:t>;</w:t>
            </w:r>
          </w:p>
          <w:p w14:paraId="17CFF3FE" w14:textId="77777777" w:rsidR="008E5C4B" w:rsidRDefault="008E5C4B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','SCHEMA','u_2_4_3_2','TABLE','book_info_mes'</w:t>
            </w:r>
          </w:p>
          <w:p w14:paraId="626A62D8" w14:textId="77777777" w:rsidR="008E5C4B" w:rsidRDefault="008E5C4B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','SCHEMA','u_2_4_3</w:t>
            </w:r>
            <w:r>
              <w:t>_2','TABLE','book_info_mes','COLUMN','book_id'</w:t>
            </w:r>
          </w:p>
          <w:p w14:paraId="20747E54" w14:textId="77777777" w:rsidR="008E5C4B" w:rsidRDefault="008E5C4B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','SCHEMA','u_2_4_3_2','TABLE','book_info_mes','COLUMN','book_name'</w:t>
            </w:r>
          </w:p>
          <w:p w14:paraId="771E3063" w14:textId="77777777" w:rsidR="008E5C4B" w:rsidRDefault="008E5C4B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作者</w:t>
            </w:r>
            <w:r>
              <w:rPr>
                <w:rFonts w:hint="eastAsia"/>
              </w:rPr>
              <w:t>','SCHEMA','u_2_4_3_2','TABLE','book_info_m</w:t>
            </w:r>
            <w:r>
              <w:t>es','COLUMN','author'</w:t>
            </w:r>
          </w:p>
          <w:p w14:paraId="329119FA" w14:textId="77777777" w:rsidR="008E5C4B" w:rsidRDefault="008E5C4B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','SCHEMA','u_2_4_3_2','TABLE','book_info_mes','COLUMN','book_price'</w:t>
            </w:r>
          </w:p>
          <w:p w14:paraId="4C500B24" w14:textId="77777777" w:rsidR="008E5C4B" w:rsidRDefault="008E5C4B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','SCHEMA','u_2_4_3_2','TABLE','book_info_mes','COLUMN','publishi</w:t>
            </w:r>
            <w:r>
              <w:t>ng_house'</w:t>
            </w:r>
          </w:p>
          <w:p w14:paraId="5F272497" w14:textId="77777777" w:rsidR="008E5C4B" w:rsidRDefault="008E5C4B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','SCHEMA','u_2_4_3_2','TABLE','book_info_mes','COLUMN','book_type'</w:t>
            </w:r>
          </w:p>
          <w:p w14:paraId="37279E47" w14:textId="77777777" w:rsidR="008E5C4B" w:rsidRDefault="008E5C4B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','SCHEMA','u_2_4_3_2','TABLE','book_info_mes','COLUMN','publishing_time'</w:t>
            </w:r>
          </w:p>
          <w:p w14:paraId="0E351443" w14:textId="77777777" w:rsidR="008E5C4B" w:rsidRDefault="008E5C4B" w:rsidP="00B30153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','SCHEMA','u_2_4_3_2','TABLE','book_info_mes','COLUMN','inventory'</w:t>
            </w:r>
          </w:p>
          <w:p w14:paraId="1C7EE4C1" w14:textId="5F7B09D5" w:rsidR="00BC69C3" w:rsidRPr="00974E3A" w:rsidRDefault="00BC69C3" w:rsidP="00B30153">
            <w:pPr>
              <w:pStyle w:val="a7"/>
              <w:ind w:firstLineChars="0" w:firstLine="0"/>
            </w:pPr>
          </w:p>
        </w:tc>
      </w:tr>
    </w:tbl>
    <w:p w14:paraId="4955E753" w14:textId="37044317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查询库存信息</w:t>
      </w:r>
    </w:p>
    <w:p w14:paraId="79E0D19D" w14:textId="6BACF131" w:rsidR="00EC180F" w:rsidRPr="00EC180F" w:rsidRDefault="0098453B" w:rsidP="00EC18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2.3.4.2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 w:rsidR="00EC180F" w:rsidRPr="00EC180F">
        <w:rPr>
          <w:rFonts w:hint="eastAsia"/>
        </w:rPr>
        <w:t xml:space="preserve"> </w:t>
      </w:r>
      <w:proofErr w:type="spellStart"/>
      <w:r w:rsidR="00EC180F" w:rsidRPr="00EC180F">
        <w:rPr>
          <w:rFonts w:hint="eastAsia"/>
        </w:rPr>
        <w:t>examine_inventory_book</w:t>
      </w:r>
      <w:r w:rsidR="00EC180F" w:rsidRPr="00EC180F">
        <w:t>_mes</w:t>
      </w:r>
      <w:proofErr w:type="spellEnd"/>
      <w:r w:rsidR="00EC180F" w:rsidRPr="00EC180F">
        <w:rPr>
          <w:rFonts w:hint="eastAsia"/>
        </w:rPr>
        <w:t>（</w:t>
      </w:r>
      <w:proofErr w:type="spellStart"/>
      <w:r w:rsidR="00EC180F" w:rsidRPr="00EC180F">
        <w:rPr>
          <w:rFonts w:hint="eastAsia"/>
        </w:rPr>
        <w:t>book_id</w:t>
      </w:r>
      <w:proofErr w:type="spellEnd"/>
      <w:r w:rsidR="00EC180F" w:rsidRPr="00EC180F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067238" w:rsidRPr="00067238" w14:paraId="13D2C2BF" w14:textId="77777777" w:rsidTr="00EE017E">
        <w:tc>
          <w:tcPr>
            <w:tcW w:w="1081" w:type="dxa"/>
            <w:shd w:val="clear" w:color="auto" w:fill="D9D9D9"/>
          </w:tcPr>
          <w:p w14:paraId="77C8AEEF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68EBF6D7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440" w:type="dxa"/>
            <w:shd w:val="clear" w:color="auto" w:fill="D9D9D9"/>
          </w:tcPr>
          <w:p w14:paraId="3F698539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2036" w:type="dxa"/>
            <w:shd w:val="clear" w:color="auto" w:fill="D9D9D9"/>
          </w:tcPr>
          <w:p w14:paraId="4E28C3DB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0CEE94D5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37D074EA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5321FE10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5A1C8979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70965CA5" w14:textId="77777777" w:rsidTr="00EE017E">
        <w:tc>
          <w:tcPr>
            <w:tcW w:w="1081" w:type="dxa"/>
          </w:tcPr>
          <w:p w14:paraId="1785E06C" w14:textId="14DD74FF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1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05FF4A35" w14:textId="77777777" w:rsidR="00067238" w:rsidRPr="00067238" w:rsidRDefault="00067238" w:rsidP="00067238">
            <w:r w:rsidRPr="00067238">
              <w:rPr>
                <w:rFonts w:hint="eastAsia"/>
              </w:rPr>
              <w:t>图书编号</w:t>
            </w:r>
          </w:p>
        </w:tc>
        <w:tc>
          <w:tcPr>
            <w:tcW w:w="1440" w:type="dxa"/>
          </w:tcPr>
          <w:p w14:paraId="2DCE84DC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2036" w:type="dxa"/>
          </w:tcPr>
          <w:p w14:paraId="66CBA8D6" w14:textId="7DD9B81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char(</w:t>
            </w:r>
            <w:proofErr w:type="gramEnd"/>
            <w:r w:rsidRPr="00067238">
              <w:rPr>
                <w:rFonts w:hint="eastAsia"/>
              </w:rPr>
              <w:t>1</w:t>
            </w:r>
            <w:r w:rsidR="00644EC1">
              <w:t>3</w:t>
            </w:r>
            <w:r w:rsidRPr="00067238">
              <w:rPr>
                <w:rFonts w:hint="eastAsia"/>
              </w:rPr>
              <w:t>)</w:t>
            </w:r>
          </w:p>
        </w:tc>
        <w:tc>
          <w:tcPr>
            <w:tcW w:w="1083" w:type="dxa"/>
          </w:tcPr>
          <w:p w14:paraId="2E190D6F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12252030" w14:textId="77777777" w:rsidR="00067238" w:rsidRPr="00067238" w:rsidRDefault="00067238" w:rsidP="00067238"/>
        </w:tc>
        <w:tc>
          <w:tcPr>
            <w:tcW w:w="1083" w:type="dxa"/>
          </w:tcPr>
          <w:p w14:paraId="35508224" w14:textId="77777777" w:rsidR="00067238" w:rsidRPr="00067238" w:rsidRDefault="00067238" w:rsidP="00067238"/>
        </w:tc>
        <w:tc>
          <w:tcPr>
            <w:tcW w:w="1079" w:type="dxa"/>
          </w:tcPr>
          <w:p w14:paraId="6C9D7B76" w14:textId="77777777" w:rsidR="00067238" w:rsidRPr="00067238" w:rsidRDefault="00067238" w:rsidP="00067238"/>
        </w:tc>
      </w:tr>
      <w:tr w:rsidR="00067238" w:rsidRPr="00067238" w14:paraId="2B703319" w14:textId="77777777" w:rsidTr="00EE017E">
        <w:tc>
          <w:tcPr>
            <w:tcW w:w="1081" w:type="dxa"/>
          </w:tcPr>
          <w:p w14:paraId="536D0CAB" w14:textId="3C4CF3EB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2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198BD729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440" w:type="dxa"/>
          </w:tcPr>
          <w:p w14:paraId="24CA0DF9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2036" w:type="dxa"/>
          </w:tcPr>
          <w:p w14:paraId="7686C745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60)</w:t>
            </w:r>
          </w:p>
        </w:tc>
        <w:tc>
          <w:tcPr>
            <w:tcW w:w="1083" w:type="dxa"/>
          </w:tcPr>
          <w:p w14:paraId="2B979CA7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72616C6F" w14:textId="77777777" w:rsidR="00067238" w:rsidRPr="00067238" w:rsidRDefault="00067238" w:rsidP="00067238"/>
        </w:tc>
        <w:tc>
          <w:tcPr>
            <w:tcW w:w="1083" w:type="dxa"/>
          </w:tcPr>
          <w:p w14:paraId="1E89E041" w14:textId="77777777" w:rsidR="00067238" w:rsidRPr="00067238" w:rsidRDefault="00067238" w:rsidP="00067238"/>
        </w:tc>
        <w:tc>
          <w:tcPr>
            <w:tcW w:w="1079" w:type="dxa"/>
          </w:tcPr>
          <w:p w14:paraId="2A6CCFE4" w14:textId="77777777" w:rsidR="00067238" w:rsidRPr="00067238" w:rsidRDefault="00067238" w:rsidP="00067238"/>
        </w:tc>
      </w:tr>
      <w:tr w:rsidR="00067238" w:rsidRPr="00067238" w14:paraId="30079AE0" w14:textId="77777777" w:rsidTr="00EE017E">
        <w:tc>
          <w:tcPr>
            <w:tcW w:w="1081" w:type="dxa"/>
          </w:tcPr>
          <w:p w14:paraId="0A6514AF" w14:textId="08CBF1E5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3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62D745CE" w14:textId="77777777" w:rsidR="00067238" w:rsidRPr="00067238" w:rsidRDefault="00067238" w:rsidP="00067238">
            <w:r w:rsidRPr="00067238">
              <w:rPr>
                <w:rFonts w:hint="eastAsia"/>
              </w:rPr>
              <w:t>库存</w:t>
            </w:r>
          </w:p>
        </w:tc>
        <w:tc>
          <w:tcPr>
            <w:tcW w:w="1440" w:type="dxa"/>
          </w:tcPr>
          <w:p w14:paraId="779DCD91" w14:textId="77777777" w:rsidR="00067238" w:rsidRPr="00067238" w:rsidRDefault="00067238" w:rsidP="00067238">
            <w:pPr>
              <w:jc w:val="left"/>
            </w:pPr>
            <w:r w:rsidRPr="00067238">
              <w:rPr>
                <w:rFonts w:hint="eastAsia"/>
              </w:rPr>
              <w:t>inventory</w:t>
            </w:r>
          </w:p>
        </w:tc>
        <w:tc>
          <w:tcPr>
            <w:tcW w:w="2036" w:type="dxa"/>
          </w:tcPr>
          <w:p w14:paraId="7BE43CCB" w14:textId="16A85832" w:rsidR="00067238" w:rsidRPr="00067238" w:rsidRDefault="008E5C4B" w:rsidP="00067238">
            <w:proofErr w:type="spellStart"/>
            <w:proofErr w:type="gramStart"/>
            <w:r>
              <w:t>d</w:t>
            </w:r>
            <w:r>
              <w:rPr>
                <w:rFonts w:hint="eastAsia"/>
              </w:rPr>
              <w:t>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</w:t>
            </w:r>
            <w:r>
              <w:t>)</w:t>
            </w:r>
          </w:p>
        </w:tc>
        <w:tc>
          <w:tcPr>
            <w:tcW w:w="1083" w:type="dxa"/>
          </w:tcPr>
          <w:p w14:paraId="7DFD212B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72EE5E56" w14:textId="77777777" w:rsidR="00067238" w:rsidRPr="00067238" w:rsidRDefault="00067238" w:rsidP="00067238"/>
        </w:tc>
        <w:tc>
          <w:tcPr>
            <w:tcW w:w="1083" w:type="dxa"/>
          </w:tcPr>
          <w:p w14:paraId="3DA602DA" w14:textId="77777777" w:rsidR="00067238" w:rsidRPr="00067238" w:rsidRDefault="00067238" w:rsidP="00067238"/>
        </w:tc>
        <w:tc>
          <w:tcPr>
            <w:tcW w:w="1079" w:type="dxa"/>
          </w:tcPr>
          <w:p w14:paraId="24C8378B" w14:textId="77777777" w:rsidR="00067238" w:rsidRPr="00067238" w:rsidRDefault="00067238" w:rsidP="00067238"/>
        </w:tc>
      </w:tr>
    </w:tbl>
    <w:p w14:paraId="63C2969C" w14:textId="31B22464" w:rsidR="001279AB" w:rsidRPr="001279AB" w:rsidRDefault="00EC180F" w:rsidP="00EC180F">
      <w:pPr>
        <w:jc w:val="center"/>
      </w:pPr>
      <w:r w:rsidRPr="00EC180F">
        <w:rPr>
          <w:rFonts w:hint="eastAsia"/>
        </w:rPr>
        <w:t>执行脚本（</w:t>
      </w:r>
      <w:r w:rsidRPr="00EC180F">
        <w:t>SQL Server</w:t>
      </w:r>
      <w:r w:rsidRPr="00EC180F">
        <w:rPr>
          <w:rFonts w:hint="eastAsia"/>
        </w:rPr>
        <w:t>，</w:t>
      </w:r>
      <w:r w:rsidRPr="00EC180F">
        <w:rPr>
          <w:rFonts w:hint="eastAsia"/>
        </w:rPr>
        <w:t>u_2_4_3_</w:t>
      </w:r>
      <w:r w:rsidRPr="00EC180F">
        <w:t>2</w:t>
      </w:r>
      <w:r w:rsidRPr="00EC180F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79AB" w14:paraId="1ADD44E0" w14:textId="77777777" w:rsidTr="001959BE">
        <w:tc>
          <w:tcPr>
            <w:tcW w:w="5000" w:type="pct"/>
            <w:shd w:val="clear" w:color="auto" w:fill="auto"/>
          </w:tcPr>
          <w:p w14:paraId="36555BBF" w14:textId="77777777" w:rsidR="00644EC1" w:rsidRDefault="00644EC1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创建表：查询库存信息</w:t>
            </w:r>
          </w:p>
          <w:p w14:paraId="34A03B9D" w14:textId="77777777" w:rsidR="00644EC1" w:rsidRDefault="00644EC1" w:rsidP="001959BE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2.examine</w:t>
            </w:r>
            <w:proofErr w:type="gramEnd"/>
            <w:r>
              <w:t>_inventory_book_mes</w:t>
            </w:r>
          </w:p>
          <w:p w14:paraId="7CACDC74" w14:textId="77777777" w:rsidR="00644EC1" w:rsidRDefault="00644EC1" w:rsidP="001959BE">
            <w:pPr>
              <w:pStyle w:val="a7"/>
              <w:ind w:firstLineChars="0" w:firstLine="0"/>
            </w:pPr>
            <w:r>
              <w:t xml:space="preserve">  (</w:t>
            </w:r>
          </w:p>
          <w:p w14:paraId="1D3655D5" w14:textId="77777777" w:rsidR="00644EC1" w:rsidRDefault="00644EC1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1617AE7E" w14:textId="77777777" w:rsidR="00644EC1" w:rsidRDefault="00644EC1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60) not null ,</w:t>
            </w:r>
          </w:p>
          <w:p w14:paraId="4FB1DA45" w14:textId="77777777" w:rsidR="00644EC1" w:rsidRDefault="00644EC1" w:rsidP="001959BE">
            <w:pPr>
              <w:pStyle w:val="a7"/>
              <w:ind w:firstLineChars="0" w:firstLine="0"/>
            </w:pPr>
            <w:r>
              <w:tab/>
              <w:t xml:space="preserve">inventory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6AB6CB6D" w14:textId="77777777" w:rsidR="00644EC1" w:rsidRDefault="00644EC1" w:rsidP="001959BE">
            <w:pPr>
              <w:pStyle w:val="a7"/>
              <w:ind w:firstLineChars="0" w:firstLine="0"/>
            </w:pPr>
            <w:r>
              <w:lastRenderedPageBreak/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7D694118" w14:textId="77777777" w:rsidR="00644EC1" w:rsidRDefault="00644EC1" w:rsidP="001959BE">
            <w:pPr>
              <w:pStyle w:val="a7"/>
              <w:ind w:firstLineChars="0" w:firstLine="0"/>
            </w:pPr>
            <w:r>
              <w:t xml:space="preserve">  )</w:t>
            </w:r>
          </w:p>
          <w:p w14:paraId="14346755" w14:textId="77777777" w:rsidR="00644EC1" w:rsidRDefault="00644EC1" w:rsidP="001959BE">
            <w:pPr>
              <w:pStyle w:val="a7"/>
              <w:ind w:firstLineChars="0" w:firstLine="0"/>
            </w:pPr>
            <w:r>
              <w:t>;</w:t>
            </w:r>
          </w:p>
          <w:p w14:paraId="51D072D6" w14:textId="77777777" w:rsidR="00644EC1" w:rsidRDefault="00644EC1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查询库存信息</w:t>
            </w:r>
            <w:r>
              <w:rPr>
                <w:rFonts w:hint="eastAsia"/>
              </w:rPr>
              <w:t>','SCHEMA','u_2</w:t>
            </w:r>
            <w:r>
              <w:t>_4_3_2','TABLE','examine_inventory_book_mes'</w:t>
            </w:r>
          </w:p>
          <w:p w14:paraId="56E1A781" w14:textId="77777777" w:rsidR="00644EC1" w:rsidRDefault="00644EC1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','SCHEMA','u_2_4_3_2','TABLE','examine_inventory_book_mes','COLUMN','book_id'</w:t>
            </w:r>
          </w:p>
          <w:p w14:paraId="29A6B7A4" w14:textId="77777777" w:rsidR="00644EC1" w:rsidRDefault="00644EC1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','SCHEMA','u_2_4_3_2','TABLE','</w:t>
            </w:r>
            <w:r>
              <w:t>examine_inventory_book_mes','COLUMN','book_name'</w:t>
            </w:r>
          </w:p>
          <w:p w14:paraId="55ED192D" w14:textId="77777777" w:rsidR="00644EC1" w:rsidRDefault="00644EC1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','SCHEMA','u_2_4_3_2','TABLE','examine_inventory_book_mes','COLUMN','inventory'</w:t>
            </w:r>
          </w:p>
          <w:p w14:paraId="6D0CB088" w14:textId="7BDFDB4D" w:rsidR="001279AB" w:rsidRPr="00974E3A" w:rsidRDefault="001279AB" w:rsidP="001959BE">
            <w:pPr>
              <w:pStyle w:val="a7"/>
              <w:ind w:firstLineChars="0" w:firstLine="0"/>
            </w:pPr>
          </w:p>
        </w:tc>
      </w:tr>
    </w:tbl>
    <w:p w14:paraId="0EF2CA21" w14:textId="2385F472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图书库存信息</w:t>
      </w:r>
    </w:p>
    <w:p w14:paraId="5F827C0A" w14:textId="31BFC1DD" w:rsidR="00EC180F" w:rsidRPr="00EC180F" w:rsidRDefault="0098453B" w:rsidP="00EC18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2.3.4.2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 w:rsidR="00EA0853" w:rsidRPr="00EA0853">
        <w:t xml:space="preserve"> </w:t>
      </w:r>
      <w:proofErr w:type="spellStart"/>
      <w:r w:rsidR="00EA0853" w:rsidRPr="00EA0853">
        <w:rPr>
          <w:rFonts w:hint="eastAsia"/>
        </w:rPr>
        <w:t>i</w:t>
      </w:r>
      <w:r w:rsidR="00EA0853" w:rsidRPr="00EA0853">
        <w:t>nventory_book_mes</w:t>
      </w:r>
      <w:proofErr w:type="spellEnd"/>
      <w:r w:rsidR="00EA0853" w:rsidRPr="00EA0853">
        <w:rPr>
          <w:rFonts w:hint="eastAsia"/>
        </w:rPr>
        <w:t>（</w:t>
      </w:r>
      <w:proofErr w:type="spellStart"/>
      <w:r w:rsidR="00EA0853" w:rsidRPr="00EA0853">
        <w:rPr>
          <w:rFonts w:hint="eastAsia"/>
        </w:rPr>
        <w:t>book_id</w:t>
      </w:r>
      <w:proofErr w:type="spellEnd"/>
      <w:r w:rsidR="00EA0853" w:rsidRPr="00EA0853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698"/>
        <w:gridCol w:w="1778"/>
        <w:gridCol w:w="1083"/>
        <w:gridCol w:w="1440"/>
        <w:gridCol w:w="1083"/>
        <w:gridCol w:w="1079"/>
      </w:tblGrid>
      <w:tr w:rsidR="00067238" w:rsidRPr="00067238" w14:paraId="43A0D194" w14:textId="77777777" w:rsidTr="00EE017E">
        <w:tc>
          <w:tcPr>
            <w:tcW w:w="1081" w:type="dxa"/>
            <w:shd w:val="clear" w:color="auto" w:fill="D9D9D9"/>
          </w:tcPr>
          <w:p w14:paraId="72E75E0E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31104150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698" w:type="dxa"/>
            <w:shd w:val="clear" w:color="auto" w:fill="D9D9D9"/>
          </w:tcPr>
          <w:p w14:paraId="57A66836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1778" w:type="dxa"/>
            <w:shd w:val="clear" w:color="auto" w:fill="D9D9D9"/>
          </w:tcPr>
          <w:p w14:paraId="25F8CAC4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5487914D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6FDE177A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3637A1BA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0F442089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4E700417" w14:textId="77777777" w:rsidTr="00EE017E">
        <w:tc>
          <w:tcPr>
            <w:tcW w:w="1081" w:type="dxa"/>
          </w:tcPr>
          <w:p w14:paraId="0B95023F" w14:textId="49D8D015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1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6E83D871" w14:textId="77777777" w:rsidR="00067238" w:rsidRPr="00067238" w:rsidRDefault="00067238" w:rsidP="00067238">
            <w:r w:rsidRPr="00067238">
              <w:rPr>
                <w:rFonts w:hint="eastAsia"/>
              </w:rPr>
              <w:t>图书编号</w:t>
            </w:r>
          </w:p>
        </w:tc>
        <w:tc>
          <w:tcPr>
            <w:tcW w:w="1698" w:type="dxa"/>
          </w:tcPr>
          <w:p w14:paraId="531351AC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1778" w:type="dxa"/>
          </w:tcPr>
          <w:p w14:paraId="27311F9C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char(</w:t>
            </w:r>
            <w:proofErr w:type="gramEnd"/>
            <w:r w:rsidRPr="00067238">
              <w:rPr>
                <w:rFonts w:hint="eastAsia"/>
              </w:rPr>
              <w:t>13)</w:t>
            </w:r>
          </w:p>
        </w:tc>
        <w:tc>
          <w:tcPr>
            <w:tcW w:w="1083" w:type="dxa"/>
          </w:tcPr>
          <w:p w14:paraId="22965B45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7D38375C" w14:textId="77777777" w:rsidR="00067238" w:rsidRPr="00067238" w:rsidRDefault="00067238" w:rsidP="00067238"/>
        </w:tc>
        <w:tc>
          <w:tcPr>
            <w:tcW w:w="1083" w:type="dxa"/>
          </w:tcPr>
          <w:p w14:paraId="70B0C7B2" w14:textId="77777777" w:rsidR="00067238" w:rsidRPr="00067238" w:rsidRDefault="00067238" w:rsidP="00067238"/>
        </w:tc>
        <w:tc>
          <w:tcPr>
            <w:tcW w:w="1079" w:type="dxa"/>
          </w:tcPr>
          <w:p w14:paraId="48E9DA7F" w14:textId="77777777" w:rsidR="00067238" w:rsidRPr="00067238" w:rsidRDefault="00067238" w:rsidP="00067238"/>
        </w:tc>
      </w:tr>
      <w:tr w:rsidR="00067238" w:rsidRPr="00067238" w14:paraId="55ED30F5" w14:textId="77777777" w:rsidTr="00EE017E">
        <w:tc>
          <w:tcPr>
            <w:tcW w:w="1081" w:type="dxa"/>
          </w:tcPr>
          <w:p w14:paraId="3A59CAE9" w14:textId="25D67241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2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21CA1D58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698" w:type="dxa"/>
          </w:tcPr>
          <w:p w14:paraId="61D4847F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1778" w:type="dxa"/>
          </w:tcPr>
          <w:p w14:paraId="30EBD993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60)</w:t>
            </w:r>
          </w:p>
        </w:tc>
        <w:tc>
          <w:tcPr>
            <w:tcW w:w="1083" w:type="dxa"/>
          </w:tcPr>
          <w:p w14:paraId="6306A348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10B2FAEB" w14:textId="77777777" w:rsidR="00067238" w:rsidRPr="00067238" w:rsidRDefault="00067238" w:rsidP="00067238"/>
        </w:tc>
        <w:tc>
          <w:tcPr>
            <w:tcW w:w="1083" w:type="dxa"/>
          </w:tcPr>
          <w:p w14:paraId="3D50C337" w14:textId="77777777" w:rsidR="00067238" w:rsidRPr="00067238" w:rsidRDefault="00067238" w:rsidP="00067238"/>
        </w:tc>
        <w:tc>
          <w:tcPr>
            <w:tcW w:w="1079" w:type="dxa"/>
          </w:tcPr>
          <w:p w14:paraId="5E5DF782" w14:textId="77777777" w:rsidR="00067238" w:rsidRPr="00067238" w:rsidRDefault="00067238" w:rsidP="00067238"/>
        </w:tc>
      </w:tr>
      <w:tr w:rsidR="00067238" w:rsidRPr="00067238" w14:paraId="68CFE9AE" w14:textId="77777777" w:rsidTr="00EE017E">
        <w:tc>
          <w:tcPr>
            <w:tcW w:w="1081" w:type="dxa"/>
          </w:tcPr>
          <w:p w14:paraId="077C1514" w14:textId="79EBAFC9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3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3E414D39" w14:textId="77777777" w:rsidR="00067238" w:rsidRPr="00067238" w:rsidRDefault="00067238" w:rsidP="00067238">
            <w:r w:rsidRPr="00067238">
              <w:rPr>
                <w:rFonts w:hint="eastAsia"/>
              </w:rPr>
              <w:t>库存</w:t>
            </w:r>
          </w:p>
        </w:tc>
        <w:tc>
          <w:tcPr>
            <w:tcW w:w="1698" w:type="dxa"/>
          </w:tcPr>
          <w:p w14:paraId="6A3C5CF2" w14:textId="77777777" w:rsidR="00067238" w:rsidRPr="00067238" w:rsidRDefault="00067238" w:rsidP="00067238">
            <w:pPr>
              <w:jc w:val="left"/>
            </w:pPr>
            <w:r w:rsidRPr="00067238">
              <w:rPr>
                <w:rFonts w:hint="eastAsia"/>
              </w:rPr>
              <w:t>inventory</w:t>
            </w:r>
          </w:p>
        </w:tc>
        <w:tc>
          <w:tcPr>
            <w:tcW w:w="1778" w:type="dxa"/>
          </w:tcPr>
          <w:p w14:paraId="28C69691" w14:textId="2C5C1355" w:rsidR="00067238" w:rsidRPr="00067238" w:rsidRDefault="008E5C4B" w:rsidP="00067238">
            <w:proofErr w:type="spellStart"/>
            <w:proofErr w:type="gramStart"/>
            <w:r>
              <w:t>d</w:t>
            </w:r>
            <w:r>
              <w:rPr>
                <w:rFonts w:hint="eastAsia"/>
              </w:rPr>
              <w:t>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</w:t>
            </w:r>
            <w:r>
              <w:t>)</w:t>
            </w:r>
          </w:p>
        </w:tc>
        <w:tc>
          <w:tcPr>
            <w:tcW w:w="1083" w:type="dxa"/>
          </w:tcPr>
          <w:p w14:paraId="658B0CAB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2271EDB7" w14:textId="77777777" w:rsidR="00067238" w:rsidRPr="00067238" w:rsidRDefault="00067238" w:rsidP="00067238"/>
        </w:tc>
        <w:tc>
          <w:tcPr>
            <w:tcW w:w="1083" w:type="dxa"/>
          </w:tcPr>
          <w:p w14:paraId="07B9470C" w14:textId="77777777" w:rsidR="00067238" w:rsidRPr="00067238" w:rsidRDefault="00067238" w:rsidP="00067238"/>
        </w:tc>
        <w:tc>
          <w:tcPr>
            <w:tcW w:w="1079" w:type="dxa"/>
          </w:tcPr>
          <w:p w14:paraId="69E7485C" w14:textId="77777777" w:rsidR="00067238" w:rsidRPr="00067238" w:rsidRDefault="00067238" w:rsidP="00067238"/>
        </w:tc>
      </w:tr>
      <w:tr w:rsidR="00067238" w:rsidRPr="00067238" w14:paraId="2244EF3F" w14:textId="77777777" w:rsidTr="00EE017E">
        <w:tc>
          <w:tcPr>
            <w:tcW w:w="1081" w:type="dxa"/>
          </w:tcPr>
          <w:p w14:paraId="0B44A682" w14:textId="5A8A1001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4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63B48B16" w14:textId="77777777" w:rsidR="00067238" w:rsidRPr="00067238" w:rsidRDefault="00067238" w:rsidP="00067238">
            <w:r w:rsidRPr="00067238">
              <w:rPr>
                <w:rFonts w:hint="eastAsia"/>
              </w:rPr>
              <w:t>已售数量</w:t>
            </w:r>
          </w:p>
        </w:tc>
        <w:tc>
          <w:tcPr>
            <w:tcW w:w="1698" w:type="dxa"/>
          </w:tcPr>
          <w:p w14:paraId="2048BE3C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selled_count</w:t>
            </w:r>
            <w:proofErr w:type="spellEnd"/>
          </w:p>
        </w:tc>
        <w:tc>
          <w:tcPr>
            <w:tcW w:w="1778" w:type="dxa"/>
          </w:tcPr>
          <w:p w14:paraId="21B6C536" w14:textId="6B3A522A" w:rsidR="00067238" w:rsidRPr="00067238" w:rsidRDefault="008E5C4B" w:rsidP="00067238">
            <w:proofErr w:type="spellStart"/>
            <w:proofErr w:type="gramStart"/>
            <w:r>
              <w:t>d</w:t>
            </w:r>
            <w:r>
              <w:rPr>
                <w:rFonts w:hint="eastAsia"/>
              </w:rPr>
              <w:t>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</w:t>
            </w:r>
            <w:r>
              <w:t>)</w:t>
            </w:r>
          </w:p>
        </w:tc>
        <w:tc>
          <w:tcPr>
            <w:tcW w:w="1083" w:type="dxa"/>
          </w:tcPr>
          <w:p w14:paraId="7BB8720B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6DFC107F" w14:textId="77777777" w:rsidR="00067238" w:rsidRPr="00067238" w:rsidRDefault="00067238" w:rsidP="00067238"/>
        </w:tc>
        <w:tc>
          <w:tcPr>
            <w:tcW w:w="1083" w:type="dxa"/>
          </w:tcPr>
          <w:p w14:paraId="7A11C5C1" w14:textId="77777777" w:rsidR="00067238" w:rsidRPr="00067238" w:rsidRDefault="00067238" w:rsidP="00067238"/>
        </w:tc>
        <w:tc>
          <w:tcPr>
            <w:tcW w:w="1079" w:type="dxa"/>
          </w:tcPr>
          <w:p w14:paraId="16DC736E" w14:textId="77777777" w:rsidR="00067238" w:rsidRPr="00067238" w:rsidRDefault="00067238" w:rsidP="00067238"/>
        </w:tc>
      </w:tr>
      <w:tr w:rsidR="00067238" w:rsidRPr="00067238" w14:paraId="44807BCD" w14:textId="77777777" w:rsidTr="00EE017E">
        <w:tc>
          <w:tcPr>
            <w:tcW w:w="1081" w:type="dxa"/>
          </w:tcPr>
          <w:p w14:paraId="499B04C6" w14:textId="746A9168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5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5B13054E" w14:textId="77777777" w:rsidR="00067238" w:rsidRPr="00067238" w:rsidRDefault="00067238" w:rsidP="00067238">
            <w:r w:rsidRPr="00067238">
              <w:rPr>
                <w:rFonts w:hint="eastAsia"/>
              </w:rPr>
              <w:t>总数量</w:t>
            </w:r>
          </w:p>
        </w:tc>
        <w:tc>
          <w:tcPr>
            <w:tcW w:w="1698" w:type="dxa"/>
          </w:tcPr>
          <w:p w14:paraId="03BF7853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book_count_sum</w:t>
            </w:r>
            <w:proofErr w:type="spellEnd"/>
          </w:p>
        </w:tc>
        <w:tc>
          <w:tcPr>
            <w:tcW w:w="1778" w:type="dxa"/>
          </w:tcPr>
          <w:p w14:paraId="6377CCB6" w14:textId="6E95EFF4" w:rsidR="00067238" w:rsidRPr="00067238" w:rsidRDefault="008E5C4B" w:rsidP="00067238">
            <w:proofErr w:type="spellStart"/>
            <w:proofErr w:type="gramStart"/>
            <w:r>
              <w:t>d</w:t>
            </w:r>
            <w:r>
              <w:rPr>
                <w:rFonts w:hint="eastAsia"/>
              </w:rPr>
              <w:t>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</w:t>
            </w:r>
            <w:r>
              <w:t>)</w:t>
            </w:r>
          </w:p>
        </w:tc>
        <w:tc>
          <w:tcPr>
            <w:tcW w:w="1083" w:type="dxa"/>
          </w:tcPr>
          <w:p w14:paraId="05F543AD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2D320A5B" w14:textId="77777777" w:rsidR="00067238" w:rsidRPr="00067238" w:rsidRDefault="00067238" w:rsidP="00067238"/>
        </w:tc>
        <w:tc>
          <w:tcPr>
            <w:tcW w:w="1083" w:type="dxa"/>
          </w:tcPr>
          <w:p w14:paraId="73C41BF9" w14:textId="77777777" w:rsidR="00067238" w:rsidRPr="00067238" w:rsidRDefault="00067238" w:rsidP="00067238"/>
        </w:tc>
        <w:tc>
          <w:tcPr>
            <w:tcW w:w="1079" w:type="dxa"/>
          </w:tcPr>
          <w:p w14:paraId="45721445" w14:textId="77777777" w:rsidR="00067238" w:rsidRPr="00067238" w:rsidRDefault="00067238" w:rsidP="00067238"/>
        </w:tc>
      </w:tr>
    </w:tbl>
    <w:p w14:paraId="1CD85FE7" w14:textId="6EF4E367" w:rsidR="001279AB" w:rsidRPr="001279AB" w:rsidRDefault="00EC180F" w:rsidP="00EC180F">
      <w:pPr>
        <w:jc w:val="center"/>
      </w:pPr>
      <w:r w:rsidRPr="00EC180F">
        <w:rPr>
          <w:rFonts w:hint="eastAsia"/>
        </w:rPr>
        <w:t>执行脚本（</w:t>
      </w:r>
      <w:r w:rsidRPr="00EC180F">
        <w:t>SQL Server</w:t>
      </w:r>
      <w:r w:rsidRPr="00EC180F">
        <w:rPr>
          <w:rFonts w:hint="eastAsia"/>
        </w:rPr>
        <w:t>，</w:t>
      </w:r>
      <w:r w:rsidRPr="00EC180F">
        <w:rPr>
          <w:rFonts w:hint="eastAsia"/>
        </w:rPr>
        <w:t>u_2_4_3_</w:t>
      </w:r>
      <w:r w:rsidRPr="00EC180F">
        <w:t>2</w:t>
      </w:r>
      <w:r w:rsidRPr="00EC180F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79AB" w14:paraId="58D6FE88" w14:textId="77777777" w:rsidTr="001959BE">
        <w:tc>
          <w:tcPr>
            <w:tcW w:w="5000" w:type="pct"/>
            <w:shd w:val="clear" w:color="auto" w:fill="auto"/>
          </w:tcPr>
          <w:p w14:paraId="4AA70605" w14:textId="77777777" w:rsidR="008E5C4B" w:rsidRDefault="008E5C4B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创建表：图书库存信息</w:t>
            </w:r>
          </w:p>
          <w:p w14:paraId="580584BB" w14:textId="77777777" w:rsidR="008E5C4B" w:rsidRDefault="008E5C4B" w:rsidP="001959BE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2.inventory</w:t>
            </w:r>
            <w:proofErr w:type="gramEnd"/>
            <w:r>
              <w:t>_book_mes</w:t>
            </w:r>
          </w:p>
          <w:p w14:paraId="376CE781" w14:textId="77777777" w:rsidR="008E5C4B" w:rsidRDefault="008E5C4B" w:rsidP="001959BE">
            <w:pPr>
              <w:pStyle w:val="a7"/>
              <w:ind w:firstLineChars="0" w:firstLine="0"/>
            </w:pPr>
            <w:r>
              <w:t xml:space="preserve">  (</w:t>
            </w:r>
          </w:p>
          <w:p w14:paraId="7FAD8C16" w14:textId="77777777" w:rsidR="008E5C4B" w:rsidRDefault="008E5C4B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2EC73943" w14:textId="77777777" w:rsidR="008E5C4B" w:rsidRDefault="008E5C4B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60) not null ,</w:t>
            </w:r>
          </w:p>
          <w:p w14:paraId="29F7A259" w14:textId="77777777" w:rsidR="008E5C4B" w:rsidRDefault="008E5C4B" w:rsidP="001959BE">
            <w:pPr>
              <w:pStyle w:val="a7"/>
              <w:ind w:firstLineChars="0" w:firstLine="0"/>
            </w:pPr>
            <w:r>
              <w:tab/>
              <w:t xml:space="preserve">inventory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78B10352" w14:textId="77777777" w:rsidR="008E5C4B" w:rsidRDefault="008E5C4B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selled_count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61627980" w14:textId="77777777" w:rsidR="008E5C4B" w:rsidRDefault="008E5C4B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book_count_sum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2C24AFA5" w14:textId="77777777" w:rsidR="008E5C4B" w:rsidRDefault="008E5C4B" w:rsidP="001959B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566DA8D3" w14:textId="77777777" w:rsidR="008E5C4B" w:rsidRDefault="008E5C4B" w:rsidP="001959BE">
            <w:pPr>
              <w:pStyle w:val="a7"/>
              <w:ind w:firstLineChars="0" w:firstLine="0"/>
            </w:pPr>
            <w:r>
              <w:t xml:space="preserve">  )</w:t>
            </w:r>
          </w:p>
          <w:p w14:paraId="3EC7C178" w14:textId="77777777" w:rsidR="008E5C4B" w:rsidRDefault="008E5C4B" w:rsidP="001959BE">
            <w:pPr>
              <w:pStyle w:val="a7"/>
              <w:ind w:firstLineChars="0" w:firstLine="0"/>
            </w:pPr>
            <w:r>
              <w:t>;</w:t>
            </w:r>
          </w:p>
          <w:p w14:paraId="2716D7DB" w14:textId="77777777" w:rsidR="008E5C4B" w:rsidRDefault="008E5C4B" w:rsidP="001959BE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</w:t>
            </w:r>
            <w:r>
              <w:rPr>
                <w:rFonts w:hint="eastAsia"/>
              </w:rPr>
              <w:t>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图书库存信息</w:t>
            </w:r>
            <w:r>
              <w:rPr>
                <w:rFonts w:hint="eastAsia"/>
              </w:rPr>
              <w:t>','SCHEMA','u_2_4_3_2','TABLE','inventory_book_mes'</w:t>
            </w:r>
          </w:p>
          <w:p w14:paraId="38A24A05" w14:textId="77777777" w:rsidR="008E5C4B" w:rsidRDefault="008E5C4B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','SCHEMA','u_2_4_3_2','TABLE','inventory_book_mes','COLUMN','book_id'</w:t>
            </w:r>
          </w:p>
          <w:p w14:paraId="3613E848" w14:textId="77777777" w:rsidR="008E5C4B" w:rsidRDefault="008E5C4B" w:rsidP="001959BE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</w:t>
            </w:r>
            <w:r>
              <w:rPr>
                <w:rFonts w:hint="eastAsia"/>
              </w:rPr>
              <w:t>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','SCHEMA','u_2_4_3_2','TABLE','inventory_book_mes','COLUMN','book_name'</w:t>
            </w:r>
          </w:p>
          <w:p w14:paraId="34F5A689" w14:textId="77777777" w:rsidR="008E5C4B" w:rsidRDefault="008E5C4B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','SCHEMA','u_2_4_3_2','TABLE','inventory_book_mes','COLUMN','inventory'</w:t>
            </w:r>
          </w:p>
          <w:p w14:paraId="2F8F9F19" w14:textId="77777777" w:rsidR="008E5C4B" w:rsidRDefault="008E5C4B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已售数量</w:t>
            </w:r>
            <w:r>
              <w:rPr>
                <w:rFonts w:hint="eastAsia"/>
              </w:rPr>
              <w:t>'</w:t>
            </w:r>
            <w:r>
              <w:t>,'SCHEMA','u_2_4_3_2','TABLE','inventory_book_mes','COLUMN','selled_count'</w:t>
            </w:r>
          </w:p>
          <w:p w14:paraId="6492C513" w14:textId="77777777" w:rsidR="008E5C4B" w:rsidRDefault="008E5C4B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总数量</w:t>
            </w:r>
            <w:r>
              <w:rPr>
                <w:rFonts w:hint="eastAsia"/>
              </w:rPr>
              <w:t>','SCHEMA','u_2_4_3_2','TABLE','inventory_book_mes','COLUMN','book_count_sum'</w:t>
            </w:r>
          </w:p>
          <w:p w14:paraId="156EDB12" w14:textId="33D74585" w:rsidR="001279AB" w:rsidRPr="00974E3A" w:rsidRDefault="001279AB" w:rsidP="001959BE">
            <w:pPr>
              <w:pStyle w:val="a7"/>
              <w:ind w:firstLineChars="0" w:firstLine="0"/>
            </w:pPr>
          </w:p>
        </w:tc>
      </w:tr>
    </w:tbl>
    <w:p w14:paraId="21BE83E1" w14:textId="1039250E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订单信息</w:t>
      </w:r>
    </w:p>
    <w:p w14:paraId="702B82F9" w14:textId="696DBA4F" w:rsidR="00EC180F" w:rsidRPr="00EC180F" w:rsidRDefault="000904E6" w:rsidP="00EC18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2.3.4.2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 w:rsidR="00EC180F" w:rsidRPr="00EC180F">
        <w:t xml:space="preserve"> </w:t>
      </w:r>
      <w:proofErr w:type="spellStart"/>
      <w:r w:rsidR="00EA0853" w:rsidRPr="00EA0853">
        <w:rPr>
          <w:rFonts w:hint="eastAsia"/>
        </w:rPr>
        <w:t>order</w:t>
      </w:r>
      <w:r w:rsidR="00EA0853" w:rsidRPr="00EA0853">
        <w:t>_info_mes</w:t>
      </w:r>
      <w:proofErr w:type="spellEnd"/>
      <w:r w:rsidR="00EA0853" w:rsidRPr="00EA0853">
        <w:rPr>
          <w:rFonts w:hint="eastAsia"/>
        </w:rPr>
        <w:t>（</w:t>
      </w:r>
      <w:proofErr w:type="spellStart"/>
      <w:r w:rsidR="00EA0853" w:rsidRPr="00EA0853">
        <w:rPr>
          <w:rFonts w:hint="eastAsia"/>
        </w:rPr>
        <w:t>order_id</w:t>
      </w:r>
      <w:proofErr w:type="spellEnd"/>
      <w:r w:rsidR="00EA0853" w:rsidRPr="00EA0853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752"/>
        <w:gridCol w:w="1724"/>
        <w:gridCol w:w="1083"/>
        <w:gridCol w:w="1440"/>
        <w:gridCol w:w="1083"/>
        <w:gridCol w:w="1079"/>
      </w:tblGrid>
      <w:tr w:rsidR="00067238" w:rsidRPr="00067238" w14:paraId="2C60C3A6" w14:textId="77777777" w:rsidTr="00EE017E">
        <w:tc>
          <w:tcPr>
            <w:tcW w:w="1081" w:type="dxa"/>
            <w:shd w:val="clear" w:color="auto" w:fill="D9D9D9"/>
          </w:tcPr>
          <w:p w14:paraId="24FD4C8D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246E78B8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752" w:type="dxa"/>
            <w:shd w:val="clear" w:color="auto" w:fill="D9D9D9"/>
          </w:tcPr>
          <w:p w14:paraId="3D19E6DD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1724" w:type="dxa"/>
            <w:shd w:val="clear" w:color="auto" w:fill="D9D9D9"/>
          </w:tcPr>
          <w:p w14:paraId="25BA72B8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7CCFCCCA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4AF05A51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01C5B5DD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18DE89FF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2E40CC50" w14:textId="77777777" w:rsidTr="00EE017E">
        <w:tc>
          <w:tcPr>
            <w:tcW w:w="1081" w:type="dxa"/>
          </w:tcPr>
          <w:p w14:paraId="173E70C7" w14:textId="77777777" w:rsidR="00067238" w:rsidRPr="00067238" w:rsidRDefault="00067238" w:rsidP="00067238">
            <w:pPr>
              <w:ind w:left="420"/>
            </w:pPr>
            <w:r w:rsidRPr="00067238">
              <w:t>1</w:t>
            </w:r>
          </w:p>
        </w:tc>
        <w:tc>
          <w:tcPr>
            <w:tcW w:w="1440" w:type="dxa"/>
          </w:tcPr>
          <w:p w14:paraId="517941FB" w14:textId="77777777" w:rsidR="00067238" w:rsidRPr="00067238" w:rsidRDefault="00067238" w:rsidP="00067238">
            <w:r w:rsidRPr="00067238">
              <w:rPr>
                <w:rFonts w:hint="eastAsia"/>
              </w:rPr>
              <w:t>订单编号</w:t>
            </w:r>
          </w:p>
        </w:tc>
        <w:tc>
          <w:tcPr>
            <w:tcW w:w="1752" w:type="dxa"/>
          </w:tcPr>
          <w:p w14:paraId="33E52329" w14:textId="77777777" w:rsidR="00067238" w:rsidRPr="00067238" w:rsidRDefault="00067238" w:rsidP="00067238">
            <w:proofErr w:type="spellStart"/>
            <w:r w:rsidRPr="00067238">
              <w:t>order_id</w:t>
            </w:r>
            <w:proofErr w:type="spellEnd"/>
          </w:p>
        </w:tc>
        <w:tc>
          <w:tcPr>
            <w:tcW w:w="1724" w:type="dxa"/>
          </w:tcPr>
          <w:p w14:paraId="7882A1B9" w14:textId="77777777" w:rsidR="00067238" w:rsidRPr="00067238" w:rsidRDefault="00067238" w:rsidP="00067238">
            <w:proofErr w:type="gramStart"/>
            <w:r w:rsidRPr="00067238">
              <w:t>char(</w:t>
            </w:r>
            <w:proofErr w:type="gramEnd"/>
            <w:r w:rsidRPr="00067238">
              <w:t>18)</w:t>
            </w:r>
          </w:p>
        </w:tc>
        <w:tc>
          <w:tcPr>
            <w:tcW w:w="1083" w:type="dxa"/>
          </w:tcPr>
          <w:p w14:paraId="46834180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347498C1" w14:textId="77777777" w:rsidR="00067238" w:rsidRPr="00067238" w:rsidRDefault="00067238" w:rsidP="00067238"/>
        </w:tc>
        <w:tc>
          <w:tcPr>
            <w:tcW w:w="1083" w:type="dxa"/>
          </w:tcPr>
          <w:p w14:paraId="7814E200" w14:textId="77777777" w:rsidR="00067238" w:rsidRPr="00067238" w:rsidRDefault="00067238" w:rsidP="00067238"/>
        </w:tc>
        <w:tc>
          <w:tcPr>
            <w:tcW w:w="1079" w:type="dxa"/>
          </w:tcPr>
          <w:p w14:paraId="542F1B8D" w14:textId="77777777" w:rsidR="00067238" w:rsidRPr="00067238" w:rsidRDefault="00067238" w:rsidP="00067238"/>
        </w:tc>
      </w:tr>
      <w:tr w:rsidR="00067238" w:rsidRPr="00067238" w14:paraId="4AF8FA90" w14:textId="77777777" w:rsidTr="00EE017E">
        <w:tc>
          <w:tcPr>
            <w:tcW w:w="1081" w:type="dxa"/>
          </w:tcPr>
          <w:p w14:paraId="06EAD59C" w14:textId="77777777" w:rsidR="00067238" w:rsidRPr="00067238" w:rsidRDefault="00067238" w:rsidP="00067238">
            <w:pPr>
              <w:ind w:left="420"/>
            </w:pPr>
            <w:r w:rsidRPr="00067238">
              <w:t>2</w:t>
            </w:r>
          </w:p>
        </w:tc>
        <w:tc>
          <w:tcPr>
            <w:tcW w:w="1440" w:type="dxa"/>
          </w:tcPr>
          <w:p w14:paraId="7A116C27" w14:textId="77777777" w:rsidR="00067238" w:rsidRPr="00067238" w:rsidRDefault="00067238" w:rsidP="00067238">
            <w:r w:rsidRPr="00067238">
              <w:rPr>
                <w:rFonts w:hint="eastAsia"/>
              </w:rPr>
              <w:t>买家编号</w:t>
            </w:r>
          </w:p>
        </w:tc>
        <w:tc>
          <w:tcPr>
            <w:tcW w:w="1752" w:type="dxa"/>
          </w:tcPr>
          <w:p w14:paraId="096F1400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buyer_id</w:t>
            </w:r>
            <w:proofErr w:type="spellEnd"/>
          </w:p>
        </w:tc>
        <w:tc>
          <w:tcPr>
            <w:tcW w:w="1724" w:type="dxa"/>
          </w:tcPr>
          <w:p w14:paraId="055EF2FC" w14:textId="3E570FC0" w:rsidR="00067238" w:rsidRPr="00067238" w:rsidRDefault="00067238" w:rsidP="00067238">
            <w:proofErr w:type="gramStart"/>
            <w:r w:rsidRPr="00067238">
              <w:t>char(</w:t>
            </w:r>
            <w:proofErr w:type="gramEnd"/>
            <w:r w:rsidRPr="00067238">
              <w:t>1</w:t>
            </w:r>
            <w:r w:rsidR="003D5F56">
              <w:t>8</w:t>
            </w:r>
            <w:r w:rsidRPr="00067238">
              <w:t>)</w:t>
            </w:r>
          </w:p>
        </w:tc>
        <w:tc>
          <w:tcPr>
            <w:tcW w:w="1083" w:type="dxa"/>
          </w:tcPr>
          <w:p w14:paraId="269C5CC1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579F1C39" w14:textId="77777777" w:rsidR="00067238" w:rsidRPr="00067238" w:rsidRDefault="00067238" w:rsidP="00067238"/>
        </w:tc>
        <w:tc>
          <w:tcPr>
            <w:tcW w:w="1083" w:type="dxa"/>
          </w:tcPr>
          <w:p w14:paraId="0E0A94D2" w14:textId="77777777" w:rsidR="00067238" w:rsidRPr="00067238" w:rsidRDefault="00067238" w:rsidP="00067238"/>
        </w:tc>
        <w:tc>
          <w:tcPr>
            <w:tcW w:w="1079" w:type="dxa"/>
          </w:tcPr>
          <w:p w14:paraId="46FBF529" w14:textId="77777777" w:rsidR="00067238" w:rsidRPr="00067238" w:rsidRDefault="00067238" w:rsidP="00067238"/>
        </w:tc>
      </w:tr>
      <w:tr w:rsidR="00067238" w:rsidRPr="00067238" w14:paraId="1D60B6AC" w14:textId="77777777" w:rsidTr="00EE017E">
        <w:tc>
          <w:tcPr>
            <w:tcW w:w="1081" w:type="dxa"/>
          </w:tcPr>
          <w:p w14:paraId="4CB149E4" w14:textId="77777777" w:rsidR="00067238" w:rsidRPr="00067238" w:rsidRDefault="00067238" w:rsidP="00067238">
            <w:pPr>
              <w:ind w:left="420"/>
            </w:pPr>
            <w:r w:rsidRPr="00067238">
              <w:t>3</w:t>
            </w:r>
          </w:p>
        </w:tc>
        <w:tc>
          <w:tcPr>
            <w:tcW w:w="1440" w:type="dxa"/>
          </w:tcPr>
          <w:p w14:paraId="486C9907" w14:textId="77777777" w:rsidR="00067238" w:rsidRPr="00067238" w:rsidRDefault="00067238" w:rsidP="00067238">
            <w:r w:rsidRPr="00067238">
              <w:rPr>
                <w:rFonts w:hint="eastAsia"/>
              </w:rPr>
              <w:t>卖家编号</w:t>
            </w:r>
          </w:p>
        </w:tc>
        <w:tc>
          <w:tcPr>
            <w:tcW w:w="1752" w:type="dxa"/>
          </w:tcPr>
          <w:p w14:paraId="09377C49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seller_id</w:t>
            </w:r>
            <w:proofErr w:type="spellEnd"/>
          </w:p>
        </w:tc>
        <w:tc>
          <w:tcPr>
            <w:tcW w:w="1724" w:type="dxa"/>
          </w:tcPr>
          <w:p w14:paraId="30A7AEB9" w14:textId="0DC61980" w:rsidR="00067238" w:rsidRPr="00067238" w:rsidRDefault="00067238" w:rsidP="00067238">
            <w:proofErr w:type="gramStart"/>
            <w:r w:rsidRPr="00067238">
              <w:t>char(</w:t>
            </w:r>
            <w:proofErr w:type="gramEnd"/>
            <w:r w:rsidRPr="00067238">
              <w:t>1</w:t>
            </w:r>
            <w:r w:rsidR="003D5F56">
              <w:t>8</w:t>
            </w:r>
            <w:r w:rsidRPr="00067238">
              <w:t>)</w:t>
            </w:r>
          </w:p>
        </w:tc>
        <w:tc>
          <w:tcPr>
            <w:tcW w:w="1083" w:type="dxa"/>
          </w:tcPr>
          <w:p w14:paraId="2BE6BD82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4E00F6F2" w14:textId="77777777" w:rsidR="00067238" w:rsidRPr="00067238" w:rsidRDefault="00067238" w:rsidP="00067238"/>
        </w:tc>
        <w:tc>
          <w:tcPr>
            <w:tcW w:w="1083" w:type="dxa"/>
          </w:tcPr>
          <w:p w14:paraId="160E9023" w14:textId="77777777" w:rsidR="00067238" w:rsidRPr="00067238" w:rsidRDefault="00067238" w:rsidP="00067238"/>
        </w:tc>
        <w:tc>
          <w:tcPr>
            <w:tcW w:w="1079" w:type="dxa"/>
          </w:tcPr>
          <w:p w14:paraId="47BC499C" w14:textId="77777777" w:rsidR="00067238" w:rsidRPr="00067238" w:rsidRDefault="00067238" w:rsidP="00067238"/>
        </w:tc>
      </w:tr>
      <w:tr w:rsidR="00067238" w:rsidRPr="00067238" w14:paraId="135C0CEE" w14:textId="77777777" w:rsidTr="00EE017E">
        <w:tc>
          <w:tcPr>
            <w:tcW w:w="1081" w:type="dxa"/>
          </w:tcPr>
          <w:p w14:paraId="224CA586" w14:textId="77777777" w:rsidR="00067238" w:rsidRPr="00067238" w:rsidRDefault="00067238" w:rsidP="00067238">
            <w:pPr>
              <w:ind w:left="420"/>
            </w:pPr>
            <w:r w:rsidRPr="00067238">
              <w:t>4</w:t>
            </w:r>
          </w:p>
        </w:tc>
        <w:tc>
          <w:tcPr>
            <w:tcW w:w="1440" w:type="dxa"/>
          </w:tcPr>
          <w:p w14:paraId="7176D2A1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752" w:type="dxa"/>
          </w:tcPr>
          <w:p w14:paraId="767B593B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book_name</w:t>
            </w:r>
            <w:proofErr w:type="spellEnd"/>
          </w:p>
        </w:tc>
        <w:tc>
          <w:tcPr>
            <w:tcW w:w="1724" w:type="dxa"/>
          </w:tcPr>
          <w:p w14:paraId="751B1841" w14:textId="77777777" w:rsidR="00067238" w:rsidRPr="00067238" w:rsidRDefault="00067238" w:rsidP="00067238">
            <w:proofErr w:type="gramStart"/>
            <w:r w:rsidRPr="00067238">
              <w:t>varchar(</w:t>
            </w:r>
            <w:proofErr w:type="gramEnd"/>
            <w:r w:rsidRPr="00067238">
              <w:t>60)</w:t>
            </w:r>
          </w:p>
        </w:tc>
        <w:tc>
          <w:tcPr>
            <w:tcW w:w="1083" w:type="dxa"/>
          </w:tcPr>
          <w:p w14:paraId="2B7E5E24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29EE4D8B" w14:textId="77777777" w:rsidR="00067238" w:rsidRPr="00067238" w:rsidRDefault="00067238" w:rsidP="00067238"/>
        </w:tc>
        <w:tc>
          <w:tcPr>
            <w:tcW w:w="1083" w:type="dxa"/>
          </w:tcPr>
          <w:p w14:paraId="36218565" w14:textId="77777777" w:rsidR="00067238" w:rsidRPr="00067238" w:rsidRDefault="00067238" w:rsidP="00067238"/>
        </w:tc>
        <w:tc>
          <w:tcPr>
            <w:tcW w:w="1079" w:type="dxa"/>
          </w:tcPr>
          <w:p w14:paraId="3F073A80" w14:textId="77777777" w:rsidR="00067238" w:rsidRPr="00067238" w:rsidRDefault="00067238" w:rsidP="00067238"/>
        </w:tc>
      </w:tr>
      <w:tr w:rsidR="00067238" w:rsidRPr="00067238" w14:paraId="04543057" w14:textId="77777777" w:rsidTr="00EE017E">
        <w:tc>
          <w:tcPr>
            <w:tcW w:w="1081" w:type="dxa"/>
          </w:tcPr>
          <w:p w14:paraId="4D68C46D" w14:textId="77777777" w:rsidR="00067238" w:rsidRPr="00067238" w:rsidRDefault="00067238" w:rsidP="00067238">
            <w:pPr>
              <w:ind w:left="420"/>
            </w:pPr>
            <w:r w:rsidRPr="00067238">
              <w:t>5</w:t>
            </w:r>
          </w:p>
        </w:tc>
        <w:tc>
          <w:tcPr>
            <w:tcW w:w="1440" w:type="dxa"/>
          </w:tcPr>
          <w:p w14:paraId="47446BC1" w14:textId="77777777" w:rsidR="00067238" w:rsidRPr="00067238" w:rsidRDefault="00067238" w:rsidP="00067238">
            <w:r w:rsidRPr="00067238">
              <w:rPr>
                <w:rFonts w:hint="eastAsia"/>
              </w:rPr>
              <w:t>图书数量</w:t>
            </w:r>
          </w:p>
        </w:tc>
        <w:tc>
          <w:tcPr>
            <w:tcW w:w="1752" w:type="dxa"/>
          </w:tcPr>
          <w:p w14:paraId="26E6A302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book_count</w:t>
            </w:r>
            <w:proofErr w:type="spellEnd"/>
          </w:p>
        </w:tc>
        <w:tc>
          <w:tcPr>
            <w:tcW w:w="1724" w:type="dxa"/>
          </w:tcPr>
          <w:p w14:paraId="790839AC" w14:textId="27093B89" w:rsidR="00067238" w:rsidRPr="00067238" w:rsidRDefault="0083213A" w:rsidP="00067238"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083" w:type="dxa"/>
          </w:tcPr>
          <w:p w14:paraId="4B99734B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58E8EF2B" w14:textId="77777777" w:rsidR="00067238" w:rsidRPr="00067238" w:rsidRDefault="00067238" w:rsidP="00067238"/>
        </w:tc>
        <w:tc>
          <w:tcPr>
            <w:tcW w:w="1083" w:type="dxa"/>
          </w:tcPr>
          <w:p w14:paraId="7B2C262D" w14:textId="77777777" w:rsidR="00067238" w:rsidRPr="00067238" w:rsidRDefault="00067238" w:rsidP="00067238"/>
        </w:tc>
        <w:tc>
          <w:tcPr>
            <w:tcW w:w="1079" w:type="dxa"/>
          </w:tcPr>
          <w:p w14:paraId="67C17937" w14:textId="77777777" w:rsidR="00067238" w:rsidRPr="00067238" w:rsidRDefault="00067238" w:rsidP="00067238"/>
        </w:tc>
      </w:tr>
      <w:tr w:rsidR="00067238" w:rsidRPr="00067238" w14:paraId="0443E090" w14:textId="77777777" w:rsidTr="00EE017E">
        <w:tc>
          <w:tcPr>
            <w:tcW w:w="1081" w:type="dxa"/>
          </w:tcPr>
          <w:p w14:paraId="2CCF28A9" w14:textId="77777777" w:rsidR="00067238" w:rsidRPr="00067238" w:rsidRDefault="00067238" w:rsidP="00067238">
            <w:pPr>
              <w:ind w:left="420"/>
            </w:pPr>
            <w:r w:rsidRPr="00067238">
              <w:t>6</w:t>
            </w:r>
          </w:p>
        </w:tc>
        <w:tc>
          <w:tcPr>
            <w:tcW w:w="1440" w:type="dxa"/>
          </w:tcPr>
          <w:p w14:paraId="2257B7EF" w14:textId="77777777" w:rsidR="00067238" w:rsidRPr="00067238" w:rsidRDefault="00067238" w:rsidP="00067238">
            <w:r w:rsidRPr="00067238">
              <w:rPr>
                <w:rFonts w:hint="eastAsia"/>
              </w:rPr>
              <w:t>图书单价</w:t>
            </w:r>
          </w:p>
        </w:tc>
        <w:tc>
          <w:tcPr>
            <w:tcW w:w="1752" w:type="dxa"/>
          </w:tcPr>
          <w:p w14:paraId="1A380BD1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book_price</w:t>
            </w:r>
            <w:proofErr w:type="spellEnd"/>
          </w:p>
        </w:tc>
        <w:tc>
          <w:tcPr>
            <w:tcW w:w="1724" w:type="dxa"/>
          </w:tcPr>
          <w:p w14:paraId="732A090B" w14:textId="77777777" w:rsidR="00067238" w:rsidRPr="00067238" w:rsidRDefault="00067238" w:rsidP="00067238">
            <w:proofErr w:type="spellStart"/>
            <w:proofErr w:type="gramStart"/>
            <w:r w:rsidRPr="00067238">
              <w:t>dec</w:t>
            </w:r>
            <w:proofErr w:type="spellEnd"/>
            <w:r w:rsidRPr="00067238">
              <w:t>(</w:t>
            </w:r>
            <w:proofErr w:type="gramEnd"/>
            <w:r w:rsidRPr="00067238">
              <w:t>5,2)</w:t>
            </w:r>
          </w:p>
        </w:tc>
        <w:tc>
          <w:tcPr>
            <w:tcW w:w="1083" w:type="dxa"/>
          </w:tcPr>
          <w:p w14:paraId="2EA9ED13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47F8B1F7" w14:textId="77777777" w:rsidR="00067238" w:rsidRPr="00067238" w:rsidRDefault="00067238" w:rsidP="00067238"/>
        </w:tc>
        <w:tc>
          <w:tcPr>
            <w:tcW w:w="1083" w:type="dxa"/>
          </w:tcPr>
          <w:p w14:paraId="2AD0362F" w14:textId="77777777" w:rsidR="00067238" w:rsidRPr="00067238" w:rsidRDefault="00067238" w:rsidP="00067238"/>
        </w:tc>
        <w:tc>
          <w:tcPr>
            <w:tcW w:w="1079" w:type="dxa"/>
          </w:tcPr>
          <w:p w14:paraId="10BB80AB" w14:textId="77777777" w:rsidR="00067238" w:rsidRPr="00067238" w:rsidRDefault="00067238" w:rsidP="00067238"/>
        </w:tc>
      </w:tr>
      <w:tr w:rsidR="00067238" w:rsidRPr="00067238" w14:paraId="2307FCD5" w14:textId="77777777" w:rsidTr="00EE017E">
        <w:tc>
          <w:tcPr>
            <w:tcW w:w="1081" w:type="dxa"/>
          </w:tcPr>
          <w:p w14:paraId="3B0AAFE2" w14:textId="77777777" w:rsidR="00067238" w:rsidRPr="00067238" w:rsidRDefault="00067238" w:rsidP="00067238">
            <w:pPr>
              <w:ind w:left="420"/>
            </w:pPr>
            <w:r w:rsidRPr="00067238">
              <w:t>7</w:t>
            </w:r>
          </w:p>
        </w:tc>
        <w:tc>
          <w:tcPr>
            <w:tcW w:w="1440" w:type="dxa"/>
          </w:tcPr>
          <w:p w14:paraId="240A3417" w14:textId="77777777" w:rsidR="00067238" w:rsidRPr="00067238" w:rsidRDefault="00067238" w:rsidP="00067238">
            <w:r w:rsidRPr="00067238">
              <w:rPr>
                <w:rFonts w:hint="eastAsia"/>
              </w:rPr>
              <w:t>下单时间</w:t>
            </w:r>
          </w:p>
        </w:tc>
        <w:tc>
          <w:tcPr>
            <w:tcW w:w="1752" w:type="dxa"/>
          </w:tcPr>
          <w:p w14:paraId="367D18AB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ordered_time</w:t>
            </w:r>
            <w:proofErr w:type="spellEnd"/>
          </w:p>
        </w:tc>
        <w:tc>
          <w:tcPr>
            <w:tcW w:w="1724" w:type="dxa"/>
          </w:tcPr>
          <w:p w14:paraId="78282871" w14:textId="77777777" w:rsidR="00067238" w:rsidRPr="00067238" w:rsidRDefault="00067238" w:rsidP="00067238">
            <w:r w:rsidRPr="00067238">
              <w:t>datetime</w:t>
            </w:r>
          </w:p>
        </w:tc>
        <w:tc>
          <w:tcPr>
            <w:tcW w:w="1083" w:type="dxa"/>
          </w:tcPr>
          <w:p w14:paraId="37A46C77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39E1DCFC" w14:textId="77777777" w:rsidR="00067238" w:rsidRPr="00067238" w:rsidRDefault="00067238" w:rsidP="00067238">
            <w:proofErr w:type="spellStart"/>
            <w:proofErr w:type="gramStart"/>
            <w:r w:rsidRPr="00067238">
              <w:t>getdate</w:t>
            </w:r>
            <w:proofErr w:type="spellEnd"/>
            <w:r w:rsidRPr="00067238">
              <w:t>(</w:t>
            </w:r>
            <w:proofErr w:type="gramEnd"/>
            <w:r w:rsidRPr="00067238">
              <w:t>)</w:t>
            </w:r>
          </w:p>
        </w:tc>
        <w:tc>
          <w:tcPr>
            <w:tcW w:w="1083" w:type="dxa"/>
          </w:tcPr>
          <w:p w14:paraId="28E77B87" w14:textId="77777777" w:rsidR="00067238" w:rsidRPr="00067238" w:rsidRDefault="00067238" w:rsidP="00067238"/>
        </w:tc>
        <w:tc>
          <w:tcPr>
            <w:tcW w:w="1079" w:type="dxa"/>
          </w:tcPr>
          <w:p w14:paraId="537AA490" w14:textId="77777777" w:rsidR="00067238" w:rsidRPr="00067238" w:rsidRDefault="00067238" w:rsidP="00067238"/>
        </w:tc>
      </w:tr>
      <w:tr w:rsidR="00067238" w:rsidRPr="00067238" w14:paraId="58D2A7BF" w14:textId="77777777" w:rsidTr="00EE017E">
        <w:tc>
          <w:tcPr>
            <w:tcW w:w="1081" w:type="dxa"/>
          </w:tcPr>
          <w:p w14:paraId="047B4D07" w14:textId="77777777" w:rsidR="00067238" w:rsidRPr="00067238" w:rsidRDefault="00067238" w:rsidP="00067238">
            <w:pPr>
              <w:ind w:left="420"/>
            </w:pPr>
            <w:r w:rsidRPr="00067238">
              <w:t>8</w:t>
            </w:r>
          </w:p>
        </w:tc>
        <w:tc>
          <w:tcPr>
            <w:tcW w:w="1440" w:type="dxa"/>
          </w:tcPr>
          <w:p w14:paraId="0946AA43" w14:textId="77777777" w:rsidR="00067238" w:rsidRPr="00067238" w:rsidRDefault="00067238" w:rsidP="00067238">
            <w:r w:rsidRPr="00067238">
              <w:rPr>
                <w:rFonts w:hint="eastAsia"/>
              </w:rPr>
              <w:t>订单价格</w:t>
            </w:r>
          </w:p>
        </w:tc>
        <w:tc>
          <w:tcPr>
            <w:tcW w:w="1752" w:type="dxa"/>
          </w:tcPr>
          <w:p w14:paraId="76FE7FF6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order_sum</w:t>
            </w:r>
            <w:proofErr w:type="spellEnd"/>
          </w:p>
        </w:tc>
        <w:tc>
          <w:tcPr>
            <w:tcW w:w="1724" w:type="dxa"/>
          </w:tcPr>
          <w:p w14:paraId="1C800657" w14:textId="77777777" w:rsidR="00067238" w:rsidRPr="00067238" w:rsidRDefault="00067238" w:rsidP="00067238">
            <w:proofErr w:type="spellStart"/>
            <w:proofErr w:type="gramStart"/>
            <w:r w:rsidRPr="00067238">
              <w:t>dec</w:t>
            </w:r>
            <w:proofErr w:type="spellEnd"/>
            <w:r w:rsidRPr="00067238">
              <w:t>(</w:t>
            </w:r>
            <w:proofErr w:type="gramEnd"/>
            <w:r w:rsidRPr="00067238">
              <w:t>7,2)</w:t>
            </w:r>
          </w:p>
        </w:tc>
        <w:tc>
          <w:tcPr>
            <w:tcW w:w="1083" w:type="dxa"/>
          </w:tcPr>
          <w:p w14:paraId="768008C0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28DCA317" w14:textId="77777777" w:rsidR="00067238" w:rsidRPr="00067238" w:rsidRDefault="00067238" w:rsidP="00067238"/>
        </w:tc>
        <w:tc>
          <w:tcPr>
            <w:tcW w:w="1083" w:type="dxa"/>
          </w:tcPr>
          <w:p w14:paraId="33696E37" w14:textId="77777777" w:rsidR="00067238" w:rsidRPr="00067238" w:rsidRDefault="00067238" w:rsidP="00067238"/>
        </w:tc>
        <w:tc>
          <w:tcPr>
            <w:tcW w:w="1079" w:type="dxa"/>
          </w:tcPr>
          <w:p w14:paraId="6EB60B0B" w14:textId="77777777" w:rsidR="00067238" w:rsidRPr="00067238" w:rsidRDefault="00067238" w:rsidP="00067238"/>
        </w:tc>
      </w:tr>
      <w:tr w:rsidR="00067238" w:rsidRPr="00067238" w14:paraId="1D749773" w14:textId="77777777" w:rsidTr="00EE017E">
        <w:tc>
          <w:tcPr>
            <w:tcW w:w="1081" w:type="dxa"/>
          </w:tcPr>
          <w:p w14:paraId="247A22E1" w14:textId="77777777" w:rsidR="00067238" w:rsidRPr="00067238" w:rsidRDefault="00067238" w:rsidP="00067238">
            <w:pPr>
              <w:ind w:left="420"/>
            </w:pPr>
            <w:r w:rsidRPr="00067238">
              <w:t>9</w:t>
            </w:r>
          </w:p>
        </w:tc>
        <w:tc>
          <w:tcPr>
            <w:tcW w:w="1440" w:type="dxa"/>
          </w:tcPr>
          <w:p w14:paraId="7C98D911" w14:textId="77777777" w:rsidR="00067238" w:rsidRPr="00067238" w:rsidRDefault="00067238" w:rsidP="00067238">
            <w:r w:rsidRPr="00067238">
              <w:rPr>
                <w:rFonts w:hint="eastAsia"/>
              </w:rPr>
              <w:t>买家地址</w:t>
            </w:r>
          </w:p>
        </w:tc>
        <w:tc>
          <w:tcPr>
            <w:tcW w:w="1752" w:type="dxa"/>
          </w:tcPr>
          <w:p w14:paraId="0ECC5E62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buyer_address</w:t>
            </w:r>
            <w:proofErr w:type="spellEnd"/>
          </w:p>
        </w:tc>
        <w:tc>
          <w:tcPr>
            <w:tcW w:w="1724" w:type="dxa"/>
          </w:tcPr>
          <w:p w14:paraId="514D9D28" w14:textId="3671C4B6" w:rsidR="00067238" w:rsidRPr="00067238" w:rsidRDefault="00067238" w:rsidP="00067238">
            <w:proofErr w:type="gramStart"/>
            <w:r w:rsidRPr="00067238">
              <w:t>varchar(</w:t>
            </w:r>
            <w:proofErr w:type="gramEnd"/>
            <w:r w:rsidR="00D608A0">
              <w:t>4</w:t>
            </w:r>
            <w:r w:rsidRPr="00067238">
              <w:t>00)</w:t>
            </w:r>
          </w:p>
        </w:tc>
        <w:tc>
          <w:tcPr>
            <w:tcW w:w="1083" w:type="dxa"/>
          </w:tcPr>
          <w:p w14:paraId="2992F348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440" w:type="dxa"/>
          </w:tcPr>
          <w:p w14:paraId="058BCC47" w14:textId="77777777" w:rsidR="00067238" w:rsidRPr="00067238" w:rsidRDefault="00067238" w:rsidP="00067238"/>
        </w:tc>
        <w:tc>
          <w:tcPr>
            <w:tcW w:w="1083" w:type="dxa"/>
          </w:tcPr>
          <w:p w14:paraId="5F287F55" w14:textId="77777777" w:rsidR="00067238" w:rsidRPr="00067238" w:rsidRDefault="00067238" w:rsidP="00067238"/>
        </w:tc>
        <w:tc>
          <w:tcPr>
            <w:tcW w:w="1079" w:type="dxa"/>
          </w:tcPr>
          <w:p w14:paraId="2FA9BAEB" w14:textId="77777777" w:rsidR="00067238" w:rsidRPr="00067238" w:rsidRDefault="00067238" w:rsidP="00067238"/>
        </w:tc>
      </w:tr>
    </w:tbl>
    <w:p w14:paraId="65937F77" w14:textId="7925FE5E" w:rsidR="001279AB" w:rsidRPr="001279AB" w:rsidRDefault="00EC180F" w:rsidP="00EC180F">
      <w:pPr>
        <w:jc w:val="center"/>
      </w:pPr>
      <w:r w:rsidRPr="00EC180F">
        <w:rPr>
          <w:rFonts w:hint="eastAsia"/>
        </w:rPr>
        <w:t>执行脚本（</w:t>
      </w:r>
      <w:r w:rsidRPr="00EC180F">
        <w:t>SQL Server</w:t>
      </w:r>
      <w:r w:rsidRPr="00EC180F">
        <w:rPr>
          <w:rFonts w:hint="eastAsia"/>
        </w:rPr>
        <w:t>，</w:t>
      </w:r>
      <w:r w:rsidRPr="00EC180F">
        <w:rPr>
          <w:rFonts w:hint="eastAsia"/>
        </w:rPr>
        <w:t>u_2_4_3_</w:t>
      </w:r>
      <w:r w:rsidRPr="00EC180F">
        <w:t>2</w:t>
      </w:r>
      <w:r w:rsidRPr="00EC180F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79AB" w14:paraId="70B1CAD3" w14:textId="77777777" w:rsidTr="001959BE">
        <w:tc>
          <w:tcPr>
            <w:tcW w:w="5000" w:type="pct"/>
            <w:shd w:val="clear" w:color="auto" w:fill="auto"/>
          </w:tcPr>
          <w:p w14:paraId="69766321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创建表：订单信息</w:t>
            </w:r>
          </w:p>
          <w:p w14:paraId="27EF83C2" w14:textId="77777777" w:rsidR="003D5F56" w:rsidRDefault="003D5F56" w:rsidP="001959BE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2.order</w:t>
            </w:r>
            <w:proofErr w:type="gramEnd"/>
            <w:r>
              <w:t>_info_mes</w:t>
            </w:r>
          </w:p>
          <w:p w14:paraId="19D0BDC3" w14:textId="77777777" w:rsidR="003D5F56" w:rsidRDefault="003D5F56" w:rsidP="001959BE">
            <w:pPr>
              <w:pStyle w:val="a7"/>
              <w:ind w:firstLineChars="0" w:firstLine="0"/>
            </w:pPr>
            <w:r>
              <w:t xml:space="preserve">  (</w:t>
            </w:r>
          </w:p>
          <w:p w14:paraId="1727C653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7334A6EB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4D794F65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70E3DEF6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60) not null ,</w:t>
            </w:r>
          </w:p>
          <w:p w14:paraId="63532468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book_count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6A2C95A2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book_price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1DB91F35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ordered_time</w:t>
            </w:r>
            <w:proofErr w:type="spellEnd"/>
            <w:r>
              <w:t xml:space="preserve"> datetime default (</w:t>
            </w:r>
            <w:proofErr w:type="spellStart"/>
            <w:proofErr w:type="gramStart"/>
            <w:r>
              <w:t>getdate</w:t>
            </w:r>
            <w:proofErr w:type="spellEnd"/>
            <w:r>
              <w:t>(</w:t>
            </w:r>
            <w:proofErr w:type="gramEnd"/>
            <w:r>
              <w:t>)) not null ,</w:t>
            </w:r>
          </w:p>
          <w:p w14:paraId="282820FC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order_sum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7,2) not null ,</w:t>
            </w:r>
          </w:p>
          <w:p w14:paraId="01844EFA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buyer_address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400) not null ,</w:t>
            </w:r>
          </w:p>
          <w:p w14:paraId="7DABC4CC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order_id</w:t>
            </w:r>
            <w:proofErr w:type="spellEnd"/>
            <w:r>
              <w:t>)</w:t>
            </w:r>
          </w:p>
          <w:p w14:paraId="2A2F511E" w14:textId="77777777" w:rsidR="003D5F56" w:rsidRDefault="003D5F56" w:rsidP="001959BE">
            <w:pPr>
              <w:pStyle w:val="a7"/>
              <w:ind w:firstLineChars="0" w:firstLine="0"/>
            </w:pPr>
            <w:r>
              <w:t xml:space="preserve">  )</w:t>
            </w:r>
          </w:p>
          <w:p w14:paraId="7E09F164" w14:textId="77777777" w:rsidR="003D5F56" w:rsidRDefault="003D5F56" w:rsidP="001959BE">
            <w:pPr>
              <w:pStyle w:val="a7"/>
              <w:ind w:firstLineChars="0" w:firstLine="0"/>
            </w:pPr>
            <w:r>
              <w:t>;</w:t>
            </w:r>
          </w:p>
          <w:p w14:paraId="3929A43D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订单信息</w:t>
            </w:r>
            <w:r>
              <w:rPr>
                <w:rFonts w:hint="eastAsia"/>
              </w:rPr>
              <w:t>','SCHEMA','u_2_4_3_2','TABLE','order_info_mes'</w:t>
            </w:r>
          </w:p>
          <w:p w14:paraId="64062DC1" w14:textId="77777777" w:rsidR="003D5F56" w:rsidRDefault="003D5F56" w:rsidP="001959BE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</w:t>
            </w:r>
            <w:r>
              <w:rPr>
                <w:rFonts w:hint="eastAsia"/>
              </w:rPr>
              <w:t>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','SCHEMA','u_2_4_3_2','TABLE','order_info_mes','COLUMN','order_id'</w:t>
            </w:r>
          </w:p>
          <w:p w14:paraId="5C76D138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','SCHEMA','u_2_4_3_2','TABLE','order_info_mes','COLUMN','buyer_id'</w:t>
            </w:r>
          </w:p>
          <w:p w14:paraId="74FE2317" w14:textId="77777777" w:rsidR="003D5F56" w:rsidRDefault="003D5F56" w:rsidP="001959BE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</w:t>
            </w:r>
            <w:r>
              <w:rPr>
                <w:rFonts w:hint="eastAsia"/>
              </w:rPr>
              <w:t>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','SCHEMA','u_2_4_3_2','TABLE','order_info_mes','COLUMN','seller_id'</w:t>
            </w:r>
          </w:p>
          <w:p w14:paraId="786E0FDF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','SCHEMA','u_2_4_3_2','TABLE','order_info_mes','COLUMN','book_name'</w:t>
            </w:r>
          </w:p>
          <w:p w14:paraId="52905415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','SC</w:t>
            </w:r>
            <w:r>
              <w:t>HEMA','u_2_4_3_2','TABLE','order_info_mes','COLUMN','book_count'</w:t>
            </w:r>
          </w:p>
          <w:p w14:paraId="5DFE9A2D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','SCHEMA','u_2_4_3_2','TABLE','order_info_mes','COLUMN','book_price'</w:t>
            </w:r>
          </w:p>
          <w:p w14:paraId="1D7C8A73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lastRenderedPageBreak/>
              <w:t>','SCHEMA','u_2_4_3_</w:t>
            </w:r>
            <w:r>
              <w:t>2','TABLE','order_info_mes','COLUMN','ordered_time'</w:t>
            </w:r>
          </w:p>
          <w:p w14:paraId="7961EB02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订单价格</w:t>
            </w:r>
            <w:r>
              <w:rPr>
                <w:rFonts w:hint="eastAsia"/>
              </w:rPr>
              <w:t>','SCHEMA','u_2_4_3_2','TABLE','order_info_mes','COLUMN','order_sum'</w:t>
            </w:r>
          </w:p>
          <w:p w14:paraId="5AB1D317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','SCHEMA','u_2_4_3_2','TABLE','or</w:t>
            </w:r>
            <w:r>
              <w:t>der_info_mes','COLUMN','buyer_address'</w:t>
            </w:r>
          </w:p>
          <w:p w14:paraId="46F2EE6E" w14:textId="5606B746" w:rsidR="001279AB" w:rsidRPr="00974E3A" w:rsidRDefault="001279AB" w:rsidP="001959BE">
            <w:pPr>
              <w:pStyle w:val="a7"/>
              <w:ind w:firstLineChars="0" w:firstLine="0"/>
            </w:pPr>
          </w:p>
        </w:tc>
      </w:tr>
    </w:tbl>
    <w:p w14:paraId="33AB5D70" w14:textId="44F4AE10" w:rsidR="000B6FC7" w:rsidRDefault="000B6FC7">
      <w:pPr>
        <w:pStyle w:val="4"/>
      </w:pPr>
      <w:bookmarkStart w:id="79" w:name="_Toc24927041"/>
      <w:r>
        <w:rPr>
          <w:rFonts w:hint="eastAsia"/>
        </w:rPr>
        <w:lastRenderedPageBreak/>
        <w:t>站点</w:t>
      </w:r>
      <w:r>
        <w:rPr>
          <w:rFonts w:hint="eastAsia"/>
        </w:rPr>
        <w:t>3</w:t>
      </w:r>
      <w:bookmarkEnd w:id="79"/>
    </w:p>
    <w:p w14:paraId="5B9215BC" w14:textId="2C420D2E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t>图书信息</w:t>
      </w:r>
    </w:p>
    <w:p w14:paraId="3CDDE759" w14:textId="014DFD16" w:rsidR="00530556" w:rsidRDefault="00530556" w:rsidP="00530556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rPr>
          <w:rFonts w:hint="eastAsia"/>
        </w:rP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2.3.4.3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rPr>
          <w:rFonts w:hint="eastAsia"/>
        </w:rP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proofErr w:type="spellStart"/>
      <w:r w:rsidR="0095517D">
        <w:rPr>
          <w:rFonts w:hint="eastAsia"/>
        </w:rPr>
        <w:t>book_info</w:t>
      </w:r>
      <w:r w:rsidR="0095517D">
        <w:t>_mes</w:t>
      </w:r>
      <w:proofErr w:type="spellEnd"/>
      <w:r w:rsidR="0095517D">
        <w:rPr>
          <w:rFonts w:hint="eastAsia"/>
        </w:rPr>
        <w:t>（</w:t>
      </w:r>
      <w:proofErr w:type="spellStart"/>
      <w:r w:rsidR="0095517D">
        <w:rPr>
          <w:rFonts w:hint="eastAsia"/>
        </w:rPr>
        <w:t>book_id</w:t>
      </w:r>
      <w:proofErr w:type="spellEnd"/>
      <w:r w:rsidR="0095517D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840"/>
        <w:gridCol w:w="1636"/>
        <w:gridCol w:w="1083"/>
        <w:gridCol w:w="1440"/>
        <w:gridCol w:w="1083"/>
        <w:gridCol w:w="1079"/>
      </w:tblGrid>
      <w:tr w:rsidR="00067238" w:rsidRPr="00067238" w14:paraId="025465D4" w14:textId="77777777" w:rsidTr="00EE017E">
        <w:tc>
          <w:tcPr>
            <w:tcW w:w="1081" w:type="dxa"/>
            <w:shd w:val="clear" w:color="auto" w:fill="D9D9D9"/>
          </w:tcPr>
          <w:p w14:paraId="650444D4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6FD1613D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840" w:type="dxa"/>
            <w:shd w:val="clear" w:color="auto" w:fill="D9D9D9"/>
          </w:tcPr>
          <w:p w14:paraId="4E8C5466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1636" w:type="dxa"/>
            <w:shd w:val="clear" w:color="auto" w:fill="D9D9D9"/>
          </w:tcPr>
          <w:p w14:paraId="788EB4FA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15C1D88E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489D6B45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5A290BEF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73BBAFCE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1B72EE13" w14:textId="77777777" w:rsidTr="00EE017E">
        <w:trPr>
          <w:trHeight w:val="90"/>
        </w:trPr>
        <w:tc>
          <w:tcPr>
            <w:tcW w:w="1081" w:type="dxa"/>
          </w:tcPr>
          <w:p w14:paraId="7AD33062" w14:textId="0DCC895C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1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12F40C8D" w14:textId="77777777" w:rsidR="00067238" w:rsidRPr="00067238" w:rsidRDefault="00067238" w:rsidP="00067238">
            <w:pPr>
              <w:jc w:val="left"/>
            </w:pPr>
            <w:r w:rsidRPr="00067238">
              <w:rPr>
                <w:rFonts w:hint="eastAsia"/>
              </w:rPr>
              <w:t>图书编号</w:t>
            </w:r>
          </w:p>
        </w:tc>
        <w:tc>
          <w:tcPr>
            <w:tcW w:w="1840" w:type="dxa"/>
          </w:tcPr>
          <w:p w14:paraId="37924BD3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1636" w:type="dxa"/>
          </w:tcPr>
          <w:p w14:paraId="0273A5E3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char(</w:t>
            </w:r>
            <w:proofErr w:type="gramEnd"/>
            <w:r w:rsidRPr="00067238">
              <w:rPr>
                <w:rFonts w:hint="eastAsia"/>
              </w:rPr>
              <w:t>13)</w:t>
            </w:r>
          </w:p>
        </w:tc>
        <w:tc>
          <w:tcPr>
            <w:tcW w:w="1083" w:type="dxa"/>
          </w:tcPr>
          <w:p w14:paraId="29AFACD7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53867080" w14:textId="77777777" w:rsidR="00067238" w:rsidRPr="00067238" w:rsidRDefault="00067238" w:rsidP="00067238"/>
        </w:tc>
        <w:tc>
          <w:tcPr>
            <w:tcW w:w="1083" w:type="dxa"/>
          </w:tcPr>
          <w:p w14:paraId="6796B869" w14:textId="77777777" w:rsidR="00067238" w:rsidRPr="00067238" w:rsidRDefault="00067238" w:rsidP="00067238"/>
        </w:tc>
        <w:tc>
          <w:tcPr>
            <w:tcW w:w="1079" w:type="dxa"/>
          </w:tcPr>
          <w:p w14:paraId="1C2D9327" w14:textId="77777777" w:rsidR="00067238" w:rsidRPr="00067238" w:rsidRDefault="00067238" w:rsidP="00067238"/>
        </w:tc>
      </w:tr>
      <w:tr w:rsidR="00067238" w:rsidRPr="00067238" w14:paraId="6FCAEE2F" w14:textId="77777777" w:rsidTr="00EE017E">
        <w:tc>
          <w:tcPr>
            <w:tcW w:w="1081" w:type="dxa"/>
          </w:tcPr>
          <w:p w14:paraId="23241D81" w14:textId="6CCFB49D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2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3B8CA618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840" w:type="dxa"/>
          </w:tcPr>
          <w:p w14:paraId="1DCCC475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1636" w:type="dxa"/>
          </w:tcPr>
          <w:p w14:paraId="539978E5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30)</w:t>
            </w:r>
          </w:p>
        </w:tc>
        <w:tc>
          <w:tcPr>
            <w:tcW w:w="1083" w:type="dxa"/>
          </w:tcPr>
          <w:p w14:paraId="41BFD277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76FA00EF" w14:textId="77777777" w:rsidR="00067238" w:rsidRPr="00067238" w:rsidRDefault="00067238" w:rsidP="00067238"/>
        </w:tc>
        <w:tc>
          <w:tcPr>
            <w:tcW w:w="1083" w:type="dxa"/>
          </w:tcPr>
          <w:p w14:paraId="7002CBA1" w14:textId="77777777" w:rsidR="00067238" w:rsidRPr="00067238" w:rsidRDefault="00067238" w:rsidP="00067238"/>
        </w:tc>
        <w:tc>
          <w:tcPr>
            <w:tcW w:w="1079" w:type="dxa"/>
          </w:tcPr>
          <w:p w14:paraId="364AD49A" w14:textId="77777777" w:rsidR="00067238" w:rsidRPr="00067238" w:rsidRDefault="00067238" w:rsidP="00067238"/>
        </w:tc>
      </w:tr>
      <w:tr w:rsidR="00067238" w:rsidRPr="00067238" w14:paraId="1C11BED9" w14:textId="77777777" w:rsidTr="00EE017E">
        <w:tc>
          <w:tcPr>
            <w:tcW w:w="1081" w:type="dxa"/>
          </w:tcPr>
          <w:p w14:paraId="572083E6" w14:textId="6B888CD0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3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1570EE17" w14:textId="77777777" w:rsidR="00067238" w:rsidRPr="00067238" w:rsidRDefault="00067238" w:rsidP="00067238">
            <w:r w:rsidRPr="00067238">
              <w:rPr>
                <w:rFonts w:hint="eastAsia"/>
              </w:rPr>
              <w:t>作者</w:t>
            </w:r>
          </w:p>
        </w:tc>
        <w:tc>
          <w:tcPr>
            <w:tcW w:w="1840" w:type="dxa"/>
          </w:tcPr>
          <w:p w14:paraId="286AB289" w14:textId="77777777" w:rsidR="00067238" w:rsidRPr="00067238" w:rsidRDefault="00067238" w:rsidP="00067238">
            <w:r w:rsidRPr="00067238">
              <w:rPr>
                <w:rFonts w:hint="eastAsia"/>
              </w:rPr>
              <w:t>author</w:t>
            </w:r>
          </w:p>
        </w:tc>
        <w:tc>
          <w:tcPr>
            <w:tcW w:w="1636" w:type="dxa"/>
          </w:tcPr>
          <w:p w14:paraId="205004DE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10)</w:t>
            </w:r>
          </w:p>
        </w:tc>
        <w:tc>
          <w:tcPr>
            <w:tcW w:w="1083" w:type="dxa"/>
          </w:tcPr>
          <w:p w14:paraId="38D77CFC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3DE29C33" w14:textId="77777777" w:rsidR="00067238" w:rsidRPr="00067238" w:rsidRDefault="00067238" w:rsidP="00067238"/>
        </w:tc>
        <w:tc>
          <w:tcPr>
            <w:tcW w:w="1083" w:type="dxa"/>
          </w:tcPr>
          <w:p w14:paraId="398F2366" w14:textId="77777777" w:rsidR="00067238" w:rsidRPr="00067238" w:rsidRDefault="00067238" w:rsidP="00067238"/>
        </w:tc>
        <w:tc>
          <w:tcPr>
            <w:tcW w:w="1079" w:type="dxa"/>
          </w:tcPr>
          <w:p w14:paraId="434DD5D9" w14:textId="77777777" w:rsidR="00067238" w:rsidRPr="00067238" w:rsidRDefault="00067238" w:rsidP="00067238"/>
        </w:tc>
      </w:tr>
      <w:tr w:rsidR="00067238" w:rsidRPr="00067238" w14:paraId="21B2C2BE" w14:textId="77777777" w:rsidTr="00EE017E">
        <w:tc>
          <w:tcPr>
            <w:tcW w:w="1081" w:type="dxa"/>
          </w:tcPr>
          <w:p w14:paraId="6FD35C94" w14:textId="5CF82A64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4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1A937A20" w14:textId="77777777" w:rsidR="00067238" w:rsidRPr="00067238" w:rsidRDefault="00067238" w:rsidP="00067238">
            <w:r w:rsidRPr="00067238">
              <w:rPr>
                <w:rFonts w:hint="eastAsia"/>
              </w:rPr>
              <w:t>图书单价</w:t>
            </w:r>
          </w:p>
        </w:tc>
        <w:tc>
          <w:tcPr>
            <w:tcW w:w="1840" w:type="dxa"/>
          </w:tcPr>
          <w:p w14:paraId="26C0E7E1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book_price</w:t>
            </w:r>
            <w:proofErr w:type="spellEnd"/>
          </w:p>
        </w:tc>
        <w:tc>
          <w:tcPr>
            <w:tcW w:w="1636" w:type="dxa"/>
          </w:tcPr>
          <w:p w14:paraId="518C7CCD" w14:textId="77777777" w:rsidR="00067238" w:rsidRPr="00067238" w:rsidRDefault="00067238" w:rsidP="00067238">
            <w:proofErr w:type="spellStart"/>
            <w:proofErr w:type="gramStart"/>
            <w:r w:rsidRPr="00067238">
              <w:t>dec</w:t>
            </w:r>
            <w:proofErr w:type="spellEnd"/>
            <w:r w:rsidRPr="00067238">
              <w:t>(</w:t>
            </w:r>
            <w:proofErr w:type="gramEnd"/>
            <w:r w:rsidRPr="00067238">
              <w:rPr>
                <w:rFonts w:hint="eastAsia"/>
              </w:rPr>
              <w:t>5</w:t>
            </w:r>
            <w:r w:rsidRPr="00067238">
              <w:t>,2)</w:t>
            </w:r>
          </w:p>
        </w:tc>
        <w:tc>
          <w:tcPr>
            <w:tcW w:w="1083" w:type="dxa"/>
          </w:tcPr>
          <w:p w14:paraId="159CAB0D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365ADEC0" w14:textId="77777777" w:rsidR="00067238" w:rsidRPr="00067238" w:rsidRDefault="00067238" w:rsidP="00067238"/>
        </w:tc>
        <w:tc>
          <w:tcPr>
            <w:tcW w:w="1083" w:type="dxa"/>
          </w:tcPr>
          <w:p w14:paraId="57203B19" w14:textId="77777777" w:rsidR="00067238" w:rsidRPr="00067238" w:rsidRDefault="00067238" w:rsidP="00067238"/>
        </w:tc>
        <w:tc>
          <w:tcPr>
            <w:tcW w:w="1079" w:type="dxa"/>
          </w:tcPr>
          <w:p w14:paraId="0A8815A3" w14:textId="77777777" w:rsidR="00067238" w:rsidRPr="00067238" w:rsidRDefault="00067238" w:rsidP="00067238"/>
        </w:tc>
      </w:tr>
      <w:tr w:rsidR="00067238" w:rsidRPr="00067238" w14:paraId="3BC82EC2" w14:textId="77777777" w:rsidTr="00EE017E">
        <w:tc>
          <w:tcPr>
            <w:tcW w:w="1081" w:type="dxa"/>
          </w:tcPr>
          <w:p w14:paraId="61E5B329" w14:textId="58143763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5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44171851" w14:textId="77777777" w:rsidR="00067238" w:rsidRPr="00067238" w:rsidRDefault="00067238" w:rsidP="00067238">
            <w:r w:rsidRPr="00067238">
              <w:rPr>
                <w:rFonts w:hint="eastAsia"/>
              </w:rPr>
              <w:t>出版社</w:t>
            </w:r>
          </w:p>
        </w:tc>
        <w:tc>
          <w:tcPr>
            <w:tcW w:w="1840" w:type="dxa"/>
          </w:tcPr>
          <w:p w14:paraId="450CAEE5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publishing_house</w:t>
            </w:r>
            <w:proofErr w:type="spellEnd"/>
            <w:r w:rsidRPr="00067238">
              <w:rPr>
                <w:rFonts w:hint="eastAsia"/>
              </w:rPr>
              <w:t xml:space="preserve"> </w:t>
            </w:r>
          </w:p>
        </w:tc>
        <w:tc>
          <w:tcPr>
            <w:tcW w:w="1636" w:type="dxa"/>
          </w:tcPr>
          <w:p w14:paraId="129E6E5F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10)</w:t>
            </w:r>
          </w:p>
        </w:tc>
        <w:tc>
          <w:tcPr>
            <w:tcW w:w="1083" w:type="dxa"/>
          </w:tcPr>
          <w:p w14:paraId="62FCEA8E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1BBF44B2" w14:textId="77777777" w:rsidR="00067238" w:rsidRPr="00067238" w:rsidRDefault="00067238" w:rsidP="00067238"/>
        </w:tc>
        <w:tc>
          <w:tcPr>
            <w:tcW w:w="1083" w:type="dxa"/>
          </w:tcPr>
          <w:p w14:paraId="13BB24DA" w14:textId="77777777" w:rsidR="00067238" w:rsidRPr="00067238" w:rsidRDefault="00067238" w:rsidP="00067238"/>
        </w:tc>
        <w:tc>
          <w:tcPr>
            <w:tcW w:w="1079" w:type="dxa"/>
          </w:tcPr>
          <w:p w14:paraId="0D817DEA" w14:textId="77777777" w:rsidR="00067238" w:rsidRPr="00067238" w:rsidRDefault="00067238" w:rsidP="00067238"/>
        </w:tc>
      </w:tr>
      <w:tr w:rsidR="00067238" w:rsidRPr="00067238" w14:paraId="3A5D7866" w14:textId="77777777" w:rsidTr="00EE017E">
        <w:tc>
          <w:tcPr>
            <w:tcW w:w="1081" w:type="dxa"/>
          </w:tcPr>
          <w:p w14:paraId="09B69D86" w14:textId="6DA0E7C7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6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3DC5D760" w14:textId="77777777" w:rsidR="00067238" w:rsidRPr="00067238" w:rsidRDefault="00067238" w:rsidP="00067238">
            <w:r w:rsidRPr="00067238">
              <w:rPr>
                <w:rFonts w:hint="eastAsia"/>
              </w:rPr>
              <w:t>类型</w:t>
            </w:r>
          </w:p>
        </w:tc>
        <w:tc>
          <w:tcPr>
            <w:tcW w:w="1840" w:type="dxa"/>
          </w:tcPr>
          <w:p w14:paraId="69E45278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book_type</w:t>
            </w:r>
            <w:proofErr w:type="spellEnd"/>
          </w:p>
        </w:tc>
        <w:tc>
          <w:tcPr>
            <w:tcW w:w="1636" w:type="dxa"/>
          </w:tcPr>
          <w:p w14:paraId="773CA234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13)</w:t>
            </w:r>
          </w:p>
        </w:tc>
        <w:tc>
          <w:tcPr>
            <w:tcW w:w="1083" w:type="dxa"/>
          </w:tcPr>
          <w:p w14:paraId="6C279235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4520FC0E" w14:textId="77777777" w:rsidR="00067238" w:rsidRPr="00067238" w:rsidRDefault="00067238" w:rsidP="00067238"/>
        </w:tc>
        <w:tc>
          <w:tcPr>
            <w:tcW w:w="1083" w:type="dxa"/>
          </w:tcPr>
          <w:p w14:paraId="1D728838" w14:textId="77777777" w:rsidR="00067238" w:rsidRPr="00067238" w:rsidRDefault="00067238" w:rsidP="00067238"/>
        </w:tc>
        <w:tc>
          <w:tcPr>
            <w:tcW w:w="1079" w:type="dxa"/>
          </w:tcPr>
          <w:p w14:paraId="4DE08BBC" w14:textId="77777777" w:rsidR="00067238" w:rsidRPr="00067238" w:rsidRDefault="00067238" w:rsidP="00067238"/>
        </w:tc>
      </w:tr>
      <w:tr w:rsidR="00067238" w:rsidRPr="00067238" w14:paraId="5A057C2A" w14:textId="77777777" w:rsidTr="00EE017E">
        <w:tc>
          <w:tcPr>
            <w:tcW w:w="1081" w:type="dxa"/>
          </w:tcPr>
          <w:p w14:paraId="2EE0B760" w14:textId="770AE396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7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7DE79AF0" w14:textId="77777777" w:rsidR="00067238" w:rsidRPr="00067238" w:rsidRDefault="00067238" w:rsidP="00067238">
            <w:r w:rsidRPr="00067238">
              <w:rPr>
                <w:rFonts w:hint="eastAsia"/>
              </w:rPr>
              <w:t>出版时间</w:t>
            </w:r>
          </w:p>
        </w:tc>
        <w:tc>
          <w:tcPr>
            <w:tcW w:w="1840" w:type="dxa"/>
          </w:tcPr>
          <w:p w14:paraId="392FEAD0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publishing_time</w:t>
            </w:r>
            <w:proofErr w:type="spellEnd"/>
          </w:p>
        </w:tc>
        <w:tc>
          <w:tcPr>
            <w:tcW w:w="1636" w:type="dxa"/>
          </w:tcPr>
          <w:p w14:paraId="7E5010B0" w14:textId="77777777" w:rsidR="00067238" w:rsidRPr="00067238" w:rsidRDefault="00067238" w:rsidP="00067238">
            <w:r w:rsidRPr="00067238">
              <w:rPr>
                <w:rFonts w:hint="eastAsia"/>
              </w:rPr>
              <w:t>dat</w:t>
            </w:r>
            <w:r w:rsidRPr="00067238">
              <w:t>e</w:t>
            </w:r>
          </w:p>
        </w:tc>
        <w:tc>
          <w:tcPr>
            <w:tcW w:w="1083" w:type="dxa"/>
          </w:tcPr>
          <w:p w14:paraId="609D3C0D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0B15B257" w14:textId="77777777" w:rsidR="00067238" w:rsidRPr="00067238" w:rsidRDefault="00067238" w:rsidP="00067238"/>
        </w:tc>
        <w:tc>
          <w:tcPr>
            <w:tcW w:w="1083" w:type="dxa"/>
          </w:tcPr>
          <w:p w14:paraId="5A67717F" w14:textId="77777777" w:rsidR="00067238" w:rsidRPr="00067238" w:rsidRDefault="00067238" w:rsidP="00067238"/>
        </w:tc>
        <w:tc>
          <w:tcPr>
            <w:tcW w:w="1079" w:type="dxa"/>
          </w:tcPr>
          <w:p w14:paraId="4D79F053" w14:textId="7B0D20B7" w:rsidR="00067238" w:rsidRPr="00067238" w:rsidRDefault="00D608A0" w:rsidP="00067238">
            <w:pPr>
              <w:rPr>
                <w:szCs w:val="21"/>
              </w:rPr>
            </w:pPr>
            <w:r w:rsidRPr="00D608A0">
              <w:rPr>
                <w:rFonts w:hint="eastAsia"/>
              </w:rPr>
              <w:t>日期型</w:t>
            </w:r>
          </w:p>
        </w:tc>
      </w:tr>
      <w:tr w:rsidR="00067238" w:rsidRPr="00067238" w14:paraId="3D89DF7D" w14:textId="77777777" w:rsidTr="00EE017E">
        <w:tc>
          <w:tcPr>
            <w:tcW w:w="1081" w:type="dxa"/>
          </w:tcPr>
          <w:p w14:paraId="1F793332" w14:textId="639BC8B4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8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07ADDA23" w14:textId="77777777" w:rsidR="00067238" w:rsidRPr="00067238" w:rsidRDefault="00067238" w:rsidP="00067238">
            <w:r w:rsidRPr="00067238">
              <w:rPr>
                <w:rFonts w:hint="eastAsia"/>
              </w:rPr>
              <w:t>库存</w:t>
            </w:r>
          </w:p>
        </w:tc>
        <w:tc>
          <w:tcPr>
            <w:tcW w:w="1840" w:type="dxa"/>
          </w:tcPr>
          <w:p w14:paraId="33962371" w14:textId="77777777" w:rsidR="00067238" w:rsidRPr="00067238" w:rsidRDefault="00067238" w:rsidP="00067238">
            <w:r w:rsidRPr="00067238">
              <w:rPr>
                <w:rFonts w:hint="eastAsia"/>
              </w:rPr>
              <w:t>inventory</w:t>
            </w:r>
          </w:p>
        </w:tc>
        <w:tc>
          <w:tcPr>
            <w:tcW w:w="1636" w:type="dxa"/>
          </w:tcPr>
          <w:p w14:paraId="21DA7EC5" w14:textId="36AF8CA0" w:rsidR="00067238" w:rsidRPr="00067238" w:rsidRDefault="0083213A" w:rsidP="00067238"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</w:t>
            </w:r>
          </w:p>
        </w:tc>
        <w:tc>
          <w:tcPr>
            <w:tcW w:w="1083" w:type="dxa"/>
          </w:tcPr>
          <w:p w14:paraId="563E0170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23CA1688" w14:textId="77777777" w:rsidR="00067238" w:rsidRPr="00067238" w:rsidRDefault="00067238" w:rsidP="00067238"/>
        </w:tc>
        <w:tc>
          <w:tcPr>
            <w:tcW w:w="1083" w:type="dxa"/>
          </w:tcPr>
          <w:p w14:paraId="1ACF2804" w14:textId="77777777" w:rsidR="00067238" w:rsidRPr="00067238" w:rsidRDefault="00067238" w:rsidP="00067238"/>
        </w:tc>
        <w:tc>
          <w:tcPr>
            <w:tcW w:w="1079" w:type="dxa"/>
          </w:tcPr>
          <w:p w14:paraId="183ED54E" w14:textId="77777777" w:rsidR="00067238" w:rsidRPr="00067238" w:rsidRDefault="00067238" w:rsidP="00067238"/>
        </w:tc>
      </w:tr>
    </w:tbl>
    <w:p w14:paraId="3039EF44" w14:textId="15B7B30E" w:rsidR="00530556" w:rsidRDefault="00530556" w:rsidP="00530556">
      <w:pPr>
        <w:jc w:val="center"/>
      </w:pPr>
      <w:r>
        <w:rPr>
          <w:rFonts w:hint="eastAsia"/>
        </w:rPr>
        <w:t>执行脚本（</w:t>
      </w:r>
      <w:r>
        <w:t>PostgreSQL</w:t>
      </w:r>
      <w:r>
        <w:rPr>
          <w:rFonts w:hint="eastAsia"/>
        </w:rPr>
        <w:t>，</w:t>
      </w:r>
      <w:r w:rsidR="0095517D">
        <w:rPr>
          <w:rFonts w:hint="eastAsia"/>
        </w:rPr>
        <w:t>u_2_4_3_3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30556" w14:paraId="2AC93D67" w14:textId="77777777" w:rsidTr="00B30153">
        <w:tc>
          <w:tcPr>
            <w:tcW w:w="5000" w:type="pct"/>
            <w:shd w:val="clear" w:color="auto" w:fill="auto"/>
          </w:tcPr>
          <w:p w14:paraId="6C96EE17" w14:textId="77777777" w:rsidR="0083213A" w:rsidRDefault="0083213A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创建表：图书信息</w:t>
            </w:r>
          </w:p>
          <w:p w14:paraId="219ADA94" w14:textId="77777777" w:rsidR="0083213A" w:rsidRDefault="0083213A" w:rsidP="00B30153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3.book</w:t>
            </w:r>
            <w:proofErr w:type="gramEnd"/>
            <w:r>
              <w:t>_info_mes</w:t>
            </w:r>
          </w:p>
          <w:p w14:paraId="049A0A8E" w14:textId="77777777" w:rsidR="0083213A" w:rsidRDefault="0083213A" w:rsidP="00B30153">
            <w:pPr>
              <w:pStyle w:val="a7"/>
              <w:ind w:firstLineChars="0" w:firstLine="0"/>
            </w:pPr>
            <w:r>
              <w:t xml:space="preserve">  (</w:t>
            </w:r>
          </w:p>
          <w:p w14:paraId="4DA1449F" w14:textId="77777777" w:rsidR="0083213A" w:rsidRDefault="0083213A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2A69C66D" w14:textId="77777777" w:rsidR="0083213A" w:rsidRDefault="0083213A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30) not null ,</w:t>
            </w:r>
          </w:p>
          <w:p w14:paraId="6573BFCF" w14:textId="77777777" w:rsidR="0083213A" w:rsidRDefault="0083213A" w:rsidP="00B30153">
            <w:pPr>
              <w:pStyle w:val="a7"/>
              <w:ind w:firstLineChars="0" w:firstLine="0"/>
            </w:pPr>
            <w:r>
              <w:tab/>
              <w:t xml:space="preserve">author </w:t>
            </w:r>
            <w:proofErr w:type="gramStart"/>
            <w:r>
              <w:t>varchar(</w:t>
            </w:r>
            <w:proofErr w:type="gramEnd"/>
            <w:r>
              <w:t>10) not null ,</w:t>
            </w:r>
          </w:p>
          <w:p w14:paraId="1D8E622E" w14:textId="77777777" w:rsidR="0083213A" w:rsidRDefault="0083213A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book_price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4FA9F646" w14:textId="77777777" w:rsidR="0083213A" w:rsidRDefault="0083213A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10) not null ,</w:t>
            </w:r>
          </w:p>
          <w:p w14:paraId="7D1B4C40" w14:textId="77777777" w:rsidR="0083213A" w:rsidRDefault="0083213A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book_type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13) not null ,</w:t>
            </w:r>
          </w:p>
          <w:p w14:paraId="51E2BF08" w14:textId="77777777" w:rsidR="0083213A" w:rsidRDefault="0083213A" w:rsidP="00B30153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publishing_time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387E3F67" w14:textId="77777777" w:rsidR="0083213A" w:rsidRDefault="0083213A" w:rsidP="00B30153">
            <w:pPr>
              <w:pStyle w:val="a7"/>
              <w:ind w:firstLineChars="0" w:firstLine="0"/>
            </w:pPr>
            <w:r>
              <w:tab/>
              <w:t xml:space="preserve">inventory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388800A2" w14:textId="77777777" w:rsidR="0083213A" w:rsidRDefault="0083213A" w:rsidP="00B30153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45B311E5" w14:textId="77777777" w:rsidR="0083213A" w:rsidRDefault="0083213A" w:rsidP="00B30153">
            <w:pPr>
              <w:pStyle w:val="a7"/>
              <w:ind w:firstLineChars="0" w:firstLine="0"/>
            </w:pPr>
            <w:r>
              <w:t xml:space="preserve">  )</w:t>
            </w:r>
          </w:p>
          <w:p w14:paraId="175EE097" w14:textId="77777777" w:rsidR="0083213A" w:rsidRDefault="0083213A" w:rsidP="00B30153">
            <w:pPr>
              <w:pStyle w:val="a7"/>
              <w:ind w:firstLineChars="0" w:firstLine="0"/>
            </w:pPr>
            <w:r>
              <w:t>;</w:t>
            </w:r>
          </w:p>
          <w:p w14:paraId="3C199479" w14:textId="77777777" w:rsidR="0083213A" w:rsidRDefault="0083213A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u_2_4_3_3.book_info_mes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';</w:t>
            </w:r>
          </w:p>
          <w:p w14:paraId="0E6C36C0" w14:textId="77777777" w:rsidR="0083213A" w:rsidRDefault="0083213A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u_2_4_3_3.book_info_mes.book_id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75B549FF" w14:textId="77777777" w:rsidR="0083213A" w:rsidRDefault="0083213A" w:rsidP="00B30153">
            <w:pPr>
              <w:pStyle w:val="a7"/>
              <w:ind w:firstLineChars="0" w:firstLine="0"/>
            </w:pPr>
            <w:r>
              <w:t>comment on column u_2_4_3_3.book_info_mes.book_name i</w:t>
            </w:r>
            <w:r>
              <w:rPr>
                <w:rFonts w:hint="eastAsia"/>
              </w:rPr>
              <w:t>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503D9678" w14:textId="77777777" w:rsidR="0083213A" w:rsidRDefault="0083213A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u_2_4_3_3.book_info_mes.author is '</w:t>
            </w:r>
            <w:r>
              <w:rPr>
                <w:rFonts w:hint="eastAsia"/>
              </w:rPr>
              <w:t>作者</w:t>
            </w:r>
            <w:r>
              <w:rPr>
                <w:rFonts w:hint="eastAsia"/>
              </w:rPr>
              <w:t>';</w:t>
            </w:r>
          </w:p>
          <w:p w14:paraId="6CD0A66E" w14:textId="77777777" w:rsidR="0083213A" w:rsidRDefault="0083213A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u_2_4_3_3.book_info_mes.book_price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290A6502" w14:textId="77777777" w:rsidR="0083213A" w:rsidRDefault="0083213A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u_2_4_3_3.book_info_mes.publishing_house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3E25B6A5" w14:textId="77777777" w:rsidR="0083213A" w:rsidRDefault="0083213A" w:rsidP="00B30153">
            <w:pPr>
              <w:pStyle w:val="a7"/>
              <w:ind w:firstLineChars="0" w:firstLine="0"/>
            </w:pPr>
            <w:r>
              <w:t xml:space="preserve">comment on column u_2_4_3_3.book_info_mes.book_type is </w:t>
            </w:r>
            <w:r>
              <w:rPr>
                <w:rFonts w:hint="eastAsia"/>
              </w:rPr>
              <w:t>'</w:t>
            </w: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';</w:t>
            </w:r>
          </w:p>
          <w:p w14:paraId="77F09F16" w14:textId="77777777" w:rsidR="0083213A" w:rsidRDefault="0083213A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u_2_4_3_3.book_info_mes.publishing_time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4A56286A" w14:textId="77777777" w:rsidR="0083213A" w:rsidRDefault="0083213A" w:rsidP="00B30153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u_2_4_3_3.book_info_mes.inventory is 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';</w:t>
            </w:r>
          </w:p>
          <w:p w14:paraId="50BAD6A4" w14:textId="6513F977" w:rsidR="00530556" w:rsidRPr="00974E3A" w:rsidRDefault="00530556" w:rsidP="00B30153">
            <w:pPr>
              <w:pStyle w:val="a7"/>
              <w:ind w:firstLineChars="0" w:firstLine="0"/>
            </w:pPr>
          </w:p>
        </w:tc>
      </w:tr>
    </w:tbl>
    <w:p w14:paraId="6D598983" w14:textId="3DA01ACF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查询库存信息</w:t>
      </w:r>
    </w:p>
    <w:p w14:paraId="2C47492A" w14:textId="6ACD4C5E" w:rsidR="00EC180F" w:rsidRPr="00EC180F" w:rsidRDefault="0098453B" w:rsidP="00EC18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2.3.4.3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 w:rsidR="00EC180F" w:rsidRPr="00EC180F">
        <w:rPr>
          <w:rFonts w:hint="eastAsia"/>
        </w:rPr>
        <w:t xml:space="preserve"> </w:t>
      </w:r>
      <w:proofErr w:type="spellStart"/>
      <w:r w:rsidR="00EC180F" w:rsidRPr="00EC180F">
        <w:rPr>
          <w:rFonts w:hint="eastAsia"/>
        </w:rPr>
        <w:t>examine_inventory_book</w:t>
      </w:r>
      <w:r w:rsidR="00EC180F" w:rsidRPr="00EC180F">
        <w:t>_mes</w:t>
      </w:r>
      <w:proofErr w:type="spellEnd"/>
      <w:r w:rsidR="00EC180F" w:rsidRPr="00EC180F">
        <w:rPr>
          <w:rFonts w:hint="eastAsia"/>
        </w:rPr>
        <w:t>（</w:t>
      </w:r>
      <w:proofErr w:type="spellStart"/>
      <w:r w:rsidR="00EC180F" w:rsidRPr="00EC180F">
        <w:rPr>
          <w:rFonts w:hint="eastAsia"/>
        </w:rPr>
        <w:t>book_id</w:t>
      </w:r>
      <w:proofErr w:type="spellEnd"/>
      <w:r w:rsidR="00EC180F" w:rsidRPr="00EC180F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840"/>
        <w:gridCol w:w="1636"/>
        <w:gridCol w:w="1083"/>
        <w:gridCol w:w="1440"/>
        <w:gridCol w:w="1083"/>
        <w:gridCol w:w="1079"/>
      </w:tblGrid>
      <w:tr w:rsidR="00067238" w:rsidRPr="00067238" w14:paraId="2E9BE5CF" w14:textId="77777777" w:rsidTr="00EE017E">
        <w:tc>
          <w:tcPr>
            <w:tcW w:w="1081" w:type="dxa"/>
            <w:shd w:val="clear" w:color="auto" w:fill="D9D9D9"/>
          </w:tcPr>
          <w:p w14:paraId="69BBF40F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6A8EC0E2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840" w:type="dxa"/>
            <w:shd w:val="clear" w:color="auto" w:fill="D9D9D9"/>
          </w:tcPr>
          <w:p w14:paraId="018A8B5A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1636" w:type="dxa"/>
            <w:shd w:val="clear" w:color="auto" w:fill="D9D9D9"/>
          </w:tcPr>
          <w:p w14:paraId="3B10A8BA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0925C7C8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440" w:type="dxa"/>
            <w:shd w:val="clear" w:color="auto" w:fill="D9D9D9"/>
          </w:tcPr>
          <w:p w14:paraId="096E0B4B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1083" w:type="dxa"/>
            <w:shd w:val="clear" w:color="auto" w:fill="D9D9D9"/>
          </w:tcPr>
          <w:p w14:paraId="5DB3E23C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58FAF528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3F2376FB" w14:textId="77777777" w:rsidTr="00EE017E">
        <w:tc>
          <w:tcPr>
            <w:tcW w:w="1081" w:type="dxa"/>
          </w:tcPr>
          <w:p w14:paraId="2DCC0DB8" w14:textId="6E1329F2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1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08370551" w14:textId="77777777" w:rsidR="00067238" w:rsidRPr="00067238" w:rsidRDefault="00067238" w:rsidP="00067238">
            <w:r w:rsidRPr="00067238">
              <w:rPr>
                <w:rFonts w:hint="eastAsia"/>
              </w:rPr>
              <w:t>图书编号</w:t>
            </w:r>
          </w:p>
        </w:tc>
        <w:tc>
          <w:tcPr>
            <w:tcW w:w="1840" w:type="dxa"/>
          </w:tcPr>
          <w:p w14:paraId="41D3B41D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1636" w:type="dxa"/>
          </w:tcPr>
          <w:p w14:paraId="71B1A582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char(</w:t>
            </w:r>
            <w:proofErr w:type="gramEnd"/>
            <w:r w:rsidRPr="00067238">
              <w:rPr>
                <w:rFonts w:hint="eastAsia"/>
              </w:rPr>
              <w:t>13)</w:t>
            </w:r>
          </w:p>
        </w:tc>
        <w:tc>
          <w:tcPr>
            <w:tcW w:w="1083" w:type="dxa"/>
          </w:tcPr>
          <w:p w14:paraId="4727586C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4B780C2A" w14:textId="77777777" w:rsidR="00067238" w:rsidRPr="00067238" w:rsidRDefault="00067238" w:rsidP="00067238"/>
        </w:tc>
        <w:tc>
          <w:tcPr>
            <w:tcW w:w="1083" w:type="dxa"/>
          </w:tcPr>
          <w:p w14:paraId="5777746F" w14:textId="77777777" w:rsidR="00067238" w:rsidRPr="00067238" w:rsidRDefault="00067238" w:rsidP="00067238"/>
        </w:tc>
        <w:tc>
          <w:tcPr>
            <w:tcW w:w="1079" w:type="dxa"/>
          </w:tcPr>
          <w:p w14:paraId="1CBAA39D" w14:textId="77777777" w:rsidR="00067238" w:rsidRPr="00067238" w:rsidRDefault="00067238" w:rsidP="00067238"/>
        </w:tc>
      </w:tr>
      <w:tr w:rsidR="00067238" w:rsidRPr="00067238" w14:paraId="7560D858" w14:textId="77777777" w:rsidTr="00EE017E">
        <w:tc>
          <w:tcPr>
            <w:tcW w:w="1081" w:type="dxa"/>
          </w:tcPr>
          <w:p w14:paraId="4E9856D2" w14:textId="422EE3A8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2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454795BF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840" w:type="dxa"/>
          </w:tcPr>
          <w:p w14:paraId="6648A9F5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1636" w:type="dxa"/>
          </w:tcPr>
          <w:p w14:paraId="0CAD1996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30)</w:t>
            </w:r>
          </w:p>
        </w:tc>
        <w:tc>
          <w:tcPr>
            <w:tcW w:w="1083" w:type="dxa"/>
          </w:tcPr>
          <w:p w14:paraId="67BB5373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187D5951" w14:textId="77777777" w:rsidR="00067238" w:rsidRPr="00067238" w:rsidRDefault="00067238" w:rsidP="00067238"/>
        </w:tc>
        <w:tc>
          <w:tcPr>
            <w:tcW w:w="1083" w:type="dxa"/>
          </w:tcPr>
          <w:p w14:paraId="1BD8398A" w14:textId="77777777" w:rsidR="00067238" w:rsidRPr="00067238" w:rsidRDefault="00067238" w:rsidP="00067238"/>
        </w:tc>
        <w:tc>
          <w:tcPr>
            <w:tcW w:w="1079" w:type="dxa"/>
          </w:tcPr>
          <w:p w14:paraId="5124370D" w14:textId="77777777" w:rsidR="00067238" w:rsidRPr="00067238" w:rsidRDefault="00067238" w:rsidP="00067238"/>
        </w:tc>
      </w:tr>
      <w:tr w:rsidR="00067238" w:rsidRPr="00067238" w14:paraId="3A854A25" w14:textId="77777777" w:rsidTr="00EE017E">
        <w:tc>
          <w:tcPr>
            <w:tcW w:w="1081" w:type="dxa"/>
          </w:tcPr>
          <w:p w14:paraId="1F589405" w14:textId="3004AC38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3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24333499" w14:textId="77777777" w:rsidR="00067238" w:rsidRPr="00067238" w:rsidRDefault="00067238" w:rsidP="00067238">
            <w:r w:rsidRPr="00067238">
              <w:rPr>
                <w:rFonts w:hint="eastAsia"/>
              </w:rPr>
              <w:t>库存</w:t>
            </w:r>
          </w:p>
        </w:tc>
        <w:tc>
          <w:tcPr>
            <w:tcW w:w="1840" w:type="dxa"/>
          </w:tcPr>
          <w:p w14:paraId="5B758E93" w14:textId="77777777" w:rsidR="00067238" w:rsidRPr="00067238" w:rsidRDefault="00067238" w:rsidP="00067238">
            <w:pPr>
              <w:jc w:val="left"/>
            </w:pPr>
            <w:r w:rsidRPr="00067238">
              <w:rPr>
                <w:rFonts w:hint="eastAsia"/>
              </w:rPr>
              <w:t>inventory</w:t>
            </w:r>
          </w:p>
        </w:tc>
        <w:tc>
          <w:tcPr>
            <w:tcW w:w="1636" w:type="dxa"/>
          </w:tcPr>
          <w:p w14:paraId="47EB71B2" w14:textId="682A2BB6" w:rsidR="00067238" w:rsidRPr="00067238" w:rsidRDefault="0083213A" w:rsidP="00067238"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</w:t>
            </w:r>
          </w:p>
        </w:tc>
        <w:tc>
          <w:tcPr>
            <w:tcW w:w="1083" w:type="dxa"/>
          </w:tcPr>
          <w:p w14:paraId="2E75A0C4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1440" w:type="dxa"/>
          </w:tcPr>
          <w:p w14:paraId="71A556A4" w14:textId="77777777" w:rsidR="00067238" w:rsidRPr="00067238" w:rsidRDefault="00067238" w:rsidP="00067238"/>
        </w:tc>
        <w:tc>
          <w:tcPr>
            <w:tcW w:w="1083" w:type="dxa"/>
          </w:tcPr>
          <w:p w14:paraId="6EF9D0CE" w14:textId="77777777" w:rsidR="00067238" w:rsidRPr="00067238" w:rsidRDefault="00067238" w:rsidP="00067238"/>
        </w:tc>
        <w:tc>
          <w:tcPr>
            <w:tcW w:w="1079" w:type="dxa"/>
          </w:tcPr>
          <w:p w14:paraId="00CC592A" w14:textId="77777777" w:rsidR="00067238" w:rsidRPr="00067238" w:rsidRDefault="00067238" w:rsidP="00067238"/>
        </w:tc>
      </w:tr>
    </w:tbl>
    <w:p w14:paraId="52033DCE" w14:textId="0C31C1BE" w:rsidR="0095517D" w:rsidRDefault="00EC180F" w:rsidP="00EC180F">
      <w:pPr>
        <w:jc w:val="center"/>
      </w:pPr>
      <w:r w:rsidRPr="00EC180F">
        <w:rPr>
          <w:rFonts w:hint="eastAsia"/>
        </w:rPr>
        <w:t>执行脚本（</w:t>
      </w:r>
      <w:r w:rsidRPr="00EC180F">
        <w:t>PostgreSQL</w:t>
      </w:r>
      <w:r w:rsidRPr="00EC180F">
        <w:rPr>
          <w:rFonts w:hint="eastAsia"/>
        </w:rPr>
        <w:t>，</w:t>
      </w:r>
      <w:r w:rsidRPr="00EC180F">
        <w:rPr>
          <w:rFonts w:hint="eastAsia"/>
        </w:rPr>
        <w:t>u_2_4_3_3</w:t>
      </w:r>
      <w:r w:rsidRPr="00EC180F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5517D" w14:paraId="5F27BA0A" w14:textId="77777777" w:rsidTr="001959BE">
        <w:tc>
          <w:tcPr>
            <w:tcW w:w="5000" w:type="pct"/>
            <w:shd w:val="clear" w:color="auto" w:fill="auto"/>
          </w:tcPr>
          <w:p w14:paraId="6EFFBA3D" w14:textId="77777777" w:rsidR="0083213A" w:rsidRDefault="0083213A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创建表：查询库存信息</w:t>
            </w:r>
          </w:p>
          <w:p w14:paraId="74AFDE7F" w14:textId="77777777" w:rsidR="0083213A" w:rsidRDefault="0083213A" w:rsidP="001959BE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3.examine</w:t>
            </w:r>
            <w:proofErr w:type="gramEnd"/>
            <w:r>
              <w:t>_inventory_book_mes</w:t>
            </w:r>
          </w:p>
          <w:p w14:paraId="49F15F14" w14:textId="77777777" w:rsidR="0083213A" w:rsidRDefault="0083213A" w:rsidP="001959BE">
            <w:pPr>
              <w:pStyle w:val="a7"/>
              <w:ind w:firstLineChars="0" w:firstLine="0"/>
            </w:pPr>
            <w:r>
              <w:t xml:space="preserve">  (</w:t>
            </w:r>
          </w:p>
          <w:p w14:paraId="6E3ED780" w14:textId="77777777" w:rsidR="0083213A" w:rsidRDefault="0083213A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1A11AC51" w14:textId="77777777" w:rsidR="0083213A" w:rsidRDefault="0083213A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30) not null ,</w:t>
            </w:r>
          </w:p>
          <w:p w14:paraId="7A1D41DD" w14:textId="77777777" w:rsidR="0083213A" w:rsidRDefault="0083213A" w:rsidP="001959BE">
            <w:pPr>
              <w:pStyle w:val="a7"/>
              <w:ind w:firstLineChars="0" w:firstLine="0"/>
            </w:pPr>
            <w:r>
              <w:tab/>
              <w:t xml:space="preserve">inventory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4B804536" w14:textId="77777777" w:rsidR="0083213A" w:rsidRDefault="0083213A" w:rsidP="001959B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015E08BE" w14:textId="77777777" w:rsidR="0083213A" w:rsidRDefault="0083213A" w:rsidP="001959BE">
            <w:pPr>
              <w:pStyle w:val="a7"/>
              <w:ind w:firstLineChars="0" w:firstLine="0"/>
            </w:pPr>
            <w:r>
              <w:t xml:space="preserve">  )</w:t>
            </w:r>
          </w:p>
          <w:p w14:paraId="0CBDDFA6" w14:textId="77777777" w:rsidR="0083213A" w:rsidRDefault="0083213A" w:rsidP="001959BE">
            <w:pPr>
              <w:pStyle w:val="a7"/>
              <w:ind w:firstLineChars="0" w:firstLine="0"/>
            </w:pPr>
            <w:r>
              <w:t>;</w:t>
            </w:r>
          </w:p>
          <w:p w14:paraId="1E63D559" w14:textId="77777777" w:rsidR="0083213A" w:rsidRDefault="0083213A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u_2_4_3_3.examine_inventory_book_mes is '</w:t>
            </w:r>
            <w:r>
              <w:rPr>
                <w:rFonts w:hint="eastAsia"/>
              </w:rPr>
              <w:t>查询库存信息</w:t>
            </w:r>
            <w:r>
              <w:rPr>
                <w:rFonts w:hint="eastAsia"/>
              </w:rPr>
              <w:t>';</w:t>
            </w:r>
          </w:p>
          <w:p w14:paraId="4F187C29" w14:textId="77777777" w:rsidR="0083213A" w:rsidRDefault="0083213A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u_2_4_3_3.examine_inventory_book_mes.book_id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755796A8" w14:textId="77777777" w:rsidR="0083213A" w:rsidRDefault="0083213A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u_2_4_3_3.examine_inventory_book_mes.book_name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53E09FB0" w14:textId="77777777" w:rsidR="0083213A" w:rsidRDefault="0083213A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u_2_4_3_3.examine_inventory_book_mes.inventory is 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';</w:t>
            </w:r>
          </w:p>
          <w:p w14:paraId="334AFF0F" w14:textId="3C3B8EC3" w:rsidR="0095517D" w:rsidRPr="00974E3A" w:rsidRDefault="0095517D" w:rsidP="001959BE">
            <w:pPr>
              <w:pStyle w:val="a7"/>
              <w:ind w:firstLineChars="0" w:firstLine="0"/>
            </w:pPr>
          </w:p>
        </w:tc>
      </w:tr>
    </w:tbl>
    <w:p w14:paraId="21152C62" w14:textId="7BC9A6BF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t>图书库存信息</w:t>
      </w:r>
    </w:p>
    <w:p w14:paraId="40556BB5" w14:textId="5ADE13E0" w:rsidR="00EC180F" w:rsidRPr="00EC180F" w:rsidRDefault="0098453B" w:rsidP="00EC18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2.3.4.3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 w:rsidR="00EA0853" w:rsidRPr="00EA0853">
        <w:rPr>
          <w:rFonts w:hint="eastAsia"/>
        </w:rPr>
        <w:t xml:space="preserve"> </w:t>
      </w:r>
      <w:proofErr w:type="spellStart"/>
      <w:r w:rsidR="00EA0853" w:rsidRPr="00EA0853">
        <w:rPr>
          <w:rFonts w:hint="eastAsia"/>
        </w:rPr>
        <w:t>i</w:t>
      </w:r>
      <w:r w:rsidR="00EA0853" w:rsidRPr="00EA0853">
        <w:t>nventory_book_mes</w:t>
      </w:r>
      <w:proofErr w:type="spellEnd"/>
      <w:r w:rsidR="00EA0853" w:rsidRPr="00EA0853">
        <w:rPr>
          <w:rFonts w:hint="eastAsia"/>
        </w:rPr>
        <w:t>（</w:t>
      </w:r>
      <w:proofErr w:type="spellStart"/>
      <w:r w:rsidR="00EA0853" w:rsidRPr="00EA0853">
        <w:rPr>
          <w:rFonts w:hint="eastAsia"/>
        </w:rPr>
        <w:t>book_id</w:t>
      </w:r>
      <w:proofErr w:type="spellEnd"/>
      <w:r w:rsidR="00EA0853" w:rsidRPr="00EA0853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840"/>
        <w:gridCol w:w="1636"/>
        <w:gridCol w:w="788"/>
        <w:gridCol w:w="2063"/>
        <w:gridCol w:w="755"/>
        <w:gridCol w:w="1079"/>
      </w:tblGrid>
      <w:tr w:rsidR="00067238" w:rsidRPr="00067238" w14:paraId="6304009E" w14:textId="77777777" w:rsidTr="00EE017E">
        <w:tc>
          <w:tcPr>
            <w:tcW w:w="1081" w:type="dxa"/>
            <w:shd w:val="clear" w:color="auto" w:fill="D9D9D9"/>
          </w:tcPr>
          <w:p w14:paraId="0BC5F57B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446730F2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840" w:type="dxa"/>
            <w:shd w:val="clear" w:color="auto" w:fill="D9D9D9"/>
          </w:tcPr>
          <w:p w14:paraId="45CD95C5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1636" w:type="dxa"/>
            <w:shd w:val="clear" w:color="auto" w:fill="D9D9D9"/>
          </w:tcPr>
          <w:p w14:paraId="7AF788F2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788" w:type="dxa"/>
            <w:shd w:val="clear" w:color="auto" w:fill="D9D9D9"/>
          </w:tcPr>
          <w:p w14:paraId="054D98B7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2063" w:type="dxa"/>
            <w:shd w:val="clear" w:color="auto" w:fill="D9D9D9"/>
          </w:tcPr>
          <w:p w14:paraId="0CE84E12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755" w:type="dxa"/>
            <w:shd w:val="clear" w:color="auto" w:fill="D9D9D9"/>
          </w:tcPr>
          <w:p w14:paraId="4707B4BF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0DADE3AC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7DA0FC26" w14:textId="77777777" w:rsidTr="00EE017E">
        <w:tc>
          <w:tcPr>
            <w:tcW w:w="1081" w:type="dxa"/>
          </w:tcPr>
          <w:p w14:paraId="2B98A403" w14:textId="4B7BE2F8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1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19D8CF2C" w14:textId="77777777" w:rsidR="00067238" w:rsidRPr="00067238" w:rsidRDefault="00067238" w:rsidP="00067238">
            <w:r w:rsidRPr="00067238">
              <w:rPr>
                <w:rFonts w:hint="eastAsia"/>
              </w:rPr>
              <w:t>图书编号</w:t>
            </w:r>
          </w:p>
        </w:tc>
        <w:tc>
          <w:tcPr>
            <w:tcW w:w="1840" w:type="dxa"/>
          </w:tcPr>
          <w:p w14:paraId="2D909AC9" w14:textId="77777777" w:rsidR="00067238" w:rsidRPr="00067238" w:rsidRDefault="00067238" w:rsidP="00067238"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1636" w:type="dxa"/>
          </w:tcPr>
          <w:p w14:paraId="1F8ED5A8" w14:textId="02296A15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char(</w:t>
            </w:r>
            <w:proofErr w:type="gramEnd"/>
            <w:r w:rsidRPr="00067238">
              <w:rPr>
                <w:rFonts w:hint="eastAsia"/>
              </w:rPr>
              <w:t>1</w:t>
            </w:r>
            <w:r w:rsidR="00644EC1">
              <w:t>3</w:t>
            </w:r>
            <w:r w:rsidRPr="00067238">
              <w:rPr>
                <w:rFonts w:hint="eastAsia"/>
              </w:rPr>
              <w:t>)</w:t>
            </w:r>
          </w:p>
        </w:tc>
        <w:tc>
          <w:tcPr>
            <w:tcW w:w="788" w:type="dxa"/>
          </w:tcPr>
          <w:p w14:paraId="45A75031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2063" w:type="dxa"/>
          </w:tcPr>
          <w:p w14:paraId="3EBC508D" w14:textId="77777777" w:rsidR="00067238" w:rsidRPr="00067238" w:rsidRDefault="00067238" w:rsidP="00067238"/>
        </w:tc>
        <w:tc>
          <w:tcPr>
            <w:tcW w:w="755" w:type="dxa"/>
          </w:tcPr>
          <w:p w14:paraId="596B0883" w14:textId="77777777" w:rsidR="00067238" w:rsidRPr="00067238" w:rsidRDefault="00067238" w:rsidP="00067238"/>
        </w:tc>
        <w:tc>
          <w:tcPr>
            <w:tcW w:w="1079" w:type="dxa"/>
          </w:tcPr>
          <w:p w14:paraId="7A327AE1" w14:textId="77777777" w:rsidR="00067238" w:rsidRPr="00067238" w:rsidRDefault="00067238" w:rsidP="00067238"/>
        </w:tc>
      </w:tr>
      <w:tr w:rsidR="00067238" w:rsidRPr="00067238" w14:paraId="4C33E299" w14:textId="77777777" w:rsidTr="00EE017E">
        <w:tc>
          <w:tcPr>
            <w:tcW w:w="1081" w:type="dxa"/>
          </w:tcPr>
          <w:p w14:paraId="23F64C18" w14:textId="6EFCCE27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2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3AD20C29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840" w:type="dxa"/>
          </w:tcPr>
          <w:p w14:paraId="272959C3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1636" w:type="dxa"/>
          </w:tcPr>
          <w:p w14:paraId="786551A6" w14:textId="77777777" w:rsidR="00067238" w:rsidRPr="00067238" w:rsidRDefault="00067238" w:rsidP="00067238">
            <w:proofErr w:type="gramStart"/>
            <w:r w:rsidRPr="00067238">
              <w:rPr>
                <w:rFonts w:hint="eastAsia"/>
              </w:rPr>
              <w:t>varchar(</w:t>
            </w:r>
            <w:proofErr w:type="gramEnd"/>
            <w:r w:rsidRPr="00067238">
              <w:rPr>
                <w:rFonts w:hint="eastAsia"/>
              </w:rPr>
              <w:t>30)</w:t>
            </w:r>
          </w:p>
        </w:tc>
        <w:tc>
          <w:tcPr>
            <w:tcW w:w="788" w:type="dxa"/>
          </w:tcPr>
          <w:p w14:paraId="61FA35E7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2063" w:type="dxa"/>
          </w:tcPr>
          <w:p w14:paraId="56F2CEA3" w14:textId="77777777" w:rsidR="00067238" w:rsidRPr="00067238" w:rsidRDefault="00067238" w:rsidP="00067238"/>
        </w:tc>
        <w:tc>
          <w:tcPr>
            <w:tcW w:w="755" w:type="dxa"/>
          </w:tcPr>
          <w:p w14:paraId="3BEE1663" w14:textId="77777777" w:rsidR="00067238" w:rsidRPr="00067238" w:rsidRDefault="00067238" w:rsidP="00067238"/>
        </w:tc>
        <w:tc>
          <w:tcPr>
            <w:tcW w:w="1079" w:type="dxa"/>
          </w:tcPr>
          <w:p w14:paraId="37DD9F45" w14:textId="77777777" w:rsidR="00067238" w:rsidRPr="00067238" w:rsidRDefault="00067238" w:rsidP="00067238"/>
        </w:tc>
      </w:tr>
      <w:tr w:rsidR="00067238" w:rsidRPr="00067238" w14:paraId="6B667BA6" w14:textId="77777777" w:rsidTr="00EE017E">
        <w:tc>
          <w:tcPr>
            <w:tcW w:w="1081" w:type="dxa"/>
          </w:tcPr>
          <w:p w14:paraId="7D88DAD3" w14:textId="6438A9BE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3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063FC94A" w14:textId="77777777" w:rsidR="00067238" w:rsidRPr="00067238" w:rsidRDefault="00067238" w:rsidP="00067238">
            <w:r w:rsidRPr="00067238">
              <w:rPr>
                <w:rFonts w:hint="eastAsia"/>
              </w:rPr>
              <w:t>库存</w:t>
            </w:r>
          </w:p>
        </w:tc>
        <w:tc>
          <w:tcPr>
            <w:tcW w:w="1840" w:type="dxa"/>
          </w:tcPr>
          <w:p w14:paraId="5819E071" w14:textId="77777777" w:rsidR="00067238" w:rsidRPr="00067238" w:rsidRDefault="00067238" w:rsidP="00067238">
            <w:pPr>
              <w:jc w:val="left"/>
            </w:pPr>
            <w:r w:rsidRPr="00067238">
              <w:rPr>
                <w:rFonts w:hint="eastAsia"/>
              </w:rPr>
              <w:t>inventory</w:t>
            </w:r>
          </w:p>
        </w:tc>
        <w:tc>
          <w:tcPr>
            <w:tcW w:w="1636" w:type="dxa"/>
          </w:tcPr>
          <w:p w14:paraId="73C4309B" w14:textId="1C91D09D" w:rsidR="00067238" w:rsidRPr="00067238" w:rsidRDefault="0083213A" w:rsidP="00067238"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</w:t>
            </w:r>
          </w:p>
        </w:tc>
        <w:tc>
          <w:tcPr>
            <w:tcW w:w="788" w:type="dxa"/>
          </w:tcPr>
          <w:p w14:paraId="4889972E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2063" w:type="dxa"/>
          </w:tcPr>
          <w:p w14:paraId="617996B3" w14:textId="77777777" w:rsidR="00067238" w:rsidRPr="00067238" w:rsidRDefault="00067238" w:rsidP="00067238"/>
        </w:tc>
        <w:tc>
          <w:tcPr>
            <w:tcW w:w="755" w:type="dxa"/>
          </w:tcPr>
          <w:p w14:paraId="10974CD0" w14:textId="77777777" w:rsidR="00067238" w:rsidRPr="00067238" w:rsidRDefault="00067238" w:rsidP="00067238"/>
        </w:tc>
        <w:tc>
          <w:tcPr>
            <w:tcW w:w="1079" w:type="dxa"/>
          </w:tcPr>
          <w:p w14:paraId="176A7DBD" w14:textId="77777777" w:rsidR="00067238" w:rsidRPr="00067238" w:rsidRDefault="00067238" w:rsidP="00067238"/>
        </w:tc>
      </w:tr>
      <w:tr w:rsidR="00067238" w:rsidRPr="00067238" w14:paraId="0C527116" w14:textId="77777777" w:rsidTr="00EE017E">
        <w:tc>
          <w:tcPr>
            <w:tcW w:w="1081" w:type="dxa"/>
          </w:tcPr>
          <w:p w14:paraId="55A26DCA" w14:textId="50572EC9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4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535ABA2B" w14:textId="77777777" w:rsidR="00067238" w:rsidRPr="00067238" w:rsidRDefault="00067238" w:rsidP="00067238">
            <w:r w:rsidRPr="00067238">
              <w:rPr>
                <w:rFonts w:hint="eastAsia"/>
              </w:rPr>
              <w:t>已售数量</w:t>
            </w:r>
          </w:p>
        </w:tc>
        <w:tc>
          <w:tcPr>
            <w:tcW w:w="1840" w:type="dxa"/>
          </w:tcPr>
          <w:p w14:paraId="5AA4F104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selled_count</w:t>
            </w:r>
            <w:proofErr w:type="spellEnd"/>
          </w:p>
        </w:tc>
        <w:tc>
          <w:tcPr>
            <w:tcW w:w="1636" w:type="dxa"/>
          </w:tcPr>
          <w:p w14:paraId="04BF07CA" w14:textId="1FF9F259" w:rsidR="00067238" w:rsidRPr="00067238" w:rsidRDefault="0083213A" w:rsidP="00067238"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</w:t>
            </w:r>
          </w:p>
        </w:tc>
        <w:tc>
          <w:tcPr>
            <w:tcW w:w="788" w:type="dxa"/>
          </w:tcPr>
          <w:p w14:paraId="2F9A81FD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2063" w:type="dxa"/>
          </w:tcPr>
          <w:p w14:paraId="557983D3" w14:textId="77777777" w:rsidR="00067238" w:rsidRPr="00067238" w:rsidRDefault="00067238" w:rsidP="00067238"/>
        </w:tc>
        <w:tc>
          <w:tcPr>
            <w:tcW w:w="755" w:type="dxa"/>
          </w:tcPr>
          <w:p w14:paraId="31C32958" w14:textId="77777777" w:rsidR="00067238" w:rsidRPr="00067238" w:rsidRDefault="00067238" w:rsidP="00067238"/>
        </w:tc>
        <w:tc>
          <w:tcPr>
            <w:tcW w:w="1079" w:type="dxa"/>
          </w:tcPr>
          <w:p w14:paraId="2715D9D4" w14:textId="77777777" w:rsidR="00067238" w:rsidRPr="00067238" w:rsidRDefault="00067238" w:rsidP="00067238"/>
        </w:tc>
      </w:tr>
      <w:tr w:rsidR="00067238" w:rsidRPr="00067238" w14:paraId="1A0F612C" w14:textId="77777777" w:rsidTr="00EE017E">
        <w:tc>
          <w:tcPr>
            <w:tcW w:w="1081" w:type="dxa"/>
          </w:tcPr>
          <w:p w14:paraId="51C90F04" w14:textId="7BA0A7FF" w:rsidR="00067238" w:rsidRPr="00067238" w:rsidRDefault="00067238" w:rsidP="00067238">
            <w:pPr>
              <w:ind w:left="420"/>
            </w:pPr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 w:rsidR="00D60492">
              <w:rPr>
                <w:noProof/>
              </w:rPr>
              <w:t>5</w:t>
            </w:r>
            <w:r w:rsidRPr="00067238">
              <w:fldChar w:fldCharType="end"/>
            </w:r>
          </w:p>
        </w:tc>
        <w:tc>
          <w:tcPr>
            <w:tcW w:w="1440" w:type="dxa"/>
          </w:tcPr>
          <w:p w14:paraId="2951E4DF" w14:textId="77777777" w:rsidR="00067238" w:rsidRPr="00067238" w:rsidRDefault="00067238" w:rsidP="00067238">
            <w:r w:rsidRPr="00067238">
              <w:rPr>
                <w:rFonts w:hint="eastAsia"/>
              </w:rPr>
              <w:t>总数量</w:t>
            </w:r>
          </w:p>
        </w:tc>
        <w:tc>
          <w:tcPr>
            <w:tcW w:w="1840" w:type="dxa"/>
          </w:tcPr>
          <w:p w14:paraId="45C5FF60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rPr>
                <w:rFonts w:hint="eastAsia"/>
              </w:rPr>
              <w:t>book_count_sum</w:t>
            </w:r>
            <w:proofErr w:type="spellEnd"/>
          </w:p>
        </w:tc>
        <w:tc>
          <w:tcPr>
            <w:tcW w:w="1636" w:type="dxa"/>
          </w:tcPr>
          <w:p w14:paraId="57E2E0D6" w14:textId="01C91EE9" w:rsidR="00067238" w:rsidRPr="00067238" w:rsidRDefault="0083213A" w:rsidP="00067238"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</w:t>
            </w:r>
          </w:p>
        </w:tc>
        <w:tc>
          <w:tcPr>
            <w:tcW w:w="788" w:type="dxa"/>
          </w:tcPr>
          <w:p w14:paraId="35D85F37" w14:textId="77777777" w:rsidR="00067238" w:rsidRPr="00067238" w:rsidRDefault="00067238" w:rsidP="00067238">
            <w:r w:rsidRPr="00067238">
              <w:rPr>
                <w:rFonts w:hint="eastAsia"/>
              </w:rPr>
              <w:t>n</w:t>
            </w:r>
          </w:p>
        </w:tc>
        <w:tc>
          <w:tcPr>
            <w:tcW w:w="2063" w:type="dxa"/>
          </w:tcPr>
          <w:p w14:paraId="48C982EB" w14:textId="77777777" w:rsidR="00067238" w:rsidRPr="00067238" w:rsidRDefault="00067238" w:rsidP="00067238"/>
        </w:tc>
        <w:tc>
          <w:tcPr>
            <w:tcW w:w="755" w:type="dxa"/>
          </w:tcPr>
          <w:p w14:paraId="75B04537" w14:textId="77777777" w:rsidR="00067238" w:rsidRPr="00067238" w:rsidRDefault="00067238" w:rsidP="00067238"/>
        </w:tc>
        <w:tc>
          <w:tcPr>
            <w:tcW w:w="1079" w:type="dxa"/>
          </w:tcPr>
          <w:p w14:paraId="065C32A4" w14:textId="77777777" w:rsidR="00067238" w:rsidRPr="00067238" w:rsidRDefault="00067238" w:rsidP="00067238"/>
        </w:tc>
      </w:tr>
    </w:tbl>
    <w:p w14:paraId="4DCB4AB4" w14:textId="67967B0D" w:rsidR="00BE49E1" w:rsidRDefault="00EC180F" w:rsidP="00EC180F">
      <w:pPr>
        <w:jc w:val="center"/>
      </w:pPr>
      <w:r w:rsidRPr="00EC180F">
        <w:rPr>
          <w:rFonts w:hint="eastAsia"/>
        </w:rPr>
        <w:t>执行脚本（</w:t>
      </w:r>
      <w:r w:rsidRPr="00EC180F">
        <w:t>PostgreSQL</w:t>
      </w:r>
      <w:r w:rsidRPr="00EC180F">
        <w:rPr>
          <w:rFonts w:hint="eastAsia"/>
        </w:rPr>
        <w:t>，</w:t>
      </w:r>
      <w:r w:rsidRPr="00EC180F">
        <w:rPr>
          <w:rFonts w:hint="eastAsia"/>
        </w:rPr>
        <w:t>u_2_4_3_3</w:t>
      </w:r>
      <w:r w:rsidRPr="00EC180F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E49E1" w:rsidRPr="00974E3A" w14:paraId="060681A1" w14:textId="77777777" w:rsidTr="001959BE">
        <w:tc>
          <w:tcPr>
            <w:tcW w:w="5000" w:type="pct"/>
            <w:shd w:val="clear" w:color="auto" w:fill="auto"/>
          </w:tcPr>
          <w:p w14:paraId="237347A5" w14:textId="77777777" w:rsidR="00644EC1" w:rsidRDefault="00644EC1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创建表：图书库存信息</w:t>
            </w:r>
          </w:p>
          <w:p w14:paraId="70A86CDE" w14:textId="77777777" w:rsidR="00644EC1" w:rsidRDefault="00644EC1" w:rsidP="001959BE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3.inventory</w:t>
            </w:r>
            <w:proofErr w:type="gramEnd"/>
            <w:r>
              <w:t>_book_mes</w:t>
            </w:r>
          </w:p>
          <w:p w14:paraId="35FDB039" w14:textId="77777777" w:rsidR="00644EC1" w:rsidRDefault="00644EC1" w:rsidP="001959BE">
            <w:pPr>
              <w:pStyle w:val="a7"/>
              <w:ind w:firstLineChars="0" w:firstLine="0"/>
            </w:pPr>
            <w:r>
              <w:t xml:space="preserve">  (</w:t>
            </w:r>
          </w:p>
          <w:p w14:paraId="1B2F4F71" w14:textId="77777777" w:rsidR="00644EC1" w:rsidRDefault="00644EC1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153761E0" w14:textId="77777777" w:rsidR="00644EC1" w:rsidRDefault="00644EC1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30) not null ,</w:t>
            </w:r>
          </w:p>
          <w:p w14:paraId="46769F7A" w14:textId="77777777" w:rsidR="00644EC1" w:rsidRDefault="00644EC1" w:rsidP="001959BE">
            <w:pPr>
              <w:pStyle w:val="a7"/>
              <w:ind w:firstLineChars="0" w:firstLine="0"/>
            </w:pPr>
            <w:r>
              <w:lastRenderedPageBreak/>
              <w:tab/>
              <w:t xml:space="preserve">inventory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1B5A5E73" w14:textId="77777777" w:rsidR="00644EC1" w:rsidRDefault="00644EC1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selled_count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3D7EC59C" w14:textId="77777777" w:rsidR="00644EC1" w:rsidRDefault="00644EC1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book_count_sum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3038D0C9" w14:textId="77777777" w:rsidR="00644EC1" w:rsidRDefault="00644EC1" w:rsidP="001959B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54F99D4E" w14:textId="77777777" w:rsidR="00644EC1" w:rsidRDefault="00644EC1" w:rsidP="001959BE">
            <w:pPr>
              <w:pStyle w:val="a7"/>
              <w:ind w:firstLineChars="0" w:firstLine="0"/>
            </w:pPr>
            <w:r>
              <w:t xml:space="preserve">  )</w:t>
            </w:r>
          </w:p>
          <w:p w14:paraId="3D13E35D" w14:textId="77777777" w:rsidR="00644EC1" w:rsidRDefault="00644EC1" w:rsidP="001959BE">
            <w:pPr>
              <w:pStyle w:val="a7"/>
              <w:ind w:firstLineChars="0" w:firstLine="0"/>
            </w:pPr>
            <w:r>
              <w:t>;</w:t>
            </w:r>
          </w:p>
          <w:p w14:paraId="52F77186" w14:textId="77777777" w:rsidR="00644EC1" w:rsidRDefault="00644EC1" w:rsidP="001959BE">
            <w:pPr>
              <w:pStyle w:val="a7"/>
              <w:ind w:firstLineChars="0" w:firstLine="0"/>
            </w:pPr>
            <w:r>
              <w:t>comment o</w:t>
            </w:r>
            <w:r>
              <w:rPr>
                <w:rFonts w:hint="eastAsia"/>
              </w:rPr>
              <w:t>n table u_2_4_3_3.inventory_book_mes is '</w:t>
            </w:r>
            <w:r>
              <w:rPr>
                <w:rFonts w:hint="eastAsia"/>
              </w:rPr>
              <w:t>图书库存信息</w:t>
            </w:r>
            <w:r>
              <w:rPr>
                <w:rFonts w:hint="eastAsia"/>
              </w:rPr>
              <w:t>';</w:t>
            </w:r>
          </w:p>
          <w:p w14:paraId="7B1FEEFC" w14:textId="77777777" w:rsidR="00644EC1" w:rsidRDefault="00644EC1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u_2_4_3_3.inventory_book_mes.book_id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5648CD03" w14:textId="77777777" w:rsidR="00644EC1" w:rsidRDefault="00644EC1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u_2_4_3_3.inventory_book_mes.book_name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5D41856E" w14:textId="77777777" w:rsidR="00644EC1" w:rsidRDefault="00644EC1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u_2_4_3_3.inventory_book_mes.inventory is 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';</w:t>
            </w:r>
          </w:p>
          <w:p w14:paraId="15B7EE49" w14:textId="77777777" w:rsidR="00644EC1" w:rsidRDefault="00644EC1" w:rsidP="001959BE">
            <w:pPr>
              <w:pStyle w:val="a7"/>
              <w:ind w:firstLineChars="0" w:firstLine="0"/>
            </w:pPr>
            <w:r>
              <w:t>commen</w:t>
            </w:r>
            <w:r>
              <w:rPr>
                <w:rFonts w:hint="eastAsia"/>
              </w:rPr>
              <w:t>t on column u_2_4_3_3.inventory_book_mes.selled_count is '</w:t>
            </w:r>
            <w:r>
              <w:rPr>
                <w:rFonts w:hint="eastAsia"/>
              </w:rPr>
              <w:t>已售数量</w:t>
            </w:r>
            <w:r>
              <w:rPr>
                <w:rFonts w:hint="eastAsia"/>
              </w:rPr>
              <w:t>';</w:t>
            </w:r>
          </w:p>
          <w:p w14:paraId="63652BE7" w14:textId="77777777" w:rsidR="00644EC1" w:rsidRDefault="00644EC1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u_2_4_3_3.inventory_book_mes.book_count_sum is '</w:t>
            </w:r>
            <w:r>
              <w:rPr>
                <w:rFonts w:hint="eastAsia"/>
              </w:rPr>
              <w:t>总数量</w:t>
            </w:r>
            <w:r>
              <w:rPr>
                <w:rFonts w:hint="eastAsia"/>
              </w:rPr>
              <w:t>';</w:t>
            </w:r>
          </w:p>
          <w:p w14:paraId="6349170F" w14:textId="4C3D369E" w:rsidR="00BE49E1" w:rsidRPr="00974E3A" w:rsidRDefault="00BE49E1" w:rsidP="001959BE">
            <w:pPr>
              <w:pStyle w:val="a7"/>
              <w:ind w:firstLineChars="0" w:firstLine="0"/>
            </w:pPr>
          </w:p>
        </w:tc>
      </w:tr>
    </w:tbl>
    <w:p w14:paraId="7ABA8C51" w14:textId="43420467" w:rsidR="009C6737" w:rsidRPr="009C6737" w:rsidRDefault="009C6737" w:rsidP="009C6737">
      <w:pPr>
        <w:pStyle w:val="5"/>
        <w:tabs>
          <w:tab w:val="clear" w:pos="3118"/>
        </w:tabs>
        <w:ind w:left="993"/>
      </w:pPr>
      <w:r>
        <w:rPr>
          <w:rFonts w:hint="eastAsia"/>
        </w:rPr>
        <w:lastRenderedPageBreak/>
        <w:t>订单信息</w:t>
      </w:r>
    </w:p>
    <w:p w14:paraId="16146E80" w14:textId="7D439072" w:rsidR="00EC180F" w:rsidRPr="00EC180F" w:rsidRDefault="000904E6" w:rsidP="00EC180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2.3.4.3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t xml:space="preserve"> </w:t>
      </w:r>
      <w:proofErr w:type="spellStart"/>
      <w:r w:rsidR="00EA0853" w:rsidRPr="00EA0853">
        <w:rPr>
          <w:rFonts w:hint="eastAsia"/>
        </w:rPr>
        <w:t>order</w:t>
      </w:r>
      <w:r w:rsidR="00EA0853" w:rsidRPr="00EA0853">
        <w:t>_info_mes</w:t>
      </w:r>
      <w:proofErr w:type="spellEnd"/>
      <w:r w:rsidR="00EA0853" w:rsidRPr="00EA0853">
        <w:rPr>
          <w:rFonts w:hint="eastAsia"/>
        </w:rPr>
        <w:t>（</w:t>
      </w:r>
      <w:proofErr w:type="spellStart"/>
      <w:r w:rsidR="00EA0853" w:rsidRPr="00EA0853">
        <w:rPr>
          <w:rFonts w:hint="eastAsia"/>
        </w:rPr>
        <w:t>order_id</w:t>
      </w:r>
      <w:proofErr w:type="spellEnd"/>
      <w:r w:rsidR="00EA0853" w:rsidRPr="00EA0853">
        <w:rPr>
          <w:rFonts w:hint="eastAsia"/>
        </w:rPr>
        <w:t>）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1"/>
        <w:gridCol w:w="1440"/>
        <w:gridCol w:w="1840"/>
        <w:gridCol w:w="1636"/>
        <w:gridCol w:w="1083"/>
        <w:gridCol w:w="1817"/>
        <w:gridCol w:w="706"/>
        <w:gridCol w:w="1079"/>
      </w:tblGrid>
      <w:tr w:rsidR="00067238" w:rsidRPr="00067238" w14:paraId="61C1F6D1" w14:textId="77777777" w:rsidTr="00EE017E">
        <w:tc>
          <w:tcPr>
            <w:tcW w:w="1081" w:type="dxa"/>
            <w:shd w:val="clear" w:color="auto" w:fill="D9D9D9"/>
          </w:tcPr>
          <w:p w14:paraId="4CBF3D50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编号</w:t>
            </w:r>
          </w:p>
        </w:tc>
        <w:tc>
          <w:tcPr>
            <w:tcW w:w="1440" w:type="dxa"/>
            <w:shd w:val="clear" w:color="auto" w:fill="D9D9D9"/>
          </w:tcPr>
          <w:p w14:paraId="5FA00166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中文名</w:t>
            </w:r>
          </w:p>
        </w:tc>
        <w:tc>
          <w:tcPr>
            <w:tcW w:w="1840" w:type="dxa"/>
            <w:shd w:val="clear" w:color="auto" w:fill="D9D9D9"/>
          </w:tcPr>
          <w:p w14:paraId="18629002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英文名</w:t>
            </w:r>
          </w:p>
        </w:tc>
        <w:tc>
          <w:tcPr>
            <w:tcW w:w="1636" w:type="dxa"/>
            <w:shd w:val="clear" w:color="auto" w:fill="D9D9D9"/>
          </w:tcPr>
          <w:p w14:paraId="183B4A10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类型</w:t>
            </w:r>
            <w:r w:rsidRPr="00067238">
              <w:t>(</w:t>
            </w:r>
            <w:r w:rsidRPr="00067238">
              <w:rPr>
                <w:rFonts w:hint="eastAsia"/>
              </w:rPr>
              <w:t>宽度</w:t>
            </w:r>
            <w:r w:rsidRPr="00067238">
              <w:t>)/</w:t>
            </w:r>
            <w:r w:rsidRPr="00067238">
              <w:rPr>
                <w:rFonts w:hint="eastAsia"/>
              </w:rPr>
              <w:t>参照</w:t>
            </w:r>
          </w:p>
        </w:tc>
        <w:tc>
          <w:tcPr>
            <w:tcW w:w="1083" w:type="dxa"/>
            <w:shd w:val="clear" w:color="auto" w:fill="D9D9D9"/>
          </w:tcPr>
          <w:p w14:paraId="3594F72B" w14:textId="77777777" w:rsidR="00067238" w:rsidRPr="00067238" w:rsidRDefault="00067238" w:rsidP="00067238">
            <w:pPr>
              <w:jc w:val="center"/>
            </w:pPr>
            <w:proofErr w:type="gramStart"/>
            <w:r w:rsidRPr="00067238">
              <w:rPr>
                <w:rFonts w:hint="eastAsia"/>
              </w:rPr>
              <w:t>空否</w:t>
            </w:r>
            <w:proofErr w:type="gramEnd"/>
          </w:p>
        </w:tc>
        <w:tc>
          <w:tcPr>
            <w:tcW w:w="1817" w:type="dxa"/>
            <w:shd w:val="clear" w:color="auto" w:fill="D9D9D9"/>
          </w:tcPr>
          <w:p w14:paraId="2EDAFEAB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缺省值</w:t>
            </w:r>
          </w:p>
        </w:tc>
        <w:tc>
          <w:tcPr>
            <w:tcW w:w="706" w:type="dxa"/>
            <w:shd w:val="clear" w:color="auto" w:fill="D9D9D9"/>
          </w:tcPr>
          <w:p w14:paraId="2268BBFE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唯一</w:t>
            </w:r>
          </w:p>
        </w:tc>
        <w:tc>
          <w:tcPr>
            <w:tcW w:w="1079" w:type="dxa"/>
            <w:shd w:val="clear" w:color="auto" w:fill="D9D9D9"/>
          </w:tcPr>
          <w:p w14:paraId="2700B8E5" w14:textId="77777777" w:rsidR="00067238" w:rsidRPr="00067238" w:rsidRDefault="00067238" w:rsidP="00067238">
            <w:pPr>
              <w:jc w:val="center"/>
            </w:pPr>
            <w:r w:rsidRPr="00067238">
              <w:rPr>
                <w:rFonts w:hint="eastAsia"/>
              </w:rPr>
              <w:t>备注</w:t>
            </w:r>
          </w:p>
        </w:tc>
      </w:tr>
      <w:tr w:rsidR="00067238" w:rsidRPr="00067238" w14:paraId="795D6E08" w14:textId="77777777" w:rsidTr="00EE017E">
        <w:tc>
          <w:tcPr>
            <w:tcW w:w="1081" w:type="dxa"/>
          </w:tcPr>
          <w:p w14:paraId="692690A8" w14:textId="77777777" w:rsidR="00067238" w:rsidRPr="00067238" w:rsidRDefault="00067238" w:rsidP="00067238">
            <w:pPr>
              <w:ind w:left="420"/>
            </w:pPr>
            <w:r w:rsidRPr="00067238">
              <w:t>1</w:t>
            </w:r>
          </w:p>
        </w:tc>
        <w:tc>
          <w:tcPr>
            <w:tcW w:w="1440" w:type="dxa"/>
          </w:tcPr>
          <w:p w14:paraId="078869FB" w14:textId="77777777" w:rsidR="00067238" w:rsidRPr="00067238" w:rsidRDefault="00067238" w:rsidP="00067238">
            <w:r w:rsidRPr="00067238">
              <w:rPr>
                <w:rFonts w:hint="eastAsia"/>
              </w:rPr>
              <w:t>订单编号</w:t>
            </w:r>
          </w:p>
        </w:tc>
        <w:tc>
          <w:tcPr>
            <w:tcW w:w="1840" w:type="dxa"/>
          </w:tcPr>
          <w:p w14:paraId="175679B5" w14:textId="77777777" w:rsidR="00067238" w:rsidRPr="00067238" w:rsidRDefault="00067238" w:rsidP="00067238">
            <w:proofErr w:type="spellStart"/>
            <w:r w:rsidRPr="00067238">
              <w:t>order_id</w:t>
            </w:r>
            <w:proofErr w:type="spellEnd"/>
          </w:p>
        </w:tc>
        <w:tc>
          <w:tcPr>
            <w:tcW w:w="1636" w:type="dxa"/>
          </w:tcPr>
          <w:p w14:paraId="6B87DF15" w14:textId="77777777" w:rsidR="00067238" w:rsidRPr="00067238" w:rsidRDefault="00067238" w:rsidP="00067238">
            <w:proofErr w:type="gramStart"/>
            <w:r w:rsidRPr="00067238">
              <w:t>char(</w:t>
            </w:r>
            <w:proofErr w:type="gramEnd"/>
            <w:r w:rsidRPr="00067238">
              <w:t>18)</w:t>
            </w:r>
          </w:p>
        </w:tc>
        <w:tc>
          <w:tcPr>
            <w:tcW w:w="1083" w:type="dxa"/>
          </w:tcPr>
          <w:p w14:paraId="568609A9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817" w:type="dxa"/>
          </w:tcPr>
          <w:p w14:paraId="6F2D7AEC" w14:textId="77777777" w:rsidR="00067238" w:rsidRPr="00067238" w:rsidRDefault="00067238" w:rsidP="00067238"/>
        </w:tc>
        <w:tc>
          <w:tcPr>
            <w:tcW w:w="706" w:type="dxa"/>
          </w:tcPr>
          <w:p w14:paraId="3ED1AA78" w14:textId="77777777" w:rsidR="00067238" w:rsidRPr="00067238" w:rsidRDefault="00067238" w:rsidP="00067238"/>
        </w:tc>
        <w:tc>
          <w:tcPr>
            <w:tcW w:w="1079" w:type="dxa"/>
          </w:tcPr>
          <w:p w14:paraId="0C858574" w14:textId="77777777" w:rsidR="00067238" w:rsidRPr="00067238" w:rsidRDefault="00067238" w:rsidP="00067238"/>
        </w:tc>
      </w:tr>
      <w:tr w:rsidR="00067238" w:rsidRPr="00067238" w14:paraId="22A1D72F" w14:textId="77777777" w:rsidTr="00EE017E">
        <w:trPr>
          <w:trHeight w:val="289"/>
        </w:trPr>
        <w:tc>
          <w:tcPr>
            <w:tcW w:w="1081" w:type="dxa"/>
          </w:tcPr>
          <w:p w14:paraId="10532045" w14:textId="77777777" w:rsidR="00067238" w:rsidRPr="00067238" w:rsidRDefault="00067238" w:rsidP="00067238">
            <w:pPr>
              <w:ind w:left="420"/>
            </w:pPr>
            <w:r w:rsidRPr="00067238">
              <w:t>2</w:t>
            </w:r>
          </w:p>
        </w:tc>
        <w:tc>
          <w:tcPr>
            <w:tcW w:w="1440" w:type="dxa"/>
          </w:tcPr>
          <w:p w14:paraId="6009B82D" w14:textId="77777777" w:rsidR="00067238" w:rsidRPr="00067238" w:rsidRDefault="00067238" w:rsidP="00067238">
            <w:r w:rsidRPr="00067238">
              <w:rPr>
                <w:rFonts w:hint="eastAsia"/>
              </w:rPr>
              <w:t>买家编号</w:t>
            </w:r>
          </w:p>
        </w:tc>
        <w:tc>
          <w:tcPr>
            <w:tcW w:w="1840" w:type="dxa"/>
          </w:tcPr>
          <w:p w14:paraId="6FEB90A1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buyer_id</w:t>
            </w:r>
            <w:proofErr w:type="spellEnd"/>
          </w:p>
        </w:tc>
        <w:tc>
          <w:tcPr>
            <w:tcW w:w="1636" w:type="dxa"/>
          </w:tcPr>
          <w:p w14:paraId="3B185B1D" w14:textId="4B3122D9" w:rsidR="00067238" w:rsidRPr="00067238" w:rsidRDefault="00067238" w:rsidP="00067238">
            <w:proofErr w:type="gramStart"/>
            <w:r w:rsidRPr="00067238">
              <w:t>char(</w:t>
            </w:r>
            <w:proofErr w:type="gramEnd"/>
            <w:r w:rsidRPr="00067238">
              <w:t>1</w:t>
            </w:r>
            <w:r w:rsidR="003D5F56">
              <w:t>8</w:t>
            </w:r>
            <w:r w:rsidRPr="00067238">
              <w:t>)</w:t>
            </w:r>
          </w:p>
        </w:tc>
        <w:tc>
          <w:tcPr>
            <w:tcW w:w="1083" w:type="dxa"/>
          </w:tcPr>
          <w:p w14:paraId="306C2D4B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817" w:type="dxa"/>
          </w:tcPr>
          <w:p w14:paraId="41127435" w14:textId="77777777" w:rsidR="00067238" w:rsidRPr="00067238" w:rsidRDefault="00067238" w:rsidP="00067238"/>
        </w:tc>
        <w:tc>
          <w:tcPr>
            <w:tcW w:w="706" w:type="dxa"/>
          </w:tcPr>
          <w:p w14:paraId="7C00E68C" w14:textId="77777777" w:rsidR="00067238" w:rsidRPr="00067238" w:rsidRDefault="00067238" w:rsidP="00067238"/>
        </w:tc>
        <w:tc>
          <w:tcPr>
            <w:tcW w:w="1079" w:type="dxa"/>
          </w:tcPr>
          <w:p w14:paraId="49998C22" w14:textId="77777777" w:rsidR="00067238" w:rsidRPr="00067238" w:rsidRDefault="00067238" w:rsidP="00067238"/>
        </w:tc>
      </w:tr>
      <w:tr w:rsidR="00067238" w:rsidRPr="00067238" w14:paraId="626FF3A6" w14:textId="77777777" w:rsidTr="00EE017E">
        <w:tc>
          <w:tcPr>
            <w:tcW w:w="1081" w:type="dxa"/>
          </w:tcPr>
          <w:p w14:paraId="35C8EFF4" w14:textId="77777777" w:rsidR="00067238" w:rsidRPr="00067238" w:rsidRDefault="00067238" w:rsidP="00067238">
            <w:pPr>
              <w:ind w:left="420"/>
            </w:pPr>
            <w:r w:rsidRPr="00067238">
              <w:t>3</w:t>
            </w:r>
          </w:p>
        </w:tc>
        <w:tc>
          <w:tcPr>
            <w:tcW w:w="1440" w:type="dxa"/>
          </w:tcPr>
          <w:p w14:paraId="78AA4139" w14:textId="77777777" w:rsidR="00067238" w:rsidRPr="00067238" w:rsidRDefault="00067238" w:rsidP="00067238">
            <w:r w:rsidRPr="00067238">
              <w:rPr>
                <w:rFonts w:hint="eastAsia"/>
              </w:rPr>
              <w:t>卖家编号</w:t>
            </w:r>
          </w:p>
        </w:tc>
        <w:tc>
          <w:tcPr>
            <w:tcW w:w="1840" w:type="dxa"/>
          </w:tcPr>
          <w:p w14:paraId="369522E4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seller_id</w:t>
            </w:r>
            <w:proofErr w:type="spellEnd"/>
          </w:p>
        </w:tc>
        <w:tc>
          <w:tcPr>
            <w:tcW w:w="1636" w:type="dxa"/>
          </w:tcPr>
          <w:p w14:paraId="12684FFC" w14:textId="6323FD16" w:rsidR="00067238" w:rsidRPr="00067238" w:rsidRDefault="00067238" w:rsidP="00067238">
            <w:proofErr w:type="gramStart"/>
            <w:r w:rsidRPr="00067238">
              <w:t>char(</w:t>
            </w:r>
            <w:proofErr w:type="gramEnd"/>
            <w:r w:rsidRPr="00067238">
              <w:t>1</w:t>
            </w:r>
            <w:r w:rsidR="003D5F56">
              <w:t>8</w:t>
            </w:r>
            <w:r w:rsidRPr="00067238">
              <w:t>)</w:t>
            </w:r>
          </w:p>
        </w:tc>
        <w:tc>
          <w:tcPr>
            <w:tcW w:w="1083" w:type="dxa"/>
          </w:tcPr>
          <w:p w14:paraId="46D13124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817" w:type="dxa"/>
          </w:tcPr>
          <w:p w14:paraId="62570D90" w14:textId="77777777" w:rsidR="00067238" w:rsidRPr="00067238" w:rsidRDefault="00067238" w:rsidP="00067238"/>
        </w:tc>
        <w:tc>
          <w:tcPr>
            <w:tcW w:w="706" w:type="dxa"/>
          </w:tcPr>
          <w:p w14:paraId="40B04533" w14:textId="77777777" w:rsidR="00067238" w:rsidRPr="00067238" w:rsidRDefault="00067238" w:rsidP="00067238"/>
        </w:tc>
        <w:tc>
          <w:tcPr>
            <w:tcW w:w="1079" w:type="dxa"/>
          </w:tcPr>
          <w:p w14:paraId="455B80FB" w14:textId="77777777" w:rsidR="00067238" w:rsidRPr="00067238" w:rsidRDefault="00067238" w:rsidP="00067238"/>
        </w:tc>
      </w:tr>
      <w:tr w:rsidR="00067238" w:rsidRPr="00067238" w14:paraId="23949137" w14:textId="77777777" w:rsidTr="00EE017E">
        <w:tc>
          <w:tcPr>
            <w:tcW w:w="1081" w:type="dxa"/>
          </w:tcPr>
          <w:p w14:paraId="7BE318AB" w14:textId="77777777" w:rsidR="00067238" w:rsidRPr="00067238" w:rsidRDefault="00067238" w:rsidP="00067238">
            <w:pPr>
              <w:ind w:left="420"/>
            </w:pPr>
            <w:r w:rsidRPr="00067238">
              <w:t>4</w:t>
            </w:r>
          </w:p>
        </w:tc>
        <w:tc>
          <w:tcPr>
            <w:tcW w:w="1440" w:type="dxa"/>
          </w:tcPr>
          <w:p w14:paraId="52365181" w14:textId="77777777" w:rsidR="00067238" w:rsidRPr="00067238" w:rsidRDefault="00067238" w:rsidP="00067238">
            <w:r w:rsidRPr="00067238">
              <w:rPr>
                <w:rFonts w:hint="eastAsia"/>
              </w:rPr>
              <w:t>图书名</w:t>
            </w:r>
          </w:p>
        </w:tc>
        <w:tc>
          <w:tcPr>
            <w:tcW w:w="1840" w:type="dxa"/>
          </w:tcPr>
          <w:p w14:paraId="08E1A599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book_name</w:t>
            </w:r>
            <w:proofErr w:type="spellEnd"/>
          </w:p>
        </w:tc>
        <w:tc>
          <w:tcPr>
            <w:tcW w:w="1636" w:type="dxa"/>
          </w:tcPr>
          <w:p w14:paraId="539A88FE" w14:textId="77777777" w:rsidR="00067238" w:rsidRPr="00067238" w:rsidRDefault="00067238" w:rsidP="00067238">
            <w:proofErr w:type="gramStart"/>
            <w:r w:rsidRPr="00067238">
              <w:t>varchar(</w:t>
            </w:r>
            <w:proofErr w:type="gramEnd"/>
            <w:r w:rsidRPr="00067238">
              <w:t>30)</w:t>
            </w:r>
          </w:p>
        </w:tc>
        <w:tc>
          <w:tcPr>
            <w:tcW w:w="1083" w:type="dxa"/>
          </w:tcPr>
          <w:p w14:paraId="6A864AC4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817" w:type="dxa"/>
          </w:tcPr>
          <w:p w14:paraId="3CEF40E2" w14:textId="77777777" w:rsidR="00067238" w:rsidRPr="00067238" w:rsidRDefault="00067238" w:rsidP="00067238"/>
        </w:tc>
        <w:tc>
          <w:tcPr>
            <w:tcW w:w="706" w:type="dxa"/>
          </w:tcPr>
          <w:p w14:paraId="4198E55C" w14:textId="77777777" w:rsidR="00067238" w:rsidRPr="00067238" w:rsidRDefault="00067238" w:rsidP="00067238"/>
        </w:tc>
        <w:tc>
          <w:tcPr>
            <w:tcW w:w="1079" w:type="dxa"/>
          </w:tcPr>
          <w:p w14:paraId="21A3CA4C" w14:textId="77777777" w:rsidR="00067238" w:rsidRPr="00067238" w:rsidRDefault="00067238" w:rsidP="00067238"/>
        </w:tc>
      </w:tr>
      <w:tr w:rsidR="00067238" w:rsidRPr="00067238" w14:paraId="323C33F4" w14:textId="77777777" w:rsidTr="00EE017E">
        <w:tc>
          <w:tcPr>
            <w:tcW w:w="1081" w:type="dxa"/>
          </w:tcPr>
          <w:p w14:paraId="1593A906" w14:textId="77777777" w:rsidR="00067238" w:rsidRPr="00067238" w:rsidRDefault="00067238" w:rsidP="00067238">
            <w:pPr>
              <w:ind w:left="420"/>
            </w:pPr>
            <w:r w:rsidRPr="00067238">
              <w:t>5</w:t>
            </w:r>
          </w:p>
        </w:tc>
        <w:tc>
          <w:tcPr>
            <w:tcW w:w="1440" w:type="dxa"/>
          </w:tcPr>
          <w:p w14:paraId="5CC80DF0" w14:textId="77777777" w:rsidR="00067238" w:rsidRPr="00067238" w:rsidRDefault="00067238" w:rsidP="00067238">
            <w:r w:rsidRPr="00067238">
              <w:rPr>
                <w:rFonts w:hint="eastAsia"/>
              </w:rPr>
              <w:t>图书数量</w:t>
            </w:r>
          </w:p>
        </w:tc>
        <w:tc>
          <w:tcPr>
            <w:tcW w:w="1840" w:type="dxa"/>
          </w:tcPr>
          <w:p w14:paraId="01CBAA53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book_count</w:t>
            </w:r>
            <w:proofErr w:type="spellEnd"/>
          </w:p>
        </w:tc>
        <w:tc>
          <w:tcPr>
            <w:tcW w:w="1636" w:type="dxa"/>
          </w:tcPr>
          <w:p w14:paraId="7D51E879" w14:textId="29BF40D0" w:rsidR="00067238" w:rsidRPr="00067238" w:rsidRDefault="0083213A" w:rsidP="00067238"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</w:t>
            </w:r>
          </w:p>
        </w:tc>
        <w:tc>
          <w:tcPr>
            <w:tcW w:w="1083" w:type="dxa"/>
          </w:tcPr>
          <w:p w14:paraId="4A505E3F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817" w:type="dxa"/>
          </w:tcPr>
          <w:p w14:paraId="083C8436" w14:textId="77777777" w:rsidR="00067238" w:rsidRPr="00067238" w:rsidRDefault="00067238" w:rsidP="00067238"/>
        </w:tc>
        <w:tc>
          <w:tcPr>
            <w:tcW w:w="706" w:type="dxa"/>
          </w:tcPr>
          <w:p w14:paraId="14A8BF9F" w14:textId="77777777" w:rsidR="00067238" w:rsidRPr="00067238" w:rsidRDefault="00067238" w:rsidP="00067238"/>
        </w:tc>
        <w:tc>
          <w:tcPr>
            <w:tcW w:w="1079" w:type="dxa"/>
          </w:tcPr>
          <w:p w14:paraId="28CBEC7D" w14:textId="77777777" w:rsidR="00067238" w:rsidRPr="00067238" w:rsidRDefault="00067238" w:rsidP="00067238"/>
        </w:tc>
      </w:tr>
      <w:tr w:rsidR="00067238" w:rsidRPr="00067238" w14:paraId="6EDAB30A" w14:textId="77777777" w:rsidTr="00EE017E">
        <w:tc>
          <w:tcPr>
            <w:tcW w:w="1081" w:type="dxa"/>
          </w:tcPr>
          <w:p w14:paraId="4AA1E87D" w14:textId="77777777" w:rsidR="00067238" w:rsidRPr="00067238" w:rsidRDefault="00067238" w:rsidP="00067238">
            <w:pPr>
              <w:ind w:left="420"/>
            </w:pPr>
            <w:r w:rsidRPr="00067238">
              <w:t>6</w:t>
            </w:r>
          </w:p>
        </w:tc>
        <w:tc>
          <w:tcPr>
            <w:tcW w:w="1440" w:type="dxa"/>
          </w:tcPr>
          <w:p w14:paraId="4060DCE0" w14:textId="77777777" w:rsidR="00067238" w:rsidRPr="00067238" w:rsidRDefault="00067238" w:rsidP="00067238">
            <w:r w:rsidRPr="00067238">
              <w:rPr>
                <w:rFonts w:hint="eastAsia"/>
              </w:rPr>
              <w:t>图书单价</w:t>
            </w:r>
          </w:p>
        </w:tc>
        <w:tc>
          <w:tcPr>
            <w:tcW w:w="1840" w:type="dxa"/>
          </w:tcPr>
          <w:p w14:paraId="5F065291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book_price</w:t>
            </w:r>
            <w:proofErr w:type="spellEnd"/>
          </w:p>
        </w:tc>
        <w:tc>
          <w:tcPr>
            <w:tcW w:w="1636" w:type="dxa"/>
          </w:tcPr>
          <w:p w14:paraId="109A72AC" w14:textId="77777777" w:rsidR="00067238" w:rsidRPr="00067238" w:rsidRDefault="00067238" w:rsidP="00067238">
            <w:proofErr w:type="spellStart"/>
            <w:proofErr w:type="gramStart"/>
            <w:r w:rsidRPr="00067238">
              <w:t>dec</w:t>
            </w:r>
            <w:proofErr w:type="spellEnd"/>
            <w:r w:rsidRPr="00067238">
              <w:t>(</w:t>
            </w:r>
            <w:proofErr w:type="gramEnd"/>
            <w:r w:rsidRPr="00067238">
              <w:t>5,2)</w:t>
            </w:r>
          </w:p>
        </w:tc>
        <w:tc>
          <w:tcPr>
            <w:tcW w:w="1083" w:type="dxa"/>
          </w:tcPr>
          <w:p w14:paraId="102DFCD7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817" w:type="dxa"/>
          </w:tcPr>
          <w:p w14:paraId="4F497B1A" w14:textId="77777777" w:rsidR="00067238" w:rsidRPr="00067238" w:rsidRDefault="00067238" w:rsidP="00067238"/>
        </w:tc>
        <w:tc>
          <w:tcPr>
            <w:tcW w:w="706" w:type="dxa"/>
          </w:tcPr>
          <w:p w14:paraId="51047AB9" w14:textId="77777777" w:rsidR="00067238" w:rsidRPr="00067238" w:rsidRDefault="00067238" w:rsidP="00067238"/>
        </w:tc>
        <w:tc>
          <w:tcPr>
            <w:tcW w:w="1079" w:type="dxa"/>
          </w:tcPr>
          <w:p w14:paraId="33E4E2B9" w14:textId="77777777" w:rsidR="00067238" w:rsidRPr="00067238" w:rsidRDefault="00067238" w:rsidP="00067238"/>
        </w:tc>
      </w:tr>
      <w:tr w:rsidR="00067238" w:rsidRPr="00067238" w14:paraId="54F7336A" w14:textId="77777777" w:rsidTr="00EE017E">
        <w:tc>
          <w:tcPr>
            <w:tcW w:w="1081" w:type="dxa"/>
          </w:tcPr>
          <w:p w14:paraId="57136CAF" w14:textId="77777777" w:rsidR="00067238" w:rsidRPr="00067238" w:rsidRDefault="00067238" w:rsidP="00067238">
            <w:pPr>
              <w:ind w:left="420"/>
            </w:pPr>
            <w:r w:rsidRPr="00067238">
              <w:t>7</w:t>
            </w:r>
          </w:p>
        </w:tc>
        <w:tc>
          <w:tcPr>
            <w:tcW w:w="1440" w:type="dxa"/>
          </w:tcPr>
          <w:p w14:paraId="1F3D5EB3" w14:textId="77777777" w:rsidR="00067238" w:rsidRPr="00067238" w:rsidRDefault="00067238" w:rsidP="00067238">
            <w:r w:rsidRPr="00067238">
              <w:rPr>
                <w:rFonts w:hint="eastAsia"/>
              </w:rPr>
              <w:t>下单时间</w:t>
            </w:r>
          </w:p>
        </w:tc>
        <w:tc>
          <w:tcPr>
            <w:tcW w:w="1840" w:type="dxa"/>
          </w:tcPr>
          <w:p w14:paraId="1066CCCD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ordered_time</w:t>
            </w:r>
            <w:proofErr w:type="spellEnd"/>
          </w:p>
        </w:tc>
        <w:tc>
          <w:tcPr>
            <w:tcW w:w="1636" w:type="dxa"/>
          </w:tcPr>
          <w:p w14:paraId="52CB8ACB" w14:textId="77777777" w:rsidR="00067238" w:rsidRPr="00067238" w:rsidRDefault="00067238" w:rsidP="00067238">
            <w:r w:rsidRPr="00067238">
              <w:t>timestamp</w:t>
            </w:r>
          </w:p>
        </w:tc>
        <w:tc>
          <w:tcPr>
            <w:tcW w:w="1083" w:type="dxa"/>
          </w:tcPr>
          <w:p w14:paraId="65988208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817" w:type="dxa"/>
          </w:tcPr>
          <w:p w14:paraId="26C16984" w14:textId="77777777" w:rsidR="00067238" w:rsidRPr="00067238" w:rsidRDefault="00067238" w:rsidP="00067238">
            <w:proofErr w:type="spellStart"/>
            <w:r w:rsidRPr="00067238">
              <w:t>current_timestamp</w:t>
            </w:r>
            <w:proofErr w:type="spellEnd"/>
          </w:p>
        </w:tc>
        <w:tc>
          <w:tcPr>
            <w:tcW w:w="706" w:type="dxa"/>
          </w:tcPr>
          <w:p w14:paraId="64F9A30D" w14:textId="77777777" w:rsidR="00067238" w:rsidRPr="00067238" w:rsidRDefault="00067238" w:rsidP="00067238"/>
        </w:tc>
        <w:tc>
          <w:tcPr>
            <w:tcW w:w="1079" w:type="dxa"/>
          </w:tcPr>
          <w:p w14:paraId="57F1091B" w14:textId="77777777" w:rsidR="00067238" w:rsidRPr="00067238" w:rsidRDefault="00067238" w:rsidP="00067238"/>
        </w:tc>
      </w:tr>
      <w:tr w:rsidR="00067238" w:rsidRPr="00067238" w14:paraId="5F9D6E42" w14:textId="77777777" w:rsidTr="00EE017E">
        <w:tc>
          <w:tcPr>
            <w:tcW w:w="1081" w:type="dxa"/>
          </w:tcPr>
          <w:p w14:paraId="2A7C44D9" w14:textId="77777777" w:rsidR="00067238" w:rsidRPr="00067238" w:rsidRDefault="00067238" w:rsidP="00067238">
            <w:pPr>
              <w:ind w:left="420"/>
            </w:pPr>
            <w:r w:rsidRPr="00067238">
              <w:t>8</w:t>
            </w:r>
          </w:p>
        </w:tc>
        <w:tc>
          <w:tcPr>
            <w:tcW w:w="1440" w:type="dxa"/>
          </w:tcPr>
          <w:p w14:paraId="7C69FC6A" w14:textId="77777777" w:rsidR="00067238" w:rsidRPr="00067238" w:rsidRDefault="00067238" w:rsidP="00067238">
            <w:r w:rsidRPr="00067238">
              <w:rPr>
                <w:rFonts w:hint="eastAsia"/>
              </w:rPr>
              <w:t>订单价格</w:t>
            </w:r>
          </w:p>
        </w:tc>
        <w:tc>
          <w:tcPr>
            <w:tcW w:w="1840" w:type="dxa"/>
          </w:tcPr>
          <w:p w14:paraId="09056892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order_sum</w:t>
            </w:r>
            <w:proofErr w:type="spellEnd"/>
          </w:p>
        </w:tc>
        <w:tc>
          <w:tcPr>
            <w:tcW w:w="1636" w:type="dxa"/>
          </w:tcPr>
          <w:p w14:paraId="2F895878" w14:textId="77777777" w:rsidR="00067238" w:rsidRPr="00067238" w:rsidRDefault="00067238" w:rsidP="00067238">
            <w:proofErr w:type="spellStart"/>
            <w:proofErr w:type="gramStart"/>
            <w:r w:rsidRPr="00067238">
              <w:t>dec</w:t>
            </w:r>
            <w:proofErr w:type="spellEnd"/>
            <w:r w:rsidRPr="00067238">
              <w:t>(</w:t>
            </w:r>
            <w:proofErr w:type="gramEnd"/>
            <w:r w:rsidRPr="00067238">
              <w:t>6,2)</w:t>
            </w:r>
          </w:p>
        </w:tc>
        <w:tc>
          <w:tcPr>
            <w:tcW w:w="1083" w:type="dxa"/>
          </w:tcPr>
          <w:p w14:paraId="4313CC9C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817" w:type="dxa"/>
          </w:tcPr>
          <w:p w14:paraId="699D4E6B" w14:textId="77777777" w:rsidR="00067238" w:rsidRPr="00067238" w:rsidRDefault="00067238" w:rsidP="00067238"/>
        </w:tc>
        <w:tc>
          <w:tcPr>
            <w:tcW w:w="706" w:type="dxa"/>
          </w:tcPr>
          <w:p w14:paraId="52D63F3A" w14:textId="77777777" w:rsidR="00067238" w:rsidRPr="00067238" w:rsidRDefault="00067238" w:rsidP="00067238"/>
        </w:tc>
        <w:tc>
          <w:tcPr>
            <w:tcW w:w="1079" w:type="dxa"/>
          </w:tcPr>
          <w:p w14:paraId="0044848B" w14:textId="77777777" w:rsidR="00067238" w:rsidRPr="00067238" w:rsidRDefault="00067238" w:rsidP="00067238"/>
        </w:tc>
      </w:tr>
      <w:tr w:rsidR="00067238" w:rsidRPr="00067238" w14:paraId="48B53B7E" w14:textId="77777777" w:rsidTr="00EE017E">
        <w:tc>
          <w:tcPr>
            <w:tcW w:w="1081" w:type="dxa"/>
          </w:tcPr>
          <w:p w14:paraId="359BC8CC" w14:textId="77777777" w:rsidR="00067238" w:rsidRPr="00067238" w:rsidRDefault="00067238" w:rsidP="00067238">
            <w:pPr>
              <w:ind w:left="420"/>
            </w:pPr>
            <w:r w:rsidRPr="00067238">
              <w:t>9</w:t>
            </w:r>
          </w:p>
        </w:tc>
        <w:tc>
          <w:tcPr>
            <w:tcW w:w="1440" w:type="dxa"/>
          </w:tcPr>
          <w:p w14:paraId="347314C6" w14:textId="77777777" w:rsidR="00067238" w:rsidRPr="00067238" w:rsidRDefault="00067238" w:rsidP="00067238">
            <w:r w:rsidRPr="00067238">
              <w:rPr>
                <w:rFonts w:hint="eastAsia"/>
              </w:rPr>
              <w:t>买家地址</w:t>
            </w:r>
          </w:p>
        </w:tc>
        <w:tc>
          <w:tcPr>
            <w:tcW w:w="1840" w:type="dxa"/>
          </w:tcPr>
          <w:p w14:paraId="3DF0C187" w14:textId="77777777" w:rsidR="00067238" w:rsidRPr="00067238" w:rsidRDefault="00067238" w:rsidP="00067238">
            <w:pPr>
              <w:jc w:val="left"/>
            </w:pPr>
            <w:proofErr w:type="spellStart"/>
            <w:r w:rsidRPr="00067238">
              <w:t>buyer_address</w:t>
            </w:r>
            <w:proofErr w:type="spellEnd"/>
          </w:p>
        </w:tc>
        <w:tc>
          <w:tcPr>
            <w:tcW w:w="1636" w:type="dxa"/>
          </w:tcPr>
          <w:p w14:paraId="583D2A77" w14:textId="77777777" w:rsidR="00067238" w:rsidRPr="00067238" w:rsidRDefault="00067238" w:rsidP="00067238">
            <w:proofErr w:type="gramStart"/>
            <w:r w:rsidRPr="00067238">
              <w:t>varchar(</w:t>
            </w:r>
            <w:proofErr w:type="gramEnd"/>
            <w:r w:rsidRPr="00067238">
              <w:t>200)</w:t>
            </w:r>
          </w:p>
        </w:tc>
        <w:tc>
          <w:tcPr>
            <w:tcW w:w="1083" w:type="dxa"/>
          </w:tcPr>
          <w:p w14:paraId="3D92E994" w14:textId="77777777" w:rsidR="00067238" w:rsidRPr="00067238" w:rsidRDefault="00067238" w:rsidP="00067238">
            <w:r w:rsidRPr="00067238">
              <w:t>n</w:t>
            </w:r>
          </w:p>
        </w:tc>
        <w:tc>
          <w:tcPr>
            <w:tcW w:w="1817" w:type="dxa"/>
          </w:tcPr>
          <w:p w14:paraId="48179E25" w14:textId="77777777" w:rsidR="00067238" w:rsidRPr="00067238" w:rsidRDefault="00067238" w:rsidP="00067238"/>
        </w:tc>
        <w:tc>
          <w:tcPr>
            <w:tcW w:w="706" w:type="dxa"/>
          </w:tcPr>
          <w:p w14:paraId="4D1AC0F1" w14:textId="77777777" w:rsidR="00067238" w:rsidRPr="00067238" w:rsidRDefault="00067238" w:rsidP="00067238"/>
        </w:tc>
        <w:tc>
          <w:tcPr>
            <w:tcW w:w="1079" w:type="dxa"/>
          </w:tcPr>
          <w:p w14:paraId="1668ACAE" w14:textId="77777777" w:rsidR="00067238" w:rsidRPr="00067238" w:rsidRDefault="00067238" w:rsidP="00067238"/>
        </w:tc>
      </w:tr>
    </w:tbl>
    <w:p w14:paraId="2C503FA8" w14:textId="370258C3" w:rsidR="00BE49E1" w:rsidRDefault="00EC180F" w:rsidP="00EC180F">
      <w:pPr>
        <w:jc w:val="center"/>
      </w:pPr>
      <w:r w:rsidRPr="00EC180F">
        <w:rPr>
          <w:rFonts w:hint="eastAsia"/>
        </w:rPr>
        <w:t>执行脚本（</w:t>
      </w:r>
      <w:r w:rsidRPr="00EC180F">
        <w:t>PostgreSQL</w:t>
      </w:r>
      <w:r w:rsidRPr="00EC180F">
        <w:rPr>
          <w:rFonts w:hint="eastAsia"/>
        </w:rPr>
        <w:t>，</w:t>
      </w:r>
      <w:r w:rsidRPr="00EC180F">
        <w:rPr>
          <w:rFonts w:hint="eastAsia"/>
        </w:rPr>
        <w:t>u_2_4_3_3</w:t>
      </w:r>
      <w:r w:rsidRPr="00EC180F"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E49E1" w14:paraId="6E55C693" w14:textId="77777777" w:rsidTr="001959BE">
        <w:tc>
          <w:tcPr>
            <w:tcW w:w="5000" w:type="pct"/>
            <w:shd w:val="clear" w:color="auto" w:fill="auto"/>
          </w:tcPr>
          <w:p w14:paraId="05C5E2B0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创建表：订单信息</w:t>
            </w:r>
          </w:p>
          <w:p w14:paraId="02451999" w14:textId="77777777" w:rsidR="003D5F56" w:rsidRDefault="003D5F56" w:rsidP="001959BE">
            <w:pPr>
              <w:pStyle w:val="a7"/>
              <w:ind w:firstLineChars="0" w:firstLine="0"/>
            </w:pPr>
            <w:r>
              <w:t>create table u_2_4_3_</w:t>
            </w:r>
            <w:proofErr w:type="gramStart"/>
            <w:r>
              <w:t>3.order</w:t>
            </w:r>
            <w:proofErr w:type="gramEnd"/>
            <w:r>
              <w:t>_info_mes</w:t>
            </w:r>
          </w:p>
          <w:p w14:paraId="3556DB35" w14:textId="77777777" w:rsidR="003D5F56" w:rsidRDefault="003D5F56" w:rsidP="001959BE">
            <w:pPr>
              <w:pStyle w:val="a7"/>
              <w:ind w:firstLineChars="0" w:firstLine="0"/>
            </w:pPr>
            <w:r>
              <w:t xml:space="preserve">  (</w:t>
            </w:r>
          </w:p>
          <w:p w14:paraId="6DE3396A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4AE8F2BB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66AD0012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1721829C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30) not null ,</w:t>
            </w:r>
          </w:p>
          <w:p w14:paraId="3723F154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book_count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5E650EFC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book_price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700FAB0E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ordered_time</w:t>
            </w:r>
            <w:proofErr w:type="spellEnd"/>
            <w:r>
              <w:t xml:space="preserve"> timestamp default (</w:t>
            </w:r>
            <w:proofErr w:type="spellStart"/>
            <w:r>
              <w:t>current_timestamp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4C6F47BD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order_sum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6,2) not null ,</w:t>
            </w:r>
          </w:p>
          <w:p w14:paraId="3C7D379C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buyer_address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4DA338DC" w14:textId="77777777" w:rsidR="003D5F56" w:rsidRDefault="003D5F56" w:rsidP="001959B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order_id</w:t>
            </w:r>
            <w:proofErr w:type="spellEnd"/>
            <w:r>
              <w:t>)</w:t>
            </w:r>
          </w:p>
          <w:p w14:paraId="078FF5C8" w14:textId="77777777" w:rsidR="003D5F56" w:rsidRDefault="003D5F56" w:rsidP="001959BE">
            <w:pPr>
              <w:pStyle w:val="a7"/>
              <w:ind w:firstLineChars="0" w:firstLine="0"/>
            </w:pPr>
            <w:r>
              <w:t xml:space="preserve">  )</w:t>
            </w:r>
          </w:p>
          <w:p w14:paraId="4FC6BCC2" w14:textId="77777777" w:rsidR="003D5F56" w:rsidRDefault="003D5F56" w:rsidP="001959BE">
            <w:pPr>
              <w:pStyle w:val="a7"/>
              <w:ind w:firstLineChars="0" w:firstLine="0"/>
            </w:pPr>
            <w:r>
              <w:t>;</w:t>
            </w:r>
          </w:p>
          <w:p w14:paraId="544AD4EA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u_2_4_3_3.order_info_mes is '</w:t>
            </w:r>
            <w:r>
              <w:rPr>
                <w:rFonts w:hint="eastAsia"/>
              </w:rPr>
              <w:t>订单信息</w:t>
            </w:r>
            <w:r>
              <w:rPr>
                <w:rFonts w:hint="eastAsia"/>
              </w:rPr>
              <w:t>';</w:t>
            </w:r>
          </w:p>
          <w:p w14:paraId="62CC31D4" w14:textId="77777777" w:rsidR="003D5F56" w:rsidRDefault="003D5F56" w:rsidP="001959BE">
            <w:pPr>
              <w:pStyle w:val="a7"/>
              <w:ind w:firstLineChars="0" w:firstLine="0"/>
            </w:pPr>
            <w:r>
              <w:lastRenderedPageBreak/>
              <w:t>comment on column u_2_4_3_3.order_info_mes.order_id is</w:t>
            </w:r>
            <w:r>
              <w:rPr>
                <w:rFonts w:hint="eastAsia"/>
              </w:rPr>
              <w:t xml:space="preserve">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7C7BB509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u_2_4_3_3.order_info_mes.buyer_id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2D7B63A3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u_2_4_3_3.order_info_mes.seller_id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27F3B51A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u_2_4_3_3.order_info_mes.book_name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2BC29D55" w14:textId="77777777" w:rsidR="003D5F56" w:rsidRDefault="003D5F56" w:rsidP="001959BE">
            <w:pPr>
              <w:pStyle w:val="a7"/>
              <w:ind w:firstLineChars="0" w:firstLine="0"/>
            </w:pPr>
            <w:r>
              <w:t>comment on column u_2_4_3_3.order_info_mes.book_count is</w:t>
            </w:r>
            <w:r>
              <w:rPr>
                <w:rFonts w:hint="eastAsia"/>
              </w:rPr>
              <w:t xml:space="preserve">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69FE6394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u_2_4_3_3.order_info_mes.book_price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10721E32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u_2_4_3_3.order_info_mes.ordered_time is 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';</w:t>
            </w:r>
          </w:p>
          <w:p w14:paraId="7FAE3BA6" w14:textId="77777777" w:rsidR="003D5F56" w:rsidRDefault="003D5F56" w:rsidP="001959B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u_2_4_3_3.order_info_mes.order_sum is '</w:t>
            </w:r>
            <w:r>
              <w:rPr>
                <w:rFonts w:hint="eastAsia"/>
              </w:rPr>
              <w:t>订单价格</w:t>
            </w:r>
            <w:r>
              <w:rPr>
                <w:rFonts w:hint="eastAsia"/>
              </w:rPr>
              <w:t>';</w:t>
            </w:r>
          </w:p>
          <w:p w14:paraId="01C5AD05" w14:textId="77777777" w:rsidR="003D5F56" w:rsidRDefault="003D5F56" w:rsidP="001959BE">
            <w:pPr>
              <w:pStyle w:val="a7"/>
              <w:ind w:firstLineChars="0" w:firstLine="0"/>
            </w:pPr>
            <w:r>
              <w:t>comment on column u_2_4_3_3.order_info_mes.buyer_a</w:t>
            </w:r>
            <w:r>
              <w:rPr>
                <w:rFonts w:hint="eastAsia"/>
              </w:rPr>
              <w:t>ddress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7B6860C8" w14:textId="7B1F7B2F" w:rsidR="00BE49E1" w:rsidRPr="00974E3A" w:rsidRDefault="00BE49E1" w:rsidP="001959BE">
            <w:pPr>
              <w:pStyle w:val="a7"/>
              <w:ind w:firstLineChars="0" w:firstLine="0"/>
            </w:pPr>
          </w:p>
        </w:tc>
      </w:tr>
    </w:tbl>
    <w:p w14:paraId="32D99758" w14:textId="2C9C6F27" w:rsidR="006E79A7" w:rsidRDefault="00B47D87" w:rsidP="008309EB">
      <w:pPr>
        <w:pStyle w:val="1"/>
      </w:pPr>
      <w:bookmarkStart w:id="80" w:name="_Toc24927042"/>
      <w:r>
        <w:rPr>
          <w:rFonts w:hint="eastAsia"/>
        </w:rPr>
        <w:lastRenderedPageBreak/>
        <w:t>业务数据分析</w:t>
      </w:r>
      <w:bookmarkEnd w:id="80"/>
    </w:p>
    <w:p w14:paraId="608FE94D" w14:textId="35B9DDF6" w:rsidR="00A85788" w:rsidRDefault="00F06808" w:rsidP="00A85788">
      <w:pPr>
        <w:pStyle w:val="2"/>
      </w:pPr>
      <w:bookmarkStart w:id="81" w:name="_Toc24927043"/>
      <w:r>
        <w:rPr>
          <w:rFonts w:hint="eastAsia"/>
        </w:rPr>
        <w:t>管理员业务</w:t>
      </w:r>
      <w:bookmarkEnd w:id="81"/>
    </w:p>
    <w:p w14:paraId="0BF6231D" w14:textId="77777777" w:rsidR="00A85788" w:rsidRDefault="00A85788" w:rsidP="00A85788">
      <w:pPr>
        <w:pStyle w:val="3"/>
      </w:pPr>
      <w:bookmarkStart w:id="82" w:name="_Toc24927044"/>
      <w:r>
        <w:rPr>
          <w:rFonts w:hint="eastAsia"/>
        </w:rPr>
        <w:t>实体集</w:t>
      </w:r>
      <w:bookmarkEnd w:id="82"/>
    </w:p>
    <w:p w14:paraId="7CADD7D6" w14:textId="77777777" w:rsidR="00A85788" w:rsidRPr="00200ED4" w:rsidRDefault="00A85788" w:rsidP="00A85788">
      <w:r w:rsidRPr="004072E1">
        <w:rPr>
          <w:rFonts w:hint="eastAsia"/>
          <w:u w:val="single"/>
        </w:rPr>
        <w:t>下划线</w:t>
      </w:r>
      <w:proofErr w:type="gramStart"/>
      <w:r>
        <w:rPr>
          <w:rFonts w:hint="eastAsia"/>
        </w:rPr>
        <w:t>表示主码包含</w:t>
      </w:r>
      <w:proofErr w:type="gramEnd"/>
      <w:r>
        <w:rPr>
          <w:rFonts w:hint="eastAsia"/>
        </w:rPr>
        <w:t>的属性</w:t>
      </w:r>
    </w:p>
    <w:p w14:paraId="343E37CF" w14:textId="490629FD" w:rsidR="00A85788" w:rsidRDefault="00A85788" w:rsidP="00A85788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3.1.1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实体</w:t>
      </w:r>
      <w:proofErr w:type="gramStart"/>
      <w:r>
        <w:rPr>
          <w:rFonts w:hint="eastAsia"/>
        </w:rPr>
        <w:t>集及其</w:t>
      </w:r>
      <w:proofErr w:type="gramEnd"/>
      <w:r>
        <w:rPr>
          <w:rFonts w:hint="eastAsia"/>
        </w:rPr>
        <w:t>属性列表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675"/>
        <w:gridCol w:w="7999"/>
      </w:tblGrid>
      <w:tr w:rsidR="004F75F0" w:rsidRPr="007B4E71" w14:paraId="63813DCD" w14:textId="77777777" w:rsidTr="00BF0B20">
        <w:tc>
          <w:tcPr>
            <w:tcW w:w="472" w:type="pct"/>
            <w:shd w:val="clear" w:color="auto" w:fill="D9D9D9"/>
          </w:tcPr>
          <w:p w14:paraId="760E174C" w14:textId="77777777" w:rsidR="004F75F0" w:rsidRPr="007B4E71" w:rsidRDefault="004F75F0" w:rsidP="00BF0B20">
            <w:pPr>
              <w:pStyle w:val="a7"/>
              <w:ind w:firstLineChars="0" w:firstLine="0"/>
              <w:jc w:val="center"/>
            </w:pPr>
            <w:r w:rsidRPr="007B4E71">
              <w:rPr>
                <w:rFonts w:hint="eastAsia"/>
              </w:rPr>
              <w:t>编号</w:t>
            </w:r>
          </w:p>
        </w:tc>
        <w:tc>
          <w:tcPr>
            <w:tcW w:w="784" w:type="pct"/>
            <w:shd w:val="clear" w:color="auto" w:fill="D9D9D9"/>
          </w:tcPr>
          <w:p w14:paraId="15A0B406" w14:textId="77777777" w:rsidR="004F75F0" w:rsidRPr="007B4E71" w:rsidRDefault="004F75F0" w:rsidP="00BF0B20">
            <w:pPr>
              <w:pStyle w:val="a7"/>
              <w:ind w:firstLineChars="0" w:firstLine="0"/>
              <w:jc w:val="center"/>
            </w:pPr>
            <w:r w:rsidRPr="007B4E71">
              <w:rPr>
                <w:rFonts w:hint="eastAsia"/>
              </w:rPr>
              <w:t>实体集名</w:t>
            </w:r>
          </w:p>
        </w:tc>
        <w:tc>
          <w:tcPr>
            <w:tcW w:w="3744" w:type="pct"/>
            <w:shd w:val="clear" w:color="auto" w:fill="D9D9D9"/>
          </w:tcPr>
          <w:p w14:paraId="512715EE" w14:textId="77777777" w:rsidR="004F75F0" w:rsidRPr="007B4E71" w:rsidRDefault="004F75F0" w:rsidP="00BF0B20">
            <w:pPr>
              <w:pStyle w:val="a7"/>
              <w:ind w:firstLineChars="0" w:firstLine="0"/>
              <w:jc w:val="center"/>
            </w:pPr>
            <w:r w:rsidRPr="007B4E71">
              <w:rPr>
                <w:rFonts w:hint="eastAsia"/>
              </w:rPr>
              <w:t>属性列表</w:t>
            </w:r>
          </w:p>
        </w:tc>
      </w:tr>
      <w:tr w:rsidR="004F75F0" w14:paraId="5258D739" w14:textId="77777777" w:rsidTr="00BF0B20">
        <w:tc>
          <w:tcPr>
            <w:tcW w:w="472" w:type="pct"/>
            <w:shd w:val="clear" w:color="auto" w:fill="auto"/>
          </w:tcPr>
          <w:p w14:paraId="702CC25A" w14:textId="453722ED" w:rsidR="004F75F0" w:rsidRDefault="004F75F0" w:rsidP="00BF0B20">
            <w:pPr>
              <w:pStyle w:val="a7"/>
              <w:ind w:left="420" w:firstLineChars="0" w:firstLine="0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 </w:instrText>
            </w:r>
            <w:r>
              <w:rPr>
                <w:noProof/>
              </w:rPr>
              <w:instrText>表格编号</w:instrText>
            </w:r>
            <w:r>
              <w:rPr>
                <w:noProof/>
              </w:rPr>
              <w:instrText xml:space="preserve"> \* ARABIC \s 5 </w:instrText>
            </w:r>
            <w:r>
              <w:rPr>
                <w:noProof/>
              </w:rPr>
              <w:fldChar w:fldCharType="separate"/>
            </w:r>
            <w:r w:rsidR="00D60492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p>
        </w:tc>
        <w:tc>
          <w:tcPr>
            <w:tcW w:w="784" w:type="pct"/>
            <w:shd w:val="clear" w:color="auto" w:fill="auto"/>
          </w:tcPr>
          <w:p w14:paraId="0028F195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员工</w:t>
            </w:r>
          </w:p>
        </w:tc>
        <w:tc>
          <w:tcPr>
            <w:tcW w:w="3744" w:type="pct"/>
            <w:shd w:val="clear" w:color="auto" w:fill="auto"/>
          </w:tcPr>
          <w:p w14:paraId="3DC89069" w14:textId="77777777" w:rsidR="004F75F0" w:rsidRDefault="004F75F0" w:rsidP="00BF0B20">
            <w:pPr>
              <w:pStyle w:val="a7"/>
              <w:ind w:firstLineChars="0" w:firstLine="0"/>
            </w:pPr>
            <w:r w:rsidRPr="00D37C59">
              <w:rPr>
                <w:rFonts w:hint="eastAsia"/>
                <w:u w:val="single"/>
              </w:rPr>
              <w:t>员工号</w:t>
            </w:r>
            <w:r>
              <w:rPr>
                <w:rFonts w:hint="eastAsia"/>
              </w:rPr>
              <w:t>，员工联系方式，员工密码，员工姓名</w:t>
            </w:r>
          </w:p>
        </w:tc>
      </w:tr>
      <w:tr w:rsidR="004F75F0" w14:paraId="5C66E0AB" w14:textId="77777777" w:rsidTr="00BF0B20">
        <w:tc>
          <w:tcPr>
            <w:tcW w:w="472" w:type="pct"/>
            <w:shd w:val="clear" w:color="auto" w:fill="auto"/>
          </w:tcPr>
          <w:p w14:paraId="35458E15" w14:textId="02E1D693" w:rsidR="004F75F0" w:rsidRDefault="004F75F0" w:rsidP="00BF0B20">
            <w:pPr>
              <w:pStyle w:val="a7"/>
              <w:ind w:left="420" w:firstLineChars="0" w:firstLine="0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 </w:instrText>
            </w:r>
            <w:r>
              <w:rPr>
                <w:noProof/>
              </w:rPr>
              <w:instrText>表格编号</w:instrText>
            </w:r>
            <w:r>
              <w:rPr>
                <w:noProof/>
              </w:rPr>
              <w:instrText xml:space="preserve"> \* ARABIC \s 5 </w:instrText>
            </w:r>
            <w:r>
              <w:rPr>
                <w:noProof/>
              </w:rPr>
              <w:fldChar w:fldCharType="separate"/>
            </w:r>
            <w:r w:rsidR="00D60492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p>
        </w:tc>
        <w:tc>
          <w:tcPr>
            <w:tcW w:w="784" w:type="pct"/>
            <w:shd w:val="clear" w:color="auto" w:fill="auto"/>
          </w:tcPr>
          <w:p w14:paraId="48689671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3744" w:type="pct"/>
            <w:shd w:val="clear" w:color="auto" w:fill="auto"/>
          </w:tcPr>
          <w:p w14:paraId="6F604C95" w14:textId="77777777" w:rsidR="004F75F0" w:rsidRDefault="004F75F0" w:rsidP="00BF0B20">
            <w:pPr>
              <w:pStyle w:val="a7"/>
              <w:ind w:firstLineChars="0" w:firstLine="0"/>
            </w:pPr>
            <w:r w:rsidRPr="00D37C59">
              <w:rPr>
                <w:rFonts w:hint="eastAsia"/>
                <w:u w:val="single"/>
              </w:rPr>
              <w:t>区域编号</w:t>
            </w:r>
            <w:r>
              <w:rPr>
                <w:rFonts w:hint="eastAsia"/>
              </w:rPr>
              <w:t>，区域名称，区域位置</w:t>
            </w:r>
          </w:p>
        </w:tc>
      </w:tr>
      <w:tr w:rsidR="004F75F0" w14:paraId="457F431E" w14:textId="77777777" w:rsidTr="00BF0B20">
        <w:tc>
          <w:tcPr>
            <w:tcW w:w="472" w:type="pct"/>
            <w:shd w:val="clear" w:color="auto" w:fill="auto"/>
          </w:tcPr>
          <w:p w14:paraId="71C5F9BA" w14:textId="505B5502" w:rsidR="004F75F0" w:rsidRDefault="004F75F0" w:rsidP="00BF0B20">
            <w:pPr>
              <w:pStyle w:val="a7"/>
              <w:ind w:left="420" w:firstLineChars="0" w:firstLine="0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 </w:instrText>
            </w:r>
            <w:r>
              <w:rPr>
                <w:noProof/>
              </w:rPr>
              <w:instrText>表格编号</w:instrText>
            </w:r>
            <w:r>
              <w:rPr>
                <w:noProof/>
              </w:rPr>
              <w:instrText xml:space="preserve"> \* ARABIC \s 5 </w:instrText>
            </w:r>
            <w:r>
              <w:rPr>
                <w:noProof/>
              </w:rPr>
              <w:fldChar w:fldCharType="separate"/>
            </w:r>
            <w:r w:rsidR="00D60492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p>
        </w:tc>
        <w:tc>
          <w:tcPr>
            <w:tcW w:w="784" w:type="pct"/>
            <w:shd w:val="clear" w:color="auto" w:fill="auto"/>
          </w:tcPr>
          <w:p w14:paraId="530A4D34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公司</w:t>
            </w:r>
          </w:p>
        </w:tc>
        <w:tc>
          <w:tcPr>
            <w:tcW w:w="3744" w:type="pct"/>
            <w:shd w:val="clear" w:color="auto" w:fill="auto"/>
          </w:tcPr>
          <w:p w14:paraId="4D40AED0" w14:textId="77777777" w:rsidR="004F75F0" w:rsidRPr="00D37C59" w:rsidRDefault="004F75F0" w:rsidP="00BF0B20">
            <w:pPr>
              <w:pStyle w:val="a7"/>
              <w:ind w:firstLineChars="0" w:firstLine="0"/>
              <w:rPr>
                <w:u w:val="single"/>
              </w:rPr>
            </w:pPr>
            <w:r>
              <w:rPr>
                <w:rFonts w:hint="eastAsia"/>
                <w:u w:val="single"/>
              </w:rPr>
              <w:t>公司编号</w:t>
            </w:r>
            <w:r w:rsidRPr="00B0594F">
              <w:rPr>
                <w:rFonts w:hint="eastAsia"/>
              </w:rPr>
              <w:t>，</w:t>
            </w:r>
            <w:r>
              <w:rPr>
                <w:rFonts w:hint="eastAsia"/>
              </w:rPr>
              <w:t>公司名称，公司地址，公司联系方式</w:t>
            </w:r>
          </w:p>
        </w:tc>
      </w:tr>
      <w:tr w:rsidR="004F75F0" w14:paraId="0130E5CC" w14:textId="77777777" w:rsidTr="00BF0B20">
        <w:tc>
          <w:tcPr>
            <w:tcW w:w="472" w:type="pct"/>
            <w:shd w:val="clear" w:color="auto" w:fill="auto"/>
          </w:tcPr>
          <w:p w14:paraId="3E3EC2C5" w14:textId="55873A85" w:rsidR="004F75F0" w:rsidRDefault="004F75F0" w:rsidP="00BF0B20">
            <w:pPr>
              <w:pStyle w:val="a7"/>
              <w:ind w:left="420" w:firstLineChars="0" w:firstLine="0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 </w:instrText>
            </w:r>
            <w:r>
              <w:rPr>
                <w:noProof/>
              </w:rPr>
              <w:instrText>表格编号</w:instrText>
            </w:r>
            <w:r>
              <w:rPr>
                <w:noProof/>
              </w:rPr>
              <w:instrText xml:space="preserve"> \* ARABIC \s 5 </w:instrText>
            </w:r>
            <w:r>
              <w:rPr>
                <w:noProof/>
              </w:rPr>
              <w:fldChar w:fldCharType="separate"/>
            </w:r>
            <w:r w:rsidR="00D60492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p>
        </w:tc>
        <w:tc>
          <w:tcPr>
            <w:tcW w:w="784" w:type="pct"/>
            <w:shd w:val="clear" w:color="auto" w:fill="auto"/>
          </w:tcPr>
          <w:p w14:paraId="08C2D67D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</w:p>
        </w:tc>
        <w:tc>
          <w:tcPr>
            <w:tcW w:w="3744" w:type="pct"/>
            <w:shd w:val="clear" w:color="auto" w:fill="auto"/>
          </w:tcPr>
          <w:p w14:paraId="35AB217F" w14:textId="77777777" w:rsidR="004F75F0" w:rsidRPr="00D37C59" w:rsidRDefault="004F75F0" w:rsidP="00BF0B20">
            <w:pPr>
              <w:pStyle w:val="a7"/>
              <w:ind w:firstLineChars="0" w:firstLine="0"/>
              <w:rPr>
                <w:u w:val="single"/>
              </w:rPr>
            </w:pPr>
            <w:r>
              <w:rPr>
                <w:rFonts w:hint="eastAsia"/>
                <w:u w:val="single"/>
              </w:rPr>
              <w:t>部门编号</w:t>
            </w:r>
            <w:r w:rsidRPr="00B0594F">
              <w:rPr>
                <w:rFonts w:hint="eastAsia"/>
              </w:rPr>
              <w:t>，</w:t>
            </w:r>
            <w:r>
              <w:rPr>
                <w:rFonts w:hint="eastAsia"/>
              </w:rPr>
              <w:t>部门名称</w:t>
            </w:r>
          </w:p>
        </w:tc>
      </w:tr>
      <w:tr w:rsidR="004F75F0" w14:paraId="6C154997" w14:textId="77777777" w:rsidTr="00BF0B20">
        <w:tc>
          <w:tcPr>
            <w:tcW w:w="472" w:type="pct"/>
            <w:shd w:val="clear" w:color="auto" w:fill="auto"/>
          </w:tcPr>
          <w:p w14:paraId="4BEC82B9" w14:textId="673B5F9D" w:rsidR="004F75F0" w:rsidRDefault="004F75F0" w:rsidP="00BF0B20">
            <w:pPr>
              <w:pStyle w:val="a7"/>
              <w:ind w:left="420" w:firstLineChars="0" w:firstLine="0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 </w:instrText>
            </w:r>
            <w:r>
              <w:rPr>
                <w:noProof/>
              </w:rPr>
              <w:instrText>表格编号</w:instrText>
            </w:r>
            <w:r>
              <w:rPr>
                <w:noProof/>
              </w:rPr>
              <w:instrText xml:space="preserve"> \* ARABIC \s 5 </w:instrText>
            </w:r>
            <w:r>
              <w:rPr>
                <w:noProof/>
              </w:rPr>
              <w:fldChar w:fldCharType="separate"/>
            </w:r>
            <w:r w:rsidR="00D60492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p>
        </w:tc>
        <w:tc>
          <w:tcPr>
            <w:tcW w:w="784" w:type="pct"/>
            <w:shd w:val="clear" w:color="auto" w:fill="auto"/>
          </w:tcPr>
          <w:p w14:paraId="4B5FD537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3744" w:type="pct"/>
            <w:shd w:val="clear" w:color="auto" w:fill="auto"/>
          </w:tcPr>
          <w:p w14:paraId="36837466" w14:textId="77777777" w:rsidR="004F75F0" w:rsidRPr="00D37C59" w:rsidRDefault="004F75F0" w:rsidP="00BF0B20">
            <w:pPr>
              <w:pStyle w:val="a7"/>
              <w:ind w:firstLineChars="0" w:firstLine="0"/>
              <w:rPr>
                <w:u w:val="single"/>
              </w:rPr>
            </w:pPr>
            <w:r>
              <w:rPr>
                <w:rFonts w:hint="eastAsia"/>
                <w:u w:val="single"/>
              </w:rPr>
              <w:t>出版社编号</w:t>
            </w:r>
            <w:r w:rsidRPr="005113CA">
              <w:rPr>
                <w:rFonts w:hint="eastAsia"/>
              </w:rPr>
              <w:t>，</w:t>
            </w:r>
            <w:r>
              <w:rPr>
                <w:rFonts w:hint="eastAsia"/>
              </w:rPr>
              <w:t>出版社名称，出版社地址</w:t>
            </w:r>
          </w:p>
        </w:tc>
      </w:tr>
      <w:tr w:rsidR="004F75F0" w14:paraId="7F846FB7" w14:textId="77777777" w:rsidTr="00BF0B20">
        <w:tc>
          <w:tcPr>
            <w:tcW w:w="472" w:type="pct"/>
            <w:shd w:val="clear" w:color="auto" w:fill="auto"/>
          </w:tcPr>
          <w:p w14:paraId="07B50C36" w14:textId="2697B506" w:rsidR="004F75F0" w:rsidRDefault="004F75F0" w:rsidP="00BF0B2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84" w:type="pct"/>
            <w:shd w:val="clear" w:color="auto" w:fill="auto"/>
          </w:tcPr>
          <w:p w14:paraId="47A22BE3" w14:textId="77777777" w:rsidR="004F75F0" w:rsidRDefault="004F75F0" w:rsidP="00BF0B20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</w:t>
            </w:r>
          </w:p>
        </w:tc>
        <w:tc>
          <w:tcPr>
            <w:tcW w:w="3744" w:type="pct"/>
            <w:shd w:val="clear" w:color="auto" w:fill="auto"/>
          </w:tcPr>
          <w:p w14:paraId="337A8D1D" w14:textId="77777777" w:rsidR="004F75F0" w:rsidRDefault="004F75F0" w:rsidP="00BF0B20">
            <w:pPr>
              <w:pStyle w:val="a7"/>
              <w:ind w:firstLineChars="0" w:firstLine="0"/>
            </w:pPr>
            <w:r w:rsidRPr="00D37C59">
              <w:rPr>
                <w:rFonts w:hint="eastAsia"/>
                <w:u w:val="single"/>
              </w:rPr>
              <w:t>买家号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买家昵称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买家密码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买家地址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买家联系方式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买家信誉积分</w:t>
            </w:r>
          </w:p>
        </w:tc>
      </w:tr>
      <w:tr w:rsidR="004F75F0" w14:paraId="1F14637A" w14:textId="77777777" w:rsidTr="00BF0B20">
        <w:tc>
          <w:tcPr>
            <w:tcW w:w="472" w:type="pct"/>
            <w:shd w:val="clear" w:color="auto" w:fill="auto"/>
          </w:tcPr>
          <w:p w14:paraId="16BECC0C" w14:textId="1554F66A" w:rsidR="004F75F0" w:rsidRDefault="004F75F0" w:rsidP="00BF0B2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784" w:type="pct"/>
            <w:shd w:val="clear" w:color="auto" w:fill="auto"/>
          </w:tcPr>
          <w:p w14:paraId="30A6B8E9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图书</w:t>
            </w:r>
          </w:p>
        </w:tc>
        <w:tc>
          <w:tcPr>
            <w:tcW w:w="3744" w:type="pct"/>
            <w:shd w:val="clear" w:color="auto" w:fill="auto"/>
          </w:tcPr>
          <w:p w14:paraId="0710803D" w14:textId="77777777" w:rsidR="004F75F0" w:rsidRDefault="004F75F0" w:rsidP="00BF0B20">
            <w:pPr>
              <w:pStyle w:val="a7"/>
              <w:ind w:firstLineChars="0" w:firstLine="0"/>
            </w:pPr>
            <w:r w:rsidRPr="00D37C59">
              <w:rPr>
                <w:rFonts w:hint="eastAsia"/>
                <w:u w:val="single"/>
              </w:rPr>
              <w:t>图书号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图书名称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价格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图书类型</w:t>
            </w:r>
          </w:p>
        </w:tc>
      </w:tr>
      <w:tr w:rsidR="004F75F0" w14:paraId="545A3BF1" w14:textId="77777777" w:rsidTr="00BF0B20">
        <w:tc>
          <w:tcPr>
            <w:tcW w:w="472" w:type="pct"/>
            <w:shd w:val="clear" w:color="auto" w:fill="auto"/>
          </w:tcPr>
          <w:p w14:paraId="6C390573" w14:textId="1BC988A1" w:rsidR="004F75F0" w:rsidRDefault="004F75F0" w:rsidP="00BF0B20">
            <w:pPr>
              <w:pStyle w:val="a7"/>
              <w:ind w:left="420" w:firstLineChars="0" w:firstLine="0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 </w:instrText>
            </w:r>
            <w:r>
              <w:rPr>
                <w:noProof/>
              </w:rPr>
              <w:instrText>表格编号</w:instrText>
            </w:r>
            <w:r>
              <w:rPr>
                <w:noProof/>
              </w:rPr>
              <w:instrText xml:space="preserve"> \* ARABIC \s 5 </w:instrText>
            </w:r>
            <w:r>
              <w:rPr>
                <w:noProof/>
              </w:rPr>
              <w:fldChar w:fldCharType="separate"/>
            </w:r>
            <w:r w:rsidR="00D60492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p>
        </w:tc>
        <w:tc>
          <w:tcPr>
            <w:tcW w:w="784" w:type="pct"/>
            <w:shd w:val="clear" w:color="auto" w:fill="auto"/>
          </w:tcPr>
          <w:p w14:paraId="62930D94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3744" w:type="pct"/>
            <w:shd w:val="clear" w:color="auto" w:fill="auto"/>
          </w:tcPr>
          <w:p w14:paraId="3E7CC9E5" w14:textId="77777777" w:rsidR="004F75F0" w:rsidRDefault="004F75F0" w:rsidP="00BF0B20">
            <w:pPr>
              <w:pStyle w:val="a7"/>
              <w:ind w:firstLineChars="0" w:firstLine="0"/>
            </w:pPr>
            <w:r w:rsidRPr="00D37C59">
              <w:rPr>
                <w:rFonts w:hint="eastAsia"/>
                <w:u w:val="single"/>
              </w:rPr>
              <w:t>卖家编号</w:t>
            </w:r>
            <w:r>
              <w:rPr>
                <w:rFonts w:hint="eastAsia"/>
              </w:rPr>
              <w:t>，卖家姓名，卖家联系方式，卖</w:t>
            </w:r>
            <w:r w:rsidRPr="004D7BD3">
              <w:rPr>
                <w:rFonts w:hint="eastAsia"/>
              </w:rPr>
              <w:t>家密码</w:t>
            </w:r>
          </w:p>
        </w:tc>
      </w:tr>
      <w:tr w:rsidR="004F75F0" w14:paraId="2A2E80E7" w14:textId="77777777" w:rsidTr="00BF0B20">
        <w:tc>
          <w:tcPr>
            <w:tcW w:w="472" w:type="pct"/>
            <w:shd w:val="clear" w:color="auto" w:fill="auto"/>
          </w:tcPr>
          <w:p w14:paraId="24BA8004" w14:textId="4772E79C" w:rsidR="004F75F0" w:rsidRDefault="004F75F0" w:rsidP="00BF0B20">
            <w:pPr>
              <w:pStyle w:val="a7"/>
              <w:ind w:left="420" w:firstLineChars="0" w:firstLine="0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 </w:instrText>
            </w:r>
            <w:r>
              <w:rPr>
                <w:noProof/>
              </w:rPr>
              <w:instrText>表格编号</w:instrText>
            </w:r>
            <w:r>
              <w:rPr>
                <w:noProof/>
              </w:rPr>
              <w:instrText xml:space="preserve"> \* ARABIC \s 5 </w:instrText>
            </w:r>
            <w:r>
              <w:rPr>
                <w:noProof/>
              </w:rPr>
              <w:fldChar w:fldCharType="separate"/>
            </w:r>
            <w:r w:rsidR="00D60492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p>
        </w:tc>
        <w:tc>
          <w:tcPr>
            <w:tcW w:w="784" w:type="pct"/>
            <w:shd w:val="clear" w:color="auto" w:fill="auto"/>
          </w:tcPr>
          <w:p w14:paraId="21CDEFC6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</w:p>
        </w:tc>
        <w:tc>
          <w:tcPr>
            <w:tcW w:w="3744" w:type="pct"/>
            <w:shd w:val="clear" w:color="auto" w:fill="auto"/>
          </w:tcPr>
          <w:p w14:paraId="74743BFE" w14:textId="77777777" w:rsidR="004F75F0" w:rsidRPr="00D37C59" w:rsidRDefault="004F75F0" w:rsidP="00BF0B20">
            <w:pPr>
              <w:pStyle w:val="a7"/>
              <w:ind w:firstLineChars="0" w:firstLine="0"/>
              <w:rPr>
                <w:u w:val="single"/>
              </w:rPr>
            </w:pPr>
            <w:r>
              <w:rPr>
                <w:rFonts w:hint="eastAsia"/>
                <w:u w:val="single"/>
              </w:rPr>
              <w:t>岗位编号</w:t>
            </w:r>
            <w:r w:rsidRPr="00B0594F">
              <w:rPr>
                <w:rFonts w:hint="eastAsia"/>
              </w:rPr>
              <w:t>，</w:t>
            </w:r>
            <w:r>
              <w:rPr>
                <w:rFonts w:hint="eastAsia"/>
              </w:rPr>
              <w:t>岗位名称</w:t>
            </w:r>
          </w:p>
        </w:tc>
      </w:tr>
    </w:tbl>
    <w:p w14:paraId="1C66C4F3" w14:textId="77777777" w:rsidR="00A85788" w:rsidRDefault="00A85788" w:rsidP="00A85788">
      <w:pPr>
        <w:pStyle w:val="3"/>
      </w:pPr>
      <w:bookmarkStart w:id="83" w:name="_Toc24927045"/>
      <w:r>
        <w:rPr>
          <w:rFonts w:hint="eastAsia"/>
        </w:rPr>
        <w:t>实体联系图</w:t>
      </w:r>
      <w:bookmarkEnd w:id="83"/>
    </w:p>
    <w:p w14:paraId="2D9E55A7" w14:textId="77777777" w:rsidR="00A85788" w:rsidRDefault="00A85788" w:rsidP="00A85788">
      <w:pPr>
        <w:pStyle w:val="af0"/>
      </w:pPr>
      <w:r>
        <w:rPr>
          <w:rFonts w:hint="eastAsia"/>
        </w:rPr>
        <w:t>联系有两种：实体集之间，同一实体集内不同实体之间。</w:t>
      </w:r>
    </w:p>
    <w:p w14:paraId="2E48A410" w14:textId="77777777" w:rsidR="00A85788" w:rsidRDefault="00A85788" w:rsidP="00A85788">
      <w:pPr>
        <w:pStyle w:val="af0"/>
      </w:pPr>
      <w:r>
        <w:rPr>
          <w:rFonts w:hint="eastAsia"/>
        </w:rPr>
        <w:t>将所有实体</w:t>
      </w:r>
      <w:proofErr w:type="gramStart"/>
      <w:r>
        <w:rPr>
          <w:rFonts w:hint="eastAsia"/>
        </w:rPr>
        <w:t>集及其</w:t>
      </w:r>
      <w:proofErr w:type="gramEnd"/>
      <w:r>
        <w:rPr>
          <w:rFonts w:hint="eastAsia"/>
        </w:rPr>
        <w:t>联系画一个图，每个实体集不标属性。每个联系也不标属性。联系要标明联系类别。</w:t>
      </w:r>
    </w:p>
    <w:p w14:paraId="33CABCB9" w14:textId="276EC970" w:rsidR="00A85788" w:rsidRDefault="004F75F0" w:rsidP="00A85788">
      <w:pPr>
        <w:pStyle w:val="af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6032A7F9" wp14:editId="1262F6F1">
                <wp:extent cx="5191125" cy="2562225"/>
                <wp:effectExtent l="0" t="0" r="28575" b="28575"/>
                <wp:docPr id="195" name="画布 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30" name="矩形 30"/>
                        <wps:cNvSpPr/>
                        <wps:spPr>
                          <a:xfrm>
                            <a:off x="277931" y="2135543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3BF2F3" w14:textId="77777777" w:rsidR="00CC4CCF" w:rsidRPr="00955055" w:rsidRDefault="00CC4CCF" w:rsidP="004F75F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员工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矩形 36"/>
                        <wps:cNvSpPr/>
                        <wps:spPr>
                          <a:xfrm>
                            <a:off x="1954055" y="1653762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E435E8" w14:textId="77777777" w:rsidR="00CC4CCF" w:rsidRPr="00955055" w:rsidRDefault="00CC4CCF" w:rsidP="004F75F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图书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流程图: 决策 37"/>
                        <wps:cNvSpPr/>
                        <wps:spPr>
                          <a:xfrm>
                            <a:off x="1774826" y="2019184"/>
                            <a:ext cx="1080000" cy="540000"/>
                          </a:xfrm>
                          <a:prstGeom prst="flowChartDecision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F4F920" w14:textId="77777777" w:rsidR="00CC4CCF" w:rsidRPr="00A25A5B" w:rsidRDefault="00CC4CCF" w:rsidP="004F75F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审核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连接符: 肘形 38"/>
                        <wps:cNvCnPr/>
                        <wps:spPr>
                          <a:xfrm>
                            <a:off x="997931" y="2288543"/>
                            <a:ext cx="776895" cy="64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连接符: 肘形 39"/>
                        <wps:cNvCnPr/>
                        <wps:spPr>
                          <a:xfrm rot="16200000" flipV="1">
                            <a:off x="2284730" y="1989087"/>
                            <a:ext cx="59422" cy="77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连接符: 肘形 42"/>
                        <wps:cNvCnPr/>
                        <wps:spPr>
                          <a:xfrm rot="5400000" flipH="1" flipV="1">
                            <a:off x="2386276" y="1452997"/>
                            <a:ext cx="128544" cy="27298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矩形 43"/>
                        <wps:cNvSpPr/>
                        <wps:spPr>
                          <a:xfrm>
                            <a:off x="4266261" y="168639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05ED35" w14:textId="77777777" w:rsidR="00CC4CCF" w:rsidRPr="00955055" w:rsidRDefault="00CC4CCF" w:rsidP="004F75F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公司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矩形 44"/>
                        <wps:cNvSpPr/>
                        <wps:spPr>
                          <a:xfrm>
                            <a:off x="1573543" y="164594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69E704" w14:textId="77777777" w:rsidR="00CC4CCF" w:rsidRPr="00955055" w:rsidRDefault="00CC4CCF" w:rsidP="004F75F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部门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矩形 45"/>
                        <wps:cNvSpPr/>
                        <wps:spPr>
                          <a:xfrm>
                            <a:off x="287456" y="735577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D0595A" w14:textId="77777777" w:rsidR="00CC4CCF" w:rsidRPr="00955055" w:rsidRDefault="00CC4CCF" w:rsidP="004F75F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岗位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连接符: 肘形 47"/>
                        <wps:cNvCnPr/>
                        <wps:spPr>
                          <a:xfrm rot="10800000">
                            <a:off x="3934827" y="317819"/>
                            <a:ext cx="331435" cy="382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流程图: 决策 48"/>
                        <wps:cNvSpPr/>
                        <wps:spPr>
                          <a:xfrm>
                            <a:off x="2854826" y="38819"/>
                            <a:ext cx="1080000" cy="558000"/>
                          </a:xfrm>
                          <a:prstGeom prst="flowChartDecision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007D74" w14:textId="77777777" w:rsidR="00CC4CCF" w:rsidRPr="00A25A5B" w:rsidRDefault="00CC4CCF" w:rsidP="004F75F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下设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直接连接符 49"/>
                        <wps:cNvCnPr/>
                        <wps:spPr>
                          <a:xfrm flipH="1" flipV="1">
                            <a:off x="2293543" y="317594"/>
                            <a:ext cx="561283" cy="2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流程图: 决策 50"/>
                        <wps:cNvSpPr/>
                        <wps:spPr>
                          <a:xfrm>
                            <a:off x="108014" y="33095"/>
                            <a:ext cx="1080000" cy="576000"/>
                          </a:xfrm>
                          <a:prstGeom prst="flowChartDecision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D9A7FB" w14:textId="77777777" w:rsidR="00CC4CCF" w:rsidRPr="00A25A5B" w:rsidRDefault="00CC4CCF" w:rsidP="004F75F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设立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直接连接符 51"/>
                        <wps:cNvCnPr/>
                        <wps:spPr>
                          <a:xfrm flipH="1">
                            <a:off x="647456" y="609095"/>
                            <a:ext cx="558" cy="12648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流程图: 决策 52"/>
                        <wps:cNvSpPr/>
                        <wps:spPr>
                          <a:xfrm>
                            <a:off x="98489" y="1323865"/>
                            <a:ext cx="1080000" cy="540000"/>
                          </a:xfrm>
                          <a:prstGeom prst="flowChartDecision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0E0926" w14:textId="77777777" w:rsidR="00CC4CCF" w:rsidRPr="00A25A5B" w:rsidRDefault="00CC4CCF" w:rsidP="004F75F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从事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直接连接符 53"/>
                        <wps:cNvCnPr/>
                        <wps:spPr>
                          <a:xfrm flipH="1">
                            <a:off x="638489" y="1041577"/>
                            <a:ext cx="8967" cy="28228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文本框 98"/>
                        <wps:cNvSpPr txBox="1"/>
                        <wps:spPr>
                          <a:xfrm>
                            <a:off x="2446116" y="11889"/>
                            <a:ext cx="227939" cy="2741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6381BCC9" w14:textId="77777777" w:rsidR="00CC4CCF" w:rsidRDefault="00CC4CCF" w:rsidP="004F75F0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szCs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连接符: 肘形 55"/>
                        <wps:cNvCnPr/>
                        <wps:spPr>
                          <a:xfrm rot="5400000">
                            <a:off x="502371" y="1999425"/>
                            <a:ext cx="271678" cy="558"/>
                          </a:xfrm>
                          <a:prstGeom prst="bentConnector3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矩形 56"/>
                        <wps:cNvSpPr/>
                        <wps:spPr>
                          <a:xfrm>
                            <a:off x="4294139" y="1973018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345DE3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买家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流程图: 决策 57"/>
                        <wps:cNvSpPr/>
                        <wps:spPr>
                          <a:xfrm>
                            <a:off x="3571125" y="1248762"/>
                            <a:ext cx="1080000" cy="558000"/>
                          </a:xfrm>
                          <a:prstGeom prst="flowChartDecision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029267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居住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矩形 58"/>
                        <wps:cNvSpPr/>
                        <wps:spPr>
                          <a:xfrm>
                            <a:off x="4284614" y="779873"/>
                            <a:ext cx="720000" cy="3345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B73117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区域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直接连接符 59"/>
                        <wps:cNvCnPr/>
                        <wps:spPr>
                          <a:xfrm flipH="1" flipV="1">
                            <a:off x="4111125" y="1806762"/>
                            <a:ext cx="543014" cy="16625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直接连接符 60"/>
                        <wps:cNvCnPr/>
                        <wps:spPr>
                          <a:xfrm flipV="1">
                            <a:off x="4111125" y="1114447"/>
                            <a:ext cx="533489" cy="13431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矩形 63"/>
                        <wps:cNvSpPr/>
                        <wps:spPr>
                          <a:xfrm>
                            <a:off x="2231202" y="570542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E32E9E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卖家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流程图: 决策 67"/>
                        <wps:cNvSpPr/>
                        <wps:spPr>
                          <a:xfrm>
                            <a:off x="2047041" y="949218"/>
                            <a:ext cx="1080000" cy="576000"/>
                          </a:xfrm>
                          <a:prstGeom prst="flowChartDecision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8023EA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提供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流程图: 决策 70"/>
                        <wps:cNvSpPr/>
                        <wps:spPr>
                          <a:xfrm>
                            <a:off x="967569" y="1041577"/>
                            <a:ext cx="1080000" cy="540000"/>
                          </a:xfrm>
                          <a:prstGeom prst="flowChartDecision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EE8A8C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出版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矩形 72"/>
                        <wps:cNvSpPr/>
                        <wps:spPr>
                          <a:xfrm>
                            <a:off x="1149914" y="558719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45DBBA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出版社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连接符: 肘形 73"/>
                        <wps:cNvCnPr/>
                        <wps:spPr>
                          <a:xfrm rot="16200000" flipH="1">
                            <a:off x="1618220" y="1470926"/>
                            <a:ext cx="225185" cy="446486"/>
                          </a:xfrm>
                          <a:prstGeom prst="bentConnector2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连接符: 肘形 75"/>
                        <wps:cNvCnPr/>
                        <wps:spPr>
                          <a:xfrm rot="5400000" flipH="1" flipV="1">
                            <a:off x="1420312" y="951976"/>
                            <a:ext cx="176858" cy="234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直接连接符 77"/>
                        <wps:cNvCnPr/>
                        <wps:spPr>
                          <a:xfrm flipH="1">
                            <a:off x="3982721" y="2126018"/>
                            <a:ext cx="311418" cy="779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连接符: 肘形 79"/>
                        <wps:cNvCnPr/>
                        <wps:spPr>
                          <a:xfrm flipV="1">
                            <a:off x="1188014" y="317594"/>
                            <a:ext cx="385529" cy="350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矩形 96"/>
                        <wps:cNvSpPr>
                          <a:spLocks noChangeArrowheads="1"/>
                        </wps:cNvSpPr>
                        <wps:spPr bwMode="auto">
                          <a:xfrm>
                            <a:off x="258881" y="442017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0B3141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7" name="矩形 97"/>
                        <wps:cNvSpPr>
                          <a:spLocks noChangeArrowheads="1"/>
                        </wps:cNvSpPr>
                        <wps:spPr bwMode="auto">
                          <a:xfrm>
                            <a:off x="268406" y="958743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6D7DC6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8" name="矩形 98"/>
                        <wps:cNvSpPr>
                          <a:spLocks noChangeArrowheads="1"/>
                        </wps:cNvSpPr>
                        <wps:spPr bwMode="auto">
                          <a:xfrm>
                            <a:off x="201731" y="1651268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F1C2D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9" name="矩形 99"/>
                        <wps:cNvSpPr>
                          <a:spLocks noChangeArrowheads="1"/>
                        </wps:cNvSpPr>
                        <wps:spPr bwMode="auto">
                          <a:xfrm>
                            <a:off x="1203165" y="30727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68BEF1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0" name="矩形 100"/>
                        <wps:cNvSpPr>
                          <a:spLocks noChangeArrowheads="1"/>
                        </wps:cNvSpPr>
                        <wps:spPr bwMode="auto">
                          <a:xfrm>
                            <a:off x="1506695" y="779873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2002A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1" name="矩形 101"/>
                        <wps:cNvSpPr>
                          <a:spLocks noChangeArrowheads="1"/>
                        </wps:cNvSpPr>
                        <wps:spPr bwMode="auto">
                          <a:xfrm>
                            <a:off x="2246932" y="1347293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7D1236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2" name="矩形 102"/>
                        <wps:cNvSpPr>
                          <a:spLocks noChangeArrowheads="1"/>
                        </wps:cNvSpPr>
                        <wps:spPr bwMode="auto">
                          <a:xfrm>
                            <a:off x="1609447" y="1466740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0A259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0" name="矩形 160"/>
                        <wps:cNvSpPr>
                          <a:spLocks noChangeArrowheads="1"/>
                        </wps:cNvSpPr>
                        <wps:spPr bwMode="auto">
                          <a:xfrm>
                            <a:off x="2617827" y="770348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0E635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1" name="矩形 161"/>
                        <wps:cNvSpPr>
                          <a:spLocks noChangeArrowheads="1"/>
                        </wps:cNvSpPr>
                        <wps:spPr bwMode="auto">
                          <a:xfrm>
                            <a:off x="1171979" y="1973018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C49BC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2" name="矩形 162"/>
                        <wps:cNvSpPr>
                          <a:spLocks noChangeArrowheads="1"/>
                        </wps:cNvSpPr>
                        <wps:spPr bwMode="auto">
                          <a:xfrm>
                            <a:off x="3923934" y="1819165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4579E8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4" name="矩形 164"/>
                        <wps:cNvSpPr>
                          <a:spLocks noChangeArrowheads="1"/>
                        </wps:cNvSpPr>
                        <wps:spPr bwMode="auto">
                          <a:xfrm>
                            <a:off x="4227464" y="1653762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626D22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7" name="矩形 167"/>
                        <wps:cNvSpPr>
                          <a:spLocks noChangeArrowheads="1"/>
                        </wps:cNvSpPr>
                        <wps:spPr bwMode="auto">
                          <a:xfrm>
                            <a:off x="4313887" y="1041577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17F80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8" name="矩形 168"/>
                        <wps:cNvSpPr>
                          <a:spLocks noChangeArrowheads="1"/>
                        </wps:cNvSpPr>
                        <wps:spPr bwMode="auto">
                          <a:xfrm>
                            <a:off x="2755816" y="1527443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853CA7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9" name="矩形 169"/>
                        <wps:cNvSpPr>
                          <a:spLocks noChangeArrowheads="1"/>
                        </wps:cNvSpPr>
                        <wps:spPr bwMode="auto">
                          <a:xfrm>
                            <a:off x="3923934" y="11889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747C66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0" name="流程图: 决策 170"/>
                        <wps:cNvSpPr/>
                        <wps:spPr>
                          <a:xfrm>
                            <a:off x="2902721" y="1845811"/>
                            <a:ext cx="1080000" cy="576000"/>
                          </a:xfrm>
                          <a:prstGeom prst="flowChartDecision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D55BEE" w14:textId="77777777" w:rsidR="00CC4CCF" w:rsidRPr="00A25A5B" w:rsidRDefault="00CC4CCF" w:rsidP="004F75F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购买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连接符: 肘形 171"/>
                        <wps:cNvCnPr/>
                        <wps:spPr>
                          <a:xfrm>
                            <a:off x="2674055" y="1806762"/>
                            <a:ext cx="228666" cy="327049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" name="矩形 172"/>
                        <wps:cNvSpPr>
                          <a:spLocks noChangeArrowheads="1"/>
                        </wps:cNvSpPr>
                        <wps:spPr bwMode="auto">
                          <a:xfrm>
                            <a:off x="1970039" y="1842368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346B24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3" name="流程图: 决策 173"/>
                        <wps:cNvSpPr/>
                        <wps:spPr>
                          <a:xfrm>
                            <a:off x="3282451" y="429344"/>
                            <a:ext cx="1080000" cy="558000"/>
                          </a:xfrm>
                          <a:prstGeom prst="flowChartDecision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FF07F6" w14:textId="77777777" w:rsidR="00CC4CCF" w:rsidRPr="00A25A5B" w:rsidRDefault="00CC4CCF" w:rsidP="004F75F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所属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连接符: 肘形 174"/>
                        <wps:cNvCnPr/>
                        <wps:spPr>
                          <a:xfrm>
                            <a:off x="4362451" y="708344"/>
                            <a:ext cx="282163" cy="71529"/>
                          </a:xfrm>
                          <a:prstGeom prst="bentConnector2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直接连接符 175"/>
                        <wps:cNvCnPr/>
                        <wps:spPr>
                          <a:xfrm flipV="1">
                            <a:off x="2951202" y="708344"/>
                            <a:ext cx="331249" cy="1519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" name="矩形 176"/>
                        <wps:cNvSpPr>
                          <a:spLocks noChangeArrowheads="1"/>
                        </wps:cNvSpPr>
                        <wps:spPr bwMode="auto">
                          <a:xfrm>
                            <a:off x="2978921" y="417923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157F0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7" name="矩形 177"/>
                        <wps:cNvSpPr>
                          <a:spLocks noChangeArrowheads="1"/>
                        </wps:cNvSpPr>
                        <wps:spPr bwMode="auto">
                          <a:xfrm>
                            <a:off x="4462645" y="442017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F7576C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8" name="连接符: 肘形 178"/>
                        <wps:cNvCnPr/>
                        <wps:spPr>
                          <a:xfrm rot="5400000" flipH="1" flipV="1">
                            <a:off x="2552783" y="910800"/>
                            <a:ext cx="72676" cy="416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直接连接符 179"/>
                        <wps:cNvCnPr/>
                        <wps:spPr>
                          <a:xfrm>
                            <a:off x="2951202" y="723542"/>
                            <a:ext cx="491519" cy="112226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" name="矩形 181"/>
                        <wps:cNvSpPr>
                          <a:spLocks noChangeArrowheads="1"/>
                        </wps:cNvSpPr>
                        <wps:spPr bwMode="auto">
                          <a:xfrm>
                            <a:off x="3282451" y="1114315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19DC7" w14:textId="77777777" w:rsidR="00CC4CCF" w:rsidRDefault="00CC4CCF" w:rsidP="004F75F0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032A7F9" id="画布 195" o:spid="_x0000_s1244" editas="canvas" style="width:408.75pt;height:201.75pt;mso-position-horizontal-relative:char;mso-position-vertical-relative:line" coordsize="51911,25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">
                <v:shape id="_x0000_s1245" type="#_x0000_t75" style="position:absolute;width:51911;height:25622;visibility:visible;mso-wrap-style:square" stroked="t" strokecolor="#4472c4 [3204]">
                  <v:fill o:detectmouseclick="t"/>
                  <v:path o:connecttype="none"/>
                </v:shape>
                <v:rect id="矩形 30" o:spid="_x0000_s1246" style="position:absolute;left:2779;top:21355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" filled="f" strokecolor="black [3213]" strokeweight="1pt">
                  <v:textbox>
                    <w:txbxContent>
                      <w:p w14:paraId="553BF2F3" w14:textId="77777777" w:rsidR="00CC4CCF" w:rsidRPr="00955055" w:rsidRDefault="00CC4CCF" w:rsidP="004F75F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员工</w:t>
                        </w:r>
                      </w:p>
                    </w:txbxContent>
                  </v:textbox>
                </v:rect>
                <v:rect id="矩形 36" o:spid="_x0000_s1247" style="position:absolute;left:19540;top:16537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" filled="f" strokecolor="black [3213]" strokeweight="1pt">
                  <v:textbox>
                    <w:txbxContent>
                      <w:p w14:paraId="77E435E8" w14:textId="77777777" w:rsidR="00CC4CCF" w:rsidRPr="00955055" w:rsidRDefault="00CC4CCF" w:rsidP="004F75F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图书</w:t>
                        </w:r>
                      </w:p>
                    </w:txbxContent>
                  </v:textbox>
                </v:rect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流程图: 决策 37" o:spid="_x0000_s1248" type="#_x0000_t110" style="position:absolute;left:17748;top:20191;width:10800;height:5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" filled="f" strokecolor="black [3213]" strokeweight="1pt">
                  <v:textbox>
                    <w:txbxContent>
                      <w:p w14:paraId="08F4F920" w14:textId="77777777" w:rsidR="00CC4CCF" w:rsidRPr="00A25A5B" w:rsidRDefault="00CC4CCF" w:rsidP="004F75F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审核</w:t>
                        </w:r>
                      </w:p>
                    </w:txbxContent>
                  </v:textbox>
                </v:shape>
                <v:shape id="连接符: 肘形 38" o:spid="_x0000_s1249" type="#_x0000_t34" style="position:absolute;left:9979;top:22885;width:7769;height: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" strokecolor="#4472c4 [3204]" strokeweight=".5pt"/>
                <v:shape id="连接符: 肘形 39" o:spid="_x0000_s1250" type="#_x0000_t34" style="position:absolute;left:22847;top:19890;width:594;height:8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" strokecolor="#4472c4 [3204]" strokeweight=".5pt"/>
                <v:shape id="连接符: 肘形 42" o:spid="_x0000_s1251" type="#_x0000_t34" style="position:absolute;left:23862;top:14530;width:1285;height:2730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" strokecolor="#4472c4 [3204]" strokeweight=".5pt"/>
                <v:rect id="矩形 43" o:spid="_x0000_s1252" style="position:absolute;left:42662;top:1686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" filled="f" strokecolor="black [3213]" strokeweight="1pt">
                  <v:textbox>
                    <w:txbxContent>
                      <w:p w14:paraId="3905ED35" w14:textId="77777777" w:rsidR="00CC4CCF" w:rsidRPr="00955055" w:rsidRDefault="00CC4CCF" w:rsidP="004F75F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公司</w:t>
                        </w:r>
                      </w:p>
                    </w:txbxContent>
                  </v:textbox>
                </v:rect>
                <v:rect id="矩形 44" o:spid="_x0000_s1253" style="position:absolute;left:15735;top:1645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" filled="f" strokecolor="black [3213]" strokeweight="1pt">
                  <v:textbox>
                    <w:txbxContent>
                      <w:p w14:paraId="3369E704" w14:textId="77777777" w:rsidR="00CC4CCF" w:rsidRPr="00955055" w:rsidRDefault="00CC4CCF" w:rsidP="004F75F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部门</w:t>
                        </w:r>
                      </w:p>
                    </w:txbxContent>
                  </v:textbox>
                </v:rect>
                <v:rect id="矩形 45" o:spid="_x0000_s1254" style="position:absolute;left:2874;top:7355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" filled="f" strokecolor="black [3213]" strokeweight="1pt">
                  <v:textbox>
                    <w:txbxContent>
                      <w:p w14:paraId="00D0595A" w14:textId="77777777" w:rsidR="00CC4CCF" w:rsidRPr="00955055" w:rsidRDefault="00CC4CCF" w:rsidP="004F75F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岗位</w:t>
                        </w:r>
                      </w:p>
                    </w:txbxContent>
                  </v:textbox>
                </v:rect>
                <v:shape id="连接符: 肘形 47" o:spid="_x0000_s1255" type="#_x0000_t34" style="position:absolute;left:39348;top:3178;width:3314;height:38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" strokecolor="#4472c4 [3204]" strokeweight=".5pt"/>
                <v:shape id="流程图: 决策 48" o:spid="_x0000_s1256" type="#_x0000_t110" style="position:absolute;left:28548;top:388;width:10800;height:5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" filled="f" strokecolor="black [3213]" strokeweight="1pt">
                  <v:textbox>
                    <w:txbxContent>
                      <w:p w14:paraId="54007D74" w14:textId="77777777" w:rsidR="00CC4CCF" w:rsidRPr="00A25A5B" w:rsidRDefault="00CC4CCF" w:rsidP="004F75F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下设</w:t>
                        </w:r>
                      </w:p>
                    </w:txbxContent>
                  </v:textbox>
                </v:shape>
                <v:line id="直接连接符 49" o:spid="_x0000_s1257" style="position:absolute;flip:x y;visibility:visible;mso-wrap-style:square" from="22935,3175" to="28548,3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" strokecolor="#4472c4 [3204]" strokeweight=".5pt">
                  <v:stroke joinstyle="miter"/>
                </v:line>
                <v:shape id="流程图: 决策 50" o:spid="_x0000_s1258" type="#_x0000_t110" style="position:absolute;left:1080;top:330;width:1080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" filled="f" strokecolor="black [3213]" strokeweight="1pt">
                  <v:textbox>
                    <w:txbxContent>
                      <w:p w14:paraId="31D9A7FB" w14:textId="77777777" w:rsidR="00CC4CCF" w:rsidRPr="00A25A5B" w:rsidRDefault="00CC4CCF" w:rsidP="004F75F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设立</w:t>
                        </w:r>
                      </w:p>
                    </w:txbxContent>
                  </v:textbox>
                </v:shape>
                <v:line id="直接连接符 51" o:spid="_x0000_s1259" style="position:absolute;flip:x;visibility:visible;mso-wrap-style:square" from="6474,6090" to="6480,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" strokecolor="#4472c4 [3204]" strokeweight=".5pt">
                  <v:stroke joinstyle="miter"/>
                </v:line>
                <v:shape id="流程图: 决策 52" o:spid="_x0000_s1260" type="#_x0000_t110" style="position:absolute;left:984;top:13238;width:10800;height:5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" filled="f" strokecolor="black [3213]" strokeweight="1pt">
                  <v:textbox>
                    <w:txbxContent>
                      <w:p w14:paraId="060E0926" w14:textId="77777777" w:rsidR="00CC4CCF" w:rsidRPr="00A25A5B" w:rsidRDefault="00CC4CCF" w:rsidP="004F75F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从事</w:t>
                        </w:r>
                      </w:p>
                    </w:txbxContent>
                  </v:textbox>
                </v:shape>
                <v:line id="直接连接符 53" o:spid="_x0000_s1261" style="position:absolute;flip:x;visibility:visible;mso-wrap-style:square" from="6384,10415" to="6474,13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" strokecolor="#4472c4 [3204]" strokeweight=".5pt">
                  <v:stroke joinstyle="miter"/>
                </v:line>
                <v:shape id="文本框 98" o:spid="_x0000_s1262" type="#_x0000_t202" style="position:absolute;left:24461;top:118;width:2279;height:2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" fillcolor="white [3201]" strokecolor="white [3212]" strokeweight=".5pt">
                  <v:textbox>
                    <w:txbxContent>
                      <w:p w14:paraId="6381BCC9" w14:textId="77777777" w:rsidR="00CC4CCF" w:rsidRDefault="00CC4CCF" w:rsidP="004F75F0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szCs w:val="21"/>
                          </w:rPr>
                          <w:t>n</w:t>
                        </w:r>
                      </w:p>
                    </w:txbxContent>
                  </v:textbox>
                </v:shape>
                <v:shape id="连接符: 肘形 55" o:spid="_x0000_s1263" type="#_x0000_t34" style="position:absolute;left:5023;top:19994;width:2717;height:5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" strokecolor="#4472c4 [3204]" strokeweight=".5pt"/>
                <v:rect id="矩形 56" o:spid="_x0000_s1264" style="position:absolute;left:42941;top:19730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" filled="f" strokecolor="black [3213]" strokeweight="1pt">
                  <v:textbox>
                    <w:txbxContent>
                      <w:p w14:paraId="03345DE3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买家</w:t>
                        </w:r>
                      </w:p>
                    </w:txbxContent>
                  </v:textbox>
                </v:rect>
                <v:shape id="流程图: 决策 57" o:spid="_x0000_s1265" type="#_x0000_t110" style="position:absolute;left:35711;top:12487;width:10800;height:5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" filled="f" strokecolor="black [3213]" strokeweight="1pt">
                  <v:textbox>
                    <w:txbxContent>
                      <w:p w14:paraId="0B029267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居住</w:t>
                        </w:r>
                      </w:p>
                    </w:txbxContent>
                  </v:textbox>
                </v:shape>
                <v:rect id="矩形 58" o:spid="_x0000_s1266" style="position:absolute;left:42846;top:7798;width:7200;height:3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" filled="f" strokecolor="black [3213]" strokeweight="1pt">
                  <v:textbox>
                    <w:txbxContent>
                      <w:p w14:paraId="7CB73117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区域</w:t>
                        </w:r>
                      </w:p>
                    </w:txbxContent>
                  </v:textbox>
                </v:rect>
                <v:line id="直接连接符 59" o:spid="_x0000_s1267" style="position:absolute;flip:x y;visibility:visible;mso-wrap-style:square" from="41111,18067" to="46541,19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" strokecolor="#4472c4 [3204]" strokeweight=".5pt">
                  <v:stroke joinstyle="miter"/>
                </v:line>
                <v:line id="直接连接符 60" o:spid="_x0000_s1268" style="position:absolute;flip:y;visibility:visible;mso-wrap-style:square" from="41111,11144" to="46446,12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" strokecolor="#4472c4 [3204]" strokeweight=".5pt">
                  <v:stroke joinstyle="miter"/>
                </v:line>
                <v:rect id="矩形 63" o:spid="_x0000_s1269" style="position:absolute;left:22312;top:5705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" filled="f" strokecolor="black [3213]" strokeweight="1pt">
                  <v:textbox>
                    <w:txbxContent>
                      <w:p w14:paraId="1AE32E9E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卖家</w:t>
                        </w:r>
                      </w:p>
                    </w:txbxContent>
                  </v:textbox>
                </v:rect>
                <v:shape id="流程图: 决策 67" o:spid="_x0000_s1270" type="#_x0000_t110" style="position:absolute;left:20470;top:9492;width:1080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" filled="f" strokecolor="black [3213]" strokeweight="1pt">
                  <v:textbox>
                    <w:txbxContent>
                      <w:p w14:paraId="188023EA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提供</w:t>
                        </w:r>
                      </w:p>
                    </w:txbxContent>
                  </v:textbox>
                </v:shape>
                <v:shape id="流程图: 决策 70" o:spid="_x0000_s1271" type="#_x0000_t110" style="position:absolute;left:9675;top:10415;width:10800;height:5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" filled="f" strokecolor="black [3213]" strokeweight="1pt">
                  <v:textbox>
                    <w:txbxContent>
                      <w:p w14:paraId="06EE8A8C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出版</w:t>
                        </w:r>
                      </w:p>
                    </w:txbxContent>
                  </v:textbox>
                </v:shape>
                <v:rect id="矩形 72" o:spid="_x0000_s1272" style="position:absolute;left:11499;top:5587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" filled="f" strokecolor="black [3213]" strokeweight="1pt">
                  <v:textbox>
                    <w:txbxContent>
                      <w:p w14:paraId="0845DBBA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出版社</w:t>
                        </w:r>
                      </w:p>
                    </w:txbxContent>
                  </v:textbox>
                </v:rect>
                <v:shape id="连接符: 肘形 73" o:spid="_x0000_s1273" type="#_x0000_t33" style="position:absolute;left:16182;top:14708;width:2252;height:4465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" strokecolor="#4472c4 [3204]" strokeweight=".5pt"/>
                <v:shape id="连接符: 肘形 75" o:spid="_x0000_s1274" type="#_x0000_t34" style="position:absolute;left:14203;top:9519;width:1768;height:24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" strokecolor="#4472c4 [3204]" strokeweight=".5pt"/>
                <v:line id="直接连接符 77" o:spid="_x0000_s1275" style="position:absolute;flip:x;visibility:visible;mso-wrap-style:square" from="39827,21260" to="42941,21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" strokecolor="#4472c4 [3204]" strokeweight=".5pt">
                  <v:stroke joinstyle="miter"/>
                </v:line>
                <v:shape id="连接符: 肘形 79" o:spid="_x0000_s1276" type="#_x0000_t34" style="position:absolute;left:11880;top:3175;width:3855;height:3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" strokecolor="#4472c4 [3204]" strokeweight=".5pt"/>
                <v:rect id="矩形 96" o:spid="_x0000_s1277" style="position:absolute;left:2588;top:4420;width:3036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" filled="f" stroked="f">
                  <v:textbox>
                    <w:txbxContent>
                      <w:p w14:paraId="7B0B3141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97" o:spid="_x0000_s1278" style="position:absolute;left:2684;top:9587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" filled="f" stroked="f">
                  <v:textbox>
                    <w:txbxContent>
                      <w:p w14:paraId="776D7DC6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98" o:spid="_x0000_s1279" style="position:absolute;left:2017;top:16512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" filled="f" stroked="f">
                  <v:textbox>
                    <w:txbxContent>
                      <w:p w14:paraId="3E7F1C2D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矩形 99" o:spid="_x0000_s1280" style="position:absolute;left:12031;top:307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" filled="f" stroked="f">
                  <v:textbox>
                    <w:txbxContent>
                      <w:p w14:paraId="2D68BEF1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矩形 100" o:spid="_x0000_s1281" style="position:absolute;left:15066;top:7798;width:3036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" filled="f" stroked="f">
                  <v:textbox>
                    <w:txbxContent>
                      <w:p w14:paraId="2672002A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矩形 101" o:spid="_x0000_s1282" style="position:absolute;left:22469;top:13472;width:3035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" filled="f" stroked="f">
                  <v:textbox>
                    <w:txbxContent>
                      <w:p w14:paraId="7E7D1236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102" o:spid="_x0000_s1283" style="position:absolute;left:16094;top:14667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" filled="f" stroked="f">
                  <v:textbox>
                    <w:txbxContent>
                      <w:p w14:paraId="1F30A259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矩形 160" o:spid="_x0000_s1284" style="position:absolute;left:26178;top:7703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" filled="f" stroked="f">
                  <v:textbox>
                    <w:txbxContent>
                      <w:p w14:paraId="27D0E635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矩形 161" o:spid="_x0000_s1285" style="position:absolute;left:11719;top:19730;width:3036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" filled="f" stroked="f">
                  <v:textbox>
                    <w:txbxContent>
                      <w:p w14:paraId="141C49BC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矩形 162" o:spid="_x0000_s1286" style="position:absolute;left:39239;top:18191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" filled="f" stroked="f">
                  <v:textbox>
                    <w:txbxContent>
                      <w:p w14:paraId="1C4579E8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164" o:spid="_x0000_s1287" style="position:absolute;left:42274;top:16537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" filled="f" stroked="f">
                  <v:textbox>
                    <w:txbxContent>
                      <w:p w14:paraId="30626D22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167" o:spid="_x0000_s1288" style="position:absolute;left:43138;top:10415;width:3036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" filled="f" stroked="f">
                  <v:textbox>
                    <w:txbxContent>
                      <w:p w14:paraId="4B017F80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矩形 168" o:spid="_x0000_s1289" style="position:absolute;left:27558;top:15274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" filled="f" stroked="f">
                  <v:textbox>
                    <w:txbxContent>
                      <w:p w14:paraId="13853CA7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矩形 169" o:spid="_x0000_s1290" style="position:absolute;left:39239;top:118;width:3035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" filled="f" stroked="f">
                  <v:textbox>
                    <w:txbxContent>
                      <w:p w14:paraId="79747C66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shape id="流程图: 决策 170" o:spid="_x0000_s1291" type="#_x0000_t110" style="position:absolute;left:29027;top:18458;width:1080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" filled="f" strokecolor="black [3213]" strokeweight="1pt">
                  <v:textbox>
                    <w:txbxContent>
                      <w:p w14:paraId="04D55BEE" w14:textId="77777777" w:rsidR="00CC4CCF" w:rsidRPr="00A25A5B" w:rsidRDefault="00CC4CCF" w:rsidP="004F75F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购买</w:t>
                        </w:r>
                      </w:p>
                    </w:txbxContent>
                  </v:textbox>
                </v:shape>
                <v:shape id="连接符: 肘形 171" o:spid="_x0000_s1292" type="#_x0000_t34" style="position:absolute;left:26740;top:18067;width:2287;height:327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" strokecolor="#4472c4 [3204]" strokeweight=".5pt"/>
                <v:rect id="矩形 172" o:spid="_x0000_s1293" style="position:absolute;left:19700;top:18423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" filled="f" stroked="f">
                  <v:textbox>
                    <w:txbxContent>
                      <w:p w14:paraId="08346B24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shape id="流程图: 决策 173" o:spid="_x0000_s1294" type="#_x0000_t110" style="position:absolute;left:32824;top:4293;width:10800;height:5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" filled="f" strokecolor="black [3213]" strokeweight="1pt">
                  <v:textbox>
                    <w:txbxContent>
                      <w:p w14:paraId="5DFF07F6" w14:textId="77777777" w:rsidR="00CC4CCF" w:rsidRPr="00A25A5B" w:rsidRDefault="00CC4CCF" w:rsidP="004F75F0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所属</w:t>
                        </w:r>
                      </w:p>
                    </w:txbxContent>
                  </v:textbox>
                </v:shape>
                <v:shape id="连接符: 肘形 174" o:spid="_x0000_s1295" type="#_x0000_t33" style="position:absolute;left:43624;top:7083;width:2822;height:71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" strokecolor="#4472c4 [3204]" strokeweight=".5pt"/>
                <v:line id="直接连接符 175" o:spid="_x0000_s1296" style="position:absolute;flip:y;visibility:visible;mso-wrap-style:square" from="29512,7083" to="32824,7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" strokecolor="#4472c4 [3204]" strokeweight=".5pt">
                  <v:stroke joinstyle="miter"/>
                </v:line>
                <v:rect id="矩形 176" o:spid="_x0000_s1297" style="position:absolute;left:29789;top:4179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" filled="f" stroked="f">
                  <v:textbox>
                    <w:txbxContent>
                      <w:p w14:paraId="1BE157F0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177" o:spid="_x0000_s1298" style="position:absolute;left:44626;top:4420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" filled="f" stroked="f">
                  <v:textbox>
                    <w:txbxContent>
                      <w:p w14:paraId="2EF7576C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shape id="连接符: 肘形 178" o:spid="_x0000_s1299" type="#_x0000_t34" style="position:absolute;left:25527;top:9108;width:727;height:42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" strokecolor="#4472c4 [3204]" strokeweight=".5pt"/>
                <v:line id="直接连接符 179" o:spid="_x0000_s1300" style="position:absolute;visibility:visible;mso-wrap-style:square" from="29512,7235" to="34427,18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" strokecolor="#4472c4 [3204]" strokeweight=".5pt">
                  <v:stroke joinstyle="miter"/>
                </v:line>
                <v:rect id="矩形 181" o:spid="_x0000_s1301" style="position:absolute;left:32824;top:11143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" filled="f" stroked="f">
                  <v:textbox>
                    <w:txbxContent>
                      <w:p w14:paraId="61E19DC7" w14:textId="77777777" w:rsidR="00CC4CCF" w:rsidRDefault="00CC4CCF" w:rsidP="004F75F0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p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3B6E6EB" w14:textId="303A9D87" w:rsidR="00A85788" w:rsidRDefault="00A85788" w:rsidP="00A85788">
      <w:pPr>
        <w:pStyle w:val="af0"/>
        <w:jc w:val="center"/>
      </w:pPr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3.1.2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 xml:space="preserve"> ER</w:t>
      </w:r>
      <w:r>
        <w:rPr>
          <w:rFonts w:hint="eastAsia"/>
        </w:rPr>
        <w:t>图</w:t>
      </w:r>
    </w:p>
    <w:p w14:paraId="1AC57374" w14:textId="77777777" w:rsidR="00A85788" w:rsidRDefault="00A85788" w:rsidP="00A85788">
      <w:pPr>
        <w:pStyle w:val="3"/>
      </w:pPr>
      <w:bookmarkStart w:id="84" w:name="_Toc24927046"/>
      <w:r>
        <w:rPr>
          <w:rFonts w:hint="eastAsia"/>
        </w:rPr>
        <w:lastRenderedPageBreak/>
        <w:t>联系</w:t>
      </w:r>
      <w:bookmarkEnd w:id="84"/>
    </w:p>
    <w:p w14:paraId="23FF8BC0" w14:textId="729D28AB" w:rsidR="0083213A" w:rsidRDefault="00A85788" w:rsidP="0083213A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3.1.3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联系及其属性列表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8"/>
        <w:gridCol w:w="1382"/>
        <w:gridCol w:w="1382"/>
        <w:gridCol w:w="3440"/>
        <w:gridCol w:w="3440"/>
      </w:tblGrid>
      <w:tr w:rsidR="004F75F0" w14:paraId="540B1928" w14:textId="77777777" w:rsidTr="00BF0B20">
        <w:tc>
          <w:tcPr>
            <w:tcW w:w="486" w:type="pct"/>
            <w:shd w:val="clear" w:color="auto" w:fill="D9D9D9"/>
          </w:tcPr>
          <w:p w14:paraId="766D95AC" w14:textId="77777777" w:rsidR="004F75F0" w:rsidRDefault="004F75F0" w:rsidP="00BF0B2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47" w:type="pct"/>
            <w:shd w:val="clear" w:color="auto" w:fill="D9D9D9"/>
          </w:tcPr>
          <w:p w14:paraId="6513CBBD" w14:textId="77777777" w:rsidR="004F75F0" w:rsidRDefault="004F75F0" w:rsidP="00BF0B2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联系名</w:t>
            </w:r>
          </w:p>
        </w:tc>
        <w:tc>
          <w:tcPr>
            <w:tcW w:w="647" w:type="pct"/>
            <w:shd w:val="clear" w:color="auto" w:fill="D9D9D9"/>
          </w:tcPr>
          <w:p w14:paraId="437BECFF" w14:textId="77777777" w:rsidR="004F75F0" w:rsidRDefault="004F75F0" w:rsidP="00BF0B2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类别</w:t>
            </w:r>
          </w:p>
        </w:tc>
        <w:tc>
          <w:tcPr>
            <w:tcW w:w="1610" w:type="pct"/>
            <w:shd w:val="clear" w:color="auto" w:fill="D9D9D9"/>
          </w:tcPr>
          <w:p w14:paraId="043FDC97" w14:textId="77777777" w:rsidR="004F75F0" w:rsidRDefault="004F75F0" w:rsidP="00BF0B2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涉及实体集</w:t>
            </w:r>
          </w:p>
        </w:tc>
        <w:tc>
          <w:tcPr>
            <w:tcW w:w="1610" w:type="pct"/>
            <w:shd w:val="clear" w:color="auto" w:fill="D9D9D9"/>
          </w:tcPr>
          <w:p w14:paraId="20FE3A30" w14:textId="77777777" w:rsidR="004F75F0" w:rsidRDefault="004F75F0" w:rsidP="00BF0B2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属性列表</w:t>
            </w:r>
          </w:p>
        </w:tc>
      </w:tr>
      <w:tr w:rsidR="004F75F0" w14:paraId="41204BAF" w14:textId="77777777" w:rsidTr="00BF0B20">
        <w:tc>
          <w:tcPr>
            <w:tcW w:w="486" w:type="pct"/>
            <w:shd w:val="clear" w:color="auto" w:fill="auto"/>
          </w:tcPr>
          <w:p w14:paraId="48D0E594" w14:textId="5B6050C5" w:rsidR="004F75F0" w:rsidRDefault="004F75F0" w:rsidP="00BF0B2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110434A3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审核</w:t>
            </w:r>
          </w:p>
        </w:tc>
        <w:tc>
          <w:tcPr>
            <w:tcW w:w="647" w:type="pct"/>
          </w:tcPr>
          <w:p w14:paraId="69640AD5" w14:textId="77777777" w:rsidR="004F75F0" w:rsidRDefault="004F75F0" w:rsidP="00BF0B20">
            <w:r w:rsidRPr="00A91FDE"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3E00815E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员工（</w:t>
            </w:r>
            <w:r>
              <w:rPr>
                <w:rFonts w:hint="eastAsia"/>
                <w:noProof/>
              </w:rPr>
              <w:t>一</w:t>
            </w:r>
            <w:r>
              <w:rPr>
                <w:rFonts w:hint="eastAsia"/>
              </w:rPr>
              <w:t>），图书（多）</w:t>
            </w:r>
          </w:p>
        </w:tc>
        <w:tc>
          <w:tcPr>
            <w:tcW w:w="1610" w:type="pct"/>
            <w:shd w:val="clear" w:color="auto" w:fill="auto"/>
          </w:tcPr>
          <w:p w14:paraId="346FD3E2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</w:tr>
      <w:tr w:rsidR="004F75F0" w14:paraId="24803616" w14:textId="77777777" w:rsidTr="00BF0B20">
        <w:tc>
          <w:tcPr>
            <w:tcW w:w="486" w:type="pct"/>
            <w:shd w:val="clear" w:color="auto" w:fill="auto"/>
          </w:tcPr>
          <w:p w14:paraId="0F045676" w14:textId="74A3222D" w:rsidR="004F75F0" w:rsidRDefault="004F75F0" w:rsidP="00BF0B2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3475B732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下设</w:t>
            </w:r>
          </w:p>
        </w:tc>
        <w:tc>
          <w:tcPr>
            <w:tcW w:w="647" w:type="pct"/>
          </w:tcPr>
          <w:p w14:paraId="2301DA33" w14:textId="77777777" w:rsidR="004F75F0" w:rsidRDefault="004F75F0" w:rsidP="00BF0B20">
            <w:r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191C929F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公司（</w:t>
            </w:r>
            <w:r>
              <w:rPr>
                <w:rFonts w:hint="eastAsia"/>
                <w:noProof/>
              </w:rPr>
              <w:t>一</w:t>
            </w:r>
            <w:r>
              <w:rPr>
                <w:rFonts w:hint="eastAsia"/>
              </w:rPr>
              <w:t>），部门（多）</w:t>
            </w:r>
          </w:p>
        </w:tc>
        <w:tc>
          <w:tcPr>
            <w:tcW w:w="1610" w:type="pct"/>
            <w:shd w:val="clear" w:color="auto" w:fill="auto"/>
          </w:tcPr>
          <w:p w14:paraId="7831AB29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4F75F0" w14:paraId="46C90BB2" w14:textId="77777777" w:rsidTr="00BF0B20">
        <w:tc>
          <w:tcPr>
            <w:tcW w:w="486" w:type="pct"/>
            <w:shd w:val="clear" w:color="auto" w:fill="auto"/>
          </w:tcPr>
          <w:p w14:paraId="65A7BCF0" w14:textId="6EEAEF23" w:rsidR="004F75F0" w:rsidRDefault="004F75F0" w:rsidP="00BF0B2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6F081FF2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设立</w:t>
            </w:r>
          </w:p>
        </w:tc>
        <w:tc>
          <w:tcPr>
            <w:tcW w:w="647" w:type="pct"/>
          </w:tcPr>
          <w:p w14:paraId="25BE822C" w14:textId="77777777" w:rsidR="004F75F0" w:rsidRDefault="004F75F0" w:rsidP="00BF0B20">
            <w:r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1894A42F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部门（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），岗位（多）</w:t>
            </w:r>
          </w:p>
        </w:tc>
        <w:tc>
          <w:tcPr>
            <w:tcW w:w="1610" w:type="pct"/>
            <w:shd w:val="clear" w:color="auto" w:fill="auto"/>
          </w:tcPr>
          <w:p w14:paraId="196B5C85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4F75F0" w14:paraId="68DC4CBE" w14:textId="77777777" w:rsidTr="00BF0B20">
        <w:tc>
          <w:tcPr>
            <w:tcW w:w="486" w:type="pct"/>
            <w:shd w:val="clear" w:color="auto" w:fill="auto"/>
          </w:tcPr>
          <w:p w14:paraId="29D27A0A" w14:textId="3BE125C2" w:rsidR="004F75F0" w:rsidRDefault="004F75F0" w:rsidP="00BF0B2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0AA0AB53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居住</w:t>
            </w:r>
          </w:p>
        </w:tc>
        <w:tc>
          <w:tcPr>
            <w:tcW w:w="647" w:type="pct"/>
          </w:tcPr>
          <w:p w14:paraId="50D952E3" w14:textId="77777777" w:rsidR="004F75F0" w:rsidRDefault="004F75F0" w:rsidP="00BF0B20">
            <w:r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3C4DB019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区域（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），买家（多）</w:t>
            </w:r>
          </w:p>
        </w:tc>
        <w:tc>
          <w:tcPr>
            <w:tcW w:w="1610" w:type="pct"/>
            <w:shd w:val="clear" w:color="auto" w:fill="auto"/>
          </w:tcPr>
          <w:p w14:paraId="0B697C90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4F75F0" w14:paraId="3BBEC874" w14:textId="77777777" w:rsidTr="00BF0B20">
        <w:tc>
          <w:tcPr>
            <w:tcW w:w="486" w:type="pct"/>
            <w:shd w:val="clear" w:color="auto" w:fill="auto"/>
          </w:tcPr>
          <w:p w14:paraId="66790A36" w14:textId="5C27C856" w:rsidR="004F75F0" w:rsidRDefault="004F75F0" w:rsidP="00BF0B2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4C8996C1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所属</w:t>
            </w:r>
          </w:p>
        </w:tc>
        <w:tc>
          <w:tcPr>
            <w:tcW w:w="647" w:type="pct"/>
          </w:tcPr>
          <w:p w14:paraId="55693B7C" w14:textId="77777777" w:rsidR="004F75F0" w:rsidRDefault="004F75F0" w:rsidP="00BF0B20">
            <w:r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411BE7ED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区域（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），卖家（多）</w:t>
            </w:r>
          </w:p>
        </w:tc>
        <w:tc>
          <w:tcPr>
            <w:tcW w:w="1610" w:type="pct"/>
            <w:shd w:val="clear" w:color="auto" w:fill="auto"/>
          </w:tcPr>
          <w:p w14:paraId="669D4DCE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4F75F0" w14:paraId="455700F7" w14:textId="77777777" w:rsidTr="00BF0B20">
        <w:tc>
          <w:tcPr>
            <w:tcW w:w="486" w:type="pct"/>
            <w:shd w:val="clear" w:color="auto" w:fill="auto"/>
          </w:tcPr>
          <w:p w14:paraId="211CE435" w14:textId="34F3AE60" w:rsidR="004F75F0" w:rsidRDefault="004F75F0" w:rsidP="00BF0B2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6C6B8577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出版</w:t>
            </w:r>
          </w:p>
        </w:tc>
        <w:tc>
          <w:tcPr>
            <w:tcW w:w="647" w:type="pct"/>
          </w:tcPr>
          <w:p w14:paraId="73EC199E" w14:textId="77777777" w:rsidR="004F75F0" w:rsidRDefault="004F75F0" w:rsidP="00BF0B20">
            <w:r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439FB81C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出版社（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），图书（多）</w:t>
            </w:r>
          </w:p>
        </w:tc>
        <w:tc>
          <w:tcPr>
            <w:tcW w:w="1610" w:type="pct"/>
            <w:shd w:val="clear" w:color="auto" w:fill="auto"/>
          </w:tcPr>
          <w:p w14:paraId="6166F1CC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出版时间</w:t>
            </w:r>
          </w:p>
        </w:tc>
      </w:tr>
      <w:tr w:rsidR="004F75F0" w14:paraId="07821882" w14:textId="77777777" w:rsidTr="00BF0B20">
        <w:tc>
          <w:tcPr>
            <w:tcW w:w="486" w:type="pct"/>
            <w:shd w:val="clear" w:color="auto" w:fill="auto"/>
          </w:tcPr>
          <w:p w14:paraId="35CCE61D" w14:textId="76D86432" w:rsidR="004F75F0" w:rsidRDefault="004F75F0" w:rsidP="00BF0B2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10A4ACF9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  <w:tc>
          <w:tcPr>
            <w:tcW w:w="647" w:type="pct"/>
          </w:tcPr>
          <w:p w14:paraId="188C760C" w14:textId="77777777" w:rsidR="004F75F0" w:rsidRDefault="004F75F0" w:rsidP="00BF0B20">
            <w:r>
              <w:rPr>
                <w:rFonts w:hint="eastAsia"/>
              </w:rPr>
              <w:t>多</w:t>
            </w:r>
            <w:r w:rsidRPr="00A91FDE">
              <w:rPr>
                <w:rFonts w:hint="eastAsia"/>
              </w:rPr>
              <w:t>对</w:t>
            </w:r>
            <w:r>
              <w:rPr>
                <w:rFonts w:hint="eastAsia"/>
              </w:rPr>
              <w:t>多</w:t>
            </w:r>
          </w:p>
        </w:tc>
        <w:tc>
          <w:tcPr>
            <w:tcW w:w="1610" w:type="pct"/>
          </w:tcPr>
          <w:p w14:paraId="5F995691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图书，买家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卖家</w:t>
            </w:r>
          </w:p>
        </w:tc>
        <w:tc>
          <w:tcPr>
            <w:tcW w:w="1610" w:type="pct"/>
            <w:shd w:val="clear" w:color="auto" w:fill="auto"/>
          </w:tcPr>
          <w:p w14:paraId="189AD8F6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621DB9">
              <w:rPr>
                <w:rFonts w:hint="eastAsia"/>
              </w:rPr>
              <w:t>数量，</w:t>
            </w:r>
            <w:r>
              <w:rPr>
                <w:rFonts w:hint="eastAsia"/>
              </w:rPr>
              <w:t>购买</w:t>
            </w:r>
            <w:r w:rsidRPr="00621DB9">
              <w:rPr>
                <w:rFonts w:hint="eastAsia"/>
              </w:rPr>
              <w:t>时间，</w:t>
            </w:r>
            <w:r>
              <w:rPr>
                <w:rFonts w:hint="eastAsia"/>
              </w:rPr>
              <w:t>购买</w:t>
            </w:r>
            <w:r w:rsidRPr="00621DB9">
              <w:rPr>
                <w:rFonts w:hint="eastAsia"/>
              </w:rPr>
              <w:t>金额</w:t>
            </w:r>
            <w:r>
              <w:rPr>
                <w:rFonts w:hint="eastAsia"/>
              </w:rPr>
              <w:t>，是否发货，是否付款</w:t>
            </w:r>
          </w:p>
        </w:tc>
      </w:tr>
      <w:tr w:rsidR="004F75F0" w14:paraId="42DE459F" w14:textId="77777777" w:rsidTr="00BF0B20">
        <w:tc>
          <w:tcPr>
            <w:tcW w:w="486" w:type="pct"/>
            <w:shd w:val="clear" w:color="auto" w:fill="auto"/>
          </w:tcPr>
          <w:p w14:paraId="24F2DD1D" w14:textId="35D43E3B" w:rsidR="004F75F0" w:rsidRDefault="004F75F0" w:rsidP="00BF0B2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1419699F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从事</w:t>
            </w:r>
          </w:p>
        </w:tc>
        <w:tc>
          <w:tcPr>
            <w:tcW w:w="647" w:type="pct"/>
          </w:tcPr>
          <w:p w14:paraId="2DF5A233" w14:textId="77777777" w:rsidR="004F75F0" w:rsidRDefault="004F75F0" w:rsidP="00BF0B20">
            <w:r>
              <w:rPr>
                <w:rFonts w:hint="eastAsia"/>
              </w:rPr>
              <w:t>多对多</w:t>
            </w:r>
          </w:p>
        </w:tc>
        <w:tc>
          <w:tcPr>
            <w:tcW w:w="1610" w:type="pct"/>
          </w:tcPr>
          <w:p w14:paraId="435C4329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员工，岗位</w:t>
            </w:r>
          </w:p>
        </w:tc>
        <w:tc>
          <w:tcPr>
            <w:tcW w:w="1610" w:type="pct"/>
            <w:shd w:val="clear" w:color="auto" w:fill="auto"/>
          </w:tcPr>
          <w:p w14:paraId="4589646B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上岗时间</w:t>
            </w:r>
          </w:p>
        </w:tc>
      </w:tr>
      <w:tr w:rsidR="004F75F0" w14:paraId="4FF2E884" w14:textId="77777777" w:rsidTr="00BF0B20">
        <w:tc>
          <w:tcPr>
            <w:tcW w:w="486" w:type="pct"/>
            <w:shd w:val="clear" w:color="auto" w:fill="auto"/>
          </w:tcPr>
          <w:p w14:paraId="6421BC0D" w14:textId="50BAF8A6" w:rsidR="004F75F0" w:rsidRDefault="004F75F0" w:rsidP="00BF0B2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7D383003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提供</w:t>
            </w:r>
          </w:p>
        </w:tc>
        <w:tc>
          <w:tcPr>
            <w:tcW w:w="647" w:type="pct"/>
          </w:tcPr>
          <w:p w14:paraId="6F96D581" w14:textId="77777777" w:rsidR="004F75F0" w:rsidRPr="00A91FDE" w:rsidRDefault="004F75F0" w:rsidP="00BF0B20">
            <w:r>
              <w:rPr>
                <w:rFonts w:hint="eastAsia"/>
              </w:rPr>
              <w:t>多对多</w:t>
            </w:r>
          </w:p>
        </w:tc>
        <w:tc>
          <w:tcPr>
            <w:tcW w:w="1610" w:type="pct"/>
          </w:tcPr>
          <w:p w14:paraId="08899DCB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卖家，图书</w:t>
            </w:r>
          </w:p>
        </w:tc>
        <w:tc>
          <w:tcPr>
            <w:tcW w:w="1610" w:type="pct"/>
            <w:shd w:val="clear" w:color="auto" w:fill="auto"/>
          </w:tcPr>
          <w:p w14:paraId="227725D4" w14:textId="77777777" w:rsidR="004F75F0" w:rsidRDefault="004F75F0" w:rsidP="00BF0B20">
            <w:pPr>
              <w:pStyle w:val="a7"/>
              <w:ind w:firstLineChars="0" w:firstLine="0"/>
            </w:pPr>
            <w:r>
              <w:rPr>
                <w:rFonts w:hint="eastAsia"/>
              </w:rPr>
              <w:t>提供数量，提供时间</w:t>
            </w:r>
          </w:p>
        </w:tc>
      </w:tr>
    </w:tbl>
    <w:p w14:paraId="3C15CBB1" w14:textId="5D8A1E60" w:rsidR="00A85788" w:rsidRDefault="00A76A1F" w:rsidP="00A85788">
      <w:pPr>
        <w:pStyle w:val="2"/>
      </w:pPr>
      <w:bookmarkStart w:id="85" w:name="_Toc24927047"/>
      <w:r>
        <w:rPr>
          <w:rFonts w:hint="eastAsia"/>
        </w:rPr>
        <w:t>买家业务</w:t>
      </w:r>
      <w:bookmarkEnd w:id="85"/>
    </w:p>
    <w:p w14:paraId="2B342822" w14:textId="77777777" w:rsidR="00A85788" w:rsidRDefault="00A85788" w:rsidP="00A85788">
      <w:pPr>
        <w:pStyle w:val="3"/>
      </w:pPr>
      <w:bookmarkStart w:id="86" w:name="_Toc24927048"/>
      <w:r>
        <w:rPr>
          <w:rFonts w:hint="eastAsia"/>
        </w:rPr>
        <w:t>实体集</w:t>
      </w:r>
      <w:bookmarkEnd w:id="86"/>
    </w:p>
    <w:p w14:paraId="0AF46A3C" w14:textId="77777777" w:rsidR="00A85788" w:rsidRPr="00200ED4" w:rsidRDefault="00A85788" w:rsidP="00A85788">
      <w:r w:rsidRPr="004072E1">
        <w:rPr>
          <w:rFonts w:hint="eastAsia"/>
          <w:u w:val="single"/>
        </w:rPr>
        <w:t>下划线</w:t>
      </w:r>
      <w:proofErr w:type="gramStart"/>
      <w:r>
        <w:rPr>
          <w:rFonts w:hint="eastAsia"/>
        </w:rPr>
        <w:t>表示主码包含</w:t>
      </w:r>
      <w:proofErr w:type="gramEnd"/>
      <w:r>
        <w:rPr>
          <w:rFonts w:hint="eastAsia"/>
        </w:rPr>
        <w:t>的属性</w:t>
      </w:r>
    </w:p>
    <w:p w14:paraId="5D9C3704" w14:textId="30A6E70E" w:rsidR="00A85788" w:rsidRDefault="00A85788" w:rsidP="00A85788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实体</w:t>
      </w:r>
      <w:proofErr w:type="gramStart"/>
      <w:r>
        <w:rPr>
          <w:rFonts w:hint="eastAsia"/>
        </w:rPr>
        <w:t>集及其</w:t>
      </w:r>
      <w:proofErr w:type="gramEnd"/>
      <w:r>
        <w:rPr>
          <w:rFonts w:hint="eastAsia"/>
        </w:rPr>
        <w:t>属性列表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675"/>
        <w:gridCol w:w="7999"/>
      </w:tblGrid>
      <w:tr w:rsidR="00844D11" w:rsidRPr="00D608A0" w14:paraId="66E79AC6" w14:textId="77777777" w:rsidTr="00243549">
        <w:tc>
          <w:tcPr>
            <w:tcW w:w="1008" w:type="dxa"/>
            <w:shd w:val="clear" w:color="auto" w:fill="D9D9D9"/>
          </w:tcPr>
          <w:p w14:paraId="14854C92" w14:textId="77777777" w:rsidR="00844D11" w:rsidRPr="00D608A0" w:rsidRDefault="00844D11" w:rsidP="00243549">
            <w:pPr>
              <w:jc w:val="center"/>
            </w:pPr>
            <w:r w:rsidRPr="00D608A0">
              <w:rPr>
                <w:rFonts w:hint="eastAsia"/>
              </w:rPr>
              <w:t>编号</w:t>
            </w:r>
          </w:p>
        </w:tc>
        <w:tc>
          <w:tcPr>
            <w:tcW w:w="1675" w:type="dxa"/>
            <w:shd w:val="clear" w:color="auto" w:fill="D9D9D9"/>
          </w:tcPr>
          <w:p w14:paraId="58D744E5" w14:textId="77777777" w:rsidR="00844D11" w:rsidRPr="00D608A0" w:rsidRDefault="00844D11" w:rsidP="00243549">
            <w:pPr>
              <w:jc w:val="center"/>
            </w:pPr>
            <w:r w:rsidRPr="00D608A0">
              <w:rPr>
                <w:rFonts w:hint="eastAsia"/>
              </w:rPr>
              <w:t>实体集名</w:t>
            </w:r>
          </w:p>
        </w:tc>
        <w:tc>
          <w:tcPr>
            <w:tcW w:w="7999" w:type="dxa"/>
            <w:shd w:val="clear" w:color="auto" w:fill="D9D9D9"/>
          </w:tcPr>
          <w:p w14:paraId="557AE673" w14:textId="77777777" w:rsidR="00844D11" w:rsidRPr="00D608A0" w:rsidRDefault="00844D11" w:rsidP="00243549">
            <w:pPr>
              <w:jc w:val="center"/>
            </w:pPr>
            <w:r w:rsidRPr="00D608A0">
              <w:rPr>
                <w:rFonts w:hint="eastAsia"/>
              </w:rPr>
              <w:t>属性列表</w:t>
            </w:r>
          </w:p>
        </w:tc>
      </w:tr>
      <w:tr w:rsidR="00844D11" w:rsidRPr="00D608A0" w14:paraId="5AE22F4C" w14:textId="77777777" w:rsidTr="00243549">
        <w:tc>
          <w:tcPr>
            <w:tcW w:w="1008" w:type="dxa"/>
            <w:shd w:val="clear" w:color="auto" w:fill="auto"/>
          </w:tcPr>
          <w:p w14:paraId="5E298554" w14:textId="632DA5D6" w:rsidR="00844D11" w:rsidRPr="00D608A0" w:rsidRDefault="00844D11" w:rsidP="0024354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675" w:type="dxa"/>
            <w:shd w:val="clear" w:color="auto" w:fill="auto"/>
          </w:tcPr>
          <w:p w14:paraId="79ECDAD4" w14:textId="77777777" w:rsidR="00844D11" w:rsidRPr="00D608A0" w:rsidRDefault="00844D11" w:rsidP="00243549">
            <w:r w:rsidRPr="00D608A0">
              <w:t>区域</w:t>
            </w:r>
          </w:p>
        </w:tc>
        <w:tc>
          <w:tcPr>
            <w:tcW w:w="7999" w:type="dxa"/>
            <w:shd w:val="clear" w:color="auto" w:fill="auto"/>
          </w:tcPr>
          <w:p w14:paraId="0E93E5C3" w14:textId="77777777" w:rsidR="00844D11" w:rsidRPr="00D608A0" w:rsidRDefault="00844D11" w:rsidP="00243549">
            <w:r w:rsidRPr="00D608A0">
              <w:rPr>
                <w:u w:val="single"/>
              </w:rPr>
              <w:t>区域编号</w:t>
            </w:r>
            <w:r w:rsidRPr="00D608A0">
              <w:rPr>
                <w:rFonts w:hint="eastAsia"/>
              </w:rPr>
              <w:t>，</w:t>
            </w:r>
            <w:r>
              <w:rPr>
                <w:rFonts w:hint="eastAsia"/>
              </w:rPr>
              <w:t>区域名称，</w:t>
            </w:r>
            <w:r w:rsidRPr="00D608A0">
              <w:t>区域位置</w:t>
            </w:r>
          </w:p>
        </w:tc>
      </w:tr>
      <w:tr w:rsidR="00844D11" w:rsidRPr="00D608A0" w14:paraId="6E23BD62" w14:textId="77777777" w:rsidTr="00243549">
        <w:tc>
          <w:tcPr>
            <w:tcW w:w="1008" w:type="dxa"/>
            <w:shd w:val="clear" w:color="auto" w:fill="auto"/>
          </w:tcPr>
          <w:p w14:paraId="323D5F10" w14:textId="36408399" w:rsidR="00844D11" w:rsidRPr="00D608A0" w:rsidRDefault="00844D11" w:rsidP="0024354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675" w:type="dxa"/>
            <w:shd w:val="clear" w:color="auto" w:fill="auto"/>
          </w:tcPr>
          <w:p w14:paraId="7774A43A" w14:textId="77777777" w:rsidR="00844D11" w:rsidRPr="00D608A0" w:rsidRDefault="00844D11" w:rsidP="00243549">
            <w:r w:rsidRPr="00D608A0">
              <w:rPr>
                <w:rFonts w:hint="eastAsia"/>
              </w:rPr>
              <w:t>买家</w:t>
            </w:r>
          </w:p>
        </w:tc>
        <w:tc>
          <w:tcPr>
            <w:tcW w:w="7999" w:type="dxa"/>
            <w:shd w:val="clear" w:color="auto" w:fill="auto"/>
          </w:tcPr>
          <w:p w14:paraId="50CD46D8" w14:textId="77777777" w:rsidR="00844D11" w:rsidRPr="00D608A0" w:rsidRDefault="00844D11" w:rsidP="00243549">
            <w:r w:rsidRPr="00D608A0">
              <w:rPr>
                <w:rFonts w:hint="eastAsia"/>
                <w:u w:val="single"/>
              </w:rPr>
              <w:t>买家编号</w:t>
            </w:r>
            <w:r w:rsidRPr="00D608A0">
              <w:rPr>
                <w:rFonts w:hint="eastAsia"/>
              </w:rPr>
              <w:t>，买家姓名，买家电话，买家地址</w:t>
            </w:r>
            <w:r w:rsidRPr="00D608A0">
              <w:rPr>
                <w:rFonts w:hint="eastAsia"/>
              </w:rPr>
              <w:t xml:space="preserve"> </w:t>
            </w:r>
          </w:p>
        </w:tc>
      </w:tr>
      <w:tr w:rsidR="00844D11" w:rsidRPr="00D608A0" w14:paraId="12CBAF93" w14:textId="77777777" w:rsidTr="00243549">
        <w:tc>
          <w:tcPr>
            <w:tcW w:w="1008" w:type="dxa"/>
            <w:shd w:val="clear" w:color="auto" w:fill="auto"/>
          </w:tcPr>
          <w:p w14:paraId="6C254E89" w14:textId="776714F1" w:rsidR="00844D11" w:rsidRPr="00D608A0" w:rsidRDefault="00844D11" w:rsidP="0024354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675" w:type="dxa"/>
            <w:shd w:val="clear" w:color="auto" w:fill="auto"/>
          </w:tcPr>
          <w:p w14:paraId="6E42DA5F" w14:textId="77777777" w:rsidR="00844D11" w:rsidRPr="00D608A0" w:rsidRDefault="00844D11" w:rsidP="00243549">
            <w:r w:rsidRPr="00D608A0">
              <w:rPr>
                <w:rFonts w:hint="eastAsia"/>
              </w:rPr>
              <w:t>图书</w:t>
            </w:r>
          </w:p>
        </w:tc>
        <w:tc>
          <w:tcPr>
            <w:tcW w:w="7999" w:type="dxa"/>
            <w:shd w:val="clear" w:color="auto" w:fill="auto"/>
          </w:tcPr>
          <w:p w14:paraId="15C0716A" w14:textId="77777777" w:rsidR="00844D11" w:rsidRPr="00D608A0" w:rsidRDefault="00844D11" w:rsidP="00243549">
            <w:r w:rsidRPr="00D608A0">
              <w:rPr>
                <w:rFonts w:hint="eastAsia"/>
                <w:u w:val="single"/>
              </w:rPr>
              <w:t>图书编号</w:t>
            </w:r>
            <w:r>
              <w:rPr>
                <w:rFonts w:hint="eastAsia"/>
              </w:rPr>
              <w:t>，图书名，</w:t>
            </w:r>
            <w:r w:rsidRPr="00D608A0">
              <w:rPr>
                <w:rFonts w:hint="eastAsia"/>
              </w:rPr>
              <w:t>图书单价</w:t>
            </w:r>
          </w:p>
        </w:tc>
      </w:tr>
      <w:tr w:rsidR="00844D11" w:rsidRPr="00D608A0" w14:paraId="3E35186D" w14:textId="77777777" w:rsidTr="00243549">
        <w:tc>
          <w:tcPr>
            <w:tcW w:w="1008" w:type="dxa"/>
            <w:shd w:val="clear" w:color="auto" w:fill="auto"/>
          </w:tcPr>
          <w:p w14:paraId="2B1B597E" w14:textId="7B145DE3" w:rsidR="00844D11" w:rsidRPr="00D608A0" w:rsidRDefault="00844D11" w:rsidP="0024354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675" w:type="dxa"/>
            <w:shd w:val="clear" w:color="auto" w:fill="auto"/>
          </w:tcPr>
          <w:p w14:paraId="53450E5D" w14:textId="77777777" w:rsidR="00844D11" w:rsidRPr="00D608A0" w:rsidRDefault="00844D11" w:rsidP="00243549">
            <w:r w:rsidRPr="00D608A0">
              <w:rPr>
                <w:rFonts w:hint="eastAsia"/>
              </w:rPr>
              <w:t>商家</w:t>
            </w:r>
          </w:p>
        </w:tc>
        <w:tc>
          <w:tcPr>
            <w:tcW w:w="7999" w:type="dxa"/>
            <w:shd w:val="clear" w:color="auto" w:fill="auto"/>
          </w:tcPr>
          <w:p w14:paraId="1B44EC97" w14:textId="77777777" w:rsidR="00844D11" w:rsidRPr="00D608A0" w:rsidRDefault="00844D11" w:rsidP="00243549">
            <w:r w:rsidRPr="00D608A0">
              <w:rPr>
                <w:rFonts w:hint="eastAsia"/>
                <w:u w:val="single"/>
              </w:rPr>
              <w:t>商家编号</w:t>
            </w:r>
            <w:r w:rsidRPr="00D608A0">
              <w:rPr>
                <w:rFonts w:hint="eastAsia"/>
              </w:rPr>
              <w:t>，商家名称，商家电话，商家地址</w:t>
            </w:r>
          </w:p>
        </w:tc>
      </w:tr>
    </w:tbl>
    <w:p w14:paraId="4C9996CA" w14:textId="77777777" w:rsidR="00A85788" w:rsidRDefault="00A85788" w:rsidP="00A85788">
      <w:pPr>
        <w:pStyle w:val="3"/>
      </w:pPr>
      <w:bookmarkStart w:id="87" w:name="_Toc24927049"/>
      <w:r>
        <w:rPr>
          <w:rFonts w:hint="eastAsia"/>
        </w:rPr>
        <w:t>实体联系图</w:t>
      </w:r>
      <w:bookmarkEnd w:id="87"/>
    </w:p>
    <w:p w14:paraId="3B3AB2BA" w14:textId="77777777" w:rsidR="00A85788" w:rsidRDefault="00A85788" w:rsidP="00A85788">
      <w:pPr>
        <w:pStyle w:val="af0"/>
      </w:pPr>
      <w:r>
        <w:rPr>
          <w:rFonts w:hint="eastAsia"/>
        </w:rPr>
        <w:t>联系有两种：实体集之间，同一实体集内不同实体之间。</w:t>
      </w:r>
    </w:p>
    <w:p w14:paraId="55E76043" w14:textId="77777777" w:rsidR="00A85788" w:rsidRDefault="00A85788" w:rsidP="00A85788">
      <w:pPr>
        <w:pStyle w:val="af0"/>
      </w:pPr>
      <w:r>
        <w:rPr>
          <w:rFonts w:hint="eastAsia"/>
        </w:rPr>
        <w:t>将所有实体</w:t>
      </w:r>
      <w:proofErr w:type="gramStart"/>
      <w:r>
        <w:rPr>
          <w:rFonts w:hint="eastAsia"/>
        </w:rPr>
        <w:t>集及其</w:t>
      </w:r>
      <w:proofErr w:type="gramEnd"/>
      <w:r>
        <w:rPr>
          <w:rFonts w:hint="eastAsia"/>
        </w:rPr>
        <w:t>联系画一个图，每个实体集不标属性。每个联系也不标属性。联系要标明联系类别。</w:t>
      </w:r>
    </w:p>
    <w:p w14:paraId="2864CA40" w14:textId="7D2029F1" w:rsidR="00A85788" w:rsidRPr="00784E2E" w:rsidRDefault="00844D11" w:rsidP="00A85788">
      <w:pPr>
        <w:pStyle w:val="af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5F60CCB" wp14:editId="5B55A687">
                <wp:extent cx="4196697" cy="1599419"/>
                <wp:effectExtent l="19050" t="19050" r="13970" b="20320"/>
                <wp:docPr id="148" name="画布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11" name="矩形 344"/>
                        <wps:cNvSpPr>
                          <a:spLocks noChangeArrowheads="1"/>
                        </wps:cNvSpPr>
                        <wps:spPr bwMode="auto">
                          <a:xfrm>
                            <a:off x="2624455" y="121250"/>
                            <a:ext cx="789305" cy="33581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9D8EFAD" w14:textId="77777777" w:rsidR="00CC4CCF" w:rsidRDefault="00CC4CCF" w:rsidP="00844D11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区域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" name="矩形 345"/>
                        <wps:cNvSpPr>
                          <a:spLocks noChangeArrowheads="1"/>
                        </wps:cNvSpPr>
                        <wps:spPr bwMode="auto">
                          <a:xfrm>
                            <a:off x="123825" y="121236"/>
                            <a:ext cx="714375" cy="32828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26F80E3" w14:textId="77777777" w:rsidR="00CC4CCF" w:rsidRDefault="00CC4CCF" w:rsidP="00844D11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商家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" name="矩形 7"/>
                        <wps:cNvSpPr>
                          <a:spLocks noChangeArrowheads="1"/>
                        </wps:cNvSpPr>
                        <wps:spPr bwMode="auto">
                          <a:xfrm>
                            <a:off x="123825" y="1161029"/>
                            <a:ext cx="714375" cy="3164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B0516A" w14:textId="77777777" w:rsidR="00CC4CCF" w:rsidRDefault="00CC4CCF" w:rsidP="00844D11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图书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" name="流程图: 决策 346"/>
                        <wps:cNvSpPr>
                          <a:spLocks noChangeArrowheads="1"/>
                        </wps:cNvSpPr>
                        <wps:spPr bwMode="auto">
                          <a:xfrm>
                            <a:off x="1403985" y="10"/>
                            <a:ext cx="958215" cy="588487"/>
                          </a:xfrm>
                          <a:prstGeom prst="flowChartDecision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9303E40" w14:textId="77777777" w:rsidR="00CC4CCF" w:rsidRDefault="00CC4CCF" w:rsidP="00844D11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所属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" name="直接连接符 414"/>
                        <wps:cNvCnPr>
                          <a:cxnSpLocks noChangeShapeType="1"/>
                          <a:stCxn id="28" idx="1"/>
                          <a:endCxn id="41" idx="3"/>
                        </wps:cNvCnPr>
                        <wps:spPr bwMode="auto">
                          <a:xfrm flipH="1" flipV="1">
                            <a:off x="2001324" y="788939"/>
                            <a:ext cx="257938" cy="2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矩形 517"/>
                        <wps:cNvSpPr>
                          <a:spLocks noChangeArrowheads="1"/>
                        </wps:cNvSpPr>
                        <wps:spPr bwMode="auto">
                          <a:xfrm>
                            <a:off x="885853" y="399693"/>
                            <a:ext cx="30416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D10913" w14:textId="77777777" w:rsidR="00CC4CCF" w:rsidRDefault="00CC4CCF" w:rsidP="00844D11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kern w:val="0"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" name="矩形 533"/>
                        <wps:cNvSpPr>
                          <a:spLocks noChangeArrowheads="1"/>
                        </wps:cNvSpPr>
                        <wps:spPr bwMode="auto">
                          <a:xfrm>
                            <a:off x="2259262" y="610688"/>
                            <a:ext cx="770889" cy="3570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55DFFE" w14:textId="77777777" w:rsidR="00CC4CCF" w:rsidRPr="00B04600" w:rsidRDefault="00CC4CCF" w:rsidP="00844D11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买家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1" name="直接连接符 537"/>
                        <wps:cNvCnPr>
                          <a:cxnSpLocks noChangeShapeType="1"/>
                          <a:stCxn id="12" idx="2"/>
                          <a:endCxn id="347" idx="0"/>
                        </wps:cNvCnPr>
                        <wps:spPr bwMode="auto">
                          <a:xfrm>
                            <a:off x="481013" y="449517"/>
                            <a:ext cx="4762" cy="6667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直接连接符 538"/>
                        <wps:cNvCnPr>
                          <a:cxnSpLocks noChangeShapeType="1"/>
                          <a:stCxn id="347" idx="2"/>
                          <a:endCxn id="15" idx="0"/>
                        </wps:cNvCnPr>
                        <wps:spPr bwMode="auto">
                          <a:xfrm flipH="1">
                            <a:off x="481013" y="1040697"/>
                            <a:ext cx="4762" cy="1203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直接连接符 539"/>
                        <wps:cNvCnPr>
                          <a:cxnSpLocks noChangeShapeType="1"/>
                          <a:stCxn id="11" idx="1"/>
                          <a:endCxn id="17" idx="3"/>
                        </wps:cNvCnPr>
                        <wps:spPr bwMode="auto">
                          <a:xfrm flipH="1">
                            <a:off x="2362200" y="289159"/>
                            <a:ext cx="262255" cy="509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直接连接符 540"/>
                        <wps:cNvCnPr>
                          <a:cxnSpLocks noChangeShapeType="1"/>
                          <a:stCxn id="12" idx="3"/>
                          <a:endCxn id="17" idx="1"/>
                        </wps:cNvCnPr>
                        <wps:spPr bwMode="auto">
                          <a:xfrm>
                            <a:off x="838200" y="285377"/>
                            <a:ext cx="565785" cy="887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矩形 542"/>
                        <wps:cNvSpPr>
                          <a:spLocks noChangeArrowheads="1"/>
                        </wps:cNvSpPr>
                        <wps:spPr bwMode="auto">
                          <a:xfrm>
                            <a:off x="2320330" y="0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ECEB0" w14:textId="77777777" w:rsidR="00CC4CCF" w:rsidRDefault="00CC4CCF" w:rsidP="00844D1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" name="矩形 544"/>
                        <wps:cNvSpPr>
                          <a:spLocks noChangeArrowheads="1"/>
                        </wps:cNvSpPr>
                        <wps:spPr bwMode="auto">
                          <a:xfrm>
                            <a:off x="146239" y="862338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CC37B7" w14:textId="77777777" w:rsidR="00CC4CCF" w:rsidRDefault="00CC4CCF" w:rsidP="00844D1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1" name="流程图: 决策 416"/>
                        <wps:cNvSpPr>
                          <a:spLocks noChangeArrowheads="1"/>
                        </wps:cNvSpPr>
                        <wps:spPr bwMode="auto">
                          <a:xfrm>
                            <a:off x="1029774" y="526440"/>
                            <a:ext cx="971550" cy="524998"/>
                          </a:xfrm>
                          <a:prstGeom prst="flowChartDecision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5823208" w14:textId="77777777" w:rsidR="00CC4CCF" w:rsidRDefault="00CC4CCF" w:rsidP="00844D1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int="eastAsia"/>
                                  <w:color w:val="000000"/>
                                  <w:kern w:val="2"/>
                                  <w:sz w:val="21"/>
                                  <w:szCs w:val="21"/>
                                </w:rPr>
                                <w:t>选购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6" name="矩形 420"/>
                        <wps:cNvSpPr>
                          <a:spLocks noChangeArrowheads="1"/>
                        </wps:cNvSpPr>
                        <wps:spPr bwMode="auto">
                          <a:xfrm>
                            <a:off x="1050290" y="0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C652D9" w14:textId="77777777" w:rsidR="00CC4CCF" w:rsidRDefault="00CC4CCF" w:rsidP="00844D1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7" name="矩形 421"/>
                        <wps:cNvSpPr>
                          <a:spLocks noChangeArrowheads="1"/>
                        </wps:cNvSpPr>
                        <wps:spPr bwMode="auto">
                          <a:xfrm>
                            <a:off x="1009101" y="863433"/>
                            <a:ext cx="303530" cy="35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4FEB6" w14:textId="77777777" w:rsidR="00CC4CCF" w:rsidRDefault="00CC4CCF" w:rsidP="00844D1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8" name="矩形 422"/>
                        <wps:cNvSpPr>
                          <a:spLocks noChangeArrowheads="1"/>
                        </wps:cNvSpPr>
                        <wps:spPr bwMode="auto">
                          <a:xfrm>
                            <a:off x="41447" y="354368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8C6893" w14:textId="77777777" w:rsidR="00CC4CCF" w:rsidRDefault="00CC4CCF" w:rsidP="00844D1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9" name="矩形 423"/>
                        <wps:cNvSpPr>
                          <a:spLocks noChangeArrowheads="1"/>
                        </wps:cNvSpPr>
                        <wps:spPr bwMode="auto">
                          <a:xfrm>
                            <a:off x="1960006" y="529475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94D527" w14:textId="77777777" w:rsidR="00CC4CCF" w:rsidRDefault="00CC4CCF" w:rsidP="00844D1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3" name="直接连接符 414"/>
                        <wps:cNvCnPr>
                          <a:cxnSpLocks noChangeShapeType="1"/>
                          <a:stCxn id="41" idx="2"/>
                        </wps:cNvCnPr>
                        <wps:spPr bwMode="auto">
                          <a:xfrm flipH="1">
                            <a:off x="838190" y="1051438"/>
                            <a:ext cx="677359" cy="13220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直接连接符 414"/>
                        <wps:cNvCnPr>
                          <a:cxnSpLocks noChangeShapeType="1"/>
                          <a:stCxn id="41" idx="1"/>
                        </wps:cNvCnPr>
                        <wps:spPr bwMode="auto">
                          <a:xfrm flipH="1" flipV="1">
                            <a:off x="838195" y="449441"/>
                            <a:ext cx="191579" cy="33949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" name="流程图: 决策 347"/>
                        <wps:cNvSpPr>
                          <a:spLocks noChangeArrowheads="1"/>
                        </wps:cNvSpPr>
                        <wps:spPr bwMode="auto">
                          <a:xfrm>
                            <a:off x="0" y="516187"/>
                            <a:ext cx="971550" cy="524510"/>
                          </a:xfrm>
                          <a:prstGeom prst="flowChartDecision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BC1F57C" w14:textId="77777777" w:rsidR="00CC4CCF" w:rsidRDefault="00CC4CCF" w:rsidP="00844D1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int="eastAsia"/>
                                  <w:color w:val="000000"/>
                                  <w:kern w:val="2"/>
                                  <w:sz w:val="21"/>
                                  <w:szCs w:val="21"/>
                                </w:rPr>
                                <w:t>上架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39" name="流程图: 决策 339"/>
                        <wps:cNvSpPr>
                          <a:spLocks noChangeArrowheads="1"/>
                        </wps:cNvSpPr>
                        <wps:spPr bwMode="auto">
                          <a:xfrm>
                            <a:off x="3224859" y="527040"/>
                            <a:ext cx="945858" cy="508858"/>
                          </a:xfrm>
                          <a:prstGeom prst="flowChartDecision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AF3785A" w14:textId="77777777" w:rsidR="00CC4CCF" w:rsidRDefault="00CC4CCF" w:rsidP="00844D1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int="eastAsia"/>
                                  <w:color w:val="000000"/>
                                  <w:kern w:val="2"/>
                                  <w:sz w:val="21"/>
                                  <w:szCs w:val="21"/>
                                </w:rPr>
                                <w:t>居住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0" name="直接连接符 340"/>
                        <wps:cNvCnPr>
                          <a:cxnSpLocks noChangeShapeType="1"/>
                          <a:stCxn id="11" idx="3"/>
                          <a:endCxn id="339" idx="0"/>
                        </wps:cNvCnPr>
                        <wps:spPr bwMode="auto">
                          <a:xfrm>
                            <a:off x="3413760" y="289159"/>
                            <a:ext cx="284028" cy="237881"/>
                          </a:xfrm>
                          <a:prstGeom prst="bentConnector2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" name="直接连接符 341"/>
                        <wps:cNvCnPr>
                          <a:cxnSpLocks noChangeShapeType="1"/>
                          <a:stCxn id="28" idx="3"/>
                          <a:endCxn id="339" idx="1"/>
                        </wps:cNvCnPr>
                        <wps:spPr bwMode="auto">
                          <a:xfrm flipV="1">
                            <a:off x="3030151" y="781391"/>
                            <a:ext cx="194708" cy="782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" name="矩形 394"/>
                        <wps:cNvSpPr>
                          <a:spLocks noChangeArrowheads="1"/>
                        </wps:cNvSpPr>
                        <wps:spPr bwMode="auto">
                          <a:xfrm>
                            <a:off x="3488944" y="23978"/>
                            <a:ext cx="302895" cy="35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5CFA86" w14:textId="77777777" w:rsidR="00CC4CCF" w:rsidRDefault="00CC4CCF" w:rsidP="00844D1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5" name="矩形 395"/>
                        <wps:cNvSpPr>
                          <a:spLocks noChangeArrowheads="1"/>
                        </wps:cNvSpPr>
                        <wps:spPr bwMode="auto">
                          <a:xfrm>
                            <a:off x="2995563" y="518657"/>
                            <a:ext cx="303530" cy="35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3BABF" w14:textId="77777777" w:rsidR="00CC4CCF" w:rsidRDefault="00CC4CCF" w:rsidP="00844D11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F60CCB" id="画布 148" o:spid="_x0000_s1302" editas="canvas" style="width:330.45pt;height:125.95pt;mso-position-horizontal-relative:char;mso-position-vertical-relative:line" coordsize="41960,15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">
                <v:shape id="_x0000_s1303" type="#_x0000_t75" style="position:absolute;width:41960;height:15989;visibility:visible;mso-wrap-style:square" stroked="t" strokecolor="#4472c4 [3204]">
                  <v:fill o:detectmouseclick="t"/>
                  <v:path o:connecttype="none"/>
                </v:shape>
                <v:rect id="矩形 344" o:spid="_x0000_s1304" style="position:absolute;left:26244;top:1212;width:7893;height:3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" filled="f" strokecolor="black [3213]" strokeweight="1pt">
                  <v:textbox>
                    <w:txbxContent>
                      <w:p w14:paraId="19D8EFAD" w14:textId="77777777" w:rsidR="00CC4CCF" w:rsidRDefault="00CC4CCF" w:rsidP="00844D11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区域</w:t>
                        </w:r>
                      </w:p>
                    </w:txbxContent>
                  </v:textbox>
                </v:rect>
                <v:rect id="矩形 345" o:spid="_x0000_s1305" style="position:absolute;left:1238;top:1212;width:7144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" filled="f" strokecolor="black [3213]" strokeweight="1pt">
                  <v:textbox>
                    <w:txbxContent>
                      <w:p w14:paraId="326F80E3" w14:textId="77777777" w:rsidR="00CC4CCF" w:rsidRDefault="00CC4CCF" w:rsidP="00844D11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商家</w:t>
                        </w:r>
                      </w:p>
                    </w:txbxContent>
                  </v:textbox>
                </v:rect>
                <v:rect id="矩形 7" o:spid="_x0000_s1306" style="position:absolute;left:1238;top:11610;width:7144;height:3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" filled="f" strokecolor="black [3213]" strokeweight="1pt">
                  <v:textbox>
                    <w:txbxContent>
                      <w:p w14:paraId="7AB0516A" w14:textId="77777777" w:rsidR="00CC4CCF" w:rsidRDefault="00CC4CCF" w:rsidP="00844D11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图书</w:t>
                        </w:r>
                      </w:p>
                    </w:txbxContent>
                  </v:textbox>
                </v:rect>
                <v:shape id="流程图: 决策 346" o:spid="_x0000_s1307" type="#_x0000_t110" style="position:absolute;left:14039;width:9583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" filled="f" strokecolor="black [3213]" strokeweight="1pt">
                  <v:textbox>
                    <w:txbxContent>
                      <w:p w14:paraId="59303E40" w14:textId="77777777" w:rsidR="00CC4CCF" w:rsidRDefault="00CC4CCF" w:rsidP="00844D11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所属</w:t>
                        </w:r>
                      </w:p>
                    </w:txbxContent>
                  </v:textbox>
                </v:shape>
                <v:line id="直接连接符 414" o:spid="_x0000_s1308" style="position:absolute;flip:x y;visibility:visible;mso-wrap-style:square" from="20013,7889" to="22592,7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" strokecolor="black [3213]" strokeweight="1pt">
                  <v:stroke joinstyle="miter"/>
                </v:line>
                <v:rect id="矩形 517" o:spid="_x0000_s1309" style="position:absolute;left:8858;top:3996;width:3042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" filled="f" stroked="f">
                  <v:textbox>
                    <w:txbxContent>
                      <w:p w14:paraId="2AD10913" w14:textId="77777777" w:rsidR="00CC4CCF" w:rsidRDefault="00CC4CCF" w:rsidP="00844D11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kern w:val="0"/>
                            <w:sz w:val="24"/>
                          </w:rPr>
                          <w:t>m</w:t>
                        </w:r>
                      </w:p>
                    </w:txbxContent>
                  </v:textbox>
                </v:rect>
                <v:rect id="矩形 533" o:spid="_x0000_s1310" style="position:absolute;left:22592;top:6106;width:7709;height:3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" filled="f" strokecolor="black [3213]" strokeweight="1pt">
                  <v:textbox>
                    <w:txbxContent>
                      <w:p w14:paraId="3055DFFE" w14:textId="77777777" w:rsidR="00CC4CCF" w:rsidRPr="00B04600" w:rsidRDefault="00CC4CCF" w:rsidP="00844D11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买家</w:t>
                        </w:r>
                      </w:p>
                    </w:txbxContent>
                  </v:textbox>
                </v:rect>
                <v:line id="直接连接符 537" o:spid="_x0000_s1311" style="position:absolute;visibility:visible;mso-wrap-style:square" from="4810,4495" to="4857,5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" strokecolor="black [3213]" strokeweight="1pt">
                  <v:stroke joinstyle="miter"/>
                </v:line>
                <v:line id="直接连接符 538" o:spid="_x0000_s1312" style="position:absolute;flip:x;visibility:visible;mso-wrap-style:square" from="4810,10406" to="4857,11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" strokecolor="black [3213]" strokeweight="1pt">
                  <v:stroke joinstyle="miter"/>
                </v:line>
                <v:line id="直接连接符 539" o:spid="_x0000_s1313" style="position:absolute;flip:x;visibility:visible;mso-wrap-style:square" from="23622,2891" to="26244,2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" strokecolor="black [3213]" strokeweight="1pt">
                  <v:stroke joinstyle="miter"/>
                </v:line>
                <v:line id="直接连接符 540" o:spid="_x0000_s1314" style="position:absolute;visibility:visible;mso-wrap-style:square" from="8382,2853" to="14039,2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qAB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SkM3h+iT8AV78AAAD//wMAUEsBAi0AFAAGAAgAAAAhANvh9svuAAAAhQEAABMAAAAAAAAAAAAA&#10;AAAAAAAAAFtDb250ZW50X1R5cGVzXS54bWxQSwECLQAUAAYACAAAACEAWvQsW78AAAAVAQAACwAA&#10;AAAAAAAAAAAAAAAfAQAAX3JlbHMvLnJlbHNQSwECLQAUAAYACAAAACEADgagAcMAAADbAAAADwAA&#10;AAAAAAAAAAAAAAAHAgAAZHJzL2Rvd25yZXYueG1sUEsFBgAAAAADAAMAtwAAAPcCAAAAAA==&#10;" strokecolor="black [3213]" strokeweight="1pt">
                  <v:stroke joinstyle="miter"/>
                </v:line>
                <v:rect id="矩形 542" o:spid="_x0000_s1315" style="position:absolute;left:23203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" filled="f" stroked="f">
                  <v:textbox>
                    <w:txbxContent>
                      <w:p w14:paraId="697ECEB0" w14:textId="77777777" w:rsidR="00CC4CCF" w:rsidRDefault="00CC4CCF" w:rsidP="00844D11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矩形 544" o:spid="_x0000_s1316" style="position:absolute;left:1462;top:8623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" filled="f" stroked="f">
                  <v:textbox>
                    <w:txbxContent>
                      <w:p w14:paraId="40CC37B7" w14:textId="77777777" w:rsidR="00CC4CCF" w:rsidRDefault="00CC4CCF" w:rsidP="00844D11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Ansi="Times New Roman"/>
                          </w:rPr>
                          <w:t>m</w:t>
                        </w:r>
                      </w:p>
                    </w:txbxContent>
                  </v:textbox>
                </v:rect>
                <v:shape id="流程图: 决策 416" o:spid="_x0000_s1317" type="#_x0000_t110" style="position:absolute;left:10297;top:5264;width:9716;height:5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" filled="f" strokecolor="black [3213]" strokeweight="1pt">
                  <v:textbox>
                    <w:txbxContent>
                      <w:p w14:paraId="75823208" w14:textId="77777777" w:rsidR="00CC4CCF" w:rsidRDefault="00CC4CCF" w:rsidP="00844D11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int="eastAsia"/>
                            <w:color w:val="000000"/>
                            <w:kern w:val="2"/>
                            <w:sz w:val="21"/>
                            <w:szCs w:val="21"/>
                          </w:rPr>
                          <w:t>选购</w:t>
                        </w:r>
                      </w:p>
                    </w:txbxContent>
                  </v:textbox>
                </v:shape>
                <v:rect id="矩形 420" o:spid="_x0000_s1318" style="position:absolute;left:10502;width:3036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" filled="f" stroked="f">
                  <v:textbox>
                    <w:txbxContent>
                      <w:p w14:paraId="1EC652D9" w14:textId="77777777" w:rsidR="00CC4CCF" w:rsidRDefault="00CC4CCF" w:rsidP="00844D11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Ansi="Times New Roman"/>
                          </w:rPr>
                          <w:t>m</w:t>
                        </w:r>
                      </w:p>
                    </w:txbxContent>
                  </v:textbox>
                </v:rect>
                <v:rect id="矩形 421" o:spid="_x0000_s1319" style="position:absolute;left:10091;top:8634;width:3035;height:35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" filled="f" stroked="f">
                  <v:textbox>
                    <w:txbxContent>
                      <w:p w14:paraId="3964FEB6" w14:textId="77777777" w:rsidR="00CC4CCF" w:rsidRDefault="00CC4CCF" w:rsidP="00844D11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Ansi="Times New Roman"/>
                          </w:rPr>
                          <w:t>n</w:t>
                        </w:r>
                      </w:p>
                    </w:txbxContent>
                  </v:textbox>
                </v:rect>
                <v:rect id="矩形 422" o:spid="_x0000_s1320" style="position:absolute;left:414;top:3543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" filled="f" stroked="f">
                  <v:textbox>
                    <w:txbxContent>
                      <w:p w14:paraId="728C6893" w14:textId="77777777" w:rsidR="00CC4CCF" w:rsidRDefault="00CC4CCF" w:rsidP="00844D11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Ansi="Times New Roman"/>
                          </w:rPr>
                          <w:t>n</w:t>
                        </w:r>
                      </w:p>
                    </w:txbxContent>
                  </v:textbox>
                </v:rect>
                <v:rect id="矩形 423" o:spid="_x0000_s1321" style="position:absolute;left:19600;top:5294;width:3035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" filled="f" stroked="f">
                  <v:textbox>
                    <w:txbxContent>
                      <w:p w14:paraId="0F94D527" w14:textId="77777777" w:rsidR="00CC4CCF" w:rsidRDefault="00CC4CCF" w:rsidP="00844D11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Ansi="Times New Roman"/>
                          </w:rPr>
                          <w:t>m</w:t>
                        </w:r>
                      </w:p>
                    </w:txbxContent>
                  </v:textbox>
                </v:rect>
                <v:line id="直接连接符 414" o:spid="_x0000_s1322" style="position:absolute;flip:x;visibility:visible;mso-wrap-style:square" from="8381,10514" to="15155,1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" strokecolor="black [3213]" strokeweight="1pt">
                  <v:stroke joinstyle="miter"/>
                </v:line>
                <v:line id="直接连接符 414" o:spid="_x0000_s1323" style="position:absolute;flip:x y;visibility:visible;mso-wrap-style:square" from="8381,4494" to="10297,7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" strokecolor="black [3213]" strokeweight="1pt">
                  <v:stroke joinstyle="miter"/>
                </v:line>
                <v:shape id="流程图: 决策 347" o:spid="_x0000_s1324" type="#_x0000_t110" style="position:absolute;top:5161;width:9715;height:5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" filled="f" strokecolor="black [3213]" strokeweight="1pt">
                  <v:textbox>
                    <w:txbxContent>
                      <w:p w14:paraId="5BC1F57C" w14:textId="77777777" w:rsidR="00CC4CCF" w:rsidRDefault="00CC4CCF" w:rsidP="00844D11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int="eastAsia"/>
                            <w:color w:val="000000"/>
                            <w:kern w:val="2"/>
                            <w:sz w:val="21"/>
                            <w:szCs w:val="21"/>
                          </w:rPr>
                          <w:t>上架</w:t>
                        </w:r>
                      </w:p>
                    </w:txbxContent>
                  </v:textbox>
                </v:shape>
                <v:shape id="流程图: 决策 339" o:spid="_x0000_s1325" type="#_x0000_t110" style="position:absolute;left:32248;top:5270;width:9459;height:50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" filled="f" strokecolor="black [3213]" strokeweight="1pt">
                  <v:textbox>
                    <w:txbxContent>
                      <w:p w14:paraId="3AF3785A" w14:textId="77777777" w:rsidR="00CC4CCF" w:rsidRDefault="00CC4CCF" w:rsidP="00844D11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int="eastAsia"/>
                            <w:color w:val="000000"/>
                            <w:kern w:val="2"/>
                            <w:sz w:val="21"/>
                            <w:szCs w:val="21"/>
                          </w:rPr>
                          <w:t>居住</w:t>
                        </w:r>
                      </w:p>
                    </w:txbxContent>
                  </v:textbox>
                </v:shape>
                <v:shape id="直接连接符 340" o:spid="_x0000_s1326" type="#_x0000_t33" style="position:absolute;left:34137;top:2891;width:2840;height:237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" strokecolor="black [3213]" strokeweight="1pt"/>
                <v:line id="直接连接符 341" o:spid="_x0000_s1327" style="position:absolute;flip:y;visibility:visible;mso-wrap-style:square" from="30301,7813" to="32248,7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" strokecolor="black [3213]" strokeweight="1pt">
                  <v:stroke joinstyle="miter"/>
                </v:line>
                <v:rect id="矩形 394" o:spid="_x0000_s1328" style="position:absolute;left:34889;top:239;width:3029;height:35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" filled="f" stroked="f">
                  <v:textbox>
                    <w:txbxContent>
                      <w:p w14:paraId="295CFA86" w14:textId="77777777" w:rsidR="00CC4CCF" w:rsidRDefault="00CC4CCF" w:rsidP="00844D11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Ansi="Times New Roman"/>
                          </w:rPr>
                          <w:t>1</w:t>
                        </w:r>
                      </w:p>
                    </w:txbxContent>
                  </v:textbox>
                </v:rect>
                <v:rect id="矩形 395" o:spid="_x0000_s1329" style="position:absolute;left:29955;top:5186;width:3035;height:35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" filled="f" stroked="f">
                  <v:textbox>
                    <w:txbxContent>
                      <w:p w14:paraId="6F03BABF" w14:textId="77777777" w:rsidR="00CC4CCF" w:rsidRDefault="00CC4CCF" w:rsidP="00844D11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Ansi="Times New Roman"/>
                          </w:rPr>
                          <w:t>n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DAFBFE8" w14:textId="66841628" w:rsidR="00A85788" w:rsidRDefault="00A85788" w:rsidP="00A85788">
      <w:pPr>
        <w:pStyle w:val="af0"/>
        <w:jc w:val="center"/>
      </w:pPr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3.2.2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 xml:space="preserve"> ER</w:t>
      </w:r>
      <w:r>
        <w:rPr>
          <w:rFonts w:hint="eastAsia"/>
        </w:rPr>
        <w:t>图</w:t>
      </w:r>
    </w:p>
    <w:p w14:paraId="1A620C23" w14:textId="452FDF02" w:rsidR="00A85788" w:rsidRDefault="00A85788" w:rsidP="00A85788">
      <w:pPr>
        <w:pStyle w:val="3"/>
      </w:pPr>
      <w:bookmarkStart w:id="88" w:name="_Toc24927050"/>
      <w:r>
        <w:rPr>
          <w:rFonts w:hint="eastAsia"/>
        </w:rPr>
        <w:lastRenderedPageBreak/>
        <w:t>联系</w:t>
      </w:r>
      <w:bookmarkEnd w:id="88"/>
    </w:p>
    <w:p w14:paraId="588B272B" w14:textId="6403A61E" w:rsidR="00C122E4" w:rsidRDefault="00C122E4" w:rsidP="00C122E4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3.2.3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联系及其属性列表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8"/>
        <w:gridCol w:w="1382"/>
        <w:gridCol w:w="1382"/>
        <w:gridCol w:w="3440"/>
        <w:gridCol w:w="3440"/>
      </w:tblGrid>
      <w:tr w:rsidR="00844D11" w:rsidRPr="005863F9" w14:paraId="0E784B95" w14:textId="77777777" w:rsidTr="00243549">
        <w:tc>
          <w:tcPr>
            <w:tcW w:w="1038" w:type="dxa"/>
            <w:shd w:val="clear" w:color="auto" w:fill="D9D9D9"/>
          </w:tcPr>
          <w:p w14:paraId="1E60A1E1" w14:textId="77777777" w:rsidR="00844D11" w:rsidRPr="005863F9" w:rsidRDefault="00844D11" w:rsidP="00243549">
            <w:pPr>
              <w:jc w:val="center"/>
            </w:pPr>
            <w:r w:rsidRPr="005863F9">
              <w:rPr>
                <w:rFonts w:hint="eastAsia"/>
              </w:rPr>
              <w:t>编号</w:t>
            </w:r>
          </w:p>
        </w:tc>
        <w:tc>
          <w:tcPr>
            <w:tcW w:w="1382" w:type="dxa"/>
            <w:shd w:val="clear" w:color="auto" w:fill="D9D9D9"/>
          </w:tcPr>
          <w:p w14:paraId="7C2F07E8" w14:textId="77777777" w:rsidR="00844D11" w:rsidRPr="005863F9" w:rsidRDefault="00844D11" w:rsidP="00243549">
            <w:pPr>
              <w:jc w:val="center"/>
            </w:pPr>
            <w:r w:rsidRPr="005863F9">
              <w:rPr>
                <w:rFonts w:hint="eastAsia"/>
              </w:rPr>
              <w:t>联系名</w:t>
            </w:r>
          </w:p>
        </w:tc>
        <w:tc>
          <w:tcPr>
            <w:tcW w:w="1382" w:type="dxa"/>
            <w:shd w:val="clear" w:color="auto" w:fill="D9D9D9"/>
          </w:tcPr>
          <w:p w14:paraId="334F40F3" w14:textId="77777777" w:rsidR="00844D11" w:rsidRPr="005863F9" w:rsidRDefault="00844D11" w:rsidP="00243549">
            <w:pPr>
              <w:jc w:val="center"/>
            </w:pPr>
            <w:r w:rsidRPr="005863F9">
              <w:rPr>
                <w:rFonts w:hint="eastAsia"/>
              </w:rPr>
              <w:t>类别</w:t>
            </w:r>
          </w:p>
        </w:tc>
        <w:tc>
          <w:tcPr>
            <w:tcW w:w="3440" w:type="dxa"/>
            <w:shd w:val="clear" w:color="auto" w:fill="D9D9D9"/>
          </w:tcPr>
          <w:p w14:paraId="027B72E3" w14:textId="77777777" w:rsidR="00844D11" w:rsidRPr="005863F9" w:rsidRDefault="00844D11" w:rsidP="00243549">
            <w:pPr>
              <w:jc w:val="center"/>
            </w:pPr>
            <w:r w:rsidRPr="005863F9">
              <w:rPr>
                <w:rFonts w:hint="eastAsia"/>
              </w:rPr>
              <w:t>涉及实体集</w:t>
            </w:r>
          </w:p>
        </w:tc>
        <w:tc>
          <w:tcPr>
            <w:tcW w:w="3440" w:type="dxa"/>
            <w:shd w:val="clear" w:color="auto" w:fill="D9D9D9"/>
          </w:tcPr>
          <w:p w14:paraId="54F32250" w14:textId="77777777" w:rsidR="00844D11" w:rsidRPr="005863F9" w:rsidRDefault="00844D11" w:rsidP="00243549">
            <w:pPr>
              <w:jc w:val="center"/>
            </w:pPr>
            <w:r w:rsidRPr="005863F9">
              <w:rPr>
                <w:rFonts w:hint="eastAsia"/>
              </w:rPr>
              <w:t>属性列表</w:t>
            </w:r>
          </w:p>
        </w:tc>
      </w:tr>
      <w:tr w:rsidR="00844D11" w:rsidRPr="005863F9" w14:paraId="34D1B1CF" w14:textId="77777777" w:rsidTr="00243549">
        <w:tc>
          <w:tcPr>
            <w:tcW w:w="1038" w:type="dxa"/>
            <w:shd w:val="clear" w:color="auto" w:fill="auto"/>
          </w:tcPr>
          <w:p w14:paraId="37F8488E" w14:textId="6786F65C" w:rsidR="00844D11" w:rsidRPr="005863F9" w:rsidRDefault="00844D11" w:rsidP="0024354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382" w:type="dxa"/>
            <w:shd w:val="clear" w:color="auto" w:fill="auto"/>
          </w:tcPr>
          <w:p w14:paraId="4B04369E" w14:textId="77777777" w:rsidR="00844D11" w:rsidRPr="005863F9" w:rsidRDefault="00844D11" w:rsidP="00243549">
            <w:r w:rsidRPr="005863F9">
              <w:rPr>
                <w:rFonts w:hint="eastAsia"/>
              </w:rPr>
              <w:t>所属</w:t>
            </w:r>
          </w:p>
        </w:tc>
        <w:tc>
          <w:tcPr>
            <w:tcW w:w="1382" w:type="dxa"/>
          </w:tcPr>
          <w:p w14:paraId="7BB02CBA" w14:textId="77777777" w:rsidR="00844D11" w:rsidRPr="005863F9" w:rsidRDefault="00844D11" w:rsidP="00243549">
            <w:r w:rsidRPr="005863F9">
              <w:rPr>
                <w:rFonts w:hint="eastAsia"/>
              </w:rPr>
              <w:t>一对多</w:t>
            </w:r>
          </w:p>
        </w:tc>
        <w:tc>
          <w:tcPr>
            <w:tcW w:w="3440" w:type="dxa"/>
          </w:tcPr>
          <w:p w14:paraId="30B0D9E7" w14:textId="77777777" w:rsidR="00844D11" w:rsidRPr="005863F9" w:rsidRDefault="00844D11" w:rsidP="00243549">
            <w:r w:rsidRPr="005863F9">
              <w:t>区域（</w:t>
            </w:r>
            <w:proofErr w:type="gramStart"/>
            <w:r w:rsidRPr="005863F9">
              <w:t>一</w:t>
            </w:r>
            <w:proofErr w:type="gramEnd"/>
            <w:r w:rsidRPr="005863F9">
              <w:t>）</w:t>
            </w:r>
            <w:r w:rsidRPr="005863F9">
              <w:rPr>
                <w:rFonts w:hint="eastAsia"/>
              </w:rPr>
              <w:t>，</w:t>
            </w:r>
            <w:r w:rsidRPr="005863F9">
              <w:t>商家（多）</w:t>
            </w:r>
          </w:p>
        </w:tc>
        <w:tc>
          <w:tcPr>
            <w:tcW w:w="3440" w:type="dxa"/>
            <w:shd w:val="clear" w:color="auto" w:fill="auto"/>
          </w:tcPr>
          <w:p w14:paraId="0BA42FFD" w14:textId="77777777" w:rsidR="00844D11" w:rsidRPr="005863F9" w:rsidRDefault="00844D11" w:rsidP="00243549">
            <w:r w:rsidRPr="005863F9">
              <w:t>无</w:t>
            </w:r>
          </w:p>
        </w:tc>
      </w:tr>
      <w:tr w:rsidR="00844D11" w:rsidRPr="005863F9" w14:paraId="5D9CB497" w14:textId="77777777" w:rsidTr="00243549">
        <w:tc>
          <w:tcPr>
            <w:tcW w:w="1038" w:type="dxa"/>
            <w:shd w:val="clear" w:color="auto" w:fill="auto"/>
          </w:tcPr>
          <w:p w14:paraId="6B9F352D" w14:textId="356BA54D" w:rsidR="00844D11" w:rsidRPr="005863F9" w:rsidRDefault="00844D11" w:rsidP="0024354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382" w:type="dxa"/>
            <w:shd w:val="clear" w:color="auto" w:fill="auto"/>
          </w:tcPr>
          <w:p w14:paraId="55C7FD87" w14:textId="77777777" w:rsidR="00844D11" w:rsidRPr="005863F9" w:rsidRDefault="00844D11" w:rsidP="00243549">
            <w:r w:rsidRPr="005863F9">
              <w:t>居住</w:t>
            </w:r>
          </w:p>
        </w:tc>
        <w:tc>
          <w:tcPr>
            <w:tcW w:w="1382" w:type="dxa"/>
          </w:tcPr>
          <w:p w14:paraId="7455F962" w14:textId="77777777" w:rsidR="00844D11" w:rsidRPr="005863F9" w:rsidRDefault="00844D11" w:rsidP="00243549">
            <w:r w:rsidRPr="005863F9">
              <w:t>一对多</w:t>
            </w:r>
          </w:p>
        </w:tc>
        <w:tc>
          <w:tcPr>
            <w:tcW w:w="3440" w:type="dxa"/>
          </w:tcPr>
          <w:p w14:paraId="214D2089" w14:textId="77777777" w:rsidR="00844D11" w:rsidRPr="005863F9" w:rsidRDefault="00844D11" w:rsidP="00243549">
            <w:r w:rsidRPr="005863F9">
              <w:t>区域</w:t>
            </w:r>
            <w:r w:rsidRPr="005863F9">
              <w:rPr>
                <w:rFonts w:hint="eastAsia"/>
              </w:rPr>
              <w:t>（</w:t>
            </w:r>
            <w:proofErr w:type="gramStart"/>
            <w:r w:rsidRPr="005863F9">
              <w:rPr>
                <w:rFonts w:hint="eastAsia"/>
              </w:rPr>
              <w:t>一</w:t>
            </w:r>
            <w:proofErr w:type="gramEnd"/>
            <w:r w:rsidRPr="005863F9">
              <w:rPr>
                <w:rFonts w:hint="eastAsia"/>
              </w:rPr>
              <w:t>），买家（多）</w:t>
            </w:r>
          </w:p>
        </w:tc>
        <w:tc>
          <w:tcPr>
            <w:tcW w:w="3440" w:type="dxa"/>
            <w:shd w:val="clear" w:color="auto" w:fill="auto"/>
          </w:tcPr>
          <w:p w14:paraId="26E5EC08" w14:textId="77777777" w:rsidR="00844D11" w:rsidRPr="005863F9" w:rsidRDefault="00844D11" w:rsidP="00243549">
            <w:r w:rsidRPr="005863F9">
              <w:t>无</w:t>
            </w:r>
          </w:p>
        </w:tc>
      </w:tr>
      <w:tr w:rsidR="00844D11" w:rsidRPr="005863F9" w14:paraId="5DAAE959" w14:textId="77777777" w:rsidTr="00243549">
        <w:tc>
          <w:tcPr>
            <w:tcW w:w="1038" w:type="dxa"/>
            <w:shd w:val="clear" w:color="auto" w:fill="auto"/>
          </w:tcPr>
          <w:p w14:paraId="5FC8DBD8" w14:textId="688C8272" w:rsidR="00844D11" w:rsidRPr="005863F9" w:rsidRDefault="00844D11" w:rsidP="0024354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382" w:type="dxa"/>
            <w:shd w:val="clear" w:color="auto" w:fill="auto"/>
          </w:tcPr>
          <w:p w14:paraId="37A6E940" w14:textId="77777777" w:rsidR="00844D11" w:rsidRPr="005863F9" w:rsidRDefault="00844D11" w:rsidP="00243549">
            <w:r w:rsidRPr="005863F9">
              <w:rPr>
                <w:rFonts w:hint="eastAsia"/>
              </w:rPr>
              <w:t>选购</w:t>
            </w:r>
          </w:p>
        </w:tc>
        <w:tc>
          <w:tcPr>
            <w:tcW w:w="1382" w:type="dxa"/>
          </w:tcPr>
          <w:p w14:paraId="194F18CA" w14:textId="77777777" w:rsidR="00844D11" w:rsidRPr="005863F9" w:rsidRDefault="00844D11" w:rsidP="00243549">
            <w:r w:rsidRPr="005863F9">
              <w:rPr>
                <w:rFonts w:hint="eastAsia"/>
              </w:rPr>
              <w:t>多对多</w:t>
            </w:r>
          </w:p>
        </w:tc>
        <w:tc>
          <w:tcPr>
            <w:tcW w:w="3440" w:type="dxa"/>
          </w:tcPr>
          <w:p w14:paraId="0A76BD60" w14:textId="77777777" w:rsidR="00844D11" w:rsidRPr="005863F9" w:rsidRDefault="00844D11" w:rsidP="00243549">
            <w:r w:rsidRPr="005863F9">
              <w:rPr>
                <w:rFonts w:hint="eastAsia"/>
              </w:rPr>
              <w:t>商家，图书，买家</w:t>
            </w:r>
          </w:p>
        </w:tc>
        <w:tc>
          <w:tcPr>
            <w:tcW w:w="3440" w:type="dxa"/>
            <w:shd w:val="clear" w:color="auto" w:fill="auto"/>
          </w:tcPr>
          <w:p w14:paraId="084BC400" w14:textId="77777777" w:rsidR="00844D11" w:rsidRPr="005863F9" w:rsidRDefault="00844D11" w:rsidP="00243549">
            <w:r w:rsidRPr="005863F9">
              <w:rPr>
                <w:rFonts w:hint="eastAsia"/>
              </w:rPr>
              <w:t>订单编号，选购数量，选购时间，选购金额，是否发货，是否付款</w:t>
            </w:r>
          </w:p>
        </w:tc>
      </w:tr>
      <w:tr w:rsidR="00844D11" w:rsidRPr="005863F9" w14:paraId="1514D04C" w14:textId="77777777" w:rsidTr="00243549">
        <w:tc>
          <w:tcPr>
            <w:tcW w:w="1038" w:type="dxa"/>
            <w:shd w:val="clear" w:color="auto" w:fill="auto"/>
          </w:tcPr>
          <w:p w14:paraId="00C6E1C3" w14:textId="584A44EE" w:rsidR="00844D11" w:rsidRPr="005863F9" w:rsidRDefault="00844D11" w:rsidP="0024354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382" w:type="dxa"/>
            <w:shd w:val="clear" w:color="auto" w:fill="auto"/>
          </w:tcPr>
          <w:p w14:paraId="68CFB4ED" w14:textId="77777777" w:rsidR="00844D11" w:rsidRPr="005863F9" w:rsidRDefault="00844D11" w:rsidP="00243549">
            <w:r w:rsidRPr="005863F9">
              <w:rPr>
                <w:rFonts w:hint="eastAsia"/>
              </w:rPr>
              <w:t>上架</w:t>
            </w:r>
          </w:p>
        </w:tc>
        <w:tc>
          <w:tcPr>
            <w:tcW w:w="1382" w:type="dxa"/>
          </w:tcPr>
          <w:p w14:paraId="035CE60F" w14:textId="77777777" w:rsidR="00844D11" w:rsidRPr="005863F9" w:rsidRDefault="00844D11" w:rsidP="00243549">
            <w:r w:rsidRPr="005863F9">
              <w:rPr>
                <w:rFonts w:hint="eastAsia"/>
              </w:rPr>
              <w:t>多对多</w:t>
            </w:r>
          </w:p>
        </w:tc>
        <w:tc>
          <w:tcPr>
            <w:tcW w:w="3440" w:type="dxa"/>
          </w:tcPr>
          <w:p w14:paraId="1DF272FE" w14:textId="77777777" w:rsidR="00844D11" w:rsidRPr="005863F9" w:rsidRDefault="00844D11" w:rsidP="00243549">
            <w:r w:rsidRPr="005863F9">
              <w:t>商家</w:t>
            </w:r>
            <w:r w:rsidRPr="005863F9">
              <w:rPr>
                <w:rFonts w:hint="eastAsia"/>
              </w:rPr>
              <w:t>，</w:t>
            </w:r>
            <w:r w:rsidRPr="005863F9">
              <w:t>图书</w:t>
            </w:r>
          </w:p>
        </w:tc>
        <w:tc>
          <w:tcPr>
            <w:tcW w:w="3440" w:type="dxa"/>
            <w:shd w:val="clear" w:color="auto" w:fill="auto"/>
          </w:tcPr>
          <w:p w14:paraId="79322DD2" w14:textId="77777777" w:rsidR="00844D11" w:rsidRPr="005863F9" w:rsidRDefault="00844D11" w:rsidP="00243549">
            <w:r w:rsidRPr="005863F9">
              <w:rPr>
                <w:rFonts w:hint="eastAsia"/>
              </w:rPr>
              <w:t>上架时间</w:t>
            </w:r>
          </w:p>
        </w:tc>
      </w:tr>
    </w:tbl>
    <w:p w14:paraId="7165AE80" w14:textId="2DF72853" w:rsidR="00A85788" w:rsidRDefault="008E283C" w:rsidP="00A85788">
      <w:pPr>
        <w:pStyle w:val="2"/>
      </w:pPr>
      <w:bookmarkStart w:id="89" w:name="_Toc24927051"/>
      <w:r>
        <w:rPr>
          <w:rFonts w:hint="eastAsia"/>
        </w:rPr>
        <w:t>卖家业务</w:t>
      </w:r>
      <w:bookmarkEnd w:id="89"/>
    </w:p>
    <w:p w14:paraId="64E44588" w14:textId="77777777" w:rsidR="00A85788" w:rsidRDefault="00A85788" w:rsidP="00A85788">
      <w:pPr>
        <w:pStyle w:val="3"/>
      </w:pPr>
      <w:bookmarkStart w:id="90" w:name="_Toc24927052"/>
      <w:r>
        <w:rPr>
          <w:rFonts w:hint="eastAsia"/>
        </w:rPr>
        <w:t>实体集</w:t>
      </w:r>
      <w:bookmarkEnd w:id="90"/>
    </w:p>
    <w:p w14:paraId="244C54F0" w14:textId="77777777" w:rsidR="00A85788" w:rsidRPr="00200ED4" w:rsidRDefault="00A85788" w:rsidP="00A85788">
      <w:r w:rsidRPr="004072E1">
        <w:rPr>
          <w:rFonts w:hint="eastAsia"/>
          <w:u w:val="single"/>
        </w:rPr>
        <w:t>下划线</w:t>
      </w:r>
      <w:proofErr w:type="gramStart"/>
      <w:r>
        <w:rPr>
          <w:rFonts w:hint="eastAsia"/>
        </w:rPr>
        <w:t>表示主码包含</w:t>
      </w:r>
      <w:proofErr w:type="gramEnd"/>
      <w:r>
        <w:rPr>
          <w:rFonts w:hint="eastAsia"/>
        </w:rPr>
        <w:t>的属性</w:t>
      </w:r>
    </w:p>
    <w:p w14:paraId="1F634F8F" w14:textId="0FDEABFE" w:rsidR="00A85788" w:rsidRDefault="00A85788" w:rsidP="00A85788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3.3.1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实体</w:t>
      </w:r>
      <w:proofErr w:type="gramStart"/>
      <w:r>
        <w:rPr>
          <w:rFonts w:hint="eastAsia"/>
        </w:rPr>
        <w:t>集及其</w:t>
      </w:r>
      <w:proofErr w:type="gramEnd"/>
      <w:r>
        <w:rPr>
          <w:rFonts w:hint="eastAsia"/>
        </w:rPr>
        <w:t>属性列表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675"/>
        <w:gridCol w:w="7999"/>
      </w:tblGrid>
      <w:tr w:rsidR="006315A1" w:rsidRPr="002A3062" w14:paraId="4A3FA086" w14:textId="77777777" w:rsidTr="00953C38">
        <w:tc>
          <w:tcPr>
            <w:tcW w:w="1008" w:type="dxa"/>
            <w:shd w:val="clear" w:color="auto" w:fill="D9D9D9"/>
          </w:tcPr>
          <w:p w14:paraId="701795D3" w14:textId="77777777" w:rsidR="006315A1" w:rsidRPr="002A3062" w:rsidRDefault="006315A1" w:rsidP="00953C38">
            <w:pPr>
              <w:jc w:val="center"/>
            </w:pPr>
            <w:r w:rsidRPr="002A3062">
              <w:rPr>
                <w:rFonts w:hint="eastAsia"/>
              </w:rPr>
              <w:t>编号</w:t>
            </w:r>
          </w:p>
        </w:tc>
        <w:tc>
          <w:tcPr>
            <w:tcW w:w="1675" w:type="dxa"/>
            <w:shd w:val="clear" w:color="auto" w:fill="D9D9D9"/>
          </w:tcPr>
          <w:p w14:paraId="53DBA5EE" w14:textId="77777777" w:rsidR="006315A1" w:rsidRPr="002A3062" w:rsidRDefault="006315A1" w:rsidP="00953C38">
            <w:pPr>
              <w:jc w:val="center"/>
            </w:pPr>
            <w:r w:rsidRPr="002A3062">
              <w:rPr>
                <w:rFonts w:hint="eastAsia"/>
              </w:rPr>
              <w:t>实体集名</w:t>
            </w:r>
          </w:p>
        </w:tc>
        <w:tc>
          <w:tcPr>
            <w:tcW w:w="7999" w:type="dxa"/>
            <w:shd w:val="clear" w:color="auto" w:fill="D9D9D9"/>
          </w:tcPr>
          <w:p w14:paraId="2C79730E" w14:textId="77777777" w:rsidR="006315A1" w:rsidRPr="002A3062" w:rsidRDefault="006315A1" w:rsidP="00953C38">
            <w:pPr>
              <w:jc w:val="center"/>
            </w:pPr>
            <w:r w:rsidRPr="002A3062">
              <w:rPr>
                <w:rFonts w:hint="eastAsia"/>
              </w:rPr>
              <w:t>属性列表</w:t>
            </w:r>
          </w:p>
        </w:tc>
      </w:tr>
      <w:tr w:rsidR="006315A1" w:rsidRPr="002A3062" w14:paraId="074C422D" w14:textId="77777777" w:rsidTr="00953C38">
        <w:tc>
          <w:tcPr>
            <w:tcW w:w="1008" w:type="dxa"/>
            <w:shd w:val="clear" w:color="auto" w:fill="auto"/>
          </w:tcPr>
          <w:p w14:paraId="05FE169D" w14:textId="7C80737D" w:rsidR="006315A1" w:rsidRPr="001941ED" w:rsidRDefault="006315A1" w:rsidP="00953C38">
            <w:pPr>
              <w:ind w:left="420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 w:rsidR="00D60492">
              <w:rPr>
                <w:noProof/>
              </w:rPr>
              <w:t>1</w:t>
            </w:r>
            <w:r w:rsidRPr="001941ED">
              <w:fldChar w:fldCharType="end"/>
            </w:r>
          </w:p>
        </w:tc>
        <w:tc>
          <w:tcPr>
            <w:tcW w:w="1675" w:type="dxa"/>
            <w:shd w:val="clear" w:color="auto" w:fill="auto"/>
          </w:tcPr>
          <w:p w14:paraId="7FB64804" w14:textId="77777777" w:rsidR="006315A1" w:rsidRPr="002A3062" w:rsidRDefault="006315A1" w:rsidP="00953C38">
            <w:r>
              <w:rPr>
                <w:rFonts w:hint="eastAsia"/>
              </w:rPr>
              <w:t>区域</w:t>
            </w:r>
          </w:p>
        </w:tc>
        <w:tc>
          <w:tcPr>
            <w:tcW w:w="7999" w:type="dxa"/>
            <w:shd w:val="clear" w:color="auto" w:fill="auto"/>
          </w:tcPr>
          <w:p w14:paraId="0EF5D07F" w14:textId="77777777" w:rsidR="006315A1" w:rsidRPr="002A3062" w:rsidRDefault="006315A1" w:rsidP="00953C38">
            <w:pPr>
              <w:rPr>
                <w:u w:val="single"/>
              </w:rPr>
            </w:pPr>
            <w:r>
              <w:rPr>
                <w:rFonts w:hint="eastAsia"/>
                <w:u w:val="single"/>
              </w:rPr>
              <w:t>区域编号</w:t>
            </w:r>
            <w:r w:rsidRPr="00AF66E6">
              <w:rPr>
                <w:rFonts w:hint="eastAsia"/>
              </w:rPr>
              <w:t>，区域位置，</w:t>
            </w:r>
            <w:r>
              <w:rPr>
                <w:rFonts w:hint="eastAsia"/>
              </w:rPr>
              <w:t>区域名称</w:t>
            </w:r>
          </w:p>
        </w:tc>
      </w:tr>
      <w:tr w:rsidR="006315A1" w:rsidRPr="002A3062" w14:paraId="7F003460" w14:textId="77777777" w:rsidTr="00953C38">
        <w:tc>
          <w:tcPr>
            <w:tcW w:w="1008" w:type="dxa"/>
            <w:shd w:val="clear" w:color="auto" w:fill="auto"/>
          </w:tcPr>
          <w:p w14:paraId="13936801" w14:textId="236DFE5D" w:rsidR="006315A1" w:rsidRPr="001941ED" w:rsidRDefault="006315A1" w:rsidP="00953C38">
            <w:pPr>
              <w:ind w:left="420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 w:rsidR="00D60492">
              <w:rPr>
                <w:noProof/>
              </w:rPr>
              <w:t>2</w:t>
            </w:r>
            <w:r w:rsidRPr="001941ED">
              <w:fldChar w:fldCharType="end"/>
            </w:r>
          </w:p>
        </w:tc>
        <w:tc>
          <w:tcPr>
            <w:tcW w:w="1675" w:type="dxa"/>
            <w:shd w:val="clear" w:color="auto" w:fill="auto"/>
          </w:tcPr>
          <w:p w14:paraId="1909B5EC" w14:textId="77777777" w:rsidR="006315A1" w:rsidRDefault="006315A1" w:rsidP="00953C38">
            <w:r w:rsidRPr="002A3062">
              <w:rPr>
                <w:rFonts w:hint="eastAsia"/>
              </w:rPr>
              <w:t>卖家</w:t>
            </w:r>
          </w:p>
        </w:tc>
        <w:tc>
          <w:tcPr>
            <w:tcW w:w="7999" w:type="dxa"/>
            <w:shd w:val="clear" w:color="auto" w:fill="auto"/>
          </w:tcPr>
          <w:p w14:paraId="2494E41F" w14:textId="77777777" w:rsidR="006315A1" w:rsidRDefault="006315A1" w:rsidP="00953C38">
            <w:pPr>
              <w:rPr>
                <w:u w:val="single"/>
              </w:rPr>
            </w:pPr>
            <w:r w:rsidRPr="002A3062">
              <w:rPr>
                <w:rFonts w:hint="eastAsia"/>
                <w:u w:val="single"/>
              </w:rPr>
              <w:t>卖家编号</w:t>
            </w:r>
            <w:r w:rsidRPr="002A3062">
              <w:rPr>
                <w:rFonts w:hint="eastAsia"/>
              </w:rPr>
              <w:t>，卖家姓名，卖家电话，卖家地址</w:t>
            </w:r>
            <w:r w:rsidRPr="002A3062">
              <w:rPr>
                <w:rFonts w:hint="eastAsia"/>
              </w:rPr>
              <w:t xml:space="preserve"> </w:t>
            </w:r>
          </w:p>
        </w:tc>
      </w:tr>
      <w:tr w:rsidR="006315A1" w:rsidRPr="002A3062" w14:paraId="33AEAFA3" w14:textId="77777777" w:rsidTr="00953C38">
        <w:tc>
          <w:tcPr>
            <w:tcW w:w="1008" w:type="dxa"/>
            <w:shd w:val="clear" w:color="auto" w:fill="auto"/>
          </w:tcPr>
          <w:p w14:paraId="45E65324" w14:textId="19BA7595" w:rsidR="006315A1" w:rsidRPr="001941ED" w:rsidRDefault="006315A1" w:rsidP="00953C38">
            <w:pPr>
              <w:ind w:left="420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 w:rsidR="00D60492">
              <w:rPr>
                <w:noProof/>
              </w:rPr>
              <w:t>3</w:t>
            </w:r>
            <w:r w:rsidRPr="001941ED">
              <w:fldChar w:fldCharType="end"/>
            </w:r>
          </w:p>
        </w:tc>
        <w:tc>
          <w:tcPr>
            <w:tcW w:w="1675" w:type="dxa"/>
            <w:shd w:val="clear" w:color="auto" w:fill="auto"/>
          </w:tcPr>
          <w:p w14:paraId="3010671E" w14:textId="77777777" w:rsidR="006315A1" w:rsidRPr="002A3062" w:rsidRDefault="006315A1" w:rsidP="00953C38">
            <w:r>
              <w:rPr>
                <w:rFonts w:hint="eastAsia"/>
              </w:rPr>
              <w:t>仓库</w:t>
            </w:r>
          </w:p>
        </w:tc>
        <w:tc>
          <w:tcPr>
            <w:tcW w:w="7999" w:type="dxa"/>
            <w:shd w:val="clear" w:color="auto" w:fill="auto"/>
          </w:tcPr>
          <w:p w14:paraId="0050B7FA" w14:textId="77777777" w:rsidR="006315A1" w:rsidRPr="002A3062" w:rsidRDefault="006315A1" w:rsidP="00953C38">
            <w:pPr>
              <w:rPr>
                <w:u w:val="single"/>
              </w:rPr>
            </w:pPr>
            <w:r>
              <w:rPr>
                <w:rFonts w:hint="eastAsia"/>
                <w:u w:val="single"/>
              </w:rPr>
              <w:t>仓库编号</w:t>
            </w:r>
            <w:r w:rsidRPr="00560B10">
              <w:rPr>
                <w:rFonts w:hint="eastAsia"/>
              </w:rPr>
              <w:t>，仓库位置，仓库面积</w:t>
            </w:r>
          </w:p>
        </w:tc>
      </w:tr>
      <w:tr w:rsidR="006315A1" w:rsidRPr="002A3062" w14:paraId="4D6E59AC" w14:textId="77777777" w:rsidTr="00953C38">
        <w:tc>
          <w:tcPr>
            <w:tcW w:w="1008" w:type="dxa"/>
            <w:shd w:val="clear" w:color="auto" w:fill="auto"/>
          </w:tcPr>
          <w:p w14:paraId="4F94D46F" w14:textId="3D239B09" w:rsidR="006315A1" w:rsidRPr="001941ED" w:rsidRDefault="006315A1" w:rsidP="00953C38">
            <w:pPr>
              <w:ind w:left="420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 w:rsidR="00D60492">
              <w:rPr>
                <w:noProof/>
              </w:rPr>
              <w:t>4</w:t>
            </w:r>
            <w:r w:rsidRPr="001941ED">
              <w:fldChar w:fldCharType="end"/>
            </w:r>
          </w:p>
        </w:tc>
        <w:tc>
          <w:tcPr>
            <w:tcW w:w="1675" w:type="dxa"/>
            <w:shd w:val="clear" w:color="auto" w:fill="auto"/>
          </w:tcPr>
          <w:p w14:paraId="1BA694D9" w14:textId="77777777" w:rsidR="006315A1" w:rsidRDefault="006315A1" w:rsidP="00953C38">
            <w:r>
              <w:rPr>
                <w:rFonts w:hint="eastAsia"/>
              </w:rPr>
              <w:t>出版社</w:t>
            </w:r>
          </w:p>
        </w:tc>
        <w:tc>
          <w:tcPr>
            <w:tcW w:w="7999" w:type="dxa"/>
            <w:shd w:val="clear" w:color="auto" w:fill="auto"/>
          </w:tcPr>
          <w:p w14:paraId="60A8F93C" w14:textId="77777777" w:rsidR="006315A1" w:rsidRDefault="006315A1" w:rsidP="00953C38">
            <w:pPr>
              <w:rPr>
                <w:u w:val="single"/>
              </w:rPr>
            </w:pPr>
            <w:r>
              <w:rPr>
                <w:rFonts w:hint="eastAsia"/>
                <w:u w:val="single"/>
              </w:rPr>
              <w:t>出版社编号</w:t>
            </w:r>
            <w:r w:rsidRPr="002522CB">
              <w:rPr>
                <w:rFonts w:hint="eastAsia"/>
              </w:rPr>
              <w:t>，出版社名，</w:t>
            </w:r>
            <w:r>
              <w:rPr>
                <w:rFonts w:hint="eastAsia"/>
              </w:rPr>
              <w:t>出版社</w:t>
            </w:r>
            <w:r w:rsidRPr="002522CB">
              <w:rPr>
                <w:rFonts w:hint="eastAsia"/>
              </w:rPr>
              <w:t>位置</w:t>
            </w:r>
          </w:p>
        </w:tc>
      </w:tr>
      <w:tr w:rsidR="006315A1" w:rsidRPr="002A3062" w14:paraId="6768D6FA" w14:textId="77777777" w:rsidTr="00953C38">
        <w:tc>
          <w:tcPr>
            <w:tcW w:w="1008" w:type="dxa"/>
            <w:shd w:val="clear" w:color="auto" w:fill="auto"/>
          </w:tcPr>
          <w:p w14:paraId="1D730463" w14:textId="680D2547" w:rsidR="006315A1" w:rsidRPr="001941ED" w:rsidRDefault="006315A1" w:rsidP="00953C38">
            <w:pPr>
              <w:ind w:left="420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 w:rsidR="00D60492">
              <w:rPr>
                <w:noProof/>
              </w:rPr>
              <w:t>5</w:t>
            </w:r>
            <w:r w:rsidRPr="001941ED">
              <w:fldChar w:fldCharType="end"/>
            </w:r>
          </w:p>
        </w:tc>
        <w:tc>
          <w:tcPr>
            <w:tcW w:w="1675" w:type="dxa"/>
            <w:shd w:val="clear" w:color="auto" w:fill="auto"/>
          </w:tcPr>
          <w:p w14:paraId="607C08D4" w14:textId="77777777" w:rsidR="006315A1" w:rsidRDefault="006315A1" w:rsidP="00953C38">
            <w:r w:rsidRPr="002A3062">
              <w:rPr>
                <w:rFonts w:hint="eastAsia"/>
              </w:rPr>
              <w:t>图书</w:t>
            </w:r>
          </w:p>
        </w:tc>
        <w:tc>
          <w:tcPr>
            <w:tcW w:w="7999" w:type="dxa"/>
            <w:shd w:val="clear" w:color="auto" w:fill="auto"/>
          </w:tcPr>
          <w:p w14:paraId="116B9611" w14:textId="77777777" w:rsidR="006315A1" w:rsidRDefault="006315A1" w:rsidP="00953C38">
            <w:pPr>
              <w:rPr>
                <w:u w:val="single"/>
              </w:rPr>
            </w:pPr>
            <w:r w:rsidRPr="002A3062">
              <w:rPr>
                <w:rFonts w:hint="eastAsia"/>
                <w:u w:val="single"/>
              </w:rPr>
              <w:t>图书编号</w:t>
            </w:r>
            <w:r w:rsidRPr="002A3062">
              <w:rPr>
                <w:rFonts w:hint="eastAsia"/>
              </w:rPr>
              <w:t>，图书名，图书单价</w:t>
            </w:r>
            <w:r>
              <w:rPr>
                <w:rFonts w:hint="eastAsia"/>
              </w:rPr>
              <w:t>，作者，图书类型</w:t>
            </w:r>
          </w:p>
        </w:tc>
      </w:tr>
      <w:tr w:rsidR="006315A1" w:rsidRPr="002A3062" w14:paraId="21E1AFC3" w14:textId="77777777" w:rsidTr="00953C38">
        <w:tc>
          <w:tcPr>
            <w:tcW w:w="1008" w:type="dxa"/>
            <w:shd w:val="clear" w:color="auto" w:fill="auto"/>
          </w:tcPr>
          <w:p w14:paraId="3C0C15A1" w14:textId="354AB33C" w:rsidR="006315A1" w:rsidRDefault="006315A1" w:rsidP="00953C38">
            <w:pPr>
              <w:ind w:left="420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 w:rsidR="00D60492">
              <w:rPr>
                <w:noProof/>
              </w:rPr>
              <w:t>6</w:t>
            </w:r>
            <w:r w:rsidRPr="001941ED">
              <w:fldChar w:fldCharType="end"/>
            </w:r>
          </w:p>
        </w:tc>
        <w:tc>
          <w:tcPr>
            <w:tcW w:w="1675" w:type="dxa"/>
            <w:shd w:val="clear" w:color="auto" w:fill="auto"/>
          </w:tcPr>
          <w:p w14:paraId="36A68F0A" w14:textId="77777777" w:rsidR="006315A1" w:rsidRPr="002A3062" w:rsidRDefault="006315A1" w:rsidP="00953C38">
            <w:r>
              <w:rPr>
                <w:rFonts w:hint="eastAsia"/>
              </w:rPr>
              <w:t>买家</w:t>
            </w:r>
          </w:p>
        </w:tc>
        <w:tc>
          <w:tcPr>
            <w:tcW w:w="7999" w:type="dxa"/>
            <w:shd w:val="clear" w:color="auto" w:fill="auto"/>
          </w:tcPr>
          <w:p w14:paraId="2ECA4C66" w14:textId="77777777" w:rsidR="006315A1" w:rsidRPr="002A3062" w:rsidRDefault="006315A1" w:rsidP="00953C38">
            <w:pPr>
              <w:rPr>
                <w:u w:val="single"/>
              </w:rPr>
            </w:pPr>
            <w:r>
              <w:rPr>
                <w:rFonts w:hint="eastAsia"/>
                <w:u w:val="single"/>
              </w:rPr>
              <w:t>买</w:t>
            </w:r>
            <w:r w:rsidRPr="002A3062">
              <w:rPr>
                <w:rFonts w:hint="eastAsia"/>
                <w:u w:val="single"/>
              </w:rPr>
              <w:t>家编号</w:t>
            </w:r>
            <w:r w:rsidRPr="002A3062">
              <w:rPr>
                <w:rFonts w:hint="eastAsia"/>
              </w:rPr>
              <w:t>，</w:t>
            </w:r>
            <w:r>
              <w:rPr>
                <w:rFonts w:hint="eastAsia"/>
              </w:rPr>
              <w:t>买</w:t>
            </w:r>
            <w:r w:rsidRPr="002A3062">
              <w:rPr>
                <w:rFonts w:hint="eastAsia"/>
              </w:rPr>
              <w:t>家姓名，</w:t>
            </w:r>
            <w:r>
              <w:rPr>
                <w:rFonts w:hint="eastAsia"/>
              </w:rPr>
              <w:t>买</w:t>
            </w:r>
            <w:r w:rsidRPr="002A3062">
              <w:rPr>
                <w:rFonts w:hint="eastAsia"/>
              </w:rPr>
              <w:t>家电话，</w:t>
            </w:r>
            <w:r>
              <w:rPr>
                <w:rFonts w:hint="eastAsia"/>
              </w:rPr>
              <w:t>买</w:t>
            </w:r>
            <w:r w:rsidRPr="002A3062">
              <w:rPr>
                <w:rFonts w:hint="eastAsia"/>
              </w:rPr>
              <w:t>家地址</w:t>
            </w:r>
          </w:p>
        </w:tc>
      </w:tr>
    </w:tbl>
    <w:p w14:paraId="5437153A" w14:textId="77777777" w:rsidR="00A85788" w:rsidRDefault="00A85788" w:rsidP="00A85788">
      <w:pPr>
        <w:pStyle w:val="3"/>
      </w:pPr>
      <w:bookmarkStart w:id="91" w:name="_Toc24927053"/>
      <w:r>
        <w:rPr>
          <w:rFonts w:hint="eastAsia"/>
        </w:rPr>
        <w:t>实体联系图</w:t>
      </w:r>
      <w:bookmarkEnd w:id="91"/>
    </w:p>
    <w:p w14:paraId="60363B31" w14:textId="77777777" w:rsidR="00A85788" w:rsidRDefault="00A85788" w:rsidP="00A85788">
      <w:pPr>
        <w:pStyle w:val="af0"/>
      </w:pPr>
      <w:r>
        <w:rPr>
          <w:rFonts w:hint="eastAsia"/>
        </w:rPr>
        <w:t>联系有两种：实体集之间，同一实体集内不同实体之间。</w:t>
      </w:r>
    </w:p>
    <w:p w14:paraId="1B89C0F0" w14:textId="60C990BA" w:rsidR="00A85788" w:rsidRDefault="00A85788" w:rsidP="00A85788">
      <w:pPr>
        <w:pStyle w:val="af0"/>
      </w:pPr>
      <w:r>
        <w:rPr>
          <w:rFonts w:hint="eastAsia"/>
        </w:rPr>
        <w:t>将所有实体</w:t>
      </w:r>
      <w:proofErr w:type="gramStart"/>
      <w:r>
        <w:rPr>
          <w:rFonts w:hint="eastAsia"/>
        </w:rPr>
        <w:t>集及其</w:t>
      </w:r>
      <w:proofErr w:type="gramEnd"/>
      <w:r>
        <w:rPr>
          <w:rFonts w:hint="eastAsia"/>
        </w:rPr>
        <w:t>联系画一个图，每个实体集不标属性。每个联系也不标属性。联系要标明联系类别。</w:t>
      </w:r>
    </w:p>
    <w:p w14:paraId="0EBB6D84" w14:textId="65FCF9B7" w:rsidR="00A85788" w:rsidRDefault="00814299" w:rsidP="00A85788">
      <w:pPr>
        <w:pStyle w:val="af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504C4E9" wp14:editId="1302F9E9">
                <wp:extent cx="4432300" cy="2305685"/>
                <wp:effectExtent l="0" t="19050" r="44450" b="18415"/>
                <wp:docPr id="542" name="画布 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388" name="直接连接符 388"/>
                        <wps:cNvCnPr>
                          <a:cxnSpLocks noChangeShapeType="1"/>
                        </wps:cNvCnPr>
                        <wps:spPr bwMode="auto">
                          <a:xfrm>
                            <a:off x="2187673" y="925393"/>
                            <a:ext cx="4882" cy="9938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直接连接符 389"/>
                        <wps:cNvCnPr>
                          <a:cxnSpLocks noChangeShapeType="1"/>
                        </wps:cNvCnPr>
                        <wps:spPr bwMode="auto">
                          <a:xfrm>
                            <a:off x="2192555" y="1563539"/>
                            <a:ext cx="2243" cy="10627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矩形 390"/>
                        <wps:cNvSpPr>
                          <a:spLocks noChangeArrowheads="1"/>
                        </wps:cNvSpPr>
                        <wps:spPr bwMode="auto">
                          <a:xfrm>
                            <a:off x="256862" y="106266"/>
                            <a:ext cx="907600" cy="27736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D746BF1" w14:textId="77777777" w:rsidR="00CC4CCF" w:rsidRDefault="00CC4CCF" w:rsidP="00814299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区域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1" name="矩形 391"/>
                        <wps:cNvSpPr>
                          <a:spLocks noChangeArrowheads="1"/>
                        </wps:cNvSpPr>
                        <wps:spPr bwMode="auto">
                          <a:xfrm>
                            <a:off x="1666644" y="1993677"/>
                            <a:ext cx="1020339" cy="2763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65DB2F3" w14:textId="77777777" w:rsidR="00CC4CCF" w:rsidRDefault="00CC4CCF" w:rsidP="00814299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出版社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2" name="矩形 392"/>
                        <wps:cNvSpPr>
                          <a:spLocks noChangeArrowheads="1"/>
                        </wps:cNvSpPr>
                        <wps:spPr bwMode="auto">
                          <a:xfrm>
                            <a:off x="3305050" y="587007"/>
                            <a:ext cx="1042774" cy="2665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3A6E92D" w14:textId="77777777" w:rsidR="00CC4CCF" w:rsidRDefault="00CC4CCF" w:rsidP="00814299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仓库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3" name="直接连接符 105"/>
                        <wps:cNvCnPr>
                          <a:cxnSpLocks noChangeShapeType="1"/>
                        </wps:cNvCnPr>
                        <wps:spPr bwMode="auto">
                          <a:xfrm rot="10800000" flipV="1">
                            <a:off x="2662666" y="250733"/>
                            <a:ext cx="554923" cy="537023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流程图: 决策 396"/>
                        <wps:cNvSpPr>
                          <a:spLocks noChangeArrowheads="1"/>
                        </wps:cNvSpPr>
                        <wps:spPr bwMode="auto">
                          <a:xfrm>
                            <a:off x="3217588" y="4"/>
                            <a:ext cx="1214878" cy="501459"/>
                          </a:xfrm>
                          <a:prstGeom prst="flowChartDecision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54C0F1C" w14:textId="77777777" w:rsidR="00CC4CCF" w:rsidRDefault="00CC4CCF" w:rsidP="00814299">
                              <w:pPr>
                                <w:ind w:firstLineChars="100" w:firstLine="210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拥有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7" name="直接连接符 397"/>
                        <wps:cNvCnPr>
                          <a:cxnSpLocks noChangeShapeType="1"/>
                        </wps:cNvCnPr>
                        <wps:spPr bwMode="auto">
                          <a:xfrm>
                            <a:off x="3825027" y="501463"/>
                            <a:ext cx="1410" cy="8554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" name="流程图: 决策 398"/>
                        <wps:cNvSpPr>
                          <a:spLocks noChangeArrowheads="1"/>
                        </wps:cNvSpPr>
                        <wps:spPr bwMode="auto">
                          <a:xfrm>
                            <a:off x="3217092" y="946443"/>
                            <a:ext cx="1215374" cy="522530"/>
                          </a:xfrm>
                          <a:prstGeom prst="flowChartDecision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1EC5BA5" w14:textId="77777777" w:rsidR="00CC4CCF" w:rsidRDefault="00CC4CCF" w:rsidP="00814299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存放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9" name="直接连接符 399"/>
                        <wps:cNvCnPr>
                          <a:cxnSpLocks noChangeShapeType="1"/>
                        </wps:cNvCnPr>
                        <wps:spPr bwMode="auto">
                          <a:xfrm flipH="1">
                            <a:off x="3824779" y="853521"/>
                            <a:ext cx="1658" cy="9292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" name="直接连接符 185"/>
                        <wps:cNvCnPr>
                          <a:cxnSpLocks noChangeShapeType="1"/>
                        </wps:cNvCnPr>
                        <wps:spPr bwMode="auto">
                          <a:xfrm rot="10800000" flipV="1">
                            <a:off x="2734963" y="1200757"/>
                            <a:ext cx="494641" cy="51769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文本框 401"/>
                        <wps:cNvSpPr txBox="1"/>
                        <wps:spPr>
                          <a:xfrm>
                            <a:off x="3016420" y="23877"/>
                            <a:ext cx="282575" cy="3333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84A4CD" w14:textId="77777777" w:rsidR="00CC4CCF" w:rsidRDefault="00CC4CCF" w:rsidP="00814299">
                              <w: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文本框 402"/>
                        <wps:cNvSpPr txBox="1"/>
                        <wps:spPr>
                          <a:xfrm>
                            <a:off x="3828669" y="373897"/>
                            <a:ext cx="191436" cy="276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B340D6" w14:textId="77777777" w:rsidR="00CC4CCF" w:rsidRDefault="00CC4CCF" w:rsidP="00814299">
                              <w: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文本框 403"/>
                        <wps:cNvSpPr txBox="1"/>
                        <wps:spPr>
                          <a:xfrm>
                            <a:off x="1972191" y="832799"/>
                            <a:ext cx="251844" cy="276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CB2F06" w14:textId="77777777" w:rsidR="00CC4CCF" w:rsidRDefault="00CC4CCF" w:rsidP="00814299">
                              <w: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矩形 404"/>
                        <wps:cNvSpPr>
                          <a:spLocks noChangeArrowheads="1"/>
                        </wps:cNvSpPr>
                        <wps:spPr bwMode="auto">
                          <a:xfrm>
                            <a:off x="1666644" y="1669810"/>
                            <a:ext cx="1056308" cy="2499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AD7FEDB" w14:textId="77777777" w:rsidR="00CC4CCF" w:rsidRDefault="00CC4CCF" w:rsidP="00814299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图书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5" name="流程图: 决策 405"/>
                        <wps:cNvSpPr>
                          <a:spLocks noChangeArrowheads="1"/>
                        </wps:cNvSpPr>
                        <wps:spPr bwMode="auto">
                          <a:xfrm>
                            <a:off x="1597283" y="1024782"/>
                            <a:ext cx="1190588" cy="538757"/>
                          </a:xfrm>
                          <a:prstGeom prst="flowChartDecision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B58CCD5" w14:textId="77777777" w:rsidR="00CC4CCF" w:rsidRPr="00794ECA" w:rsidRDefault="00CC4CCF" w:rsidP="00814299">
                              <w:pPr>
                                <w:jc w:val="center"/>
                                <w:rPr>
                                  <w:kern w:val="0"/>
                                  <w:szCs w:val="21"/>
                                </w:rPr>
                              </w:pPr>
                              <w:r w:rsidRPr="00794ECA"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上架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6" name="矩形 406"/>
                        <wps:cNvSpPr>
                          <a:spLocks noChangeArrowheads="1"/>
                        </wps:cNvSpPr>
                        <wps:spPr bwMode="auto">
                          <a:xfrm>
                            <a:off x="1712681" y="650120"/>
                            <a:ext cx="949984" cy="27527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8B6E6D6" w14:textId="77777777" w:rsidR="00CC4CCF" w:rsidRDefault="00CC4CCF" w:rsidP="00814299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卖家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7" name="矩形 407"/>
                        <wps:cNvSpPr>
                          <a:spLocks noChangeArrowheads="1"/>
                        </wps:cNvSpPr>
                        <wps:spPr bwMode="auto">
                          <a:xfrm>
                            <a:off x="284523" y="1131439"/>
                            <a:ext cx="914806" cy="29822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BC28978" w14:textId="77777777" w:rsidR="00CC4CCF" w:rsidRDefault="00CC4CCF" w:rsidP="00814299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买家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8" name="文本框 408"/>
                        <wps:cNvSpPr txBox="1"/>
                        <wps:spPr>
                          <a:xfrm>
                            <a:off x="2778329" y="1340626"/>
                            <a:ext cx="228600" cy="3029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07F62" w14:textId="77777777" w:rsidR="00CC4CCF" w:rsidRDefault="00CC4CCF" w:rsidP="00814299"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文本框 409"/>
                        <wps:cNvSpPr txBox="1"/>
                        <wps:spPr>
                          <a:xfrm>
                            <a:off x="505457" y="1340626"/>
                            <a:ext cx="221452" cy="2851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C3B4AF" w14:textId="77777777" w:rsidR="00CC4CCF" w:rsidRDefault="00CC4CCF" w:rsidP="00814299">
                              <w: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流程图: 决策 410"/>
                        <wps:cNvSpPr>
                          <a:spLocks noChangeArrowheads="1"/>
                        </wps:cNvSpPr>
                        <wps:spPr bwMode="auto">
                          <a:xfrm>
                            <a:off x="85380" y="1538349"/>
                            <a:ext cx="1332381" cy="536396"/>
                          </a:xfrm>
                          <a:prstGeom prst="flowChartDecision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CF76E80" w14:textId="77777777" w:rsidR="00CC4CCF" w:rsidRDefault="00CC4CCF" w:rsidP="00814299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int="eastAsia"/>
                                  <w:color w:val="000000"/>
                                  <w:kern w:val="2"/>
                                  <w:sz w:val="21"/>
                                  <w:szCs w:val="21"/>
                                </w:rPr>
                                <w:t>选购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11" name="直接连接符 7"/>
                        <wps:cNvCnPr/>
                        <wps:spPr>
                          <a:xfrm rot="10800000" flipV="1">
                            <a:off x="1417761" y="787757"/>
                            <a:ext cx="294920" cy="1018790"/>
                          </a:xfrm>
                          <a:prstGeom prst="bentConnector3">
                            <a:avLst>
                              <a:gd name="adj1" fmla="val 89658"/>
                            </a:avLst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12" name="直接连接符 12"/>
                        <wps:cNvCnPr/>
                        <wps:spPr>
                          <a:xfrm rot="10800000" flipV="1">
                            <a:off x="751572" y="1794773"/>
                            <a:ext cx="915073" cy="279972"/>
                          </a:xfrm>
                          <a:prstGeom prst="bentConnector4">
                            <a:avLst>
                              <a:gd name="adj1" fmla="val 13599"/>
                              <a:gd name="adj2" fmla="val 120879"/>
                            </a:avLst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13" name="文本框 413"/>
                        <wps:cNvSpPr txBox="1"/>
                        <wps:spPr>
                          <a:xfrm>
                            <a:off x="1417761" y="757226"/>
                            <a:ext cx="196409" cy="3101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56DE93" w14:textId="77777777" w:rsidR="00CC4CCF" w:rsidRDefault="00CC4CCF" w:rsidP="00814299"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文本框 414"/>
                        <wps:cNvSpPr txBox="1"/>
                        <wps:spPr>
                          <a:xfrm>
                            <a:off x="1199329" y="1864599"/>
                            <a:ext cx="412147" cy="2672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A5581D" w14:textId="77777777" w:rsidR="00CC4CCF" w:rsidRDefault="00CC4CCF" w:rsidP="00814299">
                              <w: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文本框 415"/>
                        <wps:cNvSpPr txBox="1"/>
                        <wps:spPr>
                          <a:xfrm>
                            <a:off x="505457" y="906072"/>
                            <a:ext cx="152401" cy="2597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32188B" w14:textId="77777777" w:rsidR="00CC4CCF" w:rsidRDefault="00CC4CCF" w:rsidP="00814299"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流程图: 决策 517"/>
                        <wps:cNvSpPr>
                          <a:spLocks noChangeArrowheads="1"/>
                        </wps:cNvSpPr>
                        <wps:spPr bwMode="auto">
                          <a:xfrm>
                            <a:off x="1493126" y="5"/>
                            <a:ext cx="1382197" cy="514670"/>
                          </a:xfrm>
                          <a:prstGeom prst="flowChartDecision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4E45554" w14:textId="77777777" w:rsidR="00CC4CCF" w:rsidRDefault="00CC4CCF" w:rsidP="00814299">
                              <w:pPr>
                                <w:pStyle w:val="af1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Times New Roman" w:hint="eastAsia"/>
                                  <w:color w:val="000000"/>
                                  <w:kern w:val="2"/>
                                  <w:sz w:val="21"/>
                                  <w:szCs w:val="21"/>
                                </w:rPr>
                                <w:t>所属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20" name="直接连接符 520"/>
                        <wps:cNvCnPr/>
                        <wps:spPr>
                          <a:xfrm>
                            <a:off x="2184225" y="514675"/>
                            <a:ext cx="3448" cy="135445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521" name="文本框 521"/>
                        <wps:cNvSpPr txBox="1"/>
                        <wps:spPr>
                          <a:xfrm>
                            <a:off x="1272422" y="23875"/>
                            <a:ext cx="255707" cy="2859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AA4046" w14:textId="77777777" w:rsidR="00CC4CCF" w:rsidRDefault="00CC4CCF" w:rsidP="00814299"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直接连接符 528"/>
                        <wps:cNvCnPr/>
                        <wps:spPr>
                          <a:xfrm flipH="1" flipV="1">
                            <a:off x="741926" y="1429663"/>
                            <a:ext cx="9645" cy="108686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529" name="流程图: 决策 529"/>
                        <wps:cNvSpPr>
                          <a:spLocks noChangeArrowheads="1"/>
                        </wps:cNvSpPr>
                        <wps:spPr bwMode="auto">
                          <a:xfrm>
                            <a:off x="3245513" y="1520724"/>
                            <a:ext cx="1153570" cy="544121"/>
                          </a:xfrm>
                          <a:prstGeom prst="flowChartDecision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C707F37" w14:textId="77777777" w:rsidR="00CC4CCF" w:rsidRDefault="00CC4CCF" w:rsidP="00814299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出版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30" name="文本框 193"/>
                        <wps:cNvSpPr txBox="1"/>
                        <wps:spPr>
                          <a:xfrm flipH="1">
                            <a:off x="3051696" y="1919790"/>
                            <a:ext cx="159407" cy="2939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CD4D41" w14:textId="77777777" w:rsidR="00CC4CCF" w:rsidRDefault="00CC4CCF" w:rsidP="00814299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szCs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文本框 193"/>
                        <wps:cNvSpPr txBox="1"/>
                        <wps:spPr>
                          <a:xfrm flipH="1">
                            <a:off x="1945671" y="1446885"/>
                            <a:ext cx="238554" cy="2574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197C25" w14:textId="77777777" w:rsidR="00CC4CCF" w:rsidRDefault="00CC4CCF" w:rsidP="00814299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szCs w:val="21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矩形 532"/>
                        <wps:cNvSpPr>
                          <a:spLocks noChangeArrowheads="1"/>
                        </wps:cNvSpPr>
                        <wps:spPr bwMode="auto">
                          <a:xfrm>
                            <a:off x="1895314" y="383632"/>
                            <a:ext cx="303530" cy="35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BC86DD" w14:textId="77777777" w:rsidR="00CC4CCF" w:rsidRDefault="00CC4CCF" w:rsidP="00814299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33" name="矩形 533"/>
                        <wps:cNvSpPr>
                          <a:spLocks noChangeArrowheads="1"/>
                        </wps:cNvSpPr>
                        <wps:spPr bwMode="auto">
                          <a:xfrm>
                            <a:off x="3828669" y="757233"/>
                            <a:ext cx="302895" cy="35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E8396" w14:textId="77777777" w:rsidR="00CC4CCF" w:rsidRDefault="00CC4CCF" w:rsidP="00814299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szCs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34" name="流程图: 决策 534"/>
                        <wps:cNvSpPr>
                          <a:spLocks noChangeArrowheads="1"/>
                        </wps:cNvSpPr>
                        <wps:spPr bwMode="auto">
                          <a:xfrm>
                            <a:off x="36000" y="510432"/>
                            <a:ext cx="1381760" cy="514350"/>
                          </a:xfrm>
                          <a:prstGeom prst="flowChartDecision">
                            <a:avLst/>
                          </a:prstGeom>
                          <a:noFill/>
                          <a:ln w="12700">
                            <a:solidFill>
                              <a:sysClr val="windowText" lastClr="000000">
                                <a:lumMod val="100000"/>
                                <a:lumOff val="0"/>
                              </a:sys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E5AC6EA" w14:textId="77777777" w:rsidR="00CC4CCF" w:rsidRDefault="00CC4CCF" w:rsidP="00814299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居住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35" name="直接连接符 535"/>
                        <wps:cNvCnPr/>
                        <wps:spPr>
                          <a:xfrm flipH="1" flipV="1">
                            <a:off x="710662" y="383633"/>
                            <a:ext cx="16218" cy="126799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536" name="直接连接符 536"/>
                        <wps:cNvCnPr/>
                        <wps:spPr>
                          <a:xfrm>
                            <a:off x="726880" y="1024782"/>
                            <a:ext cx="15046" cy="106657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537" name="直接连接符 38"/>
                        <wps:cNvCnPr/>
                        <wps:spPr>
                          <a:xfrm rot="5400000">
                            <a:off x="3221143" y="1530686"/>
                            <a:ext cx="66997" cy="1135315"/>
                          </a:xfrm>
                          <a:prstGeom prst="bentConnector2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538" name="直接连接符 538"/>
                        <wps:cNvCnPr/>
                        <wps:spPr>
                          <a:xfrm flipV="1">
                            <a:off x="2722952" y="1792785"/>
                            <a:ext cx="522561" cy="1988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539" name="直接连接符 539"/>
                        <wps:cNvCnPr/>
                        <wps:spPr>
                          <a:xfrm>
                            <a:off x="1164462" y="244950"/>
                            <a:ext cx="328664" cy="1239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540" name="文本框 272"/>
                        <wps:cNvSpPr txBox="1"/>
                        <wps:spPr>
                          <a:xfrm>
                            <a:off x="505457" y="309801"/>
                            <a:ext cx="178811" cy="2772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8DEC67" w14:textId="77777777" w:rsidR="00CC4CCF" w:rsidRDefault="00CC4CCF" w:rsidP="00814299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szCs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文本框 193"/>
                        <wps:cNvSpPr txBox="1"/>
                        <wps:spPr>
                          <a:xfrm flipH="1">
                            <a:off x="3051697" y="1538349"/>
                            <a:ext cx="177800" cy="4133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B30CBF" w14:textId="77777777" w:rsidR="00CC4CCF" w:rsidRDefault="00CC4CCF" w:rsidP="00814299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szCs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504C4E9" id="画布 542" o:spid="_x0000_s1330" editas="canvas" style="width:349pt;height:181.55pt;mso-position-horizontal-relative:char;mso-position-vertical-relative:line" coordsize="44323,23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">
                <v:shape id="_x0000_s1331" type="#_x0000_t75" style="position:absolute;width:44323;height:23056;visibility:visible;mso-wrap-style:square" stroked="t" strokecolor="#4472c4 [3204]">
                  <v:fill o:detectmouseclick="t"/>
                  <v:path o:connecttype="none"/>
                </v:shape>
                <v:line id="直接连接符 388" o:spid="_x0000_s1332" style="position:absolute;visibility:visible;mso-wrap-style:square" from="21876,9253" to="21925,102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" strokeweight="1pt">
                  <v:stroke joinstyle="miter"/>
                </v:line>
                <v:line id="直接连接符 389" o:spid="_x0000_s1333" style="position:absolute;visibility:visible;mso-wrap-style:square" from="21925,15635" to="21947,16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" strokeweight="1pt">
                  <v:stroke joinstyle="miter"/>
                </v:line>
                <v:rect id="矩形 390" o:spid="_x0000_s1334" style="position:absolute;left:2568;top:1062;width:9076;height:27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" filled="f" strokeweight="1pt">
                  <v:textbox>
                    <w:txbxContent>
                      <w:p w14:paraId="0D746BF1" w14:textId="77777777" w:rsidR="00CC4CCF" w:rsidRDefault="00CC4CCF" w:rsidP="00814299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区域</w:t>
                        </w:r>
                      </w:p>
                    </w:txbxContent>
                  </v:textbox>
                </v:rect>
                <v:rect id="矩形 391" o:spid="_x0000_s1335" style="position:absolute;left:16666;top:19936;width:10203;height:2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" filled="f" strokeweight="1pt">
                  <v:textbox>
                    <w:txbxContent>
                      <w:p w14:paraId="465DB2F3" w14:textId="77777777" w:rsidR="00CC4CCF" w:rsidRDefault="00CC4CCF" w:rsidP="00814299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出版社</w:t>
                        </w:r>
                      </w:p>
                    </w:txbxContent>
                  </v:textbox>
                </v:rect>
                <v:rect id="矩形 392" o:spid="_x0000_s1336" style="position:absolute;left:33050;top:5870;width:10428;height:2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" filled="f" strokeweight="1pt">
                  <v:textbox>
                    <w:txbxContent>
                      <w:p w14:paraId="13A6E92D" w14:textId="77777777" w:rsidR="00CC4CCF" w:rsidRDefault="00CC4CCF" w:rsidP="00814299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仓库</w:t>
                        </w:r>
                      </w:p>
                    </w:txbxContent>
                  </v:textbox>
                </v:rect>
                <v:shape id="直接连接符 105" o:spid="_x0000_s1337" type="#_x0000_t34" style="position:absolute;left:26626;top:2507;width:5549;height:5370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" strokeweight="1pt"/>
                <v:shape id="流程图: 决策 396" o:spid="_x0000_s1338" type="#_x0000_t110" style="position:absolute;left:32175;width:12149;height:50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" filled="f" strokeweight="1pt">
                  <v:textbox>
                    <w:txbxContent>
                      <w:p w14:paraId="054C0F1C" w14:textId="77777777" w:rsidR="00CC4CCF" w:rsidRDefault="00CC4CCF" w:rsidP="00814299">
                        <w:pPr>
                          <w:ind w:firstLineChars="100" w:firstLine="210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拥有</w:t>
                        </w:r>
                      </w:p>
                    </w:txbxContent>
                  </v:textbox>
                </v:shape>
                <v:line id="直接连接符 397" o:spid="_x0000_s1339" style="position:absolute;visibility:visible;mso-wrap-style:square" from="38250,5014" to="38264,5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" strokeweight="1pt">
                  <v:stroke joinstyle="miter"/>
                </v:line>
                <v:shape id="流程图: 决策 398" o:spid="_x0000_s1340" type="#_x0000_t110" style="position:absolute;left:32170;top:9464;width:12154;height:5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" filled="f" strokeweight="1pt">
                  <v:textbox>
                    <w:txbxContent>
                      <w:p w14:paraId="51EC5BA5" w14:textId="77777777" w:rsidR="00CC4CCF" w:rsidRDefault="00CC4CCF" w:rsidP="00814299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存放</w:t>
                        </w:r>
                      </w:p>
                    </w:txbxContent>
                  </v:textbox>
                </v:shape>
                <v:line id="直接连接符 399" o:spid="_x0000_s1341" style="position:absolute;flip:x;visibility:visible;mso-wrap-style:square" from="38247,8535" to="38264,9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" strokeweight="1pt">
                  <v:stroke joinstyle="miter"/>
                </v:line>
                <v:shape id="直接连接符 185" o:spid="_x0000_s1342" type="#_x0000_t34" style="position:absolute;left:27349;top:12007;width:4947;height:5177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" strokeweight="1pt"/>
                <v:shape id="文本框 401" o:spid="_x0000_s1343" type="#_x0000_t202" style="position:absolute;left:30164;top:238;width:2825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gwcxgAAANw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a7YMHMYAAADcAAAA&#10;DwAAAAAAAAAAAAAAAAAHAgAAZHJzL2Rvd25yZXYueG1sUEsFBgAAAAADAAMAtwAAAPoCAAAAAA==&#10;" filled="f" stroked="f" strokeweight=".5pt">
                  <v:textbox>
                    <w:txbxContent>
                      <w:p w14:paraId="7384A4CD" w14:textId="77777777" w:rsidR="00CC4CCF" w:rsidRDefault="00CC4CCF" w:rsidP="00814299">
                        <w:r>
                          <w:t>n</w:t>
                        </w:r>
                      </w:p>
                    </w:txbxContent>
                  </v:textbox>
                </v:shape>
                <v:shape id="文本框 402" o:spid="_x0000_s1344" type="#_x0000_t202" style="position:absolute;left:38286;top:3738;width:1915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JJr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m2SSa8YAAADcAAAA&#10;DwAAAAAAAAAAAAAAAAAHAgAAZHJzL2Rvd25yZXYueG1sUEsFBgAAAAADAAMAtwAAAPoCAAAAAA==&#10;" filled="f" stroked="f" strokeweight=".5pt">
                  <v:textbox>
                    <w:txbxContent>
                      <w:p w14:paraId="42B340D6" w14:textId="77777777" w:rsidR="00CC4CCF" w:rsidRDefault="00CC4CCF" w:rsidP="00814299">
                        <w:r>
                          <w:t>m</w:t>
                        </w:r>
                      </w:p>
                    </w:txbxContent>
                  </v:textbox>
                </v:shape>
                <v:shape id="文本框 403" o:spid="_x0000_s1345" type="#_x0000_t202" style="position:absolute;left:19721;top:8327;width:2519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Dfw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SD6gv8z4QjI6R8AAAD//wMAUEsBAi0AFAAGAAgAAAAhANvh9svuAAAAhQEAABMAAAAAAAAA&#10;AAAAAAAAAAAAAFtDb250ZW50X1R5cGVzXS54bWxQSwECLQAUAAYACAAAACEAWvQsW78AAAAVAQAA&#10;CwAAAAAAAAAAAAAAAAAfAQAAX3JlbHMvLnJlbHNQSwECLQAUAAYACAAAACEA9Cg38MYAAADcAAAA&#10;DwAAAAAAAAAAAAAAAAAHAgAAZHJzL2Rvd25yZXYueG1sUEsFBgAAAAADAAMAtwAAAPoCAAAAAA==&#10;" filled="f" stroked="f" strokeweight=".5pt">
                  <v:textbox>
                    <w:txbxContent>
                      <w:p w14:paraId="71CB2F06" w14:textId="77777777" w:rsidR="00CC4CCF" w:rsidRDefault="00CC4CCF" w:rsidP="00814299">
                        <w:r>
                          <w:t>n</w:t>
                        </w:r>
                      </w:p>
                    </w:txbxContent>
                  </v:textbox>
                </v:shape>
                <v:rect id="矩形 404" o:spid="_x0000_s1346" style="position:absolute;left:16666;top:16698;width:10563;height:2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" filled="f" strokeweight="1pt">
                  <v:textbox>
                    <w:txbxContent>
                      <w:p w14:paraId="1AD7FEDB" w14:textId="77777777" w:rsidR="00CC4CCF" w:rsidRDefault="00CC4CCF" w:rsidP="00814299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图书</w:t>
                        </w:r>
                      </w:p>
                    </w:txbxContent>
                  </v:textbox>
                </v:rect>
                <v:shape id="流程图: 决策 405" o:spid="_x0000_s1347" type="#_x0000_t110" style="position:absolute;left:15972;top:10247;width:11906;height:5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" filled="f" strokeweight="1pt">
                  <v:textbox>
                    <w:txbxContent>
                      <w:p w14:paraId="6B58CCD5" w14:textId="77777777" w:rsidR="00CC4CCF" w:rsidRPr="00794ECA" w:rsidRDefault="00CC4CCF" w:rsidP="00814299">
                        <w:pPr>
                          <w:jc w:val="center"/>
                          <w:rPr>
                            <w:kern w:val="0"/>
                            <w:szCs w:val="21"/>
                          </w:rPr>
                        </w:pPr>
                        <w:r w:rsidRPr="00794ECA">
                          <w:rPr>
                            <w:rFonts w:hint="eastAsia"/>
                            <w:color w:val="000000"/>
                            <w:szCs w:val="21"/>
                          </w:rPr>
                          <w:t>上架</w:t>
                        </w:r>
                      </w:p>
                    </w:txbxContent>
                  </v:textbox>
                </v:shape>
                <v:rect id="矩形 406" o:spid="_x0000_s1348" style="position:absolute;left:17126;top:6501;width:9500;height:2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" filled="f" strokeweight="1pt">
                  <v:textbox>
                    <w:txbxContent>
                      <w:p w14:paraId="48B6E6D6" w14:textId="77777777" w:rsidR="00CC4CCF" w:rsidRDefault="00CC4CCF" w:rsidP="00814299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卖家</w:t>
                        </w:r>
                      </w:p>
                    </w:txbxContent>
                  </v:textbox>
                </v:rect>
                <v:rect id="矩形 407" o:spid="_x0000_s1349" style="position:absolute;left:2845;top:11314;width:9148;height:2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" filled="f" strokeweight="1pt">
                  <v:textbox>
                    <w:txbxContent>
                      <w:p w14:paraId="2BC28978" w14:textId="77777777" w:rsidR="00CC4CCF" w:rsidRDefault="00CC4CCF" w:rsidP="00814299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买家</w:t>
                        </w:r>
                      </w:p>
                    </w:txbxContent>
                  </v:textbox>
                </v:rect>
                <v:shape id="文本框 408" o:spid="_x0000_s1350" type="#_x0000_t202" style="position:absolute;left:27783;top:13406;width:2286;height:3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KWBxAAAANw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PqMpYHEAAAA3AAAAA8A&#10;AAAAAAAAAAAAAAAABwIAAGRycy9kb3ducmV2LnhtbFBLBQYAAAAAAwADALcAAAD4AgAAAAA=&#10;" filled="f" stroked="f" strokeweight=".5pt">
                  <v:textbox>
                    <w:txbxContent>
                      <w:p w14:paraId="61207F62" w14:textId="77777777" w:rsidR="00CC4CCF" w:rsidRDefault="00CC4CCF" w:rsidP="00814299">
                        <w:r>
                          <w:rPr>
                            <w:rFonts w:hint="eastAsia"/>
                          </w:rPr>
                          <w:t>n</w:t>
                        </w:r>
                      </w:p>
                    </w:txbxContent>
                  </v:textbox>
                </v:shape>
                <v:shape id="文本框 409" o:spid="_x0000_s1351" type="#_x0000_t202" style="position:absolute;left:5054;top:13406;width:221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AAaxwAAANw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JXAABrHAAAA3AAA&#10;AA8AAAAAAAAAAAAAAAAABwIAAGRycy9kb3ducmV2LnhtbFBLBQYAAAAAAwADALcAAAD7AgAAAAA=&#10;" filled="f" stroked="f" strokeweight=".5pt">
                  <v:textbox>
                    <w:txbxContent>
                      <w:p w14:paraId="36C3B4AF" w14:textId="77777777" w:rsidR="00CC4CCF" w:rsidRDefault="00CC4CCF" w:rsidP="00814299">
                        <w:r>
                          <w:t>n</w:t>
                        </w:r>
                      </w:p>
                    </w:txbxContent>
                  </v:textbox>
                </v:shape>
                <v:shape id="流程图: 决策 410" o:spid="_x0000_s1352" type="#_x0000_t110" style="position:absolute;left:853;top:15383;width:13324;height:53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" filled="f" strokeweight="1pt">
                  <v:textbox>
                    <w:txbxContent>
                      <w:p w14:paraId="0CF76E80" w14:textId="77777777" w:rsidR="00CC4CCF" w:rsidRDefault="00CC4CCF" w:rsidP="00814299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int="eastAsia"/>
                            <w:color w:val="000000"/>
                            <w:kern w:val="2"/>
                            <w:sz w:val="21"/>
                            <w:szCs w:val="21"/>
                          </w:rPr>
                          <w:t>选购</w:t>
                        </w:r>
                      </w:p>
                    </w:txbxContent>
                  </v:textbox>
                </v:shape>
                <v:shape id="直接连接符 7" o:spid="_x0000_s1353" type="#_x0000_t34" style="position:absolute;left:14177;top:7877;width:2949;height:10188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" adj="19366" strokecolor="windowText" strokeweight=".5pt"/>
                <v:shape id="直接连接符 12" o:spid="_x0000_s1354" type="#_x0000_t35" style="position:absolute;left:7515;top:17947;width:9151;height:2800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" adj="2937,26110" strokecolor="windowText" strokeweight=".5pt"/>
                <v:shape id="文本框 413" o:spid="_x0000_s1355" type="#_x0000_t202" style="position:absolute;left:14177;top:7572;width:1964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aEt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aD3Bf9nwhGQ0z8AAAD//wMAUEsBAi0AFAAGAAgAAAAhANvh9svuAAAAhQEAABMAAAAAAAAA&#10;AAAAAAAAAAAAAFtDb250ZW50X1R5cGVzXS54bWxQSwECLQAUAAYACAAAACEAWvQsW78AAAAVAQAA&#10;CwAAAAAAAAAAAAAAAAAfAQAAX3JlbHMvLnJlbHNQSwECLQAUAAYACAAAACEAcfGhLcYAAADcAAAA&#10;DwAAAAAAAAAAAAAAAAAHAgAAZHJzL2Rvd25yZXYueG1sUEsFBgAAAAADAAMAtwAAAPoCAAAAAA==&#10;" filled="f" stroked="f" strokeweight=".5pt">
                  <v:textbox>
                    <w:txbxContent>
                      <w:p w14:paraId="0B56DE93" w14:textId="77777777" w:rsidR="00CC4CCF" w:rsidRDefault="00CC4CCF" w:rsidP="00814299">
                        <w:r>
                          <w:rPr>
                            <w:rFonts w:hint="eastAsia"/>
                          </w:rPr>
                          <w:t>n</w:t>
                        </w:r>
                      </w:p>
                    </w:txbxContent>
                  </v:textbox>
                </v:shape>
                <v:shape id="文本框 414" o:spid="_x0000_s1356" type="#_x0000_t202" style="position:absolute;left:11993;top:18645;width:4121;height:2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DlZ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/hg5WcYAAADcAAAA&#10;DwAAAAAAAAAAAAAAAAAHAgAAZHJzL2Rvd25yZXYueG1sUEsFBgAAAAADAAMAtwAAAPoCAAAAAA==&#10;" filled="f" stroked="f" strokeweight=".5pt">
                  <v:textbox>
                    <w:txbxContent>
                      <w:p w14:paraId="1EA5581D" w14:textId="77777777" w:rsidR="00CC4CCF" w:rsidRDefault="00CC4CCF" w:rsidP="00814299">
                        <w:r>
                          <w:t>m</w:t>
                        </w:r>
                      </w:p>
                    </w:txbxContent>
                  </v:textbox>
                </v:shape>
                <v:shape id="文本框 415" o:spid="_x0000_s1357" type="#_x0000_t202" style="position:absolute;left:5054;top:9060;width:1524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14:paraId="4832188B" w14:textId="77777777" w:rsidR="00CC4CCF" w:rsidRDefault="00CC4CCF" w:rsidP="00814299">
                        <w:r>
                          <w:rPr>
                            <w:rFonts w:hint="eastAsia"/>
                          </w:rPr>
                          <w:t>n</w:t>
                        </w:r>
                      </w:p>
                    </w:txbxContent>
                  </v:textbox>
                </v:shape>
                <v:shape id="流程图: 决策 517" o:spid="_x0000_s1358" type="#_x0000_t110" style="position:absolute;left:14931;width:13822;height:5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" filled="f" strokeweight="1pt">
                  <v:textbox>
                    <w:txbxContent>
                      <w:p w14:paraId="44E45554" w14:textId="77777777" w:rsidR="00CC4CCF" w:rsidRDefault="00CC4CCF" w:rsidP="00814299">
                        <w:pPr>
                          <w:pStyle w:val="af1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Times New Roman" w:hint="eastAsia"/>
                            <w:color w:val="000000"/>
                            <w:kern w:val="2"/>
                            <w:sz w:val="21"/>
                            <w:szCs w:val="21"/>
                          </w:rPr>
                          <w:t>所属</w:t>
                        </w:r>
                      </w:p>
                    </w:txbxContent>
                  </v:textbox>
                </v:shape>
                <v:line id="直接连接符 520" o:spid="_x0000_s1359" style="position:absolute;visibility:visible;mso-wrap-style:square" from="21842,5146" to="21876,6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" strokecolor="windowText" strokeweight=".5pt">
                  <v:stroke joinstyle="miter"/>
                </v:line>
                <v:shape id="文本框 521" o:spid="_x0000_s1360" type="#_x0000_t202" style="position:absolute;left:12724;top:238;width:2557;height:2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l/h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sEimcPfmXAE5OoXAAD//wMAUEsBAi0AFAAGAAgAAAAhANvh9svuAAAAhQEAABMAAAAAAAAA&#10;AAAAAAAAAAAAAFtDb250ZW50X1R5cGVzXS54bWxQSwECLQAUAAYACAAAACEAWvQsW78AAAAVAQAA&#10;CwAAAAAAAAAAAAAAAAAfAQAAX3JlbHMvLnJlbHNQSwECLQAUAAYACAAAACEAVuJf4cYAAADcAAAA&#10;DwAAAAAAAAAAAAAAAAAHAgAAZHJzL2Rvd25yZXYueG1sUEsFBgAAAAADAAMAtwAAAPoCAAAAAA==&#10;" filled="f" stroked="f" strokeweight=".5pt">
                  <v:textbox>
                    <w:txbxContent>
                      <w:p w14:paraId="06AA4046" w14:textId="77777777" w:rsidR="00CC4CCF" w:rsidRDefault="00CC4CCF" w:rsidP="00814299"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line id="直接连接符 528" o:spid="_x0000_s1361" style="position:absolute;flip:x y;visibility:visible;mso-wrap-style:square" from="7419,14296" to="7515,15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" strokecolor="windowText" strokeweight=".5pt">
                  <v:stroke joinstyle="miter"/>
                </v:line>
                <v:shape id="流程图: 决策 529" o:spid="_x0000_s1362" type="#_x0000_t110" style="position:absolute;left:32455;top:15207;width:11535;height:5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" filled="f" strokeweight="1pt">
                  <v:textbox>
                    <w:txbxContent>
                      <w:p w14:paraId="4C707F37" w14:textId="77777777" w:rsidR="00CC4CCF" w:rsidRDefault="00CC4CCF" w:rsidP="00814299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出版</w:t>
                        </w:r>
                      </w:p>
                    </w:txbxContent>
                  </v:textbox>
                </v:shape>
                <v:shape id="文本框 193" o:spid="_x0000_s1363" type="#_x0000_t202" style="position:absolute;left:30516;top:19197;width:1595;height:294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" filled="f" stroked="f" strokeweight=".5pt">
                  <v:textbox>
                    <w:txbxContent>
                      <w:p w14:paraId="12CD4D41" w14:textId="77777777" w:rsidR="00CC4CCF" w:rsidRDefault="00CC4CCF" w:rsidP="00814299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szCs w:val="21"/>
                          </w:rPr>
                          <w:t>1</w:t>
                        </w:r>
                      </w:p>
                    </w:txbxContent>
                  </v:textbox>
                </v:shape>
                <v:shape id="文本框 193" o:spid="_x0000_s1364" type="#_x0000_t202" style="position:absolute;left:19456;top:14468;width:2386;height:257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" filled="f" stroked="f" strokeweight=".5pt">
                  <v:textbox>
                    <w:txbxContent>
                      <w:p w14:paraId="69197C25" w14:textId="77777777" w:rsidR="00CC4CCF" w:rsidRDefault="00CC4CCF" w:rsidP="00814299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szCs w:val="21"/>
                          </w:rPr>
                          <w:t>m</w:t>
                        </w:r>
                      </w:p>
                    </w:txbxContent>
                  </v:textbox>
                </v:shape>
                <v:rect id="矩形 532" o:spid="_x0000_s1365" style="position:absolute;left:18953;top:3836;width:3035;height:35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" filled="f" stroked="f">
                  <v:textbox>
                    <w:txbxContent>
                      <w:p w14:paraId="11BC86DD" w14:textId="77777777" w:rsidR="00CC4CCF" w:rsidRDefault="00CC4CCF" w:rsidP="00814299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533" o:spid="_x0000_s1366" style="position:absolute;left:38286;top:7572;width:3029;height:35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" filled="f" stroked="f">
                  <v:textbox>
                    <w:txbxContent>
                      <w:p w14:paraId="088E8396" w14:textId="77777777" w:rsidR="00CC4CCF" w:rsidRDefault="00CC4CCF" w:rsidP="00814299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szCs w:val="21"/>
                          </w:rPr>
                          <w:t>1</w:t>
                        </w:r>
                      </w:p>
                    </w:txbxContent>
                  </v:textbox>
                </v:rect>
                <v:shape id="流程图: 决策 534" o:spid="_x0000_s1367" type="#_x0000_t110" style="position:absolute;left:360;top:5104;width:13817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" filled="f" strokeweight="1pt">
                  <v:textbox>
                    <w:txbxContent>
                      <w:p w14:paraId="5E5AC6EA" w14:textId="77777777" w:rsidR="00CC4CCF" w:rsidRDefault="00CC4CCF" w:rsidP="00814299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居住</w:t>
                        </w:r>
                      </w:p>
                    </w:txbxContent>
                  </v:textbox>
                </v:shape>
                <v:line id="直接连接符 535" o:spid="_x0000_s1368" style="position:absolute;flip:x y;visibility:visible;mso-wrap-style:square" from="7106,3836" to="7268,5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" strokecolor="windowText" strokeweight=".5pt">
                  <v:stroke joinstyle="miter"/>
                </v:line>
                <v:line id="直接连接符 536" o:spid="_x0000_s1369" style="position:absolute;visibility:visible;mso-wrap-style:square" from="7268,10247" to="7419,11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" strokecolor="windowText" strokeweight=".5pt">
                  <v:stroke joinstyle="miter"/>
                </v:line>
                <v:shape id="直接连接符 38" o:spid="_x0000_s1370" type="#_x0000_t33" style="position:absolute;left:32211;top:15306;width:670;height:1135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" strokecolor="windowText" strokeweight=".5pt"/>
                <v:line id="直接连接符 538" o:spid="_x0000_s1371" style="position:absolute;flip:y;visibility:visible;mso-wrap-style:square" from="27229,17927" to="32455,17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" strokecolor="windowText" strokeweight=".5pt">
                  <v:stroke joinstyle="miter"/>
                </v:line>
                <v:line id="直接连接符 539" o:spid="_x0000_s1372" style="position:absolute;visibility:visible;mso-wrap-style:square" from="11644,2449" to="14931,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" strokecolor="windowText" strokeweight=".5pt">
                  <v:stroke joinstyle="miter"/>
                </v:line>
                <v:shape id="文本框 272" o:spid="_x0000_s1373" type="#_x0000_t202" style="position:absolute;left:5054;top:3098;width:1788;height:2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" filled="f" stroked="f" strokeweight=".5pt">
                  <v:textbox>
                    <w:txbxContent>
                      <w:p w14:paraId="5B8DEC67" w14:textId="77777777" w:rsidR="00CC4CCF" w:rsidRDefault="00CC4CCF" w:rsidP="00814299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szCs w:val="21"/>
                          </w:rPr>
                          <w:t>1</w:t>
                        </w:r>
                      </w:p>
                    </w:txbxContent>
                  </v:textbox>
                </v:shape>
                <v:shape id="文本框 193" o:spid="_x0000_s1374" type="#_x0000_t202" style="position:absolute;left:30516;top:15383;width:1778;height:4134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" filled="f" stroked="f" strokeweight=".5pt">
                  <v:textbox>
                    <w:txbxContent>
                      <w:p w14:paraId="6EB30CBF" w14:textId="77777777" w:rsidR="00CC4CCF" w:rsidRDefault="00CC4CCF" w:rsidP="00814299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szCs w:val="21"/>
                          </w:rPr>
                          <w:t>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7650884" w14:textId="617105B5" w:rsidR="00A85788" w:rsidRDefault="00A85788" w:rsidP="00A85788">
      <w:pPr>
        <w:pStyle w:val="af0"/>
        <w:jc w:val="center"/>
      </w:pPr>
      <w:r>
        <w:rPr>
          <w:rFonts w:hint="eastAsia"/>
        </w:rPr>
        <w:t>图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3.3.2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 xml:space="preserve"> ER</w:t>
      </w:r>
      <w:r>
        <w:rPr>
          <w:rFonts w:hint="eastAsia"/>
        </w:rPr>
        <w:t>图</w:t>
      </w:r>
    </w:p>
    <w:p w14:paraId="0A048633" w14:textId="00137D1F" w:rsidR="00A85788" w:rsidRDefault="00A85788" w:rsidP="00A85788">
      <w:pPr>
        <w:pStyle w:val="3"/>
      </w:pPr>
      <w:bookmarkStart w:id="92" w:name="_Toc24927054"/>
      <w:r>
        <w:rPr>
          <w:rFonts w:hint="eastAsia"/>
        </w:rPr>
        <w:lastRenderedPageBreak/>
        <w:t>联系</w:t>
      </w:r>
      <w:bookmarkEnd w:id="92"/>
    </w:p>
    <w:p w14:paraId="6A9D08A0" w14:textId="2FA3F8D7" w:rsidR="00A85788" w:rsidRDefault="00A85788" w:rsidP="00A85788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3.3.3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联系及其属性列表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1"/>
        <w:gridCol w:w="1072"/>
        <w:gridCol w:w="1072"/>
        <w:gridCol w:w="3333"/>
        <w:gridCol w:w="4264"/>
      </w:tblGrid>
      <w:tr w:rsidR="00034B00" w:rsidRPr="002A3062" w14:paraId="08839E48" w14:textId="77777777" w:rsidTr="00567DE9">
        <w:tc>
          <w:tcPr>
            <w:tcW w:w="440" w:type="pct"/>
            <w:shd w:val="clear" w:color="auto" w:fill="D9D9D9"/>
          </w:tcPr>
          <w:p w14:paraId="2B454EBF" w14:textId="77777777" w:rsidR="00034B00" w:rsidRPr="002A3062" w:rsidRDefault="00034B00" w:rsidP="00567DE9">
            <w:pPr>
              <w:jc w:val="center"/>
            </w:pPr>
            <w:r w:rsidRPr="002A3062">
              <w:rPr>
                <w:rFonts w:hint="eastAsia"/>
              </w:rPr>
              <w:t>编号</w:t>
            </w:r>
          </w:p>
        </w:tc>
        <w:tc>
          <w:tcPr>
            <w:tcW w:w="502" w:type="pct"/>
            <w:shd w:val="clear" w:color="auto" w:fill="D9D9D9"/>
          </w:tcPr>
          <w:p w14:paraId="1CEACEDB" w14:textId="77777777" w:rsidR="00034B00" w:rsidRPr="002A3062" w:rsidRDefault="00034B00" w:rsidP="00567DE9">
            <w:pPr>
              <w:jc w:val="center"/>
            </w:pPr>
            <w:r w:rsidRPr="002A3062">
              <w:rPr>
                <w:rFonts w:hint="eastAsia"/>
              </w:rPr>
              <w:t>联系名</w:t>
            </w:r>
          </w:p>
        </w:tc>
        <w:tc>
          <w:tcPr>
            <w:tcW w:w="502" w:type="pct"/>
            <w:shd w:val="clear" w:color="auto" w:fill="D9D9D9"/>
          </w:tcPr>
          <w:p w14:paraId="770E5663" w14:textId="77777777" w:rsidR="00034B00" w:rsidRPr="002A3062" w:rsidRDefault="00034B00" w:rsidP="00567DE9">
            <w:pPr>
              <w:jc w:val="center"/>
            </w:pPr>
            <w:r w:rsidRPr="002A3062">
              <w:rPr>
                <w:rFonts w:hint="eastAsia"/>
              </w:rPr>
              <w:t>类别</w:t>
            </w:r>
          </w:p>
        </w:tc>
        <w:tc>
          <w:tcPr>
            <w:tcW w:w="1560" w:type="pct"/>
            <w:shd w:val="clear" w:color="auto" w:fill="D9D9D9"/>
          </w:tcPr>
          <w:p w14:paraId="7C1501F5" w14:textId="77777777" w:rsidR="00034B00" w:rsidRPr="002A3062" w:rsidRDefault="00034B00" w:rsidP="00567DE9">
            <w:pPr>
              <w:jc w:val="center"/>
            </w:pPr>
            <w:r w:rsidRPr="002A3062">
              <w:rPr>
                <w:rFonts w:hint="eastAsia"/>
              </w:rPr>
              <w:t>涉及实体集</w:t>
            </w:r>
          </w:p>
        </w:tc>
        <w:tc>
          <w:tcPr>
            <w:tcW w:w="1996" w:type="pct"/>
            <w:shd w:val="clear" w:color="auto" w:fill="D9D9D9"/>
          </w:tcPr>
          <w:p w14:paraId="4CF906B8" w14:textId="77777777" w:rsidR="00034B00" w:rsidRPr="002A3062" w:rsidRDefault="00034B00" w:rsidP="00567DE9">
            <w:pPr>
              <w:jc w:val="center"/>
            </w:pPr>
            <w:r w:rsidRPr="002A3062">
              <w:rPr>
                <w:rFonts w:hint="eastAsia"/>
              </w:rPr>
              <w:t>属性列表</w:t>
            </w:r>
          </w:p>
        </w:tc>
      </w:tr>
      <w:tr w:rsidR="00034B00" w:rsidRPr="002A3062" w14:paraId="532A5AC0" w14:textId="77777777" w:rsidTr="00567DE9">
        <w:tc>
          <w:tcPr>
            <w:tcW w:w="440" w:type="pct"/>
            <w:shd w:val="clear" w:color="auto" w:fill="auto"/>
          </w:tcPr>
          <w:p w14:paraId="3C5BF70A" w14:textId="77777777" w:rsidR="00034B00" w:rsidRPr="002A3062" w:rsidRDefault="00034B00" w:rsidP="00567DE9">
            <w:pPr>
              <w:ind w:left="420"/>
              <w:jc w:val="left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>
              <w:rPr>
                <w:noProof/>
              </w:rPr>
              <w:t>1</w:t>
            </w:r>
            <w:r w:rsidRPr="001941ED">
              <w:fldChar w:fldCharType="end"/>
            </w:r>
          </w:p>
        </w:tc>
        <w:tc>
          <w:tcPr>
            <w:tcW w:w="502" w:type="pct"/>
            <w:shd w:val="clear" w:color="auto" w:fill="auto"/>
          </w:tcPr>
          <w:p w14:paraId="2F210E08" w14:textId="77777777" w:rsidR="00034B00" w:rsidRPr="00782DB7" w:rsidRDefault="00034B00" w:rsidP="00567DE9">
            <w:r w:rsidRPr="00782DB7">
              <w:rPr>
                <w:rFonts w:hint="eastAsia"/>
              </w:rPr>
              <w:t>所属</w:t>
            </w:r>
          </w:p>
        </w:tc>
        <w:tc>
          <w:tcPr>
            <w:tcW w:w="502" w:type="pct"/>
          </w:tcPr>
          <w:p w14:paraId="222402C1" w14:textId="77777777" w:rsidR="00034B00" w:rsidRPr="00524DDB" w:rsidRDefault="00034B00" w:rsidP="00567DE9">
            <w:r w:rsidRPr="002A3062">
              <w:rPr>
                <w:rFonts w:hint="eastAsia"/>
              </w:rPr>
              <w:t>一对多</w:t>
            </w:r>
          </w:p>
        </w:tc>
        <w:tc>
          <w:tcPr>
            <w:tcW w:w="1560" w:type="pct"/>
          </w:tcPr>
          <w:p w14:paraId="5A8A6248" w14:textId="77777777" w:rsidR="00034B00" w:rsidRDefault="00034B00" w:rsidP="00567DE9">
            <w:r>
              <w:rPr>
                <w:rFonts w:hint="eastAsia"/>
              </w:rPr>
              <w:t>区域</w:t>
            </w:r>
            <w:r w:rsidRPr="008C7B30">
              <w:rPr>
                <w:rFonts w:hint="eastAsia"/>
              </w:rPr>
              <w:t>（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 w:rsidRPr="008C7B30">
              <w:rPr>
                <w:rFonts w:hint="eastAsia"/>
              </w:rPr>
              <w:t>），卖家（</w:t>
            </w:r>
            <w:r>
              <w:rPr>
                <w:rFonts w:hint="eastAsia"/>
              </w:rPr>
              <w:t>多</w:t>
            </w:r>
            <w:r w:rsidRPr="008C7B30">
              <w:rPr>
                <w:rFonts w:hint="eastAsia"/>
              </w:rPr>
              <w:t>）</w:t>
            </w:r>
          </w:p>
        </w:tc>
        <w:tc>
          <w:tcPr>
            <w:tcW w:w="1996" w:type="pct"/>
            <w:shd w:val="clear" w:color="auto" w:fill="auto"/>
          </w:tcPr>
          <w:p w14:paraId="09E93887" w14:textId="77777777" w:rsidR="00034B00" w:rsidRDefault="00034B00" w:rsidP="00567DE9">
            <w:r>
              <w:rPr>
                <w:rFonts w:hint="eastAsia"/>
              </w:rPr>
              <w:t>无</w:t>
            </w:r>
          </w:p>
        </w:tc>
      </w:tr>
      <w:tr w:rsidR="00034B00" w:rsidRPr="002A3062" w14:paraId="133BA4F1" w14:textId="77777777" w:rsidTr="00567DE9">
        <w:tc>
          <w:tcPr>
            <w:tcW w:w="440" w:type="pct"/>
            <w:shd w:val="clear" w:color="auto" w:fill="auto"/>
          </w:tcPr>
          <w:p w14:paraId="1AE84B13" w14:textId="77777777" w:rsidR="00034B00" w:rsidRDefault="00034B00" w:rsidP="00567DE9">
            <w:pPr>
              <w:ind w:left="420"/>
              <w:jc w:val="left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>
              <w:rPr>
                <w:noProof/>
              </w:rPr>
              <w:t>2</w:t>
            </w:r>
            <w:r w:rsidRPr="001941ED">
              <w:fldChar w:fldCharType="end"/>
            </w:r>
          </w:p>
        </w:tc>
        <w:tc>
          <w:tcPr>
            <w:tcW w:w="502" w:type="pct"/>
            <w:shd w:val="clear" w:color="auto" w:fill="auto"/>
          </w:tcPr>
          <w:p w14:paraId="5C94CAC7" w14:textId="77777777" w:rsidR="00034B00" w:rsidRPr="00782DB7" w:rsidRDefault="00034B00" w:rsidP="00567DE9">
            <w:r w:rsidRPr="00782DB7">
              <w:rPr>
                <w:rFonts w:hint="eastAsia"/>
              </w:rPr>
              <w:t>存放</w:t>
            </w:r>
          </w:p>
        </w:tc>
        <w:tc>
          <w:tcPr>
            <w:tcW w:w="502" w:type="pct"/>
          </w:tcPr>
          <w:p w14:paraId="53341AF2" w14:textId="77777777" w:rsidR="00034B00" w:rsidRDefault="00034B00" w:rsidP="00567DE9">
            <w:r w:rsidRPr="002A3062">
              <w:rPr>
                <w:rFonts w:hint="eastAsia"/>
              </w:rPr>
              <w:t>一对多</w:t>
            </w:r>
          </w:p>
        </w:tc>
        <w:tc>
          <w:tcPr>
            <w:tcW w:w="1560" w:type="pct"/>
          </w:tcPr>
          <w:p w14:paraId="10FA89E9" w14:textId="77777777" w:rsidR="00034B00" w:rsidRDefault="00034B00" w:rsidP="00567DE9">
            <w:r>
              <w:rPr>
                <w:rFonts w:hint="eastAsia"/>
              </w:rPr>
              <w:t>仓库</w:t>
            </w:r>
            <w:r w:rsidRPr="008C7B30">
              <w:rPr>
                <w:rFonts w:hint="eastAsia"/>
              </w:rPr>
              <w:t>（</w:t>
            </w:r>
            <w:proofErr w:type="gramStart"/>
            <w:r w:rsidRPr="008C7B30">
              <w:rPr>
                <w:rFonts w:hint="eastAsia"/>
              </w:rPr>
              <w:t>一</w:t>
            </w:r>
            <w:proofErr w:type="gramEnd"/>
            <w:r w:rsidRPr="008C7B30">
              <w:rPr>
                <w:rFonts w:hint="eastAsia"/>
              </w:rPr>
              <w:t>）</w:t>
            </w:r>
            <w:r>
              <w:rPr>
                <w:rFonts w:hint="eastAsia"/>
              </w:rPr>
              <w:t>，图书</w:t>
            </w:r>
            <w:r w:rsidRPr="008C7B30">
              <w:rPr>
                <w:rFonts w:hint="eastAsia"/>
              </w:rPr>
              <w:t>（多）</w:t>
            </w:r>
          </w:p>
        </w:tc>
        <w:tc>
          <w:tcPr>
            <w:tcW w:w="1996" w:type="pct"/>
            <w:shd w:val="clear" w:color="auto" w:fill="auto"/>
          </w:tcPr>
          <w:p w14:paraId="76897ADF" w14:textId="75F60E44" w:rsidR="00034B00" w:rsidRDefault="00034B00" w:rsidP="00567DE9">
            <w:r>
              <w:rPr>
                <w:rFonts w:hint="eastAsia"/>
              </w:rPr>
              <w:t>图书库存</w:t>
            </w:r>
          </w:p>
        </w:tc>
      </w:tr>
      <w:tr w:rsidR="00034B00" w:rsidRPr="002A3062" w14:paraId="40B3E3E3" w14:textId="77777777" w:rsidTr="00567DE9">
        <w:tc>
          <w:tcPr>
            <w:tcW w:w="440" w:type="pct"/>
            <w:shd w:val="clear" w:color="auto" w:fill="auto"/>
          </w:tcPr>
          <w:p w14:paraId="723362A0" w14:textId="77777777" w:rsidR="00034B00" w:rsidRPr="001941ED" w:rsidRDefault="00034B00" w:rsidP="00567DE9">
            <w:pPr>
              <w:ind w:left="420"/>
              <w:jc w:val="left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>
              <w:rPr>
                <w:noProof/>
              </w:rPr>
              <w:t>3</w:t>
            </w:r>
            <w:r w:rsidRPr="001941ED">
              <w:fldChar w:fldCharType="end"/>
            </w:r>
          </w:p>
        </w:tc>
        <w:tc>
          <w:tcPr>
            <w:tcW w:w="502" w:type="pct"/>
            <w:shd w:val="clear" w:color="auto" w:fill="auto"/>
          </w:tcPr>
          <w:p w14:paraId="385B935B" w14:textId="77777777" w:rsidR="00034B00" w:rsidRPr="00782DB7" w:rsidRDefault="00034B00" w:rsidP="00567DE9">
            <w:r>
              <w:rPr>
                <w:rFonts w:hint="eastAsia"/>
              </w:rPr>
              <w:t>居住</w:t>
            </w:r>
          </w:p>
        </w:tc>
        <w:tc>
          <w:tcPr>
            <w:tcW w:w="502" w:type="pct"/>
          </w:tcPr>
          <w:p w14:paraId="2C30CE05" w14:textId="77777777" w:rsidR="00034B00" w:rsidRPr="002A3062" w:rsidRDefault="00034B00" w:rsidP="00567DE9">
            <w:r w:rsidRPr="002A3062">
              <w:rPr>
                <w:rFonts w:hint="eastAsia"/>
              </w:rPr>
              <w:t>一对多</w:t>
            </w:r>
          </w:p>
        </w:tc>
        <w:tc>
          <w:tcPr>
            <w:tcW w:w="1560" w:type="pct"/>
          </w:tcPr>
          <w:p w14:paraId="675C65FD" w14:textId="77777777" w:rsidR="00034B00" w:rsidRDefault="00034B00" w:rsidP="00567DE9">
            <w:r>
              <w:rPr>
                <w:rFonts w:hint="eastAsia"/>
              </w:rPr>
              <w:t>区域</w:t>
            </w:r>
            <w:r w:rsidRPr="008C7B30">
              <w:rPr>
                <w:rFonts w:hint="eastAsia"/>
              </w:rPr>
              <w:t>（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 w:rsidRPr="008C7B30">
              <w:rPr>
                <w:rFonts w:hint="eastAsia"/>
              </w:rPr>
              <w:t>），</w:t>
            </w:r>
            <w:r>
              <w:rPr>
                <w:rFonts w:hint="eastAsia"/>
              </w:rPr>
              <w:t>买</w:t>
            </w:r>
            <w:r w:rsidRPr="008C7B30">
              <w:rPr>
                <w:rFonts w:hint="eastAsia"/>
              </w:rPr>
              <w:t>家（</w:t>
            </w:r>
            <w:r>
              <w:rPr>
                <w:rFonts w:hint="eastAsia"/>
              </w:rPr>
              <w:t>多</w:t>
            </w:r>
            <w:r w:rsidRPr="008C7B30">
              <w:rPr>
                <w:rFonts w:hint="eastAsia"/>
              </w:rPr>
              <w:t>）</w:t>
            </w:r>
          </w:p>
        </w:tc>
        <w:tc>
          <w:tcPr>
            <w:tcW w:w="1996" w:type="pct"/>
            <w:shd w:val="clear" w:color="auto" w:fill="auto"/>
          </w:tcPr>
          <w:p w14:paraId="5EC18262" w14:textId="77777777" w:rsidR="00034B00" w:rsidRPr="002C37A8" w:rsidRDefault="00034B00" w:rsidP="00567DE9">
            <w:r>
              <w:rPr>
                <w:rFonts w:hint="eastAsia"/>
              </w:rPr>
              <w:t>无</w:t>
            </w:r>
          </w:p>
        </w:tc>
      </w:tr>
      <w:tr w:rsidR="00034B00" w:rsidRPr="002A3062" w14:paraId="4FFAFCA0" w14:textId="77777777" w:rsidTr="00567DE9">
        <w:tc>
          <w:tcPr>
            <w:tcW w:w="440" w:type="pct"/>
            <w:shd w:val="clear" w:color="auto" w:fill="auto"/>
          </w:tcPr>
          <w:p w14:paraId="503A3FB9" w14:textId="77777777" w:rsidR="00034B00" w:rsidRPr="001941ED" w:rsidRDefault="00034B00" w:rsidP="00567DE9">
            <w:pPr>
              <w:ind w:left="420"/>
              <w:jc w:val="left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>
              <w:rPr>
                <w:noProof/>
              </w:rPr>
              <w:t>4</w:t>
            </w:r>
            <w:r w:rsidRPr="001941ED">
              <w:fldChar w:fldCharType="end"/>
            </w:r>
          </w:p>
        </w:tc>
        <w:tc>
          <w:tcPr>
            <w:tcW w:w="502" w:type="pct"/>
            <w:shd w:val="clear" w:color="auto" w:fill="auto"/>
          </w:tcPr>
          <w:p w14:paraId="65AB8840" w14:textId="77777777" w:rsidR="00034B00" w:rsidRPr="00782DB7" w:rsidRDefault="00034B00" w:rsidP="00567DE9">
            <w:r>
              <w:rPr>
                <w:rFonts w:hint="eastAsia"/>
              </w:rPr>
              <w:t>出版</w:t>
            </w:r>
          </w:p>
        </w:tc>
        <w:tc>
          <w:tcPr>
            <w:tcW w:w="502" w:type="pct"/>
          </w:tcPr>
          <w:p w14:paraId="0096FC9C" w14:textId="77777777" w:rsidR="00034B00" w:rsidRDefault="00034B00" w:rsidP="00567DE9">
            <w:r>
              <w:rPr>
                <w:rFonts w:hint="eastAsia"/>
              </w:rPr>
              <w:t>一对多</w:t>
            </w:r>
          </w:p>
        </w:tc>
        <w:tc>
          <w:tcPr>
            <w:tcW w:w="1560" w:type="pct"/>
          </w:tcPr>
          <w:p w14:paraId="3B659BBA" w14:textId="77777777" w:rsidR="00034B00" w:rsidRDefault="00034B00" w:rsidP="00567DE9">
            <w:r>
              <w:rPr>
                <w:rFonts w:hint="eastAsia"/>
              </w:rPr>
              <w:t>出版社</w:t>
            </w:r>
            <w:r w:rsidRPr="008C7B30">
              <w:rPr>
                <w:rFonts w:hint="eastAsia"/>
              </w:rPr>
              <w:t>（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 w:rsidRPr="008C7B30">
              <w:rPr>
                <w:rFonts w:hint="eastAsia"/>
              </w:rPr>
              <w:t>）</w:t>
            </w:r>
            <w:r>
              <w:rPr>
                <w:rFonts w:hint="eastAsia"/>
              </w:rPr>
              <w:t>，图书</w:t>
            </w:r>
            <w:r w:rsidRPr="008C7B30">
              <w:rPr>
                <w:rFonts w:hint="eastAsia"/>
              </w:rPr>
              <w:t>（</w:t>
            </w:r>
            <w:r>
              <w:rPr>
                <w:rFonts w:hint="eastAsia"/>
              </w:rPr>
              <w:t>多</w:t>
            </w:r>
            <w:r w:rsidRPr="008C7B30">
              <w:rPr>
                <w:rFonts w:hint="eastAsia"/>
              </w:rPr>
              <w:t>）</w:t>
            </w:r>
          </w:p>
        </w:tc>
        <w:tc>
          <w:tcPr>
            <w:tcW w:w="1996" w:type="pct"/>
            <w:shd w:val="clear" w:color="auto" w:fill="auto"/>
          </w:tcPr>
          <w:p w14:paraId="44140B1C" w14:textId="77777777" w:rsidR="00034B00" w:rsidRDefault="00034B00" w:rsidP="00567DE9">
            <w:r>
              <w:rPr>
                <w:rFonts w:hint="eastAsia"/>
              </w:rPr>
              <w:t>出版时间</w:t>
            </w:r>
          </w:p>
        </w:tc>
      </w:tr>
      <w:tr w:rsidR="00034B00" w:rsidRPr="002A3062" w14:paraId="41486DE2" w14:textId="77777777" w:rsidTr="00567DE9">
        <w:tc>
          <w:tcPr>
            <w:tcW w:w="440" w:type="pct"/>
            <w:shd w:val="clear" w:color="auto" w:fill="auto"/>
          </w:tcPr>
          <w:p w14:paraId="6ABA5C97" w14:textId="77777777" w:rsidR="00034B00" w:rsidRPr="001941ED" w:rsidRDefault="00034B00" w:rsidP="00567DE9">
            <w:pPr>
              <w:ind w:left="420"/>
              <w:jc w:val="left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>
              <w:rPr>
                <w:noProof/>
              </w:rPr>
              <w:t>5</w:t>
            </w:r>
            <w:r w:rsidRPr="001941ED">
              <w:fldChar w:fldCharType="end"/>
            </w:r>
          </w:p>
        </w:tc>
        <w:tc>
          <w:tcPr>
            <w:tcW w:w="502" w:type="pct"/>
            <w:shd w:val="clear" w:color="auto" w:fill="auto"/>
          </w:tcPr>
          <w:p w14:paraId="0A7EFE3A" w14:textId="77777777" w:rsidR="00034B00" w:rsidRDefault="00034B00" w:rsidP="00567DE9">
            <w:r>
              <w:rPr>
                <w:rFonts w:hint="eastAsia"/>
              </w:rPr>
              <w:t>拥有</w:t>
            </w:r>
          </w:p>
        </w:tc>
        <w:tc>
          <w:tcPr>
            <w:tcW w:w="502" w:type="pct"/>
          </w:tcPr>
          <w:p w14:paraId="44EBA3BA" w14:textId="77777777" w:rsidR="00034B00" w:rsidRDefault="00034B00" w:rsidP="00567DE9">
            <w:r>
              <w:rPr>
                <w:rFonts w:hint="eastAsia"/>
              </w:rPr>
              <w:t>多对多</w:t>
            </w:r>
          </w:p>
        </w:tc>
        <w:tc>
          <w:tcPr>
            <w:tcW w:w="1560" w:type="pct"/>
          </w:tcPr>
          <w:p w14:paraId="1EF4FA4D" w14:textId="77777777" w:rsidR="00034B00" w:rsidRDefault="00034B00" w:rsidP="00567DE9">
            <w:r>
              <w:rPr>
                <w:rFonts w:hint="eastAsia"/>
                <w:color w:val="000000"/>
                <w:szCs w:val="21"/>
              </w:rPr>
              <w:t>卖家</w:t>
            </w:r>
            <w:r w:rsidRPr="008C7B30">
              <w:rPr>
                <w:rFonts w:hint="eastAsia"/>
              </w:rPr>
              <w:t>，</w:t>
            </w:r>
            <w:r>
              <w:rPr>
                <w:rFonts w:hint="eastAsia"/>
              </w:rPr>
              <w:t>仓库</w:t>
            </w:r>
          </w:p>
        </w:tc>
        <w:tc>
          <w:tcPr>
            <w:tcW w:w="1996" w:type="pct"/>
            <w:shd w:val="clear" w:color="auto" w:fill="auto"/>
          </w:tcPr>
          <w:p w14:paraId="37332CBF" w14:textId="77777777" w:rsidR="00034B00" w:rsidRDefault="00034B00" w:rsidP="00567DE9">
            <w:r>
              <w:rPr>
                <w:rFonts w:hint="eastAsia"/>
              </w:rPr>
              <w:t>无</w:t>
            </w:r>
          </w:p>
        </w:tc>
      </w:tr>
      <w:tr w:rsidR="00034B00" w:rsidRPr="002A3062" w14:paraId="48E2DF8E" w14:textId="77777777" w:rsidTr="00567DE9">
        <w:tc>
          <w:tcPr>
            <w:tcW w:w="440" w:type="pct"/>
            <w:shd w:val="clear" w:color="auto" w:fill="auto"/>
          </w:tcPr>
          <w:p w14:paraId="12AC506B" w14:textId="77777777" w:rsidR="00034B00" w:rsidRPr="001941ED" w:rsidRDefault="00034B00" w:rsidP="00567DE9">
            <w:pPr>
              <w:ind w:left="420"/>
              <w:jc w:val="left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>
              <w:rPr>
                <w:noProof/>
              </w:rPr>
              <w:t>6</w:t>
            </w:r>
            <w:r w:rsidRPr="001941ED">
              <w:fldChar w:fldCharType="end"/>
            </w:r>
          </w:p>
        </w:tc>
        <w:tc>
          <w:tcPr>
            <w:tcW w:w="502" w:type="pct"/>
            <w:shd w:val="clear" w:color="auto" w:fill="auto"/>
          </w:tcPr>
          <w:p w14:paraId="7795E020" w14:textId="77777777" w:rsidR="00034B00" w:rsidRDefault="00034B00" w:rsidP="00567DE9">
            <w:r w:rsidRPr="00782DB7">
              <w:rPr>
                <w:rFonts w:hint="eastAsia"/>
              </w:rPr>
              <w:t>选购</w:t>
            </w:r>
          </w:p>
        </w:tc>
        <w:tc>
          <w:tcPr>
            <w:tcW w:w="502" w:type="pct"/>
          </w:tcPr>
          <w:p w14:paraId="4BC421DD" w14:textId="77777777" w:rsidR="00034B00" w:rsidRDefault="00034B00" w:rsidP="00567DE9">
            <w:r>
              <w:rPr>
                <w:rFonts w:hint="eastAsia"/>
              </w:rPr>
              <w:t>多对多</w:t>
            </w:r>
          </w:p>
        </w:tc>
        <w:tc>
          <w:tcPr>
            <w:tcW w:w="1560" w:type="pct"/>
          </w:tcPr>
          <w:p w14:paraId="3E53E70A" w14:textId="77777777" w:rsidR="00034B00" w:rsidRDefault="00034B00" w:rsidP="00567DE9">
            <w:pPr>
              <w:rPr>
                <w:color w:val="000000"/>
                <w:szCs w:val="21"/>
              </w:rPr>
            </w:pPr>
            <w:r w:rsidRPr="008C7B30">
              <w:rPr>
                <w:rFonts w:hint="eastAsia"/>
              </w:rPr>
              <w:t>卖家</w:t>
            </w:r>
            <w:r>
              <w:rPr>
                <w:rFonts w:hint="eastAsia"/>
              </w:rPr>
              <w:t>，图书，买家</w:t>
            </w:r>
          </w:p>
        </w:tc>
        <w:tc>
          <w:tcPr>
            <w:tcW w:w="1996" w:type="pct"/>
            <w:shd w:val="clear" w:color="auto" w:fill="auto"/>
          </w:tcPr>
          <w:p w14:paraId="33D3369C" w14:textId="77777777" w:rsidR="00034B00" w:rsidRPr="002B0407" w:rsidRDefault="00034B00" w:rsidP="00567DE9">
            <w:r>
              <w:rPr>
                <w:rFonts w:hint="eastAsia"/>
              </w:rPr>
              <w:t>订单编号，选购数量，</w:t>
            </w:r>
            <w:r w:rsidRPr="002C37A8">
              <w:rPr>
                <w:rFonts w:hint="eastAsia"/>
              </w:rPr>
              <w:t>下单时间</w:t>
            </w:r>
            <w:r>
              <w:rPr>
                <w:rFonts w:hint="eastAsia"/>
              </w:rPr>
              <w:t>，订单价格</w:t>
            </w:r>
          </w:p>
        </w:tc>
      </w:tr>
      <w:tr w:rsidR="00034B00" w:rsidRPr="002A3062" w14:paraId="2B922B8F" w14:textId="77777777" w:rsidTr="00567DE9">
        <w:tc>
          <w:tcPr>
            <w:tcW w:w="440" w:type="pct"/>
            <w:shd w:val="clear" w:color="auto" w:fill="auto"/>
          </w:tcPr>
          <w:p w14:paraId="42A71F1B" w14:textId="77777777" w:rsidR="00034B00" w:rsidRPr="003B7E90" w:rsidRDefault="00034B00" w:rsidP="00567DE9">
            <w:pPr>
              <w:ind w:left="420"/>
              <w:jc w:val="left"/>
            </w:pPr>
            <w:r w:rsidRPr="001941ED">
              <w:fldChar w:fldCharType="begin"/>
            </w:r>
            <w:r w:rsidRPr="001941ED">
              <w:instrText xml:space="preserve"> SEQ  </w:instrText>
            </w:r>
            <w:r w:rsidRPr="001941ED">
              <w:instrText>表格编号</w:instrText>
            </w:r>
            <w:r w:rsidRPr="001941ED">
              <w:instrText xml:space="preserve"> \* ARABIC \s 5 </w:instrText>
            </w:r>
            <w:r w:rsidRPr="001941ED">
              <w:fldChar w:fldCharType="separate"/>
            </w:r>
            <w:r>
              <w:rPr>
                <w:noProof/>
              </w:rPr>
              <w:t>7</w:t>
            </w:r>
            <w:r w:rsidRPr="001941ED">
              <w:fldChar w:fldCharType="end"/>
            </w:r>
          </w:p>
        </w:tc>
        <w:tc>
          <w:tcPr>
            <w:tcW w:w="502" w:type="pct"/>
            <w:shd w:val="clear" w:color="auto" w:fill="auto"/>
          </w:tcPr>
          <w:p w14:paraId="20612474" w14:textId="77777777" w:rsidR="00034B00" w:rsidRPr="00782DB7" w:rsidRDefault="00034B00" w:rsidP="00567DE9">
            <w:r w:rsidRPr="00782DB7">
              <w:rPr>
                <w:rFonts w:hint="eastAsia"/>
              </w:rPr>
              <w:t>上架</w:t>
            </w:r>
          </w:p>
        </w:tc>
        <w:tc>
          <w:tcPr>
            <w:tcW w:w="502" w:type="pct"/>
          </w:tcPr>
          <w:p w14:paraId="49C04138" w14:textId="77777777" w:rsidR="00034B00" w:rsidRDefault="00034B00" w:rsidP="00567DE9">
            <w:r>
              <w:rPr>
                <w:rFonts w:hint="eastAsia"/>
              </w:rPr>
              <w:t>多</w:t>
            </w:r>
            <w:r w:rsidRPr="002A3062">
              <w:rPr>
                <w:rFonts w:hint="eastAsia"/>
              </w:rPr>
              <w:t>对多</w:t>
            </w:r>
          </w:p>
        </w:tc>
        <w:tc>
          <w:tcPr>
            <w:tcW w:w="1560" w:type="pct"/>
          </w:tcPr>
          <w:p w14:paraId="6F92DB54" w14:textId="77777777" w:rsidR="00034B00" w:rsidRPr="008C7B30" w:rsidRDefault="00034B00" w:rsidP="00567DE9">
            <w:r w:rsidRPr="008C7B30">
              <w:rPr>
                <w:rFonts w:hint="eastAsia"/>
              </w:rPr>
              <w:t>卖家，</w:t>
            </w:r>
            <w:r>
              <w:rPr>
                <w:rFonts w:hint="eastAsia"/>
              </w:rPr>
              <w:t>图书</w:t>
            </w:r>
          </w:p>
        </w:tc>
        <w:tc>
          <w:tcPr>
            <w:tcW w:w="1996" w:type="pct"/>
            <w:shd w:val="clear" w:color="auto" w:fill="auto"/>
          </w:tcPr>
          <w:p w14:paraId="6FF52B7C" w14:textId="77777777" w:rsidR="00034B00" w:rsidRDefault="00034B00" w:rsidP="00567DE9">
            <w:r>
              <w:rPr>
                <w:rFonts w:hint="eastAsia"/>
              </w:rPr>
              <w:t>上架时间</w:t>
            </w:r>
          </w:p>
        </w:tc>
      </w:tr>
    </w:tbl>
    <w:p w14:paraId="5664C7DA" w14:textId="723C0D95" w:rsidR="009B5FBA" w:rsidRDefault="009B5FBA" w:rsidP="009B5FBA">
      <w:pPr>
        <w:pStyle w:val="1"/>
      </w:pPr>
      <w:bookmarkStart w:id="93" w:name="_Toc24927055"/>
      <w:r>
        <w:rPr>
          <w:rFonts w:hint="eastAsia"/>
        </w:rPr>
        <w:lastRenderedPageBreak/>
        <w:t>业务数据设计</w:t>
      </w:r>
      <w:bookmarkEnd w:id="93"/>
    </w:p>
    <w:p w14:paraId="0D20BAB1" w14:textId="653866E5" w:rsidR="000F306D" w:rsidRDefault="001743E4" w:rsidP="000F306D">
      <w:pPr>
        <w:pStyle w:val="2"/>
        <w:numPr>
          <w:ilvl w:val="1"/>
          <w:numId w:val="2"/>
        </w:numPr>
        <w:spacing w:line="415" w:lineRule="auto"/>
        <w:ind w:left="567" w:hanging="567"/>
      </w:pPr>
      <w:bookmarkStart w:id="94" w:name="_Toc24927056"/>
      <w:r>
        <w:rPr>
          <w:rFonts w:hint="eastAsia"/>
        </w:rPr>
        <w:t>管理员</w:t>
      </w:r>
      <w:r w:rsidR="000F306D">
        <w:rPr>
          <w:rFonts w:hint="eastAsia"/>
        </w:rPr>
        <w:t>业务</w:t>
      </w:r>
      <w:bookmarkEnd w:id="94"/>
    </w:p>
    <w:p w14:paraId="0D9DC9FD" w14:textId="7AC305BD" w:rsidR="00F001BE" w:rsidRPr="00FB1786" w:rsidRDefault="00F001BE" w:rsidP="00F001B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1" \n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1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关系列表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171"/>
        <w:gridCol w:w="1536"/>
        <w:gridCol w:w="5213"/>
        <w:gridCol w:w="1916"/>
      </w:tblGrid>
      <w:tr w:rsidR="00F001BE" w14:paraId="1199B651" w14:textId="77777777" w:rsidTr="008B1664">
        <w:tc>
          <w:tcPr>
            <w:tcW w:w="396" w:type="pct"/>
            <w:shd w:val="clear" w:color="auto" w:fill="D9D9D9"/>
          </w:tcPr>
          <w:p w14:paraId="795AA2FB" w14:textId="77777777" w:rsidR="00F001BE" w:rsidRDefault="00F001BE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48" w:type="pct"/>
            <w:shd w:val="clear" w:color="auto" w:fill="D9D9D9"/>
          </w:tcPr>
          <w:p w14:paraId="252B809B" w14:textId="77777777" w:rsidR="00F001BE" w:rsidRDefault="00F001BE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关系名</w:t>
            </w:r>
          </w:p>
        </w:tc>
        <w:tc>
          <w:tcPr>
            <w:tcW w:w="719" w:type="pct"/>
            <w:shd w:val="clear" w:color="auto" w:fill="D9D9D9"/>
          </w:tcPr>
          <w:p w14:paraId="10F172E2" w14:textId="77777777" w:rsidR="00F001BE" w:rsidRDefault="00F001BE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440" w:type="pct"/>
            <w:shd w:val="clear" w:color="auto" w:fill="D9D9D9"/>
          </w:tcPr>
          <w:p w14:paraId="19D100E6" w14:textId="77777777" w:rsidR="00F001BE" w:rsidRDefault="00F001BE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来自何方</w:t>
            </w:r>
          </w:p>
        </w:tc>
        <w:tc>
          <w:tcPr>
            <w:tcW w:w="897" w:type="pct"/>
            <w:shd w:val="clear" w:color="auto" w:fill="D9D9D9"/>
          </w:tcPr>
          <w:p w14:paraId="021C4542" w14:textId="77777777" w:rsidR="00F001BE" w:rsidRDefault="00F001BE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001BE" w14:paraId="15D7DE6F" w14:textId="77777777" w:rsidTr="008B1664">
        <w:tc>
          <w:tcPr>
            <w:tcW w:w="396" w:type="pct"/>
            <w:shd w:val="clear" w:color="auto" w:fill="auto"/>
          </w:tcPr>
          <w:p w14:paraId="50F403E4" w14:textId="23AAC1A8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3C4610BA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员工</w:t>
            </w:r>
          </w:p>
        </w:tc>
        <w:tc>
          <w:tcPr>
            <w:tcW w:w="719" w:type="pct"/>
          </w:tcPr>
          <w:p w14:paraId="66FC93AC" w14:textId="77777777" w:rsidR="00F001BE" w:rsidRDefault="00F001BE" w:rsidP="008B1664">
            <w:pPr>
              <w:pStyle w:val="a7"/>
              <w:ind w:firstLineChars="0" w:firstLine="0"/>
            </w:pPr>
            <w:r w:rsidRPr="003E3A64">
              <w:t>staff</w:t>
            </w:r>
          </w:p>
        </w:tc>
        <w:tc>
          <w:tcPr>
            <w:tcW w:w="2440" w:type="pct"/>
          </w:tcPr>
          <w:p w14:paraId="02BA211A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员工实体集</w:t>
            </w:r>
          </w:p>
        </w:tc>
        <w:tc>
          <w:tcPr>
            <w:tcW w:w="897" w:type="pct"/>
            <w:shd w:val="clear" w:color="auto" w:fill="auto"/>
          </w:tcPr>
          <w:p w14:paraId="3994A056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14:paraId="31CFD83F" w14:textId="77777777" w:rsidTr="008B1664">
        <w:tc>
          <w:tcPr>
            <w:tcW w:w="396" w:type="pct"/>
            <w:shd w:val="clear" w:color="auto" w:fill="auto"/>
          </w:tcPr>
          <w:p w14:paraId="157D14FB" w14:textId="2490CF70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7A9A8DB0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719" w:type="pct"/>
          </w:tcPr>
          <w:p w14:paraId="163A9519" w14:textId="77777777" w:rsidR="00F001BE" w:rsidRDefault="00F001BE" w:rsidP="008B1664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area</w:t>
            </w:r>
          </w:p>
        </w:tc>
        <w:tc>
          <w:tcPr>
            <w:tcW w:w="2440" w:type="pct"/>
          </w:tcPr>
          <w:p w14:paraId="607692CF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区域实体集</w:t>
            </w:r>
          </w:p>
        </w:tc>
        <w:tc>
          <w:tcPr>
            <w:tcW w:w="897" w:type="pct"/>
            <w:shd w:val="clear" w:color="auto" w:fill="auto"/>
          </w:tcPr>
          <w:p w14:paraId="3FEAE7EA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14:paraId="4F343F61" w14:textId="77777777" w:rsidTr="008B1664">
        <w:tc>
          <w:tcPr>
            <w:tcW w:w="396" w:type="pct"/>
            <w:shd w:val="clear" w:color="auto" w:fill="auto"/>
          </w:tcPr>
          <w:p w14:paraId="0DA7B35E" w14:textId="0DCE949F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7598E5C0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公司</w:t>
            </w:r>
          </w:p>
        </w:tc>
        <w:tc>
          <w:tcPr>
            <w:tcW w:w="719" w:type="pct"/>
          </w:tcPr>
          <w:p w14:paraId="05B2F755" w14:textId="77777777" w:rsidR="00F001BE" w:rsidRDefault="00F001BE" w:rsidP="008B1664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company</w:t>
            </w:r>
          </w:p>
        </w:tc>
        <w:tc>
          <w:tcPr>
            <w:tcW w:w="2440" w:type="pct"/>
          </w:tcPr>
          <w:p w14:paraId="3DC71FAB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公司实体集</w:t>
            </w:r>
          </w:p>
        </w:tc>
        <w:tc>
          <w:tcPr>
            <w:tcW w:w="897" w:type="pct"/>
            <w:shd w:val="clear" w:color="auto" w:fill="auto"/>
          </w:tcPr>
          <w:p w14:paraId="1B16A7E8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14:paraId="13E8C832" w14:textId="77777777" w:rsidTr="008B1664">
        <w:tc>
          <w:tcPr>
            <w:tcW w:w="396" w:type="pct"/>
            <w:shd w:val="clear" w:color="auto" w:fill="auto"/>
          </w:tcPr>
          <w:p w14:paraId="22704CC0" w14:textId="5937C6C7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493D136D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</w:p>
        </w:tc>
        <w:tc>
          <w:tcPr>
            <w:tcW w:w="719" w:type="pct"/>
          </w:tcPr>
          <w:p w14:paraId="471F26D9" w14:textId="77777777" w:rsidR="00F001BE" w:rsidRDefault="00F001BE" w:rsidP="008B1664">
            <w:pPr>
              <w:pStyle w:val="a7"/>
              <w:ind w:firstLineChars="0" w:firstLine="0"/>
            </w:pPr>
            <w:r>
              <w:t>depart</w:t>
            </w:r>
          </w:p>
        </w:tc>
        <w:tc>
          <w:tcPr>
            <w:tcW w:w="2440" w:type="pct"/>
          </w:tcPr>
          <w:p w14:paraId="11221C0A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部门实体集</w:t>
            </w:r>
          </w:p>
        </w:tc>
        <w:tc>
          <w:tcPr>
            <w:tcW w:w="897" w:type="pct"/>
            <w:shd w:val="clear" w:color="auto" w:fill="auto"/>
          </w:tcPr>
          <w:p w14:paraId="649A70DD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14:paraId="4576B57A" w14:textId="77777777" w:rsidTr="008B1664">
        <w:tc>
          <w:tcPr>
            <w:tcW w:w="396" w:type="pct"/>
            <w:shd w:val="clear" w:color="auto" w:fill="auto"/>
          </w:tcPr>
          <w:p w14:paraId="6454EDF2" w14:textId="55F1601B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29393734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719" w:type="pct"/>
          </w:tcPr>
          <w:p w14:paraId="13079B03" w14:textId="77777777" w:rsidR="00F001BE" w:rsidRDefault="00F001BE" w:rsidP="008B1664">
            <w:pPr>
              <w:pStyle w:val="a7"/>
              <w:ind w:firstLineChars="0" w:firstLine="0"/>
            </w:pPr>
            <w:r w:rsidRPr="00DB37AF">
              <w:t>publisher</w:t>
            </w:r>
          </w:p>
        </w:tc>
        <w:tc>
          <w:tcPr>
            <w:tcW w:w="2440" w:type="pct"/>
          </w:tcPr>
          <w:p w14:paraId="25D282C1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出版社实体集</w:t>
            </w:r>
          </w:p>
        </w:tc>
        <w:tc>
          <w:tcPr>
            <w:tcW w:w="897" w:type="pct"/>
            <w:shd w:val="clear" w:color="auto" w:fill="auto"/>
          </w:tcPr>
          <w:p w14:paraId="17EEF697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14:paraId="7C3218F9" w14:textId="77777777" w:rsidTr="008B1664">
        <w:tc>
          <w:tcPr>
            <w:tcW w:w="396" w:type="pct"/>
            <w:shd w:val="clear" w:color="auto" w:fill="auto"/>
          </w:tcPr>
          <w:p w14:paraId="761CF31E" w14:textId="1115C16E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4FA7B205" w14:textId="77777777" w:rsidR="00F001BE" w:rsidRDefault="00F001BE" w:rsidP="008B1664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</w:t>
            </w:r>
          </w:p>
        </w:tc>
        <w:tc>
          <w:tcPr>
            <w:tcW w:w="719" w:type="pct"/>
          </w:tcPr>
          <w:p w14:paraId="6F6547D9" w14:textId="77777777" w:rsidR="00F001BE" w:rsidRDefault="00F001BE" w:rsidP="008B1664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buyer</w:t>
            </w:r>
          </w:p>
        </w:tc>
        <w:tc>
          <w:tcPr>
            <w:tcW w:w="2440" w:type="pct"/>
          </w:tcPr>
          <w:p w14:paraId="1B824E77" w14:textId="77777777" w:rsidR="00F001BE" w:rsidRDefault="00F001BE" w:rsidP="008B1664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</w:t>
            </w:r>
            <w:r>
              <w:rPr>
                <w:rFonts w:hint="eastAsia"/>
              </w:rPr>
              <w:t>实体集</w:t>
            </w:r>
          </w:p>
        </w:tc>
        <w:tc>
          <w:tcPr>
            <w:tcW w:w="897" w:type="pct"/>
            <w:shd w:val="clear" w:color="auto" w:fill="auto"/>
          </w:tcPr>
          <w:p w14:paraId="7108DDCE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14:paraId="46958F5C" w14:textId="77777777" w:rsidTr="008B1664">
        <w:tc>
          <w:tcPr>
            <w:tcW w:w="396" w:type="pct"/>
            <w:shd w:val="clear" w:color="auto" w:fill="auto"/>
          </w:tcPr>
          <w:p w14:paraId="28F51373" w14:textId="0D627430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5CF7FA84" w14:textId="77777777" w:rsidR="00F001BE" w:rsidRPr="004D7BD3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图书</w:t>
            </w:r>
          </w:p>
        </w:tc>
        <w:tc>
          <w:tcPr>
            <w:tcW w:w="719" w:type="pct"/>
          </w:tcPr>
          <w:p w14:paraId="30528EB1" w14:textId="77777777" w:rsidR="00F001BE" w:rsidRDefault="00F001BE" w:rsidP="008B1664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</w:p>
        </w:tc>
        <w:tc>
          <w:tcPr>
            <w:tcW w:w="2440" w:type="pct"/>
          </w:tcPr>
          <w:p w14:paraId="6A38F5FD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图书实体集</w:t>
            </w:r>
          </w:p>
        </w:tc>
        <w:tc>
          <w:tcPr>
            <w:tcW w:w="897" w:type="pct"/>
            <w:shd w:val="clear" w:color="auto" w:fill="auto"/>
          </w:tcPr>
          <w:p w14:paraId="2641D503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14:paraId="7AE8DF8F" w14:textId="77777777" w:rsidTr="008B1664">
        <w:tc>
          <w:tcPr>
            <w:tcW w:w="396" w:type="pct"/>
            <w:shd w:val="clear" w:color="auto" w:fill="auto"/>
          </w:tcPr>
          <w:p w14:paraId="72A989E5" w14:textId="61218C72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6D1C0F59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719" w:type="pct"/>
          </w:tcPr>
          <w:p w14:paraId="6885BE98" w14:textId="77777777" w:rsidR="00F001BE" w:rsidRDefault="00F001BE" w:rsidP="008B1664">
            <w:pPr>
              <w:pStyle w:val="a7"/>
              <w:ind w:firstLineChars="0" w:firstLine="0"/>
            </w:pPr>
            <w:r w:rsidRPr="003E3A64">
              <w:t>seller</w:t>
            </w:r>
          </w:p>
        </w:tc>
        <w:tc>
          <w:tcPr>
            <w:tcW w:w="2440" w:type="pct"/>
          </w:tcPr>
          <w:p w14:paraId="6DEDB165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卖家实体集</w:t>
            </w:r>
          </w:p>
        </w:tc>
        <w:tc>
          <w:tcPr>
            <w:tcW w:w="897" w:type="pct"/>
            <w:shd w:val="clear" w:color="auto" w:fill="auto"/>
          </w:tcPr>
          <w:p w14:paraId="52BB6A46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14:paraId="2A020BB3" w14:textId="77777777" w:rsidTr="008B1664">
        <w:tc>
          <w:tcPr>
            <w:tcW w:w="396" w:type="pct"/>
            <w:shd w:val="clear" w:color="auto" w:fill="auto"/>
          </w:tcPr>
          <w:p w14:paraId="52D572E0" w14:textId="0691A759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61A4D403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</w:p>
        </w:tc>
        <w:tc>
          <w:tcPr>
            <w:tcW w:w="719" w:type="pct"/>
          </w:tcPr>
          <w:p w14:paraId="0B6672BA" w14:textId="77777777" w:rsidR="00F001BE" w:rsidRDefault="00F001BE" w:rsidP="008B1664">
            <w:pPr>
              <w:pStyle w:val="a7"/>
              <w:ind w:firstLineChars="0" w:firstLine="0"/>
            </w:pPr>
            <w:r>
              <w:t>post</w:t>
            </w:r>
          </w:p>
        </w:tc>
        <w:tc>
          <w:tcPr>
            <w:tcW w:w="2440" w:type="pct"/>
          </w:tcPr>
          <w:p w14:paraId="744BF1CE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岗位实体集</w:t>
            </w:r>
          </w:p>
        </w:tc>
        <w:tc>
          <w:tcPr>
            <w:tcW w:w="897" w:type="pct"/>
            <w:shd w:val="clear" w:color="auto" w:fill="auto"/>
          </w:tcPr>
          <w:p w14:paraId="20885A6F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14:paraId="5617432B" w14:textId="77777777" w:rsidTr="008B1664">
        <w:tc>
          <w:tcPr>
            <w:tcW w:w="396" w:type="pct"/>
            <w:shd w:val="clear" w:color="auto" w:fill="auto"/>
          </w:tcPr>
          <w:p w14:paraId="2B878E6C" w14:textId="0D565E86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0A6F8826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  <w:tc>
          <w:tcPr>
            <w:tcW w:w="719" w:type="pct"/>
          </w:tcPr>
          <w:p w14:paraId="73C6D525" w14:textId="77777777" w:rsidR="00F001BE" w:rsidRDefault="00F001BE" w:rsidP="008B1664">
            <w:pPr>
              <w:pStyle w:val="a7"/>
              <w:ind w:firstLineChars="0" w:firstLine="0"/>
            </w:pPr>
            <w:r w:rsidRPr="008C6BB6">
              <w:t>purchase</w:t>
            </w:r>
          </w:p>
        </w:tc>
        <w:tc>
          <w:tcPr>
            <w:tcW w:w="2440" w:type="pct"/>
          </w:tcPr>
          <w:p w14:paraId="2DEBE740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购买联系，涉及图书，买家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卖家三个实体集</w:t>
            </w:r>
          </w:p>
        </w:tc>
        <w:tc>
          <w:tcPr>
            <w:tcW w:w="897" w:type="pct"/>
            <w:shd w:val="clear" w:color="auto" w:fill="auto"/>
          </w:tcPr>
          <w:p w14:paraId="4E135100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14:paraId="1061DBC0" w14:textId="77777777" w:rsidTr="008B1664">
        <w:tc>
          <w:tcPr>
            <w:tcW w:w="396" w:type="pct"/>
            <w:shd w:val="clear" w:color="auto" w:fill="auto"/>
          </w:tcPr>
          <w:p w14:paraId="55789E1D" w14:textId="2EA41229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0F56A20B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从事</w:t>
            </w:r>
          </w:p>
        </w:tc>
        <w:tc>
          <w:tcPr>
            <w:tcW w:w="719" w:type="pct"/>
          </w:tcPr>
          <w:p w14:paraId="09933BDE" w14:textId="77777777" w:rsidR="00F001BE" w:rsidRDefault="00F001BE" w:rsidP="008B1664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</w:p>
        </w:tc>
        <w:tc>
          <w:tcPr>
            <w:tcW w:w="2440" w:type="pct"/>
          </w:tcPr>
          <w:p w14:paraId="706C6C24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从事联系，涉及员工，岗位两个实体集</w:t>
            </w:r>
          </w:p>
        </w:tc>
        <w:tc>
          <w:tcPr>
            <w:tcW w:w="897" w:type="pct"/>
            <w:shd w:val="clear" w:color="auto" w:fill="auto"/>
          </w:tcPr>
          <w:p w14:paraId="0A7D9FA3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14:paraId="2EBF8429" w14:textId="77777777" w:rsidTr="008B1664">
        <w:tc>
          <w:tcPr>
            <w:tcW w:w="396" w:type="pct"/>
            <w:shd w:val="clear" w:color="auto" w:fill="auto"/>
          </w:tcPr>
          <w:p w14:paraId="15381CAF" w14:textId="292004EA" w:rsidR="00F001BE" w:rsidRDefault="00F001BE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24B12770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提供</w:t>
            </w:r>
          </w:p>
        </w:tc>
        <w:tc>
          <w:tcPr>
            <w:tcW w:w="719" w:type="pct"/>
          </w:tcPr>
          <w:p w14:paraId="3B42C091" w14:textId="77777777" w:rsidR="00F001BE" w:rsidRDefault="00F001BE" w:rsidP="008B1664">
            <w:pPr>
              <w:pStyle w:val="a7"/>
              <w:ind w:firstLineChars="0" w:firstLine="0"/>
            </w:pPr>
            <w:r w:rsidRPr="008C6BB6">
              <w:t>provide</w:t>
            </w:r>
          </w:p>
        </w:tc>
        <w:tc>
          <w:tcPr>
            <w:tcW w:w="2440" w:type="pct"/>
          </w:tcPr>
          <w:p w14:paraId="0AE23C17" w14:textId="77777777" w:rsidR="00F001BE" w:rsidRDefault="00F001BE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提供联系，涉及卖家，图书两个实体集</w:t>
            </w:r>
          </w:p>
        </w:tc>
        <w:tc>
          <w:tcPr>
            <w:tcW w:w="897" w:type="pct"/>
            <w:shd w:val="clear" w:color="auto" w:fill="auto"/>
          </w:tcPr>
          <w:p w14:paraId="242807CA" w14:textId="77777777" w:rsidR="00F001BE" w:rsidRDefault="00F001BE" w:rsidP="008B1664">
            <w:pPr>
              <w:pStyle w:val="a7"/>
              <w:ind w:firstLineChars="0" w:firstLine="0"/>
            </w:pPr>
          </w:p>
        </w:tc>
      </w:tr>
      <w:tr w:rsidR="00F001BE" w:rsidRPr="00DF4DB6" w14:paraId="1548A980" w14:textId="77777777" w:rsidTr="008B1664">
        <w:tc>
          <w:tcPr>
            <w:tcW w:w="396" w:type="pct"/>
            <w:shd w:val="clear" w:color="auto" w:fill="auto"/>
          </w:tcPr>
          <w:p w14:paraId="043DE015" w14:textId="715F251E" w:rsidR="00F001BE" w:rsidRPr="00DF4DB6" w:rsidRDefault="00F001BE" w:rsidP="008B1664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54CA282B" w14:textId="77777777" w:rsidR="00F001BE" w:rsidRPr="00DF4DB6" w:rsidRDefault="00F001BE" w:rsidP="008B1664">
            <w:r w:rsidRPr="00DF4DB6">
              <w:t>字典</w:t>
            </w:r>
          </w:p>
        </w:tc>
        <w:tc>
          <w:tcPr>
            <w:tcW w:w="719" w:type="pct"/>
          </w:tcPr>
          <w:p w14:paraId="6A73EFB5" w14:textId="77777777" w:rsidR="00F001BE" w:rsidRPr="00DF4DB6" w:rsidRDefault="00F001BE" w:rsidP="008B1664">
            <w:proofErr w:type="spellStart"/>
            <w:r w:rsidRPr="00DF4DB6">
              <w:rPr>
                <w:rFonts w:hint="eastAsia"/>
              </w:rPr>
              <w:t>u</w:t>
            </w:r>
            <w:r w:rsidRPr="00DF4DB6">
              <w:t>ser_dict</w:t>
            </w:r>
            <w:proofErr w:type="spellEnd"/>
          </w:p>
        </w:tc>
        <w:tc>
          <w:tcPr>
            <w:tcW w:w="2440" w:type="pct"/>
          </w:tcPr>
          <w:p w14:paraId="7CBFD6C8" w14:textId="77777777" w:rsidR="00F001BE" w:rsidRPr="00DF4DB6" w:rsidRDefault="00F001BE" w:rsidP="008B1664">
            <w:r w:rsidRPr="00DF4DB6">
              <w:rPr>
                <w:rFonts w:hint="eastAsia"/>
              </w:rPr>
              <w:t>存储编码和内容的对应信息</w:t>
            </w:r>
          </w:p>
        </w:tc>
        <w:tc>
          <w:tcPr>
            <w:tcW w:w="897" w:type="pct"/>
            <w:shd w:val="clear" w:color="auto" w:fill="auto"/>
          </w:tcPr>
          <w:p w14:paraId="669FA34D" w14:textId="77777777" w:rsidR="00F001BE" w:rsidRPr="00DF4DB6" w:rsidRDefault="00F001BE" w:rsidP="008B1664"/>
        </w:tc>
      </w:tr>
    </w:tbl>
    <w:p w14:paraId="1F9B55E4" w14:textId="77777777" w:rsidR="00F001BE" w:rsidRDefault="00F001BE" w:rsidP="00F001BE">
      <w:pPr>
        <w:pStyle w:val="3"/>
      </w:pPr>
      <w:bookmarkStart w:id="95" w:name="_Toc24927057"/>
      <w:r>
        <w:rPr>
          <w:rFonts w:hint="eastAsia"/>
        </w:rPr>
        <w:t>员工</w:t>
      </w:r>
      <w:bookmarkEnd w:id="95"/>
    </w:p>
    <w:p w14:paraId="56DE7897" w14:textId="7BABAE03" w:rsidR="007F5AA2" w:rsidRPr="00FB1786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 w:rsidRPr="00812CB3">
        <w:t xml:space="preserve"> </w:t>
      </w:r>
      <w:r>
        <w:rPr>
          <w:rFonts w:hint="eastAsia"/>
        </w:rPr>
        <w:t>关系</w:t>
      </w:r>
      <w:r w:rsidRPr="003E3A64">
        <w:t>staff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8"/>
        <w:gridCol w:w="1513"/>
        <w:gridCol w:w="1146"/>
        <w:gridCol w:w="6119"/>
        <w:gridCol w:w="876"/>
      </w:tblGrid>
      <w:tr w:rsidR="007F5AA2" w14:paraId="5FF6562F" w14:textId="77777777" w:rsidTr="007F5AA2">
        <w:tc>
          <w:tcPr>
            <w:tcW w:w="509" w:type="pct"/>
            <w:shd w:val="clear" w:color="auto" w:fill="D9D9D9"/>
          </w:tcPr>
          <w:p w14:paraId="2FC50CC7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6" w:type="pct"/>
            <w:shd w:val="clear" w:color="auto" w:fill="D9D9D9"/>
          </w:tcPr>
          <w:p w14:paraId="3587F28E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426" w:type="pct"/>
            <w:shd w:val="clear" w:color="auto" w:fill="D9D9D9"/>
          </w:tcPr>
          <w:p w14:paraId="3B70F745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892" w:type="pct"/>
            <w:shd w:val="clear" w:color="auto" w:fill="D9D9D9"/>
          </w:tcPr>
          <w:p w14:paraId="77CAE90E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37" w:type="pct"/>
            <w:shd w:val="clear" w:color="auto" w:fill="D9D9D9"/>
          </w:tcPr>
          <w:p w14:paraId="3E5BB9DE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7992C503" w14:textId="77777777" w:rsidTr="007F5AA2">
        <w:tc>
          <w:tcPr>
            <w:tcW w:w="509" w:type="pct"/>
            <w:shd w:val="clear" w:color="auto" w:fill="auto"/>
          </w:tcPr>
          <w:p w14:paraId="08552F6E" w14:textId="3051A8D1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4709471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426" w:type="pct"/>
          </w:tcPr>
          <w:p w14:paraId="49F8CC57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2892" w:type="pct"/>
            <w:shd w:val="clear" w:color="auto" w:fill="auto"/>
          </w:tcPr>
          <w:p w14:paraId="68C40C08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主键，字符型，固定长度，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位数字</w:t>
            </w:r>
          </w:p>
        </w:tc>
        <w:tc>
          <w:tcPr>
            <w:tcW w:w="437" w:type="pct"/>
            <w:shd w:val="clear" w:color="auto" w:fill="auto"/>
          </w:tcPr>
          <w:p w14:paraId="440E745C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7F5AA2" w14:paraId="4A6F6928" w14:textId="77777777" w:rsidTr="007F5AA2">
        <w:tc>
          <w:tcPr>
            <w:tcW w:w="509" w:type="pct"/>
            <w:shd w:val="clear" w:color="auto" w:fill="auto"/>
          </w:tcPr>
          <w:p w14:paraId="0E9CEAE5" w14:textId="35A26404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34EC0EC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员工联系方式</w:t>
            </w:r>
          </w:p>
        </w:tc>
        <w:tc>
          <w:tcPr>
            <w:tcW w:w="426" w:type="pct"/>
          </w:tcPr>
          <w:p w14:paraId="5EFF11D3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t>tel_staff</w:t>
            </w:r>
            <w:proofErr w:type="spellEnd"/>
          </w:p>
        </w:tc>
        <w:tc>
          <w:tcPr>
            <w:tcW w:w="2892" w:type="pct"/>
            <w:shd w:val="clear" w:color="auto" w:fill="auto"/>
          </w:tcPr>
          <w:p w14:paraId="7A5BB45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字符型，固定长度，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位数字字符，不为空</w:t>
            </w:r>
          </w:p>
        </w:tc>
        <w:tc>
          <w:tcPr>
            <w:tcW w:w="437" w:type="pct"/>
            <w:shd w:val="clear" w:color="auto" w:fill="auto"/>
          </w:tcPr>
          <w:p w14:paraId="2B21CAD7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57F7E4A3" w14:textId="77777777" w:rsidTr="007F5AA2">
        <w:tc>
          <w:tcPr>
            <w:tcW w:w="509" w:type="pct"/>
            <w:shd w:val="clear" w:color="auto" w:fill="auto"/>
          </w:tcPr>
          <w:p w14:paraId="2F21EF36" w14:textId="11B301B5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43E2AFA0" w14:textId="77777777" w:rsidR="007F5AA2" w:rsidRDefault="007F5AA2" w:rsidP="007F5AA2">
            <w:r>
              <w:rPr>
                <w:rFonts w:hint="eastAsia"/>
              </w:rPr>
              <w:t>员工密码</w:t>
            </w:r>
          </w:p>
        </w:tc>
        <w:tc>
          <w:tcPr>
            <w:tcW w:w="426" w:type="pct"/>
          </w:tcPr>
          <w:p w14:paraId="6A787220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t>ps_staff</w:t>
            </w:r>
            <w:proofErr w:type="spellEnd"/>
          </w:p>
        </w:tc>
        <w:tc>
          <w:tcPr>
            <w:tcW w:w="2892" w:type="pct"/>
            <w:shd w:val="clear" w:color="auto" w:fill="auto"/>
          </w:tcPr>
          <w:p w14:paraId="29BF302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字符型，固定长度，</w:t>
            </w:r>
            <w:r>
              <w:t>12</w:t>
            </w:r>
            <w:r>
              <w:rPr>
                <w:rFonts w:hint="eastAsia"/>
              </w:rPr>
              <w:t>个字母数字，不为空</w:t>
            </w:r>
          </w:p>
        </w:tc>
        <w:tc>
          <w:tcPr>
            <w:tcW w:w="437" w:type="pct"/>
            <w:shd w:val="clear" w:color="auto" w:fill="auto"/>
          </w:tcPr>
          <w:p w14:paraId="26A66185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BD6461E" w14:textId="77777777" w:rsidTr="007F5AA2">
        <w:tc>
          <w:tcPr>
            <w:tcW w:w="509" w:type="pct"/>
            <w:shd w:val="clear" w:color="auto" w:fill="auto"/>
          </w:tcPr>
          <w:p w14:paraId="5C0B1954" w14:textId="2660473E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30D79CBC" w14:textId="77777777" w:rsidR="007F5AA2" w:rsidRDefault="007F5AA2" w:rsidP="007F5AA2">
            <w:r>
              <w:rPr>
                <w:rFonts w:hint="eastAsia"/>
              </w:rPr>
              <w:t>员工姓名</w:t>
            </w:r>
          </w:p>
        </w:tc>
        <w:tc>
          <w:tcPr>
            <w:tcW w:w="426" w:type="pct"/>
          </w:tcPr>
          <w:p w14:paraId="5AA49D61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t>name_staff</w:t>
            </w:r>
            <w:proofErr w:type="spellEnd"/>
          </w:p>
        </w:tc>
        <w:tc>
          <w:tcPr>
            <w:tcW w:w="2892" w:type="pct"/>
            <w:shd w:val="clear" w:color="auto" w:fill="auto"/>
          </w:tcPr>
          <w:p w14:paraId="78367E3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字符型，可变长度，</w:t>
            </w:r>
            <w:r>
              <w:t>10</w:t>
            </w:r>
            <w:r>
              <w:rPr>
                <w:rFonts w:hint="eastAsia"/>
              </w:rPr>
              <w:t>个汉字，不为空</w:t>
            </w:r>
          </w:p>
        </w:tc>
        <w:tc>
          <w:tcPr>
            <w:tcW w:w="437" w:type="pct"/>
            <w:shd w:val="clear" w:color="auto" w:fill="auto"/>
          </w:tcPr>
          <w:p w14:paraId="5D94ADA4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564CC90F" w14:textId="77777777" w:rsidR="007F5AA2" w:rsidRDefault="007F5AA2" w:rsidP="007F5AA2">
      <w:pPr>
        <w:pStyle w:val="3"/>
      </w:pPr>
      <w:bookmarkStart w:id="96" w:name="_Toc24927058"/>
      <w:r>
        <w:rPr>
          <w:rFonts w:hint="eastAsia"/>
        </w:rPr>
        <w:t>区域</w:t>
      </w:r>
      <w:bookmarkEnd w:id="96"/>
    </w:p>
    <w:p w14:paraId="5ACA2E52" w14:textId="5DECCBDC" w:rsidR="007F5AA2" w:rsidRPr="001743E4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 w:rsidRPr="00812CB3">
        <w:rPr>
          <w:rFonts w:hint="eastAsia"/>
        </w:rPr>
        <w:t xml:space="preserve"> </w:t>
      </w:r>
      <w:r>
        <w:rPr>
          <w:rFonts w:hint="eastAsia"/>
        </w:rPr>
        <w:t>关系</w:t>
      </w:r>
      <w:r w:rsidRPr="00DF4DB6">
        <w:rPr>
          <w:rFonts w:hint="eastAsia"/>
        </w:rPr>
        <w:t>area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7"/>
        <w:gridCol w:w="1513"/>
        <w:gridCol w:w="1145"/>
        <w:gridCol w:w="6061"/>
        <w:gridCol w:w="936"/>
      </w:tblGrid>
      <w:tr w:rsidR="007F5AA2" w14:paraId="59F6BE86" w14:textId="77777777" w:rsidTr="007F5AA2">
        <w:tc>
          <w:tcPr>
            <w:tcW w:w="481" w:type="pct"/>
            <w:shd w:val="clear" w:color="auto" w:fill="D9D9D9"/>
          </w:tcPr>
          <w:p w14:paraId="195FF2E2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08" w:type="pct"/>
            <w:shd w:val="clear" w:color="auto" w:fill="D9D9D9"/>
          </w:tcPr>
          <w:p w14:paraId="10F57B95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536" w:type="pct"/>
            <w:shd w:val="clear" w:color="auto" w:fill="D9D9D9"/>
          </w:tcPr>
          <w:p w14:paraId="3492AE7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837" w:type="pct"/>
            <w:shd w:val="clear" w:color="auto" w:fill="D9D9D9"/>
          </w:tcPr>
          <w:p w14:paraId="7A3AD813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38" w:type="pct"/>
            <w:shd w:val="clear" w:color="auto" w:fill="D9D9D9"/>
          </w:tcPr>
          <w:p w14:paraId="3E80457E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0183566A" w14:textId="77777777" w:rsidTr="007F5AA2">
        <w:tc>
          <w:tcPr>
            <w:tcW w:w="481" w:type="pct"/>
            <w:shd w:val="clear" w:color="auto" w:fill="auto"/>
          </w:tcPr>
          <w:p w14:paraId="69F80D05" w14:textId="4569926A" w:rsidR="007F5AA2" w:rsidRDefault="007F5AA2" w:rsidP="007F5AA2">
            <w:pPr>
              <w:pStyle w:val="a7"/>
              <w:ind w:left="420" w:firstLineChars="0" w:firstLine="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 w:rsidR="00D60492">
              <w:rPr>
                <w:noProof/>
              </w:rPr>
              <w:t>1</w:t>
            </w:r>
            <w:r w:rsidRPr="00DF4DB6">
              <w:fldChar w:fldCharType="end"/>
            </w:r>
          </w:p>
        </w:tc>
        <w:tc>
          <w:tcPr>
            <w:tcW w:w="708" w:type="pct"/>
            <w:shd w:val="clear" w:color="auto" w:fill="auto"/>
          </w:tcPr>
          <w:p w14:paraId="6C1859B2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536" w:type="pct"/>
          </w:tcPr>
          <w:p w14:paraId="7D35FC8B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2837" w:type="pct"/>
            <w:shd w:val="clear" w:color="auto" w:fill="auto"/>
          </w:tcPr>
          <w:p w14:paraId="1B265C81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>
              <w:rPr>
                <w:rFonts w:hint="eastAsia"/>
              </w:rPr>
              <w:t>2</w:t>
            </w:r>
            <w:r w:rsidRPr="00DF4DB6">
              <w:rPr>
                <w:rFonts w:hint="eastAsia"/>
              </w:rPr>
              <w:t>个数字</w:t>
            </w:r>
          </w:p>
        </w:tc>
        <w:tc>
          <w:tcPr>
            <w:tcW w:w="438" w:type="pct"/>
            <w:shd w:val="clear" w:color="auto" w:fill="auto"/>
          </w:tcPr>
          <w:p w14:paraId="29B78C0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7F5AA2" w14:paraId="5EFF1C67" w14:textId="77777777" w:rsidTr="007F5AA2">
        <w:tc>
          <w:tcPr>
            <w:tcW w:w="481" w:type="pct"/>
            <w:shd w:val="clear" w:color="auto" w:fill="auto"/>
          </w:tcPr>
          <w:p w14:paraId="2696D5A2" w14:textId="17F5AAE6" w:rsidR="007F5AA2" w:rsidRDefault="007F5AA2" w:rsidP="007F5AA2">
            <w:pPr>
              <w:pStyle w:val="a7"/>
              <w:ind w:left="420" w:firstLineChars="0" w:firstLine="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 w:rsidR="00D60492">
              <w:rPr>
                <w:noProof/>
              </w:rPr>
              <w:t>2</w:t>
            </w:r>
            <w:r w:rsidRPr="00DF4DB6">
              <w:fldChar w:fldCharType="end"/>
            </w:r>
          </w:p>
        </w:tc>
        <w:tc>
          <w:tcPr>
            <w:tcW w:w="708" w:type="pct"/>
            <w:shd w:val="clear" w:color="auto" w:fill="auto"/>
          </w:tcPr>
          <w:p w14:paraId="038E7961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区域名称</w:t>
            </w:r>
          </w:p>
        </w:tc>
        <w:tc>
          <w:tcPr>
            <w:tcW w:w="536" w:type="pct"/>
          </w:tcPr>
          <w:p w14:paraId="0BD32ED5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 w:rsidRPr="00DF4DB6">
              <w:t>area</w:t>
            </w:r>
            <w:proofErr w:type="spellEnd"/>
          </w:p>
        </w:tc>
        <w:tc>
          <w:tcPr>
            <w:tcW w:w="2837" w:type="pct"/>
            <w:shd w:val="clear" w:color="auto" w:fill="auto"/>
          </w:tcPr>
          <w:p w14:paraId="3FB86022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438" w:type="pct"/>
            <w:shd w:val="clear" w:color="auto" w:fill="auto"/>
          </w:tcPr>
          <w:p w14:paraId="1F4CC3C5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12BA6D1B" w14:textId="77777777" w:rsidTr="007F5AA2">
        <w:tc>
          <w:tcPr>
            <w:tcW w:w="481" w:type="pct"/>
            <w:shd w:val="clear" w:color="auto" w:fill="auto"/>
          </w:tcPr>
          <w:p w14:paraId="7BF19253" w14:textId="1E637AC5" w:rsidR="007F5AA2" w:rsidRDefault="007F5AA2" w:rsidP="007F5AA2">
            <w:pPr>
              <w:pStyle w:val="a7"/>
              <w:ind w:left="420" w:firstLineChars="0" w:firstLine="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 w:rsidR="00D60492">
              <w:rPr>
                <w:noProof/>
              </w:rPr>
              <w:t>3</w:t>
            </w:r>
            <w:r w:rsidRPr="00DF4DB6">
              <w:fldChar w:fldCharType="end"/>
            </w:r>
          </w:p>
        </w:tc>
        <w:tc>
          <w:tcPr>
            <w:tcW w:w="708" w:type="pct"/>
            <w:shd w:val="clear" w:color="auto" w:fill="auto"/>
          </w:tcPr>
          <w:p w14:paraId="7D878477" w14:textId="77777777" w:rsidR="007F5AA2" w:rsidRDefault="007F5AA2" w:rsidP="007F5AA2">
            <w:r w:rsidRPr="00DF4DB6">
              <w:rPr>
                <w:rFonts w:hint="eastAsia"/>
              </w:rPr>
              <w:t>区域位置</w:t>
            </w:r>
          </w:p>
        </w:tc>
        <w:tc>
          <w:tcPr>
            <w:tcW w:w="536" w:type="pct"/>
          </w:tcPr>
          <w:p w14:paraId="52F1D56C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add_</w:t>
            </w:r>
            <w:r w:rsidRPr="00DF4DB6">
              <w:t>area</w:t>
            </w:r>
            <w:proofErr w:type="spellEnd"/>
          </w:p>
        </w:tc>
        <w:tc>
          <w:tcPr>
            <w:tcW w:w="2837" w:type="pct"/>
            <w:shd w:val="clear" w:color="auto" w:fill="auto"/>
          </w:tcPr>
          <w:p w14:paraId="22956462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20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438" w:type="pct"/>
            <w:shd w:val="clear" w:color="auto" w:fill="auto"/>
          </w:tcPr>
          <w:p w14:paraId="5838B667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14F85690" w14:textId="77777777" w:rsidR="007F5AA2" w:rsidRDefault="007F5AA2" w:rsidP="007F5AA2">
      <w:pPr>
        <w:pStyle w:val="3"/>
      </w:pPr>
      <w:bookmarkStart w:id="97" w:name="_Toc24927059"/>
      <w:r>
        <w:rPr>
          <w:rFonts w:hint="eastAsia"/>
        </w:rPr>
        <w:t>公司</w:t>
      </w:r>
      <w:bookmarkEnd w:id="97"/>
    </w:p>
    <w:p w14:paraId="161D9D2B" w14:textId="33EBDDDA" w:rsidR="007F5AA2" w:rsidRPr="001743E4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 w:rsidRPr="00812CB3">
        <w:rPr>
          <w:rFonts w:hint="eastAsia"/>
        </w:rPr>
        <w:t xml:space="preserve"> </w:t>
      </w:r>
      <w:r>
        <w:rPr>
          <w:rFonts w:hint="eastAsia"/>
        </w:rPr>
        <w:t>关系</w:t>
      </w:r>
      <w:r w:rsidRPr="00DF4DB6">
        <w:rPr>
          <w:rFonts w:hint="eastAsia"/>
        </w:rPr>
        <w:t>company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1"/>
        <w:gridCol w:w="1547"/>
        <w:gridCol w:w="1547"/>
        <w:gridCol w:w="5773"/>
        <w:gridCol w:w="934"/>
      </w:tblGrid>
      <w:tr w:rsidR="007F5AA2" w14:paraId="4CA5692A" w14:textId="77777777" w:rsidTr="007F5AA2">
        <w:tc>
          <w:tcPr>
            <w:tcW w:w="413" w:type="pct"/>
            <w:shd w:val="clear" w:color="auto" w:fill="D9D9D9"/>
          </w:tcPr>
          <w:p w14:paraId="09233FB5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724" w:type="pct"/>
            <w:shd w:val="clear" w:color="auto" w:fill="D9D9D9"/>
          </w:tcPr>
          <w:p w14:paraId="284FC85D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724" w:type="pct"/>
            <w:shd w:val="clear" w:color="auto" w:fill="D9D9D9"/>
          </w:tcPr>
          <w:p w14:paraId="17C667D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702" w:type="pct"/>
            <w:shd w:val="clear" w:color="auto" w:fill="D9D9D9"/>
          </w:tcPr>
          <w:p w14:paraId="318949BD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38" w:type="pct"/>
            <w:shd w:val="clear" w:color="auto" w:fill="D9D9D9"/>
          </w:tcPr>
          <w:p w14:paraId="7ADEB3D2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2E5CB9B4" w14:textId="77777777" w:rsidTr="007F5AA2">
        <w:tc>
          <w:tcPr>
            <w:tcW w:w="413" w:type="pct"/>
            <w:shd w:val="clear" w:color="auto" w:fill="auto"/>
          </w:tcPr>
          <w:p w14:paraId="00C03D10" w14:textId="019BB31B" w:rsidR="007F5AA2" w:rsidRDefault="007F5AA2" w:rsidP="007F5AA2">
            <w:pPr>
              <w:pStyle w:val="a7"/>
              <w:ind w:left="420" w:firstLineChars="0" w:firstLine="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 w:rsidR="00D60492">
              <w:rPr>
                <w:noProof/>
              </w:rPr>
              <w:t>1</w:t>
            </w:r>
            <w:r w:rsidRPr="00DF4DB6">
              <w:fldChar w:fldCharType="end"/>
            </w:r>
          </w:p>
        </w:tc>
        <w:tc>
          <w:tcPr>
            <w:tcW w:w="724" w:type="pct"/>
            <w:shd w:val="clear" w:color="auto" w:fill="auto"/>
          </w:tcPr>
          <w:p w14:paraId="69F34941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公司编号</w:t>
            </w:r>
          </w:p>
        </w:tc>
        <w:tc>
          <w:tcPr>
            <w:tcW w:w="724" w:type="pct"/>
          </w:tcPr>
          <w:p w14:paraId="354E3688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2702" w:type="pct"/>
            <w:shd w:val="clear" w:color="auto" w:fill="auto"/>
          </w:tcPr>
          <w:p w14:paraId="148EBE46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2</w:t>
            </w:r>
            <w:r w:rsidRPr="00DF4DB6">
              <w:rPr>
                <w:rFonts w:hint="eastAsia"/>
              </w:rPr>
              <w:t>个数字</w:t>
            </w:r>
          </w:p>
        </w:tc>
        <w:tc>
          <w:tcPr>
            <w:tcW w:w="438" w:type="pct"/>
            <w:shd w:val="clear" w:color="auto" w:fill="auto"/>
          </w:tcPr>
          <w:p w14:paraId="4326461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7F5AA2" w14:paraId="487265D4" w14:textId="77777777" w:rsidTr="007F5AA2">
        <w:tc>
          <w:tcPr>
            <w:tcW w:w="413" w:type="pct"/>
            <w:shd w:val="clear" w:color="auto" w:fill="auto"/>
          </w:tcPr>
          <w:p w14:paraId="364CE8D6" w14:textId="1A295A3A" w:rsidR="007F5AA2" w:rsidRDefault="007F5AA2" w:rsidP="007F5AA2">
            <w:pPr>
              <w:pStyle w:val="a7"/>
              <w:ind w:left="420" w:firstLineChars="0" w:firstLine="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 w:rsidR="00D60492">
              <w:rPr>
                <w:noProof/>
              </w:rPr>
              <w:t>2</w:t>
            </w:r>
            <w:r w:rsidRPr="00DF4DB6">
              <w:fldChar w:fldCharType="end"/>
            </w:r>
          </w:p>
        </w:tc>
        <w:tc>
          <w:tcPr>
            <w:tcW w:w="724" w:type="pct"/>
            <w:shd w:val="clear" w:color="auto" w:fill="auto"/>
          </w:tcPr>
          <w:p w14:paraId="3F8D274B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公司名称</w:t>
            </w:r>
          </w:p>
        </w:tc>
        <w:tc>
          <w:tcPr>
            <w:tcW w:w="724" w:type="pct"/>
          </w:tcPr>
          <w:p w14:paraId="25294203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name_company</w:t>
            </w:r>
            <w:proofErr w:type="spellEnd"/>
          </w:p>
        </w:tc>
        <w:tc>
          <w:tcPr>
            <w:tcW w:w="2702" w:type="pct"/>
            <w:shd w:val="clear" w:color="auto" w:fill="auto"/>
          </w:tcPr>
          <w:p w14:paraId="3AD637CB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438" w:type="pct"/>
            <w:shd w:val="clear" w:color="auto" w:fill="auto"/>
          </w:tcPr>
          <w:p w14:paraId="47274442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7C16DCF0" w14:textId="77777777" w:rsidTr="007F5AA2">
        <w:trPr>
          <w:trHeight w:val="60"/>
        </w:trPr>
        <w:tc>
          <w:tcPr>
            <w:tcW w:w="413" w:type="pct"/>
            <w:shd w:val="clear" w:color="auto" w:fill="auto"/>
          </w:tcPr>
          <w:p w14:paraId="67B9454A" w14:textId="1DE428C8" w:rsidR="007F5AA2" w:rsidRDefault="007F5AA2" w:rsidP="007F5AA2">
            <w:pPr>
              <w:pStyle w:val="a7"/>
              <w:ind w:left="420" w:firstLineChars="0" w:firstLine="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 w:rsidR="00D60492">
              <w:rPr>
                <w:noProof/>
              </w:rPr>
              <w:t>3</w:t>
            </w:r>
            <w:r w:rsidRPr="00DF4DB6">
              <w:fldChar w:fldCharType="end"/>
            </w:r>
          </w:p>
        </w:tc>
        <w:tc>
          <w:tcPr>
            <w:tcW w:w="724" w:type="pct"/>
            <w:shd w:val="clear" w:color="auto" w:fill="auto"/>
          </w:tcPr>
          <w:p w14:paraId="49A40877" w14:textId="77777777" w:rsidR="007F5AA2" w:rsidRDefault="007F5AA2" w:rsidP="007F5AA2">
            <w:r w:rsidRPr="00DF4DB6">
              <w:rPr>
                <w:rFonts w:hint="eastAsia"/>
              </w:rPr>
              <w:t>公司地址</w:t>
            </w:r>
          </w:p>
        </w:tc>
        <w:tc>
          <w:tcPr>
            <w:tcW w:w="724" w:type="pct"/>
          </w:tcPr>
          <w:p w14:paraId="34E59C3E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add_company</w:t>
            </w:r>
            <w:proofErr w:type="spellEnd"/>
          </w:p>
        </w:tc>
        <w:tc>
          <w:tcPr>
            <w:tcW w:w="2702" w:type="pct"/>
            <w:shd w:val="clear" w:color="auto" w:fill="auto"/>
          </w:tcPr>
          <w:p w14:paraId="67A7B649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100</w:t>
            </w:r>
            <w:r w:rsidRPr="00DF4DB6">
              <w:rPr>
                <w:rFonts w:hint="eastAsia"/>
              </w:rPr>
              <w:t>个数字，汉字或者英文字符</w:t>
            </w:r>
            <w:r w:rsidRPr="00DF4DB6">
              <w:rPr>
                <w:rFonts w:hint="eastAsia"/>
              </w:rPr>
              <w:t>,</w:t>
            </w:r>
            <w:r w:rsidRPr="00DF4DB6">
              <w:rPr>
                <w:rFonts w:hint="eastAsia"/>
              </w:rPr>
              <w:t>不为空</w:t>
            </w:r>
          </w:p>
        </w:tc>
        <w:tc>
          <w:tcPr>
            <w:tcW w:w="438" w:type="pct"/>
            <w:shd w:val="clear" w:color="auto" w:fill="auto"/>
          </w:tcPr>
          <w:p w14:paraId="2808FE77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B6FE545" w14:textId="77777777" w:rsidTr="007F5AA2">
        <w:tc>
          <w:tcPr>
            <w:tcW w:w="413" w:type="pct"/>
            <w:shd w:val="clear" w:color="auto" w:fill="auto"/>
          </w:tcPr>
          <w:p w14:paraId="1426EEDB" w14:textId="0ABFE2E7" w:rsidR="007F5AA2" w:rsidRPr="00DF4DB6" w:rsidRDefault="007F5AA2" w:rsidP="007F5AA2">
            <w:pPr>
              <w:pStyle w:val="a7"/>
              <w:ind w:left="420" w:firstLineChars="0" w:firstLine="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 w:rsidR="00D60492">
              <w:rPr>
                <w:noProof/>
              </w:rPr>
              <w:t>4</w:t>
            </w:r>
            <w:r w:rsidRPr="00DF4DB6">
              <w:fldChar w:fldCharType="end"/>
            </w:r>
          </w:p>
        </w:tc>
        <w:tc>
          <w:tcPr>
            <w:tcW w:w="724" w:type="pct"/>
            <w:shd w:val="clear" w:color="auto" w:fill="auto"/>
          </w:tcPr>
          <w:p w14:paraId="34A61137" w14:textId="77777777" w:rsidR="007F5AA2" w:rsidRPr="00DF4DB6" w:rsidRDefault="007F5AA2" w:rsidP="007F5AA2">
            <w:r>
              <w:rPr>
                <w:rFonts w:hint="eastAsia"/>
              </w:rPr>
              <w:t>公司联系方式</w:t>
            </w:r>
          </w:p>
        </w:tc>
        <w:tc>
          <w:tcPr>
            <w:tcW w:w="724" w:type="pct"/>
          </w:tcPr>
          <w:p w14:paraId="61EF33A9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tel_company</w:t>
            </w:r>
            <w:proofErr w:type="spellEnd"/>
          </w:p>
        </w:tc>
        <w:tc>
          <w:tcPr>
            <w:tcW w:w="2702" w:type="pct"/>
            <w:shd w:val="clear" w:color="auto" w:fill="auto"/>
          </w:tcPr>
          <w:p w14:paraId="309DBB94" w14:textId="77777777" w:rsidR="007F5AA2" w:rsidRPr="00DF4DB6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字符型，可变长度，</w:t>
            </w:r>
            <w:r>
              <w:t>20</w:t>
            </w:r>
            <w:r>
              <w:rPr>
                <w:rFonts w:hint="eastAsia"/>
              </w:rPr>
              <w:t>位字母数字字符，不为空</w:t>
            </w:r>
          </w:p>
        </w:tc>
        <w:tc>
          <w:tcPr>
            <w:tcW w:w="438" w:type="pct"/>
            <w:shd w:val="clear" w:color="auto" w:fill="auto"/>
          </w:tcPr>
          <w:p w14:paraId="2E31E6CC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1EBB54A5" w14:textId="77777777" w:rsidR="007F5AA2" w:rsidRDefault="007F5AA2" w:rsidP="007F5AA2">
      <w:pPr>
        <w:pStyle w:val="3"/>
      </w:pPr>
      <w:bookmarkStart w:id="98" w:name="_Toc24927060"/>
      <w:r>
        <w:rPr>
          <w:rFonts w:hint="eastAsia"/>
        </w:rPr>
        <w:t>部门</w:t>
      </w:r>
      <w:bookmarkEnd w:id="98"/>
    </w:p>
    <w:p w14:paraId="13AB09D9" w14:textId="4320ABA9" w:rsidR="007F5AA2" w:rsidRPr="001743E4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 w:rsidRPr="00812CB3">
        <w:t xml:space="preserve"> </w:t>
      </w:r>
      <w:r>
        <w:rPr>
          <w:rFonts w:hint="eastAsia"/>
        </w:rPr>
        <w:t>关系</w:t>
      </w:r>
      <w:r>
        <w:t>depart</w:t>
      </w:r>
      <w:r>
        <w:rPr>
          <w:rFonts w:hint="eastAsia"/>
        </w:rPr>
        <w:t>的属性信息</w:t>
      </w:r>
    </w:p>
    <w:tbl>
      <w:tblPr>
        <w:tblW w:w="496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2"/>
        <w:gridCol w:w="1546"/>
        <w:gridCol w:w="1301"/>
        <w:gridCol w:w="5951"/>
        <w:gridCol w:w="849"/>
      </w:tblGrid>
      <w:tr w:rsidR="007F5AA2" w14:paraId="68B21DEB" w14:textId="77777777" w:rsidTr="007F5AA2">
        <w:tc>
          <w:tcPr>
            <w:tcW w:w="451" w:type="pct"/>
            <w:shd w:val="clear" w:color="auto" w:fill="D9D9D9"/>
          </w:tcPr>
          <w:p w14:paraId="23A57D62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1" w:type="pct"/>
            <w:shd w:val="clear" w:color="auto" w:fill="D9D9D9"/>
          </w:tcPr>
          <w:p w14:paraId="1EC7F13E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07" w:type="pct"/>
            <w:shd w:val="clear" w:color="auto" w:fill="D9D9D9"/>
          </w:tcPr>
          <w:p w14:paraId="777EACCA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809" w:type="pct"/>
            <w:shd w:val="clear" w:color="auto" w:fill="D9D9D9"/>
          </w:tcPr>
          <w:p w14:paraId="51B7B658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02" w:type="pct"/>
            <w:shd w:val="clear" w:color="auto" w:fill="D9D9D9"/>
          </w:tcPr>
          <w:p w14:paraId="0FDB3CA4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47FF84E6" w14:textId="77777777" w:rsidTr="007F5AA2">
        <w:tc>
          <w:tcPr>
            <w:tcW w:w="451" w:type="pct"/>
            <w:shd w:val="clear" w:color="auto" w:fill="auto"/>
          </w:tcPr>
          <w:p w14:paraId="14329F02" w14:textId="201C20E3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1" w:type="pct"/>
            <w:shd w:val="clear" w:color="auto" w:fill="auto"/>
          </w:tcPr>
          <w:p w14:paraId="750AD30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07" w:type="pct"/>
          </w:tcPr>
          <w:p w14:paraId="3B4DF846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2809" w:type="pct"/>
            <w:shd w:val="clear" w:color="auto" w:fill="auto"/>
          </w:tcPr>
          <w:p w14:paraId="393A7BB5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2</w:t>
            </w:r>
            <w:r w:rsidRPr="00DF4DB6">
              <w:rPr>
                <w:rFonts w:hint="eastAsia"/>
              </w:rPr>
              <w:t>个数字</w:t>
            </w:r>
          </w:p>
        </w:tc>
        <w:tc>
          <w:tcPr>
            <w:tcW w:w="402" w:type="pct"/>
            <w:shd w:val="clear" w:color="auto" w:fill="auto"/>
          </w:tcPr>
          <w:p w14:paraId="13A8A646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7F5AA2" w14:paraId="0FE6F943" w14:textId="77777777" w:rsidTr="007F5AA2">
        <w:tc>
          <w:tcPr>
            <w:tcW w:w="451" w:type="pct"/>
            <w:shd w:val="clear" w:color="auto" w:fill="auto"/>
          </w:tcPr>
          <w:p w14:paraId="309A519C" w14:textId="0B53B6FF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1" w:type="pct"/>
            <w:shd w:val="clear" w:color="auto" w:fill="auto"/>
          </w:tcPr>
          <w:p w14:paraId="2B39904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名称</w:t>
            </w:r>
          </w:p>
        </w:tc>
        <w:tc>
          <w:tcPr>
            <w:tcW w:w="607" w:type="pct"/>
          </w:tcPr>
          <w:p w14:paraId="5A61065A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depart</w:t>
            </w:r>
            <w:proofErr w:type="spellEnd"/>
          </w:p>
        </w:tc>
        <w:tc>
          <w:tcPr>
            <w:tcW w:w="2809" w:type="pct"/>
            <w:shd w:val="clear" w:color="auto" w:fill="auto"/>
          </w:tcPr>
          <w:p w14:paraId="573D8F9F" w14:textId="7D754FB2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字符型，可变长度，</w:t>
            </w:r>
            <w:r>
              <w:t>20</w:t>
            </w:r>
            <w:r>
              <w:rPr>
                <w:rFonts w:hint="eastAsia"/>
              </w:rPr>
              <w:t>个汉字，不为空</w:t>
            </w:r>
          </w:p>
        </w:tc>
        <w:tc>
          <w:tcPr>
            <w:tcW w:w="402" w:type="pct"/>
            <w:shd w:val="clear" w:color="auto" w:fill="auto"/>
          </w:tcPr>
          <w:p w14:paraId="6FBBBA4C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3C509350" w14:textId="77777777" w:rsidTr="007F5AA2">
        <w:tc>
          <w:tcPr>
            <w:tcW w:w="451" w:type="pct"/>
            <w:shd w:val="clear" w:color="auto" w:fill="auto"/>
          </w:tcPr>
          <w:p w14:paraId="2AF5385D" w14:textId="57E466EE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1" w:type="pct"/>
            <w:shd w:val="clear" w:color="auto" w:fill="auto"/>
          </w:tcPr>
          <w:p w14:paraId="1C800408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公司编号</w:t>
            </w:r>
          </w:p>
        </w:tc>
        <w:tc>
          <w:tcPr>
            <w:tcW w:w="607" w:type="pct"/>
          </w:tcPr>
          <w:p w14:paraId="76275BE1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2809" w:type="pct"/>
            <w:shd w:val="clear" w:color="auto" w:fill="auto"/>
          </w:tcPr>
          <w:p w14:paraId="5EFCB0AF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外键，参照公司（编号），不为空</w:t>
            </w:r>
          </w:p>
        </w:tc>
        <w:tc>
          <w:tcPr>
            <w:tcW w:w="402" w:type="pct"/>
            <w:shd w:val="clear" w:color="auto" w:fill="auto"/>
          </w:tcPr>
          <w:p w14:paraId="1F1323C9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7A302DDD" w14:textId="77777777" w:rsidR="007F5AA2" w:rsidRDefault="007F5AA2" w:rsidP="007F5AA2">
      <w:pPr>
        <w:pStyle w:val="3"/>
      </w:pPr>
      <w:bookmarkStart w:id="99" w:name="_Toc24927061"/>
      <w:r>
        <w:rPr>
          <w:rFonts w:hint="eastAsia"/>
        </w:rPr>
        <w:t>出版社</w:t>
      </w:r>
      <w:bookmarkEnd w:id="99"/>
    </w:p>
    <w:p w14:paraId="255C7444" w14:textId="5B1B6323" w:rsidR="007F5AA2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 w:rsidRPr="00812CB3">
        <w:t xml:space="preserve"> </w:t>
      </w:r>
      <w:r>
        <w:rPr>
          <w:rFonts w:hint="eastAsia"/>
        </w:rPr>
        <w:t>关系</w:t>
      </w:r>
      <w:r w:rsidRPr="00DB37AF">
        <w:t>publisher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0"/>
        <w:gridCol w:w="1316"/>
        <w:gridCol w:w="1842"/>
        <w:gridCol w:w="4961"/>
        <w:gridCol w:w="1643"/>
      </w:tblGrid>
      <w:tr w:rsidR="007F5AA2" w14:paraId="781E38F5" w14:textId="77777777" w:rsidTr="007F5AA2">
        <w:tc>
          <w:tcPr>
            <w:tcW w:w="431" w:type="pct"/>
            <w:shd w:val="clear" w:color="auto" w:fill="D9D9D9"/>
          </w:tcPr>
          <w:p w14:paraId="66E52DA4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16" w:type="pct"/>
            <w:shd w:val="clear" w:color="auto" w:fill="D9D9D9"/>
          </w:tcPr>
          <w:p w14:paraId="0114DDB9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862" w:type="pct"/>
            <w:shd w:val="clear" w:color="auto" w:fill="D9D9D9"/>
          </w:tcPr>
          <w:p w14:paraId="188AC053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322" w:type="pct"/>
            <w:shd w:val="clear" w:color="auto" w:fill="D9D9D9"/>
          </w:tcPr>
          <w:p w14:paraId="1E00F9E3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769" w:type="pct"/>
            <w:shd w:val="clear" w:color="auto" w:fill="D9D9D9"/>
          </w:tcPr>
          <w:p w14:paraId="267F2E41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3E40D162" w14:textId="77777777" w:rsidTr="007F5AA2">
        <w:tc>
          <w:tcPr>
            <w:tcW w:w="431" w:type="pct"/>
            <w:shd w:val="clear" w:color="auto" w:fill="auto"/>
          </w:tcPr>
          <w:p w14:paraId="3A7C002F" w14:textId="0B401DEE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16" w:type="pct"/>
            <w:shd w:val="clear" w:color="auto" w:fill="auto"/>
          </w:tcPr>
          <w:p w14:paraId="421FDFF8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862" w:type="pct"/>
          </w:tcPr>
          <w:p w14:paraId="5BDFFF37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id_</w:t>
            </w:r>
            <w:r w:rsidRPr="00DB37AF">
              <w:t xml:space="preserve"> publisher</w:t>
            </w:r>
          </w:p>
        </w:tc>
        <w:tc>
          <w:tcPr>
            <w:tcW w:w="2322" w:type="pct"/>
            <w:shd w:val="clear" w:color="auto" w:fill="auto"/>
          </w:tcPr>
          <w:p w14:paraId="3B4EBDD1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>
              <w:rPr>
                <w:rFonts w:hint="eastAsia"/>
              </w:rPr>
              <w:t>5</w:t>
            </w:r>
            <w:r w:rsidRPr="00DF4DB6">
              <w:rPr>
                <w:rFonts w:hint="eastAsia"/>
              </w:rPr>
              <w:t>个数字</w:t>
            </w:r>
          </w:p>
        </w:tc>
        <w:tc>
          <w:tcPr>
            <w:tcW w:w="769" w:type="pct"/>
            <w:shd w:val="clear" w:color="auto" w:fill="auto"/>
          </w:tcPr>
          <w:p w14:paraId="56D4D6C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中国出版社</w:t>
            </w:r>
            <w:r>
              <w:rPr>
                <w:rFonts w:hint="eastAsia"/>
              </w:rPr>
              <w:t>I</w:t>
            </w:r>
            <w:r>
              <w:t>SBN</w:t>
            </w:r>
            <w:r>
              <w:rPr>
                <w:rFonts w:hint="eastAsia"/>
              </w:rPr>
              <w:t>代码表</w:t>
            </w:r>
          </w:p>
        </w:tc>
      </w:tr>
      <w:tr w:rsidR="007F5AA2" w14:paraId="57B55A68" w14:textId="77777777" w:rsidTr="007F5AA2">
        <w:tc>
          <w:tcPr>
            <w:tcW w:w="431" w:type="pct"/>
            <w:shd w:val="clear" w:color="auto" w:fill="auto"/>
          </w:tcPr>
          <w:p w14:paraId="57AD79D0" w14:textId="47964344" w:rsidR="007F5AA2" w:rsidRPr="00DF4DB6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16" w:type="pct"/>
            <w:shd w:val="clear" w:color="auto" w:fill="auto"/>
          </w:tcPr>
          <w:p w14:paraId="3526F8E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出版社名称</w:t>
            </w:r>
          </w:p>
        </w:tc>
        <w:tc>
          <w:tcPr>
            <w:tcW w:w="862" w:type="pct"/>
          </w:tcPr>
          <w:p w14:paraId="332795AD" w14:textId="77777777" w:rsidR="007F5AA2" w:rsidRPr="00DF4DB6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name_</w:t>
            </w:r>
            <w:r w:rsidRPr="00DB37AF">
              <w:t xml:space="preserve"> publisher</w:t>
            </w:r>
          </w:p>
        </w:tc>
        <w:tc>
          <w:tcPr>
            <w:tcW w:w="2322" w:type="pct"/>
            <w:shd w:val="clear" w:color="auto" w:fill="auto"/>
          </w:tcPr>
          <w:p w14:paraId="10A5ECEF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769" w:type="pct"/>
            <w:shd w:val="clear" w:color="auto" w:fill="auto"/>
          </w:tcPr>
          <w:p w14:paraId="487F538E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6774CFF5" w14:textId="77777777" w:rsidTr="007F5AA2">
        <w:tc>
          <w:tcPr>
            <w:tcW w:w="431" w:type="pct"/>
            <w:shd w:val="clear" w:color="auto" w:fill="auto"/>
          </w:tcPr>
          <w:p w14:paraId="635A303B" w14:textId="0E74F679" w:rsidR="007F5AA2" w:rsidRPr="00867B51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16" w:type="pct"/>
            <w:shd w:val="clear" w:color="auto" w:fill="auto"/>
          </w:tcPr>
          <w:p w14:paraId="15F92938" w14:textId="77777777" w:rsidR="007F5AA2" w:rsidRPr="00DF4DB6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出版社地址</w:t>
            </w:r>
          </w:p>
        </w:tc>
        <w:tc>
          <w:tcPr>
            <w:tcW w:w="862" w:type="pct"/>
          </w:tcPr>
          <w:p w14:paraId="12AEFE65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7032BE">
              <w:t>adress</w:t>
            </w:r>
            <w:proofErr w:type="spellEnd"/>
            <w:r w:rsidRPr="007032BE">
              <w:rPr>
                <w:rFonts w:hint="eastAsia"/>
              </w:rPr>
              <w:t xml:space="preserve"> </w:t>
            </w:r>
            <w:r w:rsidRPr="00DF4DB6">
              <w:rPr>
                <w:rFonts w:hint="eastAsia"/>
              </w:rPr>
              <w:t>_</w:t>
            </w:r>
            <w:r w:rsidRPr="00DB37AF">
              <w:t xml:space="preserve"> publisher</w:t>
            </w:r>
          </w:p>
        </w:tc>
        <w:tc>
          <w:tcPr>
            <w:tcW w:w="2322" w:type="pct"/>
            <w:shd w:val="clear" w:color="auto" w:fill="auto"/>
          </w:tcPr>
          <w:p w14:paraId="5E62333E" w14:textId="77777777" w:rsidR="007F5AA2" w:rsidRPr="00DF4DB6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100</w:t>
            </w:r>
            <w:r w:rsidRPr="00DF4DB6">
              <w:rPr>
                <w:rFonts w:hint="eastAsia"/>
              </w:rPr>
              <w:t>个汉字或者英文字符</w:t>
            </w:r>
            <w:r w:rsidRPr="00DF4DB6">
              <w:rPr>
                <w:rFonts w:hint="eastAsia"/>
              </w:rPr>
              <w:t>,</w:t>
            </w:r>
            <w:r w:rsidRPr="00DF4DB6">
              <w:rPr>
                <w:rFonts w:hint="eastAsia"/>
              </w:rPr>
              <w:t>不为空</w:t>
            </w:r>
          </w:p>
        </w:tc>
        <w:tc>
          <w:tcPr>
            <w:tcW w:w="769" w:type="pct"/>
            <w:shd w:val="clear" w:color="auto" w:fill="auto"/>
          </w:tcPr>
          <w:p w14:paraId="7854C775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075ADEF9" w14:textId="77777777" w:rsidR="007F5AA2" w:rsidRDefault="007F5AA2" w:rsidP="007F5AA2">
      <w:pPr>
        <w:pStyle w:val="3"/>
      </w:pPr>
      <w:bookmarkStart w:id="100" w:name="_Toc24927062"/>
      <w:r>
        <w:rPr>
          <w:rFonts w:hint="eastAsia"/>
        </w:rPr>
        <w:t>买家</w:t>
      </w:r>
      <w:bookmarkEnd w:id="100"/>
    </w:p>
    <w:p w14:paraId="44289853" w14:textId="5900FCAA" w:rsidR="007F5AA2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6</w:t>
      </w:r>
      <w:r>
        <w:fldChar w:fldCharType="end"/>
      </w:r>
      <w:r w:rsidRPr="00812CB3">
        <w:rPr>
          <w:rFonts w:hint="eastAsia"/>
        </w:rPr>
        <w:t xml:space="preserve"> </w:t>
      </w:r>
      <w:r>
        <w:rPr>
          <w:rFonts w:hint="eastAsia"/>
        </w:rPr>
        <w:t>关系</w:t>
      </w:r>
      <w:r w:rsidRPr="00DF4DB6">
        <w:rPr>
          <w:rFonts w:hint="eastAsia"/>
        </w:rPr>
        <w:t>buyer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1"/>
        <w:gridCol w:w="1585"/>
        <w:gridCol w:w="1393"/>
        <w:gridCol w:w="5706"/>
        <w:gridCol w:w="1077"/>
      </w:tblGrid>
      <w:tr w:rsidR="007F5AA2" w14:paraId="1EFC6C4A" w14:textId="77777777" w:rsidTr="007F5AA2">
        <w:tc>
          <w:tcPr>
            <w:tcW w:w="431" w:type="pct"/>
            <w:shd w:val="clear" w:color="auto" w:fill="D9D9D9"/>
          </w:tcPr>
          <w:p w14:paraId="646885E3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42" w:type="pct"/>
            <w:shd w:val="clear" w:color="auto" w:fill="D9D9D9"/>
          </w:tcPr>
          <w:p w14:paraId="18E53839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52" w:type="pct"/>
            <w:shd w:val="clear" w:color="auto" w:fill="D9D9D9"/>
          </w:tcPr>
          <w:p w14:paraId="2CAAA59F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671" w:type="pct"/>
            <w:shd w:val="clear" w:color="auto" w:fill="D9D9D9"/>
          </w:tcPr>
          <w:p w14:paraId="29A0801B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504" w:type="pct"/>
            <w:shd w:val="clear" w:color="auto" w:fill="D9D9D9"/>
          </w:tcPr>
          <w:p w14:paraId="0D5F6042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2FB91B90" w14:textId="77777777" w:rsidTr="007F5AA2">
        <w:tc>
          <w:tcPr>
            <w:tcW w:w="431" w:type="pct"/>
            <w:shd w:val="clear" w:color="auto" w:fill="auto"/>
          </w:tcPr>
          <w:p w14:paraId="54D32215" w14:textId="5CC89723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42CF593E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买家号</w:t>
            </w:r>
          </w:p>
        </w:tc>
        <w:tc>
          <w:tcPr>
            <w:tcW w:w="652" w:type="pct"/>
          </w:tcPr>
          <w:p w14:paraId="279F82A8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2D64266C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4D7BD3">
              <w:rPr>
                <w:rFonts w:hint="eastAsia"/>
              </w:rPr>
              <w:t>1</w:t>
            </w:r>
            <w:r>
              <w:rPr>
                <w:rFonts w:hint="eastAsia"/>
              </w:rPr>
              <w:t>8</w:t>
            </w:r>
            <w:r w:rsidRPr="004D7BD3">
              <w:rPr>
                <w:rFonts w:hint="eastAsia"/>
              </w:rPr>
              <w:t>个数字字符</w:t>
            </w:r>
          </w:p>
        </w:tc>
        <w:tc>
          <w:tcPr>
            <w:tcW w:w="504" w:type="pct"/>
            <w:shd w:val="clear" w:color="auto" w:fill="auto"/>
          </w:tcPr>
          <w:p w14:paraId="7622CA55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t>身份证号</w:t>
            </w:r>
          </w:p>
        </w:tc>
      </w:tr>
      <w:tr w:rsidR="007F5AA2" w14:paraId="0DDA7A72" w14:textId="77777777" w:rsidTr="007F5AA2">
        <w:tc>
          <w:tcPr>
            <w:tcW w:w="431" w:type="pct"/>
            <w:shd w:val="clear" w:color="auto" w:fill="auto"/>
          </w:tcPr>
          <w:p w14:paraId="6B632060" w14:textId="31A06C95" w:rsidR="007F5AA2" w:rsidRPr="00DF4DB6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54DE0480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</w:t>
            </w:r>
            <w:r>
              <w:rPr>
                <w:rFonts w:hint="eastAsia"/>
              </w:rPr>
              <w:t>昵称</w:t>
            </w:r>
          </w:p>
        </w:tc>
        <w:tc>
          <w:tcPr>
            <w:tcW w:w="652" w:type="pct"/>
          </w:tcPr>
          <w:p w14:paraId="645F85A1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3F96573E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</w:t>
            </w:r>
            <w:r>
              <w:t>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504" w:type="pct"/>
            <w:shd w:val="clear" w:color="auto" w:fill="auto"/>
          </w:tcPr>
          <w:p w14:paraId="059DB2A1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3905BE1C" w14:textId="77777777" w:rsidTr="007F5AA2">
        <w:tc>
          <w:tcPr>
            <w:tcW w:w="431" w:type="pct"/>
            <w:shd w:val="clear" w:color="auto" w:fill="auto"/>
          </w:tcPr>
          <w:p w14:paraId="1198247C" w14:textId="43298328" w:rsidR="007F5AA2" w:rsidRPr="00DF4DB6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14BC5DF3" w14:textId="77777777" w:rsidR="007F5AA2" w:rsidRPr="00DF4DB6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买家密码</w:t>
            </w:r>
          </w:p>
        </w:tc>
        <w:tc>
          <w:tcPr>
            <w:tcW w:w="652" w:type="pct"/>
          </w:tcPr>
          <w:p w14:paraId="196CEFE6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>
              <w:t>pass_buyer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033BFC03" w14:textId="77777777" w:rsidR="007F5AA2" w:rsidRPr="00DF4DB6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字符型，固定长度，</w:t>
            </w:r>
            <w:r>
              <w:t>18</w:t>
            </w:r>
            <w:r>
              <w:rPr>
                <w:rFonts w:hint="eastAsia"/>
              </w:rPr>
              <w:t>个字母数字，不为空</w:t>
            </w:r>
          </w:p>
        </w:tc>
        <w:tc>
          <w:tcPr>
            <w:tcW w:w="504" w:type="pct"/>
            <w:shd w:val="clear" w:color="auto" w:fill="auto"/>
          </w:tcPr>
          <w:p w14:paraId="2F3FAE12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1EBA4732" w14:textId="77777777" w:rsidTr="007F5AA2">
        <w:tc>
          <w:tcPr>
            <w:tcW w:w="431" w:type="pct"/>
            <w:shd w:val="clear" w:color="auto" w:fill="auto"/>
          </w:tcPr>
          <w:p w14:paraId="2C5B1349" w14:textId="1D9BCFD9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3CFFAC90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买家地址</w:t>
            </w:r>
          </w:p>
        </w:tc>
        <w:tc>
          <w:tcPr>
            <w:tcW w:w="652" w:type="pct"/>
          </w:tcPr>
          <w:p w14:paraId="378BF05F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0E91411C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100</w:t>
            </w:r>
            <w:r w:rsidRPr="00DF4DB6">
              <w:rPr>
                <w:rFonts w:hint="eastAsia"/>
              </w:rPr>
              <w:t>个</w:t>
            </w:r>
            <w:r>
              <w:rPr>
                <w:rFonts w:hint="eastAsia"/>
              </w:rPr>
              <w:t>汉字，</w:t>
            </w:r>
            <w:r w:rsidRPr="00DF4DB6">
              <w:rPr>
                <w:rFonts w:hint="eastAsia"/>
              </w:rPr>
              <w:t>不为空</w:t>
            </w:r>
          </w:p>
        </w:tc>
        <w:tc>
          <w:tcPr>
            <w:tcW w:w="504" w:type="pct"/>
            <w:shd w:val="clear" w:color="auto" w:fill="auto"/>
          </w:tcPr>
          <w:p w14:paraId="757B856B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BA6007E" w14:textId="77777777" w:rsidTr="007F5AA2">
        <w:tc>
          <w:tcPr>
            <w:tcW w:w="431" w:type="pct"/>
            <w:shd w:val="clear" w:color="auto" w:fill="auto"/>
          </w:tcPr>
          <w:p w14:paraId="6B49FD3D" w14:textId="4A9AC6A7" w:rsidR="007F5AA2" w:rsidRPr="00DF4DB6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1084F038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</w:t>
            </w:r>
            <w:r>
              <w:rPr>
                <w:rFonts w:hint="eastAsia"/>
              </w:rPr>
              <w:t>联系方式</w:t>
            </w:r>
          </w:p>
        </w:tc>
        <w:tc>
          <w:tcPr>
            <w:tcW w:w="652" w:type="pct"/>
          </w:tcPr>
          <w:p w14:paraId="57004CEA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41938C2B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</w:t>
            </w:r>
            <w:r>
              <w:rPr>
                <w:rFonts w:hint="eastAsia"/>
              </w:rPr>
              <w:t>固定</w:t>
            </w:r>
            <w:r w:rsidRPr="00DF4DB6">
              <w:rPr>
                <w:rFonts w:hint="eastAsia"/>
              </w:rPr>
              <w:t>长度，</w:t>
            </w:r>
            <w:r w:rsidRPr="00DF4DB6">
              <w:rPr>
                <w:rFonts w:hint="eastAsia"/>
              </w:rPr>
              <w:t>11</w:t>
            </w:r>
            <w:r w:rsidRPr="00DF4DB6">
              <w:rPr>
                <w:rFonts w:hint="eastAsia"/>
              </w:rPr>
              <w:t>个数字，不为空</w:t>
            </w:r>
          </w:p>
        </w:tc>
        <w:tc>
          <w:tcPr>
            <w:tcW w:w="504" w:type="pct"/>
            <w:shd w:val="clear" w:color="auto" w:fill="auto"/>
          </w:tcPr>
          <w:p w14:paraId="54751B52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7E14D06E" w14:textId="77777777" w:rsidTr="007F5AA2">
        <w:tc>
          <w:tcPr>
            <w:tcW w:w="431" w:type="pct"/>
            <w:shd w:val="clear" w:color="auto" w:fill="auto"/>
          </w:tcPr>
          <w:p w14:paraId="1A6DA43D" w14:textId="301B76F6" w:rsidR="007F5AA2" w:rsidRPr="00DF4DB6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7B42700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买家信誉积分</w:t>
            </w:r>
          </w:p>
        </w:tc>
        <w:tc>
          <w:tcPr>
            <w:tcW w:w="652" w:type="pct"/>
          </w:tcPr>
          <w:p w14:paraId="3ED1B642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023C91">
              <w:t>score_buyer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0E49CE7B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数值型，</w:t>
            </w:r>
            <w:r>
              <w:rPr>
                <w:rFonts w:hint="eastAsia"/>
              </w:rPr>
              <w:t>固定长度，</w:t>
            </w:r>
            <w:r>
              <w:t>3</w:t>
            </w:r>
            <w:r w:rsidRPr="00DF4DB6">
              <w:rPr>
                <w:rFonts w:hint="eastAsia"/>
              </w:rPr>
              <w:t>位有效数字，不为空</w:t>
            </w:r>
          </w:p>
        </w:tc>
        <w:tc>
          <w:tcPr>
            <w:tcW w:w="504" w:type="pct"/>
            <w:shd w:val="clear" w:color="auto" w:fill="auto"/>
          </w:tcPr>
          <w:p w14:paraId="4083099E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:rsidRPr="00DF4DB6" w14:paraId="169B518A" w14:textId="77777777" w:rsidTr="007F5AA2">
        <w:tc>
          <w:tcPr>
            <w:tcW w:w="431" w:type="pct"/>
            <w:shd w:val="clear" w:color="auto" w:fill="auto"/>
          </w:tcPr>
          <w:p w14:paraId="7F8D0A96" w14:textId="20BF5412" w:rsidR="007F5AA2" w:rsidRPr="00DF4DB6" w:rsidRDefault="007F5AA2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60DC1BCB" w14:textId="77777777" w:rsidR="007F5AA2" w:rsidRPr="00DF4DB6" w:rsidRDefault="007F5AA2" w:rsidP="007F5AA2"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652" w:type="pct"/>
          </w:tcPr>
          <w:p w14:paraId="77232BF6" w14:textId="77777777" w:rsidR="007F5AA2" w:rsidRPr="00DF4DB6" w:rsidRDefault="007F5AA2" w:rsidP="007F5AA2"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1B5A67D1" w14:textId="77777777" w:rsidR="007F5AA2" w:rsidRPr="00DF4DB6" w:rsidRDefault="007F5AA2" w:rsidP="007F5AA2">
            <w:r w:rsidRPr="00DF4DB6">
              <w:rPr>
                <w:rFonts w:hint="eastAsia"/>
              </w:rPr>
              <w:t>外键，参照区域（区域编号），不允许为空</w:t>
            </w:r>
          </w:p>
        </w:tc>
        <w:tc>
          <w:tcPr>
            <w:tcW w:w="504" w:type="pct"/>
            <w:shd w:val="clear" w:color="auto" w:fill="auto"/>
          </w:tcPr>
          <w:p w14:paraId="764D82AE" w14:textId="77777777" w:rsidR="007F5AA2" w:rsidRPr="00DF4DB6" w:rsidRDefault="007F5AA2" w:rsidP="007F5AA2"/>
        </w:tc>
      </w:tr>
    </w:tbl>
    <w:p w14:paraId="5F93C637" w14:textId="77777777" w:rsidR="007F5AA2" w:rsidRDefault="007F5AA2" w:rsidP="007F5AA2">
      <w:pPr>
        <w:pStyle w:val="3"/>
      </w:pPr>
      <w:bookmarkStart w:id="101" w:name="_Toc24927063"/>
      <w:r>
        <w:rPr>
          <w:rFonts w:hint="eastAsia"/>
        </w:rPr>
        <w:t>图书</w:t>
      </w:r>
      <w:bookmarkEnd w:id="101"/>
    </w:p>
    <w:p w14:paraId="432816D4" w14:textId="7BDC2D00" w:rsidR="007F5AA2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7</w:t>
      </w:r>
      <w:r>
        <w:fldChar w:fldCharType="end"/>
      </w:r>
      <w:r w:rsidRPr="00812CB3">
        <w:rPr>
          <w:rFonts w:hint="eastAsia"/>
        </w:rPr>
        <w:t xml:space="preserve"> </w:t>
      </w:r>
      <w:r>
        <w:rPr>
          <w:rFonts w:hint="eastAsia"/>
        </w:rPr>
        <w:t>关系</w:t>
      </w:r>
      <w:r w:rsidRPr="00DF4DB6">
        <w:rPr>
          <w:rFonts w:hint="eastAsia"/>
        </w:rPr>
        <w:t>book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1"/>
        <w:gridCol w:w="1314"/>
        <w:gridCol w:w="1416"/>
        <w:gridCol w:w="5529"/>
        <w:gridCol w:w="1502"/>
      </w:tblGrid>
      <w:tr w:rsidR="007F5AA2" w14:paraId="40FC5C8F" w14:textId="77777777" w:rsidTr="007F5AA2">
        <w:tc>
          <w:tcPr>
            <w:tcW w:w="431" w:type="pct"/>
            <w:shd w:val="clear" w:color="auto" w:fill="D9D9D9"/>
          </w:tcPr>
          <w:p w14:paraId="74009D9A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15" w:type="pct"/>
            <w:shd w:val="clear" w:color="auto" w:fill="D9D9D9"/>
          </w:tcPr>
          <w:p w14:paraId="56AB0DF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63" w:type="pct"/>
            <w:shd w:val="clear" w:color="auto" w:fill="D9D9D9"/>
          </w:tcPr>
          <w:p w14:paraId="7B4286BA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588" w:type="pct"/>
            <w:shd w:val="clear" w:color="auto" w:fill="D9D9D9"/>
          </w:tcPr>
          <w:p w14:paraId="423785E8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703" w:type="pct"/>
            <w:shd w:val="clear" w:color="auto" w:fill="D9D9D9"/>
          </w:tcPr>
          <w:p w14:paraId="6718E454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4E7AD6C3" w14:textId="77777777" w:rsidTr="007F5AA2">
        <w:tc>
          <w:tcPr>
            <w:tcW w:w="431" w:type="pct"/>
            <w:shd w:val="clear" w:color="auto" w:fill="auto"/>
          </w:tcPr>
          <w:p w14:paraId="2C779EF6" w14:textId="31A75139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15" w:type="pct"/>
            <w:shd w:val="clear" w:color="auto" w:fill="auto"/>
          </w:tcPr>
          <w:p w14:paraId="041A0203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663" w:type="pct"/>
          </w:tcPr>
          <w:p w14:paraId="74CBDADE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2588" w:type="pct"/>
            <w:shd w:val="clear" w:color="auto" w:fill="auto"/>
          </w:tcPr>
          <w:p w14:paraId="4B98762D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10</w:t>
            </w:r>
            <w:r w:rsidRPr="00DF4DB6">
              <w:rPr>
                <w:rFonts w:hint="eastAsia"/>
              </w:rPr>
              <w:t>个英文数字</w:t>
            </w:r>
            <w:r>
              <w:rPr>
                <w:rFonts w:hint="eastAsia"/>
              </w:rPr>
              <w:t>字符</w:t>
            </w:r>
          </w:p>
        </w:tc>
        <w:tc>
          <w:tcPr>
            <w:tcW w:w="703" w:type="pct"/>
            <w:shd w:val="clear" w:color="auto" w:fill="auto"/>
          </w:tcPr>
          <w:p w14:paraId="32FA7C2F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中国标准书号</w:t>
            </w:r>
          </w:p>
        </w:tc>
      </w:tr>
      <w:tr w:rsidR="007F5AA2" w14:paraId="0FE078F0" w14:textId="77777777" w:rsidTr="007F5AA2">
        <w:tc>
          <w:tcPr>
            <w:tcW w:w="431" w:type="pct"/>
            <w:shd w:val="clear" w:color="auto" w:fill="auto"/>
          </w:tcPr>
          <w:p w14:paraId="598DDFD0" w14:textId="1769A5C5" w:rsidR="007F5AA2" w:rsidRPr="00DF4DB6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15" w:type="pct"/>
            <w:shd w:val="clear" w:color="auto" w:fill="auto"/>
          </w:tcPr>
          <w:p w14:paraId="32D01AC3" w14:textId="77777777" w:rsidR="007F5AA2" w:rsidRPr="00DF4DB6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图书名</w:t>
            </w:r>
            <w:r>
              <w:rPr>
                <w:rFonts w:hint="eastAsia"/>
              </w:rPr>
              <w:t>称</w:t>
            </w:r>
          </w:p>
        </w:tc>
        <w:tc>
          <w:tcPr>
            <w:tcW w:w="663" w:type="pct"/>
          </w:tcPr>
          <w:p w14:paraId="749F6967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2588" w:type="pct"/>
            <w:shd w:val="clear" w:color="auto" w:fill="auto"/>
          </w:tcPr>
          <w:p w14:paraId="229B87F6" w14:textId="77777777" w:rsidR="007F5AA2" w:rsidRPr="00DF4DB6" w:rsidRDefault="007F5AA2" w:rsidP="007F5AA2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字符型，可变长度，</w:t>
            </w:r>
            <w:r w:rsidRPr="004D7BD3">
              <w:t>100</w:t>
            </w:r>
            <w:r w:rsidRPr="004D7BD3">
              <w:rPr>
                <w:rFonts w:hint="eastAsia"/>
              </w:rPr>
              <w:t>个汉字</w:t>
            </w:r>
            <w:r>
              <w:rPr>
                <w:rFonts w:hint="eastAsia"/>
              </w:rPr>
              <w:t>，不为空</w:t>
            </w:r>
          </w:p>
        </w:tc>
        <w:tc>
          <w:tcPr>
            <w:tcW w:w="703" w:type="pct"/>
            <w:shd w:val="clear" w:color="auto" w:fill="auto"/>
          </w:tcPr>
          <w:p w14:paraId="43BB9F71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52A27453" w14:textId="77777777" w:rsidTr="007F5AA2">
        <w:tc>
          <w:tcPr>
            <w:tcW w:w="431" w:type="pct"/>
            <w:shd w:val="clear" w:color="auto" w:fill="auto"/>
          </w:tcPr>
          <w:p w14:paraId="318C3C38" w14:textId="5F232918" w:rsidR="007F5AA2" w:rsidRPr="00DF4DB6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15" w:type="pct"/>
            <w:shd w:val="clear" w:color="auto" w:fill="auto"/>
          </w:tcPr>
          <w:p w14:paraId="6BEF108D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663" w:type="pct"/>
          </w:tcPr>
          <w:p w14:paraId="4D5AD3C1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2588" w:type="pct"/>
            <w:shd w:val="clear" w:color="auto" w:fill="auto"/>
          </w:tcPr>
          <w:p w14:paraId="307A678F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数值型，</w:t>
            </w:r>
            <w:r w:rsidRPr="00DF4DB6">
              <w:rPr>
                <w:rFonts w:hint="eastAsia"/>
              </w:rPr>
              <w:t>5</w:t>
            </w:r>
            <w:r w:rsidRPr="00DF4DB6">
              <w:rPr>
                <w:rFonts w:hint="eastAsia"/>
              </w:rPr>
              <w:t>位有效数字，</w:t>
            </w:r>
            <w:r w:rsidRPr="00DF4DB6">
              <w:rPr>
                <w:rFonts w:hint="eastAsia"/>
              </w:rPr>
              <w:t>2</w:t>
            </w:r>
            <w:r w:rsidRPr="00DF4DB6">
              <w:rPr>
                <w:rFonts w:hint="eastAsia"/>
              </w:rPr>
              <w:t>位小数，不为空</w:t>
            </w:r>
          </w:p>
        </w:tc>
        <w:tc>
          <w:tcPr>
            <w:tcW w:w="703" w:type="pct"/>
            <w:shd w:val="clear" w:color="auto" w:fill="auto"/>
          </w:tcPr>
          <w:p w14:paraId="62E3A79F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9AA886F" w14:textId="77777777" w:rsidTr="007F5AA2">
        <w:tc>
          <w:tcPr>
            <w:tcW w:w="431" w:type="pct"/>
            <w:shd w:val="clear" w:color="auto" w:fill="auto"/>
          </w:tcPr>
          <w:p w14:paraId="3D556DC4" w14:textId="22D18DEE" w:rsidR="007F5AA2" w:rsidRPr="00867B51" w:rsidRDefault="007F5AA2" w:rsidP="007F5AA2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15" w:type="pct"/>
            <w:shd w:val="clear" w:color="auto" w:fill="auto"/>
          </w:tcPr>
          <w:p w14:paraId="1160DB56" w14:textId="77777777" w:rsidR="007F5AA2" w:rsidRPr="00DF4DB6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图书类型</w:t>
            </w:r>
          </w:p>
        </w:tc>
        <w:tc>
          <w:tcPr>
            <w:tcW w:w="663" w:type="pct"/>
          </w:tcPr>
          <w:p w14:paraId="4BCB31A2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867B51">
              <w:t>type</w:t>
            </w:r>
            <w:r>
              <w:rPr>
                <w:rFonts w:hint="eastAsia"/>
              </w:rPr>
              <w:t>_</w:t>
            </w:r>
            <w:r>
              <w:t>book</w:t>
            </w:r>
            <w:proofErr w:type="spellEnd"/>
          </w:p>
        </w:tc>
        <w:tc>
          <w:tcPr>
            <w:tcW w:w="2588" w:type="pct"/>
            <w:shd w:val="clear" w:color="auto" w:fill="auto"/>
          </w:tcPr>
          <w:p w14:paraId="4D3BE0F4" w14:textId="77777777" w:rsidR="007F5AA2" w:rsidRPr="00DF4DB6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字符型，可变长度，</w:t>
            </w:r>
            <w:r>
              <w:rPr>
                <w:rFonts w:hint="eastAsia"/>
              </w:rPr>
              <w:t>1</w:t>
            </w:r>
            <w:r w:rsidRPr="004D7BD3">
              <w:rPr>
                <w:rFonts w:ascii="宋体" w:hAnsi="宋体" w:cs="宋体"/>
                <w:szCs w:val="21"/>
              </w:rPr>
              <w:t>位数字</w:t>
            </w:r>
            <w:r>
              <w:rPr>
                <w:rFonts w:hint="eastAsia"/>
              </w:rPr>
              <w:t>，不为空，</w:t>
            </w:r>
          </w:p>
        </w:tc>
        <w:tc>
          <w:tcPr>
            <w:tcW w:w="703" w:type="pct"/>
            <w:shd w:val="clear" w:color="auto" w:fill="auto"/>
          </w:tcPr>
          <w:p w14:paraId="0D31C6F6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101</w:t>
            </w:r>
          </w:p>
        </w:tc>
      </w:tr>
      <w:tr w:rsidR="007F5AA2" w14:paraId="7520FF1B" w14:textId="77777777" w:rsidTr="007F5AA2">
        <w:tc>
          <w:tcPr>
            <w:tcW w:w="431" w:type="pct"/>
            <w:shd w:val="clear" w:color="auto" w:fill="auto"/>
          </w:tcPr>
          <w:p w14:paraId="2E40E597" w14:textId="2F8ACD39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15" w:type="pct"/>
            <w:shd w:val="clear" w:color="auto" w:fill="auto"/>
          </w:tcPr>
          <w:p w14:paraId="0AB48E7A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出版社编号</w:t>
            </w:r>
          </w:p>
        </w:tc>
        <w:tc>
          <w:tcPr>
            <w:tcW w:w="663" w:type="pct"/>
          </w:tcPr>
          <w:p w14:paraId="4BCA8FC6" w14:textId="77777777" w:rsidR="007F5AA2" w:rsidRPr="00867B51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id_</w:t>
            </w:r>
            <w:r w:rsidRPr="00DB37AF">
              <w:t xml:space="preserve"> publisher</w:t>
            </w:r>
          </w:p>
        </w:tc>
        <w:tc>
          <w:tcPr>
            <w:tcW w:w="2588" w:type="pct"/>
            <w:shd w:val="clear" w:color="auto" w:fill="auto"/>
          </w:tcPr>
          <w:p w14:paraId="34FA7446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外键，参照</w:t>
            </w:r>
            <w:r>
              <w:rPr>
                <w:rFonts w:hint="eastAsia"/>
              </w:rPr>
              <w:t>出版社</w:t>
            </w:r>
            <w:r w:rsidRPr="00DF4DB6">
              <w:rPr>
                <w:rFonts w:hint="eastAsia"/>
              </w:rPr>
              <w:t>（</w:t>
            </w:r>
            <w:r>
              <w:rPr>
                <w:rFonts w:hint="eastAsia"/>
              </w:rPr>
              <w:t>出版社</w:t>
            </w:r>
            <w:r w:rsidRPr="00DF4DB6">
              <w:rPr>
                <w:rFonts w:hint="eastAsia"/>
              </w:rPr>
              <w:t>编号），不允许为空</w:t>
            </w:r>
          </w:p>
        </w:tc>
        <w:tc>
          <w:tcPr>
            <w:tcW w:w="703" w:type="pct"/>
            <w:shd w:val="clear" w:color="auto" w:fill="auto"/>
          </w:tcPr>
          <w:p w14:paraId="074B7700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3730F452" w14:textId="77777777" w:rsidTr="007F5AA2">
        <w:tc>
          <w:tcPr>
            <w:tcW w:w="431" w:type="pct"/>
            <w:shd w:val="clear" w:color="auto" w:fill="auto"/>
          </w:tcPr>
          <w:p w14:paraId="0DE7B349" w14:textId="0F45BC80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15" w:type="pct"/>
            <w:shd w:val="clear" w:color="auto" w:fill="auto"/>
          </w:tcPr>
          <w:p w14:paraId="0CD5B06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663" w:type="pct"/>
          </w:tcPr>
          <w:p w14:paraId="7CDCC0FE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2588" w:type="pct"/>
            <w:shd w:val="clear" w:color="auto" w:fill="auto"/>
          </w:tcPr>
          <w:p w14:paraId="3BE4DA38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外键，参照</w:t>
            </w:r>
            <w:r>
              <w:rPr>
                <w:rFonts w:hint="eastAsia"/>
              </w:rPr>
              <w:t>员工</w:t>
            </w:r>
            <w:r w:rsidRPr="00DF4DB6">
              <w:rPr>
                <w:rFonts w:hint="eastAsia"/>
              </w:rPr>
              <w:t>（</w:t>
            </w:r>
            <w:r>
              <w:rPr>
                <w:rFonts w:hint="eastAsia"/>
              </w:rPr>
              <w:t>员工</w:t>
            </w:r>
            <w:r w:rsidRPr="00DF4DB6">
              <w:rPr>
                <w:rFonts w:hint="eastAsia"/>
              </w:rPr>
              <w:t>编号），不允许为空</w:t>
            </w:r>
          </w:p>
        </w:tc>
        <w:tc>
          <w:tcPr>
            <w:tcW w:w="703" w:type="pct"/>
            <w:shd w:val="clear" w:color="auto" w:fill="auto"/>
          </w:tcPr>
          <w:p w14:paraId="55945941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1A17D033" w14:textId="77777777" w:rsidTr="007F5AA2">
        <w:tc>
          <w:tcPr>
            <w:tcW w:w="431" w:type="pct"/>
            <w:shd w:val="clear" w:color="auto" w:fill="auto"/>
          </w:tcPr>
          <w:p w14:paraId="6C19C23B" w14:textId="783CA0B5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15" w:type="pct"/>
            <w:shd w:val="clear" w:color="auto" w:fill="auto"/>
          </w:tcPr>
          <w:p w14:paraId="333D467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63" w:type="pct"/>
          </w:tcPr>
          <w:p w14:paraId="50C55F4E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t>sum_book</w:t>
            </w:r>
            <w:proofErr w:type="spellEnd"/>
          </w:p>
        </w:tc>
        <w:tc>
          <w:tcPr>
            <w:tcW w:w="2588" w:type="pct"/>
            <w:shd w:val="clear" w:color="auto" w:fill="auto"/>
          </w:tcPr>
          <w:p w14:paraId="3EE61AE3" w14:textId="77777777" w:rsidR="007F5AA2" w:rsidRPr="00DF4DB6" w:rsidRDefault="007F5AA2" w:rsidP="007F5AA2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数值型，</w:t>
            </w:r>
            <w:r>
              <w:rPr>
                <w:rFonts w:hint="eastAsia"/>
              </w:rPr>
              <w:t>5</w:t>
            </w:r>
            <w:r w:rsidRPr="00095A29">
              <w:rPr>
                <w:rFonts w:hint="eastAsia"/>
              </w:rPr>
              <w:t>位有效数字，无小数，不为空</w:t>
            </w:r>
          </w:p>
        </w:tc>
        <w:tc>
          <w:tcPr>
            <w:tcW w:w="703" w:type="pct"/>
            <w:shd w:val="clear" w:color="auto" w:fill="auto"/>
          </w:tcPr>
          <w:p w14:paraId="1CA2515B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09E44ACE" w14:textId="77777777" w:rsidTr="007F5AA2">
        <w:tc>
          <w:tcPr>
            <w:tcW w:w="431" w:type="pct"/>
            <w:shd w:val="clear" w:color="auto" w:fill="auto"/>
          </w:tcPr>
          <w:p w14:paraId="1E9AFA96" w14:textId="1221C1CF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15" w:type="pct"/>
            <w:shd w:val="clear" w:color="auto" w:fill="auto"/>
          </w:tcPr>
          <w:p w14:paraId="3A8C1FF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出版时间</w:t>
            </w:r>
          </w:p>
        </w:tc>
        <w:tc>
          <w:tcPr>
            <w:tcW w:w="663" w:type="pct"/>
          </w:tcPr>
          <w:p w14:paraId="2CB3078C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 xml:space="preserve">_ </w:t>
            </w:r>
            <w:r w:rsidRPr="008C6BB6">
              <w:t>publish</w:t>
            </w:r>
          </w:p>
        </w:tc>
        <w:tc>
          <w:tcPr>
            <w:tcW w:w="2588" w:type="pct"/>
            <w:shd w:val="clear" w:color="auto" w:fill="auto"/>
          </w:tcPr>
          <w:p w14:paraId="6B353DE7" w14:textId="77777777" w:rsidR="007F5AA2" w:rsidRPr="00095A29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日期型，不为空</w:t>
            </w:r>
          </w:p>
        </w:tc>
        <w:tc>
          <w:tcPr>
            <w:tcW w:w="703" w:type="pct"/>
            <w:shd w:val="clear" w:color="auto" w:fill="auto"/>
          </w:tcPr>
          <w:p w14:paraId="7494C206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16168699" w14:textId="77777777" w:rsidR="007F5AA2" w:rsidRDefault="007F5AA2" w:rsidP="007F5AA2">
      <w:pPr>
        <w:pStyle w:val="3"/>
      </w:pPr>
      <w:bookmarkStart w:id="102" w:name="_Toc24927064"/>
      <w:r>
        <w:rPr>
          <w:rFonts w:hint="eastAsia"/>
        </w:rPr>
        <w:t>卖家</w:t>
      </w:r>
      <w:bookmarkEnd w:id="102"/>
    </w:p>
    <w:p w14:paraId="7936532D" w14:textId="41C36F21" w:rsidR="007F5AA2" w:rsidRPr="001743E4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8</w:t>
      </w:r>
      <w:r>
        <w:fldChar w:fldCharType="end"/>
      </w:r>
      <w:r w:rsidRPr="00AC61D9">
        <w:t xml:space="preserve"> </w:t>
      </w:r>
      <w:r>
        <w:rPr>
          <w:rFonts w:hint="eastAsia"/>
        </w:rPr>
        <w:t>关系</w:t>
      </w:r>
      <w:r w:rsidRPr="003E3A64">
        <w:t>seller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1"/>
        <w:gridCol w:w="1585"/>
        <w:gridCol w:w="1393"/>
        <w:gridCol w:w="5706"/>
        <w:gridCol w:w="1077"/>
      </w:tblGrid>
      <w:tr w:rsidR="007F5AA2" w14:paraId="213E1094" w14:textId="77777777" w:rsidTr="007F5AA2">
        <w:tc>
          <w:tcPr>
            <w:tcW w:w="431" w:type="pct"/>
            <w:shd w:val="clear" w:color="auto" w:fill="D9D9D9"/>
          </w:tcPr>
          <w:p w14:paraId="3421DD02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42" w:type="pct"/>
            <w:shd w:val="clear" w:color="auto" w:fill="D9D9D9"/>
          </w:tcPr>
          <w:p w14:paraId="122872B7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52" w:type="pct"/>
            <w:shd w:val="clear" w:color="auto" w:fill="D9D9D9"/>
          </w:tcPr>
          <w:p w14:paraId="34C599EB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671" w:type="pct"/>
            <w:shd w:val="clear" w:color="auto" w:fill="D9D9D9"/>
          </w:tcPr>
          <w:p w14:paraId="1BAE9222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504" w:type="pct"/>
            <w:shd w:val="clear" w:color="auto" w:fill="D9D9D9"/>
          </w:tcPr>
          <w:p w14:paraId="1328D9F4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06CC31BE" w14:textId="77777777" w:rsidTr="007F5AA2">
        <w:tc>
          <w:tcPr>
            <w:tcW w:w="431" w:type="pct"/>
            <w:shd w:val="clear" w:color="auto" w:fill="auto"/>
          </w:tcPr>
          <w:p w14:paraId="650EB450" w14:textId="14E2E40C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002843E6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52" w:type="pct"/>
          </w:tcPr>
          <w:p w14:paraId="23C17213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4F41FA20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18</w:t>
            </w:r>
            <w:r w:rsidRPr="00DF4DB6">
              <w:rPr>
                <w:rFonts w:hint="eastAsia"/>
              </w:rPr>
              <w:t>个英文数字</w:t>
            </w:r>
          </w:p>
        </w:tc>
        <w:tc>
          <w:tcPr>
            <w:tcW w:w="504" w:type="pct"/>
            <w:shd w:val="clear" w:color="auto" w:fill="auto"/>
          </w:tcPr>
          <w:p w14:paraId="312580D5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身份证号</w:t>
            </w:r>
          </w:p>
        </w:tc>
      </w:tr>
      <w:tr w:rsidR="007F5AA2" w14:paraId="6308228E" w14:textId="77777777" w:rsidTr="007F5AA2">
        <w:tc>
          <w:tcPr>
            <w:tcW w:w="431" w:type="pct"/>
            <w:shd w:val="clear" w:color="auto" w:fill="auto"/>
          </w:tcPr>
          <w:p w14:paraId="629CE8A3" w14:textId="5B259D61" w:rsidR="007F5AA2" w:rsidRPr="00DF4DB6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3895B24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卖家姓名</w:t>
            </w:r>
          </w:p>
        </w:tc>
        <w:tc>
          <w:tcPr>
            <w:tcW w:w="652" w:type="pct"/>
          </w:tcPr>
          <w:p w14:paraId="61E4E0F9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24979D7B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504" w:type="pct"/>
            <w:shd w:val="clear" w:color="auto" w:fill="auto"/>
          </w:tcPr>
          <w:p w14:paraId="6781362C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735AAA76" w14:textId="77777777" w:rsidTr="007F5AA2">
        <w:tc>
          <w:tcPr>
            <w:tcW w:w="431" w:type="pct"/>
            <w:shd w:val="clear" w:color="auto" w:fill="auto"/>
          </w:tcPr>
          <w:p w14:paraId="4A2282FE" w14:textId="300DBA80" w:rsidR="007F5AA2" w:rsidRPr="00867B51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29082936" w14:textId="77777777" w:rsidR="007F5AA2" w:rsidRPr="00DF4DB6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卖家联系方式</w:t>
            </w:r>
          </w:p>
        </w:tc>
        <w:tc>
          <w:tcPr>
            <w:tcW w:w="652" w:type="pct"/>
          </w:tcPr>
          <w:p w14:paraId="3921B56A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5D397135" w14:textId="77777777" w:rsidR="007F5AA2" w:rsidRPr="00DF4DB6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字符型，固定长度，</w:t>
            </w:r>
            <w:r w:rsidRPr="00DF4DB6">
              <w:rPr>
                <w:rFonts w:hint="eastAsia"/>
              </w:rPr>
              <w:t>11</w:t>
            </w:r>
            <w:r w:rsidRPr="00DF4DB6">
              <w:rPr>
                <w:rFonts w:hint="eastAsia"/>
              </w:rPr>
              <w:t>个数字，不为空</w:t>
            </w:r>
          </w:p>
        </w:tc>
        <w:tc>
          <w:tcPr>
            <w:tcW w:w="504" w:type="pct"/>
            <w:shd w:val="clear" w:color="auto" w:fill="auto"/>
          </w:tcPr>
          <w:p w14:paraId="7FB8E5F3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5370B0A0" w14:textId="77777777" w:rsidTr="007F5AA2">
        <w:tc>
          <w:tcPr>
            <w:tcW w:w="431" w:type="pct"/>
            <w:shd w:val="clear" w:color="auto" w:fill="auto"/>
          </w:tcPr>
          <w:p w14:paraId="784A7590" w14:textId="743F297D" w:rsidR="007F5AA2" w:rsidRPr="00DF4DB6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5B8D0986" w14:textId="77777777" w:rsidR="007F5AA2" w:rsidRPr="00DF4DB6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卖家密码</w:t>
            </w:r>
          </w:p>
        </w:tc>
        <w:tc>
          <w:tcPr>
            <w:tcW w:w="652" w:type="pct"/>
          </w:tcPr>
          <w:p w14:paraId="4CB34F64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ps</w:t>
            </w:r>
            <w:r w:rsidRPr="00DF4DB6">
              <w:rPr>
                <w:rFonts w:hint="eastAsia"/>
              </w:rPr>
              <w:t>_seller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15F996E2" w14:textId="77777777" w:rsidR="007F5AA2" w:rsidRPr="00DF4DB6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>
              <w:t>20</w:t>
            </w:r>
            <w:r w:rsidRPr="00DF4DB6">
              <w:rPr>
                <w:rFonts w:hint="eastAsia"/>
              </w:rPr>
              <w:t>个</w:t>
            </w:r>
            <w:r>
              <w:rPr>
                <w:rFonts w:hint="eastAsia"/>
              </w:rPr>
              <w:t>数字</w:t>
            </w:r>
            <w:r w:rsidRPr="00DF4DB6">
              <w:rPr>
                <w:rFonts w:hint="eastAsia"/>
              </w:rPr>
              <w:t>，不为空</w:t>
            </w:r>
          </w:p>
        </w:tc>
        <w:tc>
          <w:tcPr>
            <w:tcW w:w="504" w:type="pct"/>
            <w:shd w:val="clear" w:color="auto" w:fill="auto"/>
          </w:tcPr>
          <w:p w14:paraId="231E10A1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0957FF5D" w14:textId="77777777" w:rsidTr="007F5AA2">
        <w:tc>
          <w:tcPr>
            <w:tcW w:w="431" w:type="pct"/>
            <w:shd w:val="clear" w:color="auto" w:fill="auto"/>
          </w:tcPr>
          <w:p w14:paraId="2534D68C" w14:textId="6E3563D8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42" w:type="pct"/>
            <w:shd w:val="clear" w:color="auto" w:fill="auto"/>
          </w:tcPr>
          <w:p w14:paraId="77178C5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652" w:type="pct"/>
          </w:tcPr>
          <w:p w14:paraId="5D6F59B1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t>id_area</w:t>
            </w:r>
            <w:proofErr w:type="spellEnd"/>
          </w:p>
        </w:tc>
        <w:tc>
          <w:tcPr>
            <w:tcW w:w="2671" w:type="pct"/>
            <w:shd w:val="clear" w:color="auto" w:fill="auto"/>
          </w:tcPr>
          <w:p w14:paraId="13D0B9CA" w14:textId="77777777" w:rsidR="007F5AA2" w:rsidRPr="00DF4DB6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外键，参照区域（区域编号），不允许为空</w:t>
            </w:r>
          </w:p>
        </w:tc>
        <w:tc>
          <w:tcPr>
            <w:tcW w:w="504" w:type="pct"/>
            <w:shd w:val="clear" w:color="auto" w:fill="auto"/>
          </w:tcPr>
          <w:p w14:paraId="49742FBB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0FEC51E1" w14:textId="77777777" w:rsidR="007F5AA2" w:rsidRDefault="007F5AA2" w:rsidP="007F5AA2">
      <w:pPr>
        <w:pStyle w:val="3"/>
      </w:pPr>
      <w:bookmarkStart w:id="103" w:name="_Toc24927065"/>
      <w:r>
        <w:rPr>
          <w:rFonts w:hint="eastAsia"/>
        </w:rPr>
        <w:t>岗位</w:t>
      </w:r>
      <w:bookmarkEnd w:id="103"/>
    </w:p>
    <w:p w14:paraId="780DD5F7" w14:textId="0CA8E1C3" w:rsidR="007F5AA2" w:rsidRPr="001743E4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9</w:t>
      </w:r>
      <w:r>
        <w:fldChar w:fldCharType="end"/>
      </w:r>
      <w:r w:rsidRPr="00AC61D9">
        <w:t xml:space="preserve"> </w:t>
      </w:r>
      <w:r>
        <w:rPr>
          <w:rFonts w:hint="eastAsia"/>
        </w:rPr>
        <w:t>关系</w:t>
      </w:r>
      <w:r>
        <w:t>post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5"/>
        <w:gridCol w:w="1844"/>
        <w:gridCol w:w="1701"/>
        <w:gridCol w:w="5245"/>
        <w:gridCol w:w="1077"/>
      </w:tblGrid>
      <w:tr w:rsidR="007F5AA2" w14:paraId="60FE50FB" w14:textId="77777777" w:rsidTr="007F5AA2">
        <w:tc>
          <w:tcPr>
            <w:tcW w:w="381" w:type="pct"/>
            <w:shd w:val="clear" w:color="auto" w:fill="D9D9D9"/>
          </w:tcPr>
          <w:p w14:paraId="45D64B88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63" w:type="pct"/>
            <w:shd w:val="clear" w:color="auto" w:fill="D9D9D9"/>
          </w:tcPr>
          <w:p w14:paraId="491C8256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796" w:type="pct"/>
            <w:shd w:val="clear" w:color="auto" w:fill="D9D9D9"/>
          </w:tcPr>
          <w:p w14:paraId="65C10697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455" w:type="pct"/>
            <w:shd w:val="clear" w:color="auto" w:fill="D9D9D9"/>
          </w:tcPr>
          <w:p w14:paraId="3926B788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504" w:type="pct"/>
            <w:shd w:val="clear" w:color="auto" w:fill="D9D9D9"/>
          </w:tcPr>
          <w:p w14:paraId="1D5BACBB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096CC858" w14:textId="77777777" w:rsidTr="007F5AA2">
        <w:tc>
          <w:tcPr>
            <w:tcW w:w="381" w:type="pct"/>
            <w:shd w:val="clear" w:color="auto" w:fill="auto"/>
          </w:tcPr>
          <w:p w14:paraId="17759F3A" w14:textId="0F177102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166A391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796" w:type="pct"/>
          </w:tcPr>
          <w:p w14:paraId="041C9946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id_</w:t>
            </w:r>
            <w:r>
              <w:t xml:space="preserve"> post</w:t>
            </w:r>
          </w:p>
        </w:tc>
        <w:tc>
          <w:tcPr>
            <w:tcW w:w="2455" w:type="pct"/>
            <w:shd w:val="clear" w:color="auto" w:fill="auto"/>
          </w:tcPr>
          <w:p w14:paraId="5830C036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2</w:t>
            </w:r>
            <w:r w:rsidRPr="00DF4DB6">
              <w:rPr>
                <w:rFonts w:hint="eastAsia"/>
              </w:rPr>
              <w:t>个数字</w:t>
            </w:r>
          </w:p>
        </w:tc>
        <w:tc>
          <w:tcPr>
            <w:tcW w:w="504" w:type="pct"/>
            <w:shd w:val="clear" w:color="auto" w:fill="auto"/>
          </w:tcPr>
          <w:p w14:paraId="614AB0C8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7F5AA2" w14:paraId="35C6C2B2" w14:textId="77777777" w:rsidTr="007F5AA2">
        <w:tc>
          <w:tcPr>
            <w:tcW w:w="381" w:type="pct"/>
            <w:shd w:val="clear" w:color="auto" w:fill="auto"/>
          </w:tcPr>
          <w:p w14:paraId="2D4E89B9" w14:textId="6429BC5C" w:rsidR="007F5AA2" w:rsidRPr="00DF4DB6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39064910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岗位名称</w:t>
            </w:r>
          </w:p>
        </w:tc>
        <w:tc>
          <w:tcPr>
            <w:tcW w:w="796" w:type="pct"/>
          </w:tcPr>
          <w:p w14:paraId="412DAFE6" w14:textId="77777777" w:rsidR="007F5AA2" w:rsidRPr="00DF4DB6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name_</w:t>
            </w:r>
            <w:r w:rsidRPr="00DB37AF">
              <w:t xml:space="preserve"> </w:t>
            </w:r>
            <w:r>
              <w:t>post</w:t>
            </w:r>
          </w:p>
        </w:tc>
        <w:tc>
          <w:tcPr>
            <w:tcW w:w="2455" w:type="pct"/>
            <w:shd w:val="clear" w:color="auto" w:fill="auto"/>
          </w:tcPr>
          <w:p w14:paraId="10C1D02B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字符型，可变长度，</w:t>
            </w:r>
            <w:r>
              <w:t>20</w:t>
            </w:r>
            <w:r>
              <w:rPr>
                <w:rFonts w:hint="eastAsia"/>
              </w:rPr>
              <w:t>个汉字，不为空，唯一</w:t>
            </w:r>
          </w:p>
        </w:tc>
        <w:tc>
          <w:tcPr>
            <w:tcW w:w="504" w:type="pct"/>
            <w:shd w:val="clear" w:color="auto" w:fill="auto"/>
          </w:tcPr>
          <w:p w14:paraId="765BAB47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9398570" w14:textId="77777777" w:rsidTr="007F5AA2">
        <w:tc>
          <w:tcPr>
            <w:tcW w:w="381" w:type="pct"/>
            <w:shd w:val="clear" w:color="auto" w:fill="auto"/>
          </w:tcPr>
          <w:p w14:paraId="252802E7" w14:textId="7B1C8747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0B042266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796" w:type="pct"/>
          </w:tcPr>
          <w:p w14:paraId="38A86BA9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2455" w:type="pct"/>
            <w:shd w:val="clear" w:color="auto" w:fill="auto"/>
          </w:tcPr>
          <w:p w14:paraId="30370C9C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外键，参照部门（编号），不为空</w:t>
            </w:r>
          </w:p>
        </w:tc>
        <w:tc>
          <w:tcPr>
            <w:tcW w:w="504" w:type="pct"/>
            <w:shd w:val="clear" w:color="auto" w:fill="auto"/>
          </w:tcPr>
          <w:p w14:paraId="4AEB8AD2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3EC0E9C9" w14:textId="77777777" w:rsidR="007F5AA2" w:rsidRDefault="007F5AA2" w:rsidP="007F5AA2">
      <w:pPr>
        <w:pStyle w:val="3"/>
      </w:pPr>
      <w:bookmarkStart w:id="104" w:name="_Toc24927066"/>
      <w:r>
        <w:rPr>
          <w:rFonts w:hint="eastAsia"/>
        </w:rPr>
        <w:t>购买</w:t>
      </w:r>
      <w:bookmarkEnd w:id="104"/>
    </w:p>
    <w:p w14:paraId="09D5A488" w14:textId="439CFA91" w:rsidR="007F5AA2" w:rsidRPr="001743E4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10</w:t>
      </w:r>
      <w:r>
        <w:fldChar w:fldCharType="end"/>
      </w:r>
      <w:r w:rsidRPr="00AC61D9">
        <w:t xml:space="preserve"> </w:t>
      </w:r>
      <w:r>
        <w:rPr>
          <w:rFonts w:hint="eastAsia"/>
        </w:rPr>
        <w:t>关系</w:t>
      </w:r>
      <w:r w:rsidRPr="008C6BB6">
        <w:t>purchase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3"/>
        <w:gridCol w:w="1844"/>
        <w:gridCol w:w="1701"/>
        <w:gridCol w:w="5247"/>
        <w:gridCol w:w="1077"/>
      </w:tblGrid>
      <w:tr w:rsidR="007F5AA2" w14:paraId="4F75007A" w14:textId="77777777" w:rsidTr="007F5AA2">
        <w:tc>
          <w:tcPr>
            <w:tcW w:w="381" w:type="pct"/>
            <w:shd w:val="clear" w:color="auto" w:fill="D9D9D9"/>
          </w:tcPr>
          <w:p w14:paraId="6415A715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63" w:type="pct"/>
            <w:shd w:val="clear" w:color="auto" w:fill="D9D9D9"/>
          </w:tcPr>
          <w:p w14:paraId="2DB7BAE1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796" w:type="pct"/>
            <w:shd w:val="clear" w:color="auto" w:fill="D9D9D9"/>
          </w:tcPr>
          <w:p w14:paraId="7C8912F1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456" w:type="pct"/>
            <w:shd w:val="clear" w:color="auto" w:fill="D9D9D9"/>
          </w:tcPr>
          <w:p w14:paraId="31A89326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504" w:type="pct"/>
            <w:shd w:val="clear" w:color="auto" w:fill="D9D9D9"/>
          </w:tcPr>
          <w:p w14:paraId="2B21EC5A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7BFB0223" w14:textId="77777777" w:rsidTr="007F5AA2">
        <w:tc>
          <w:tcPr>
            <w:tcW w:w="381" w:type="pct"/>
            <w:shd w:val="clear" w:color="auto" w:fill="auto"/>
          </w:tcPr>
          <w:p w14:paraId="56A0229C" w14:textId="06688A27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585C8FCA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796" w:type="pct"/>
          </w:tcPr>
          <w:p w14:paraId="72051F68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2456" w:type="pct"/>
            <w:shd w:val="clear" w:color="auto" w:fill="auto"/>
          </w:tcPr>
          <w:p w14:paraId="4992CF9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主键，外键，参照图书（图书号）</w:t>
            </w:r>
          </w:p>
        </w:tc>
        <w:tc>
          <w:tcPr>
            <w:tcW w:w="504" w:type="pct"/>
            <w:shd w:val="clear" w:color="auto" w:fill="auto"/>
          </w:tcPr>
          <w:p w14:paraId="2033BD89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57CB744" w14:textId="77777777" w:rsidTr="007F5AA2">
        <w:tc>
          <w:tcPr>
            <w:tcW w:w="381" w:type="pct"/>
            <w:shd w:val="clear" w:color="auto" w:fill="auto"/>
          </w:tcPr>
          <w:p w14:paraId="678E02F5" w14:textId="7306DA83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4E144FCA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买家号</w:t>
            </w:r>
          </w:p>
        </w:tc>
        <w:tc>
          <w:tcPr>
            <w:tcW w:w="796" w:type="pct"/>
          </w:tcPr>
          <w:p w14:paraId="7C45C99A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2456" w:type="pct"/>
            <w:shd w:val="clear" w:color="auto" w:fill="auto"/>
          </w:tcPr>
          <w:p w14:paraId="1C541541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主键，外键，参照买家（买家号）</w:t>
            </w:r>
          </w:p>
        </w:tc>
        <w:tc>
          <w:tcPr>
            <w:tcW w:w="504" w:type="pct"/>
            <w:shd w:val="clear" w:color="auto" w:fill="auto"/>
          </w:tcPr>
          <w:p w14:paraId="60C01F46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648DA4C2" w14:textId="77777777" w:rsidTr="007F5AA2">
        <w:tc>
          <w:tcPr>
            <w:tcW w:w="381" w:type="pct"/>
            <w:shd w:val="clear" w:color="auto" w:fill="auto"/>
          </w:tcPr>
          <w:p w14:paraId="5C8F88B0" w14:textId="036A4004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097BB1BD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796" w:type="pct"/>
          </w:tcPr>
          <w:p w14:paraId="695E656B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2456" w:type="pct"/>
            <w:shd w:val="clear" w:color="auto" w:fill="auto"/>
          </w:tcPr>
          <w:p w14:paraId="656597D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主键，外键，参照卖家（卖家号）</w:t>
            </w:r>
          </w:p>
        </w:tc>
        <w:tc>
          <w:tcPr>
            <w:tcW w:w="504" w:type="pct"/>
            <w:shd w:val="clear" w:color="auto" w:fill="auto"/>
          </w:tcPr>
          <w:p w14:paraId="057E97AE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07C998C5" w14:textId="77777777" w:rsidTr="007F5AA2">
        <w:tc>
          <w:tcPr>
            <w:tcW w:w="381" w:type="pct"/>
            <w:shd w:val="clear" w:color="auto" w:fill="auto"/>
          </w:tcPr>
          <w:p w14:paraId="28F6894F" w14:textId="0892DE85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14FE659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数量</w:t>
            </w:r>
          </w:p>
        </w:tc>
        <w:tc>
          <w:tcPr>
            <w:tcW w:w="796" w:type="pct"/>
          </w:tcPr>
          <w:p w14:paraId="7E8BBC59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s</w:t>
            </w:r>
            <w:r w:rsidRPr="00DF4DB6">
              <w:t>um_book</w:t>
            </w:r>
            <w:proofErr w:type="spellEnd"/>
          </w:p>
        </w:tc>
        <w:tc>
          <w:tcPr>
            <w:tcW w:w="2456" w:type="pct"/>
            <w:shd w:val="clear" w:color="auto" w:fill="auto"/>
          </w:tcPr>
          <w:p w14:paraId="51C59D83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数值型，</w:t>
            </w:r>
            <w:r w:rsidRPr="00DF4DB6">
              <w:rPr>
                <w:rFonts w:hint="eastAsia"/>
              </w:rPr>
              <w:t>4</w:t>
            </w:r>
            <w:r w:rsidRPr="00DF4DB6">
              <w:rPr>
                <w:rFonts w:hint="eastAsia"/>
              </w:rPr>
              <w:t>位有效数字，无小数，不为空</w:t>
            </w:r>
          </w:p>
        </w:tc>
        <w:tc>
          <w:tcPr>
            <w:tcW w:w="504" w:type="pct"/>
            <w:shd w:val="clear" w:color="auto" w:fill="auto"/>
          </w:tcPr>
          <w:p w14:paraId="25389C1C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54CA7021" w14:textId="77777777" w:rsidTr="007F5AA2">
        <w:tc>
          <w:tcPr>
            <w:tcW w:w="381" w:type="pct"/>
            <w:shd w:val="clear" w:color="auto" w:fill="auto"/>
          </w:tcPr>
          <w:p w14:paraId="5BF672B0" w14:textId="5AF056EF" w:rsidR="007F5AA2" w:rsidRPr="00DF4DB6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189AC1D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时间</w:t>
            </w:r>
          </w:p>
        </w:tc>
        <w:tc>
          <w:tcPr>
            <w:tcW w:w="796" w:type="pct"/>
          </w:tcPr>
          <w:p w14:paraId="040A871C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t>time_order</w:t>
            </w:r>
            <w:proofErr w:type="spellEnd"/>
          </w:p>
        </w:tc>
        <w:tc>
          <w:tcPr>
            <w:tcW w:w="2456" w:type="pct"/>
            <w:shd w:val="clear" w:color="auto" w:fill="auto"/>
          </w:tcPr>
          <w:p w14:paraId="22EDED47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日期时间型，取系统日期时间，不为空</w:t>
            </w:r>
          </w:p>
        </w:tc>
        <w:tc>
          <w:tcPr>
            <w:tcW w:w="504" w:type="pct"/>
            <w:shd w:val="clear" w:color="auto" w:fill="auto"/>
          </w:tcPr>
          <w:p w14:paraId="1CB487CC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ABB2812" w14:textId="77777777" w:rsidTr="007F5AA2">
        <w:tc>
          <w:tcPr>
            <w:tcW w:w="381" w:type="pct"/>
            <w:shd w:val="clear" w:color="auto" w:fill="auto"/>
          </w:tcPr>
          <w:p w14:paraId="753C85B7" w14:textId="6E74EA5D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2DE2B49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金额</w:t>
            </w:r>
          </w:p>
        </w:tc>
        <w:tc>
          <w:tcPr>
            <w:tcW w:w="796" w:type="pct"/>
          </w:tcPr>
          <w:p w14:paraId="6D37E40B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t>price_order</w:t>
            </w:r>
            <w:proofErr w:type="spellEnd"/>
          </w:p>
        </w:tc>
        <w:tc>
          <w:tcPr>
            <w:tcW w:w="2456" w:type="pct"/>
            <w:shd w:val="clear" w:color="auto" w:fill="auto"/>
          </w:tcPr>
          <w:p w14:paraId="14346140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数值型，</w:t>
            </w:r>
            <w:r w:rsidRPr="00DF4DB6">
              <w:rPr>
                <w:rFonts w:hint="eastAsia"/>
              </w:rPr>
              <w:t>7</w:t>
            </w:r>
            <w:r w:rsidRPr="00DF4DB6">
              <w:rPr>
                <w:rFonts w:hint="eastAsia"/>
              </w:rPr>
              <w:t>位有效数字，</w:t>
            </w:r>
            <w:r w:rsidRPr="00DF4DB6">
              <w:rPr>
                <w:rFonts w:hint="eastAsia"/>
              </w:rPr>
              <w:t>2</w:t>
            </w:r>
            <w:r w:rsidRPr="00DF4DB6">
              <w:rPr>
                <w:rFonts w:hint="eastAsia"/>
              </w:rPr>
              <w:t>位小数，不为空</w:t>
            </w:r>
          </w:p>
        </w:tc>
        <w:tc>
          <w:tcPr>
            <w:tcW w:w="504" w:type="pct"/>
            <w:shd w:val="clear" w:color="auto" w:fill="auto"/>
          </w:tcPr>
          <w:p w14:paraId="3883936A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782FD568" w14:textId="77777777" w:rsidTr="007F5AA2">
        <w:tc>
          <w:tcPr>
            <w:tcW w:w="381" w:type="pct"/>
            <w:shd w:val="clear" w:color="auto" w:fill="auto"/>
          </w:tcPr>
          <w:p w14:paraId="68FCF6DB" w14:textId="31109B5F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4B9711DD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是否发货</w:t>
            </w:r>
          </w:p>
        </w:tc>
        <w:tc>
          <w:tcPr>
            <w:tcW w:w="796" w:type="pct"/>
          </w:tcPr>
          <w:p w14:paraId="7D95311C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t>deliver_check</w:t>
            </w:r>
            <w:proofErr w:type="spellEnd"/>
          </w:p>
        </w:tc>
        <w:tc>
          <w:tcPr>
            <w:tcW w:w="2456" w:type="pct"/>
            <w:shd w:val="clear" w:color="auto" w:fill="auto"/>
          </w:tcPr>
          <w:p w14:paraId="5F89F99A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布尔型，不为空</w:t>
            </w:r>
          </w:p>
        </w:tc>
        <w:tc>
          <w:tcPr>
            <w:tcW w:w="504" w:type="pct"/>
            <w:shd w:val="clear" w:color="auto" w:fill="auto"/>
          </w:tcPr>
          <w:p w14:paraId="4B3981A8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47C7295" w14:textId="77777777" w:rsidTr="007F5AA2">
        <w:tc>
          <w:tcPr>
            <w:tcW w:w="381" w:type="pct"/>
            <w:shd w:val="clear" w:color="auto" w:fill="auto"/>
          </w:tcPr>
          <w:p w14:paraId="5E1AECA4" w14:textId="4BE747E3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49F54524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是否付款</w:t>
            </w:r>
          </w:p>
        </w:tc>
        <w:tc>
          <w:tcPr>
            <w:tcW w:w="796" w:type="pct"/>
          </w:tcPr>
          <w:p w14:paraId="616A4FB1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t>pay_check</w:t>
            </w:r>
            <w:proofErr w:type="spellEnd"/>
          </w:p>
        </w:tc>
        <w:tc>
          <w:tcPr>
            <w:tcW w:w="2456" w:type="pct"/>
            <w:shd w:val="clear" w:color="auto" w:fill="auto"/>
          </w:tcPr>
          <w:p w14:paraId="46801C6E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布尔型，不为空</w:t>
            </w:r>
          </w:p>
        </w:tc>
        <w:tc>
          <w:tcPr>
            <w:tcW w:w="504" w:type="pct"/>
            <w:shd w:val="clear" w:color="auto" w:fill="auto"/>
          </w:tcPr>
          <w:p w14:paraId="3BCF8DB7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55449472" w14:textId="77777777" w:rsidR="007F5AA2" w:rsidRDefault="007F5AA2" w:rsidP="007F5AA2">
      <w:pPr>
        <w:pStyle w:val="3"/>
      </w:pPr>
      <w:bookmarkStart w:id="105" w:name="_Toc24927067"/>
      <w:r>
        <w:rPr>
          <w:rFonts w:hint="eastAsia"/>
        </w:rPr>
        <w:t>从事</w:t>
      </w:r>
      <w:bookmarkEnd w:id="105"/>
    </w:p>
    <w:p w14:paraId="42FFBCD8" w14:textId="37172212" w:rsidR="007F5AA2" w:rsidRPr="001743E4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11</w:t>
      </w:r>
      <w:r>
        <w:fldChar w:fldCharType="end"/>
      </w:r>
      <w:r w:rsidRPr="00AC61D9">
        <w:t xml:space="preserve"> </w:t>
      </w:r>
      <w:r>
        <w:rPr>
          <w:rFonts w:hint="eastAsia"/>
        </w:rPr>
        <w:t>关系</w:t>
      </w:r>
      <w:proofErr w:type="spellStart"/>
      <w:r w:rsidRPr="008C6BB6">
        <w:t>work</w:t>
      </w:r>
      <w:r>
        <w:rPr>
          <w:rFonts w:hint="eastAsia"/>
        </w:rPr>
        <w:t>_</w:t>
      </w:r>
      <w:r w:rsidRPr="008C6BB6">
        <w:t>as</w:t>
      </w:r>
      <w:proofErr w:type="spellEnd"/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3"/>
        <w:gridCol w:w="1844"/>
        <w:gridCol w:w="1701"/>
        <w:gridCol w:w="5247"/>
        <w:gridCol w:w="1077"/>
      </w:tblGrid>
      <w:tr w:rsidR="007F5AA2" w14:paraId="6F956D5C" w14:textId="77777777" w:rsidTr="007F5AA2">
        <w:tc>
          <w:tcPr>
            <w:tcW w:w="381" w:type="pct"/>
            <w:shd w:val="clear" w:color="auto" w:fill="D9D9D9"/>
          </w:tcPr>
          <w:p w14:paraId="67FC85BB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63" w:type="pct"/>
            <w:shd w:val="clear" w:color="auto" w:fill="D9D9D9"/>
          </w:tcPr>
          <w:p w14:paraId="5DA339EA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796" w:type="pct"/>
            <w:shd w:val="clear" w:color="auto" w:fill="D9D9D9"/>
          </w:tcPr>
          <w:p w14:paraId="59F19DD3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456" w:type="pct"/>
            <w:shd w:val="clear" w:color="auto" w:fill="D9D9D9"/>
          </w:tcPr>
          <w:p w14:paraId="25407CFF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504" w:type="pct"/>
            <w:shd w:val="clear" w:color="auto" w:fill="D9D9D9"/>
          </w:tcPr>
          <w:p w14:paraId="36081835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59E6A8CC" w14:textId="77777777" w:rsidTr="007F5AA2">
        <w:tc>
          <w:tcPr>
            <w:tcW w:w="381" w:type="pct"/>
            <w:shd w:val="clear" w:color="auto" w:fill="auto"/>
          </w:tcPr>
          <w:p w14:paraId="529166E5" w14:textId="328871C4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2F253E6D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796" w:type="pct"/>
          </w:tcPr>
          <w:p w14:paraId="42D8B044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2456" w:type="pct"/>
            <w:shd w:val="clear" w:color="auto" w:fill="auto"/>
          </w:tcPr>
          <w:p w14:paraId="0DEF044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主键，外键，参照员工（员工号）</w:t>
            </w:r>
          </w:p>
        </w:tc>
        <w:tc>
          <w:tcPr>
            <w:tcW w:w="504" w:type="pct"/>
            <w:shd w:val="clear" w:color="auto" w:fill="auto"/>
          </w:tcPr>
          <w:p w14:paraId="2584275C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273CDC7" w14:textId="77777777" w:rsidTr="007F5AA2">
        <w:tc>
          <w:tcPr>
            <w:tcW w:w="381" w:type="pct"/>
            <w:shd w:val="clear" w:color="auto" w:fill="auto"/>
          </w:tcPr>
          <w:p w14:paraId="00E672AE" w14:textId="212F225A" w:rsidR="007F5AA2" w:rsidRDefault="007F5AA2" w:rsidP="007F5AA2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23CA2526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796" w:type="pct"/>
          </w:tcPr>
          <w:p w14:paraId="1CFFF587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id_</w:t>
            </w:r>
            <w:r>
              <w:t xml:space="preserve"> post</w:t>
            </w:r>
          </w:p>
        </w:tc>
        <w:tc>
          <w:tcPr>
            <w:tcW w:w="2456" w:type="pct"/>
            <w:shd w:val="clear" w:color="auto" w:fill="auto"/>
          </w:tcPr>
          <w:p w14:paraId="227B0F6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主键，外键，参照岗位（岗位编号）</w:t>
            </w:r>
          </w:p>
        </w:tc>
        <w:tc>
          <w:tcPr>
            <w:tcW w:w="504" w:type="pct"/>
            <w:shd w:val="clear" w:color="auto" w:fill="auto"/>
          </w:tcPr>
          <w:p w14:paraId="660AABF5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BDE6D97" w14:textId="77777777" w:rsidTr="007F5AA2">
        <w:tc>
          <w:tcPr>
            <w:tcW w:w="381" w:type="pct"/>
            <w:shd w:val="clear" w:color="auto" w:fill="auto"/>
          </w:tcPr>
          <w:p w14:paraId="6FAA1F83" w14:textId="034D4F63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863" w:type="pct"/>
            <w:shd w:val="clear" w:color="auto" w:fill="auto"/>
          </w:tcPr>
          <w:p w14:paraId="6C87C4B8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上岗时间</w:t>
            </w:r>
          </w:p>
        </w:tc>
        <w:tc>
          <w:tcPr>
            <w:tcW w:w="796" w:type="pct"/>
          </w:tcPr>
          <w:p w14:paraId="2F92C8D8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>
              <w:rPr>
                <w:rFonts w:hint="eastAsia"/>
              </w:rPr>
              <w:t>post</w:t>
            </w:r>
            <w:proofErr w:type="spellEnd"/>
          </w:p>
        </w:tc>
        <w:tc>
          <w:tcPr>
            <w:tcW w:w="2456" w:type="pct"/>
            <w:shd w:val="clear" w:color="auto" w:fill="auto"/>
          </w:tcPr>
          <w:p w14:paraId="2D2FE601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日期型，不为空</w:t>
            </w:r>
          </w:p>
        </w:tc>
        <w:tc>
          <w:tcPr>
            <w:tcW w:w="504" w:type="pct"/>
            <w:shd w:val="clear" w:color="auto" w:fill="auto"/>
          </w:tcPr>
          <w:p w14:paraId="21977E8B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2F1F248E" w14:textId="77777777" w:rsidR="007F5AA2" w:rsidRDefault="007F5AA2" w:rsidP="007F5AA2">
      <w:pPr>
        <w:pStyle w:val="3"/>
      </w:pPr>
      <w:bookmarkStart w:id="106" w:name="_Toc24927068"/>
      <w:r>
        <w:rPr>
          <w:rFonts w:hint="eastAsia"/>
        </w:rPr>
        <w:t>提供</w:t>
      </w:r>
      <w:bookmarkEnd w:id="106"/>
    </w:p>
    <w:p w14:paraId="58CA283D" w14:textId="6ABFD07E" w:rsidR="007F5AA2" w:rsidRPr="001743E4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12</w:t>
      </w:r>
      <w:r>
        <w:fldChar w:fldCharType="end"/>
      </w:r>
      <w:r w:rsidRPr="00AC61D9">
        <w:t xml:space="preserve"> </w:t>
      </w:r>
      <w:r>
        <w:rPr>
          <w:rFonts w:hint="eastAsia"/>
        </w:rPr>
        <w:t>关系</w:t>
      </w:r>
      <w:r w:rsidRPr="008C6BB6">
        <w:t>provide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4"/>
        <w:gridCol w:w="1423"/>
        <w:gridCol w:w="2121"/>
        <w:gridCol w:w="5249"/>
        <w:gridCol w:w="1075"/>
      </w:tblGrid>
      <w:tr w:rsidR="007F5AA2" w14:paraId="25CA2D01" w14:textId="77777777" w:rsidTr="007F5AA2">
        <w:tc>
          <w:tcPr>
            <w:tcW w:w="381" w:type="pct"/>
            <w:shd w:val="clear" w:color="auto" w:fill="D9D9D9"/>
          </w:tcPr>
          <w:p w14:paraId="5E767F08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6" w:type="pct"/>
            <w:shd w:val="clear" w:color="auto" w:fill="D9D9D9"/>
          </w:tcPr>
          <w:p w14:paraId="02F42BB4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993" w:type="pct"/>
            <w:shd w:val="clear" w:color="auto" w:fill="D9D9D9"/>
          </w:tcPr>
          <w:p w14:paraId="6C3D4B0A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457" w:type="pct"/>
            <w:shd w:val="clear" w:color="auto" w:fill="D9D9D9"/>
          </w:tcPr>
          <w:p w14:paraId="0674B6C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503" w:type="pct"/>
            <w:shd w:val="clear" w:color="auto" w:fill="D9D9D9"/>
          </w:tcPr>
          <w:p w14:paraId="46938E62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7D7CC63C" w14:textId="77777777" w:rsidTr="007F5AA2">
        <w:tc>
          <w:tcPr>
            <w:tcW w:w="381" w:type="pct"/>
            <w:shd w:val="clear" w:color="auto" w:fill="auto"/>
          </w:tcPr>
          <w:p w14:paraId="582D4C50" w14:textId="15861672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6" w:type="pct"/>
            <w:shd w:val="clear" w:color="auto" w:fill="auto"/>
          </w:tcPr>
          <w:p w14:paraId="5CD587C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993" w:type="pct"/>
          </w:tcPr>
          <w:p w14:paraId="06C7D583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2457" w:type="pct"/>
            <w:shd w:val="clear" w:color="auto" w:fill="auto"/>
          </w:tcPr>
          <w:p w14:paraId="3B56B6B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主键，外键，参照卖家（卖家编号）</w:t>
            </w:r>
          </w:p>
        </w:tc>
        <w:tc>
          <w:tcPr>
            <w:tcW w:w="503" w:type="pct"/>
            <w:shd w:val="clear" w:color="auto" w:fill="auto"/>
          </w:tcPr>
          <w:p w14:paraId="08AD5AB0" w14:textId="77777777" w:rsidR="007F5AA2" w:rsidRPr="00382EAE" w:rsidRDefault="007F5AA2" w:rsidP="007F5AA2">
            <w:pPr>
              <w:pStyle w:val="a7"/>
              <w:ind w:firstLineChars="0" w:firstLine="0"/>
            </w:pPr>
          </w:p>
        </w:tc>
      </w:tr>
      <w:tr w:rsidR="007F5AA2" w14:paraId="25FF88AB" w14:textId="77777777" w:rsidTr="007F5AA2">
        <w:tc>
          <w:tcPr>
            <w:tcW w:w="381" w:type="pct"/>
            <w:shd w:val="clear" w:color="auto" w:fill="auto"/>
          </w:tcPr>
          <w:p w14:paraId="36CDE3C2" w14:textId="3536F6C1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6" w:type="pct"/>
            <w:shd w:val="clear" w:color="auto" w:fill="auto"/>
          </w:tcPr>
          <w:p w14:paraId="13A75BFA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993" w:type="pct"/>
          </w:tcPr>
          <w:p w14:paraId="168038C6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2457" w:type="pct"/>
            <w:shd w:val="clear" w:color="auto" w:fill="auto"/>
          </w:tcPr>
          <w:p w14:paraId="500ECB30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主键，外键，参照图书（图书号）</w:t>
            </w:r>
          </w:p>
        </w:tc>
        <w:tc>
          <w:tcPr>
            <w:tcW w:w="503" w:type="pct"/>
            <w:shd w:val="clear" w:color="auto" w:fill="auto"/>
          </w:tcPr>
          <w:p w14:paraId="6295C04F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D00D775" w14:textId="77777777" w:rsidTr="007F5AA2">
        <w:tc>
          <w:tcPr>
            <w:tcW w:w="381" w:type="pct"/>
            <w:shd w:val="clear" w:color="auto" w:fill="auto"/>
          </w:tcPr>
          <w:p w14:paraId="572AC629" w14:textId="7E0F88E0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6" w:type="pct"/>
            <w:shd w:val="clear" w:color="auto" w:fill="auto"/>
          </w:tcPr>
          <w:p w14:paraId="1F00FC0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提供数量</w:t>
            </w:r>
          </w:p>
        </w:tc>
        <w:tc>
          <w:tcPr>
            <w:tcW w:w="993" w:type="pct"/>
          </w:tcPr>
          <w:p w14:paraId="03D11F97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t>nb</w:t>
            </w:r>
            <w:proofErr w:type="spellEnd"/>
            <w:r w:rsidRPr="00DF4DB6">
              <w:rPr>
                <w:rFonts w:hint="eastAsia"/>
              </w:rPr>
              <w:t xml:space="preserve">_ </w:t>
            </w:r>
            <w:r w:rsidRPr="008C6BB6">
              <w:t>provide</w:t>
            </w:r>
          </w:p>
        </w:tc>
        <w:tc>
          <w:tcPr>
            <w:tcW w:w="2457" w:type="pct"/>
            <w:shd w:val="clear" w:color="auto" w:fill="auto"/>
          </w:tcPr>
          <w:p w14:paraId="08B59A2F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数值型，</w:t>
            </w:r>
            <w:r w:rsidRPr="00DF4DB6">
              <w:rPr>
                <w:rFonts w:hint="eastAsia"/>
              </w:rPr>
              <w:t>4</w:t>
            </w:r>
            <w:r w:rsidRPr="00DF4DB6">
              <w:rPr>
                <w:rFonts w:hint="eastAsia"/>
              </w:rPr>
              <w:t>位有效数字，无小数，不为空</w:t>
            </w:r>
          </w:p>
        </w:tc>
        <w:tc>
          <w:tcPr>
            <w:tcW w:w="503" w:type="pct"/>
            <w:shd w:val="clear" w:color="auto" w:fill="auto"/>
          </w:tcPr>
          <w:p w14:paraId="39E8A4A3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:rsidRPr="00DF4DB6" w14:paraId="2548A512" w14:textId="77777777" w:rsidTr="007F5AA2">
        <w:tc>
          <w:tcPr>
            <w:tcW w:w="381" w:type="pct"/>
            <w:shd w:val="clear" w:color="auto" w:fill="auto"/>
          </w:tcPr>
          <w:p w14:paraId="14567FF8" w14:textId="6FE538C5" w:rsidR="007F5AA2" w:rsidRPr="00DF4DB6" w:rsidRDefault="007F5AA2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66" w:type="pct"/>
            <w:shd w:val="clear" w:color="auto" w:fill="auto"/>
          </w:tcPr>
          <w:p w14:paraId="5578061D" w14:textId="77777777" w:rsidR="007F5AA2" w:rsidRPr="00DF4DB6" w:rsidRDefault="007F5AA2" w:rsidP="007F5AA2">
            <w:r>
              <w:rPr>
                <w:rFonts w:hint="eastAsia"/>
              </w:rPr>
              <w:t>提供</w:t>
            </w:r>
            <w:r w:rsidRPr="00DF4DB6">
              <w:rPr>
                <w:rFonts w:hint="eastAsia"/>
              </w:rPr>
              <w:t>时间</w:t>
            </w:r>
          </w:p>
        </w:tc>
        <w:tc>
          <w:tcPr>
            <w:tcW w:w="993" w:type="pct"/>
          </w:tcPr>
          <w:p w14:paraId="788F6923" w14:textId="77777777" w:rsidR="007F5AA2" w:rsidRPr="00DF4DB6" w:rsidRDefault="007F5AA2" w:rsidP="007F5AA2">
            <w:r w:rsidRPr="00DF4DB6">
              <w:rPr>
                <w:rFonts w:hint="eastAsia"/>
              </w:rPr>
              <w:t xml:space="preserve">time_ </w:t>
            </w:r>
            <w:r w:rsidRPr="008C6BB6">
              <w:t>provide</w:t>
            </w:r>
          </w:p>
        </w:tc>
        <w:tc>
          <w:tcPr>
            <w:tcW w:w="2457" w:type="pct"/>
            <w:shd w:val="clear" w:color="auto" w:fill="auto"/>
          </w:tcPr>
          <w:p w14:paraId="30C1656B" w14:textId="77777777" w:rsidR="007F5AA2" w:rsidRPr="00DF4DB6" w:rsidRDefault="007F5AA2" w:rsidP="007F5AA2">
            <w:r w:rsidRPr="00DF4DB6">
              <w:rPr>
                <w:rFonts w:hint="eastAsia"/>
              </w:rPr>
              <w:t>日期时间型，取系统日期时间，不为空</w:t>
            </w:r>
          </w:p>
        </w:tc>
        <w:tc>
          <w:tcPr>
            <w:tcW w:w="503" w:type="pct"/>
            <w:shd w:val="clear" w:color="auto" w:fill="auto"/>
          </w:tcPr>
          <w:p w14:paraId="065C7D89" w14:textId="77777777" w:rsidR="007F5AA2" w:rsidRPr="00DF4DB6" w:rsidRDefault="007F5AA2" w:rsidP="007F5AA2"/>
        </w:tc>
      </w:tr>
    </w:tbl>
    <w:p w14:paraId="6EF17522" w14:textId="77777777" w:rsidR="007F5AA2" w:rsidRDefault="007F5AA2" w:rsidP="007F5AA2">
      <w:pPr>
        <w:pStyle w:val="3"/>
      </w:pPr>
      <w:bookmarkStart w:id="107" w:name="_Toc24927069"/>
      <w:r>
        <w:rPr>
          <w:rFonts w:hint="eastAsia"/>
        </w:rPr>
        <w:t>字典</w:t>
      </w:r>
      <w:bookmarkEnd w:id="107"/>
    </w:p>
    <w:p w14:paraId="40279223" w14:textId="479E596D" w:rsidR="007F5AA2" w:rsidRPr="001743E4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13</w:t>
      </w:r>
      <w:r>
        <w:fldChar w:fldCharType="end"/>
      </w:r>
      <w:r w:rsidRPr="00AC61D9">
        <w:rPr>
          <w:rFonts w:hint="eastAsia"/>
        </w:rPr>
        <w:t xml:space="preserve"> </w:t>
      </w:r>
      <w:r>
        <w:rPr>
          <w:rFonts w:hint="eastAsia"/>
        </w:rPr>
        <w:t>关系</w:t>
      </w:r>
      <w:proofErr w:type="spellStart"/>
      <w:r w:rsidRPr="00DF4DB6">
        <w:rPr>
          <w:rFonts w:hint="eastAsia"/>
        </w:rPr>
        <w:t>u</w:t>
      </w:r>
      <w:r w:rsidRPr="00DF4DB6">
        <w:t>ser_dict</w:t>
      </w:r>
      <w:proofErr w:type="spellEnd"/>
      <w:r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41"/>
        <w:gridCol w:w="1080"/>
        <w:gridCol w:w="1446"/>
        <w:gridCol w:w="5678"/>
        <w:gridCol w:w="1737"/>
      </w:tblGrid>
      <w:tr w:rsidR="007F5AA2" w:rsidRPr="00DF4DB6" w14:paraId="723417D2" w14:textId="77777777" w:rsidTr="007F5AA2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91E1B10" w14:textId="77777777" w:rsidR="007F5AA2" w:rsidRPr="00DF4DB6" w:rsidRDefault="007F5AA2" w:rsidP="007F5AA2">
            <w:pPr>
              <w:jc w:val="center"/>
            </w:pPr>
            <w:r w:rsidRPr="00DF4DB6">
              <w:rPr>
                <w:rFonts w:hint="eastAsia"/>
              </w:rPr>
              <w:t>编号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3010031" w14:textId="77777777" w:rsidR="007F5AA2" w:rsidRPr="00DF4DB6" w:rsidRDefault="007F5AA2" w:rsidP="007F5AA2">
            <w:pPr>
              <w:jc w:val="center"/>
            </w:pPr>
            <w:r w:rsidRPr="00DF4DB6">
              <w:rPr>
                <w:rFonts w:hint="eastAsia"/>
              </w:rPr>
              <w:t>属性名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871274C" w14:textId="77777777" w:rsidR="007F5AA2" w:rsidRPr="00DF4DB6" w:rsidRDefault="007F5AA2" w:rsidP="007F5AA2">
            <w:pPr>
              <w:jc w:val="center"/>
            </w:pPr>
            <w:r w:rsidRPr="00DF4DB6">
              <w:rPr>
                <w:rFonts w:hint="eastAsia"/>
              </w:rPr>
              <w:t>英文名</w:t>
            </w:r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7FD8419" w14:textId="77777777" w:rsidR="007F5AA2" w:rsidRPr="00DF4DB6" w:rsidRDefault="007F5AA2" w:rsidP="007F5AA2">
            <w:pPr>
              <w:jc w:val="center"/>
            </w:pPr>
            <w:r w:rsidRPr="00DF4DB6">
              <w:rPr>
                <w:rFonts w:hint="eastAsia"/>
              </w:rPr>
              <w:t>要求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3C185BA" w14:textId="77777777" w:rsidR="007F5AA2" w:rsidRPr="00DF4DB6" w:rsidRDefault="007F5AA2" w:rsidP="007F5AA2">
            <w:pPr>
              <w:jc w:val="center"/>
            </w:pPr>
            <w:r w:rsidRPr="00DF4DB6">
              <w:rPr>
                <w:rFonts w:hint="eastAsia"/>
              </w:rPr>
              <w:t>备注</w:t>
            </w:r>
          </w:p>
        </w:tc>
      </w:tr>
      <w:tr w:rsidR="007F5AA2" w:rsidRPr="00DF4DB6" w14:paraId="460D8F84" w14:textId="77777777" w:rsidTr="007F5AA2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B8AB" w14:textId="76A6FCAE" w:rsidR="007F5AA2" w:rsidRPr="00DF4DB6" w:rsidRDefault="007F5AA2" w:rsidP="007F5AA2">
            <w:pPr>
              <w:ind w:left="42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 w:rsidR="00D60492">
              <w:rPr>
                <w:noProof/>
              </w:rPr>
              <w:t>1</w:t>
            </w:r>
            <w:r w:rsidRPr="00DF4DB6"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48D1" w14:textId="77777777" w:rsidR="007F5AA2" w:rsidRPr="00DF4DB6" w:rsidRDefault="007F5AA2" w:rsidP="007F5AA2">
            <w:r w:rsidRPr="00DF4DB6">
              <w:rPr>
                <w:rFonts w:hint="eastAsia"/>
              </w:rPr>
              <w:t>大类编号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6BD2" w14:textId="77777777" w:rsidR="007F5AA2" w:rsidRPr="00DF4DB6" w:rsidRDefault="007F5AA2" w:rsidP="007F5AA2">
            <w:r w:rsidRPr="00DF4DB6">
              <w:rPr>
                <w:rFonts w:hint="eastAsia"/>
              </w:rPr>
              <w:t>c</w:t>
            </w:r>
            <w:r w:rsidRPr="00DF4DB6">
              <w:t>ategory</w:t>
            </w:r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E0E5D" w14:textId="77777777" w:rsidR="007F5AA2" w:rsidRPr="00DF4DB6" w:rsidRDefault="007F5AA2" w:rsidP="007F5AA2"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3</w:t>
            </w:r>
            <w:r w:rsidRPr="00DF4DB6">
              <w:rPr>
                <w:rFonts w:hint="eastAsia"/>
              </w:rPr>
              <w:t>位数字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9CCAB" w14:textId="77777777" w:rsidR="007F5AA2" w:rsidRPr="00DF4DB6" w:rsidRDefault="007F5AA2" w:rsidP="007F5AA2">
            <w:r w:rsidRPr="00DF4DB6">
              <w:rPr>
                <w:rFonts w:hint="eastAsia"/>
              </w:rPr>
              <w:t>第</w:t>
            </w:r>
            <w:r w:rsidRPr="00DF4DB6">
              <w:rPr>
                <w:rFonts w:hint="eastAsia"/>
              </w:rPr>
              <w:t>1</w:t>
            </w:r>
            <w:r w:rsidRPr="00DF4DB6">
              <w:rPr>
                <w:rFonts w:hint="eastAsia"/>
              </w:rPr>
              <w:t>位为</w:t>
            </w:r>
            <w:r>
              <w:rPr>
                <w:rFonts w:hint="eastAsia"/>
              </w:rPr>
              <w:t>1</w:t>
            </w:r>
          </w:p>
        </w:tc>
      </w:tr>
      <w:tr w:rsidR="007F5AA2" w:rsidRPr="00DF4DB6" w14:paraId="28467849" w14:textId="77777777" w:rsidTr="007F5AA2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79B2A" w14:textId="2B74DD8A" w:rsidR="007F5AA2" w:rsidRPr="00DF4DB6" w:rsidRDefault="007F5AA2" w:rsidP="007F5AA2">
            <w:pPr>
              <w:ind w:left="42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 w:rsidR="00D60492">
              <w:rPr>
                <w:noProof/>
              </w:rPr>
              <w:t>2</w:t>
            </w:r>
            <w:r w:rsidRPr="00DF4DB6"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8566E" w14:textId="77777777" w:rsidR="007F5AA2" w:rsidRPr="00DF4DB6" w:rsidRDefault="007F5AA2" w:rsidP="007F5AA2">
            <w:r w:rsidRPr="00DF4DB6">
              <w:rPr>
                <w:rFonts w:hint="eastAsia"/>
              </w:rPr>
              <w:t>编号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67F7" w14:textId="77777777" w:rsidR="007F5AA2" w:rsidRPr="00DF4DB6" w:rsidRDefault="007F5AA2" w:rsidP="007F5AA2">
            <w:proofErr w:type="spellStart"/>
            <w:r w:rsidRPr="00DF4DB6">
              <w:t>ccode</w:t>
            </w:r>
            <w:proofErr w:type="spellEnd"/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CCD" w14:textId="77777777" w:rsidR="007F5AA2" w:rsidRPr="00DF4DB6" w:rsidRDefault="007F5AA2" w:rsidP="007F5AA2">
            <w:r w:rsidRPr="00DF4DB6">
              <w:rPr>
                <w:rFonts w:hint="eastAsia"/>
              </w:rPr>
              <w:t>主键，字符型，可变长度，</w:t>
            </w:r>
            <w:r w:rsidRPr="00DF4DB6">
              <w:rPr>
                <w:rFonts w:hint="eastAsia"/>
              </w:rPr>
              <w:t>6</w:t>
            </w:r>
            <w:r w:rsidRPr="00DF4DB6">
              <w:rPr>
                <w:rFonts w:hint="eastAsia"/>
              </w:rPr>
              <w:t>位数字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0ECC" w14:textId="77777777" w:rsidR="007F5AA2" w:rsidRPr="00DF4DB6" w:rsidRDefault="007F5AA2" w:rsidP="007F5AA2"/>
        </w:tc>
      </w:tr>
      <w:tr w:rsidR="007F5AA2" w:rsidRPr="00DF4DB6" w14:paraId="0615550E" w14:textId="77777777" w:rsidTr="007F5AA2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49A2" w14:textId="675BA962" w:rsidR="007F5AA2" w:rsidRPr="00DF4DB6" w:rsidRDefault="007F5AA2" w:rsidP="007F5AA2">
            <w:pPr>
              <w:ind w:left="42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 w:rsidR="00D60492">
              <w:rPr>
                <w:noProof/>
              </w:rPr>
              <w:t>3</w:t>
            </w:r>
            <w:r w:rsidRPr="00DF4DB6"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9FC6" w14:textId="77777777" w:rsidR="007F5AA2" w:rsidRPr="00DF4DB6" w:rsidRDefault="007F5AA2" w:rsidP="007F5AA2">
            <w:r w:rsidRPr="00DF4DB6">
              <w:rPr>
                <w:rFonts w:hint="eastAsia"/>
              </w:rPr>
              <w:t>内容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3331" w14:textId="77777777" w:rsidR="007F5AA2" w:rsidRPr="00DF4DB6" w:rsidRDefault="007F5AA2" w:rsidP="007F5AA2">
            <w:proofErr w:type="spellStart"/>
            <w:r w:rsidRPr="00DF4DB6">
              <w:t>ctext</w:t>
            </w:r>
            <w:proofErr w:type="spellEnd"/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0A47D" w14:textId="77777777" w:rsidR="007F5AA2" w:rsidRPr="00DF4DB6" w:rsidRDefault="007F5AA2" w:rsidP="007F5AA2"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</w:t>
            </w:r>
            <w:r w:rsidRPr="00DF4DB6">
              <w:t>00</w:t>
            </w:r>
            <w:r w:rsidRPr="00DF4DB6">
              <w:rPr>
                <w:rFonts w:hint="eastAsia"/>
              </w:rPr>
              <w:t>个汉字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30009" w14:textId="77777777" w:rsidR="007F5AA2" w:rsidRPr="00DF4DB6" w:rsidRDefault="007F5AA2" w:rsidP="007F5AA2"/>
        </w:tc>
      </w:tr>
    </w:tbl>
    <w:p w14:paraId="69036CCD" w14:textId="1D2AC519" w:rsidR="000F306D" w:rsidRDefault="000F306D" w:rsidP="000F306D">
      <w:pPr>
        <w:pStyle w:val="2"/>
        <w:numPr>
          <w:ilvl w:val="1"/>
          <w:numId w:val="2"/>
        </w:numPr>
        <w:spacing w:line="415" w:lineRule="auto"/>
        <w:ind w:left="567" w:hanging="567"/>
      </w:pPr>
      <w:bookmarkStart w:id="108" w:name="_Toc24927070"/>
      <w:r>
        <w:rPr>
          <w:rFonts w:hint="eastAsia"/>
        </w:rPr>
        <w:t>买家业务</w:t>
      </w:r>
      <w:bookmarkEnd w:id="108"/>
    </w:p>
    <w:p w14:paraId="3B7AF48B" w14:textId="40F7CF10" w:rsidR="00844D11" w:rsidRDefault="00844D11" w:rsidP="00844D11">
      <w:pPr>
        <w:jc w:val="center"/>
      </w:pPr>
      <w:r w:rsidRPr="00095A29">
        <w:rPr>
          <w:rFonts w:hint="eastAsia"/>
        </w:rPr>
        <w:t>表</w:t>
      </w:r>
      <w:r w:rsidRPr="00095A29">
        <w:fldChar w:fldCharType="begin"/>
      </w:r>
      <w:r w:rsidRPr="00095A29">
        <w:instrText xml:space="preserve"> STYLEREF  \s "</w:instrText>
      </w:r>
      <w:r w:rsidRPr="00095A29">
        <w:instrText>标题</w:instrText>
      </w:r>
      <w:r w:rsidRPr="00095A29">
        <w:instrText xml:space="preserve"> 1" \n </w:instrText>
      </w:r>
      <w:r w:rsidRPr="00095A29">
        <w:fldChar w:fldCharType="separate"/>
      </w:r>
      <w:r w:rsidR="00D60492">
        <w:rPr>
          <w:noProof/>
        </w:rPr>
        <w:t>4</w:t>
      </w:r>
      <w:r w:rsidRPr="00095A29">
        <w:fldChar w:fldCharType="end"/>
      </w:r>
      <w:r w:rsidRPr="00095A29">
        <w:noBreakHyphen/>
      </w:r>
      <w:r w:rsidRPr="00095A29">
        <w:fldChar w:fldCharType="begin"/>
      </w:r>
      <w:r w:rsidRPr="00095A29">
        <w:instrText xml:space="preserve"> SEQ </w:instrText>
      </w:r>
      <w:r w:rsidRPr="00095A29">
        <w:instrText>表格</w:instrText>
      </w:r>
      <w:r w:rsidRPr="00095A29">
        <w:instrText xml:space="preserve"> \* ARABIC \s 1 </w:instrText>
      </w:r>
      <w:r w:rsidRPr="00095A29">
        <w:fldChar w:fldCharType="separate"/>
      </w:r>
      <w:r w:rsidR="00D60492">
        <w:rPr>
          <w:noProof/>
        </w:rPr>
        <w:t>2</w:t>
      </w:r>
      <w:r w:rsidRPr="00095A29">
        <w:fldChar w:fldCharType="end"/>
      </w:r>
      <w:r w:rsidRPr="00095A29">
        <w:rPr>
          <w:rFonts w:hint="eastAsia"/>
        </w:rPr>
        <w:t>关系列表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55"/>
        <w:gridCol w:w="1906"/>
        <w:gridCol w:w="1842"/>
        <w:gridCol w:w="4677"/>
        <w:gridCol w:w="1502"/>
      </w:tblGrid>
      <w:tr w:rsidR="00122307" w:rsidRPr="00095A29" w14:paraId="7EE00090" w14:textId="77777777" w:rsidTr="00D0206E">
        <w:tc>
          <w:tcPr>
            <w:tcW w:w="755" w:type="dxa"/>
            <w:shd w:val="clear" w:color="auto" w:fill="D9D9D9"/>
          </w:tcPr>
          <w:p w14:paraId="45943D24" w14:textId="77777777" w:rsidR="00122307" w:rsidRPr="00095A29" w:rsidRDefault="00122307" w:rsidP="00D0206E">
            <w:pPr>
              <w:jc w:val="center"/>
            </w:pPr>
            <w:r w:rsidRPr="00095A29">
              <w:rPr>
                <w:rFonts w:hint="eastAsia"/>
              </w:rPr>
              <w:t>编号</w:t>
            </w:r>
          </w:p>
        </w:tc>
        <w:tc>
          <w:tcPr>
            <w:tcW w:w="1906" w:type="dxa"/>
            <w:shd w:val="clear" w:color="auto" w:fill="D9D9D9"/>
          </w:tcPr>
          <w:p w14:paraId="62FA775A" w14:textId="77777777" w:rsidR="00122307" w:rsidRPr="00095A29" w:rsidRDefault="00122307" w:rsidP="00D0206E">
            <w:pPr>
              <w:jc w:val="center"/>
            </w:pPr>
            <w:r w:rsidRPr="00095A29">
              <w:rPr>
                <w:rFonts w:hint="eastAsia"/>
              </w:rPr>
              <w:t>关系名</w:t>
            </w:r>
          </w:p>
        </w:tc>
        <w:tc>
          <w:tcPr>
            <w:tcW w:w="1842" w:type="dxa"/>
            <w:shd w:val="clear" w:color="auto" w:fill="D9D9D9"/>
          </w:tcPr>
          <w:p w14:paraId="3DC19967" w14:textId="77777777" w:rsidR="00122307" w:rsidRPr="00095A29" w:rsidRDefault="00122307" w:rsidP="00D0206E">
            <w:pPr>
              <w:jc w:val="center"/>
            </w:pPr>
            <w:r w:rsidRPr="00095A29">
              <w:rPr>
                <w:rFonts w:hint="eastAsia"/>
              </w:rPr>
              <w:t>英文名</w:t>
            </w:r>
          </w:p>
        </w:tc>
        <w:tc>
          <w:tcPr>
            <w:tcW w:w="4677" w:type="dxa"/>
            <w:shd w:val="clear" w:color="auto" w:fill="D9D9D9"/>
          </w:tcPr>
          <w:p w14:paraId="4726D8DD" w14:textId="77777777" w:rsidR="00122307" w:rsidRPr="00095A29" w:rsidRDefault="00122307" w:rsidP="00D0206E">
            <w:pPr>
              <w:jc w:val="center"/>
            </w:pPr>
            <w:r w:rsidRPr="00095A29">
              <w:rPr>
                <w:rFonts w:hint="eastAsia"/>
              </w:rPr>
              <w:t>来自何方</w:t>
            </w:r>
          </w:p>
        </w:tc>
        <w:tc>
          <w:tcPr>
            <w:tcW w:w="1502" w:type="dxa"/>
            <w:shd w:val="clear" w:color="auto" w:fill="D9D9D9"/>
          </w:tcPr>
          <w:p w14:paraId="385A64F6" w14:textId="77777777" w:rsidR="00122307" w:rsidRPr="00095A29" w:rsidRDefault="00122307" w:rsidP="00D0206E">
            <w:pPr>
              <w:jc w:val="center"/>
            </w:pPr>
            <w:r w:rsidRPr="00095A29">
              <w:rPr>
                <w:rFonts w:hint="eastAsia"/>
              </w:rPr>
              <w:t>备注</w:t>
            </w:r>
          </w:p>
        </w:tc>
      </w:tr>
      <w:tr w:rsidR="00122307" w:rsidRPr="00095A29" w14:paraId="6521EAB0" w14:textId="77777777" w:rsidTr="00D0206E">
        <w:tc>
          <w:tcPr>
            <w:tcW w:w="755" w:type="dxa"/>
            <w:shd w:val="clear" w:color="auto" w:fill="auto"/>
          </w:tcPr>
          <w:p w14:paraId="7282944A" w14:textId="7B3ACE3E" w:rsidR="00122307" w:rsidRPr="00095A29" w:rsidRDefault="00122307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906" w:type="dxa"/>
            <w:shd w:val="clear" w:color="auto" w:fill="auto"/>
          </w:tcPr>
          <w:p w14:paraId="167FBE04" w14:textId="77777777" w:rsidR="00122307" w:rsidRPr="00095A29" w:rsidRDefault="00122307" w:rsidP="00D0206E">
            <w:r w:rsidRPr="00095A29">
              <w:rPr>
                <w:rFonts w:hint="eastAsia"/>
              </w:rPr>
              <w:t>区域</w:t>
            </w:r>
          </w:p>
        </w:tc>
        <w:tc>
          <w:tcPr>
            <w:tcW w:w="1842" w:type="dxa"/>
          </w:tcPr>
          <w:p w14:paraId="3DA95EEB" w14:textId="77777777" w:rsidR="00122307" w:rsidRPr="00095A29" w:rsidRDefault="00122307" w:rsidP="00D0206E">
            <w:r w:rsidRPr="00095A29">
              <w:rPr>
                <w:rFonts w:hint="eastAsia"/>
              </w:rPr>
              <w:t>area</w:t>
            </w:r>
          </w:p>
        </w:tc>
        <w:tc>
          <w:tcPr>
            <w:tcW w:w="4677" w:type="dxa"/>
          </w:tcPr>
          <w:p w14:paraId="25AB3171" w14:textId="77777777" w:rsidR="00122307" w:rsidRPr="00095A29" w:rsidRDefault="00122307" w:rsidP="00D0206E">
            <w:r w:rsidRPr="00095A29">
              <w:t>区域实体集</w:t>
            </w:r>
          </w:p>
        </w:tc>
        <w:tc>
          <w:tcPr>
            <w:tcW w:w="1502" w:type="dxa"/>
            <w:shd w:val="clear" w:color="auto" w:fill="auto"/>
          </w:tcPr>
          <w:p w14:paraId="33948E40" w14:textId="77777777" w:rsidR="00122307" w:rsidRPr="00095A29" w:rsidRDefault="00122307" w:rsidP="00D0206E"/>
        </w:tc>
      </w:tr>
      <w:tr w:rsidR="00122307" w:rsidRPr="00095A29" w14:paraId="7D22EEF3" w14:textId="77777777" w:rsidTr="00D0206E">
        <w:tc>
          <w:tcPr>
            <w:tcW w:w="755" w:type="dxa"/>
            <w:shd w:val="clear" w:color="auto" w:fill="auto"/>
          </w:tcPr>
          <w:p w14:paraId="6135600A" w14:textId="7743990C" w:rsidR="00122307" w:rsidRPr="00095A29" w:rsidRDefault="00122307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906" w:type="dxa"/>
            <w:shd w:val="clear" w:color="auto" w:fill="auto"/>
          </w:tcPr>
          <w:p w14:paraId="57B2545F" w14:textId="77777777" w:rsidR="00122307" w:rsidRPr="00095A29" w:rsidRDefault="00122307" w:rsidP="00D0206E">
            <w:r w:rsidRPr="00095A29">
              <w:t>买家</w:t>
            </w:r>
          </w:p>
        </w:tc>
        <w:tc>
          <w:tcPr>
            <w:tcW w:w="1842" w:type="dxa"/>
          </w:tcPr>
          <w:p w14:paraId="6F5B9A33" w14:textId="77777777" w:rsidR="00122307" w:rsidRPr="00095A29" w:rsidRDefault="00122307" w:rsidP="00D0206E">
            <w:r w:rsidRPr="00095A29">
              <w:rPr>
                <w:rFonts w:hint="eastAsia"/>
              </w:rPr>
              <w:t>buyer</w:t>
            </w:r>
          </w:p>
        </w:tc>
        <w:tc>
          <w:tcPr>
            <w:tcW w:w="4677" w:type="dxa"/>
          </w:tcPr>
          <w:p w14:paraId="283780A1" w14:textId="77777777" w:rsidR="00122307" w:rsidRPr="00095A29" w:rsidRDefault="00122307" w:rsidP="00D0206E">
            <w:r w:rsidRPr="00095A29">
              <w:t>买家实体集</w:t>
            </w:r>
          </w:p>
        </w:tc>
        <w:tc>
          <w:tcPr>
            <w:tcW w:w="1502" w:type="dxa"/>
            <w:shd w:val="clear" w:color="auto" w:fill="auto"/>
          </w:tcPr>
          <w:p w14:paraId="744E5BC1" w14:textId="77777777" w:rsidR="00122307" w:rsidRPr="00095A29" w:rsidRDefault="00122307" w:rsidP="00D0206E"/>
        </w:tc>
      </w:tr>
      <w:tr w:rsidR="00122307" w:rsidRPr="00095A29" w14:paraId="0D1EBAA3" w14:textId="77777777" w:rsidTr="00D0206E">
        <w:tc>
          <w:tcPr>
            <w:tcW w:w="755" w:type="dxa"/>
            <w:shd w:val="clear" w:color="auto" w:fill="auto"/>
          </w:tcPr>
          <w:p w14:paraId="4035D996" w14:textId="1BF02916" w:rsidR="00122307" w:rsidRPr="00095A29" w:rsidRDefault="00122307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906" w:type="dxa"/>
            <w:shd w:val="clear" w:color="auto" w:fill="auto"/>
          </w:tcPr>
          <w:p w14:paraId="6CE92C53" w14:textId="77777777" w:rsidR="00122307" w:rsidRPr="00095A29" w:rsidRDefault="00122307" w:rsidP="00D0206E">
            <w:r w:rsidRPr="00095A29">
              <w:t>图书</w:t>
            </w:r>
          </w:p>
        </w:tc>
        <w:tc>
          <w:tcPr>
            <w:tcW w:w="1842" w:type="dxa"/>
          </w:tcPr>
          <w:p w14:paraId="48566E61" w14:textId="77777777" w:rsidR="00122307" w:rsidRPr="00095A29" w:rsidRDefault="00122307" w:rsidP="00D0206E">
            <w:r w:rsidRPr="00095A29">
              <w:rPr>
                <w:rFonts w:hint="eastAsia"/>
              </w:rPr>
              <w:t>book</w:t>
            </w:r>
          </w:p>
        </w:tc>
        <w:tc>
          <w:tcPr>
            <w:tcW w:w="4677" w:type="dxa"/>
          </w:tcPr>
          <w:p w14:paraId="36D54D64" w14:textId="77777777" w:rsidR="00122307" w:rsidRPr="00095A29" w:rsidRDefault="00122307" w:rsidP="00D0206E">
            <w:r w:rsidRPr="00095A29">
              <w:t>图书实体集</w:t>
            </w:r>
          </w:p>
        </w:tc>
        <w:tc>
          <w:tcPr>
            <w:tcW w:w="1502" w:type="dxa"/>
            <w:shd w:val="clear" w:color="auto" w:fill="auto"/>
          </w:tcPr>
          <w:p w14:paraId="3006BA1D" w14:textId="77777777" w:rsidR="00122307" w:rsidRPr="00095A29" w:rsidRDefault="00122307" w:rsidP="00D0206E"/>
        </w:tc>
      </w:tr>
      <w:tr w:rsidR="00122307" w:rsidRPr="00095A29" w14:paraId="7C04F1BE" w14:textId="77777777" w:rsidTr="00D0206E">
        <w:tc>
          <w:tcPr>
            <w:tcW w:w="755" w:type="dxa"/>
            <w:shd w:val="clear" w:color="auto" w:fill="auto"/>
          </w:tcPr>
          <w:p w14:paraId="6EEAB95B" w14:textId="07E86167" w:rsidR="00122307" w:rsidRPr="00095A29" w:rsidRDefault="00122307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906" w:type="dxa"/>
            <w:shd w:val="clear" w:color="auto" w:fill="auto"/>
          </w:tcPr>
          <w:p w14:paraId="3DD5D677" w14:textId="77777777" w:rsidR="00122307" w:rsidRPr="00095A29" w:rsidRDefault="00122307" w:rsidP="00D0206E">
            <w:r w:rsidRPr="00095A29">
              <w:t>商家</w:t>
            </w:r>
          </w:p>
        </w:tc>
        <w:tc>
          <w:tcPr>
            <w:tcW w:w="1842" w:type="dxa"/>
          </w:tcPr>
          <w:p w14:paraId="4F915731" w14:textId="77777777" w:rsidR="00122307" w:rsidRPr="00095A29" w:rsidRDefault="00122307" w:rsidP="00D0206E">
            <w:r w:rsidRPr="00095A29">
              <w:rPr>
                <w:rFonts w:hint="eastAsia"/>
              </w:rPr>
              <w:t>seller</w:t>
            </w:r>
          </w:p>
        </w:tc>
        <w:tc>
          <w:tcPr>
            <w:tcW w:w="4677" w:type="dxa"/>
          </w:tcPr>
          <w:p w14:paraId="15CAC2FA" w14:textId="77777777" w:rsidR="00122307" w:rsidRPr="00095A29" w:rsidRDefault="00122307" w:rsidP="00D0206E">
            <w:r w:rsidRPr="00095A29">
              <w:t>商家实体集</w:t>
            </w:r>
          </w:p>
        </w:tc>
        <w:tc>
          <w:tcPr>
            <w:tcW w:w="1502" w:type="dxa"/>
            <w:shd w:val="clear" w:color="auto" w:fill="auto"/>
          </w:tcPr>
          <w:p w14:paraId="1EA6B1EF" w14:textId="77777777" w:rsidR="00122307" w:rsidRPr="00095A29" w:rsidRDefault="00122307" w:rsidP="00D0206E"/>
        </w:tc>
      </w:tr>
      <w:tr w:rsidR="00122307" w:rsidRPr="00095A29" w14:paraId="5CA1B6F2" w14:textId="77777777" w:rsidTr="00D0206E">
        <w:tc>
          <w:tcPr>
            <w:tcW w:w="755" w:type="dxa"/>
            <w:shd w:val="clear" w:color="auto" w:fill="auto"/>
          </w:tcPr>
          <w:p w14:paraId="64BAF0A5" w14:textId="41B20776" w:rsidR="00122307" w:rsidRPr="00095A29" w:rsidRDefault="00122307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1906" w:type="dxa"/>
            <w:shd w:val="clear" w:color="auto" w:fill="auto"/>
          </w:tcPr>
          <w:p w14:paraId="72AED60F" w14:textId="77777777" w:rsidR="00122307" w:rsidRPr="00095A29" w:rsidRDefault="00122307" w:rsidP="00D0206E">
            <w:r w:rsidRPr="00095A29">
              <w:t>选购</w:t>
            </w:r>
          </w:p>
        </w:tc>
        <w:tc>
          <w:tcPr>
            <w:tcW w:w="1842" w:type="dxa"/>
          </w:tcPr>
          <w:p w14:paraId="385701C6" w14:textId="77777777" w:rsidR="00122307" w:rsidRPr="00095A29" w:rsidRDefault="00122307" w:rsidP="00D0206E"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4677" w:type="dxa"/>
          </w:tcPr>
          <w:p w14:paraId="7CEBDA60" w14:textId="77777777" w:rsidR="00122307" w:rsidRPr="00095A29" w:rsidRDefault="00122307" w:rsidP="00D0206E">
            <w:r w:rsidRPr="00095A29">
              <w:t>选购联系</w:t>
            </w:r>
            <w:r w:rsidRPr="00095A29">
              <w:rPr>
                <w:rFonts w:hint="eastAsia"/>
              </w:rPr>
              <w:t>，</w:t>
            </w:r>
            <w:r w:rsidRPr="00095A29">
              <w:t>涉及商家</w:t>
            </w:r>
            <w:r w:rsidRPr="00095A29">
              <w:rPr>
                <w:rFonts w:hint="eastAsia"/>
              </w:rPr>
              <w:t>，</w:t>
            </w:r>
            <w:r w:rsidRPr="00095A29">
              <w:t>图书</w:t>
            </w:r>
            <w:r w:rsidRPr="00095A29">
              <w:rPr>
                <w:rFonts w:hint="eastAsia"/>
              </w:rPr>
              <w:t>，</w:t>
            </w:r>
            <w:r w:rsidRPr="00095A29">
              <w:t>买家三个实体集</w:t>
            </w:r>
          </w:p>
        </w:tc>
        <w:tc>
          <w:tcPr>
            <w:tcW w:w="1502" w:type="dxa"/>
            <w:shd w:val="clear" w:color="auto" w:fill="auto"/>
          </w:tcPr>
          <w:p w14:paraId="7F257FB8" w14:textId="77777777" w:rsidR="00122307" w:rsidRPr="00095A29" w:rsidRDefault="00122307" w:rsidP="00D0206E"/>
        </w:tc>
      </w:tr>
      <w:tr w:rsidR="00122307" w:rsidRPr="00095A29" w14:paraId="4D22D42D" w14:textId="77777777" w:rsidTr="00D0206E">
        <w:tc>
          <w:tcPr>
            <w:tcW w:w="755" w:type="dxa"/>
            <w:shd w:val="clear" w:color="auto" w:fill="auto"/>
          </w:tcPr>
          <w:p w14:paraId="42F43A8E" w14:textId="5EC2EC2E" w:rsidR="00122307" w:rsidRPr="00095A29" w:rsidRDefault="00122307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1906" w:type="dxa"/>
            <w:shd w:val="clear" w:color="auto" w:fill="auto"/>
          </w:tcPr>
          <w:p w14:paraId="2E772EDB" w14:textId="77777777" w:rsidR="00122307" w:rsidRPr="00095A29" w:rsidRDefault="00122307" w:rsidP="00D0206E">
            <w:r w:rsidRPr="00095A29">
              <w:t>上架</w:t>
            </w:r>
          </w:p>
        </w:tc>
        <w:tc>
          <w:tcPr>
            <w:tcW w:w="1842" w:type="dxa"/>
          </w:tcPr>
          <w:p w14:paraId="2D4D5629" w14:textId="77777777" w:rsidR="00122307" w:rsidRPr="00095A29" w:rsidRDefault="00122307" w:rsidP="00D0206E">
            <w:proofErr w:type="spellStart"/>
            <w:r w:rsidRPr="00095A29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4677" w:type="dxa"/>
          </w:tcPr>
          <w:p w14:paraId="0AEF2B21" w14:textId="77777777" w:rsidR="00122307" w:rsidRPr="00095A29" w:rsidRDefault="00122307" w:rsidP="00D0206E">
            <w:r w:rsidRPr="00095A29">
              <w:t>上架联系</w:t>
            </w:r>
            <w:r w:rsidRPr="00095A29">
              <w:rPr>
                <w:rFonts w:hint="eastAsia"/>
              </w:rPr>
              <w:t>，</w:t>
            </w:r>
            <w:r w:rsidRPr="00095A29">
              <w:t>涉及商家</w:t>
            </w:r>
            <w:r w:rsidRPr="00095A29">
              <w:rPr>
                <w:rFonts w:hint="eastAsia"/>
              </w:rPr>
              <w:t>，</w:t>
            </w:r>
            <w:r w:rsidRPr="00095A29">
              <w:t>图书两个实体集</w:t>
            </w:r>
          </w:p>
        </w:tc>
        <w:tc>
          <w:tcPr>
            <w:tcW w:w="1502" w:type="dxa"/>
            <w:shd w:val="clear" w:color="auto" w:fill="auto"/>
          </w:tcPr>
          <w:p w14:paraId="1456485D" w14:textId="77777777" w:rsidR="00122307" w:rsidRPr="00095A29" w:rsidRDefault="00122307" w:rsidP="00D0206E"/>
        </w:tc>
      </w:tr>
    </w:tbl>
    <w:p w14:paraId="6733BB61" w14:textId="77777777" w:rsidR="00844D11" w:rsidRPr="00A272C9" w:rsidRDefault="00844D11" w:rsidP="00A272C9">
      <w:pPr>
        <w:pStyle w:val="3"/>
      </w:pPr>
      <w:r w:rsidRPr="00A272C9">
        <w:rPr>
          <w:rFonts w:hint="eastAsia"/>
        </w:rPr>
        <w:t>区域</w:t>
      </w:r>
    </w:p>
    <w:p w14:paraId="75610133" w14:textId="7115CF9B" w:rsidR="00183AF0" w:rsidRPr="00095A29" w:rsidRDefault="00183AF0" w:rsidP="00183AF0">
      <w:pPr>
        <w:jc w:val="center"/>
      </w:pPr>
      <w:r w:rsidRPr="00095A29">
        <w:rPr>
          <w:rFonts w:hint="eastAsia"/>
        </w:rPr>
        <w:t>表</w:t>
      </w:r>
      <w:r w:rsidRPr="00095A29">
        <w:fldChar w:fldCharType="begin"/>
      </w:r>
      <w:r w:rsidRPr="00095A29">
        <w:instrText xml:space="preserve"> STYLEREF  \s "</w:instrText>
      </w:r>
      <w:r w:rsidRPr="00095A29">
        <w:instrText>标题</w:instrText>
      </w:r>
      <w:r w:rsidRPr="00095A29">
        <w:instrText xml:space="preserve"> 2" \n </w:instrText>
      </w:r>
      <w:r w:rsidRPr="00095A29">
        <w:fldChar w:fldCharType="separate"/>
      </w:r>
      <w:r w:rsidR="00D60492">
        <w:rPr>
          <w:noProof/>
        </w:rPr>
        <w:t>4.2</w:t>
      </w:r>
      <w:r w:rsidRPr="00095A29">
        <w:fldChar w:fldCharType="end"/>
      </w:r>
      <w:r w:rsidRPr="00095A29">
        <w:noBreakHyphen/>
      </w:r>
      <w:r w:rsidRPr="00095A29">
        <w:fldChar w:fldCharType="begin"/>
      </w:r>
      <w:r w:rsidRPr="00095A29">
        <w:instrText xml:space="preserve"> SEQ </w:instrText>
      </w:r>
      <w:r w:rsidRPr="00095A29">
        <w:instrText>表格</w:instrText>
      </w:r>
      <w:r w:rsidRPr="00095A29">
        <w:instrText xml:space="preserve">2 \* ARABIC \s 2 </w:instrText>
      </w:r>
      <w:r w:rsidRPr="00095A29">
        <w:fldChar w:fldCharType="separate"/>
      </w:r>
      <w:r w:rsidR="00D60492">
        <w:rPr>
          <w:noProof/>
        </w:rPr>
        <w:t>1</w:t>
      </w:r>
      <w:r w:rsidRPr="00095A29">
        <w:fldChar w:fldCharType="end"/>
      </w:r>
      <w:r>
        <w:t>关系</w:t>
      </w:r>
      <w:r>
        <w:t>area</w:t>
      </w:r>
      <w:r w:rsidRPr="00095A29"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8"/>
        <w:gridCol w:w="1241"/>
        <w:gridCol w:w="1241"/>
        <w:gridCol w:w="6178"/>
        <w:gridCol w:w="934"/>
      </w:tblGrid>
      <w:tr w:rsidR="00183AF0" w:rsidRPr="00095A29" w14:paraId="70972C8B" w14:textId="77777777" w:rsidTr="007F5AA2">
        <w:tc>
          <w:tcPr>
            <w:tcW w:w="1088" w:type="dxa"/>
            <w:shd w:val="clear" w:color="auto" w:fill="D9D9D9"/>
          </w:tcPr>
          <w:p w14:paraId="2577F392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编号</w:t>
            </w:r>
          </w:p>
        </w:tc>
        <w:tc>
          <w:tcPr>
            <w:tcW w:w="1241" w:type="dxa"/>
            <w:shd w:val="clear" w:color="auto" w:fill="D9D9D9"/>
          </w:tcPr>
          <w:p w14:paraId="05C7ED34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属性名</w:t>
            </w:r>
          </w:p>
        </w:tc>
        <w:tc>
          <w:tcPr>
            <w:tcW w:w="1241" w:type="dxa"/>
            <w:shd w:val="clear" w:color="auto" w:fill="D9D9D9"/>
          </w:tcPr>
          <w:p w14:paraId="61E38A1A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英文名</w:t>
            </w:r>
          </w:p>
        </w:tc>
        <w:tc>
          <w:tcPr>
            <w:tcW w:w="6178" w:type="dxa"/>
            <w:shd w:val="clear" w:color="auto" w:fill="D9D9D9"/>
          </w:tcPr>
          <w:p w14:paraId="7135F9B5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要求</w:t>
            </w:r>
          </w:p>
        </w:tc>
        <w:tc>
          <w:tcPr>
            <w:tcW w:w="934" w:type="dxa"/>
            <w:shd w:val="clear" w:color="auto" w:fill="D9D9D9"/>
          </w:tcPr>
          <w:p w14:paraId="3EB99508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备注</w:t>
            </w:r>
          </w:p>
        </w:tc>
      </w:tr>
      <w:tr w:rsidR="00183AF0" w:rsidRPr="00095A29" w14:paraId="573EAC5E" w14:textId="77777777" w:rsidTr="007F5AA2">
        <w:tc>
          <w:tcPr>
            <w:tcW w:w="1088" w:type="dxa"/>
            <w:shd w:val="clear" w:color="auto" w:fill="auto"/>
          </w:tcPr>
          <w:p w14:paraId="7294CC20" w14:textId="6E3FD557" w:rsidR="00183AF0" w:rsidRPr="00095A29" w:rsidRDefault="00A272C9" w:rsidP="003879D4">
            <w:pPr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241" w:type="dxa"/>
            <w:shd w:val="clear" w:color="auto" w:fill="auto"/>
          </w:tcPr>
          <w:p w14:paraId="5167DCBD" w14:textId="77777777" w:rsidR="00183AF0" w:rsidRPr="00095A29" w:rsidRDefault="00183AF0" w:rsidP="003879D4">
            <w:pPr>
              <w:jc w:val="center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1241" w:type="dxa"/>
          </w:tcPr>
          <w:p w14:paraId="188C14E8" w14:textId="77777777" w:rsidR="00183AF0" w:rsidRPr="00095A29" w:rsidRDefault="00183AF0" w:rsidP="003879D4">
            <w:pPr>
              <w:jc w:val="center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6178" w:type="dxa"/>
            <w:shd w:val="clear" w:color="auto" w:fill="auto"/>
          </w:tcPr>
          <w:p w14:paraId="510ABE61" w14:textId="77777777" w:rsidR="00183AF0" w:rsidRPr="00095A29" w:rsidRDefault="00183AF0" w:rsidP="003879D4">
            <w:pPr>
              <w:jc w:val="center"/>
            </w:pPr>
            <w:r w:rsidRPr="00095A29">
              <w:rPr>
                <w:rFonts w:hint="eastAsia"/>
              </w:rPr>
              <w:t>主键，字符型，固定长度，</w:t>
            </w:r>
            <w:r w:rsidRPr="00095A29">
              <w:rPr>
                <w:rFonts w:hint="eastAsia"/>
              </w:rPr>
              <w:t>2</w:t>
            </w:r>
            <w:r w:rsidRPr="00095A29">
              <w:rPr>
                <w:rFonts w:hint="eastAsia"/>
              </w:rPr>
              <w:t>个数字</w:t>
            </w:r>
          </w:p>
        </w:tc>
        <w:tc>
          <w:tcPr>
            <w:tcW w:w="934" w:type="dxa"/>
            <w:shd w:val="clear" w:color="auto" w:fill="auto"/>
          </w:tcPr>
          <w:p w14:paraId="24366EA0" w14:textId="77777777" w:rsidR="00183AF0" w:rsidRPr="00095A29" w:rsidRDefault="00183AF0" w:rsidP="003879D4">
            <w:pPr>
              <w:jc w:val="center"/>
            </w:pPr>
            <w:r w:rsidRPr="00095A29">
              <w:t>流水号</w:t>
            </w:r>
          </w:p>
        </w:tc>
      </w:tr>
      <w:tr w:rsidR="00183AF0" w:rsidRPr="00095A29" w14:paraId="0D5BF45C" w14:textId="77777777" w:rsidTr="007F5AA2">
        <w:tc>
          <w:tcPr>
            <w:tcW w:w="1088" w:type="dxa"/>
            <w:shd w:val="clear" w:color="auto" w:fill="auto"/>
          </w:tcPr>
          <w:p w14:paraId="1A676D7D" w14:textId="69E79A1F" w:rsidR="00183AF0" w:rsidRPr="00095A29" w:rsidRDefault="00A272C9" w:rsidP="003879D4">
            <w:pPr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241" w:type="dxa"/>
            <w:shd w:val="clear" w:color="auto" w:fill="auto"/>
          </w:tcPr>
          <w:p w14:paraId="0CE01800" w14:textId="77777777" w:rsidR="00183AF0" w:rsidRPr="00095A29" w:rsidRDefault="00183AF0" w:rsidP="003879D4">
            <w:pPr>
              <w:jc w:val="center"/>
            </w:pPr>
            <w:r w:rsidRPr="00095A29">
              <w:rPr>
                <w:rFonts w:hint="eastAsia"/>
              </w:rPr>
              <w:t>区域名称</w:t>
            </w:r>
          </w:p>
        </w:tc>
        <w:tc>
          <w:tcPr>
            <w:tcW w:w="1241" w:type="dxa"/>
          </w:tcPr>
          <w:p w14:paraId="0C056556" w14:textId="77777777" w:rsidR="00183AF0" w:rsidRPr="00095A29" w:rsidRDefault="00183AF0" w:rsidP="003879D4">
            <w:pPr>
              <w:jc w:val="center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6178" w:type="dxa"/>
            <w:shd w:val="clear" w:color="auto" w:fill="auto"/>
          </w:tcPr>
          <w:p w14:paraId="460D4399" w14:textId="77777777" w:rsidR="00183AF0" w:rsidRPr="00095A29" w:rsidRDefault="00183AF0" w:rsidP="003879D4">
            <w:pPr>
              <w:jc w:val="center"/>
            </w:pPr>
            <w:r w:rsidRPr="00095A29">
              <w:rPr>
                <w:rFonts w:hint="eastAsia"/>
              </w:rPr>
              <w:t>字符型，可变长度，</w:t>
            </w:r>
            <w:r w:rsidRPr="00095A29">
              <w:rPr>
                <w:rFonts w:hint="eastAsia"/>
              </w:rPr>
              <w:t>10</w:t>
            </w:r>
            <w:r w:rsidRPr="00095A29">
              <w:rPr>
                <w:rFonts w:hint="eastAsia"/>
              </w:rPr>
              <w:t>个汉字，不为空</w:t>
            </w:r>
          </w:p>
        </w:tc>
        <w:tc>
          <w:tcPr>
            <w:tcW w:w="934" w:type="dxa"/>
            <w:shd w:val="clear" w:color="auto" w:fill="auto"/>
          </w:tcPr>
          <w:p w14:paraId="05E716A2" w14:textId="77777777" w:rsidR="00183AF0" w:rsidRPr="00095A29" w:rsidRDefault="00183AF0" w:rsidP="003879D4">
            <w:pPr>
              <w:jc w:val="center"/>
            </w:pPr>
          </w:p>
        </w:tc>
      </w:tr>
      <w:tr w:rsidR="00183AF0" w:rsidRPr="00095A29" w14:paraId="2BEAC044" w14:textId="77777777" w:rsidTr="007F5AA2">
        <w:tc>
          <w:tcPr>
            <w:tcW w:w="1088" w:type="dxa"/>
            <w:shd w:val="clear" w:color="auto" w:fill="auto"/>
          </w:tcPr>
          <w:p w14:paraId="1BBA270B" w14:textId="31254C06" w:rsidR="00183AF0" w:rsidRPr="00095A29" w:rsidRDefault="00A272C9" w:rsidP="003879D4">
            <w:pPr>
              <w:jc w:val="center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241" w:type="dxa"/>
            <w:shd w:val="clear" w:color="auto" w:fill="auto"/>
          </w:tcPr>
          <w:p w14:paraId="4F789E9F" w14:textId="77777777" w:rsidR="00183AF0" w:rsidRPr="00095A29" w:rsidRDefault="00183AF0" w:rsidP="003879D4">
            <w:pPr>
              <w:jc w:val="center"/>
            </w:pPr>
            <w:r w:rsidRPr="00095A29">
              <w:rPr>
                <w:rFonts w:hint="eastAsia"/>
              </w:rPr>
              <w:t>区域位置</w:t>
            </w:r>
          </w:p>
        </w:tc>
        <w:tc>
          <w:tcPr>
            <w:tcW w:w="1241" w:type="dxa"/>
          </w:tcPr>
          <w:p w14:paraId="616A1A7E" w14:textId="77777777" w:rsidR="00183AF0" w:rsidRPr="00095A29" w:rsidRDefault="00183AF0" w:rsidP="003879D4">
            <w:pPr>
              <w:jc w:val="center"/>
            </w:pPr>
            <w:proofErr w:type="spellStart"/>
            <w:r w:rsidRPr="00095A29">
              <w:rPr>
                <w:rFonts w:hint="eastAsia"/>
              </w:rPr>
              <w:t>add_</w:t>
            </w:r>
            <w:r w:rsidRPr="00095A29">
              <w:t>area</w:t>
            </w:r>
            <w:proofErr w:type="spellEnd"/>
          </w:p>
        </w:tc>
        <w:tc>
          <w:tcPr>
            <w:tcW w:w="6178" w:type="dxa"/>
            <w:shd w:val="clear" w:color="auto" w:fill="auto"/>
          </w:tcPr>
          <w:p w14:paraId="3E8740B8" w14:textId="77777777" w:rsidR="00183AF0" w:rsidRPr="00095A29" w:rsidRDefault="00183AF0" w:rsidP="003879D4">
            <w:pPr>
              <w:jc w:val="center"/>
            </w:pPr>
            <w:r w:rsidRPr="00095A29">
              <w:rPr>
                <w:rFonts w:hint="eastAsia"/>
              </w:rPr>
              <w:t>字符型，可变长度，</w:t>
            </w:r>
            <w:r w:rsidRPr="00095A29">
              <w:rPr>
                <w:rFonts w:hint="eastAsia"/>
              </w:rPr>
              <w:t>20</w:t>
            </w:r>
            <w:r w:rsidRPr="00095A29">
              <w:rPr>
                <w:rFonts w:hint="eastAsia"/>
              </w:rPr>
              <w:t>个汉字，不为空</w:t>
            </w:r>
          </w:p>
        </w:tc>
        <w:tc>
          <w:tcPr>
            <w:tcW w:w="934" w:type="dxa"/>
            <w:shd w:val="clear" w:color="auto" w:fill="auto"/>
          </w:tcPr>
          <w:p w14:paraId="65CAB0BA" w14:textId="77777777" w:rsidR="00183AF0" w:rsidRPr="00095A29" w:rsidRDefault="00183AF0" w:rsidP="003879D4">
            <w:pPr>
              <w:jc w:val="center"/>
            </w:pPr>
          </w:p>
        </w:tc>
      </w:tr>
    </w:tbl>
    <w:p w14:paraId="67DEAB5F" w14:textId="77777777" w:rsidR="00183AF0" w:rsidRPr="00A272C9" w:rsidRDefault="00183AF0" w:rsidP="00A272C9">
      <w:pPr>
        <w:pStyle w:val="3"/>
      </w:pPr>
      <w:r w:rsidRPr="00A272C9">
        <w:t>买家</w:t>
      </w:r>
    </w:p>
    <w:p w14:paraId="64613DF7" w14:textId="263111FA" w:rsidR="00183AF0" w:rsidRPr="00095A29" w:rsidRDefault="00183AF0" w:rsidP="00183AF0">
      <w:pPr>
        <w:jc w:val="center"/>
      </w:pPr>
      <w:r w:rsidRPr="00095A29">
        <w:rPr>
          <w:rFonts w:hint="eastAsia"/>
        </w:rPr>
        <w:t>表</w:t>
      </w:r>
      <w:r w:rsidRPr="00095A29">
        <w:fldChar w:fldCharType="begin"/>
      </w:r>
      <w:r w:rsidRPr="00095A29">
        <w:instrText xml:space="preserve"> STYLEREF  \s "</w:instrText>
      </w:r>
      <w:r w:rsidRPr="00095A29">
        <w:rPr>
          <w:rFonts w:hint="eastAsia"/>
        </w:rPr>
        <w:instrText>标题</w:instrText>
      </w:r>
      <w:r w:rsidRPr="00095A29">
        <w:instrText xml:space="preserve"> 2" \n </w:instrText>
      </w:r>
      <w:r w:rsidRPr="00095A29">
        <w:fldChar w:fldCharType="separate"/>
      </w:r>
      <w:r w:rsidR="00D60492">
        <w:rPr>
          <w:noProof/>
        </w:rPr>
        <w:t>4.2</w:t>
      </w:r>
      <w:r w:rsidRPr="00095A29">
        <w:fldChar w:fldCharType="end"/>
      </w:r>
      <w:r w:rsidRPr="00095A29">
        <w:noBreakHyphen/>
      </w:r>
      <w:r w:rsidRPr="00095A29">
        <w:fldChar w:fldCharType="begin"/>
      </w:r>
      <w:r w:rsidRPr="00095A29">
        <w:instrText xml:space="preserve"> SEQ </w:instrText>
      </w:r>
      <w:r w:rsidRPr="00095A29">
        <w:rPr>
          <w:rFonts w:hint="eastAsia"/>
        </w:rPr>
        <w:instrText>表格</w:instrText>
      </w:r>
      <w:r w:rsidRPr="00095A29">
        <w:instrText xml:space="preserve">2 \* ARABIC \s 2 </w:instrText>
      </w:r>
      <w:r w:rsidRPr="00095A29">
        <w:fldChar w:fldCharType="separate"/>
      </w:r>
      <w:r w:rsidR="00D60492">
        <w:rPr>
          <w:noProof/>
        </w:rPr>
        <w:t>2</w:t>
      </w:r>
      <w:r w:rsidRPr="00095A29">
        <w:fldChar w:fldCharType="end"/>
      </w:r>
      <w:r>
        <w:t>关系</w:t>
      </w:r>
      <w:r>
        <w:rPr>
          <w:rFonts w:hint="eastAsia"/>
        </w:rPr>
        <w:t>b</w:t>
      </w:r>
      <w:r>
        <w:t>uyer</w:t>
      </w:r>
      <w:r w:rsidRPr="00095A29"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0"/>
        <w:gridCol w:w="1164"/>
        <w:gridCol w:w="1547"/>
        <w:gridCol w:w="5884"/>
        <w:gridCol w:w="1077"/>
      </w:tblGrid>
      <w:tr w:rsidR="00183AF0" w:rsidRPr="00095A29" w14:paraId="4713AD6E" w14:textId="77777777" w:rsidTr="007F5AA2">
        <w:tc>
          <w:tcPr>
            <w:tcW w:w="1010" w:type="dxa"/>
            <w:shd w:val="clear" w:color="auto" w:fill="D9D9D9"/>
          </w:tcPr>
          <w:p w14:paraId="01932080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lastRenderedPageBreak/>
              <w:t>编号</w:t>
            </w:r>
          </w:p>
        </w:tc>
        <w:tc>
          <w:tcPr>
            <w:tcW w:w="1164" w:type="dxa"/>
            <w:shd w:val="clear" w:color="auto" w:fill="D9D9D9"/>
          </w:tcPr>
          <w:p w14:paraId="045273F8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属性名</w:t>
            </w:r>
          </w:p>
        </w:tc>
        <w:tc>
          <w:tcPr>
            <w:tcW w:w="1547" w:type="dxa"/>
            <w:shd w:val="clear" w:color="auto" w:fill="D9D9D9"/>
          </w:tcPr>
          <w:p w14:paraId="6A379DAD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英文名</w:t>
            </w:r>
          </w:p>
        </w:tc>
        <w:tc>
          <w:tcPr>
            <w:tcW w:w="5884" w:type="dxa"/>
            <w:shd w:val="clear" w:color="auto" w:fill="D9D9D9"/>
          </w:tcPr>
          <w:p w14:paraId="72A8DE1A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要求</w:t>
            </w:r>
          </w:p>
        </w:tc>
        <w:tc>
          <w:tcPr>
            <w:tcW w:w="1077" w:type="dxa"/>
            <w:shd w:val="clear" w:color="auto" w:fill="D9D9D9"/>
          </w:tcPr>
          <w:p w14:paraId="535D8DBF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备注</w:t>
            </w:r>
          </w:p>
        </w:tc>
      </w:tr>
      <w:tr w:rsidR="00183AF0" w:rsidRPr="00095A29" w14:paraId="28808607" w14:textId="77777777" w:rsidTr="007F5AA2">
        <w:tc>
          <w:tcPr>
            <w:tcW w:w="1010" w:type="dxa"/>
            <w:shd w:val="clear" w:color="auto" w:fill="auto"/>
          </w:tcPr>
          <w:p w14:paraId="58F13505" w14:textId="0C3D7B24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388BD569" w14:textId="77777777" w:rsidR="00183AF0" w:rsidRPr="00095A29" w:rsidRDefault="00183AF0" w:rsidP="007F5AA2"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1547" w:type="dxa"/>
          </w:tcPr>
          <w:p w14:paraId="6786F9C1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40284E6F" w14:textId="77777777" w:rsidR="00183AF0" w:rsidRPr="00095A29" w:rsidRDefault="00183AF0" w:rsidP="007F5AA2">
            <w:r w:rsidRPr="00095A29">
              <w:rPr>
                <w:rFonts w:hint="eastAsia"/>
              </w:rPr>
              <w:t>主键，字符型，固定长度，</w:t>
            </w:r>
            <w:r w:rsidRPr="00095A29">
              <w:rPr>
                <w:rFonts w:hint="eastAsia"/>
              </w:rPr>
              <w:t>18</w:t>
            </w:r>
            <w:r w:rsidRPr="00095A29">
              <w:rPr>
                <w:rFonts w:hint="eastAsia"/>
              </w:rPr>
              <w:t>个数字字符</w:t>
            </w:r>
          </w:p>
        </w:tc>
        <w:tc>
          <w:tcPr>
            <w:tcW w:w="1077" w:type="dxa"/>
            <w:shd w:val="clear" w:color="auto" w:fill="auto"/>
          </w:tcPr>
          <w:p w14:paraId="6555D2B0" w14:textId="77777777" w:rsidR="00183AF0" w:rsidRPr="00095A29" w:rsidRDefault="00183AF0" w:rsidP="007F5AA2"/>
        </w:tc>
      </w:tr>
      <w:tr w:rsidR="00183AF0" w:rsidRPr="00095A29" w14:paraId="02431B51" w14:textId="77777777" w:rsidTr="007F5AA2">
        <w:tc>
          <w:tcPr>
            <w:tcW w:w="1010" w:type="dxa"/>
            <w:shd w:val="clear" w:color="auto" w:fill="auto"/>
          </w:tcPr>
          <w:p w14:paraId="65A27715" w14:textId="39EC0D4D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24BF57D8" w14:textId="77777777" w:rsidR="00183AF0" w:rsidRPr="00095A29" w:rsidRDefault="00183AF0" w:rsidP="007F5AA2">
            <w:r w:rsidRPr="00095A29">
              <w:rPr>
                <w:rFonts w:hint="eastAsia"/>
              </w:rPr>
              <w:t>买家姓名</w:t>
            </w:r>
          </w:p>
        </w:tc>
        <w:tc>
          <w:tcPr>
            <w:tcW w:w="1547" w:type="dxa"/>
          </w:tcPr>
          <w:p w14:paraId="5B99AC92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317E323C" w14:textId="77777777" w:rsidR="00183AF0" w:rsidRPr="00095A29" w:rsidRDefault="00183AF0" w:rsidP="007F5AA2">
            <w:r w:rsidRPr="00095A29">
              <w:rPr>
                <w:rFonts w:hint="eastAsia"/>
              </w:rPr>
              <w:t>字符型，可变长度，</w:t>
            </w:r>
            <w:r w:rsidRPr="00095A29">
              <w:rPr>
                <w:rFonts w:hint="eastAsia"/>
              </w:rPr>
              <w:t>10</w:t>
            </w:r>
            <w:r w:rsidRPr="00095A29">
              <w:rPr>
                <w:rFonts w:hint="eastAsia"/>
              </w:rPr>
              <w:t>个汉字，不为空</w:t>
            </w:r>
          </w:p>
        </w:tc>
        <w:tc>
          <w:tcPr>
            <w:tcW w:w="1077" w:type="dxa"/>
            <w:shd w:val="clear" w:color="auto" w:fill="auto"/>
          </w:tcPr>
          <w:p w14:paraId="5159EF6D" w14:textId="77777777" w:rsidR="00183AF0" w:rsidRPr="00095A29" w:rsidRDefault="00183AF0" w:rsidP="007F5AA2"/>
        </w:tc>
      </w:tr>
      <w:tr w:rsidR="00183AF0" w:rsidRPr="00095A29" w14:paraId="6DF6A6B6" w14:textId="77777777" w:rsidTr="007F5AA2">
        <w:tc>
          <w:tcPr>
            <w:tcW w:w="1010" w:type="dxa"/>
            <w:shd w:val="clear" w:color="auto" w:fill="auto"/>
          </w:tcPr>
          <w:p w14:paraId="637BA96C" w14:textId="7B627EAB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1A1F7A84" w14:textId="77777777" w:rsidR="00183AF0" w:rsidRPr="00095A29" w:rsidRDefault="00183AF0" w:rsidP="007F5AA2">
            <w:r w:rsidRPr="00095A29">
              <w:rPr>
                <w:rFonts w:hint="eastAsia"/>
              </w:rPr>
              <w:t>买家电话</w:t>
            </w:r>
          </w:p>
        </w:tc>
        <w:tc>
          <w:tcPr>
            <w:tcW w:w="1547" w:type="dxa"/>
          </w:tcPr>
          <w:p w14:paraId="44ABE21C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110E22F1" w14:textId="77777777" w:rsidR="00183AF0" w:rsidRPr="00095A29" w:rsidRDefault="00183AF0" w:rsidP="007F5AA2">
            <w:r w:rsidRPr="00095A29">
              <w:rPr>
                <w:rFonts w:hint="eastAsia"/>
              </w:rPr>
              <w:t>字符型，固定长度，</w:t>
            </w:r>
            <w:r w:rsidRPr="00095A29">
              <w:rPr>
                <w:rFonts w:hint="eastAsia"/>
              </w:rPr>
              <w:t>11</w:t>
            </w:r>
            <w:r w:rsidRPr="00095A29">
              <w:rPr>
                <w:rFonts w:hint="eastAsia"/>
              </w:rPr>
              <w:t>个数字，不为空</w:t>
            </w:r>
          </w:p>
        </w:tc>
        <w:tc>
          <w:tcPr>
            <w:tcW w:w="1077" w:type="dxa"/>
            <w:shd w:val="clear" w:color="auto" w:fill="auto"/>
          </w:tcPr>
          <w:p w14:paraId="665F3810" w14:textId="77777777" w:rsidR="00183AF0" w:rsidRPr="00095A29" w:rsidRDefault="00183AF0" w:rsidP="007F5AA2"/>
        </w:tc>
      </w:tr>
      <w:tr w:rsidR="00183AF0" w:rsidRPr="00095A29" w14:paraId="4BCE3DF8" w14:textId="77777777" w:rsidTr="007F5AA2">
        <w:tc>
          <w:tcPr>
            <w:tcW w:w="1010" w:type="dxa"/>
            <w:shd w:val="clear" w:color="auto" w:fill="auto"/>
          </w:tcPr>
          <w:p w14:paraId="2A667959" w14:textId="6432BA9A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384A0E18" w14:textId="77777777" w:rsidR="00183AF0" w:rsidRPr="00095A29" w:rsidRDefault="00183AF0" w:rsidP="007F5AA2">
            <w:r w:rsidRPr="00095A29">
              <w:rPr>
                <w:rFonts w:hint="eastAsia"/>
              </w:rPr>
              <w:t>买家地址</w:t>
            </w:r>
          </w:p>
        </w:tc>
        <w:tc>
          <w:tcPr>
            <w:tcW w:w="1547" w:type="dxa"/>
          </w:tcPr>
          <w:p w14:paraId="0C0B827E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3099D219" w14:textId="77777777" w:rsidR="00183AF0" w:rsidRPr="00095A29" w:rsidRDefault="00183AF0" w:rsidP="007F5AA2">
            <w:r w:rsidRPr="00095A29">
              <w:rPr>
                <w:rFonts w:hint="eastAsia"/>
              </w:rPr>
              <w:t>字符型，可变长度，</w:t>
            </w:r>
            <w:r w:rsidRPr="00095A29">
              <w:rPr>
                <w:rFonts w:hint="eastAsia"/>
              </w:rPr>
              <w:t>100</w:t>
            </w:r>
            <w:r w:rsidRPr="00095A29">
              <w:rPr>
                <w:rFonts w:hint="eastAsia"/>
              </w:rPr>
              <w:t>个数字，汉字或者英文字符</w:t>
            </w:r>
            <w:r w:rsidRPr="00095A29">
              <w:rPr>
                <w:rFonts w:hint="eastAsia"/>
              </w:rPr>
              <w:t>,</w:t>
            </w:r>
            <w:r w:rsidRPr="00095A29">
              <w:rPr>
                <w:rFonts w:hint="eastAsia"/>
              </w:rPr>
              <w:t>不为空</w:t>
            </w:r>
          </w:p>
        </w:tc>
        <w:tc>
          <w:tcPr>
            <w:tcW w:w="1077" w:type="dxa"/>
            <w:shd w:val="clear" w:color="auto" w:fill="auto"/>
          </w:tcPr>
          <w:p w14:paraId="181DD703" w14:textId="77777777" w:rsidR="00183AF0" w:rsidRPr="00095A29" w:rsidRDefault="00183AF0" w:rsidP="007F5AA2"/>
        </w:tc>
      </w:tr>
      <w:tr w:rsidR="00183AF0" w:rsidRPr="00095A29" w14:paraId="30AE37FE" w14:textId="77777777" w:rsidTr="007F5AA2">
        <w:tc>
          <w:tcPr>
            <w:tcW w:w="1010" w:type="dxa"/>
            <w:shd w:val="clear" w:color="auto" w:fill="auto"/>
          </w:tcPr>
          <w:p w14:paraId="422C2F8E" w14:textId="44556097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342939F8" w14:textId="77777777" w:rsidR="00183AF0" w:rsidRPr="00095A29" w:rsidRDefault="00183AF0" w:rsidP="007F5AA2"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1547" w:type="dxa"/>
          </w:tcPr>
          <w:p w14:paraId="2CA1C1B3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5490CB5D" w14:textId="77777777" w:rsidR="00183AF0" w:rsidRPr="00095A29" w:rsidRDefault="00183AF0" w:rsidP="007F5AA2">
            <w:r w:rsidRPr="00095A29">
              <w:rPr>
                <w:rFonts w:hint="eastAsia"/>
              </w:rPr>
              <w:t>外键，参照区域（区域编号），不允许为空</w:t>
            </w:r>
          </w:p>
        </w:tc>
        <w:tc>
          <w:tcPr>
            <w:tcW w:w="1077" w:type="dxa"/>
            <w:shd w:val="clear" w:color="auto" w:fill="auto"/>
          </w:tcPr>
          <w:p w14:paraId="51D698BC" w14:textId="77777777" w:rsidR="00183AF0" w:rsidRPr="00095A29" w:rsidRDefault="00183AF0" w:rsidP="007F5AA2"/>
        </w:tc>
      </w:tr>
    </w:tbl>
    <w:p w14:paraId="26A6E0FE" w14:textId="77777777" w:rsidR="00183AF0" w:rsidRPr="00A272C9" w:rsidRDefault="00183AF0" w:rsidP="00A272C9">
      <w:pPr>
        <w:pStyle w:val="3"/>
      </w:pPr>
      <w:r w:rsidRPr="00A272C9">
        <w:t>图书</w:t>
      </w:r>
    </w:p>
    <w:p w14:paraId="6B124251" w14:textId="67DC2D6E" w:rsidR="00183AF0" w:rsidRPr="00095A29" w:rsidRDefault="00183AF0" w:rsidP="00183AF0">
      <w:pPr>
        <w:jc w:val="center"/>
      </w:pPr>
      <w:r w:rsidRPr="00095A29">
        <w:rPr>
          <w:rFonts w:hint="eastAsia"/>
        </w:rPr>
        <w:t>表</w:t>
      </w:r>
      <w:r w:rsidRPr="00095A29">
        <w:fldChar w:fldCharType="begin"/>
      </w:r>
      <w:r w:rsidRPr="00095A29">
        <w:instrText xml:space="preserve"> STYLEREF  \s "</w:instrText>
      </w:r>
      <w:r w:rsidRPr="00095A29">
        <w:rPr>
          <w:rFonts w:hint="eastAsia"/>
        </w:rPr>
        <w:instrText>标题</w:instrText>
      </w:r>
      <w:r w:rsidRPr="00095A29">
        <w:instrText xml:space="preserve"> 2" \n </w:instrText>
      </w:r>
      <w:r w:rsidRPr="00095A29">
        <w:fldChar w:fldCharType="separate"/>
      </w:r>
      <w:r w:rsidR="00D60492">
        <w:rPr>
          <w:noProof/>
        </w:rPr>
        <w:t>4.2</w:t>
      </w:r>
      <w:r w:rsidRPr="00095A29">
        <w:fldChar w:fldCharType="end"/>
      </w:r>
      <w:r w:rsidRPr="00095A29">
        <w:noBreakHyphen/>
      </w:r>
      <w:r w:rsidRPr="00095A29">
        <w:fldChar w:fldCharType="begin"/>
      </w:r>
      <w:r w:rsidRPr="00095A29">
        <w:instrText xml:space="preserve"> SEQ </w:instrText>
      </w:r>
      <w:r w:rsidRPr="00095A29">
        <w:rPr>
          <w:rFonts w:hint="eastAsia"/>
        </w:rPr>
        <w:instrText>表格</w:instrText>
      </w:r>
      <w:r w:rsidRPr="00095A29">
        <w:instrText xml:space="preserve">2 \* ARABIC \s 2 </w:instrText>
      </w:r>
      <w:r w:rsidRPr="00095A29">
        <w:fldChar w:fldCharType="separate"/>
      </w:r>
      <w:r w:rsidR="00D60492">
        <w:rPr>
          <w:noProof/>
        </w:rPr>
        <w:t>3</w:t>
      </w:r>
      <w:r w:rsidRPr="00095A29">
        <w:fldChar w:fldCharType="end"/>
      </w:r>
      <w:r>
        <w:t>关系</w:t>
      </w:r>
      <w:r>
        <w:rPr>
          <w:rFonts w:hint="eastAsia"/>
        </w:rPr>
        <w:t>b</w:t>
      </w:r>
      <w:r>
        <w:t>ook</w:t>
      </w:r>
      <w:r w:rsidRPr="00095A29"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0"/>
        <w:gridCol w:w="1164"/>
        <w:gridCol w:w="1367"/>
        <w:gridCol w:w="5640"/>
        <w:gridCol w:w="1501"/>
      </w:tblGrid>
      <w:tr w:rsidR="00183AF0" w:rsidRPr="00095A29" w14:paraId="0345478A" w14:textId="77777777" w:rsidTr="007F5AA2">
        <w:tc>
          <w:tcPr>
            <w:tcW w:w="1010" w:type="dxa"/>
            <w:shd w:val="clear" w:color="auto" w:fill="D9D9D9"/>
          </w:tcPr>
          <w:p w14:paraId="368719A8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编号</w:t>
            </w:r>
          </w:p>
        </w:tc>
        <w:tc>
          <w:tcPr>
            <w:tcW w:w="1164" w:type="dxa"/>
            <w:shd w:val="clear" w:color="auto" w:fill="D9D9D9"/>
          </w:tcPr>
          <w:p w14:paraId="77F02229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属性名</w:t>
            </w:r>
          </w:p>
        </w:tc>
        <w:tc>
          <w:tcPr>
            <w:tcW w:w="1367" w:type="dxa"/>
            <w:shd w:val="clear" w:color="auto" w:fill="D9D9D9"/>
          </w:tcPr>
          <w:p w14:paraId="525B80D2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英文名</w:t>
            </w:r>
          </w:p>
        </w:tc>
        <w:tc>
          <w:tcPr>
            <w:tcW w:w="5640" w:type="dxa"/>
            <w:shd w:val="clear" w:color="auto" w:fill="D9D9D9"/>
          </w:tcPr>
          <w:p w14:paraId="1B69D0EF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要求</w:t>
            </w:r>
          </w:p>
        </w:tc>
        <w:tc>
          <w:tcPr>
            <w:tcW w:w="1501" w:type="dxa"/>
            <w:shd w:val="clear" w:color="auto" w:fill="D9D9D9"/>
          </w:tcPr>
          <w:p w14:paraId="45810FBB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备注</w:t>
            </w:r>
          </w:p>
        </w:tc>
      </w:tr>
      <w:tr w:rsidR="00183AF0" w:rsidRPr="00095A29" w14:paraId="701294A9" w14:textId="77777777" w:rsidTr="007F5AA2">
        <w:tc>
          <w:tcPr>
            <w:tcW w:w="1010" w:type="dxa"/>
            <w:shd w:val="clear" w:color="auto" w:fill="auto"/>
          </w:tcPr>
          <w:p w14:paraId="13D61B01" w14:textId="526C170A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17D6ACBE" w14:textId="77777777" w:rsidR="00183AF0" w:rsidRPr="00095A29" w:rsidRDefault="00183AF0" w:rsidP="007F5AA2"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1367" w:type="dxa"/>
          </w:tcPr>
          <w:p w14:paraId="21ADA20F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5640" w:type="dxa"/>
            <w:shd w:val="clear" w:color="auto" w:fill="auto"/>
          </w:tcPr>
          <w:p w14:paraId="1D2ED34C" w14:textId="77777777" w:rsidR="00183AF0" w:rsidRPr="00095A29" w:rsidRDefault="00183AF0" w:rsidP="007F5AA2">
            <w:r w:rsidRPr="00095A29">
              <w:rPr>
                <w:rFonts w:hint="eastAsia"/>
              </w:rPr>
              <w:t>主键，字符型，固定长度，</w:t>
            </w:r>
            <w:r w:rsidRPr="00095A29">
              <w:rPr>
                <w:rFonts w:hint="eastAsia"/>
              </w:rPr>
              <w:t>13</w:t>
            </w:r>
            <w:r w:rsidRPr="00095A29">
              <w:rPr>
                <w:rFonts w:hint="eastAsia"/>
              </w:rPr>
              <w:t>个数字字符</w:t>
            </w:r>
          </w:p>
        </w:tc>
        <w:tc>
          <w:tcPr>
            <w:tcW w:w="1501" w:type="dxa"/>
            <w:shd w:val="clear" w:color="auto" w:fill="auto"/>
          </w:tcPr>
          <w:p w14:paraId="286CC6C7" w14:textId="77777777" w:rsidR="00183AF0" w:rsidRPr="00095A29" w:rsidRDefault="00183AF0" w:rsidP="007F5AA2">
            <w:r w:rsidRPr="00095A29">
              <w:rPr>
                <w:rFonts w:hint="eastAsia"/>
              </w:rPr>
              <w:t>中国标准书号</w:t>
            </w:r>
          </w:p>
        </w:tc>
      </w:tr>
      <w:tr w:rsidR="00183AF0" w:rsidRPr="00095A29" w14:paraId="543FC1A9" w14:textId="77777777" w:rsidTr="007F5AA2">
        <w:tc>
          <w:tcPr>
            <w:tcW w:w="1010" w:type="dxa"/>
            <w:shd w:val="clear" w:color="auto" w:fill="auto"/>
          </w:tcPr>
          <w:p w14:paraId="13DE0578" w14:textId="6A0D6DA6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478479A0" w14:textId="77777777" w:rsidR="00183AF0" w:rsidRPr="00095A29" w:rsidRDefault="00183AF0" w:rsidP="007F5AA2">
            <w:r w:rsidRPr="00095A29">
              <w:rPr>
                <w:rFonts w:hint="eastAsia"/>
              </w:rPr>
              <w:t>图书名</w:t>
            </w:r>
          </w:p>
        </w:tc>
        <w:tc>
          <w:tcPr>
            <w:tcW w:w="1367" w:type="dxa"/>
          </w:tcPr>
          <w:p w14:paraId="403ACF55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5640" w:type="dxa"/>
            <w:shd w:val="clear" w:color="auto" w:fill="auto"/>
          </w:tcPr>
          <w:p w14:paraId="2B30D269" w14:textId="77777777" w:rsidR="00183AF0" w:rsidRPr="00095A29" w:rsidRDefault="00183AF0" w:rsidP="007F5AA2">
            <w:r w:rsidRPr="00095A29">
              <w:rPr>
                <w:rFonts w:hint="eastAsia"/>
              </w:rPr>
              <w:t>字符型，可变长度，</w:t>
            </w:r>
            <w:r w:rsidRPr="00095A29">
              <w:rPr>
                <w:rFonts w:hint="eastAsia"/>
              </w:rPr>
              <w:t>30</w:t>
            </w:r>
            <w:r w:rsidRPr="00095A29">
              <w:rPr>
                <w:rFonts w:hint="eastAsia"/>
              </w:rPr>
              <w:t>位数字，汉字或者英文字符，不为空</w:t>
            </w:r>
          </w:p>
        </w:tc>
        <w:tc>
          <w:tcPr>
            <w:tcW w:w="1501" w:type="dxa"/>
            <w:shd w:val="clear" w:color="auto" w:fill="auto"/>
          </w:tcPr>
          <w:p w14:paraId="0B04DA84" w14:textId="77777777" w:rsidR="00183AF0" w:rsidRPr="00095A29" w:rsidRDefault="00183AF0" w:rsidP="007F5AA2"/>
        </w:tc>
      </w:tr>
      <w:tr w:rsidR="00183AF0" w:rsidRPr="00095A29" w14:paraId="34FD01B1" w14:textId="77777777" w:rsidTr="007F5AA2">
        <w:tc>
          <w:tcPr>
            <w:tcW w:w="1010" w:type="dxa"/>
            <w:shd w:val="clear" w:color="auto" w:fill="auto"/>
          </w:tcPr>
          <w:p w14:paraId="2CF543B7" w14:textId="406334CC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58339CB8" w14:textId="77777777" w:rsidR="00183AF0" w:rsidRPr="00095A29" w:rsidRDefault="00183AF0" w:rsidP="007F5AA2">
            <w:r w:rsidRPr="00095A29">
              <w:rPr>
                <w:rFonts w:hint="eastAsia"/>
              </w:rPr>
              <w:t>图书单价</w:t>
            </w:r>
          </w:p>
        </w:tc>
        <w:tc>
          <w:tcPr>
            <w:tcW w:w="1367" w:type="dxa"/>
          </w:tcPr>
          <w:p w14:paraId="4F10257F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5640" w:type="dxa"/>
            <w:shd w:val="clear" w:color="auto" w:fill="auto"/>
          </w:tcPr>
          <w:p w14:paraId="397B4D22" w14:textId="77777777" w:rsidR="00183AF0" w:rsidRPr="00095A29" w:rsidRDefault="00183AF0" w:rsidP="007F5AA2">
            <w:r w:rsidRPr="00095A29">
              <w:rPr>
                <w:rFonts w:hint="eastAsia"/>
              </w:rPr>
              <w:t>数值型，</w:t>
            </w:r>
            <w:r w:rsidRPr="00095A29">
              <w:rPr>
                <w:rFonts w:hint="eastAsia"/>
              </w:rPr>
              <w:t>5</w:t>
            </w:r>
            <w:r w:rsidRPr="00095A29">
              <w:rPr>
                <w:rFonts w:hint="eastAsia"/>
              </w:rPr>
              <w:t>位有效数字，</w:t>
            </w:r>
            <w:r w:rsidRPr="00095A29">
              <w:rPr>
                <w:rFonts w:hint="eastAsia"/>
              </w:rPr>
              <w:t>2</w:t>
            </w:r>
            <w:r w:rsidRPr="00095A29">
              <w:rPr>
                <w:rFonts w:hint="eastAsia"/>
              </w:rPr>
              <w:t>位小数，不为空</w:t>
            </w:r>
          </w:p>
        </w:tc>
        <w:tc>
          <w:tcPr>
            <w:tcW w:w="1501" w:type="dxa"/>
            <w:shd w:val="clear" w:color="auto" w:fill="auto"/>
          </w:tcPr>
          <w:p w14:paraId="4A4ADC94" w14:textId="77777777" w:rsidR="00183AF0" w:rsidRPr="00095A29" w:rsidRDefault="00183AF0" w:rsidP="007F5AA2"/>
        </w:tc>
      </w:tr>
      <w:tr w:rsidR="00183AF0" w:rsidRPr="00095A29" w14:paraId="553BBF4A" w14:textId="77777777" w:rsidTr="007F5AA2">
        <w:tc>
          <w:tcPr>
            <w:tcW w:w="1010" w:type="dxa"/>
            <w:shd w:val="clear" w:color="auto" w:fill="auto"/>
          </w:tcPr>
          <w:p w14:paraId="6936BAAA" w14:textId="2E543BAE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73A40404" w14:textId="77777777" w:rsidR="00183AF0" w:rsidRPr="00095A29" w:rsidRDefault="00183AF0" w:rsidP="007F5AA2">
            <w:r>
              <w:rPr>
                <w:rFonts w:hint="eastAsia"/>
              </w:rPr>
              <w:t>图书数量</w:t>
            </w:r>
          </w:p>
        </w:tc>
        <w:tc>
          <w:tcPr>
            <w:tcW w:w="1367" w:type="dxa"/>
          </w:tcPr>
          <w:p w14:paraId="763AFBBF" w14:textId="77777777" w:rsidR="00183AF0" w:rsidRPr="00095A29" w:rsidRDefault="00183AF0" w:rsidP="007F5AA2"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5640" w:type="dxa"/>
            <w:shd w:val="clear" w:color="auto" w:fill="auto"/>
          </w:tcPr>
          <w:p w14:paraId="4FD8B69D" w14:textId="77777777" w:rsidR="00183AF0" w:rsidRPr="00095A29" w:rsidRDefault="00183AF0" w:rsidP="007F5AA2">
            <w:r>
              <w:rPr>
                <w:rFonts w:hint="eastAsia"/>
              </w:rPr>
              <w:t>数值型，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位有效数字，无小数，不为空</w:t>
            </w:r>
          </w:p>
        </w:tc>
        <w:tc>
          <w:tcPr>
            <w:tcW w:w="1501" w:type="dxa"/>
            <w:shd w:val="clear" w:color="auto" w:fill="auto"/>
          </w:tcPr>
          <w:p w14:paraId="47E271FD" w14:textId="77777777" w:rsidR="00183AF0" w:rsidRPr="00095A29" w:rsidRDefault="00183AF0" w:rsidP="007F5AA2"/>
        </w:tc>
      </w:tr>
    </w:tbl>
    <w:p w14:paraId="7026658D" w14:textId="77777777" w:rsidR="00183AF0" w:rsidRPr="00A272C9" w:rsidRDefault="00183AF0" w:rsidP="00A272C9">
      <w:pPr>
        <w:pStyle w:val="3"/>
      </w:pPr>
      <w:r w:rsidRPr="00A272C9">
        <w:t>商家</w:t>
      </w:r>
    </w:p>
    <w:p w14:paraId="0C12D31A" w14:textId="39607848" w:rsidR="00183AF0" w:rsidRPr="00095A29" w:rsidRDefault="00183AF0" w:rsidP="00183AF0">
      <w:pPr>
        <w:jc w:val="center"/>
      </w:pPr>
      <w:r w:rsidRPr="00095A29">
        <w:rPr>
          <w:rFonts w:hint="eastAsia"/>
        </w:rPr>
        <w:t>表</w:t>
      </w:r>
      <w:r w:rsidRPr="00095A29">
        <w:fldChar w:fldCharType="begin"/>
      </w:r>
      <w:r w:rsidRPr="00095A29">
        <w:instrText xml:space="preserve"> STYLEREF  \s "</w:instrText>
      </w:r>
      <w:r w:rsidRPr="00095A29">
        <w:rPr>
          <w:rFonts w:hint="eastAsia"/>
        </w:rPr>
        <w:instrText>标题</w:instrText>
      </w:r>
      <w:r w:rsidRPr="00095A29">
        <w:instrText xml:space="preserve"> 2" \n </w:instrText>
      </w:r>
      <w:r w:rsidRPr="00095A29">
        <w:fldChar w:fldCharType="separate"/>
      </w:r>
      <w:r w:rsidR="00D60492">
        <w:rPr>
          <w:noProof/>
        </w:rPr>
        <w:t>4.2</w:t>
      </w:r>
      <w:r w:rsidRPr="00095A29">
        <w:fldChar w:fldCharType="end"/>
      </w:r>
      <w:r w:rsidRPr="00095A29">
        <w:noBreakHyphen/>
      </w:r>
      <w:r w:rsidRPr="00095A29">
        <w:fldChar w:fldCharType="begin"/>
      </w:r>
      <w:r w:rsidRPr="00095A29">
        <w:instrText xml:space="preserve"> SEQ </w:instrText>
      </w:r>
      <w:r w:rsidRPr="00095A29">
        <w:rPr>
          <w:rFonts w:hint="eastAsia"/>
        </w:rPr>
        <w:instrText>表格</w:instrText>
      </w:r>
      <w:r w:rsidRPr="00095A29">
        <w:instrText xml:space="preserve">2 \* ARABIC \s 2 </w:instrText>
      </w:r>
      <w:r w:rsidRPr="00095A29">
        <w:fldChar w:fldCharType="separate"/>
      </w:r>
      <w:r w:rsidR="00D60492">
        <w:rPr>
          <w:noProof/>
        </w:rPr>
        <w:t>4</w:t>
      </w:r>
      <w:r w:rsidRPr="00095A29">
        <w:fldChar w:fldCharType="end"/>
      </w:r>
      <w:r>
        <w:t>关系</w:t>
      </w:r>
      <w:r>
        <w:rPr>
          <w:rFonts w:hint="eastAsia"/>
        </w:rPr>
        <w:t>s</w:t>
      </w:r>
      <w:r>
        <w:t>eller</w:t>
      </w:r>
      <w:r w:rsidRPr="00095A29"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0"/>
        <w:gridCol w:w="1164"/>
        <w:gridCol w:w="1547"/>
        <w:gridCol w:w="5884"/>
        <w:gridCol w:w="1077"/>
      </w:tblGrid>
      <w:tr w:rsidR="00183AF0" w:rsidRPr="00095A29" w14:paraId="26FDE648" w14:textId="77777777" w:rsidTr="007F5AA2">
        <w:tc>
          <w:tcPr>
            <w:tcW w:w="1010" w:type="dxa"/>
            <w:shd w:val="clear" w:color="auto" w:fill="D9D9D9"/>
          </w:tcPr>
          <w:p w14:paraId="4939501B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编号</w:t>
            </w:r>
          </w:p>
        </w:tc>
        <w:tc>
          <w:tcPr>
            <w:tcW w:w="1164" w:type="dxa"/>
            <w:shd w:val="clear" w:color="auto" w:fill="D9D9D9"/>
          </w:tcPr>
          <w:p w14:paraId="36C2F679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属性名</w:t>
            </w:r>
          </w:p>
        </w:tc>
        <w:tc>
          <w:tcPr>
            <w:tcW w:w="1547" w:type="dxa"/>
            <w:shd w:val="clear" w:color="auto" w:fill="D9D9D9"/>
          </w:tcPr>
          <w:p w14:paraId="7076518D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英文名</w:t>
            </w:r>
          </w:p>
        </w:tc>
        <w:tc>
          <w:tcPr>
            <w:tcW w:w="5884" w:type="dxa"/>
            <w:shd w:val="clear" w:color="auto" w:fill="D9D9D9"/>
          </w:tcPr>
          <w:p w14:paraId="06238703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要求</w:t>
            </w:r>
          </w:p>
        </w:tc>
        <w:tc>
          <w:tcPr>
            <w:tcW w:w="1077" w:type="dxa"/>
            <w:shd w:val="clear" w:color="auto" w:fill="D9D9D9"/>
          </w:tcPr>
          <w:p w14:paraId="1BFF2A13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备注</w:t>
            </w:r>
          </w:p>
        </w:tc>
      </w:tr>
      <w:tr w:rsidR="00183AF0" w:rsidRPr="00095A29" w14:paraId="158B70FE" w14:textId="77777777" w:rsidTr="007F5AA2">
        <w:tc>
          <w:tcPr>
            <w:tcW w:w="1010" w:type="dxa"/>
            <w:shd w:val="clear" w:color="auto" w:fill="auto"/>
          </w:tcPr>
          <w:p w14:paraId="757827A7" w14:textId="7F90F378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1D962728" w14:textId="77777777" w:rsidR="00183AF0" w:rsidRPr="00095A29" w:rsidRDefault="00183AF0" w:rsidP="007F5AA2"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1547" w:type="dxa"/>
          </w:tcPr>
          <w:p w14:paraId="2468FC2E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6A9F3199" w14:textId="77777777" w:rsidR="00183AF0" w:rsidRPr="00095A29" w:rsidRDefault="00183AF0" w:rsidP="007F5AA2">
            <w:r w:rsidRPr="00095A29">
              <w:rPr>
                <w:rFonts w:hint="eastAsia"/>
              </w:rPr>
              <w:t>主键，字符型，固定长度，</w:t>
            </w:r>
            <w:r w:rsidRPr="00095A29">
              <w:t>18</w:t>
            </w:r>
            <w:r w:rsidRPr="00095A29">
              <w:rPr>
                <w:rFonts w:hint="eastAsia"/>
              </w:rPr>
              <w:t>位数字字符</w:t>
            </w:r>
          </w:p>
        </w:tc>
        <w:tc>
          <w:tcPr>
            <w:tcW w:w="1077" w:type="dxa"/>
            <w:shd w:val="clear" w:color="auto" w:fill="auto"/>
          </w:tcPr>
          <w:p w14:paraId="783E9FF5" w14:textId="77777777" w:rsidR="00183AF0" w:rsidRPr="00095A29" w:rsidRDefault="00183AF0" w:rsidP="007F5AA2"/>
        </w:tc>
      </w:tr>
      <w:tr w:rsidR="00183AF0" w:rsidRPr="00095A29" w14:paraId="1E941E51" w14:textId="77777777" w:rsidTr="007F5AA2">
        <w:tc>
          <w:tcPr>
            <w:tcW w:w="1010" w:type="dxa"/>
            <w:shd w:val="clear" w:color="auto" w:fill="auto"/>
          </w:tcPr>
          <w:p w14:paraId="217A84D6" w14:textId="399717CF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7446C0EF" w14:textId="77777777" w:rsidR="00183AF0" w:rsidRPr="00095A29" w:rsidRDefault="00183AF0" w:rsidP="007F5AA2">
            <w:r w:rsidRPr="00095A29">
              <w:rPr>
                <w:rFonts w:hint="eastAsia"/>
              </w:rPr>
              <w:t>商家名称</w:t>
            </w:r>
          </w:p>
        </w:tc>
        <w:tc>
          <w:tcPr>
            <w:tcW w:w="1547" w:type="dxa"/>
          </w:tcPr>
          <w:p w14:paraId="59647DB2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7F36ECA7" w14:textId="77777777" w:rsidR="00183AF0" w:rsidRPr="00095A29" w:rsidRDefault="00183AF0" w:rsidP="007F5AA2">
            <w:r w:rsidRPr="00095A29">
              <w:rPr>
                <w:rFonts w:hint="eastAsia"/>
              </w:rPr>
              <w:t>字符型，可变长度，</w:t>
            </w:r>
            <w:r w:rsidRPr="00095A29">
              <w:rPr>
                <w:rFonts w:hint="eastAsia"/>
              </w:rPr>
              <w:t>30</w:t>
            </w:r>
            <w:r w:rsidRPr="00095A29">
              <w:rPr>
                <w:rFonts w:hint="eastAsia"/>
              </w:rPr>
              <w:t>位数字，汉字或者英文字符，不为空</w:t>
            </w:r>
          </w:p>
        </w:tc>
        <w:tc>
          <w:tcPr>
            <w:tcW w:w="1077" w:type="dxa"/>
            <w:shd w:val="clear" w:color="auto" w:fill="auto"/>
          </w:tcPr>
          <w:p w14:paraId="7921BE72" w14:textId="77777777" w:rsidR="00183AF0" w:rsidRPr="00095A29" w:rsidRDefault="00183AF0" w:rsidP="007F5AA2"/>
        </w:tc>
      </w:tr>
      <w:tr w:rsidR="00183AF0" w:rsidRPr="00095A29" w14:paraId="57216324" w14:textId="77777777" w:rsidTr="007F5AA2">
        <w:tc>
          <w:tcPr>
            <w:tcW w:w="1010" w:type="dxa"/>
            <w:shd w:val="clear" w:color="auto" w:fill="auto"/>
          </w:tcPr>
          <w:p w14:paraId="335BC97E" w14:textId="6E393B40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634DA5DC" w14:textId="77777777" w:rsidR="00183AF0" w:rsidRPr="00095A29" w:rsidRDefault="00183AF0" w:rsidP="007F5AA2">
            <w:r w:rsidRPr="00095A29">
              <w:rPr>
                <w:rFonts w:hint="eastAsia"/>
              </w:rPr>
              <w:t>商家电话</w:t>
            </w:r>
          </w:p>
        </w:tc>
        <w:tc>
          <w:tcPr>
            <w:tcW w:w="1547" w:type="dxa"/>
          </w:tcPr>
          <w:p w14:paraId="34E0E6E1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3306062D" w14:textId="77777777" w:rsidR="00183AF0" w:rsidRPr="00095A29" w:rsidRDefault="00183AF0" w:rsidP="007F5AA2">
            <w:r w:rsidRPr="00095A29">
              <w:rPr>
                <w:rFonts w:hint="eastAsia"/>
              </w:rPr>
              <w:t>字符型，固定长度，</w:t>
            </w:r>
            <w:r w:rsidRPr="00095A29">
              <w:rPr>
                <w:rFonts w:hint="eastAsia"/>
              </w:rPr>
              <w:t>11</w:t>
            </w:r>
            <w:r w:rsidRPr="00095A29">
              <w:rPr>
                <w:rFonts w:hint="eastAsia"/>
              </w:rPr>
              <w:t>个数字，不为空</w:t>
            </w:r>
          </w:p>
        </w:tc>
        <w:tc>
          <w:tcPr>
            <w:tcW w:w="1077" w:type="dxa"/>
            <w:shd w:val="clear" w:color="auto" w:fill="auto"/>
          </w:tcPr>
          <w:p w14:paraId="0927CE48" w14:textId="77777777" w:rsidR="00183AF0" w:rsidRPr="00095A29" w:rsidRDefault="00183AF0" w:rsidP="007F5AA2"/>
        </w:tc>
      </w:tr>
      <w:tr w:rsidR="00183AF0" w:rsidRPr="00095A29" w14:paraId="52F9331D" w14:textId="77777777" w:rsidTr="007F5AA2">
        <w:tc>
          <w:tcPr>
            <w:tcW w:w="1010" w:type="dxa"/>
            <w:shd w:val="clear" w:color="auto" w:fill="auto"/>
          </w:tcPr>
          <w:p w14:paraId="36E544C1" w14:textId="3E471168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148B7070" w14:textId="77777777" w:rsidR="00183AF0" w:rsidRPr="00095A29" w:rsidRDefault="00183AF0" w:rsidP="007F5AA2">
            <w:r w:rsidRPr="00095A29">
              <w:rPr>
                <w:rFonts w:hint="eastAsia"/>
              </w:rPr>
              <w:t>商家地址</w:t>
            </w:r>
          </w:p>
        </w:tc>
        <w:tc>
          <w:tcPr>
            <w:tcW w:w="1547" w:type="dxa"/>
          </w:tcPr>
          <w:p w14:paraId="446547BD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adress_seller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7C7DE956" w14:textId="77777777" w:rsidR="00183AF0" w:rsidRPr="00095A29" w:rsidRDefault="00183AF0" w:rsidP="007F5AA2">
            <w:r w:rsidRPr="00095A29">
              <w:rPr>
                <w:rFonts w:hint="eastAsia"/>
              </w:rPr>
              <w:t>字符型，可变长度，</w:t>
            </w:r>
            <w:r w:rsidRPr="00095A29">
              <w:rPr>
                <w:rFonts w:hint="eastAsia"/>
              </w:rPr>
              <w:t>100</w:t>
            </w:r>
            <w:r w:rsidRPr="00095A29">
              <w:rPr>
                <w:rFonts w:hint="eastAsia"/>
              </w:rPr>
              <w:t>个数字，汉字或者英文字符</w:t>
            </w:r>
            <w:r w:rsidRPr="00095A29">
              <w:rPr>
                <w:rFonts w:hint="eastAsia"/>
              </w:rPr>
              <w:t>,</w:t>
            </w:r>
            <w:r w:rsidRPr="00095A29">
              <w:rPr>
                <w:rFonts w:hint="eastAsia"/>
              </w:rPr>
              <w:t>不为空</w:t>
            </w:r>
          </w:p>
        </w:tc>
        <w:tc>
          <w:tcPr>
            <w:tcW w:w="1077" w:type="dxa"/>
            <w:shd w:val="clear" w:color="auto" w:fill="auto"/>
          </w:tcPr>
          <w:p w14:paraId="056D739E" w14:textId="77777777" w:rsidR="00183AF0" w:rsidRPr="00095A29" w:rsidRDefault="00183AF0" w:rsidP="007F5AA2"/>
        </w:tc>
      </w:tr>
      <w:tr w:rsidR="00183AF0" w:rsidRPr="00095A29" w14:paraId="0C16844B" w14:textId="77777777" w:rsidTr="007F5AA2">
        <w:tc>
          <w:tcPr>
            <w:tcW w:w="1010" w:type="dxa"/>
            <w:shd w:val="clear" w:color="auto" w:fill="auto"/>
          </w:tcPr>
          <w:p w14:paraId="3D2ABAA6" w14:textId="79E94110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2B47475A" w14:textId="77777777" w:rsidR="00183AF0" w:rsidRPr="00095A29" w:rsidRDefault="00183AF0" w:rsidP="007F5AA2"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1547" w:type="dxa"/>
          </w:tcPr>
          <w:p w14:paraId="68890163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6B072DEB" w14:textId="77777777" w:rsidR="00183AF0" w:rsidRPr="00095A29" w:rsidRDefault="00183AF0" w:rsidP="007F5AA2">
            <w:r w:rsidRPr="00095A29">
              <w:rPr>
                <w:rFonts w:hint="eastAsia"/>
              </w:rPr>
              <w:t>外键，参照区域（区域编号），不允许为空</w:t>
            </w:r>
          </w:p>
        </w:tc>
        <w:tc>
          <w:tcPr>
            <w:tcW w:w="1077" w:type="dxa"/>
            <w:shd w:val="clear" w:color="auto" w:fill="auto"/>
          </w:tcPr>
          <w:p w14:paraId="0D799359" w14:textId="77777777" w:rsidR="00183AF0" w:rsidRPr="00095A29" w:rsidRDefault="00183AF0" w:rsidP="007F5AA2"/>
        </w:tc>
      </w:tr>
    </w:tbl>
    <w:p w14:paraId="56DDE53F" w14:textId="77777777" w:rsidR="00183AF0" w:rsidRPr="00A272C9" w:rsidRDefault="00183AF0" w:rsidP="00A272C9">
      <w:pPr>
        <w:pStyle w:val="3"/>
      </w:pPr>
      <w:r w:rsidRPr="00A272C9">
        <w:t>选购</w:t>
      </w:r>
    </w:p>
    <w:p w14:paraId="177888D1" w14:textId="77777777" w:rsidR="00CD5CFB" w:rsidRDefault="00CD5CFB" w:rsidP="00CD5CFB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关系</w:t>
      </w:r>
      <w:proofErr w:type="spellStart"/>
      <w:r w:rsidRPr="00D45698">
        <w:rPr>
          <w:rFonts w:hint="eastAsia"/>
        </w:rPr>
        <w:t>sel_purchasing</w:t>
      </w:r>
      <w:proofErr w:type="spellEnd"/>
      <w:r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0"/>
        <w:gridCol w:w="1164"/>
        <w:gridCol w:w="1547"/>
        <w:gridCol w:w="5884"/>
        <w:gridCol w:w="1077"/>
      </w:tblGrid>
      <w:tr w:rsidR="00DA2AF2" w:rsidRPr="00095A29" w14:paraId="4ECC561D" w14:textId="77777777" w:rsidTr="00DA2AF2">
        <w:tc>
          <w:tcPr>
            <w:tcW w:w="1010" w:type="dxa"/>
            <w:shd w:val="clear" w:color="auto" w:fill="D9D9D9"/>
          </w:tcPr>
          <w:p w14:paraId="041F0F42" w14:textId="77777777" w:rsidR="00DA2AF2" w:rsidRPr="00095A29" w:rsidRDefault="00DA2AF2" w:rsidP="00DA2AF2">
            <w:pPr>
              <w:jc w:val="center"/>
            </w:pPr>
            <w:r w:rsidRPr="00095A29">
              <w:rPr>
                <w:rFonts w:hint="eastAsia"/>
              </w:rPr>
              <w:t>编号</w:t>
            </w:r>
          </w:p>
        </w:tc>
        <w:tc>
          <w:tcPr>
            <w:tcW w:w="1164" w:type="dxa"/>
            <w:shd w:val="clear" w:color="auto" w:fill="D9D9D9"/>
          </w:tcPr>
          <w:p w14:paraId="3698FDCA" w14:textId="77777777" w:rsidR="00DA2AF2" w:rsidRPr="00095A29" w:rsidRDefault="00DA2AF2" w:rsidP="00DA2AF2">
            <w:pPr>
              <w:jc w:val="center"/>
            </w:pPr>
            <w:r w:rsidRPr="00095A29">
              <w:rPr>
                <w:rFonts w:hint="eastAsia"/>
              </w:rPr>
              <w:t>属性名</w:t>
            </w:r>
          </w:p>
        </w:tc>
        <w:tc>
          <w:tcPr>
            <w:tcW w:w="1547" w:type="dxa"/>
            <w:shd w:val="clear" w:color="auto" w:fill="D9D9D9"/>
          </w:tcPr>
          <w:p w14:paraId="264D0BAC" w14:textId="77777777" w:rsidR="00DA2AF2" w:rsidRPr="00095A29" w:rsidRDefault="00DA2AF2" w:rsidP="00DA2AF2">
            <w:pPr>
              <w:jc w:val="center"/>
            </w:pPr>
            <w:r w:rsidRPr="00095A29">
              <w:rPr>
                <w:rFonts w:hint="eastAsia"/>
              </w:rPr>
              <w:t>英文名</w:t>
            </w:r>
          </w:p>
        </w:tc>
        <w:tc>
          <w:tcPr>
            <w:tcW w:w="5884" w:type="dxa"/>
            <w:shd w:val="clear" w:color="auto" w:fill="D9D9D9"/>
          </w:tcPr>
          <w:p w14:paraId="74C57E6D" w14:textId="77777777" w:rsidR="00DA2AF2" w:rsidRPr="00095A29" w:rsidRDefault="00DA2AF2" w:rsidP="00DA2AF2">
            <w:pPr>
              <w:jc w:val="center"/>
            </w:pPr>
            <w:r w:rsidRPr="00095A29">
              <w:rPr>
                <w:rFonts w:hint="eastAsia"/>
              </w:rPr>
              <w:t>要求</w:t>
            </w:r>
          </w:p>
        </w:tc>
        <w:tc>
          <w:tcPr>
            <w:tcW w:w="1077" w:type="dxa"/>
            <w:shd w:val="clear" w:color="auto" w:fill="D9D9D9"/>
          </w:tcPr>
          <w:p w14:paraId="57901D99" w14:textId="77777777" w:rsidR="00DA2AF2" w:rsidRPr="00095A29" w:rsidRDefault="00DA2AF2" w:rsidP="00DA2AF2">
            <w:pPr>
              <w:jc w:val="center"/>
            </w:pPr>
            <w:r w:rsidRPr="00095A29">
              <w:rPr>
                <w:rFonts w:hint="eastAsia"/>
              </w:rPr>
              <w:t>备注</w:t>
            </w:r>
          </w:p>
        </w:tc>
      </w:tr>
      <w:tr w:rsidR="00DA2AF2" w:rsidRPr="00095A29" w14:paraId="4163AE88" w14:textId="77777777" w:rsidTr="00DA2AF2">
        <w:tc>
          <w:tcPr>
            <w:tcW w:w="1010" w:type="dxa"/>
            <w:shd w:val="clear" w:color="auto" w:fill="auto"/>
          </w:tcPr>
          <w:p w14:paraId="10108715" w14:textId="2B9D5C49" w:rsidR="00DA2AF2" w:rsidRPr="00095A29" w:rsidRDefault="00A272C9" w:rsidP="00DA2AF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651ADD5C" w14:textId="77777777" w:rsidR="00DA2AF2" w:rsidRPr="00095A29" w:rsidRDefault="00DA2AF2" w:rsidP="00DA2AF2"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1547" w:type="dxa"/>
          </w:tcPr>
          <w:p w14:paraId="52AAFD1E" w14:textId="77777777" w:rsidR="00DA2AF2" w:rsidRPr="00095A29" w:rsidRDefault="00DA2AF2" w:rsidP="00DA2AF2">
            <w:proofErr w:type="spellStart"/>
            <w:r w:rsidRPr="00095A29">
              <w:t>id_order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04BD5AEB" w14:textId="77777777" w:rsidR="00DA2AF2" w:rsidRPr="00095A29" w:rsidRDefault="00DA2AF2" w:rsidP="00DA2AF2">
            <w:r w:rsidRPr="00095A29">
              <w:rPr>
                <w:rFonts w:hint="eastAsia"/>
              </w:rPr>
              <w:t>主键，字符型，固定长度，</w:t>
            </w:r>
            <w:r w:rsidRPr="00095A29">
              <w:t>18</w:t>
            </w:r>
            <w:r w:rsidRPr="00095A29">
              <w:rPr>
                <w:rFonts w:hint="eastAsia"/>
              </w:rPr>
              <w:t>位数字字符</w:t>
            </w:r>
          </w:p>
        </w:tc>
        <w:tc>
          <w:tcPr>
            <w:tcW w:w="1077" w:type="dxa"/>
            <w:shd w:val="clear" w:color="auto" w:fill="auto"/>
          </w:tcPr>
          <w:p w14:paraId="6F5595E0" w14:textId="77777777" w:rsidR="00DA2AF2" w:rsidRPr="00095A29" w:rsidRDefault="00DA2AF2" w:rsidP="00DA2AF2">
            <w:r w:rsidRPr="00095A29">
              <w:rPr>
                <w:rFonts w:hint="eastAsia"/>
              </w:rPr>
              <w:t>流水号</w:t>
            </w:r>
          </w:p>
        </w:tc>
      </w:tr>
      <w:tr w:rsidR="00DA2AF2" w:rsidRPr="00095A29" w14:paraId="18917344" w14:textId="77777777" w:rsidTr="00DA2AF2">
        <w:tc>
          <w:tcPr>
            <w:tcW w:w="1010" w:type="dxa"/>
            <w:shd w:val="clear" w:color="auto" w:fill="auto"/>
          </w:tcPr>
          <w:p w14:paraId="282B707F" w14:textId="7229C468" w:rsidR="00DA2AF2" w:rsidRPr="00095A29" w:rsidRDefault="00A272C9" w:rsidP="00DA2AF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258790DB" w14:textId="77777777" w:rsidR="00DA2AF2" w:rsidRPr="00095A29" w:rsidRDefault="00DA2AF2" w:rsidP="00DA2AF2"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1547" w:type="dxa"/>
          </w:tcPr>
          <w:p w14:paraId="5CCCD76E" w14:textId="77777777" w:rsidR="00DA2AF2" w:rsidRPr="00095A29" w:rsidRDefault="00DA2AF2" w:rsidP="00DA2AF2">
            <w:proofErr w:type="spellStart"/>
            <w:r w:rsidRPr="00095A29">
              <w:t>id_seller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397187CE" w14:textId="77777777" w:rsidR="00DA2AF2" w:rsidRPr="00095A29" w:rsidRDefault="00DA2AF2" w:rsidP="00DA2AF2">
            <w:r w:rsidRPr="00095A29">
              <w:rPr>
                <w:rFonts w:hint="eastAsia"/>
              </w:rPr>
              <w:t>外键，参照商家（商家编号），不允许为空</w:t>
            </w:r>
          </w:p>
        </w:tc>
        <w:tc>
          <w:tcPr>
            <w:tcW w:w="1077" w:type="dxa"/>
            <w:shd w:val="clear" w:color="auto" w:fill="auto"/>
          </w:tcPr>
          <w:p w14:paraId="5373B271" w14:textId="77777777" w:rsidR="00DA2AF2" w:rsidRPr="00095A29" w:rsidRDefault="00DA2AF2" w:rsidP="00DA2AF2"/>
        </w:tc>
      </w:tr>
      <w:tr w:rsidR="00DA2AF2" w:rsidRPr="00095A29" w14:paraId="073C414A" w14:textId="77777777" w:rsidTr="00DA2AF2">
        <w:tc>
          <w:tcPr>
            <w:tcW w:w="1010" w:type="dxa"/>
            <w:shd w:val="clear" w:color="auto" w:fill="auto"/>
          </w:tcPr>
          <w:p w14:paraId="1EFFC5DB" w14:textId="173512BA" w:rsidR="00DA2AF2" w:rsidRPr="00095A29" w:rsidRDefault="00A272C9" w:rsidP="00DA2AF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55562757" w14:textId="77777777" w:rsidR="00DA2AF2" w:rsidRPr="00095A29" w:rsidRDefault="00DA2AF2" w:rsidP="00DA2AF2"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1547" w:type="dxa"/>
          </w:tcPr>
          <w:p w14:paraId="65302B11" w14:textId="77777777" w:rsidR="00DA2AF2" w:rsidRPr="00095A29" w:rsidRDefault="00DA2AF2" w:rsidP="00DA2AF2"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03F10BB0" w14:textId="77777777" w:rsidR="00DA2AF2" w:rsidRPr="00095A29" w:rsidRDefault="00DA2AF2" w:rsidP="00DA2AF2">
            <w:r w:rsidRPr="00095A29">
              <w:rPr>
                <w:rFonts w:hint="eastAsia"/>
              </w:rPr>
              <w:t>外键，参照图书（图书编号），不允许为空</w:t>
            </w:r>
          </w:p>
        </w:tc>
        <w:tc>
          <w:tcPr>
            <w:tcW w:w="1077" w:type="dxa"/>
            <w:shd w:val="clear" w:color="auto" w:fill="auto"/>
          </w:tcPr>
          <w:p w14:paraId="515A109D" w14:textId="77777777" w:rsidR="00DA2AF2" w:rsidRPr="00095A29" w:rsidRDefault="00DA2AF2" w:rsidP="00DA2AF2"/>
        </w:tc>
      </w:tr>
      <w:tr w:rsidR="00DA2AF2" w:rsidRPr="00095A29" w14:paraId="778A3005" w14:textId="77777777" w:rsidTr="00DA2AF2">
        <w:tc>
          <w:tcPr>
            <w:tcW w:w="1010" w:type="dxa"/>
            <w:shd w:val="clear" w:color="auto" w:fill="auto"/>
          </w:tcPr>
          <w:p w14:paraId="2DA156BA" w14:textId="74190E0C" w:rsidR="00DA2AF2" w:rsidRPr="00095A29" w:rsidRDefault="00A272C9" w:rsidP="00DA2AF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2188E2CE" w14:textId="77777777" w:rsidR="00DA2AF2" w:rsidRPr="00095A29" w:rsidRDefault="00DA2AF2" w:rsidP="00DA2AF2"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1547" w:type="dxa"/>
          </w:tcPr>
          <w:p w14:paraId="1B71CC62" w14:textId="77777777" w:rsidR="00DA2AF2" w:rsidRPr="00095A29" w:rsidRDefault="00DA2AF2" w:rsidP="00DA2AF2">
            <w:proofErr w:type="spellStart"/>
            <w:r w:rsidRPr="00095A29">
              <w:t>id_buyer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77BA9361" w14:textId="77777777" w:rsidR="00DA2AF2" w:rsidRPr="00095A29" w:rsidRDefault="00DA2AF2" w:rsidP="00DA2AF2">
            <w:r w:rsidRPr="00095A29">
              <w:rPr>
                <w:rFonts w:hint="eastAsia"/>
              </w:rPr>
              <w:t>外键，参照买家（买家编号），不允许为空</w:t>
            </w:r>
          </w:p>
        </w:tc>
        <w:tc>
          <w:tcPr>
            <w:tcW w:w="1077" w:type="dxa"/>
            <w:shd w:val="clear" w:color="auto" w:fill="auto"/>
          </w:tcPr>
          <w:p w14:paraId="4BB4F0E4" w14:textId="77777777" w:rsidR="00DA2AF2" w:rsidRPr="00095A29" w:rsidRDefault="00DA2AF2" w:rsidP="00DA2AF2"/>
        </w:tc>
      </w:tr>
      <w:tr w:rsidR="00DA2AF2" w:rsidRPr="00095A29" w14:paraId="74ED935E" w14:textId="77777777" w:rsidTr="00DA2AF2">
        <w:tc>
          <w:tcPr>
            <w:tcW w:w="1010" w:type="dxa"/>
            <w:shd w:val="clear" w:color="auto" w:fill="auto"/>
          </w:tcPr>
          <w:p w14:paraId="0B611DD1" w14:textId="5DD9C934" w:rsidR="00DA2AF2" w:rsidRPr="00095A29" w:rsidRDefault="00A272C9" w:rsidP="00DA2AF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27C180EB" w14:textId="77777777" w:rsidR="00DA2AF2" w:rsidRPr="00095A29" w:rsidRDefault="00DA2AF2" w:rsidP="00DA2AF2">
            <w:r w:rsidRPr="00095A29">
              <w:rPr>
                <w:rFonts w:hint="eastAsia"/>
              </w:rPr>
              <w:t>选购数量</w:t>
            </w:r>
          </w:p>
        </w:tc>
        <w:tc>
          <w:tcPr>
            <w:tcW w:w="1547" w:type="dxa"/>
          </w:tcPr>
          <w:p w14:paraId="457B6E5E" w14:textId="77777777" w:rsidR="00DA2AF2" w:rsidRPr="00095A29" w:rsidRDefault="00DA2AF2" w:rsidP="00DA2AF2"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2B45F26D" w14:textId="77777777" w:rsidR="00DA2AF2" w:rsidRPr="00095A29" w:rsidRDefault="00DA2AF2" w:rsidP="00DA2AF2">
            <w:r w:rsidRPr="00095A29">
              <w:rPr>
                <w:rFonts w:hint="eastAsia"/>
              </w:rPr>
              <w:t>数值型，</w:t>
            </w:r>
            <w:r w:rsidRPr="00095A29">
              <w:rPr>
                <w:rFonts w:hint="eastAsia"/>
              </w:rPr>
              <w:t>4</w:t>
            </w:r>
            <w:r w:rsidRPr="00095A29">
              <w:rPr>
                <w:rFonts w:hint="eastAsia"/>
              </w:rPr>
              <w:t>位有效数字，无小数，不为空</w:t>
            </w:r>
          </w:p>
        </w:tc>
        <w:tc>
          <w:tcPr>
            <w:tcW w:w="1077" w:type="dxa"/>
            <w:shd w:val="clear" w:color="auto" w:fill="auto"/>
          </w:tcPr>
          <w:p w14:paraId="3572171D" w14:textId="77777777" w:rsidR="00DA2AF2" w:rsidRPr="00095A29" w:rsidRDefault="00DA2AF2" w:rsidP="00DA2AF2"/>
        </w:tc>
      </w:tr>
      <w:tr w:rsidR="00DA2AF2" w:rsidRPr="00095A29" w14:paraId="108191B8" w14:textId="77777777" w:rsidTr="00DA2AF2">
        <w:tc>
          <w:tcPr>
            <w:tcW w:w="1010" w:type="dxa"/>
            <w:shd w:val="clear" w:color="auto" w:fill="auto"/>
          </w:tcPr>
          <w:p w14:paraId="593B6333" w14:textId="4521D8FE" w:rsidR="00DA2AF2" w:rsidRPr="00095A29" w:rsidRDefault="00A272C9" w:rsidP="00DA2AF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565984A7" w14:textId="77777777" w:rsidR="00DA2AF2" w:rsidRPr="00095A29" w:rsidRDefault="00DA2AF2" w:rsidP="00DA2AF2">
            <w:r w:rsidRPr="00095A29">
              <w:rPr>
                <w:rFonts w:hint="eastAsia"/>
              </w:rPr>
              <w:t>选购时间</w:t>
            </w:r>
          </w:p>
        </w:tc>
        <w:tc>
          <w:tcPr>
            <w:tcW w:w="1547" w:type="dxa"/>
          </w:tcPr>
          <w:p w14:paraId="4342CE70" w14:textId="77777777" w:rsidR="00DA2AF2" w:rsidRPr="00095A29" w:rsidRDefault="00DA2AF2" w:rsidP="00DA2AF2">
            <w:proofErr w:type="spellStart"/>
            <w:r w:rsidRPr="00095A29">
              <w:t>time_order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74F67B5F" w14:textId="77777777" w:rsidR="00DA2AF2" w:rsidRPr="00095A29" w:rsidRDefault="00DA2AF2" w:rsidP="00DA2AF2">
            <w:r w:rsidRPr="00095A29">
              <w:rPr>
                <w:rFonts w:hint="eastAsia"/>
              </w:rPr>
              <w:t>日期时间型，取系统日期时间，不为空</w:t>
            </w:r>
          </w:p>
        </w:tc>
        <w:tc>
          <w:tcPr>
            <w:tcW w:w="1077" w:type="dxa"/>
            <w:shd w:val="clear" w:color="auto" w:fill="auto"/>
          </w:tcPr>
          <w:p w14:paraId="2EE7DFCD" w14:textId="77777777" w:rsidR="00DA2AF2" w:rsidRPr="00095A29" w:rsidRDefault="00DA2AF2" w:rsidP="00DA2AF2"/>
        </w:tc>
      </w:tr>
      <w:tr w:rsidR="00DA2AF2" w:rsidRPr="00095A29" w14:paraId="507795A5" w14:textId="77777777" w:rsidTr="00DA2AF2">
        <w:tc>
          <w:tcPr>
            <w:tcW w:w="1010" w:type="dxa"/>
            <w:shd w:val="clear" w:color="auto" w:fill="auto"/>
          </w:tcPr>
          <w:p w14:paraId="55BFF5F1" w14:textId="5048CBAD" w:rsidR="00DA2AF2" w:rsidRPr="00095A29" w:rsidRDefault="00A272C9" w:rsidP="00DA2AF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404AFDEF" w14:textId="77777777" w:rsidR="00DA2AF2" w:rsidRPr="00095A29" w:rsidRDefault="00DA2AF2" w:rsidP="00DA2AF2">
            <w:r w:rsidRPr="00095A29">
              <w:rPr>
                <w:rFonts w:hint="eastAsia"/>
              </w:rPr>
              <w:t>选购金额</w:t>
            </w:r>
          </w:p>
        </w:tc>
        <w:tc>
          <w:tcPr>
            <w:tcW w:w="1547" w:type="dxa"/>
          </w:tcPr>
          <w:p w14:paraId="17FC9C6F" w14:textId="77777777" w:rsidR="00DA2AF2" w:rsidRPr="00095A29" w:rsidRDefault="00DA2AF2" w:rsidP="00DA2AF2">
            <w:proofErr w:type="spellStart"/>
            <w:r w:rsidRPr="00095A29">
              <w:t>price_order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510A034C" w14:textId="77777777" w:rsidR="00DA2AF2" w:rsidRPr="00095A29" w:rsidRDefault="00DA2AF2" w:rsidP="00DA2AF2">
            <w:r w:rsidRPr="00095A29">
              <w:rPr>
                <w:rFonts w:hint="eastAsia"/>
              </w:rPr>
              <w:t>数值型，</w:t>
            </w:r>
            <w:r w:rsidRPr="00095A29">
              <w:rPr>
                <w:rFonts w:hint="eastAsia"/>
              </w:rPr>
              <w:t>7</w:t>
            </w:r>
            <w:r w:rsidRPr="00095A29">
              <w:rPr>
                <w:rFonts w:hint="eastAsia"/>
              </w:rPr>
              <w:t>位有效数字，</w:t>
            </w:r>
            <w:r w:rsidRPr="00095A29">
              <w:rPr>
                <w:rFonts w:hint="eastAsia"/>
              </w:rPr>
              <w:t>2</w:t>
            </w:r>
            <w:r w:rsidRPr="00095A29">
              <w:rPr>
                <w:rFonts w:hint="eastAsia"/>
              </w:rPr>
              <w:t>位小数，不为空</w:t>
            </w:r>
          </w:p>
        </w:tc>
        <w:tc>
          <w:tcPr>
            <w:tcW w:w="1077" w:type="dxa"/>
            <w:shd w:val="clear" w:color="auto" w:fill="auto"/>
          </w:tcPr>
          <w:p w14:paraId="082D6490" w14:textId="77777777" w:rsidR="00DA2AF2" w:rsidRPr="00095A29" w:rsidRDefault="00DA2AF2" w:rsidP="00DA2AF2"/>
        </w:tc>
      </w:tr>
      <w:tr w:rsidR="00DA2AF2" w:rsidRPr="00095A29" w14:paraId="3161D24F" w14:textId="77777777" w:rsidTr="00DA2AF2">
        <w:tc>
          <w:tcPr>
            <w:tcW w:w="1010" w:type="dxa"/>
            <w:shd w:val="clear" w:color="auto" w:fill="auto"/>
          </w:tcPr>
          <w:p w14:paraId="16B4B0AA" w14:textId="1D25FAEF" w:rsidR="00DA2AF2" w:rsidRPr="00095A29" w:rsidRDefault="00A272C9" w:rsidP="00DA2AF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2CEA1571" w14:textId="77777777" w:rsidR="00DA2AF2" w:rsidRPr="00095A29" w:rsidRDefault="00DA2AF2" w:rsidP="00DA2AF2">
            <w:r w:rsidRPr="00095A29">
              <w:rPr>
                <w:rFonts w:hint="eastAsia"/>
              </w:rPr>
              <w:t>是否发货</w:t>
            </w:r>
          </w:p>
        </w:tc>
        <w:tc>
          <w:tcPr>
            <w:tcW w:w="1547" w:type="dxa"/>
          </w:tcPr>
          <w:p w14:paraId="2B4565EC" w14:textId="77777777" w:rsidR="00DA2AF2" w:rsidRPr="00095A29" w:rsidRDefault="00DA2AF2" w:rsidP="00DA2AF2"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2063C85B" w14:textId="77777777" w:rsidR="00DA2AF2" w:rsidRPr="00095A29" w:rsidRDefault="00DA2AF2" w:rsidP="00DA2AF2">
            <w:r w:rsidRPr="00095A29">
              <w:rPr>
                <w:rFonts w:hint="eastAsia"/>
              </w:rPr>
              <w:t>布尔型</w:t>
            </w:r>
          </w:p>
        </w:tc>
        <w:tc>
          <w:tcPr>
            <w:tcW w:w="1077" w:type="dxa"/>
            <w:shd w:val="clear" w:color="auto" w:fill="auto"/>
          </w:tcPr>
          <w:p w14:paraId="2F0A18B0" w14:textId="77777777" w:rsidR="00DA2AF2" w:rsidRPr="00095A29" w:rsidRDefault="00DA2AF2" w:rsidP="00DA2AF2"/>
        </w:tc>
      </w:tr>
      <w:tr w:rsidR="00DA2AF2" w:rsidRPr="00095A29" w14:paraId="552D13CE" w14:textId="77777777" w:rsidTr="00DA2AF2">
        <w:tc>
          <w:tcPr>
            <w:tcW w:w="1010" w:type="dxa"/>
            <w:shd w:val="clear" w:color="auto" w:fill="auto"/>
          </w:tcPr>
          <w:p w14:paraId="10CDE749" w14:textId="27DD008B" w:rsidR="00DA2AF2" w:rsidRPr="00095A29" w:rsidRDefault="00A272C9" w:rsidP="00DA2AF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462E930B" w14:textId="77777777" w:rsidR="00DA2AF2" w:rsidRPr="00095A29" w:rsidRDefault="00DA2AF2" w:rsidP="00DA2AF2">
            <w:r w:rsidRPr="00095A29">
              <w:rPr>
                <w:rFonts w:hint="eastAsia"/>
              </w:rPr>
              <w:t>是否付款</w:t>
            </w:r>
          </w:p>
        </w:tc>
        <w:tc>
          <w:tcPr>
            <w:tcW w:w="1547" w:type="dxa"/>
          </w:tcPr>
          <w:p w14:paraId="03CBD754" w14:textId="77777777" w:rsidR="00DA2AF2" w:rsidRPr="00095A29" w:rsidRDefault="00DA2AF2" w:rsidP="00DA2AF2">
            <w:proofErr w:type="spellStart"/>
            <w:r w:rsidRPr="00095A29">
              <w:t>pay_check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3E106C2F" w14:textId="77777777" w:rsidR="00DA2AF2" w:rsidRPr="00095A29" w:rsidRDefault="00DA2AF2" w:rsidP="00DA2AF2">
            <w:r w:rsidRPr="00095A29">
              <w:rPr>
                <w:rFonts w:hint="eastAsia"/>
              </w:rPr>
              <w:t>布尔型</w:t>
            </w:r>
          </w:p>
        </w:tc>
        <w:tc>
          <w:tcPr>
            <w:tcW w:w="1077" w:type="dxa"/>
            <w:shd w:val="clear" w:color="auto" w:fill="auto"/>
          </w:tcPr>
          <w:p w14:paraId="17132988" w14:textId="77777777" w:rsidR="00DA2AF2" w:rsidRPr="00095A29" w:rsidRDefault="00DA2AF2" w:rsidP="00DA2AF2"/>
        </w:tc>
      </w:tr>
    </w:tbl>
    <w:p w14:paraId="428DC2D0" w14:textId="77777777" w:rsidR="00183AF0" w:rsidRPr="00A272C9" w:rsidRDefault="00183AF0" w:rsidP="00A272C9">
      <w:pPr>
        <w:pStyle w:val="3"/>
      </w:pPr>
      <w:r w:rsidRPr="00A272C9">
        <w:lastRenderedPageBreak/>
        <w:t>上架</w:t>
      </w:r>
    </w:p>
    <w:p w14:paraId="537778E2" w14:textId="2FAFC6BF" w:rsidR="00183AF0" w:rsidRPr="00FB1786" w:rsidRDefault="00183AF0" w:rsidP="00183AF0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6</w:t>
      </w:r>
      <w:r>
        <w:fldChar w:fldCharType="end"/>
      </w:r>
      <w:r>
        <w:t>关系</w:t>
      </w:r>
      <w:proofErr w:type="spellStart"/>
      <w:r>
        <w:rPr>
          <w:rFonts w:hint="eastAsia"/>
        </w:rPr>
        <w:t>p</w:t>
      </w:r>
      <w:r>
        <w:t>utaway</w:t>
      </w:r>
      <w:proofErr w:type="spellEnd"/>
      <w:r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0"/>
        <w:gridCol w:w="1164"/>
        <w:gridCol w:w="1547"/>
        <w:gridCol w:w="5884"/>
        <w:gridCol w:w="1077"/>
      </w:tblGrid>
      <w:tr w:rsidR="00183AF0" w:rsidRPr="00095A29" w14:paraId="5A77DBDD" w14:textId="77777777" w:rsidTr="007F5AA2">
        <w:tc>
          <w:tcPr>
            <w:tcW w:w="1010" w:type="dxa"/>
            <w:shd w:val="clear" w:color="auto" w:fill="D9D9D9"/>
          </w:tcPr>
          <w:p w14:paraId="29654F58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编号</w:t>
            </w:r>
          </w:p>
        </w:tc>
        <w:tc>
          <w:tcPr>
            <w:tcW w:w="1164" w:type="dxa"/>
            <w:shd w:val="clear" w:color="auto" w:fill="D9D9D9"/>
          </w:tcPr>
          <w:p w14:paraId="2EA1A342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属性名</w:t>
            </w:r>
          </w:p>
        </w:tc>
        <w:tc>
          <w:tcPr>
            <w:tcW w:w="1547" w:type="dxa"/>
            <w:shd w:val="clear" w:color="auto" w:fill="D9D9D9"/>
          </w:tcPr>
          <w:p w14:paraId="0A00EEFA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英文名</w:t>
            </w:r>
          </w:p>
        </w:tc>
        <w:tc>
          <w:tcPr>
            <w:tcW w:w="5884" w:type="dxa"/>
            <w:shd w:val="clear" w:color="auto" w:fill="D9D9D9"/>
          </w:tcPr>
          <w:p w14:paraId="60DC91AF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要求</w:t>
            </w:r>
          </w:p>
        </w:tc>
        <w:tc>
          <w:tcPr>
            <w:tcW w:w="1077" w:type="dxa"/>
            <w:shd w:val="clear" w:color="auto" w:fill="D9D9D9"/>
          </w:tcPr>
          <w:p w14:paraId="08CDCE81" w14:textId="77777777" w:rsidR="00183AF0" w:rsidRPr="00095A29" w:rsidRDefault="00183AF0" w:rsidP="007F5AA2">
            <w:pPr>
              <w:jc w:val="center"/>
            </w:pPr>
            <w:r w:rsidRPr="00095A29">
              <w:rPr>
                <w:rFonts w:hint="eastAsia"/>
              </w:rPr>
              <w:t>备注</w:t>
            </w:r>
          </w:p>
        </w:tc>
      </w:tr>
      <w:tr w:rsidR="00183AF0" w:rsidRPr="00095A29" w14:paraId="5FB4A9B8" w14:textId="77777777" w:rsidTr="007F5AA2">
        <w:tc>
          <w:tcPr>
            <w:tcW w:w="1010" w:type="dxa"/>
            <w:shd w:val="clear" w:color="auto" w:fill="auto"/>
          </w:tcPr>
          <w:p w14:paraId="433AA58C" w14:textId="322D2A16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3BEDB3CB" w14:textId="77777777" w:rsidR="00183AF0" w:rsidRPr="00095A29" w:rsidRDefault="00183AF0" w:rsidP="007F5AA2">
            <w:r w:rsidRPr="00095A29">
              <w:t>商家编号</w:t>
            </w:r>
          </w:p>
        </w:tc>
        <w:tc>
          <w:tcPr>
            <w:tcW w:w="1547" w:type="dxa"/>
          </w:tcPr>
          <w:p w14:paraId="2917349C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7A4A118C" w14:textId="77777777" w:rsidR="00183AF0" w:rsidRPr="00095A29" w:rsidRDefault="00183AF0" w:rsidP="007F5AA2">
            <w:r w:rsidRPr="00095A29">
              <w:rPr>
                <w:rFonts w:hint="eastAsia"/>
              </w:rPr>
              <w:t>主键，外键，参照商家（商家编号），不允许为空</w:t>
            </w:r>
          </w:p>
        </w:tc>
        <w:tc>
          <w:tcPr>
            <w:tcW w:w="1077" w:type="dxa"/>
            <w:shd w:val="clear" w:color="auto" w:fill="auto"/>
          </w:tcPr>
          <w:p w14:paraId="06900FA4" w14:textId="77777777" w:rsidR="00183AF0" w:rsidRPr="00095A29" w:rsidRDefault="00183AF0" w:rsidP="007F5AA2"/>
        </w:tc>
      </w:tr>
      <w:tr w:rsidR="00183AF0" w:rsidRPr="00095A29" w14:paraId="5D3EF1F1" w14:textId="77777777" w:rsidTr="007F5AA2">
        <w:tc>
          <w:tcPr>
            <w:tcW w:w="1010" w:type="dxa"/>
            <w:shd w:val="clear" w:color="auto" w:fill="auto"/>
          </w:tcPr>
          <w:p w14:paraId="30DFD8F4" w14:textId="20B74BFF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1692CBB4" w14:textId="77777777" w:rsidR="00183AF0" w:rsidRPr="00095A29" w:rsidRDefault="00183AF0" w:rsidP="007F5AA2">
            <w:r w:rsidRPr="00095A29">
              <w:t>图书编号</w:t>
            </w:r>
          </w:p>
        </w:tc>
        <w:tc>
          <w:tcPr>
            <w:tcW w:w="1547" w:type="dxa"/>
          </w:tcPr>
          <w:p w14:paraId="189D81AC" w14:textId="77777777" w:rsidR="00183AF0" w:rsidRPr="00095A29" w:rsidRDefault="00183AF0" w:rsidP="007F5AA2"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6D846FAF" w14:textId="77777777" w:rsidR="00183AF0" w:rsidRPr="00095A29" w:rsidRDefault="00183AF0" w:rsidP="007F5AA2">
            <w:r w:rsidRPr="00095A29">
              <w:rPr>
                <w:rFonts w:hint="eastAsia"/>
              </w:rPr>
              <w:t>主键，外键，参照图书（图书编号），不允许为空</w:t>
            </w:r>
          </w:p>
        </w:tc>
        <w:tc>
          <w:tcPr>
            <w:tcW w:w="1077" w:type="dxa"/>
            <w:shd w:val="clear" w:color="auto" w:fill="auto"/>
          </w:tcPr>
          <w:p w14:paraId="0CBD825D" w14:textId="77777777" w:rsidR="00183AF0" w:rsidRPr="00095A29" w:rsidRDefault="00183AF0" w:rsidP="007F5AA2"/>
        </w:tc>
      </w:tr>
      <w:tr w:rsidR="00183AF0" w:rsidRPr="00095A29" w14:paraId="64EB3E6B" w14:textId="77777777" w:rsidTr="007F5AA2">
        <w:tc>
          <w:tcPr>
            <w:tcW w:w="1010" w:type="dxa"/>
            <w:shd w:val="clear" w:color="auto" w:fill="auto"/>
          </w:tcPr>
          <w:p w14:paraId="52D48151" w14:textId="457BD758" w:rsidR="00183AF0" w:rsidRPr="00095A29" w:rsidRDefault="00A272C9" w:rsidP="007F5AA2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3D71E74E" w14:textId="77777777" w:rsidR="00183AF0" w:rsidRPr="00095A29" w:rsidRDefault="00183AF0" w:rsidP="007F5AA2"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1547" w:type="dxa"/>
          </w:tcPr>
          <w:p w14:paraId="55C35DDF" w14:textId="77777777" w:rsidR="00183AF0" w:rsidRPr="00095A29" w:rsidRDefault="00183AF0" w:rsidP="007F5AA2">
            <w:r w:rsidRPr="00095A29">
              <w:rPr>
                <w:rFonts w:hint="eastAsia"/>
              </w:rPr>
              <w:t xml:space="preserve">time_ </w:t>
            </w:r>
            <w:proofErr w:type="spellStart"/>
            <w:r w:rsidRPr="00095A29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42F5193D" w14:textId="77777777" w:rsidR="00183AF0" w:rsidRPr="00095A29" w:rsidRDefault="00183AF0" w:rsidP="007F5AA2">
            <w:r w:rsidRPr="00095A29">
              <w:rPr>
                <w:rFonts w:hint="eastAsia"/>
              </w:rPr>
              <w:t>日期时间型，取系统日期时间，不为空</w:t>
            </w:r>
          </w:p>
        </w:tc>
        <w:tc>
          <w:tcPr>
            <w:tcW w:w="1077" w:type="dxa"/>
            <w:shd w:val="clear" w:color="auto" w:fill="auto"/>
          </w:tcPr>
          <w:p w14:paraId="4FD62235" w14:textId="77777777" w:rsidR="00183AF0" w:rsidRPr="00095A29" w:rsidRDefault="00183AF0" w:rsidP="007F5AA2"/>
        </w:tc>
      </w:tr>
    </w:tbl>
    <w:p w14:paraId="56DBAD10" w14:textId="1359C2C4" w:rsidR="00D45698" w:rsidRPr="00A272C9" w:rsidRDefault="003F565B" w:rsidP="00A272C9">
      <w:pPr>
        <w:pStyle w:val="2"/>
        <w:numPr>
          <w:ilvl w:val="1"/>
          <w:numId w:val="2"/>
        </w:numPr>
        <w:spacing w:line="415" w:lineRule="auto"/>
        <w:ind w:left="567" w:hanging="567"/>
      </w:pPr>
      <w:r w:rsidRPr="00A272C9">
        <w:rPr>
          <w:rFonts w:hint="eastAsia"/>
        </w:rPr>
        <w:t>卖家业务</w:t>
      </w:r>
    </w:p>
    <w:p w14:paraId="6F3B7970" w14:textId="00227BF6" w:rsidR="00D45698" w:rsidRDefault="00D45698" w:rsidP="00D45698">
      <w:pPr>
        <w:jc w:val="center"/>
      </w:pPr>
      <w:r w:rsidRPr="00D45698">
        <w:rPr>
          <w:rFonts w:hint="eastAsia"/>
        </w:rPr>
        <w:t>表</w:t>
      </w:r>
      <w:r w:rsidRPr="00D45698">
        <w:fldChar w:fldCharType="begin"/>
      </w:r>
      <w:r w:rsidRPr="00D45698">
        <w:instrText xml:space="preserve"> STYLEREF  \s "</w:instrText>
      </w:r>
      <w:r w:rsidRPr="00D45698">
        <w:instrText>标题</w:instrText>
      </w:r>
      <w:r w:rsidRPr="00D45698">
        <w:instrText xml:space="preserve"> 1" \n </w:instrText>
      </w:r>
      <w:r w:rsidRPr="00D45698">
        <w:fldChar w:fldCharType="separate"/>
      </w:r>
      <w:r w:rsidR="00D60492">
        <w:rPr>
          <w:noProof/>
        </w:rPr>
        <w:t>4</w:t>
      </w:r>
      <w:r w:rsidRPr="00D45698">
        <w:fldChar w:fldCharType="end"/>
      </w:r>
      <w:r w:rsidRPr="00D45698">
        <w:noBreakHyphen/>
      </w:r>
      <w:r w:rsidRPr="00D45698">
        <w:fldChar w:fldCharType="begin"/>
      </w:r>
      <w:r w:rsidRPr="00D45698">
        <w:instrText xml:space="preserve"> SEQ </w:instrText>
      </w:r>
      <w:r w:rsidRPr="00D45698">
        <w:instrText>表格</w:instrText>
      </w:r>
      <w:r w:rsidRPr="00D45698">
        <w:instrText xml:space="preserve"> \* ARABIC \s 1 </w:instrText>
      </w:r>
      <w:r w:rsidRPr="00D45698">
        <w:fldChar w:fldCharType="separate"/>
      </w:r>
      <w:r w:rsidR="00D60492">
        <w:rPr>
          <w:noProof/>
        </w:rPr>
        <w:t>3</w:t>
      </w:r>
      <w:r w:rsidRPr="00D45698">
        <w:fldChar w:fldCharType="end"/>
      </w:r>
      <w:r w:rsidRPr="00D45698">
        <w:rPr>
          <w:rFonts w:hint="eastAsia"/>
        </w:rPr>
        <w:t>关系列表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314"/>
        <w:gridCol w:w="2528"/>
        <w:gridCol w:w="4657"/>
        <w:gridCol w:w="1337"/>
      </w:tblGrid>
      <w:tr w:rsidR="00AF7FF5" w:rsidRPr="00D45698" w14:paraId="066F7488" w14:textId="77777777" w:rsidTr="00D0206E">
        <w:tc>
          <w:tcPr>
            <w:tcW w:w="354" w:type="pct"/>
            <w:shd w:val="clear" w:color="auto" w:fill="D9D9D9"/>
          </w:tcPr>
          <w:p w14:paraId="6942B8F6" w14:textId="77777777" w:rsidR="00AF7FF5" w:rsidRPr="00D45698" w:rsidRDefault="00AF7FF5" w:rsidP="00D0206E">
            <w:pPr>
              <w:jc w:val="center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626" w:type="pct"/>
            <w:shd w:val="clear" w:color="auto" w:fill="D9D9D9"/>
          </w:tcPr>
          <w:p w14:paraId="3FBEA130" w14:textId="77777777" w:rsidR="00AF7FF5" w:rsidRPr="00D45698" w:rsidRDefault="00AF7FF5" w:rsidP="00D0206E">
            <w:pPr>
              <w:jc w:val="center"/>
            </w:pPr>
            <w:r w:rsidRPr="00D45698">
              <w:rPr>
                <w:rFonts w:hint="eastAsia"/>
              </w:rPr>
              <w:t>关系名</w:t>
            </w:r>
          </w:p>
        </w:tc>
        <w:tc>
          <w:tcPr>
            <w:tcW w:w="1194" w:type="pct"/>
            <w:shd w:val="clear" w:color="auto" w:fill="D9D9D9"/>
          </w:tcPr>
          <w:p w14:paraId="0F3A96E4" w14:textId="77777777" w:rsidR="00AF7FF5" w:rsidRPr="00D45698" w:rsidRDefault="00AF7FF5" w:rsidP="00D0206E">
            <w:pPr>
              <w:jc w:val="center"/>
            </w:pPr>
            <w:r w:rsidRPr="00D45698">
              <w:rPr>
                <w:rFonts w:hint="eastAsia"/>
              </w:rPr>
              <w:t>英文名</w:t>
            </w:r>
          </w:p>
        </w:tc>
        <w:tc>
          <w:tcPr>
            <w:tcW w:w="2190" w:type="pct"/>
            <w:shd w:val="clear" w:color="auto" w:fill="D9D9D9"/>
          </w:tcPr>
          <w:p w14:paraId="55BB643F" w14:textId="77777777" w:rsidR="00AF7FF5" w:rsidRPr="00D45698" w:rsidRDefault="00AF7FF5" w:rsidP="00D0206E">
            <w:pPr>
              <w:jc w:val="center"/>
            </w:pPr>
            <w:r w:rsidRPr="00D45698">
              <w:rPr>
                <w:rFonts w:hint="eastAsia"/>
              </w:rPr>
              <w:t>来自何方</w:t>
            </w:r>
          </w:p>
        </w:tc>
        <w:tc>
          <w:tcPr>
            <w:tcW w:w="636" w:type="pct"/>
            <w:shd w:val="clear" w:color="auto" w:fill="D9D9D9"/>
          </w:tcPr>
          <w:p w14:paraId="1101A04D" w14:textId="77777777" w:rsidR="00AF7FF5" w:rsidRPr="00D45698" w:rsidRDefault="00AF7FF5" w:rsidP="00D0206E">
            <w:pPr>
              <w:jc w:val="center"/>
            </w:pPr>
            <w:r w:rsidRPr="00D45698">
              <w:rPr>
                <w:rFonts w:hint="eastAsia"/>
              </w:rPr>
              <w:t>备注</w:t>
            </w:r>
          </w:p>
        </w:tc>
      </w:tr>
      <w:tr w:rsidR="00AF7FF5" w:rsidRPr="00D45698" w14:paraId="11A31841" w14:textId="77777777" w:rsidTr="00D0206E">
        <w:tc>
          <w:tcPr>
            <w:tcW w:w="354" w:type="pct"/>
            <w:shd w:val="clear" w:color="auto" w:fill="auto"/>
          </w:tcPr>
          <w:p w14:paraId="7CD62E9D" w14:textId="05BE0B48" w:rsidR="00AF7FF5" w:rsidRPr="00D45698" w:rsidRDefault="00AF7FF5" w:rsidP="00D0206E">
            <w:pPr>
              <w:ind w:left="420"/>
            </w:pPr>
            <w:r w:rsidRPr="00D45698">
              <w:fldChar w:fldCharType="begin"/>
            </w:r>
            <w:r w:rsidRPr="00D45698">
              <w:instrText xml:space="preserve"> SEQ </w:instrText>
            </w:r>
            <w:r w:rsidRPr="00D45698">
              <w:instrText>表格内序号</w:instrText>
            </w:r>
            <w:r w:rsidRPr="00D45698">
              <w:instrText xml:space="preserve"> \* ARABIC \s 4 </w:instrText>
            </w:r>
            <w:r w:rsidRPr="00D45698">
              <w:fldChar w:fldCharType="separate"/>
            </w:r>
            <w:r w:rsidR="00D60492">
              <w:rPr>
                <w:noProof/>
              </w:rPr>
              <w:t>1</w:t>
            </w:r>
            <w:r w:rsidRPr="00D45698"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3FC7397E" w14:textId="77777777" w:rsidR="00AF7FF5" w:rsidRPr="00D45698" w:rsidRDefault="00AF7FF5" w:rsidP="00D0206E">
            <w:r w:rsidRPr="00D45698">
              <w:rPr>
                <w:rFonts w:hint="eastAsia"/>
              </w:rPr>
              <w:t>区域</w:t>
            </w:r>
          </w:p>
        </w:tc>
        <w:tc>
          <w:tcPr>
            <w:tcW w:w="1194" w:type="pct"/>
          </w:tcPr>
          <w:p w14:paraId="58F5655F" w14:textId="77777777" w:rsidR="00AF7FF5" w:rsidRPr="00D45698" w:rsidRDefault="00AF7FF5" w:rsidP="00D0206E">
            <w:r w:rsidRPr="00D45698">
              <w:rPr>
                <w:rFonts w:hint="eastAsia"/>
              </w:rPr>
              <w:t>area</w:t>
            </w:r>
          </w:p>
        </w:tc>
        <w:tc>
          <w:tcPr>
            <w:tcW w:w="2190" w:type="pct"/>
          </w:tcPr>
          <w:p w14:paraId="593EDC1B" w14:textId="77777777" w:rsidR="00AF7FF5" w:rsidRPr="00D45698" w:rsidRDefault="00AF7FF5" w:rsidP="00D0206E">
            <w:r w:rsidRPr="00D45698">
              <w:t>区域实体集</w:t>
            </w:r>
          </w:p>
        </w:tc>
        <w:tc>
          <w:tcPr>
            <w:tcW w:w="636" w:type="pct"/>
            <w:shd w:val="clear" w:color="auto" w:fill="auto"/>
          </w:tcPr>
          <w:p w14:paraId="5B8ED58B" w14:textId="77777777" w:rsidR="00AF7FF5" w:rsidRPr="00D45698" w:rsidRDefault="00AF7FF5" w:rsidP="00D0206E"/>
        </w:tc>
      </w:tr>
      <w:tr w:rsidR="00AF7FF5" w:rsidRPr="00D45698" w14:paraId="05CF23EB" w14:textId="77777777" w:rsidTr="00D0206E">
        <w:tc>
          <w:tcPr>
            <w:tcW w:w="354" w:type="pct"/>
            <w:shd w:val="clear" w:color="auto" w:fill="auto"/>
          </w:tcPr>
          <w:p w14:paraId="38E63886" w14:textId="4B0198D9" w:rsidR="00AF7FF5" w:rsidRPr="00D45698" w:rsidRDefault="00AF7FF5" w:rsidP="00D0206E">
            <w:pPr>
              <w:ind w:left="420"/>
            </w:pPr>
            <w:r w:rsidRPr="00D45698">
              <w:fldChar w:fldCharType="begin"/>
            </w:r>
            <w:r w:rsidRPr="00D45698">
              <w:instrText xml:space="preserve"> SEQ </w:instrText>
            </w:r>
            <w:r w:rsidRPr="00D45698">
              <w:instrText>表格内序号</w:instrText>
            </w:r>
            <w:r w:rsidRPr="00D45698">
              <w:instrText xml:space="preserve"> \* ARABIC \s 4 </w:instrText>
            </w:r>
            <w:r w:rsidRPr="00D45698">
              <w:fldChar w:fldCharType="separate"/>
            </w:r>
            <w:r w:rsidR="00D60492">
              <w:rPr>
                <w:noProof/>
              </w:rPr>
              <w:t>2</w:t>
            </w:r>
            <w:r w:rsidRPr="00D45698"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73134E62" w14:textId="77777777" w:rsidR="00AF7FF5" w:rsidRPr="00D45698" w:rsidRDefault="00AF7FF5" w:rsidP="00D0206E">
            <w:r w:rsidRPr="00D45698">
              <w:rPr>
                <w:rFonts w:hint="eastAsia"/>
              </w:rPr>
              <w:t>卖家</w:t>
            </w:r>
          </w:p>
        </w:tc>
        <w:tc>
          <w:tcPr>
            <w:tcW w:w="1194" w:type="pct"/>
          </w:tcPr>
          <w:p w14:paraId="46B30069" w14:textId="77777777" w:rsidR="00AF7FF5" w:rsidRPr="00D45698" w:rsidRDefault="00AF7FF5" w:rsidP="00D0206E">
            <w:r w:rsidRPr="00D45698">
              <w:rPr>
                <w:rFonts w:hint="eastAsia"/>
              </w:rPr>
              <w:t>seller</w:t>
            </w:r>
          </w:p>
        </w:tc>
        <w:tc>
          <w:tcPr>
            <w:tcW w:w="2190" w:type="pct"/>
          </w:tcPr>
          <w:p w14:paraId="5C238AE5" w14:textId="77777777" w:rsidR="00AF7FF5" w:rsidRPr="00D45698" w:rsidRDefault="00AF7FF5" w:rsidP="00D0206E">
            <w:r w:rsidRPr="00D45698">
              <w:rPr>
                <w:rFonts w:hint="eastAsia"/>
              </w:rPr>
              <w:t>卖家实体集</w:t>
            </w:r>
          </w:p>
        </w:tc>
        <w:tc>
          <w:tcPr>
            <w:tcW w:w="636" w:type="pct"/>
            <w:shd w:val="clear" w:color="auto" w:fill="auto"/>
          </w:tcPr>
          <w:p w14:paraId="5A94495C" w14:textId="77777777" w:rsidR="00AF7FF5" w:rsidRPr="00D45698" w:rsidRDefault="00AF7FF5" w:rsidP="00D0206E"/>
        </w:tc>
      </w:tr>
      <w:tr w:rsidR="00AF7FF5" w:rsidRPr="00D45698" w14:paraId="7D2C2E08" w14:textId="77777777" w:rsidTr="00D0206E">
        <w:tc>
          <w:tcPr>
            <w:tcW w:w="354" w:type="pct"/>
            <w:shd w:val="clear" w:color="auto" w:fill="auto"/>
          </w:tcPr>
          <w:p w14:paraId="76A1AB82" w14:textId="4A2034AF" w:rsidR="00AF7FF5" w:rsidRPr="00D45698" w:rsidRDefault="00AF7FF5" w:rsidP="00D0206E">
            <w:pPr>
              <w:ind w:left="420"/>
            </w:pPr>
            <w:r w:rsidRPr="00D45698">
              <w:fldChar w:fldCharType="begin"/>
            </w:r>
            <w:r w:rsidRPr="00D45698">
              <w:instrText xml:space="preserve"> SEQ </w:instrText>
            </w:r>
            <w:r w:rsidRPr="00D45698">
              <w:instrText>表格内序号</w:instrText>
            </w:r>
            <w:r w:rsidRPr="00D45698">
              <w:instrText xml:space="preserve"> \* ARABIC \s 4 </w:instrText>
            </w:r>
            <w:r w:rsidRPr="00D45698">
              <w:fldChar w:fldCharType="separate"/>
            </w:r>
            <w:r w:rsidR="00D60492">
              <w:rPr>
                <w:noProof/>
              </w:rPr>
              <w:t>3</w:t>
            </w:r>
            <w:r w:rsidRPr="00D45698"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333DA2D2" w14:textId="77777777" w:rsidR="00AF7FF5" w:rsidRPr="00D45698" w:rsidRDefault="00AF7FF5" w:rsidP="00D0206E">
            <w:r w:rsidRPr="00D45698">
              <w:rPr>
                <w:rFonts w:hint="eastAsia"/>
              </w:rPr>
              <w:t>仓库</w:t>
            </w:r>
          </w:p>
        </w:tc>
        <w:tc>
          <w:tcPr>
            <w:tcW w:w="1194" w:type="pct"/>
          </w:tcPr>
          <w:p w14:paraId="5E9C3139" w14:textId="77777777" w:rsidR="00AF7FF5" w:rsidRPr="00D45698" w:rsidRDefault="00AF7FF5" w:rsidP="00D0206E">
            <w:r w:rsidRPr="00D45698">
              <w:t>storehouse</w:t>
            </w:r>
          </w:p>
        </w:tc>
        <w:tc>
          <w:tcPr>
            <w:tcW w:w="2190" w:type="pct"/>
          </w:tcPr>
          <w:p w14:paraId="291936DE" w14:textId="77777777" w:rsidR="00AF7FF5" w:rsidRPr="00D45698" w:rsidRDefault="00AF7FF5" w:rsidP="00D0206E">
            <w:r w:rsidRPr="00D45698">
              <w:rPr>
                <w:rFonts w:hint="eastAsia"/>
              </w:rPr>
              <w:t>仓库实体集</w:t>
            </w:r>
          </w:p>
        </w:tc>
        <w:tc>
          <w:tcPr>
            <w:tcW w:w="636" w:type="pct"/>
            <w:shd w:val="clear" w:color="auto" w:fill="auto"/>
          </w:tcPr>
          <w:p w14:paraId="475AB059" w14:textId="77777777" w:rsidR="00AF7FF5" w:rsidRPr="00D45698" w:rsidRDefault="00AF7FF5" w:rsidP="00D0206E"/>
        </w:tc>
      </w:tr>
      <w:tr w:rsidR="00AF7FF5" w:rsidRPr="00D45698" w14:paraId="7EC1A07C" w14:textId="77777777" w:rsidTr="00D0206E">
        <w:tc>
          <w:tcPr>
            <w:tcW w:w="354" w:type="pct"/>
            <w:shd w:val="clear" w:color="auto" w:fill="auto"/>
          </w:tcPr>
          <w:p w14:paraId="22EED1BC" w14:textId="214AA585" w:rsidR="00AF7FF5" w:rsidRPr="00D45698" w:rsidRDefault="00AF7FF5" w:rsidP="00D0206E">
            <w:pPr>
              <w:ind w:left="420"/>
            </w:pPr>
            <w:r w:rsidRPr="00D45698">
              <w:fldChar w:fldCharType="begin"/>
            </w:r>
            <w:r w:rsidRPr="00D45698">
              <w:instrText xml:space="preserve"> SEQ </w:instrText>
            </w:r>
            <w:r w:rsidRPr="00D45698">
              <w:instrText>表格内序号</w:instrText>
            </w:r>
            <w:r w:rsidRPr="00D45698">
              <w:instrText xml:space="preserve"> \* ARABIC \s 4 </w:instrText>
            </w:r>
            <w:r w:rsidRPr="00D45698">
              <w:fldChar w:fldCharType="separate"/>
            </w:r>
            <w:r w:rsidR="00D60492">
              <w:rPr>
                <w:noProof/>
              </w:rPr>
              <w:t>4</w:t>
            </w:r>
            <w:r w:rsidRPr="00D45698"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3EF0D145" w14:textId="77777777" w:rsidR="00AF7FF5" w:rsidRPr="00D45698" w:rsidRDefault="00AF7FF5" w:rsidP="00D0206E">
            <w:r w:rsidRPr="00D45698">
              <w:rPr>
                <w:rFonts w:hint="eastAsia"/>
              </w:rPr>
              <w:t>出版社</w:t>
            </w:r>
          </w:p>
        </w:tc>
        <w:tc>
          <w:tcPr>
            <w:tcW w:w="1194" w:type="pct"/>
          </w:tcPr>
          <w:p w14:paraId="379911D8" w14:textId="77777777" w:rsidR="00AF7FF5" w:rsidRPr="00D45698" w:rsidRDefault="00AF7FF5" w:rsidP="00D0206E"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</w:p>
        </w:tc>
        <w:tc>
          <w:tcPr>
            <w:tcW w:w="2190" w:type="pct"/>
          </w:tcPr>
          <w:p w14:paraId="064E53C7" w14:textId="77777777" w:rsidR="00AF7FF5" w:rsidRPr="00D45698" w:rsidRDefault="00AF7FF5" w:rsidP="00D0206E">
            <w:r w:rsidRPr="00D45698">
              <w:rPr>
                <w:rFonts w:hint="eastAsia"/>
              </w:rPr>
              <w:t>出版社实体集</w:t>
            </w:r>
          </w:p>
        </w:tc>
        <w:tc>
          <w:tcPr>
            <w:tcW w:w="636" w:type="pct"/>
            <w:shd w:val="clear" w:color="auto" w:fill="auto"/>
          </w:tcPr>
          <w:p w14:paraId="05F0B7A3" w14:textId="77777777" w:rsidR="00AF7FF5" w:rsidRPr="00D45698" w:rsidRDefault="00AF7FF5" w:rsidP="00D0206E"/>
        </w:tc>
      </w:tr>
      <w:tr w:rsidR="00AF7FF5" w:rsidRPr="00D45698" w14:paraId="792E9915" w14:textId="77777777" w:rsidTr="00D0206E">
        <w:tc>
          <w:tcPr>
            <w:tcW w:w="354" w:type="pct"/>
            <w:shd w:val="clear" w:color="auto" w:fill="auto"/>
          </w:tcPr>
          <w:p w14:paraId="65369EB2" w14:textId="0FE50855" w:rsidR="00AF7FF5" w:rsidRPr="00D45698" w:rsidRDefault="00AF7FF5" w:rsidP="00D0206E">
            <w:pPr>
              <w:ind w:left="420"/>
            </w:pPr>
            <w:r w:rsidRPr="00D45698">
              <w:fldChar w:fldCharType="begin"/>
            </w:r>
            <w:r w:rsidRPr="00D45698">
              <w:instrText xml:space="preserve"> SEQ </w:instrText>
            </w:r>
            <w:r w:rsidRPr="00D45698">
              <w:instrText>表格内序号</w:instrText>
            </w:r>
            <w:r w:rsidRPr="00D45698">
              <w:instrText xml:space="preserve"> \* ARABIC \s 4 </w:instrText>
            </w:r>
            <w:r w:rsidRPr="00D45698">
              <w:fldChar w:fldCharType="separate"/>
            </w:r>
            <w:r w:rsidR="00D60492">
              <w:rPr>
                <w:noProof/>
              </w:rPr>
              <w:t>5</w:t>
            </w:r>
            <w:r w:rsidRPr="00D45698"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7B72F0FF" w14:textId="77777777" w:rsidR="00AF7FF5" w:rsidRPr="00D45698" w:rsidRDefault="00AF7FF5" w:rsidP="00D0206E">
            <w:r w:rsidRPr="00D45698">
              <w:rPr>
                <w:rFonts w:hint="eastAsia"/>
              </w:rPr>
              <w:t>图书</w:t>
            </w:r>
          </w:p>
        </w:tc>
        <w:tc>
          <w:tcPr>
            <w:tcW w:w="1194" w:type="pct"/>
          </w:tcPr>
          <w:p w14:paraId="03945AC8" w14:textId="77777777" w:rsidR="00AF7FF5" w:rsidRPr="00D45698" w:rsidRDefault="00AF7FF5" w:rsidP="00D0206E">
            <w:r w:rsidRPr="00D45698">
              <w:rPr>
                <w:rFonts w:hint="eastAsia"/>
              </w:rPr>
              <w:t>book</w:t>
            </w:r>
          </w:p>
        </w:tc>
        <w:tc>
          <w:tcPr>
            <w:tcW w:w="2190" w:type="pct"/>
          </w:tcPr>
          <w:p w14:paraId="6D6B4CBF" w14:textId="77777777" w:rsidR="00AF7FF5" w:rsidRPr="00D45698" w:rsidRDefault="00AF7FF5" w:rsidP="00D0206E">
            <w:r w:rsidRPr="00D45698">
              <w:t>图书实体集</w:t>
            </w:r>
          </w:p>
        </w:tc>
        <w:tc>
          <w:tcPr>
            <w:tcW w:w="636" w:type="pct"/>
            <w:shd w:val="clear" w:color="auto" w:fill="auto"/>
          </w:tcPr>
          <w:p w14:paraId="486C2E07" w14:textId="77777777" w:rsidR="00AF7FF5" w:rsidRPr="00D45698" w:rsidRDefault="00AF7FF5" w:rsidP="00D0206E"/>
        </w:tc>
      </w:tr>
      <w:tr w:rsidR="00AF7FF5" w:rsidRPr="00D45698" w14:paraId="1D0A95C3" w14:textId="77777777" w:rsidTr="00D0206E">
        <w:tc>
          <w:tcPr>
            <w:tcW w:w="354" w:type="pct"/>
            <w:shd w:val="clear" w:color="auto" w:fill="auto"/>
          </w:tcPr>
          <w:p w14:paraId="0BB3B2F8" w14:textId="2A939B39" w:rsidR="00AF7FF5" w:rsidRPr="00D45698" w:rsidRDefault="00AF7FF5" w:rsidP="00D0206E">
            <w:pPr>
              <w:ind w:left="420"/>
            </w:pPr>
            <w:r w:rsidRPr="00D45698">
              <w:fldChar w:fldCharType="begin"/>
            </w:r>
            <w:r w:rsidRPr="00D45698">
              <w:instrText xml:space="preserve"> SEQ </w:instrText>
            </w:r>
            <w:r w:rsidRPr="00D45698">
              <w:instrText>表格内序号</w:instrText>
            </w:r>
            <w:r w:rsidRPr="00D45698">
              <w:instrText xml:space="preserve"> \* ARABIC \s 4 </w:instrText>
            </w:r>
            <w:r w:rsidRPr="00D45698">
              <w:fldChar w:fldCharType="separate"/>
            </w:r>
            <w:r w:rsidR="00D60492">
              <w:rPr>
                <w:noProof/>
              </w:rPr>
              <w:t>6</w:t>
            </w:r>
            <w:r w:rsidRPr="00D45698"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07E57CC9" w14:textId="77777777" w:rsidR="00AF7FF5" w:rsidRPr="00D45698" w:rsidRDefault="00AF7FF5" w:rsidP="00D0206E">
            <w:r w:rsidRPr="00D45698">
              <w:rPr>
                <w:rFonts w:hint="eastAsia"/>
              </w:rPr>
              <w:t>买家</w:t>
            </w:r>
          </w:p>
        </w:tc>
        <w:tc>
          <w:tcPr>
            <w:tcW w:w="1194" w:type="pct"/>
          </w:tcPr>
          <w:p w14:paraId="09F0D056" w14:textId="77777777" w:rsidR="00AF7FF5" w:rsidRPr="00D45698" w:rsidRDefault="00AF7FF5" w:rsidP="00D0206E">
            <w:r w:rsidRPr="00D45698">
              <w:rPr>
                <w:rFonts w:hint="eastAsia"/>
              </w:rPr>
              <w:t>buyer</w:t>
            </w:r>
          </w:p>
        </w:tc>
        <w:tc>
          <w:tcPr>
            <w:tcW w:w="2190" w:type="pct"/>
          </w:tcPr>
          <w:p w14:paraId="76753840" w14:textId="77777777" w:rsidR="00AF7FF5" w:rsidRPr="00D45698" w:rsidRDefault="00AF7FF5" w:rsidP="00D0206E">
            <w:r w:rsidRPr="00D45698">
              <w:t>买家实体集</w:t>
            </w:r>
          </w:p>
        </w:tc>
        <w:tc>
          <w:tcPr>
            <w:tcW w:w="636" w:type="pct"/>
            <w:shd w:val="clear" w:color="auto" w:fill="auto"/>
          </w:tcPr>
          <w:p w14:paraId="09FBD442" w14:textId="77777777" w:rsidR="00AF7FF5" w:rsidRPr="00D45698" w:rsidRDefault="00AF7FF5" w:rsidP="00D0206E"/>
        </w:tc>
      </w:tr>
      <w:tr w:rsidR="00AF7FF5" w:rsidRPr="00D45698" w14:paraId="49456AD6" w14:textId="77777777" w:rsidTr="00D0206E">
        <w:tc>
          <w:tcPr>
            <w:tcW w:w="354" w:type="pct"/>
            <w:shd w:val="clear" w:color="auto" w:fill="auto"/>
          </w:tcPr>
          <w:p w14:paraId="3A200CA4" w14:textId="20AC674A" w:rsidR="00AF7FF5" w:rsidRPr="00D45698" w:rsidRDefault="00AF7FF5" w:rsidP="00D0206E">
            <w:pPr>
              <w:ind w:left="420"/>
            </w:pPr>
            <w:r w:rsidRPr="00D45698">
              <w:fldChar w:fldCharType="begin"/>
            </w:r>
            <w:r w:rsidRPr="00D45698">
              <w:instrText xml:space="preserve"> SEQ </w:instrText>
            </w:r>
            <w:r w:rsidRPr="00D45698">
              <w:instrText>表格内序号</w:instrText>
            </w:r>
            <w:r w:rsidRPr="00D45698">
              <w:instrText xml:space="preserve"> \* ARABIC \s 4 </w:instrText>
            </w:r>
            <w:r w:rsidRPr="00D45698">
              <w:fldChar w:fldCharType="separate"/>
            </w:r>
            <w:r w:rsidR="00D60492">
              <w:rPr>
                <w:noProof/>
              </w:rPr>
              <w:t>7</w:t>
            </w:r>
            <w:r w:rsidRPr="00D45698"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7A91CF42" w14:textId="77777777" w:rsidR="00AF7FF5" w:rsidRPr="00D45698" w:rsidRDefault="00AF7FF5" w:rsidP="00D0206E">
            <w:r w:rsidRPr="00D45698">
              <w:rPr>
                <w:rFonts w:hint="eastAsia"/>
              </w:rPr>
              <w:t>拥有</w:t>
            </w:r>
          </w:p>
        </w:tc>
        <w:tc>
          <w:tcPr>
            <w:tcW w:w="1194" w:type="pct"/>
          </w:tcPr>
          <w:p w14:paraId="46C91575" w14:textId="77777777" w:rsidR="00AF7FF5" w:rsidRPr="00D45698" w:rsidRDefault="00AF7FF5" w:rsidP="00D0206E">
            <w:r w:rsidRPr="00D45698">
              <w:rPr>
                <w:rFonts w:hint="eastAsia"/>
              </w:rPr>
              <w:t>o</w:t>
            </w:r>
            <w:r w:rsidRPr="00D45698">
              <w:t>wn</w:t>
            </w:r>
          </w:p>
        </w:tc>
        <w:tc>
          <w:tcPr>
            <w:tcW w:w="2190" w:type="pct"/>
          </w:tcPr>
          <w:p w14:paraId="2B48F45C" w14:textId="77777777" w:rsidR="00AF7FF5" w:rsidRPr="00D45698" w:rsidRDefault="00AF7FF5" w:rsidP="00D0206E">
            <w:r w:rsidRPr="00D45698">
              <w:rPr>
                <w:rFonts w:hint="eastAsia"/>
              </w:rPr>
              <w:t>拥有联系，涉及</w:t>
            </w:r>
            <w:r w:rsidRPr="00D45698">
              <w:rPr>
                <w:rFonts w:hint="eastAsia"/>
                <w:color w:val="000000"/>
                <w:szCs w:val="21"/>
              </w:rPr>
              <w:t>卖家</w:t>
            </w:r>
            <w:r w:rsidRPr="00D45698">
              <w:rPr>
                <w:rFonts w:hint="eastAsia"/>
              </w:rPr>
              <w:t>，仓库两个实体集</w:t>
            </w:r>
          </w:p>
        </w:tc>
        <w:tc>
          <w:tcPr>
            <w:tcW w:w="636" w:type="pct"/>
            <w:shd w:val="clear" w:color="auto" w:fill="auto"/>
          </w:tcPr>
          <w:p w14:paraId="28D33282" w14:textId="77777777" w:rsidR="00AF7FF5" w:rsidRPr="00D45698" w:rsidRDefault="00AF7FF5" w:rsidP="00D0206E"/>
        </w:tc>
      </w:tr>
      <w:tr w:rsidR="00AF7FF5" w:rsidRPr="00D45698" w14:paraId="0C85D364" w14:textId="77777777" w:rsidTr="00D0206E">
        <w:tc>
          <w:tcPr>
            <w:tcW w:w="354" w:type="pct"/>
            <w:shd w:val="clear" w:color="auto" w:fill="auto"/>
          </w:tcPr>
          <w:p w14:paraId="072063C5" w14:textId="0DE0AE96" w:rsidR="00AF7FF5" w:rsidRPr="00D45698" w:rsidRDefault="00AF7FF5" w:rsidP="00D0206E">
            <w:pPr>
              <w:ind w:left="420"/>
            </w:pPr>
            <w:r w:rsidRPr="00D45698">
              <w:fldChar w:fldCharType="begin"/>
            </w:r>
            <w:r w:rsidRPr="00D45698">
              <w:instrText xml:space="preserve"> SEQ </w:instrText>
            </w:r>
            <w:r w:rsidRPr="00D45698">
              <w:instrText>表格内序号</w:instrText>
            </w:r>
            <w:r w:rsidRPr="00D45698">
              <w:instrText xml:space="preserve"> \* ARABIC \s 4 </w:instrText>
            </w:r>
            <w:r w:rsidRPr="00D45698">
              <w:fldChar w:fldCharType="separate"/>
            </w:r>
            <w:r w:rsidR="00D60492">
              <w:rPr>
                <w:noProof/>
              </w:rPr>
              <w:t>8</w:t>
            </w:r>
            <w:r w:rsidRPr="00D45698"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00A02FBF" w14:textId="77777777" w:rsidR="00AF7FF5" w:rsidRPr="00D45698" w:rsidRDefault="00AF7FF5" w:rsidP="00D0206E">
            <w:r w:rsidRPr="00D45698">
              <w:rPr>
                <w:rFonts w:hint="eastAsia"/>
              </w:rPr>
              <w:t>选购</w:t>
            </w:r>
          </w:p>
        </w:tc>
        <w:tc>
          <w:tcPr>
            <w:tcW w:w="1194" w:type="pct"/>
          </w:tcPr>
          <w:p w14:paraId="1C546830" w14:textId="77777777" w:rsidR="00AF7FF5" w:rsidRPr="00D45698" w:rsidRDefault="00AF7FF5" w:rsidP="00D0206E"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2190" w:type="pct"/>
          </w:tcPr>
          <w:p w14:paraId="6D2DBCF2" w14:textId="77777777" w:rsidR="00AF7FF5" w:rsidRPr="00D45698" w:rsidRDefault="00AF7FF5" w:rsidP="00D0206E">
            <w:r w:rsidRPr="00D45698">
              <w:t>选购联系</w:t>
            </w:r>
            <w:r w:rsidRPr="00D45698">
              <w:rPr>
                <w:rFonts w:hint="eastAsia"/>
              </w:rPr>
              <w:t>，</w:t>
            </w:r>
            <w:r w:rsidRPr="00D45698">
              <w:t>涉及商家</w:t>
            </w:r>
            <w:r w:rsidRPr="00D45698">
              <w:rPr>
                <w:rFonts w:hint="eastAsia"/>
              </w:rPr>
              <w:t>，</w:t>
            </w:r>
            <w:r w:rsidRPr="00D45698">
              <w:t>图书</w:t>
            </w:r>
            <w:r w:rsidRPr="00D45698">
              <w:rPr>
                <w:rFonts w:hint="eastAsia"/>
              </w:rPr>
              <w:t>，</w:t>
            </w:r>
            <w:r w:rsidRPr="00D45698">
              <w:t>买家三个实体集</w:t>
            </w:r>
          </w:p>
        </w:tc>
        <w:tc>
          <w:tcPr>
            <w:tcW w:w="636" w:type="pct"/>
            <w:shd w:val="clear" w:color="auto" w:fill="auto"/>
          </w:tcPr>
          <w:p w14:paraId="0EB68E82" w14:textId="77777777" w:rsidR="00AF7FF5" w:rsidRPr="00D45698" w:rsidRDefault="00AF7FF5" w:rsidP="00D0206E"/>
        </w:tc>
      </w:tr>
      <w:tr w:rsidR="00AF7FF5" w:rsidRPr="00D45698" w14:paraId="721C9C18" w14:textId="77777777" w:rsidTr="00D0206E">
        <w:tc>
          <w:tcPr>
            <w:tcW w:w="354" w:type="pct"/>
            <w:shd w:val="clear" w:color="auto" w:fill="auto"/>
          </w:tcPr>
          <w:p w14:paraId="050B65B8" w14:textId="087D2A53" w:rsidR="00AF7FF5" w:rsidRPr="00D45698" w:rsidRDefault="00AF7FF5" w:rsidP="00D0206E">
            <w:pPr>
              <w:ind w:left="420"/>
            </w:pPr>
            <w:r w:rsidRPr="00D45698">
              <w:fldChar w:fldCharType="begin"/>
            </w:r>
            <w:r w:rsidRPr="00D45698">
              <w:instrText xml:space="preserve"> SEQ </w:instrText>
            </w:r>
            <w:r w:rsidRPr="00D45698">
              <w:instrText>表格内序号</w:instrText>
            </w:r>
            <w:r w:rsidRPr="00D45698">
              <w:instrText xml:space="preserve"> \* ARABIC \s 4 </w:instrText>
            </w:r>
            <w:r w:rsidRPr="00D45698">
              <w:fldChar w:fldCharType="separate"/>
            </w:r>
            <w:r w:rsidR="00D60492">
              <w:rPr>
                <w:noProof/>
              </w:rPr>
              <w:t>9</w:t>
            </w:r>
            <w:r w:rsidRPr="00D45698"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2149F4C6" w14:textId="77777777" w:rsidR="00AF7FF5" w:rsidRPr="00D45698" w:rsidRDefault="00AF7FF5" w:rsidP="00D0206E">
            <w:r w:rsidRPr="00D45698">
              <w:t>上架</w:t>
            </w:r>
          </w:p>
        </w:tc>
        <w:tc>
          <w:tcPr>
            <w:tcW w:w="1194" w:type="pct"/>
          </w:tcPr>
          <w:p w14:paraId="2D401ADC" w14:textId="77777777" w:rsidR="00AF7FF5" w:rsidRPr="00D45698" w:rsidRDefault="00AF7FF5" w:rsidP="00D0206E">
            <w:proofErr w:type="spellStart"/>
            <w:r w:rsidRPr="00D45698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2190" w:type="pct"/>
          </w:tcPr>
          <w:p w14:paraId="0F5335FA" w14:textId="77777777" w:rsidR="00AF7FF5" w:rsidRPr="00D45698" w:rsidRDefault="00AF7FF5" w:rsidP="00D0206E">
            <w:r w:rsidRPr="00D45698">
              <w:t>上架联系</w:t>
            </w:r>
            <w:r w:rsidRPr="00D45698">
              <w:rPr>
                <w:rFonts w:hint="eastAsia"/>
              </w:rPr>
              <w:t>，</w:t>
            </w:r>
            <w:r w:rsidRPr="00D45698">
              <w:t>涉及商家</w:t>
            </w:r>
            <w:r w:rsidRPr="00D45698">
              <w:rPr>
                <w:rFonts w:hint="eastAsia"/>
              </w:rPr>
              <w:t>，</w:t>
            </w:r>
            <w:r w:rsidRPr="00D45698">
              <w:t>图书两个实体集</w:t>
            </w:r>
          </w:p>
        </w:tc>
        <w:tc>
          <w:tcPr>
            <w:tcW w:w="636" w:type="pct"/>
            <w:shd w:val="clear" w:color="auto" w:fill="auto"/>
          </w:tcPr>
          <w:p w14:paraId="064A7950" w14:textId="77777777" w:rsidR="00AF7FF5" w:rsidRPr="00D45698" w:rsidRDefault="00AF7FF5" w:rsidP="00D0206E"/>
        </w:tc>
      </w:tr>
      <w:tr w:rsidR="00AF7FF5" w:rsidRPr="00D45698" w14:paraId="7F0D37A1" w14:textId="77777777" w:rsidTr="00D0206E">
        <w:tc>
          <w:tcPr>
            <w:tcW w:w="354" w:type="pct"/>
            <w:shd w:val="clear" w:color="auto" w:fill="auto"/>
          </w:tcPr>
          <w:p w14:paraId="4E9D4119" w14:textId="75743868" w:rsidR="00AF7FF5" w:rsidRPr="00D45698" w:rsidRDefault="00AF7FF5" w:rsidP="00D0206E">
            <w:pPr>
              <w:ind w:left="420"/>
            </w:pPr>
            <w:r w:rsidRPr="00D45698">
              <w:fldChar w:fldCharType="begin"/>
            </w:r>
            <w:r w:rsidRPr="00D45698">
              <w:instrText xml:space="preserve"> SEQ </w:instrText>
            </w:r>
            <w:r w:rsidRPr="00D45698">
              <w:instrText>表格内序号</w:instrText>
            </w:r>
            <w:r w:rsidRPr="00D45698">
              <w:instrText xml:space="preserve"> \* ARABIC \s 4 </w:instrText>
            </w:r>
            <w:r w:rsidRPr="00D45698">
              <w:fldChar w:fldCharType="separate"/>
            </w:r>
            <w:r w:rsidR="00D60492">
              <w:rPr>
                <w:noProof/>
              </w:rPr>
              <w:t>10</w:t>
            </w:r>
            <w:r w:rsidRPr="00D45698"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01D74A02" w14:textId="77777777" w:rsidR="00AF7FF5" w:rsidRPr="00D45698" w:rsidRDefault="00AF7FF5" w:rsidP="00D0206E">
            <w:r w:rsidRPr="00D45698">
              <w:t>字典</w:t>
            </w:r>
          </w:p>
        </w:tc>
        <w:tc>
          <w:tcPr>
            <w:tcW w:w="1194" w:type="pct"/>
          </w:tcPr>
          <w:p w14:paraId="3B3ECDBF" w14:textId="77777777" w:rsidR="00AF7FF5" w:rsidRPr="00D45698" w:rsidRDefault="00AF7FF5" w:rsidP="00D0206E">
            <w:proofErr w:type="spellStart"/>
            <w:r w:rsidRPr="00D45698">
              <w:rPr>
                <w:rFonts w:hint="eastAsia"/>
              </w:rPr>
              <w:t>u</w:t>
            </w:r>
            <w:r w:rsidRPr="00D45698">
              <w:t>ser_dict</w:t>
            </w:r>
            <w:proofErr w:type="spellEnd"/>
          </w:p>
        </w:tc>
        <w:tc>
          <w:tcPr>
            <w:tcW w:w="2190" w:type="pct"/>
          </w:tcPr>
          <w:p w14:paraId="7367F9DE" w14:textId="77777777" w:rsidR="00AF7FF5" w:rsidRPr="00D45698" w:rsidRDefault="00AF7FF5" w:rsidP="00D0206E">
            <w:r w:rsidRPr="00D45698">
              <w:rPr>
                <w:rFonts w:hint="eastAsia"/>
              </w:rPr>
              <w:t>存储编码和内容的对应信息</w:t>
            </w:r>
          </w:p>
        </w:tc>
        <w:tc>
          <w:tcPr>
            <w:tcW w:w="636" w:type="pct"/>
            <w:shd w:val="clear" w:color="auto" w:fill="auto"/>
          </w:tcPr>
          <w:p w14:paraId="76E9B68D" w14:textId="77777777" w:rsidR="00AF7FF5" w:rsidRPr="00D45698" w:rsidRDefault="00AF7FF5" w:rsidP="00D0206E"/>
        </w:tc>
      </w:tr>
    </w:tbl>
    <w:p w14:paraId="159200B9" w14:textId="7ED8066C" w:rsidR="00FB2F58" w:rsidRPr="00A272C9" w:rsidRDefault="00D45698" w:rsidP="00A272C9">
      <w:pPr>
        <w:pStyle w:val="3"/>
      </w:pPr>
      <w:r w:rsidRPr="00A272C9">
        <w:rPr>
          <w:rFonts w:hint="eastAsia"/>
        </w:rPr>
        <w:t>区域</w:t>
      </w:r>
    </w:p>
    <w:p w14:paraId="56E4CD0F" w14:textId="44597E62" w:rsidR="00FB2F58" w:rsidRPr="00D45698" w:rsidRDefault="00FB2F58" w:rsidP="00FB2F58">
      <w:pPr>
        <w:jc w:val="center"/>
      </w:pPr>
      <w:r w:rsidRPr="00D45698">
        <w:rPr>
          <w:rFonts w:hint="eastAsia"/>
        </w:rPr>
        <w:t>表</w:t>
      </w:r>
      <w:r w:rsidRPr="00D45698">
        <w:fldChar w:fldCharType="begin"/>
      </w:r>
      <w:r w:rsidRPr="00D45698">
        <w:instrText xml:space="preserve"> STYLEREF  \s "</w:instrText>
      </w:r>
      <w:r w:rsidRPr="00D45698">
        <w:instrText>标题</w:instrText>
      </w:r>
      <w:r w:rsidRPr="00D45698">
        <w:instrText xml:space="preserve"> 2" \n </w:instrText>
      </w:r>
      <w:r w:rsidRPr="00D45698">
        <w:fldChar w:fldCharType="separate"/>
      </w:r>
      <w:r w:rsidR="00A272C9">
        <w:rPr>
          <w:noProof/>
        </w:rPr>
        <w:t>4.3</w:t>
      </w:r>
      <w:r w:rsidRPr="00D45698">
        <w:fldChar w:fldCharType="end"/>
      </w:r>
      <w:r w:rsidRPr="00D45698">
        <w:noBreakHyphen/>
      </w:r>
      <w:r w:rsidRPr="00D45698">
        <w:fldChar w:fldCharType="begin"/>
      </w:r>
      <w:r w:rsidRPr="00D45698">
        <w:instrText xml:space="preserve"> SEQ </w:instrText>
      </w:r>
      <w:r w:rsidRPr="00D45698">
        <w:instrText>表格</w:instrText>
      </w:r>
      <w:r w:rsidRPr="00D45698">
        <w:instrText xml:space="preserve">2 \* ARABIC \s 2 </w:instrText>
      </w:r>
      <w:r w:rsidRPr="00D45698">
        <w:fldChar w:fldCharType="separate"/>
      </w:r>
      <w:r w:rsidR="00A272C9">
        <w:rPr>
          <w:noProof/>
        </w:rPr>
        <w:t>1</w:t>
      </w:r>
      <w:r w:rsidRPr="00D45698">
        <w:fldChar w:fldCharType="end"/>
      </w:r>
      <w:r w:rsidRPr="00D45698">
        <w:rPr>
          <w:rFonts w:hint="eastAsia"/>
        </w:rPr>
        <w:t xml:space="preserve"> </w:t>
      </w:r>
      <w:r>
        <w:rPr>
          <w:rFonts w:hint="eastAsia"/>
        </w:rPr>
        <w:t>关系</w:t>
      </w:r>
      <w:r w:rsidRPr="00D45698">
        <w:rPr>
          <w:rFonts w:hint="eastAsia"/>
        </w:rPr>
        <w:t>area</w:t>
      </w:r>
      <w:r w:rsidRPr="00D45698"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8"/>
        <w:gridCol w:w="1241"/>
        <w:gridCol w:w="1241"/>
        <w:gridCol w:w="5260"/>
        <w:gridCol w:w="1852"/>
      </w:tblGrid>
      <w:tr w:rsidR="00FB2F58" w:rsidRPr="00D45698" w14:paraId="604CBE5C" w14:textId="77777777" w:rsidTr="00D0206E">
        <w:tc>
          <w:tcPr>
            <w:tcW w:w="509" w:type="pct"/>
            <w:shd w:val="clear" w:color="auto" w:fill="D9D9D9"/>
          </w:tcPr>
          <w:p w14:paraId="229B9404" w14:textId="77777777" w:rsidR="00FB2F58" w:rsidRPr="00D45698" w:rsidRDefault="00FB2F58" w:rsidP="00D0206E">
            <w:pPr>
              <w:jc w:val="center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581" w:type="pct"/>
            <w:shd w:val="clear" w:color="auto" w:fill="D9D9D9"/>
          </w:tcPr>
          <w:p w14:paraId="458A0F95" w14:textId="77777777" w:rsidR="00FB2F58" w:rsidRPr="00D45698" w:rsidRDefault="00FB2F58" w:rsidP="00D0206E">
            <w:pPr>
              <w:jc w:val="center"/>
            </w:pPr>
            <w:r w:rsidRPr="00D45698">
              <w:rPr>
                <w:rFonts w:hint="eastAsia"/>
              </w:rPr>
              <w:t>属性名</w:t>
            </w:r>
          </w:p>
        </w:tc>
        <w:tc>
          <w:tcPr>
            <w:tcW w:w="581" w:type="pct"/>
            <w:shd w:val="clear" w:color="auto" w:fill="D9D9D9"/>
          </w:tcPr>
          <w:p w14:paraId="5C848E76" w14:textId="77777777" w:rsidR="00FB2F58" w:rsidRPr="00D45698" w:rsidRDefault="00FB2F58" w:rsidP="00D0206E">
            <w:pPr>
              <w:jc w:val="center"/>
            </w:pPr>
            <w:r w:rsidRPr="00D45698">
              <w:rPr>
                <w:rFonts w:hint="eastAsia"/>
              </w:rPr>
              <w:t>英文名</w:t>
            </w:r>
          </w:p>
        </w:tc>
        <w:tc>
          <w:tcPr>
            <w:tcW w:w="2462" w:type="pct"/>
            <w:shd w:val="clear" w:color="auto" w:fill="D9D9D9"/>
          </w:tcPr>
          <w:p w14:paraId="645A1BB5" w14:textId="77777777" w:rsidR="00FB2F58" w:rsidRPr="00D45698" w:rsidRDefault="00FB2F58" w:rsidP="00D0206E">
            <w:pPr>
              <w:jc w:val="center"/>
            </w:pPr>
            <w:r w:rsidRPr="00D45698">
              <w:rPr>
                <w:rFonts w:hint="eastAsia"/>
              </w:rPr>
              <w:t>要求</w:t>
            </w:r>
          </w:p>
        </w:tc>
        <w:tc>
          <w:tcPr>
            <w:tcW w:w="867" w:type="pct"/>
            <w:shd w:val="clear" w:color="auto" w:fill="D9D9D9"/>
          </w:tcPr>
          <w:p w14:paraId="6FE5DC99" w14:textId="77777777" w:rsidR="00FB2F58" w:rsidRPr="00D45698" w:rsidRDefault="00FB2F58" w:rsidP="00D0206E">
            <w:pPr>
              <w:jc w:val="center"/>
            </w:pPr>
            <w:r w:rsidRPr="00D45698">
              <w:rPr>
                <w:rFonts w:hint="eastAsia"/>
              </w:rPr>
              <w:t>备注</w:t>
            </w:r>
          </w:p>
        </w:tc>
      </w:tr>
      <w:tr w:rsidR="00FB2F58" w:rsidRPr="00D45698" w14:paraId="14B69125" w14:textId="77777777" w:rsidTr="00D0206E">
        <w:tc>
          <w:tcPr>
            <w:tcW w:w="509" w:type="pct"/>
            <w:shd w:val="clear" w:color="auto" w:fill="auto"/>
          </w:tcPr>
          <w:p w14:paraId="7B2FB519" w14:textId="683D1AD9" w:rsidR="00FB2F58" w:rsidRPr="00D45698" w:rsidRDefault="00A272C9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81" w:type="pct"/>
            <w:shd w:val="clear" w:color="auto" w:fill="auto"/>
          </w:tcPr>
          <w:p w14:paraId="70436C93" w14:textId="77777777" w:rsidR="00FB2F58" w:rsidRPr="00D45698" w:rsidRDefault="00FB2F58" w:rsidP="00D0206E">
            <w:r w:rsidRPr="00D45698">
              <w:rPr>
                <w:rFonts w:hint="eastAsia"/>
              </w:rPr>
              <w:t>区域编号</w:t>
            </w:r>
          </w:p>
        </w:tc>
        <w:tc>
          <w:tcPr>
            <w:tcW w:w="581" w:type="pct"/>
          </w:tcPr>
          <w:p w14:paraId="65A94434" w14:textId="77777777" w:rsidR="00FB2F58" w:rsidRPr="00D45698" w:rsidRDefault="00FB2F58" w:rsidP="00D0206E">
            <w:proofErr w:type="spellStart"/>
            <w:r w:rsidRPr="00D45698">
              <w:rPr>
                <w:rFonts w:hint="eastAsia"/>
              </w:rPr>
              <w:t>a</w:t>
            </w:r>
            <w:r w:rsidRPr="00D45698">
              <w:t>rea_id</w:t>
            </w:r>
            <w:proofErr w:type="spellEnd"/>
          </w:p>
        </w:tc>
        <w:tc>
          <w:tcPr>
            <w:tcW w:w="2462" w:type="pct"/>
            <w:shd w:val="clear" w:color="auto" w:fill="auto"/>
          </w:tcPr>
          <w:p w14:paraId="29AA6206" w14:textId="77777777" w:rsidR="00FB2F58" w:rsidRPr="00D45698" w:rsidRDefault="00FB2F58" w:rsidP="00D0206E">
            <w:r w:rsidRPr="00D45698">
              <w:rPr>
                <w:rFonts w:hint="eastAsia"/>
              </w:rPr>
              <w:t>主键，字符型，固定长度，</w:t>
            </w:r>
            <w:r>
              <w:t>2</w:t>
            </w:r>
            <w:r w:rsidRPr="00D45698">
              <w:rPr>
                <w:rFonts w:hint="eastAsia"/>
              </w:rPr>
              <w:t>个数字</w:t>
            </w:r>
          </w:p>
        </w:tc>
        <w:tc>
          <w:tcPr>
            <w:tcW w:w="867" w:type="pct"/>
            <w:shd w:val="clear" w:color="auto" w:fill="auto"/>
          </w:tcPr>
          <w:p w14:paraId="087F3F93" w14:textId="77777777" w:rsidR="00FB2F58" w:rsidRPr="00D45698" w:rsidRDefault="00FB2F58" w:rsidP="00D0206E">
            <w:r>
              <w:rPr>
                <w:rFonts w:hint="eastAsia"/>
              </w:rPr>
              <w:t>流水号</w:t>
            </w:r>
          </w:p>
        </w:tc>
      </w:tr>
      <w:tr w:rsidR="00FB2F58" w:rsidRPr="00D45698" w14:paraId="280CA8F6" w14:textId="77777777" w:rsidTr="00D0206E">
        <w:tc>
          <w:tcPr>
            <w:tcW w:w="509" w:type="pct"/>
            <w:shd w:val="clear" w:color="auto" w:fill="auto"/>
          </w:tcPr>
          <w:p w14:paraId="3AEAE865" w14:textId="1460FA56" w:rsidR="00FB2F58" w:rsidRPr="00D45698" w:rsidRDefault="00A272C9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81" w:type="pct"/>
            <w:shd w:val="clear" w:color="auto" w:fill="auto"/>
          </w:tcPr>
          <w:p w14:paraId="60E24E1F" w14:textId="77777777" w:rsidR="00FB2F58" w:rsidRPr="00D45698" w:rsidRDefault="00FB2F58" w:rsidP="00D0206E">
            <w:r w:rsidRPr="00D45698">
              <w:rPr>
                <w:rFonts w:hint="eastAsia"/>
              </w:rPr>
              <w:t>区域位置</w:t>
            </w:r>
          </w:p>
        </w:tc>
        <w:tc>
          <w:tcPr>
            <w:tcW w:w="581" w:type="pct"/>
          </w:tcPr>
          <w:p w14:paraId="64DBD686" w14:textId="77777777" w:rsidR="00FB2F58" w:rsidRPr="00D45698" w:rsidRDefault="00FB2F58" w:rsidP="00D0206E">
            <w:proofErr w:type="spellStart"/>
            <w:r w:rsidRPr="00D45698">
              <w:t>area_add</w:t>
            </w:r>
            <w:proofErr w:type="spellEnd"/>
          </w:p>
        </w:tc>
        <w:tc>
          <w:tcPr>
            <w:tcW w:w="2462" w:type="pct"/>
            <w:shd w:val="clear" w:color="auto" w:fill="auto"/>
          </w:tcPr>
          <w:p w14:paraId="60C1B5A9" w14:textId="77777777" w:rsidR="00FB2F58" w:rsidRPr="00D45698" w:rsidRDefault="00FB2F58" w:rsidP="00D0206E">
            <w:r w:rsidRPr="00D45698">
              <w:rPr>
                <w:rFonts w:hint="eastAsia"/>
              </w:rPr>
              <w:t>字符型，可变长度，</w:t>
            </w:r>
            <w:r w:rsidRPr="00D45698">
              <w:rPr>
                <w:rFonts w:hint="eastAsia"/>
              </w:rPr>
              <w:t>20</w:t>
            </w:r>
            <w:r w:rsidRPr="00D45698">
              <w:rPr>
                <w:rFonts w:hint="eastAsia"/>
              </w:rPr>
              <w:t>个汉字，不为空</w:t>
            </w:r>
          </w:p>
        </w:tc>
        <w:tc>
          <w:tcPr>
            <w:tcW w:w="867" w:type="pct"/>
            <w:shd w:val="clear" w:color="auto" w:fill="auto"/>
          </w:tcPr>
          <w:p w14:paraId="0262EC37" w14:textId="77777777" w:rsidR="00FB2F58" w:rsidRPr="00D45698" w:rsidRDefault="00FB2F58" w:rsidP="00D0206E"/>
        </w:tc>
      </w:tr>
      <w:tr w:rsidR="00FB2F58" w:rsidRPr="00D45698" w14:paraId="4413AFBA" w14:textId="77777777" w:rsidTr="00D0206E">
        <w:tc>
          <w:tcPr>
            <w:tcW w:w="509" w:type="pct"/>
            <w:shd w:val="clear" w:color="auto" w:fill="auto"/>
          </w:tcPr>
          <w:p w14:paraId="08BABAF1" w14:textId="32819023" w:rsidR="00FB2F58" w:rsidRPr="00D45698" w:rsidRDefault="00A272C9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81" w:type="pct"/>
            <w:shd w:val="clear" w:color="auto" w:fill="auto"/>
          </w:tcPr>
          <w:p w14:paraId="7EA2644C" w14:textId="77777777" w:rsidR="00FB2F58" w:rsidRPr="00D45698" w:rsidRDefault="00FB2F58" w:rsidP="00D0206E">
            <w:r w:rsidRPr="00D45698">
              <w:rPr>
                <w:rFonts w:hint="eastAsia"/>
              </w:rPr>
              <w:t>区域名称</w:t>
            </w:r>
          </w:p>
        </w:tc>
        <w:tc>
          <w:tcPr>
            <w:tcW w:w="581" w:type="pct"/>
          </w:tcPr>
          <w:p w14:paraId="36EEB304" w14:textId="77777777" w:rsidR="00FB2F58" w:rsidRPr="00D45698" w:rsidRDefault="00FB2F58" w:rsidP="00D0206E">
            <w:proofErr w:type="spellStart"/>
            <w:r w:rsidRPr="00D45698">
              <w:t>area_name</w:t>
            </w:r>
            <w:proofErr w:type="spellEnd"/>
          </w:p>
        </w:tc>
        <w:tc>
          <w:tcPr>
            <w:tcW w:w="2462" w:type="pct"/>
            <w:shd w:val="clear" w:color="auto" w:fill="auto"/>
          </w:tcPr>
          <w:p w14:paraId="7E568095" w14:textId="77777777" w:rsidR="00FB2F58" w:rsidRPr="00D45698" w:rsidRDefault="00FB2F58" w:rsidP="00D0206E">
            <w:r w:rsidRPr="00D45698">
              <w:rPr>
                <w:rFonts w:hint="eastAsia"/>
              </w:rPr>
              <w:t>字符型，可变长度，</w:t>
            </w:r>
            <w:r w:rsidRPr="00D45698">
              <w:rPr>
                <w:rFonts w:hint="eastAsia"/>
              </w:rPr>
              <w:t>10</w:t>
            </w:r>
            <w:r w:rsidRPr="00D45698">
              <w:rPr>
                <w:rFonts w:hint="eastAsia"/>
              </w:rPr>
              <w:t>个汉字，不为空</w:t>
            </w:r>
          </w:p>
        </w:tc>
        <w:tc>
          <w:tcPr>
            <w:tcW w:w="867" w:type="pct"/>
            <w:shd w:val="clear" w:color="auto" w:fill="auto"/>
          </w:tcPr>
          <w:p w14:paraId="578FD60E" w14:textId="77777777" w:rsidR="00FB2F58" w:rsidRPr="00D45698" w:rsidRDefault="00FB2F58" w:rsidP="00D0206E"/>
        </w:tc>
      </w:tr>
    </w:tbl>
    <w:p w14:paraId="424947D7" w14:textId="77777777" w:rsidR="00FB2F58" w:rsidRPr="00A272C9" w:rsidRDefault="00FB2F58" w:rsidP="00A272C9">
      <w:pPr>
        <w:pStyle w:val="3"/>
      </w:pPr>
      <w:r w:rsidRPr="00A272C9">
        <w:rPr>
          <w:rFonts w:hint="eastAsia"/>
        </w:rPr>
        <w:t>卖家</w:t>
      </w:r>
    </w:p>
    <w:p w14:paraId="1055D1B5" w14:textId="4933A0C8" w:rsidR="00FB2F58" w:rsidRDefault="00FB2F58" w:rsidP="00FB2F58">
      <w:pPr>
        <w:jc w:val="center"/>
      </w:pPr>
      <w:r w:rsidRPr="00D45698">
        <w:rPr>
          <w:rFonts w:hint="eastAsia"/>
        </w:rPr>
        <w:t>表</w:t>
      </w:r>
      <w:r w:rsidRPr="00D45698">
        <w:fldChar w:fldCharType="begin"/>
      </w:r>
      <w:r w:rsidRPr="00D45698">
        <w:instrText xml:space="preserve"> STYLEREF  \s "</w:instrText>
      </w:r>
      <w:r w:rsidRPr="00D45698">
        <w:instrText>标题</w:instrText>
      </w:r>
      <w:r w:rsidRPr="00D45698">
        <w:instrText xml:space="preserve"> 2" \n </w:instrText>
      </w:r>
      <w:r w:rsidRPr="00D45698">
        <w:fldChar w:fldCharType="separate"/>
      </w:r>
      <w:r w:rsidR="00A272C9">
        <w:rPr>
          <w:noProof/>
        </w:rPr>
        <w:t>4.3</w:t>
      </w:r>
      <w:r w:rsidRPr="00D45698">
        <w:fldChar w:fldCharType="end"/>
      </w:r>
      <w:r w:rsidRPr="00D45698">
        <w:noBreakHyphen/>
      </w:r>
      <w:r w:rsidRPr="00D45698">
        <w:fldChar w:fldCharType="begin"/>
      </w:r>
      <w:r w:rsidRPr="00D45698">
        <w:instrText xml:space="preserve"> SEQ </w:instrText>
      </w:r>
      <w:r w:rsidRPr="00D45698">
        <w:instrText>表格</w:instrText>
      </w:r>
      <w:r w:rsidRPr="00D45698">
        <w:instrText xml:space="preserve">2 \* ARABIC \s 2 </w:instrText>
      </w:r>
      <w:r w:rsidRPr="00D45698">
        <w:fldChar w:fldCharType="separate"/>
      </w:r>
      <w:r w:rsidR="00A272C9">
        <w:rPr>
          <w:noProof/>
        </w:rPr>
        <w:t>2</w:t>
      </w:r>
      <w:r w:rsidRPr="00D45698">
        <w:fldChar w:fldCharType="end"/>
      </w:r>
      <w:r w:rsidRPr="00D45698">
        <w:rPr>
          <w:rFonts w:hint="eastAsia"/>
        </w:rPr>
        <w:t xml:space="preserve"> </w:t>
      </w:r>
      <w:r>
        <w:rPr>
          <w:rFonts w:hint="eastAsia"/>
        </w:rPr>
        <w:t>关系</w:t>
      </w:r>
      <w:r w:rsidRPr="00D45698">
        <w:rPr>
          <w:rFonts w:hint="eastAsia"/>
        </w:rPr>
        <w:t>seller</w:t>
      </w:r>
      <w:r w:rsidRPr="00D45698"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6"/>
        <w:gridCol w:w="1201"/>
        <w:gridCol w:w="1406"/>
        <w:gridCol w:w="5952"/>
        <w:gridCol w:w="1077"/>
      </w:tblGrid>
      <w:tr w:rsidR="003D5F56" w:rsidRPr="00D45698" w14:paraId="45D6058A" w14:textId="77777777" w:rsidTr="00567DE9">
        <w:tc>
          <w:tcPr>
            <w:tcW w:w="490" w:type="pct"/>
            <w:shd w:val="clear" w:color="auto" w:fill="D9D9D9"/>
          </w:tcPr>
          <w:p w14:paraId="4DC1A9F1" w14:textId="77777777" w:rsidR="003D5F56" w:rsidRPr="00D45698" w:rsidRDefault="003D5F56" w:rsidP="00567DE9">
            <w:pPr>
              <w:jc w:val="center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562" w:type="pct"/>
            <w:shd w:val="clear" w:color="auto" w:fill="D9D9D9"/>
          </w:tcPr>
          <w:p w14:paraId="19A16FB9" w14:textId="77777777" w:rsidR="003D5F56" w:rsidRPr="00D45698" w:rsidRDefault="003D5F56" w:rsidP="00567DE9">
            <w:pPr>
              <w:jc w:val="center"/>
            </w:pPr>
            <w:r w:rsidRPr="00D45698">
              <w:rPr>
                <w:rFonts w:hint="eastAsia"/>
              </w:rPr>
              <w:t>属性名</w:t>
            </w:r>
          </w:p>
        </w:tc>
        <w:tc>
          <w:tcPr>
            <w:tcW w:w="658" w:type="pct"/>
            <w:shd w:val="clear" w:color="auto" w:fill="D9D9D9"/>
          </w:tcPr>
          <w:p w14:paraId="6147D8A2" w14:textId="77777777" w:rsidR="003D5F56" w:rsidRPr="00D45698" w:rsidRDefault="003D5F56" w:rsidP="00567DE9">
            <w:pPr>
              <w:jc w:val="center"/>
            </w:pPr>
            <w:r w:rsidRPr="00D45698">
              <w:rPr>
                <w:rFonts w:hint="eastAsia"/>
              </w:rPr>
              <w:t>英文名</w:t>
            </w:r>
          </w:p>
        </w:tc>
        <w:tc>
          <w:tcPr>
            <w:tcW w:w="2786" w:type="pct"/>
            <w:shd w:val="clear" w:color="auto" w:fill="D9D9D9"/>
          </w:tcPr>
          <w:p w14:paraId="1C4EA32F" w14:textId="77777777" w:rsidR="003D5F56" w:rsidRPr="00D45698" w:rsidRDefault="003D5F56" w:rsidP="00567DE9">
            <w:pPr>
              <w:jc w:val="center"/>
            </w:pPr>
            <w:r w:rsidRPr="00D45698">
              <w:rPr>
                <w:rFonts w:hint="eastAsia"/>
              </w:rPr>
              <w:t>要求</w:t>
            </w:r>
          </w:p>
        </w:tc>
        <w:tc>
          <w:tcPr>
            <w:tcW w:w="504" w:type="pct"/>
            <w:shd w:val="clear" w:color="auto" w:fill="D9D9D9"/>
          </w:tcPr>
          <w:p w14:paraId="0FD6FDDF" w14:textId="77777777" w:rsidR="003D5F56" w:rsidRPr="00D45698" w:rsidRDefault="003D5F56" w:rsidP="00567DE9">
            <w:pPr>
              <w:jc w:val="center"/>
            </w:pPr>
            <w:r w:rsidRPr="00D45698">
              <w:rPr>
                <w:rFonts w:hint="eastAsia"/>
              </w:rPr>
              <w:t>备注</w:t>
            </w:r>
          </w:p>
        </w:tc>
      </w:tr>
      <w:tr w:rsidR="003D5F56" w:rsidRPr="00D45698" w14:paraId="671747CE" w14:textId="77777777" w:rsidTr="00567DE9">
        <w:tc>
          <w:tcPr>
            <w:tcW w:w="490" w:type="pct"/>
            <w:shd w:val="clear" w:color="auto" w:fill="auto"/>
          </w:tcPr>
          <w:p w14:paraId="3E9F5B72" w14:textId="77777777" w:rsidR="003D5F56" w:rsidRPr="00D45698" w:rsidRDefault="003D5F56" w:rsidP="00567DE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62" w:type="pct"/>
            <w:shd w:val="clear" w:color="auto" w:fill="auto"/>
          </w:tcPr>
          <w:p w14:paraId="0283F5DD" w14:textId="77777777" w:rsidR="003D5F56" w:rsidRPr="00D45698" w:rsidRDefault="003D5F56" w:rsidP="00567DE9">
            <w:r w:rsidRPr="00D45698">
              <w:rPr>
                <w:rFonts w:hint="eastAsia"/>
              </w:rPr>
              <w:t>卖家编号</w:t>
            </w:r>
          </w:p>
        </w:tc>
        <w:tc>
          <w:tcPr>
            <w:tcW w:w="658" w:type="pct"/>
          </w:tcPr>
          <w:p w14:paraId="1B7BE3C6" w14:textId="77777777" w:rsidR="003D5F56" w:rsidRPr="00D45698" w:rsidRDefault="003D5F56" w:rsidP="00567DE9">
            <w:proofErr w:type="spellStart"/>
            <w:r w:rsidRPr="00D45698">
              <w:t>seller_id</w:t>
            </w:r>
            <w:proofErr w:type="spellEnd"/>
          </w:p>
        </w:tc>
        <w:tc>
          <w:tcPr>
            <w:tcW w:w="2786" w:type="pct"/>
            <w:shd w:val="clear" w:color="auto" w:fill="auto"/>
          </w:tcPr>
          <w:p w14:paraId="7ADDD727" w14:textId="77777777" w:rsidR="003D5F56" w:rsidRPr="00D45698" w:rsidRDefault="003D5F56" w:rsidP="00567DE9">
            <w:r w:rsidRPr="00D45698">
              <w:rPr>
                <w:rFonts w:hint="eastAsia"/>
              </w:rPr>
              <w:t>主键，字符型，固定长度，</w:t>
            </w:r>
            <w:r w:rsidRPr="006D48B8">
              <w:t>18</w:t>
            </w:r>
            <w:r w:rsidRPr="006D48B8">
              <w:rPr>
                <w:rFonts w:hint="eastAsia"/>
              </w:rPr>
              <w:t>位数字字符</w:t>
            </w:r>
          </w:p>
        </w:tc>
        <w:tc>
          <w:tcPr>
            <w:tcW w:w="504" w:type="pct"/>
            <w:shd w:val="clear" w:color="auto" w:fill="auto"/>
          </w:tcPr>
          <w:p w14:paraId="2B93FB2A" w14:textId="77777777" w:rsidR="003D5F56" w:rsidRPr="00D45698" w:rsidRDefault="003D5F56" w:rsidP="00567DE9">
            <w:r w:rsidRPr="00DF4DB6">
              <w:t>身份证号</w:t>
            </w:r>
          </w:p>
        </w:tc>
      </w:tr>
      <w:tr w:rsidR="003D5F56" w:rsidRPr="00D45698" w14:paraId="33973188" w14:textId="77777777" w:rsidTr="00567DE9">
        <w:tc>
          <w:tcPr>
            <w:tcW w:w="490" w:type="pct"/>
            <w:shd w:val="clear" w:color="auto" w:fill="auto"/>
          </w:tcPr>
          <w:p w14:paraId="032AA9F8" w14:textId="77777777" w:rsidR="003D5F56" w:rsidRPr="00D45698" w:rsidRDefault="003D5F56" w:rsidP="00567DE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62" w:type="pct"/>
            <w:shd w:val="clear" w:color="auto" w:fill="auto"/>
          </w:tcPr>
          <w:p w14:paraId="16C73370" w14:textId="77777777" w:rsidR="003D5F56" w:rsidRPr="00D45698" w:rsidRDefault="003D5F56" w:rsidP="00567DE9">
            <w:r w:rsidRPr="00D45698">
              <w:rPr>
                <w:rFonts w:hint="eastAsia"/>
              </w:rPr>
              <w:t>卖家姓名</w:t>
            </w:r>
          </w:p>
        </w:tc>
        <w:tc>
          <w:tcPr>
            <w:tcW w:w="658" w:type="pct"/>
          </w:tcPr>
          <w:p w14:paraId="730D06D6" w14:textId="77777777" w:rsidR="003D5F56" w:rsidRPr="00D45698" w:rsidRDefault="003D5F56" w:rsidP="00567DE9">
            <w:proofErr w:type="spellStart"/>
            <w:r w:rsidRPr="00D45698">
              <w:t>seller_name</w:t>
            </w:r>
            <w:proofErr w:type="spellEnd"/>
          </w:p>
        </w:tc>
        <w:tc>
          <w:tcPr>
            <w:tcW w:w="2786" w:type="pct"/>
            <w:shd w:val="clear" w:color="auto" w:fill="auto"/>
          </w:tcPr>
          <w:p w14:paraId="55CC2498" w14:textId="77777777" w:rsidR="003D5F56" w:rsidRPr="00D45698" w:rsidRDefault="003D5F56" w:rsidP="00567DE9">
            <w:r w:rsidRPr="00D45698">
              <w:rPr>
                <w:rFonts w:hint="eastAsia"/>
              </w:rPr>
              <w:t>字符型，可变长度，</w:t>
            </w:r>
            <w:r w:rsidRPr="00D45698">
              <w:rPr>
                <w:rFonts w:hint="eastAsia"/>
              </w:rPr>
              <w:t>30</w:t>
            </w:r>
            <w:r w:rsidRPr="00D45698">
              <w:rPr>
                <w:rFonts w:hint="eastAsia"/>
              </w:rPr>
              <w:t>位数字，汉字或者英文字符，不为空</w:t>
            </w:r>
          </w:p>
        </w:tc>
        <w:tc>
          <w:tcPr>
            <w:tcW w:w="504" w:type="pct"/>
            <w:shd w:val="clear" w:color="auto" w:fill="auto"/>
          </w:tcPr>
          <w:p w14:paraId="13A4C7F1" w14:textId="77777777" w:rsidR="003D5F56" w:rsidRPr="00D45698" w:rsidRDefault="003D5F56" w:rsidP="00567DE9"/>
        </w:tc>
      </w:tr>
      <w:tr w:rsidR="003D5F56" w:rsidRPr="00D45698" w14:paraId="1C40E143" w14:textId="77777777" w:rsidTr="00567DE9">
        <w:tc>
          <w:tcPr>
            <w:tcW w:w="490" w:type="pct"/>
            <w:shd w:val="clear" w:color="auto" w:fill="auto"/>
          </w:tcPr>
          <w:p w14:paraId="4A540519" w14:textId="77777777" w:rsidR="003D5F56" w:rsidRPr="00D45698" w:rsidRDefault="003D5F56" w:rsidP="00567DE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62" w:type="pct"/>
            <w:shd w:val="clear" w:color="auto" w:fill="auto"/>
          </w:tcPr>
          <w:p w14:paraId="14546FFE" w14:textId="77777777" w:rsidR="003D5F56" w:rsidRPr="00D45698" w:rsidRDefault="003D5F56" w:rsidP="00567DE9">
            <w:r w:rsidRPr="00D45698">
              <w:rPr>
                <w:rFonts w:hint="eastAsia"/>
              </w:rPr>
              <w:t>卖家电话</w:t>
            </w:r>
          </w:p>
        </w:tc>
        <w:tc>
          <w:tcPr>
            <w:tcW w:w="658" w:type="pct"/>
          </w:tcPr>
          <w:p w14:paraId="065929EF" w14:textId="77777777" w:rsidR="003D5F56" w:rsidRPr="00D45698" w:rsidRDefault="003D5F56" w:rsidP="00567DE9">
            <w:proofErr w:type="spellStart"/>
            <w:r w:rsidRPr="00D45698">
              <w:t>seller_tel</w:t>
            </w:r>
            <w:proofErr w:type="spellEnd"/>
          </w:p>
        </w:tc>
        <w:tc>
          <w:tcPr>
            <w:tcW w:w="2786" w:type="pct"/>
            <w:shd w:val="clear" w:color="auto" w:fill="auto"/>
          </w:tcPr>
          <w:p w14:paraId="25AA7451" w14:textId="77777777" w:rsidR="003D5F56" w:rsidRPr="00D45698" w:rsidRDefault="003D5F56" w:rsidP="00567DE9">
            <w:r w:rsidRPr="00D45698">
              <w:rPr>
                <w:rFonts w:hint="eastAsia"/>
              </w:rPr>
              <w:t>字符型，固定长度，</w:t>
            </w:r>
            <w:r w:rsidRPr="00D45698">
              <w:rPr>
                <w:rFonts w:hint="eastAsia"/>
              </w:rPr>
              <w:t>11</w:t>
            </w:r>
            <w:r w:rsidRPr="00D45698">
              <w:rPr>
                <w:rFonts w:hint="eastAsia"/>
              </w:rPr>
              <w:t>个数字，不为空</w:t>
            </w:r>
          </w:p>
        </w:tc>
        <w:tc>
          <w:tcPr>
            <w:tcW w:w="504" w:type="pct"/>
            <w:shd w:val="clear" w:color="auto" w:fill="auto"/>
          </w:tcPr>
          <w:p w14:paraId="173D0DA3" w14:textId="77777777" w:rsidR="003D5F56" w:rsidRPr="00D45698" w:rsidRDefault="003D5F56" w:rsidP="00567DE9"/>
        </w:tc>
      </w:tr>
      <w:tr w:rsidR="003D5F56" w:rsidRPr="00D45698" w14:paraId="393C323B" w14:textId="77777777" w:rsidTr="00567DE9">
        <w:tc>
          <w:tcPr>
            <w:tcW w:w="490" w:type="pct"/>
            <w:shd w:val="clear" w:color="auto" w:fill="auto"/>
          </w:tcPr>
          <w:p w14:paraId="000E7FEA" w14:textId="77777777" w:rsidR="003D5F56" w:rsidRPr="00D45698" w:rsidRDefault="003D5F56" w:rsidP="00567DE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62" w:type="pct"/>
            <w:shd w:val="clear" w:color="auto" w:fill="auto"/>
          </w:tcPr>
          <w:p w14:paraId="474DECCE" w14:textId="77777777" w:rsidR="003D5F56" w:rsidRPr="00D45698" w:rsidRDefault="003D5F56" w:rsidP="00567DE9">
            <w:r w:rsidRPr="00D45698">
              <w:rPr>
                <w:rFonts w:hint="eastAsia"/>
              </w:rPr>
              <w:t>卖家地址</w:t>
            </w:r>
          </w:p>
        </w:tc>
        <w:tc>
          <w:tcPr>
            <w:tcW w:w="658" w:type="pct"/>
          </w:tcPr>
          <w:p w14:paraId="1382688A" w14:textId="77777777" w:rsidR="003D5F56" w:rsidRPr="00D45698" w:rsidRDefault="003D5F56" w:rsidP="00567DE9">
            <w:proofErr w:type="spellStart"/>
            <w:r w:rsidRPr="00D45698">
              <w:t>seller_address</w:t>
            </w:r>
            <w:proofErr w:type="spellEnd"/>
          </w:p>
        </w:tc>
        <w:tc>
          <w:tcPr>
            <w:tcW w:w="2786" w:type="pct"/>
            <w:shd w:val="clear" w:color="auto" w:fill="auto"/>
          </w:tcPr>
          <w:p w14:paraId="0CF1451C" w14:textId="77777777" w:rsidR="003D5F56" w:rsidRPr="00D45698" w:rsidRDefault="003D5F56" w:rsidP="00567DE9">
            <w:r w:rsidRPr="00D45698">
              <w:rPr>
                <w:rFonts w:hint="eastAsia"/>
              </w:rPr>
              <w:t>字符型，可变长度，</w:t>
            </w:r>
            <w:r w:rsidRPr="00D45698">
              <w:rPr>
                <w:rFonts w:hint="eastAsia"/>
              </w:rPr>
              <w:t>100</w:t>
            </w:r>
            <w:r w:rsidRPr="00D45698">
              <w:rPr>
                <w:rFonts w:hint="eastAsia"/>
              </w:rPr>
              <w:t>个数字，汉字或者英文字符</w:t>
            </w:r>
            <w:r w:rsidRPr="00D45698">
              <w:rPr>
                <w:rFonts w:hint="eastAsia"/>
              </w:rPr>
              <w:t>,</w:t>
            </w:r>
            <w:r w:rsidRPr="00D45698">
              <w:rPr>
                <w:rFonts w:hint="eastAsia"/>
              </w:rPr>
              <w:t>不为空</w:t>
            </w:r>
          </w:p>
        </w:tc>
        <w:tc>
          <w:tcPr>
            <w:tcW w:w="504" w:type="pct"/>
            <w:shd w:val="clear" w:color="auto" w:fill="auto"/>
          </w:tcPr>
          <w:p w14:paraId="1EF507E2" w14:textId="77777777" w:rsidR="003D5F56" w:rsidRPr="00D45698" w:rsidRDefault="003D5F56" w:rsidP="00567DE9"/>
        </w:tc>
      </w:tr>
      <w:tr w:rsidR="003D5F56" w:rsidRPr="00D45698" w14:paraId="553AFF56" w14:textId="77777777" w:rsidTr="00567DE9">
        <w:tc>
          <w:tcPr>
            <w:tcW w:w="490" w:type="pct"/>
            <w:shd w:val="clear" w:color="auto" w:fill="auto"/>
          </w:tcPr>
          <w:p w14:paraId="555FE610" w14:textId="77777777" w:rsidR="003D5F56" w:rsidRPr="00D45698" w:rsidRDefault="003D5F56" w:rsidP="00567DE9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62" w:type="pct"/>
            <w:shd w:val="clear" w:color="auto" w:fill="auto"/>
          </w:tcPr>
          <w:p w14:paraId="5B09CB7A" w14:textId="77777777" w:rsidR="003D5F56" w:rsidRPr="00D45698" w:rsidRDefault="003D5F56" w:rsidP="00567DE9">
            <w:r w:rsidRPr="00D45698">
              <w:rPr>
                <w:rFonts w:hint="eastAsia"/>
              </w:rPr>
              <w:t>区域编号</w:t>
            </w:r>
          </w:p>
        </w:tc>
        <w:tc>
          <w:tcPr>
            <w:tcW w:w="658" w:type="pct"/>
          </w:tcPr>
          <w:p w14:paraId="21CFF518" w14:textId="77777777" w:rsidR="003D5F56" w:rsidRPr="00D45698" w:rsidRDefault="003D5F56" w:rsidP="00567DE9">
            <w:proofErr w:type="spellStart"/>
            <w:r w:rsidRPr="00D45698">
              <w:t>area_id</w:t>
            </w:r>
            <w:proofErr w:type="spellEnd"/>
          </w:p>
        </w:tc>
        <w:tc>
          <w:tcPr>
            <w:tcW w:w="2786" w:type="pct"/>
            <w:shd w:val="clear" w:color="auto" w:fill="auto"/>
          </w:tcPr>
          <w:p w14:paraId="41FA512A" w14:textId="77777777" w:rsidR="003D5F56" w:rsidRPr="00D45698" w:rsidRDefault="003D5F56" w:rsidP="00567DE9">
            <w:r w:rsidRPr="00D45698">
              <w:rPr>
                <w:rFonts w:hint="eastAsia"/>
              </w:rPr>
              <w:t>外键，参照区域（区域编号），不允许为空</w:t>
            </w:r>
          </w:p>
        </w:tc>
        <w:tc>
          <w:tcPr>
            <w:tcW w:w="504" w:type="pct"/>
            <w:shd w:val="clear" w:color="auto" w:fill="auto"/>
          </w:tcPr>
          <w:p w14:paraId="3B08A1FB" w14:textId="77777777" w:rsidR="003D5F56" w:rsidRPr="00D45698" w:rsidRDefault="003D5F56" w:rsidP="00567DE9"/>
        </w:tc>
      </w:tr>
    </w:tbl>
    <w:p w14:paraId="7F50CCD3" w14:textId="77777777" w:rsidR="00FB2F58" w:rsidRPr="00A272C9" w:rsidRDefault="00FB2F58" w:rsidP="00A272C9">
      <w:pPr>
        <w:pStyle w:val="3"/>
      </w:pPr>
      <w:r w:rsidRPr="00A272C9">
        <w:rPr>
          <w:rFonts w:hint="eastAsia"/>
        </w:rPr>
        <w:lastRenderedPageBreak/>
        <w:t>仓库</w:t>
      </w:r>
    </w:p>
    <w:p w14:paraId="59CEC2B9" w14:textId="662CD12E" w:rsidR="00FB2F58" w:rsidRDefault="00FB2F58" w:rsidP="00FB2F58">
      <w:pPr>
        <w:jc w:val="center"/>
      </w:pPr>
      <w:r w:rsidRPr="00D45698">
        <w:rPr>
          <w:rFonts w:hint="eastAsia"/>
        </w:rPr>
        <w:t>表</w:t>
      </w:r>
      <w:r w:rsidRPr="00D45698">
        <w:fldChar w:fldCharType="begin"/>
      </w:r>
      <w:r w:rsidRPr="00D45698">
        <w:instrText xml:space="preserve"> STYLEREF  \s "</w:instrText>
      </w:r>
      <w:r w:rsidRPr="00D45698">
        <w:instrText>标题</w:instrText>
      </w:r>
      <w:r w:rsidRPr="00D45698">
        <w:instrText xml:space="preserve"> 2" \n </w:instrText>
      </w:r>
      <w:r w:rsidRPr="00D45698">
        <w:fldChar w:fldCharType="separate"/>
      </w:r>
      <w:r w:rsidR="00A272C9">
        <w:rPr>
          <w:noProof/>
        </w:rPr>
        <w:t>4.3</w:t>
      </w:r>
      <w:r w:rsidRPr="00D45698">
        <w:fldChar w:fldCharType="end"/>
      </w:r>
      <w:r w:rsidRPr="00D45698">
        <w:noBreakHyphen/>
      </w:r>
      <w:r w:rsidRPr="00D45698">
        <w:fldChar w:fldCharType="begin"/>
      </w:r>
      <w:r w:rsidRPr="00D45698">
        <w:instrText xml:space="preserve"> SEQ </w:instrText>
      </w:r>
      <w:r w:rsidRPr="00D45698">
        <w:instrText>表格</w:instrText>
      </w:r>
      <w:r w:rsidRPr="00D45698">
        <w:instrText xml:space="preserve">2 \* ARABIC \s 2 </w:instrText>
      </w:r>
      <w:r w:rsidRPr="00D45698">
        <w:fldChar w:fldCharType="separate"/>
      </w:r>
      <w:r w:rsidR="00A272C9">
        <w:rPr>
          <w:noProof/>
        </w:rPr>
        <w:t>3</w:t>
      </w:r>
      <w:r w:rsidRPr="00D45698">
        <w:fldChar w:fldCharType="end"/>
      </w:r>
      <w:r>
        <w:rPr>
          <w:rFonts w:hint="eastAsia"/>
        </w:rPr>
        <w:t>关系</w:t>
      </w:r>
      <w:r w:rsidRPr="00D45698">
        <w:t xml:space="preserve"> storehouse</w:t>
      </w:r>
      <w:r w:rsidRPr="00D45698"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6"/>
        <w:gridCol w:w="1201"/>
        <w:gridCol w:w="1690"/>
        <w:gridCol w:w="5527"/>
        <w:gridCol w:w="1218"/>
      </w:tblGrid>
      <w:tr w:rsidR="00362221" w:rsidRPr="00D45698" w14:paraId="72E33D00" w14:textId="77777777" w:rsidTr="00362221">
        <w:tc>
          <w:tcPr>
            <w:tcW w:w="490" w:type="pct"/>
            <w:shd w:val="clear" w:color="auto" w:fill="D9D9D9"/>
          </w:tcPr>
          <w:p w14:paraId="209CD3C4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562" w:type="pct"/>
            <w:shd w:val="clear" w:color="auto" w:fill="D9D9D9"/>
          </w:tcPr>
          <w:p w14:paraId="3B74B81B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属性名</w:t>
            </w:r>
          </w:p>
        </w:tc>
        <w:tc>
          <w:tcPr>
            <w:tcW w:w="791" w:type="pct"/>
            <w:shd w:val="clear" w:color="auto" w:fill="D9D9D9"/>
          </w:tcPr>
          <w:p w14:paraId="07C7BC9A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英文名</w:t>
            </w:r>
          </w:p>
        </w:tc>
        <w:tc>
          <w:tcPr>
            <w:tcW w:w="2587" w:type="pct"/>
            <w:shd w:val="clear" w:color="auto" w:fill="D9D9D9"/>
          </w:tcPr>
          <w:p w14:paraId="149B1CCA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要求</w:t>
            </w:r>
          </w:p>
        </w:tc>
        <w:tc>
          <w:tcPr>
            <w:tcW w:w="570" w:type="pct"/>
            <w:shd w:val="clear" w:color="auto" w:fill="D9D9D9"/>
          </w:tcPr>
          <w:p w14:paraId="1DAC37BE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备注</w:t>
            </w:r>
          </w:p>
        </w:tc>
      </w:tr>
      <w:tr w:rsidR="00362221" w:rsidRPr="00D45698" w14:paraId="7C7E2771" w14:textId="77777777" w:rsidTr="00362221">
        <w:tc>
          <w:tcPr>
            <w:tcW w:w="490" w:type="pct"/>
            <w:shd w:val="clear" w:color="auto" w:fill="auto"/>
          </w:tcPr>
          <w:p w14:paraId="12A8260F" w14:textId="77777777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62" w:type="pct"/>
            <w:shd w:val="clear" w:color="auto" w:fill="auto"/>
          </w:tcPr>
          <w:p w14:paraId="57C8C711" w14:textId="77777777" w:rsidR="00362221" w:rsidRPr="00D45698" w:rsidRDefault="00362221" w:rsidP="00362221">
            <w:r w:rsidRPr="00D45698">
              <w:rPr>
                <w:rFonts w:hint="eastAsia"/>
              </w:rPr>
              <w:t>仓库编号</w:t>
            </w:r>
          </w:p>
        </w:tc>
        <w:tc>
          <w:tcPr>
            <w:tcW w:w="791" w:type="pct"/>
          </w:tcPr>
          <w:p w14:paraId="4C89CB2A" w14:textId="77777777" w:rsidR="00362221" w:rsidRPr="00362221" w:rsidRDefault="00362221" w:rsidP="00362221">
            <w:pPr>
              <w:rPr>
                <w:color w:val="000000" w:themeColor="text1"/>
              </w:rPr>
            </w:pPr>
            <w:proofErr w:type="spellStart"/>
            <w:r w:rsidRPr="00362221">
              <w:rPr>
                <w:color w:val="000000" w:themeColor="text1"/>
              </w:rPr>
              <w:t>storehouse_id</w:t>
            </w:r>
            <w:proofErr w:type="spellEnd"/>
          </w:p>
        </w:tc>
        <w:tc>
          <w:tcPr>
            <w:tcW w:w="2587" w:type="pct"/>
            <w:shd w:val="clear" w:color="auto" w:fill="auto"/>
          </w:tcPr>
          <w:p w14:paraId="5D43EAFD" w14:textId="77777777" w:rsidR="00362221" w:rsidRPr="00D45698" w:rsidRDefault="00362221" w:rsidP="00362221">
            <w:r w:rsidRPr="00D45698">
              <w:rPr>
                <w:rFonts w:hint="eastAsia"/>
              </w:rPr>
              <w:t>主键，字符型，固定长度，</w:t>
            </w:r>
            <w:r w:rsidRPr="00D45698">
              <w:rPr>
                <w:rFonts w:hint="eastAsia"/>
              </w:rPr>
              <w:t>1</w:t>
            </w:r>
            <w:r w:rsidRPr="00D45698">
              <w:t>2</w:t>
            </w:r>
            <w:r w:rsidRPr="00D45698">
              <w:rPr>
                <w:rFonts w:hint="eastAsia"/>
              </w:rPr>
              <w:t>位数字字符</w:t>
            </w:r>
          </w:p>
        </w:tc>
        <w:tc>
          <w:tcPr>
            <w:tcW w:w="570" w:type="pct"/>
            <w:shd w:val="clear" w:color="auto" w:fill="auto"/>
          </w:tcPr>
          <w:p w14:paraId="119AD8DC" w14:textId="77777777" w:rsidR="00362221" w:rsidRPr="00D45698" w:rsidRDefault="00362221" w:rsidP="00362221">
            <w:r w:rsidRPr="00D45698">
              <w:rPr>
                <w:rFonts w:hint="eastAsia"/>
              </w:rPr>
              <w:t>流水号</w:t>
            </w:r>
          </w:p>
        </w:tc>
      </w:tr>
      <w:tr w:rsidR="00362221" w:rsidRPr="00D45698" w14:paraId="7348C56A" w14:textId="77777777" w:rsidTr="00362221">
        <w:tc>
          <w:tcPr>
            <w:tcW w:w="490" w:type="pct"/>
            <w:shd w:val="clear" w:color="auto" w:fill="auto"/>
          </w:tcPr>
          <w:p w14:paraId="0EBC0ABF" w14:textId="77777777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62" w:type="pct"/>
            <w:shd w:val="clear" w:color="auto" w:fill="auto"/>
          </w:tcPr>
          <w:p w14:paraId="5EF4FC0E" w14:textId="77777777" w:rsidR="00362221" w:rsidRPr="00D45698" w:rsidRDefault="00362221" w:rsidP="00362221">
            <w:r w:rsidRPr="00D45698">
              <w:rPr>
                <w:rFonts w:hint="eastAsia"/>
              </w:rPr>
              <w:t>仓库位置</w:t>
            </w:r>
          </w:p>
        </w:tc>
        <w:tc>
          <w:tcPr>
            <w:tcW w:w="791" w:type="pct"/>
          </w:tcPr>
          <w:p w14:paraId="7776878A" w14:textId="77777777" w:rsidR="00362221" w:rsidRPr="00DE0236" w:rsidRDefault="00362221" w:rsidP="00362221">
            <w:pPr>
              <w:rPr>
                <w:color w:val="FF0000"/>
              </w:rPr>
            </w:pPr>
            <w:proofErr w:type="spellStart"/>
            <w:r w:rsidRPr="00362221">
              <w:rPr>
                <w:color w:val="000000" w:themeColor="text1"/>
              </w:rPr>
              <w:t>storehouse_</w:t>
            </w:r>
            <w:r w:rsidRPr="00362221">
              <w:rPr>
                <w:rFonts w:hint="eastAsia"/>
                <w:color w:val="000000" w:themeColor="text1"/>
              </w:rPr>
              <w:t>add</w:t>
            </w:r>
            <w:proofErr w:type="spellEnd"/>
          </w:p>
        </w:tc>
        <w:tc>
          <w:tcPr>
            <w:tcW w:w="2587" w:type="pct"/>
            <w:shd w:val="clear" w:color="auto" w:fill="auto"/>
          </w:tcPr>
          <w:p w14:paraId="193AACE6" w14:textId="77777777" w:rsidR="00362221" w:rsidRPr="00D45698" w:rsidRDefault="00362221" w:rsidP="00362221">
            <w:r w:rsidRPr="00D45698">
              <w:rPr>
                <w:rFonts w:hint="eastAsia"/>
              </w:rPr>
              <w:t>字符型，可变长度，</w:t>
            </w:r>
            <w:r w:rsidRPr="00D45698">
              <w:t>5</w:t>
            </w:r>
            <w:r w:rsidRPr="00D45698">
              <w:rPr>
                <w:rFonts w:hint="eastAsia"/>
              </w:rPr>
              <w:t>0</w:t>
            </w:r>
            <w:r w:rsidRPr="00D45698">
              <w:rPr>
                <w:rFonts w:hint="eastAsia"/>
              </w:rPr>
              <w:t>个汉字，不为空</w:t>
            </w:r>
          </w:p>
        </w:tc>
        <w:tc>
          <w:tcPr>
            <w:tcW w:w="570" w:type="pct"/>
            <w:shd w:val="clear" w:color="auto" w:fill="auto"/>
          </w:tcPr>
          <w:p w14:paraId="7B07BF74" w14:textId="77777777" w:rsidR="00362221" w:rsidRPr="00D45698" w:rsidRDefault="00362221" w:rsidP="00362221"/>
        </w:tc>
      </w:tr>
      <w:tr w:rsidR="00362221" w:rsidRPr="00D45698" w14:paraId="13403926" w14:textId="77777777" w:rsidTr="00362221">
        <w:tc>
          <w:tcPr>
            <w:tcW w:w="490" w:type="pct"/>
            <w:shd w:val="clear" w:color="auto" w:fill="auto"/>
          </w:tcPr>
          <w:p w14:paraId="49CA7283" w14:textId="77777777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62" w:type="pct"/>
            <w:shd w:val="clear" w:color="auto" w:fill="auto"/>
          </w:tcPr>
          <w:p w14:paraId="7697E0EE" w14:textId="77777777" w:rsidR="00362221" w:rsidRPr="00D45698" w:rsidRDefault="00362221" w:rsidP="00362221">
            <w:r w:rsidRPr="00D45698">
              <w:rPr>
                <w:rFonts w:hint="eastAsia"/>
              </w:rPr>
              <w:t>仓库面积</w:t>
            </w:r>
          </w:p>
        </w:tc>
        <w:tc>
          <w:tcPr>
            <w:tcW w:w="791" w:type="pct"/>
          </w:tcPr>
          <w:p w14:paraId="3B9D0665" w14:textId="77777777" w:rsidR="00362221" w:rsidRPr="00DE0236" w:rsidRDefault="00362221" w:rsidP="00362221">
            <w:pPr>
              <w:rPr>
                <w:color w:val="FF0000"/>
              </w:rPr>
            </w:pPr>
            <w:proofErr w:type="spellStart"/>
            <w:r w:rsidRPr="00362221">
              <w:rPr>
                <w:color w:val="000000" w:themeColor="text1"/>
              </w:rPr>
              <w:t>storehouse_spa</w:t>
            </w:r>
            <w:proofErr w:type="spellEnd"/>
          </w:p>
        </w:tc>
        <w:tc>
          <w:tcPr>
            <w:tcW w:w="2587" w:type="pct"/>
            <w:shd w:val="clear" w:color="auto" w:fill="auto"/>
          </w:tcPr>
          <w:p w14:paraId="120B14F4" w14:textId="77777777" w:rsidR="00362221" w:rsidRPr="00D45698" w:rsidRDefault="00362221" w:rsidP="00362221">
            <w:r w:rsidRPr="00D45698">
              <w:rPr>
                <w:rFonts w:hint="eastAsia"/>
              </w:rPr>
              <w:t>数值型，</w:t>
            </w:r>
            <w:r w:rsidRPr="00D45698">
              <w:t>10</w:t>
            </w:r>
            <w:r w:rsidRPr="00D45698">
              <w:rPr>
                <w:rFonts w:hint="eastAsia"/>
              </w:rPr>
              <w:t>位有效数字，</w:t>
            </w:r>
            <w:r w:rsidRPr="00D45698">
              <w:rPr>
                <w:rFonts w:hint="eastAsia"/>
              </w:rPr>
              <w:t>2</w:t>
            </w:r>
            <w:r w:rsidRPr="00D45698">
              <w:rPr>
                <w:rFonts w:hint="eastAsia"/>
              </w:rPr>
              <w:t>位小数，不为空</w:t>
            </w:r>
          </w:p>
        </w:tc>
        <w:tc>
          <w:tcPr>
            <w:tcW w:w="570" w:type="pct"/>
            <w:shd w:val="clear" w:color="auto" w:fill="auto"/>
          </w:tcPr>
          <w:p w14:paraId="4E2F9A53" w14:textId="77777777" w:rsidR="00362221" w:rsidRPr="00D45698" w:rsidRDefault="00362221" w:rsidP="00362221"/>
        </w:tc>
      </w:tr>
    </w:tbl>
    <w:p w14:paraId="0A710778" w14:textId="77777777" w:rsidR="00FB2F58" w:rsidRPr="00A272C9" w:rsidRDefault="00FB2F58" w:rsidP="00A272C9">
      <w:pPr>
        <w:pStyle w:val="3"/>
      </w:pPr>
      <w:r w:rsidRPr="00A272C9">
        <w:rPr>
          <w:rFonts w:hint="eastAsia"/>
        </w:rPr>
        <w:t>出版社</w:t>
      </w:r>
    </w:p>
    <w:p w14:paraId="2D382DA2" w14:textId="264DFA23" w:rsidR="00FB2F58" w:rsidRDefault="00FB2F58" w:rsidP="00FB2F58">
      <w:pPr>
        <w:jc w:val="center"/>
      </w:pPr>
      <w:r w:rsidRPr="00D45698">
        <w:rPr>
          <w:rFonts w:hint="eastAsia"/>
        </w:rPr>
        <w:t>表</w:t>
      </w:r>
      <w:r w:rsidRPr="00D45698">
        <w:fldChar w:fldCharType="begin"/>
      </w:r>
      <w:r w:rsidRPr="00D45698">
        <w:instrText xml:space="preserve"> STYLEREF  \s "</w:instrText>
      </w:r>
      <w:r w:rsidRPr="00D45698">
        <w:instrText>标题</w:instrText>
      </w:r>
      <w:r w:rsidRPr="00D45698">
        <w:instrText xml:space="preserve"> 2" \n </w:instrText>
      </w:r>
      <w:r w:rsidRPr="00D45698">
        <w:fldChar w:fldCharType="separate"/>
      </w:r>
      <w:r w:rsidR="00A272C9">
        <w:rPr>
          <w:noProof/>
        </w:rPr>
        <w:t>4.3</w:t>
      </w:r>
      <w:r w:rsidRPr="00D45698">
        <w:fldChar w:fldCharType="end"/>
      </w:r>
      <w:r w:rsidRPr="00D45698">
        <w:noBreakHyphen/>
      </w:r>
      <w:r w:rsidRPr="00D45698">
        <w:fldChar w:fldCharType="begin"/>
      </w:r>
      <w:r w:rsidRPr="00D45698">
        <w:instrText xml:space="preserve"> SEQ </w:instrText>
      </w:r>
      <w:r w:rsidRPr="00D45698">
        <w:instrText>表格</w:instrText>
      </w:r>
      <w:r w:rsidRPr="00D45698">
        <w:instrText xml:space="preserve">2 \* ARABIC \s 2 </w:instrText>
      </w:r>
      <w:r w:rsidRPr="00D45698">
        <w:fldChar w:fldCharType="separate"/>
      </w:r>
      <w:r w:rsidR="00A272C9">
        <w:rPr>
          <w:noProof/>
        </w:rPr>
        <w:t>4</w:t>
      </w:r>
      <w:r w:rsidRPr="00D45698">
        <w:fldChar w:fldCharType="end"/>
      </w:r>
      <w:r>
        <w:rPr>
          <w:rFonts w:hint="eastAsia"/>
        </w:rPr>
        <w:t>关系</w:t>
      </w:r>
      <w:proofErr w:type="spellStart"/>
      <w:r w:rsidRPr="00D45698">
        <w:rPr>
          <w:rFonts w:hint="eastAsia"/>
        </w:rPr>
        <w:t>publishing_house</w:t>
      </w:r>
      <w:proofErr w:type="spellEnd"/>
      <w:r w:rsidRPr="00D45698"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7"/>
        <w:gridCol w:w="1472"/>
        <w:gridCol w:w="2399"/>
        <w:gridCol w:w="3978"/>
        <w:gridCol w:w="1786"/>
      </w:tblGrid>
      <w:tr w:rsidR="00003353" w:rsidRPr="00D45698" w14:paraId="4F218EB9" w14:textId="77777777" w:rsidTr="00BE0AB0">
        <w:tc>
          <w:tcPr>
            <w:tcW w:w="490" w:type="pct"/>
            <w:shd w:val="clear" w:color="auto" w:fill="D9D9D9"/>
          </w:tcPr>
          <w:p w14:paraId="4AF63C6C" w14:textId="77777777" w:rsidR="00003353" w:rsidRPr="00D45698" w:rsidRDefault="00003353" w:rsidP="00BE0AB0">
            <w:pPr>
              <w:jc w:val="center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689" w:type="pct"/>
            <w:shd w:val="clear" w:color="auto" w:fill="D9D9D9"/>
          </w:tcPr>
          <w:p w14:paraId="6378D359" w14:textId="77777777" w:rsidR="00003353" w:rsidRPr="00D45698" w:rsidRDefault="00003353" w:rsidP="00BE0AB0">
            <w:pPr>
              <w:jc w:val="center"/>
            </w:pPr>
            <w:r w:rsidRPr="00D45698">
              <w:rPr>
                <w:rFonts w:hint="eastAsia"/>
              </w:rPr>
              <w:t>属性名</w:t>
            </w:r>
          </w:p>
        </w:tc>
        <w:tc>
          <w:tcPr>
            <w:tcW w:w="1123" w:type="pct"/>
            <w:shd w:val="clear" w:color="auto" w:fill="D9D9D9"/>
          </w:tcPr>
          <w:p w14:paraId="2D50EE8D" w14:textId="77777777" w:rsidR="00003353" w:rsidRPr="00D45698" w:rsidRDefault="00003353" w:rsidP="00BE0AB0">
            <w:pPr>
              <w:jc w:val="center"/>
            </w:pPr>
            <w:r w:rsidRPr="00D45698">
              <w:rPr>
                <w:rFonts w:hint="eastAsia"/>
              </w:rPr>
              <w:t>英文名</w:t>
            </w:r>
          </w:p>
        </w:tc>
        <w:tc>
          <w:tcPr>
            <w:tcW w:w="1862" w:type="pct"/>
            <w:shd w:val="clear" w:color="auto" w:fill="D9D9D9"/>
          </w:tcPr>
          <w:p w14:paraId="14DC5C4F" w14:textId="77777777" w:rsidR="00003353" w:rsidRPr="00D45698" w:rsidRDefault="00003353" w:rsidP="00BE0AB0">
            <w:pPr>
              <w:jc w:val="center"/>
            </w:pPr>
            <w:r w:rsidRPr="00D45698">
              <w:rPr>
                <w:rFonts w:hint="eastAsia"/>
              </w:rPr>
              <w:t>要求</w:t>
            </w:r>
          </w:p>
        </w:tc>
        <w:tc>
          <w:tcPr>
            <w:tcW w:w="836" w:type="pct"/>
            <w:shd w:val="clear" w:color="auto" w:fill="D9D9D9"/>
          </w:tcPr>
          <w:p w14:paraId="64CE084E" w14:textId="77777777" w:rsidR="00003353" w:rsidRPr="00D45698" w:rsidRDefault="00003353" w:rsidP="00BE0AB0">
            <w:pPr>
              <w:jc w:val="center"/>
            </w:pPr>
            <w:r w:rsidRPr="00D45698">
              <w:rPr>
                <w:rFonts w:hint="eastAsia"/>
              </w:rPr>
              <w:t>备注</w:t>
            </w:r>
          </w:p>
        </w:tc>
      </w:tr>
      <w:tr w:rsidR="00003353" w:rsidRPr="00D45698" w14:paraId="6E1EB97C" w14:textId="77777777" w:rsidTr="00BE0AB0">
        <w:tc>
          <w:tcPr>
            <w:tcW w:w="490" w:type="pct"/>
            <w:shd w:val="clear" w:color="auto" w:fill="auto"/>
          </w:tcPr>
          <w:p w14:paraId="556D28BF" w14:textId="77777777" w:rsidR="00003353" w:rsidRPr="00D45698" w:rsidRDefault="00003353" w:rsidP="00BE0AB0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89" w:type="pct"/>
            <w:shd w:val="clear" w:color="auto" w:fill="auto"/>
          </w:tcPr>
          <w:p w14:paraId="57C1038C" w14:textId="77777777" w:rsidR="00003353" w:rsidRPr="00D45698" w:rsidRDefault="00003353" w:rsidP="00BE0AB0">
            <w:r w:rsidRPr="00D45698">
              <w:rPr>
                <w:rFonts w:hint="eastAsia"/>
              </w:rPr>
              <w:t>出版社编号</w:t>
            </w:r>
          </w:p>
        </w:tc>
        <w:tc>
          <w:tcPr>
            <w:tcW w:w="1123" w:type="pct"/>
          </w:tcPr>
          <w:p w14:paraId="22B1FBBC" w14:textId="77777777" w:rsidR="00003353" w:rsidRPr="00D45698" w:rsidRDefault="00003353" w:rsidP="00BE0AB0">
            <w:proofErr w:type="spellStart"/>
            <w:r w:rsidRPr="00D45698">
              <w:rPr>
                <w:rFonts w:hint="eastAsia"/>
              </w:rPr>
              <w:t>publishing_house</w:t>
            </w:r>
            <w:r w:rsidRPr="00D45698">
              <w:t>_id</w:t>
            </w:r>
            <w:proofErr w:type="spellEnd"/>
          </w:p>
        </w:tc>
        <w:tc>
          <w:tcPr>
            <w:tcW w:w="1862" w:type="pct"/>
            <w:shd w:val="clear" w:color="auto" w:fill="auto"/>
          </w:tcPr>
          <w:p w14:paraId="21132807" w14:textId="77777777" w:rsidR="00003353" w:rsidRPr="00D45698" w:rsidRDefault="00003353" w:rsidP="00BE0AB0">
            <w:r w:rsidRPr="00D45698">
              <w:rPr>
                <w:rFonts w:hint="eastAsia"/>
              </w:rPr>
              <w:t>主键，字符型，固定长度，</w:t>
            </w:r>
            <w:r w:rsidRPr="00D45698">
              <w:t>18</w:t>
            </w:r>
            <w:r w:rsidRPr="00D45698">
              <w:rPr>
                <w:rFonts w:hint="eastAsia"/>
              </w:rPr>
              <w:t>位数字字符</w:t>
            </w:r>
          </w:p>
        </w:tc>
        <w:tc>
          <w:tcPr>
            <w:tcW w:w="836" w:type="pct"/>
            <w:shd w:val="clear" w:color="auto" w:fill="auto"/>
          </w:tcPr>
          <w:p w14:paraId="76F34804" w14:textId="77777777" w:rsidR="00003353" w:rsidRPr="00D45698" w:rsidRDefault="00003353" w:rsidP="00BE0AB0">
            <w:r w:rsidRPr="00D45698">
              <w:rPr>
                <w:rFonts w:hint="eastAsia"/>
              </w:rPr>
              <w:t>中国</w:t>
            </w:r>
            <w:r w:rsidRPr="00D45698">
              <w:rPr>
                <w:rFonts w:hint="eastAsia"/>
              </w:rPr>
              <w:t>(</w:t>
            </w:r>
            <w:r w:rsidRPr="00D45698">
              <w:rPr>
                <w:rFonts w:hint="eastAsia"/>
              </w:rPr>
              <w:t>大陆</w:t>
            </w:r>
            <w:r w:rsidRPr="00D45698">
              <w:rPr>
                <w:rFonts w:hint="eastAsia"/>
              </w:rPr>
              <w:t>)</w:t>
            </w:r>
            <w:r w:rsidRPr="00D45698">
              <w:rPr>
                <w:rFonts w:hint="eastAsia"/>
              </w:rPr>
              <w:t>出版社</w:t>
            </w:r>
            <w:r w:rsidRPr="00D45698">
              <w:rPr>
                <w:rFonts w:hint="eastAsia"/>
              </w:rPr>
              <w:t>ISBN</w:t>
            </w:r>
            <w:r w:rsidRPr="00D45698">
              <w:rPr>
                <w:rFonts w:hint="eastAsia"/>
              </w:rPr>
              <w:t>代码表</w:t>
            </w:r>
          </w:p>
        </w:tc>
      </w:tr>
      <w:tr w:rsidR="00003353" w:rsidRPr="00D45698" w14:paraId="160EDDDF" w14:textId="77777777" w:rsidTr="00BE0AB0">
        <w:tc>
          <w:tcPr>
            <w:tcW w:w="490" w:type="pct"/>
            <w:shd w:val="clear" w:color="auto" w:fill="auto"/>
          </w:tcPr>
          <w:p w14:paraId="2BBEC9F3" w14:textId="77777777" w:rsidR="00003353" w:rsidRPr="00D45698" w:rsidRDefault="00003353" w:rsidP="00BE0AB0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89" w:type="pct"/>
            <w:shd w:val="clear" w:color="auto" w:fill="auto"/>
          </w:tcPr>
          <w:p w14:paraId="51564B83" w14:textId="77777777" w:rsidR="00003353" w:rsidRPr="00D45698" w:rsidRDefault="00003353" w:rsidP="00BE0AB0">
            <w:r w:rsidRPr="00D45698">
              <w:rPr>
                <w:rFonts w:hint="eastAsia"/>
              </w:rPr>
              <w:t>出版社名</w:t>
            </w:r>
          </w:p>
        </w:tc>
        <w:tc>
          <w:tcPr>
            <w:tcW w:w="1123" w:type="pct"/>
          </w:tcPr>
          <w:p w14:paraId="769BD16E" w14:textId="77777777" w:rsidR="00003353" w:rsidRPr="00D45698" w:rsidRDefault="00003353" w:rsidP="00BE0AB0">
            <w:proofErr w:type="spellStart"/>
            <w:r w:rsidRPr="00D45698">
              <w:rPr>
                <w:rFonts w:hint="eastAsia"/>
              </w:rPr>
              <w:t>publishing_house</w:t>
            </w:r>
            <w:r w:rsidRPr="00D45698">
              <w:t>_name</w:t>
            </w:r>
            <w:proofErr w:type="spellEnd"/>
          </w:p>
        </w:tc>
        <w:tc>
          <w:tcPr>
            <w:tcW w:w="1862" w:type="pct"/>
            <w:shd w:val="clear" w:color="auto" w:fill="auto"/>
          </w:tcPr>
          <w:p w14:paraId="52BE57EE" w14:textId="77777777" w:rsidR="00003353" w:rsidRPr="00D45698" w:rsidRDefault="00003353" w:rsidP="00BE0AB0">
            <w:r w:rsidRPr="00D45698">
              <w:rPr>
                <w:rFonts w:hint="eastAsia"/>
              </w:rPr>
              <w:t>字符型，可变长度，</w:t>
            </w:r>
            <w:r w:rsidRPr="00D45698">
              <w:rPr>
                <w:rFonts w:hint="eastAsia"/>
              </w:rPr>
              <w:t>10</w:t>
            </w:r>
            <w:r w:rsidRPr="00D45698">
              <w:rPr>
                <w:rFonts w:hint="eastAsia"/>
              </w:rPr>
              <w:t>个汉字，不为空</w:t>
            </w:r>
          </w:p>
        </w:tc>
        <w:tc>
          <w:tcPr>
            <w:tcW w:w="836" w:type="pct"/>
            <w:shd w:val="clear" w:color="auto" w:fill="auto"/>
          </w:tcPr>
          <w:p w14:paraId="6B401FBF" w14:textId="77777777" w:rsidR="00003353" w:rsidRPr="00D45698" w:rsidRDefault="00003353" w:rsidP="00BE0AB0"/>
        </w:tc>
      </w:tr>
      <w:tr w:rsidR="00003353" w:rsidRPr="00D45698" w14:paraId="312EE76E" w14:textId="77777777" w:rsidTr="00BE0AB0">
        <w:tc>
          <w:tcPr>
            <w:tcW w:w="490" w:type="pct"/>
            <w:shd w:val="clear" w:color="auto" w:fill="auto"/>
          </w:tcPr>
          <w:p w14:paraId="536274AD" w14:textId="77777777" w:rsidR="00003353" w:rsidRPr="00D45698" w:rsidRDefault="00003353" w:rsidP="00BE0AB0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89" w:type="pct"/>
            <w:shd w:val="clear" w:color="auto" w:fill="auto"/>
          </w:tcPr>
          <w:p w14:paraId="0322E153" w14:textId="77777777" w:rsidR="00003353" w:rsidRPr="00D45698" w:rsidRDefault="00003353" w:rsidP="00BE0AB0">
            <w:r w:rsidRPr="00D45698">
              <w:rPr>
                <w:rFonts w:hint="eastAsia"/>
              </w:rPr>
              <w:t>出版社位置</w:t>
            </w:r>
          </w:p>
        </w:tc>
        <w:tc>
          <w:tcPr>
            <w:tcW w:w="1123" w:type="pct"/>
          </w:tcPr>
          <w:p w14:paraId="6C2AE3C6" w14:textId="77777777" w:rsidR="00003353" w:rsidRPr="00D45698" w:rsidRDefault="00003353" w:rsidP="00BE0AB0">
            <w:proofErr w:type="spellStart"/>
            <w:r w:rsidRPr="00D45698">
              <w:rPr>
                <w:rFonts w:hint="eastAsia"/>
              </w:rPr>
              <w:t>publishing_house</w:t>
            </w:r>
            <w:r w:rsidRPr="00D45698">
              <w:t>_</w:t>
            </w:r>
            <w:r w:rsidRPr="00D45698">
              <w:rPr>
                <w:rFonts w:hint="eastAsia"/>
              </w:rPr>
              <w:t>add</w:t>
            </w:r>
            <w:proofErr w:type="spellEnd"/>
          </w:p>
        </w:tc>
        <w:tc>
          <w:tcPr>
            <w:tcW w:w="1862" w:type="pct"/>
            <w:shd w:val="clear" w:color="auto" w:fill="auto"/>
          </w:tcPr>
          <w:p w14:paraId="44710CBB" w14:textId="77777777" w:rsidR="00003353" w:rsidRPr="00D45698" w:rsidRDefault="00003353" w:rsidP="00BE0AB0">
            <w:r w:rsidRPr="00D45698">
              <w:rPr>
                <w:rFonts w:hint="eastAsia"/>
              </w:rPr>
              <w:t>字符型，可变长度，</w:t>
            </w:r>
            <w:r w:rsidRPr="00D45698">
              <w:t>50</w:t>
            </w:r>
            <w:r w:rsidRPr="00D45698">
              <w:rPr>
                <w:rFonts w:hint="eastAsia"/>
              </w:rPr>
              <w:t>个数字，汉字或者英文字符</w:t>
            </w:r>
            <w:r w:rsidRPr="00D45698">
              <w:rPr>
                <w:rFonts w:hint="eastAsia"/>
              </w:rPr>
              <w:t>,</w:t>
            </w:r>
            <w:r w:rsidRPr="00D45698">
              <w:rPr>
                <w:rFonts w:hint="eastAsia"/>
              </w:rPr>
              <w:t>不为空</w:t>
            </w:r>
          </w:p>
        </w:tc>
        <w:tc>
          <w:tcPr>
            <w:tcW w:w="836" w:type="pct"/>
            <w:shd w:val="clear" w:color="auto" w:fill="auto"/>
          </w:tcPr>
          <w:p w14:paraId="40023EC5" w14:textId="77777777" w:rsidR="00003353" w:rsidRPr="00D45698" w:rsidRDefault="00003353" w:rsidP="00BE0AB0"/>
        </w:tc>
      </w:tr>
    </w:tbl>
    <w:p w14:paraId="719C93F6" w14:textId="77777777" w:rsidR="00FB2F58" w:rsidRPr="00A272C9" w:rsidRDefault="00FB2F58" w:rsidP="00A272C9">
      <w:pPr>
        <w:pStyle w:val="3"/>
      </w:pPr>
      <w:r w:rsidRPr="00A272C9">
        <w:rPr>
          <w:rFonts w:hint="eastAsia"/>
        </w:rPr>
        <w:t>图书</w:t>
      </w:r>
    </w:p>
    <w:p w14:paraId="4F109160" w14:textId="08F931AE" w:rsidR="00362221" w:rsidRDefault="00362221" w:rsidP="00362221">
      <w:pPr>
        <w:jc w:val="center"/>
        <w:rPr>
          <w:color w:val="000000" w:themeColor="text1"/>
        </w:rPr>
      </w:pPr>
      <w:r w:rsidRPr="00362221">
        <w:rPr>
          <w:rFonts w:hint="eastAsia"/>
          <w:color w:val="000000" w:themeColor="text1"/>
        </w:rPr>
        <w:t>表</w:t>
      </w:r>
      <w:r w:rsidRPr="00362221">
        <w:rPr>
          <w:color w:val="000000" w:themeColor="text1"/>
        </w:rPr>
        <w:fldChar w:fldCharType="begin"/>
      </w:r>
      <w:r w:rsidRPr="00362221">
        <w:rPr>
          <w:color w:val="000000" w:themeColor="text1"/>
        </w:rPr>
        <w:instrText xml:space="preserve"> STYLEREF  \s "</w:instrText>
      </w:r>
      <w:r w:rsidRPr="00362221">
        <w:rPr>
          <w:rFonts w:hint="eastAsia"/>
          <w:color w:val="000000" w:themeColor="text1"/>
        </w:rPr>
        <w:instrText>标题</w:instrText>
      </w:r>
      <w:r w:rsidRPr="00362221">
        <w:rPr>
          <w:color w:val="000000" w:themeColor="text1"/>
        </w:rPr>
        <w:instrText xml:space="preserve"> 2" \n </w:instrText>
      </w:r>
      <w:r w:rsidRPr="00362221">
        <w:rPr>
          <w:color w:val="000000" w:themeColor="text1"/>
        </w:rPr>
        <w:fldChar w:fldCharType="separate"/>
      </w:r>
      <w:r w:rsidRPr="00362221">
        <w:rPr>
          <w:noProof/>
          <w:color w:val="000000" w:themeColor="text1"/>
        </w:rPr>
        <w:t>4.3</w:t>
      </w:r>
      <w:r w:rsidRPr="00362221">
        <w:rPr>
          <w:color w:val="000000" w:themeColor="text1"/>
        </w:rPr>
        <w:fldChar w:fldCharType="end"/>
      </w:r>
      <w:r w:rsidRPr="00362221">
        <w:rPr>
          <w:color w:val="000000" w:themeColor="text1"/>
        </w:rPr>
        <w:noBreakHyphen/>
      </w:r>
      <w:r w:rsidRPr="00362221">
        <w:rPr>
          <w:color w:val="000000" w:themeColor="text1"/>
        </w:rPr>
        <w:fldChar w:fldCharType="begin"/>
      </w:r>
      <w:r w:rsidRPr="00362221">
        <w:rPr>
          <w:color w:val="000000" w:themeColor="text1"/>
        </w:rPr>
        <w:instrText xml:space="preserve"> SEQ </w:instrText>
      </w:r>
      <w:r w:rsidRPr="00362221">
        <w:rPr>
          <w:rFonts w:hint="eastAsia"/>
          <w:color w:val="000000" w:themeColor="text1"/>
        </w:rPr>
        <w:instrText>表格</w:instrText>
      </w:r>
      <w:r w:rsidRPr="00362221">
        <w:rPr>
          <w:color w:val="000000" w:themeColor="text1"/>
        </w:rPr>
        <w:instrText xml:space="preserve">2 \* ARABIC \s 2 </w:instrText>
      </w:r>
      <w:r w:rsidRPr="00362221">
        <w:rPr>
          <w:color w:val="000000" w:themeColor="text1"/>
        </w:rPr>
        <w:fldChar w:fldCharType="separate"/>
      </w:r>
      <w:r w:rsidRPr="00362221">
        <w:rPr>
          <w:noProof/>
          <w:color w:val="000000" w:themeColor="text1"/>
        </w:rPr>
        <w:t>5</w:t>
      </w:r>
      <w:r w:rsidRPr="00362221">
        <w:rPr>
          <w:color w:val="000000" w:themeColor="text1"/>
        </w:rPr>
        <w:fldChar w:fldCharType="end"/>
      </w:r>
      <w:r w:rsidRPr="00362221">
        <w:rPr>
          <w:rFonts w:hint="eastAsia"/>
          <w:color w:val="000000" w:themeColor="text1"/>
        </w:rPr>
        <w:t>关系</w:t>
      </w:r>
      <w:r w:rsidRPr="00362221">
        <w:rPr>
          <w:rFonts w:hint="eastAsia"/>
          <w:color w:val="000000" w:themeColor="text1"/>
        </w:rPr>
        <w:t xml:space="preserve"> book</w:t>
      </w:r>
      <w:r w:rsidRPr="00362221">
        <w:rPr>
          <w:rFonts w:hint="eastAsia"/>
          <w:color w:val="000000" w:themeColor="text1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1276"/>
        <w:gridCol w:w="2126"/>
        <w:gridCol w:w="4678"/>
        <w:gridCol w:w="1756"/>
      </w:tblGrid>
      <w:tr w:rsidR="00362221" w:rsidRPr="00D45698" w14:paraId="657458A1" w14:textId="77777777" w:rsidTr="00362221">
        <w:tc>
          <w:tcPr>
            <w:tcW w:w="846" w:type="dxa"/>
            <w:shd w:val="clear" w:color="auto" w:fill="D9D9D9"/>
          </w:tcPr>
          <w:p w14:paraId="4B702FE3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1276" w:type="dxa"/>
            <w:shd w:val="clear" w:color="auto" w:fill="D9D9D9"/>
          </w:tcPr>
          <w:p w14:paraId="29E9FDBE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属性名</w:t>
            </w:r>
          </w:p>
        </w:tc>
        <w:tc>
          <w:tcPr>
            <w:tcW w:w="2126" w:type="dxa"/>
            <w:shd w:val="clear" w:color="auto" w:fill="D9D9D9"/>
          </w:tcPr>
          <w:p w14:paraId="10B8398B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英文名</w:t>
            </w:r>
          </w:p>
        </w:tc>
        <w:tc>
          <w:tcPr>
            <w:tcW w:w="4678" w:type="dxa"/>
            <w:shd w:val="clear" w:color="auto" w:fill="D9D9D9"/>
          </w:tcPr>
          <w:p w14:paraId="068442F8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要求</w:t>
            </w:r>
          </w:p>
        </w:tc>
        <w:tc>
          <w:tcPr>
            <w:tcW w:w="1756" w:type="dxa"/>
            <w:shd w:val="clear" w:color="auto" w:fill="D9D9D9"/>
          </w:tcPr>
          <w:p w14:paraId="1B09E3C9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备注</w:t>
            </w:r>
          </w:p>
        </w:tc>
      </w:tr>
      <w:tr w:rsidR="00362221" w:rsidRPr="00D45698" w14:paraId="114004DA" w14:textId="77777777" w:rsidTr="00362221">
        <w:tc>
          <w:tcPr>
            <w:tcW w:w="846" w:type="dxa"/>
            <w:shd w:val="clear" w:color="auto" w:fill="auto"/>
          </w:tcPr>
          <w:p w14:paraId="3B7904AF" w14:textId="604969D9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276" w:type="dxa"/>
            <w:shd w:val="clear" w:color="auto" w:fill="auto"/>
          </w:tcPr>
          <w:p w14:paraId="2CB59281" w14:textId="77777777" w:rsidR="00362221" w:rsidRPr="00D45698" w:rsidRDefault="00362221" w:rsidP="00362221">
            <w:r w:rsidRPr="00D45698">
              <w:rPr>
                <w:rFonts w:hint="eastAsia"/>
              </w:rPr>
              <w:t>图书编号</w:t>
            </w:r>
          </w:p>
        </w:tc>
        <w:tc>
          <w:tcPr>
            <w:tcW w:w="2126" w:type="dxa"/>
          </w:tcPr>
          <w:p w14:paraId="4CC22C0A" w14:textId="77777777" w:rsidR="00362221" w:rsidRPr="00D45698" w:rsidRDefault="00362221" w:rsidP="00362221">
            <w:proofErr w:type="spellStart"/>
            <w:r w:rsidRPr="00D4569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4678" w:type="dxa"/>
            <w:shd w:val="clear" w:color="auto" w:fill="auto"/>
          </w:tcPr>
          <w:p w14:paraId="502058EB" w14:textId="77777777" w:rsidR="00362221" w:rsidRPr="00D45698" w:rsidRDefault="00362221" w:rsidP="00362221">
            <w:r w:rsidRPr="00D45698">
              <w:rPr>
                <w:rFonts w:hint="eastAsia"/>
              </w:rPr>
              <w:t>主键，字符型，固定长度，</w:t>
            </w:r>
            <w:r w:rsidRPr="00D45698">
              <w:rPr>
                <w:rFonts w:hint="eastAsia"/>
              </w:rPr>
              <w:t>13</w:t>
            </w:r>
            <w:r w:rsidRPr="00D45698">
              <w:rPr>
                <w:rFonts w:hint="eastAsia"/>
              </w:rPr>
              <w:t>个数字字符</w:t>
            </w:r>
          </w:p>
        </w:tc>
        <w:tc>
          <w:tcPr>
            <w:tcW w:w="1756" w:type="dxa"/>
            <w:shd w:val="clear" w:color="auto" w:fill="auto"/>
          </w:tcPr>
          <w:p w14:paraId="04000EAF" w14:textId="77777777" w:rsidR="00362221" w:rsidRPr="00D45698" w:rsidRDefault="00362221" w:rsidP="00362221">
            <w:r w:rsidRPr="00D45698">
              <w:rPr>
                <w:rFonts w:hint="eastAsia"/>
              </w:rPr>
              <w:t>中国标准书号</w:t>
            </w:r>
          </w:p>
        </w:tc>
      </w:tr>
      <w:tr w:rsidR="00362221" w:rsidRPr="00D45698" w14:paraId="5AFA2455" w14:textId="77777777" w:rsidTr="00362221">
        <w:tc>
          <w:tcPr>
            <w:tcW w:w="846" w:type="dxa"/>
            <w:shd w:val="clear" w:color="auto" w:fill="auto"/>
          </w:tcPr>
          <w:p w14:paraId="6006D84A" w14:textId="49E14EF4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276" w:type="dxa"/>
            <w:shd w:val="clear" w:color="auto" w:fill="auto"/>
          </w:tcPr>
          <w:p w14:paraId="01A47876" w14:textId="77777777" w:rsidR="00362221" w:rsidRPr="00D45698" w:rsidRDefault="00362221" w:rsidP="00362221">
            <w:r w:rsidRPr="00D45698">
              <w:rPr>
                <w:rFonts w:hint="eastAsia"/>
              </w:rPr>
              <w:t>图书名</w:t>
            </w:r>
          </w:p>
        </w:tc>
        <w:tc>
          <w:tcPr>
            <w:tcW w:w="2126" w:type="dxa"/>
          </w:tcPr>
          <w:p w14:paraId="1DADF7B9" w14:textId="77777777" w:rsidR="00362221" w:rsidRPr="00D45698" w:rsidRDefault="00362221" w:rsidP="00362221">
            <w:proofErr w:type="spellStart"/>
            <w:r w:rsidRPr="00D4569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4678" w:type="dxa"/>
            <w:shd w:val="clear" w:color="auto" w:fill="auto"/>
          </w:tcPr>
          <w:p w14:paraId="3605382B" w14:textId="77777777" w:rsidR="00362221" w:rsidRPr="00D45698" w:rsidRDefault="00362221" w:rsidP="00362221">
            <w:r w:rsidRPr="00D45698">
              <w:rPr>
                <w:rFonts w:hint="eastAsia"/>
              </w:rPr>
              <w:t>字符型，可变长度，</w:t>
            </w:r>
            <w:r w:rsidRPr="00D45698">
              <w:rPr>
                <w:rFonts w:hint="eastAsia"/>
              </w:rPr>
              <w:t>30</w:t>
            </w:r>
            <w:r w:rsidRPr="00D45698">
              <w:rPr>
                <w:rFonts w:hint="eastAsia"/>
              </w:rPr>
              <w:t>位数字、汉字或者英文字符，不为空</w:t>
            </w:r>
          </w:p>
        </w:tc>
        <w:tc>
          <w:tcPr>
            <w:tcW w:w="1756" w:type="dxa"/>
            <w:shd w:val="clear" w:color="auto" w:fill="auto"/>
          </w:tcPr>
          <w:p w14:paraId="0148A54D" w14:textId="77777777" w:rsidR="00362221" w:rsidRPr="00D45698" w:rsidRDefault="00362221" w:rsidP="00362221"/>
        </w:tc>
      </w:tr>
      <w:tr w:rsidR="00362221" w:rsidRPr="00D45698" w14:paraId="27ED7B16" w14:textId="77777777" w:rsidTr="00362221">
        <w:tc>
          <w:tcPr>
            <w:tcW w:w="846" w:type="dxa"/>
            <w:shd w:val="clear" w:color="auto" w:fill="auto"/>
          </w:tcPr>
          <w:p w14:paraId="4950B4E9" w14:textId="1D7A5BB8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276" w:type="dxa"/>
            <w:shd w:val="clear" w:color="auto" w:fill="auto"/>
          </w:tcPr>
          <w:p w14:paraId="38392064" w14:textId="77777777" w:rsidR="00362221" w:rsidRPr="008A5893" w:rsidRDefault="00362221" w:rsidP="00362221">
            <w:r w:rsidRPr="008A5893">
              <w:rPr>
                <w:rFonts w:hint="eastAsia"/>
              </w:rPr>
              <w:t>图书单价</w:t>
            </w:r>
          </w:p>
        </w:tc>
        <w:tc>
          <w:tcPr>
            <w:tcW w:w="2126" w:type="dxa"/>
          </w:tcPr>
          <w:p w14:paraId="029C7CB1" w14:textId="77777777" w:rsidR="00362221" w:rsidRPr="00D45698" w:rsidRDefault="00362221" w:rsidP="00362221">
            <w:proofErr w:type="spellStart"/>
            <w:r w:rsidRPr="00D45698">
              <w:rPr>
                <w:rFonts w:hint="eastAsia"/>
              </w:rPr>
              <w:t>book_price</w:t>
            </w:r>
            <w:proofErr w:type="spellEnd"/>
          </w:p>
        </w:tc>
        <w:tc>
          <w:tcPr>
            <w:tcW w:w="4678" w:type="dxa"/>
            <w:shd w:val="clear" w:color="auto" w:fill="auto"/>
          </w:tcPr>
          <w:p w14:paraId="4868360B" w14:textId="77777777" w:rsidR="00362221" w:rsidRPr="00D45698" w:rsidRDefault="00362221" w:rsidP="00362221">
            <w:r w:rsidRPr="00D45698">
              <w:rPr>
                <w:rFonts w:hint="eastAsia"/>
              </w:rPr>
              <w:t>数值型，</w:t>
            </w:r>
            <w:r w:rsidRPr="00D45698">
              <w:rPr>
                <w:rFonts w:hint="eastAsia"/>
              </w:rPr>
              <w:t>5</w:t>
            </w:r>
            <w:r w:rsidRPr="00D45698">
              <w:rPr>
                <w:rFonts w:hint="eastAsia"/>
              </w:rPr>
              <w:t>位有效数字，</w:t>
            </w:r>
            <w:r w:rsidRPr="00D45698">
              <w:rPr>
                <w:rFonts w:hint="eastAsia"/>
              </w:rPr>
              <w:t>2</w:t>
            </w:r>
            <w:r w:rsidRPr="00D45698">
              <w:rPr>
                <w:rFonts w:hint="eastAsia"/>
              </w:rPr>
              <w:t>位小数，不为空</w:t>
            </w:r>
          </w:p>
        </w:tc>
        <w:tc>
          <w:tcPr>
            <w:tcW w:w="1756" w:type="dxa"/>
            <w:shd w:val="clear" w:color="auto" w:fill="auto"/>
          </w:tcPr>
          <w:p w14:paraId="60EE1020" w14:textId="77777777" w:rsidR="00362221" w:rsidRPr="00D45698" w:rsidRDefault="00362221" w:rsidP="00362221"/>
        </w:tc>
      </w:tr>
      <w:tr w:rsidR="00362221" w:rsidRPr="00D45698" w14:paraId="6B613C31" w14:textId="77777777" w:rsidTr="00362221">
        <w:tc>
          <w:tcPr>
            <w:tcW w:w="846" w:type="dxa"/>
            <w:shd w:val="clear" w:color="auto" w:fill="auto"/>
          </w:tcPr>
          <w:p w14:paraId="5C97BE34" w14:textId="7D3F9031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276" w:type="dxa"/>
            <w:shd w:val="clear" w:color="auto" w:fill="auto"/>
          </w:tcPr>
          <w:p w14:paraId="4468A81B" w14:textId="77777777" w:rsidR="00362221" w:rsidRPr="008A5893" w:rsidRDefault="00362221" w:rsidP="00362221">
            <w:r w:rsidRPr="008A5893">
              <w:rPr>
                <w:rFonts w:hint="eastAsia"/>
              </w:rPr>
              <w:t>作者</w:t>
            </w:r>
          </w:p>
        </w:tc>
        <w:tc>
          <w:tcPr>
            <w:tcW w:w="2126" w:type="dxa"/>
          </w:tcPr>
          <w:p w14:paraId="7E05FE21" w14:textId="77777777" w:rsidR="00362221" w:rsidRPr="00D45698" w:rsidRDefault="00362221" w:rsidP="00362221">
            <w:r w:rsidRPr="00D45698">
              <w:rPr>
                <w:rFonts w:hint="eastAsia"/>
              </w:rPr>
              <w:t>author</w:t>
            </w:r>
          </w:p>
        </w:tc>
        <w:tc>
          <w:tcPr>
            <w:tcW w:w="4678" w:type="dxa"/>
            <w:shd w:val="clear" w:color="auto" w:fill="auto"/>
          </w:tcPr>
          <w:p w14:paraId="46F32E86" w14:textId="77777777" w:rsidR="00362221" w:rsidRPr="00D45698" w:rsidRDefault="00362221" w:rsidP="00362221">
            <w:r w:rsidRPr="00D45698">
              <w:rPr>
                <w:rFonts w:hint="eastAsia"/>
              </w:rPr>
              <w:t>字符型，可变长度，</w:t>
            </w:r>
            <w:r w:rsidRPr="00D45698">
              <w:t>1</w:t>
            </w:r>
            <w:r w:rsidRPr="00D45698">
              <w:rPr>
                <w:rFonts w:hint="eastAsia"/>
              </w:rPr>
              <w:t>0</w:t>
            </w:r>
            <w:r w:rsidRPr="00D45698">
              <w:rPr>
                <w:rFonts w:hint="eastAsia"/>
              </w:rPr>
              <w:t>位汉字，不为空</w:t>
            </w:r>
          </w:p>
        </w:tc>
        <w:tc>
          <w:tcPr>
            <w:tcW w:w="1756" w:type="dxa"/>
            <w:shd w:val="clear" w:color="auto" w:fill="auto"/>
          </w:tcPr>
          <w:p w14:paraId="7A4CB24D" w14:textId="77777777" w:rsidR="00362221" w:rsidRPr="00D45698" w:rsidRDefault="00362221" w:rsidP="00362221"/>
        </w:tc>
      </w:tr>
      <w:tr w:rsidR="00362221" w:rsidRPr="00D45698" w14:paraId="23305E5A" w14:textId="77777777" w:rsidTr="00362221">
        <w:tc>
          <w:tcPr>
            <w:tcW w:w="846" w:type="dxa"/>
            <w:shd w:val="clear" w:color="auto" w:fill="auto"/>
          </w:tcPr>
          <w:p w14:paraId="0C4F0656" w14:textId="00761509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1276" w:type="dxa"/>
            <w:shd w:val="clear" w:color="auto" w:fill="auto"/>
          </w:tcPr>
          <w:p w14:paraId="4EB2BF53" w14:textId="77777777" w:rsidR="00362221" w:rsidRPr="008A5893" w:rsidRDefault="00362221" w:rsidP="00362221">
            <w:r w:rsidRPr="008A5893">
              <w:rPr>
                <w:rFonts w:hint="eastAsia"/>
              </w:rPr>
              <w:t>图书类型</w:t>
            </w:r>
          </w:p>
        </w:tc>
        <w:tc>
          <w:tcPr>
            <w:tcW w:w="2126" w:type="dxa"/>
          </w:tcPr>
          <w:p w14:paraId="3A62A1D4" w14:textId="77777777" w:rsidR="00362221" w:rsidRPr="00D45698" w:rsidRDefault="00362221" w:rsidP="00362221">
            <w:proofErr w:type="spellStart"/>
            <w:r w:rsidRPr="00D45698">
              <w:rPr>
                <w:rFonts w:hint="eastAsia"/>
              </w:rPr>
              <w:t>book_type</w:t>
            </w:r>
            <w:proofErr w:type="spellEnd"/>
          </w:p>
        </w:tc>
        <w:tc>
          <w:tcPr>
            <w:tcW w:w="4678" w:type="dxa"/>
            <w:shd w:val="clear" w:color="auto" w:fill="auto"/>
          </w:tcPr>
          <w:p w14:paraId="74E71136" w14:textId="77777777" w:rsidR="00362221" w:rsidRPr="00D45698" w:rsidRDefault="00362221" w:rsidP="00362221">
            <w:r w:rsidRPr="00D45698">
              <w:rPr>
                <w:rFonts w:hint="eastAsia"/>
              </w:rPr>
              <w:t>字符型，可变长度，</w:t>
            </w:r>
            <w:r w:rsidRPr="00D45698">
              <w:t>2</w:t>
            </w:r>
            <w:r w:rsidRPr="00D45698">
              <w:rPr>
                <w:rFonts w:hint="eastAsia"/>
              </w:rPr>
              <w:t>位数字，不为空</w:t>
            </w:r>
          </w:p>
        </w:tc>
        <w:tc>
          <w:tcPr>
            <w:tcW w:w="1756" w:type="dxa"/>
            <w:shd w:val="clear" w:color="auto" w:fill="auto"/>
          </w:tcPr>
          <w:p w14:paraId="5F8C4498" w14:textId="77777777" w:rsidR="00362221" w:rsidRPr="00D45698" w:rsidRDefault="00362221" w:rsidP="00362221">
            <w:r w:rsidRPr="00D45698">
              <w:t>301</w:t>
            </w:r>
          </w:p>
        </w:tc>
      </w:tr>
      <w:tr w:rsidR="00362221" w:rsidRPr="00D45698" w14:paraId="237F99DD" w14:textId="77777777" w:rsidTr="00362221">
        <w:tc>
          <w:tcPr>
            <w:tcW w:w="846" w:type="dxa"/>
            <w:shd w:val="clear" w:color="auto" w:fill="auto"/>
          </w:tcPr>
          <w:p w14:paraId="11A06216" w14:textId="3911034F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1276" w:type="dxa"/>
            <w:shd w:val="clear" w:color="auto" w:fill="auto"/>
          </w:tcPr>
          <w:p w14:paraId="50DFB318" w14:textId="77777777" w:rsidR="00362221" w:rsidRPr="008A5893" w:rsidRDefault="00362221" w:rsidP="00362221">
            <w:r w:rsidRPr="008A5893">
              <w:rPr>
                <w:rFonts w:hint="eastAsia"/>
              </w:rPr>
              <w:t>仓库编号</w:t>
            </w:r>
          </w:p>
        </w:tc>
        <w:tc>
          <w:tcPr>
            <w:tcW w:w="2126" w:type="dxa"/>
          </w:tcPr>
          <w:p w14:paraId="30E6760A" w14:textId="77777777" w:rsidR="00362221" w:rsidRPr="00D45698" w:rsidRDefault="00362221" w:rsidP="00362221">
            <w:proofErr w:type="spellStart"/>
            <w:r w:rsidRPr="00362221">
              <w:rPr>
                <w:color w:val="000000" w:themeColor="text1"/>
              </w:rPr>
              <w:t>storehouse_id</w:t>
            </w:r>
            <w:proofErr w:type="spellEnd"/>
          </w:p>
        </w:tc>
        <w:tc>
          <w:tcPr>
            <w:tcW w:w="4678" w:type="dxa"/>
            <w:shd w:val="clear" w:color="auto" w:fill="auto"/>
          </w:tcPr>
          <w:p w14:paraId="144B1AB4" w14:textId="77777777" w:rsidR="00362221" w:rsidRPr="00D45698" w:rsidRDefault="00362221" w:rsidP="00362221">
            <w:r w:rsidRPr="00D45698">
              <w:rPr>
                <w:rFonts w:hint="eastAsia"/>
              </w:rPr>
              <w:t>外键，参照仓库（仓库编号），不允许为空</w:t>
            </w:r>
          </w:p>
        </w:tc>
        <w:tc>
          <w:tcPr>
            <w:tcW w:w="1756" w:type="dxa"/>
            <w:shd w:val="clear" w:color="auto" w:fill="auto"/>
          </w:tcPr>
          <w:p w14:paraId="204C204B" w14:textId="77777777" w:rsidR="00362221" w:rsidRPr="00D45698" w:rsidRDefault="00362221" w:rsidP="00362221"/>
        </w:tc>
      </w:tr>
      <w:tr w:rsidR="00362221" w:rsidRPr="00D45698" w14:paraId="102B5D5D" w14:textId="77777777" w:rsidTr="00362221">
        <w:tc>
          <w:tcPr>
            <w:tcW w:w="846" w:type="dxa"/>
            <w:shd w:val="clear" w:color="auto" w:fill="auto"/>
          </w:tcPr>
          <w:p w14:paraId="713E8B19" w14:textId="706AF14B" w:rsidR="00362221" w:rsidRPr="00DE0236" w:rsidRDefault="00362221" w:rsidP="00362221">
            <w:pPr>
              <w:ind w:left="420"/>
              <w:rPr>
                <w:color w:val="FF0000"/>
              </w:rPr>
            </w:pPr>
            <w:r w:rsidRPr="00362221">
              <w:rPr>
                <w:color w:val="000000" w:themeColor="text1"/>
              </w:rPr>
              <w:fldChar w:fldCharType="begin"/>
            </w:r>
            <w:r w:rsidRPr="00362221">
              <w:rPr>
                <w:color w:val="000000" w:themeColor="text1"/>
              </w:rPr>
              <w:instrText xml:space="preserve"> SEQ  </w:instrText>
            </w:r>
            <w:r w:rsidRPr="00362221">
              <w:rPr>
                <w:color w:val="000000" w:themeColor="text1"/>
              </w:rPr>
              <w:instrText>表格编号</w:instrText>
            </w:r>
            <w:r w:rsidRPr="00362221">
              <w:rPr>
                <w:color w:val="000000" w:themeColor="text1"/>
              </w:rPr>
              <w:instrText xml:space="preserve"> \* ARABIC \s 5 </w:instrText>
            </w:r>
            <w:r w:rsidRPr="00362221">
              <w:rPr>
                <w:color w:val="000000" w:themeColor="text1"/>
              </w:rPr>
              <w:fldChar w:fldCharType="separate"/>
            </w:r>
            <w:r w:rsidRPr="00362221">
              <w:rPr>
                <w:noProof/>
                <w:color w:val="000000" w:themeColor="text1"/>
              </w:rPr>
              <w:t>7</w:t>
            </w:r>
            <w:r w:rsidRPr="00362221">
              <w:rPr>
                <w:color w:val="000000" w:themeColor="text1"/>
              </w:rPr>
              <w:fldChar w:fldCharType="end"/>
            </w:r>
          </w:p>
        </w:tc>
        <w:tc>
          <w:tcPr>
            <w:tcW w:w="1276" w:type="dxa"/>
            <w:shd w:val="clear" w:color="auto" w:fill="auto"/>
          </w:tcPr>
          <w:p w14:paraId="076B39CB" w14:textId="77777777" w:rsidR="00362221" w:rsidRPr="00DE0236" w:rsidRDefault="00362221" w:rsidP="00362221">
            <w:pPr>
              <w:rPr>
                <w:color w:val="FF0000"/>
              </w:rPr>
            </w:pPr>
            <w:r w:rsidRPr="00362221">
              <w:rPr>
                <w:rFonts w:hint="eastAsia"/>
                <w:color w:val="000000" w:themeColor="text1"/>
              </w:rPr>
              <w:t>图书库存</w:t>
            </w:r>
          </w:p>
        </w:tc>
        <w:tc>
          <w:tcPr>
            <w:tcW w:w="2126" w:type="dxa"/>
          </w:tcPr>
          <w:p w14:paraId="3794D007" w14:textId="77777777" w:rsidR="00362221" w:rsidRPr="00DE0236" w:rsidRDefault="00362221" w:rsidP="00362221">
            <w:pPr>
              <w:rPr>
                <w:color w:val="FF0000"/>
              </w:rPr>
            </w:pPr>
            <w:r w:rsidRPr="00362221">
              <w:rPr>
                <w:rFonts w:hint="eastAsia"/>
                <w:color w:val="000000" w:themeColor="text1"/>
              </w:rPr>
              <w:t>inventory</w:t>
            </w:r>
          </w:p>
        </w:tc>
        <w:tc>
          <w:tcPr>
            <w:tcW w:w="4678" w:type="dxa"/>
            <w:shd w:val="clear" w:color="auto" w:fill="auto"/>
          </w:tcPr>
          <w:p w14:paraId="62FD679F" w14:textId="77777777" w:rsidR="00362221" w:rsidRPr="00DE0236" w:rsidRDefault="00362221" w:rsidP="00362221">
            <w:pPr>
              <w:rPr>
                <w:color w:val="FF0000"/>
              </w:rPr>
            </w:pPr>
            <w:r w:rsidRPr="00362221">
              <w:rPr>
                <w:rFonts w:hint="eastAsia"/>
                <w:color w:val="000000" w:themeColor="text1"/>
              </w:rPr>
              <w:t>数值型，</w:t>
            </w:r>
            <w:r w:rsidRPr="00362221">
              <w:rPr>
                <w:rFonts w:hint="eastAsia"/>
                <w:color w:val="000000" w:themeColor="text1"/>
              </w:rPr>
              <w:t>5</w:t>
            </w:r>
            <w:r w:rsidRPr="00362221">
              <w:rPr>
                <w:rFonts w:hint="eastAsia"/>
                <w:color w:val="000000" w:themeColor="text1"/>
              </w:rPr>
              <w:t>位有效数字，无小数</w:t>
            </w:r>
          </w:p>
        </w:tc>
        <w:tc>
          <w:tcPr>
            <w:tcW w:w="1756" w:type="dxa"/>
            <w:shd w:val="clear" w:color="auto" w:fill="auto"/>
          </w:tcPr>
          <w:p w14:paraId="2E7D18C1" w14:textId="77777777" w:rsidR="00362221" w:rsidRPr="00DE0236" w:rsidRDefault="00362221" w:rsidP="00362221">
            <w:pPr>
              <w:rPr>
                <w:color w:val="FF0000"/>
              </w:rPr>
            </w:pPr>
          </w:p>
        </w:tc>
      </w:tr>
      <w:tr w:rsidR="00362221" w:rsidRPr="00D45698" w14:paraId="40307BC7" w14:textId="77777777" w:rsidTr="00362221">
        <w:tc>
          <w:tcPr>
            <w:tcW w:w="846" w:type="dxa"/>
            <w:shd w:val="clear" w:color="auto" w:fill="auto"/>
          </w:tcPr>
          <w:p w14:paraId="6AA96391" w14:textId="47F28B9E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1276" w:type="dxa"/>
            <w:shd w:val="clear" w:color="auto" w:fill="auto"/>
          </w:tcPr>
          <w:p w14:paraId="7F5DA703" w14:textId="77777777" w:rsidR="00362221" w:rsidRPr="008A5893" w:rsidRDefault="00362221" w:rsidP="00362221">
            <w:r w:rsidRPr="008A5893">
              <w:rPr>
                <w:rFonts w:hint="eastAsia"/>
              </w:rPr>
              <w:t>出版社编号</w:t>
            </w:r>
          </w:p>
        </w:tc>
        <w:tc>
          <w:tcPr>
            <w:tcW w:w="2126" w:type="dxa"/>
          </w:tcPr>
          <w:p w14:paraId="46DD092A" w14:textId="77777777" w:rsidR="00362221" w:rsidRPr="00D45698" w:rsidRDefault="00362221" w:rsidP="00362221">
            <w:proofErr w:type="spellStart"/>
            <w:r w:rsidRPr="00362221">
              <w:rPr>
                <w:rFonts w:hint="eastAsia"/>
                <w:color w:val="000000" w:themeColor="text1"/>
              </w:rPr>
              <w:t>publishing_house</w:t>
            </w:r>
            <w:r w:rsidRPr="00362221">
              <w:rPr>
                <w:color w:val="000000" w:themeColor="text1"/>
              </w:rPr>
              <w:t>_id</w:t>
            </w:r>
            <w:proofErr w:type="spellEnd"/>
          </w:p>
        </w:tc>
        <w:tc>
          <w:tcPr>
            <w:tcW w:w="4678" w:type="dxa"/>
            <w:shd w:val="clear" w:color="auto" w:fill="auto"/>
          </w:tcPr>
          <w:p w14:paraId="28B55977" w14:textId="77777777" w:rsidR="00362221" w:rsidRPr="00D45698" w:rsidRDefault="00362221" w:rsidP="00362221">
            <w:r w:rsidRPr="00D45698">
              <w:rPr>
                <w:rFonts w:hint="eastAsia"/>
              </w:rPr>
              <w:t>外键，参照出版社（出版社编号），不允许为空</w:t>
            </w:r>
          </w:p>
        </w:tc>
        <w:tc>
          <w:tcPr>
            <w:tcW w:w="1756" w:type="dxa"/>
            <w:shd w:val="clear" w:color="auto" w:fill="auto"/>
          </w:tcPr>
          <w:p w14:paraId="5035EF77" w14:textId="77777777" w:rsidR="00362221" w:rsidRPr="00D45698" w:rsidRDefault="00362221" w:rsidP="00362221"/>
        </w:tc>
      </w:tr>
      <w:tr w:rsidR="00362221" w:rsidRPr="00D45698" w14:paraId="62CC2EE6" w14:textId="77777777" w:rsidTr="00362221">
        <w:tc>
          <w:tcPr>
            <w:tcW w:w="846" w:type="dxa"/>
            <w:shd w:val="clear" w:color="auto" w:fill="auto"/>
          </w:tcPr>
          <w:p w14:paraId="1F094914" w14:textId="48DB58A7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1276" w:type="dxa"/>
            <w:shd w:val="clear" w:color="auto" w:fill="auto"/>
          </w:tcPr>
          <w:p w14:paraId="42453831" w14:textId="77777777" w:rsidR="00362221" w:rsidRPr="008A5893" w:rsidRDefault="00362221" w:rsidP="00362221">
            <w:r w:rsidRPr="008A5893">
              <w:rPr>
                <w:rFonts w:hint="eastAsia"/>
              </w:rPr>
              <w:t>出版时间</w:t>
            </w:r>
          </w:p>
        </w:tc>
        <w:tc>
          <w:tcPr>
            <w:tcW w:w="2126" w:type="dxa"/>
          </w:tcPr>
          <w:p w14:paraId="748984EB" w14:textId="77777777" w:rsidR="00362221" w:rsidRPr="00D45698" w:rsidRDefault="00362221" w:rsidP="00362221">
            <w:proofErr w:type="spellStart"/>
            <w:r w:rsidRPr="00D45698">
              <w:rPr>
                <w:rFonts w:hint="eastAsia"/>
              </w:rPr>
              <w:t>publishing_time</w:t>
            </w:r>
            <w:proofErr w:type="spellEnd"/>
          </w:p>
        </w:tc>
        <w:tc>
          <w:tcPr>
            <w:tcW w:w="4678" w:type="dxa"/>
            <w:shd w:val="clear" w:color="auto" w:fill="auto"/>
          </w:tcPr>
          <w:p w14:paraId="5ABD1265" w14:textId="77777777" w:rsidR="00362221" w:rsidRPr="00D45698" w:rsidRDefault="00362221" w:rsidP="00362221">
            <w:r w:rsidRPr="00D45698">
              <w:rPr>
                <w:rFonts w:hint="eastAsia"/>
              </w:rPr>
              <w:t>日期型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D45698">
              <w:rPr>
                <w:rFonts w:hint="eastAsia"/>
              </w:rPr>
              <w:t>不为空</w:t>
            </w:r>
          </w:p>
        </w:tc>
        <w:tc>
          <w:tcPr>
            <w:tcW w:w="1756" w:type="dxa"/>
            <w:shd w:val="clear" w:color="auto" w:fill="auto"/>
          </w:tcPr>
          <w:p w14:paraId="2277A39B" w14:textId="77777777" w:rsidR="00362221" w:rsidRPr="00D45698" w:rsidRDefault="00362221" w:rsidP="00362221"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日</w:t>
            </w:r>
          </w:p>
        </w:tc>
      </w:tr>
    </w:tbl>
    <w:p w14:paraId="72550282" w14:textId="77777777" w:rsidR="00FB2F58" w:rsidRPr="00A272C9" w:rsidRDefault="00FB2F58" w:rsidP="00A272C9">
      <w:pPr>
        <w:pStyle w:val="3"/>
      </w:pPr>
      <w:r w:rsidRPr="00A272C9">
        <w:rPr>
          <w:rFonts w:hint="eastAsia"/>
        </w:rPr>
        <w:t>买家</w:t>
      </w:r>
    </w:p>
    <w:p w14:paraId="424E3A13" w14:textId="1A1B9A0A" w:rsidR="00FB2F58" w:rsidRDefault="00FB2F58" w:rsidP="00FB2F58">
      <w:pPr>
        <w:jc w:val="center"/>
      </w:pPr>
      <w:r w:rsidRPr="00D45698">
        <w:rPr>
          <w:rFonts w:hint="eastAsia"/>
        </w:rPr>
        <w:t>表</w:t>
      </w:r>
      <w:r w:rsidRPr="00D45698">
        <w:fldChar w:fldCharType="begin"/>
      </w:r>
      <w:r w:rsidRPr="00D45698">
        <w:instrText xml:space="preserve"> STYLEREF  \s "</w:instrText>
      </w:r>
      <w:r w:rsidRPr="00D45698">
        <w:rPr>
          <w:rFonts w:hint="eastAsia"/>
        </w:rPr>
        <w:instrText>标题</w:instrText>
      </w:r>
      <w:r w:rsidRPr="00D45698">
        <w:instrText xml:space="preserve"> 2" \n </w:instrText>
      </w:r>
      <w:r w:rsidRPr="00D45698">
        <w:fldChar w:fldCharType="separate"/>
      </w:r>
      <w:r w:rsidR="00A272C9">
        <w:rPr>
          <w:noProof/>
        </w:rPr>
        <w:t>4.3</w:t>
      </w:r>
      <w:r w:rsidRPr="00D45698">
        <w:fldChar w:fldCharType="end"/>
      </w:r>
      <w:r w:rsidRPr="00D45698">
        <w:noBreakHyphen/>
      </w:r>
      <w:r w:rsidRPr="00D45698">
        <w:fldChar w:fldCharType="begin"/>
      </w:r>
      <w:r w:rsidRPr="00D45698">
        <w:instrText xml:space="preserve"> SEQ </w:instrText>
      </w:r>
      <w:r w:rsidRPr="00D45698">
        <w:rPr>
          <w:rFonts w:hint="eastAsia"/>
        </w:rPr>
        <w:instrText>表格</w:instrText>
      </w:r>
      <w:r w:rsidRPr="00D45698">
        <w:instrText xml:space="preserve">2 \* ARABIC \s 2 </w:instrText>
      </w:r>
      <w:r w:rsidRPr="00D45698">
        <w:fldChar w:fldCharType="separate"/>
      </w:r>
      <w:r w:rsidR="00A272C9">
        <w:rPr>
          <w:noProof/>
        </w:rPr>
        <w:t>6</w:t>
      </w:r>
      <w:r w:rsidRPr="00D45698">
        <w:fldChar w:fldCharType="end"/>
      </w:r>
      <w:r>
        <w:rPr>
          <w:rFonts w:hint="eastAsia"/>
        </w:rPr>
        <w:t>关系</w:t>
      </w:r>
      <w:r w:rsidRPr="00D45698">
        <w:rPr>
          <w:rFonts w:hint="eastAsia"/>
        </w:rPr>
        <w:t xml:space="preserve"> buyer</w:t>
      </w:r>
      <w:r w:rsidRPr="00D45698"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0"/>
        <w:gridCol w:w="1164"/>
        <w:gridCol w:w="1547"/>
        <w:gridCol w:w="5884"/>
        <w:gridCol w:w="1077"/>
      </w:tblGrid>
      <w:tr w:rsidR="00362221" w:rsidRPr="00D45698" w14:paraId="1C9A9E5A" w14:textId="77777777" w:rsidTr="00362221">
        <w:tc>
          <w:tcPr>
            <w:tcW w:w="1010" w:type="dxa"/>
            <w:shd w:val="clear" w:color="auto" w:fill="D9D9D9"/>
          </w:tcPr>
          <w:p w14:paraId="551D4752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1164" w:type="dxa"/>
            <w:shd w:val="clear" w:color="auto" w:fill="D9D9D9"/>
          </w:tcPr>
          <w:p w14:paraId="5F45F55F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属性名</w:t>
            </w:r>
          </w:p>
        </w:tc>
        <w:tc>
          <w:tcPr>
            <w:tcW w:w="1547" w:type="dxa"/>
            <w:shd w:val="clear" w:color="auto" w:fill="D9D9D9"/>
          </w:tcPr>
          <w:p w14:paraId="19E31C86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英文名</w:t>
            </w:r>
          </w:p>
        </w:tc>
        <w:tc>
          <w:tcPr>
            <w:tcW w:w="5884" w:type="dxa"/>
            <w:shd w:val="clear" w:color="auto" w:fill="D9D9D9"/>
          </w:tcPr>
          <w:p w14:paraId="38CA0072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要求</w:t>
            </w:r>
          </w:p>
        </w:tc>
        <w:tc>
          <w:tcPr>
            <w:tcW w:w="1077" w:type="dxa"/>
            <w:shd w:val="clear" w:color="auto" w:fill="D9D9D9"/>
          </w:tcPr>
          <w:p w14:paraId="387FDEFF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备注</w:t>
            </w:r>
          </w:p>
        </w:tc>
      </w:tr>
      <w:tr w:rsidR="00362221" w:rsidRPr="00D45698" w14:paraId="63C698A0" w14:textId="77777777" w:rsidTr="00362221">
        <w:tc>
          <w:tcPr>
            <w:tcW w:w="1010" w:type="dxa"/>
            <w:shd w:val="clear" w:color="auto" w:fill="auto"/>
          </w:tcPr>
          <w:p w14:paraId="72B9A1A2" w14:textId="77777777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567AB3DE" w14:textId="77777777" w:rsidR="00362221" w:rsidRPr="00D45698" w:rsidRDefault="00362221" w:rsidP="00362221">
            <w:r w:rsidRPr="00D45698">
              <w:rPr>
                <w:rFonts w:hint="eastAsia"/>
              </w:rPr>
              <w:t>买家编号</w:t>
            </w:r>
          </w:p>
        </w:tc>
        <w:tc>
          <w:tcPr>
            <w:tcW w:w="1547" w:type="dxa"/>
          </w:tcPr>
          <w:p w14:paraId="3C533AC5" w14:textId="77777777" w:rsidR="00362221" w:rsidRPr="00362221" w:rsidRDefault="00362221" w:rsidP="00362221">
            <w:pPr>
              <w:rPr>
                <w:color w:val="000000" w:themeColor="text1"/>
              </w:rPr>
            </w:pPr>
            <w:proofErr w:type="spellStart"/>
            <w:r w:rsidRPr="00362221">
              <w:rPr>
                <w:rFonts w:hint="eastAsia"/>
                <w:color w:val="000000" w:themeColor="text1"/>
              </w:rPr>
              <w:t>buyer_id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6002595A" w14:textId="77777777" w:rsidR="00362221" w:rsidRPr="00D45698" w:rsidRDefault="00362221" w:rsidP="00362221">
            <w:r w:rsidRPr="00D45698">
              <w:rPr>
                <w:rFonts w:hint="eastAsia"/>
              </w:rPr>
              <w:t>主键，字符型，固定长度，</w:t>
            </w:r>
            <w:r w:rsidRPr="006D48B8">
              <w:t>18</w:t>
            </w:r>
            <w:r w:rsidRPr="006D48B8">
              <w:rPr>
                <w:rFonts w:hint="eastAsia"/>
              </w:rPr>
              <w:t>个数字字符</w:t>
            </w:r>
          </w:p>
        </w:tc>
        <w:tc>
          <w:tcPr>
            <w:tcW w:w="1077" w:type="dxa"/>
            <w:shd w:val="clear" w:color="auto" w:fill="auto"/>
          </w:tcPr>
          <w:p w14:paraId="552ABDF7" w14:textId="77777777" w:rsidR="00362221" w:rsidRPr="00D45698" w:rsidRDefault="00362221" w:rsidP="00362221">
            <w:r w:rsidRPr="00DF4DB6">
              <w:t>身份证号</w:t>
            </w:r>
          </w:p>
        </w:tc>
      </w:tr>
      <w:tr w:rsidR="00362221" w:rsidRPr="00D45698" w14:paraId="57EFB1CD" w14:textId="77777777" w:rsidTr="00362221">
        <w:tc>
          <w:tcPr>
            <w:tcW w:w="1010" w:type="dxa"/>
            <w:shd w:val="clear" w:color="auto" w:fill="auto"/>
          </w:tcPr>
          <w:p w14:paraId="54DA218B" w14:textId="77777777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4F45AF28" w14:textId="77777777" w:rsidR="00362221" w:rsidRPr="00D45698" w:rsidRDefault="00362221" w:rsidP="00362221">
            <w:r w:rsidRPr="00D45698">
              <w:rPr>
                <w:rFonts w:hint="eastAsia"/>
              </w:rPr>
              <w:t>买家姓名</w:t>
            </w:r>
          </w:p>
        </w:tc>
        <w:tc>
          <w:tcPr>
            <w:tcW w:w="1547" w:type="dxa"/>
          </w:tcPr>
          <w:p w14:paraId="3F5D6D52" w14:textId="77777777" w:rsidR="00362221" w:rsidRPr="00DE0236" w:rsidRDefault="00362221" w:rsidP="00362221">
            <w:pPr>
              <w:rPr>
                <w:color w:val="FF0000"/>
              </w:rPr>
            </w:pPr>
            <w:proofErr w:type="spellStart"/>
            <w:r w:rsidRPr="00362221">
              <w:rPr>
                <w:rFonts w:hint="eastAsia"/>
                <w:color w:val="000000" w:themeColor="text1"/>
              </w:rPr>
              <w:t>buyer</w:t>
            </w:r>
            <w:r w:rsidRPr="00362221">
              <w:rPr>
                <w:color w:val="000000" w:themeColor="text1"/>
              </w:rPr>
              <w:t>_</w:t>
            </w:r>
            <w:r w:rsidRPr="00362221">
              <w:rPr>
                <w:rFonts w:hint="eastAsia"/>
                <w:color w:val="000000" w:themeColor="text1"/>
              </w:rPr>
              <w:t>name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7E37A9D1" w14:textId="77777777" w:rsidR="00362221" w:rsidRPr="00D45698" w:rsidRDefault="00362221" w:rsidP="00362221">
            <w:r w:rsidRPr="00D45698">
              <w:rPr>
                <w:rFonts w:hint="eastAsia"/>
              </w:rPr>
              <w:t>字符型，可变长度，</w:t>
            </w:r>
            <w:r w:rsidRPr="00D45698">
              <w:rPr>
                <w:rFonts w:hint="eastAsia"/>
              </w:rPr>
              <w:t>10</w:t>
            </w:r>
            <w:r w:rsidRPr="00D45698">
              <w:rPr>
                <w:rFonts w:hint="eastAsia"/>
              </w:rPr>
              <w:t>个汉字，不为空</w:t>
            </w:r>
          </w:p>
        </w:tc>
        <w:tc>
          <w:tcPr>
            <w:tcW w:w="1077" w:type="dxa"/>
            <w:shd w:val="clear" w:color="auto" w:fill="auto"/>
          </w:tcPr>
          <w:p w14:paraId="387ABE9F" w14:textId="77777777" w:rsidR="00362221" w:rsidRPr="00D45698" w:rsidRDefault="00362221" w:rsidP="00362221"/>
        </w:tc>
      </w:tr>
      <w:tr w:rsidR="00362221" w:rsidRPr="00D45698" w14:paraId="0138AEBB" w14:textId="77777777" w:rsidTr="00362221">
        <w:tc>
          <w:tcPr>
            <w:tcW w:w="1010" w:type="dxa"/>
            <w:shd w:val="clear" w:color="auto" w:fill="auto"/>
          </w:tcPr>
          <w:p w14:paraId="2184EFB9" w14:textId="77777777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03ED556A" w14:textId="77777777" w:rsidR="00362221" w:rsidRPr="00D45698" w:rsidRDefault="00362221" w:rsidP="00362221">
            <w:r w:rsidRPr="00D45698">
              <w:rPr>
                <w:rFonts w:hint="eastAsia"/>
              </w:rPr>
              <w:t>买家电话</w:t>
            </w:r>
          </w:p>
        </w:tc>
        <w:tc>
          <w:tcPr>
            <w:tcW w:w="1547" w:type="dxa"/>
          </w:tcPr>
          <w:p w14:paraId="42F288BE" w14:textId="77777777" w:rsidR="00362221" w:rsidRPr="00D45698" w:rsidRDefault="00362221" w:rsidP="00362221">
            <w:proofErr w:type="spellStart"/>
            <w:r w:rsidRPr="00D45698">
              <w:rPr>
                <w:rFonts w:hint="eastAsia"/>
              </w:rPr>
              <w:t>buyer_</w:t>
            </w:r>
            <w:r w:rsidRPr="00D45698">
              <w:t>tel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6D74B491" w14:textId="77777777" w:rsidR="00362221" w:rsidRPr="00D45698" w:rsidRDefault="00362221" w:rsidP="00362221">
            <w:r w:rsidRPr="00D45698">
              <w:rPr>
                <w:rFonts w:hint="eastAsia"/>
              </w:rPr>
              <w:t>字符型，固定长度，</w:t>
            </w:r>
            <w:r w:rsidRPr="00D45698">
              <w:rPr>
                <w:rFonts w:hint="eastAsia"/>
              </w:rPr>
              <w:t>11</w:t>
            </w:r>
            <w:r w:rsidRPr="00D45698">
              <w:rPr>
                <w:rFonts w:hint="eastAsia"/>
              </w:rPr>
              <w:t>个数字，不为空</w:t>
            </w:r>
          </w:p>
        </w:tc>
        <w:tc>
          <w:tcPr>
            <w:tcW w:w="1077" w:type="dxa"/>
            <w:shd w:val="clear" w:color="auto" w:fill="auto"/>
          </w:tcPr>
          <w:p w14:paraId="31400CD2" w14:textId="77777777" w:rsidR="00362221" w:rsidRPr="00D45698" w:rsidRDefault="00362221" w:rsidP="00362221"/>
        </w:tc>
      </w:tr>
      <w:tr w:rsidR="00362221" w:rsidRPr="00D45698" w14:paraId="72D66A21" w14:textId="77777777" w:rsidTr="00362221">
        <w:tc>
          <w:tcPr>
            <w:tcW w:w="1010" w:type="dxa"/>
            <w:shd w:val="clear" w:color="auto" w:fill="auto"/>
          </w:tcPr>
          <w:p w14:paraId="7693F89F" w14:textId="77777777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25B5F0EA" w14:textId="77777777" w:rsidR="00362221" w:rsidRPr="00362221" w:rsidRDefault="00362221" w:rsidP="00362221">
            <w:pPr>
              <w:rPr>
                <w:color w:val="000000" w:themeColor="text1"/>
              </w:rPr>
            </w:pPr>
            <w:r w:rsidRPr="00362221">
              <w:rPr>
                <w:rFonts w:hint="eastAsia"/>
                <w:color w:val="000000" w:themeColor="text1"/>
              </w:rPr>
              <w:t>买家地址</w:t>
            </w:r>
          </w:p>
        </w:tc>
        <w:tc>
          <w:tcPr>
            <w:tcW w:w="1547" w:type="dxa"/>
          </w:tcPr>
          <w:p w14:paraId="4FE7F77B" w14:textId="77777777" w:rsidR="00362221" w:rsidRPr="00362221" w:rsidRDefault="00362221" w:rsidP="00362221">
            <w:pPr>
              <w:rPr>
                <w:color w:val="000000" w:themeColor="text1"/>
              </w:rPr>
            </w:pPr>
            <w:proofErr w:type="spellStart"/>
            <w:r w:rsidRPr="00362221">
              <w:rPr>
                <w:color w:val="000000" w:themeColor="text1"/>
              </w:rPr>
              <w:t>buyer_</w:t>
            </w:r>
            <w:r w:rsidRPr="00362221">
              <w:rPr>
                <w:rFonts w:hint="eastAsia"/>
                <w:color w:val="000000" w:themeColor="text1"/>
              </w:rPr>
              <w:t>adress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110E058D" w14:textId="77777777" w:rsidR="00362221" w:rsidRPr="00D45698" w:rsidRDefault="00362221" w:rsidP="00362221">
            <w:r w:rsidRPr="00D45698">
              <w:rPr>
                <w:rFonts w:hint="eastAsia"/>
              </w:rPr>
              <w:t>字符型，可变长度，</w:t>
            </w:r>
            <w:r w:rsidRPr="00D45698">
              <w:t>2</w:t>
            </w:r>
            <w:r w:rsidRPr="00D45698">
              <w:rPr>
                <w:rFonts w:hint="eastAsia"/>
              </w:rPr>
              <w:t>00</w:t>
            </w:r>
            <w:r w:rsidRPr="00D45698">
              <w:rPr>
                <w:rFonts w:hint="eastAsia"/>
              </w:rPr>
              <w:t>个数字，汉字或者英文字符</w:t>
            </w:r>
            <w:r w:rsidRPr="00D45698">
              <w:rPr>
                <w:rFonts w:hint="eastAsia"/>
              </w:rPr>
              <w:t>,</w:t>
            </w:r>
            <w:r w:rsidRPr="00D45698">
              <w:rPr>
                <w:rFonts w:hint="eastAsia"/>
              </w:rPr>
              <w:t>不为空</w:t>
            </w:r>
          </w:p>
        </w:tc>
        <w:tc>
          <w:tcPr>
            <w:tcW w:w="1077" w:type="dxa"/>
            <w:shd w:val="clear" w:color="auto" w:fill="auto"/>
          </w:tcPr>
          <w:p w14:paraId="61F799DC" w14:textId="77777777" w:rsidR="00362221" w:rsidRPr="00D45698" w:rsidRDefault="00362221" w:rsidP="00362221"/>
        </w:tc>
      </w:tr>
      <w:tr w:rsidR="00362221" w:rsidRPr="00D45698" w14:paraId="06D9FF7C" w14:textId="77777777" w:rsidTr="00362221">
        <w:tc>
          <w:tcPr>
            <w:tcW w:w="1010" w:type="dxa"/>
            <w:shd w:val="clear" w:color="auto" w:fill="auto"/>
          </w:tcPr>
          <w:p w14:paraId="26B272B2" w14:textId="77777777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26E6D023" w14:textId="77777777" w:rsidR="00362221" w:rsidRPr="00D45698" w:rsidRDefault="00362221" w:rsidP="00362221">
            <w:r w:rsidRPr="00D45698">
              <w:rPr>
                <w:rFonts w:hint="eastAsia"/>
              </w:rPr>
              <w:t>区域编号</w:t>
            </w:r>
          </w:p>
        </w:tc>
        <w:tc>
          <w:tcPr>
            <w:tcW w:w="1547" w:type="dxa"/>
          </w:tcPr>
          <w:p w14:paraId="7FCB8E66" w14:textId="77777777" w:rsidR="00362221" w:rsidRPr="00D45698" w:rsidRDefault="00362221" w:rsidP="00362221">
            <w:proofErr w:type="spellStart"/>
            <w:r w:rsidRPr="00D45698">
              <w:rPr>
                <w:rFonts w:hint="eastAsia"/>
              </w:rPr>
              <w:t>a</w:t>
            </w:r>
            <w:r w:rsidRPr="00D45698">
              <w:t>rea_id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3F22EE65" w14:textId="77777777" w:rsidR="00362221" w:rsidRPr="00D45698" w:rsidRDefault="00362221" w:rsidP="00362221">
            <w:r w:rsidRPr="00D45698">
              <w:rPr>
                <w:rFonts w:hint="eastAsia"/>
              </w:rPr>
              <w:t>外键，参照区域（区域编号），不允许为空</w:t>
            </w:r>
          </w:p>
        </w:tc>
        <w:tc>
          <w:tcPr>
            <w:tcW w:w="1077" w:type="dxa"/>
            <w:shd w:val="clear" w:color="auto" w:fill="auto"/>
          </w:tcPr>
          <w:p w14:paraId="3A205E9A" w14:textId="77777777" w:rsidR="00362221" w:rsidRPr="00D45698" w:rsidRDefault="00362221" w:rsidP="00362221"/>
        </w:tc>
      </w:tr>
    </w:tbl>
    <w:p w14:paraId="3E234671" w14:textId="77777777" w:rsidR="00FB2F58" w:rsidRPr="00A272C9" w:rsidRDefault="00FB2F58" w:rsidP="00A272C9">
      <w:pPr>
        <w:pStyle w:val="3"/>
      </w:pPr>
      <w:r w:rsidRPr="00A272C9">
        <w:rPr>
          <w:rFonts w:hint="eastAsia"/>
        </w:rPr>
        <w:lastRenderedPageBreak/>
        <w:t>拥有</w:t>
      </w:r>
    </w:p>
    <w:p w14:paraId="6A52291A" w14:textId="3A9D686D" w:rsidR="00FB2F58" w:rsidRDefault="00FB2F58" w:rsidP="00FB2F58">
      <w:pPr>
        <w:jc w:val="center"/>
      </w:pPr>
      <w:r w:rsidRPr="00D45698">
        <w:rPr>
          <w:rFonts w:hint="eastAsia"/>
        </w:rPr>
        <w:t>表</w:t>
      </w:r>
      <w:r w:rsidRPr="00D45698">
        <w:fldChar w:fldCharType="begin"/>
      </w:r>
      <w:r w:rsidRPr="00D45698">
        <w:instrText xml:space="preserve"> STYLEREF  \s "</w:instrText>
      </w:r>
      <w:r w:rsidRPr="00D45698">
        <w:rPr>
          <w:rFonts w:hint="eastAsia"/>
        </w:rPr>
        <w:instrText>标题</w:instrText>
      </w:r>
      <w:r w:rsidRPr="00D45698">
        <w:instrText xml:space="preserve"> 2" \n </w:instrText>
      </w:r>
      <w:r w:rsidRPr="00D45698">
        <w:fldChar w:fldCharType="separate"/>
      </w:r>
      <w:r w:rsidR="00A272C9">
        <w:rPr>
          <w:noProof/>
        </w:rPr>
        <w:t>4.3</w:t>
      </w:r>
      <w:r w:rsidRPr="00D45698">
        <w:fldChar w:fldCharType="end"/>
      </w:r>
      <w:r w:rsidRPr="00D45698">
        <w:noBreakHyphen/>
      </w:r>
      <w:r w:rsidRPr="00D45698">
        <w:fldChar w:fldCharType="begin"/>
      </w:r>
      <w:r w:rsidRPr="00D45698">
        <w:instrText xml:space="preserve"> SEQ </w:instrText>
      </w:r>
      <w:r w:rsidRPr="00D45698">
        <w:rPr>
          <w:rFonts w:hint="eastAsia"/>
        </w:rPr>
        <w:instrText>表格</w:instrText>
      </w:r>
      <w:r w:rsidRPr="00D45698">
        <w:instrText xml:space="preserve">2 \* ARABIC \s 2 </w:instrText>
      </w:r>
      <w:r w:rsidRPr="00D45698">
        <w:fldChar w:fldCharType="separate"/>
      </w:r>
      <w:r w:rsidR="00A272C9">
        <w:rPr>
          <w:noProof/>
        </w:rPr>
        <w:t>7</w:t>
      </w:r>
      <w:r w:rsidRPr="00D45698">
        <w:fldChar w:fldCharType="end"/>
      </w:r>
      <w:r w:rsidRPr="00D45698">
        <w:rPr>
          <w:rFonts w:hint="eastAsia"/>
        </w:rPr>
        <w:t xml:space="preserve"> </w:t>
      </w:r>
      <w:r>
        <w:rPr>
          <w:rFonts w:hint="eastAsia"/>
        </w:rPr>
        <w:t>关系</w:t>
      </w:r>
      <w:r w:rsidRPr="00D45698">
        <w:rPr>
          <w:rFonts w:hint="eastAsia"/>
        </w:rPr>
        <w:t>o</w:t>
      </w:r>
      <w:r w:rsidRPr="00D45698">
        <w:t>wn</w:t>
      </w:r>
      <w:r w:rsidRPr="00D45698"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0"/>
        <w:gridCol w:w="1164"/>
        <w:gridCol w:w="1547"/>
        <w:gridCol w:w="5884"/>
        <w:gridCol w:w="1077"/>
      </w:tblGrid>
      <w:tr w:rsidR="00362221" w:rsidRPr="00D45698" w14:paraId="54F98A1F" w14:textId="77777777" w:rsidTr="00362221">
        <w:tc>
          <w:tcPr>
            <w:tcW w:w="1010" w:type="dxa"/>
            <w:shd w:val="clear" w:color="auto" w:fill="D9D9D9"/>
          </w:tcPr>
          <w:p w14:paraId="1ECDE151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1164" w:type="dxa"/>
            <w:shd w:val="clear" w:color="auto" w:fill="D9D9D9"/>
          </w:tcPr>
          <w:p w14:paraId="5B49A0DD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属性名</w:t>
            </w:r>
          </w:p>
        </w:tc>
        <w:tc>
          <w:tcPr>
            <w:tcW w:w="1547" w:type="dxa"/>
            <w:shd w:val="clear" w:color="auto" w:fill="D9D9D9"/>
          </w:tcPr>
          <w:p w14:paraId="32AD2038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英文名</w:t>
            </w:r>
          </w:p>
        </w:tc>
        <w:tc>
          <w:tcPr>
            <w:tcW w:w="5884" w:type="dxa"/>
            <w:shd w:val="clear" w:color="auto" w:fill="D9D9D9"/>
          </w:tcPr>
          <w:p w14:paraId="36B9C755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要求</w:t>
            </w:r>
          </w:p>
        </w:tc>
        <w:tc>
          <w:tcPr>
            <w:tcW w:w="1077" w:type="dxa"/>
            <w:shd w:val="clear" w:color="auto" w:fill="D9D9D9"/>
          </w:tcPr>
          <w:p w14:paraId="1020CA32" w14:textId="77777777" w:rsidR="00362221" w:rsidRPr="00D45698" w:rsidRDefault="00362221" w:rsidP="00362221">
            <w:pPr>
              <w:jc w:val="center"/>
            </w:pPr>
            <w:r w:rsidRPr="00D45698">
              <w:rPr>
                <w:rFonts w:hint="eastAsia"/>
              </w:rPr>
              <w:t>备注</w:t>
            </w:r>
          </w:p>
        </w:tc>
      </w:tr>
      <w:tr w:rsidR="00362221" w:rsidRPr="00D45698" w14:paraId="0356C98A" w14:textId="77777777" w:rsidTr="00362221">
        <w:tc>
          <w:tcPr>
            <w:tcW w:w="1010" w:type="dxa"/>
            <w:shd w:val="clear" w:color="auto" w:fill="auto"/>
          </w:tcPr>
          <w:p w14:paraId="0434BCAE" w14:textId="77777777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76370486" w14:textId="77777777" w:rsidR="00362221" w:rsidRPr="00D45698" w:rsidRDefault="00362221" w:rsidP="00362221">
            <w:r w:rsidRPr="00D45698">
              <w:rPr>
                <w:rFonts w:hint="eastAsia"/>
              </w:rPr>
              <w:t>卖</w:t>
            </w:r>
            <w:r w:rsidRPr="00D45698">
              <w:t>家编号</w:t>
            </w:r>
          </w:p>
        </w:tc>
        <w:tc>
          <w:tcPr>
            <w:tcW w:w="1547" w:type="dxa"/>
          </w:tcPr>
          <w:p w14:paraId="37B5740E" w14:textId="77777777" w:rsidR="00362221" w:rsidRPr="00D45698" w:rsidRDefault="00362221" w:rsidP="00362221">
            <w:proofErr w:type="spellStart"/>
            <w:r w:rsidRPr="00D45698">
              <w:rPr>
                <w:rFonts w:hint="eastAsia"/>
              </w:rPr>
              <w:t>seller</w:t>
            </w:r>
            <w:r w:rsidRPr="00D45698">
              <w:t>_id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4731FBCD" w14:textId="77777777" w:rsidR="00362221" w:rsidRPr="00D45698" w:rsidRDefault="00362221" w:rsidP="00362221">
            <w:r w:rsidRPr="00D45698">
              <w:rPr>
                <w:rFonts w:hint="eastAsia"/>
              </w:rPr>
              <w:t>主键，外键，参照卖家（卖家编号），不允许为空</w:t>
            </w:r>
          </w:p>
        </w:tc>
        <w:tc>
          <w:tcPr>
            <w:tcW w:w="1077" w:type="dxa"/>
            <w:shd w:val="clear" w:color="auto" w:fill="auto"/>
          </w:tcPr>
          <w:p w14:paraId="6395C295" w14:textId="77777777" w:rsidR="00362221" w:rsidRPr="00D45698" w:rsidRDefault="00362221" w:rsidP="00362221"/>
        </w:tc>
      </w:tr>
      <w:tr w:rsidR="00362221" w:rsidRPr="00D45698" w14:paraId="2FEE1488" w14:textId="77777777" w:rsidTr="00362221">
        <w:tc>
          <w:tcPr>
            <w:tcW w:w="1010" w:type="dxa"/>
            <w:shd w:val="clear" w:color="auto" w:fill="auto"/>
          </w:tcPr>
          <w:p w14:paraId="337E6CD4" w14:textId="77777777" w:rsidR="00362221" w:rsidRPr="00D45698" w:rsidRDefault="00362221" w:rsidP="00362221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1421D59D" w14:textId="77777777" w:rsidR="00362221" w:rsidRPr="00D45698" w:rsidRDefault="00362221" w:rsidP="00362221">
            <w:r w:rsidRPr="00D45698">
              <w:rPr>
                <w:rFonts w:hint="eastAsia"/>
              </w:rPr>
              <w:t>仓库</w:t>
            </w:r>
            <w:r w:rsidRPr="00D45698">
              <w:t>编号</w:t>
            </w:r>
          </w:p>
        </w:tc>
        <w:tc>
          <w:tcPr>
            <w:tcW w:w="1547" w:type="dxa"/>
          </w:tcPr>
          <w:p w14:paraId="710C9E48" w14:textId="77777777" w:rsidR="00362221" w:rsidRPr="00362221" w:rsidRDefault="00362221" w:rsidP="00362221">
            <w:pPr>
              <w:rPr>
                <w:color w:val="000000" w:themeColor="text1"/>
              </w:rPr>
            </w:pPr>
            <w:proofErr w:type="spellStart"/>
            <w:r w:rsidRPr="00362221">
              <w:rPr>
                <w:color w:val="000000" w:themeColor="text1"/>
              </w:rPr>
              <w:t>storehouse_id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0C211D7B" w14:textId="77777777" w:rsidR="00362221" w:rsidRPr="00D45698" w:rsidRDefault="00362221" w:rsidP="00362221">
            <w:r w:rsidRPr="00D45698">
              <w:rPr>
                <w:rFonts w:hint="eastAsia"/>
              </w:rPr>
              <w:t>主键，外键，参照仓库（仓库编号），不允许为空</w:t>
            </w:r>
          </w:p>
        </w:tc>
        <w:tc>
          <w:tcPr>
            <w:tcW w:w="1077" w:type="dxa"/>
            <w:shd w:val="clear" w:color="auto" w:fill="auto"/>
          </w:tcPr>
          <w:p w14:paraId="6D74ABC2" w14:textId="77777777" w:rsidR="00362221" w:rsidRPr="00D45698" w:rsidRDefault="00362221" w:rsidP="00362221"/>
        </w:tc>
      </w:tr>
    </w:tbl>
    <w:p w14:paraId="240EFF83" w14:textId="77777777" w:rsidR="00FB2F58" w:rsidRPr="00A272C9" w:rsidRDefault="00FB2F58" w:rsidP="00A272C9">
      <w:pPr>
        <w:pStyle w:val="3"/>
      </w:pPr>
      <w:r w:rsidRPr="00A272C9">
        <w:rPr>
          <w:rFonts w:hint="eastAsia"/>
        </w:rPr>
        <w:t>选购</w:t>
      </w:r>
    </w:p>
    <w:p w14:paraId="3BFADF6F" w14:textId="6D19B62D" w:rsidR="00AF7FF5" w:rsidRDefault="00AF7FF5" w:rsidP="00AF7FF5">
      <w:pPr>
        <w:jc w:val="center"/>
      </w:pPr>
      <w:r w:rsidRPr="00D45698">
        <w:rPr>
          <w:rFonts w:hint="eastAsia"/>
        </w:rPr>
        <w:t>表</w:t>
      </w:r>
      <w:r w:rsidRPr="00D45698">
        <w:fldChar w:fldCharType="begin"/>
      </w:r>
      <w:r w:rsidRPr="00D45698">
        <w:instrText xml:space="preserve"> STYLEREF  \s "</w:instrText>
      </w:r>
      <w:r w:rsidRPr="00D45698">
        <w:rPr>
          <w:rFonts w:hint="eastAsia"/>
        </w:rPr>
        <w:instrText>标题</w:instrText>
      </w:r>
      <w:r w:rsidRPr="00D45698">
        <w:instrText xml:space="preserve"> 2" \n </w:instrText>
      </w:r>
      <w:r w:rsidRPr="00D45698">
        <w:fldChar w:fldCharType="separate"/>
      </w:r>
      <w:r w:rsidR="00A272C9">
        <w:rPr>
          <w:noProof/>
        </w:rPr>
        <w:t>4.3</w:t>
      </w:r>
      <w:r w:rsidRPr="00D45698">
        <w:fldChar w:fldCharType="end"/>
      </w:r>
      <w:r w:rsidRPr="00D45698">
        <w:noBreakHyphen/>
      </w:r>
      <w:r w:rsidRPr="00D45698">
        <w:fldChar w:fldCharType="begin"/>
      </w:r>
      <w:r w:rsidRPr="00D45698">
        <w:instrText xml:space="preserve"> SEQ </w:instrText>
      </w:r>
      <w:r w:rsidRPr="00D45698">
        <w:rPr>
          <w:rFonts w:hint="eastAsia"/>
        </w:rPr>
        <w:instrText>表格</w:instrText>
      </w:r>
      <w:r w:rsidRPr="00D45698">
        <w:instrText xml:space="preserve">2 \* ARABIC \s 2 </w:instrText>
      </w:r>
      <w:r w:rsidRPr="00D45698">
        <w:fldChar w:fldCharType="separate"/>
      </w:r>
      <w:r w:rsidR="00A272C9">
        <w:rPr>
          <w:noProof/>
        </w:rPr>
        <w:t>8</w:t>
      </w:r>
      <w:r w:rsidRPr="00D45698">
        <w:fldChar w:fldCharType="end"/>
      </w:r>
      <w:r w:rsidRPr="00D45698">
        <w:rPr>
          <w:rFonts w:hint="eastAsia"/>
        </w:rPr>
        <w:t xml:space="preserve"> </w:t>
      </w:r>
      <w:r>
        <w:rPr>
          <w:rFonts w:hint="eastAsia"/>
        </w:rPr>
        <w:t>关系</w:t>
      </w:r>
      <w:proofErr w:type="spellStart"/>
      <w:r w:rsidRPr="00D45698">
        <w:rPr>
          <w:rFonts w:hint="eastAsia"/>
        </w:rPr>
        <w:t>sel_purchasing</w:t>
      </w:r>
      <w:proofErr w:type="spellEnd"/>
      <w:r w:rsidRPr="00D45698"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0"/>
        <w:gridCol w:w="1164"/>
        <w:gridCol w:w="1547"/>
        <w:gridCol w:w="5884"/>
        <w:gridCol w:w="1077"/>
      </w:tblGrid>
      <w:tr w:rsidR="00CC4CCF" w:rsidRPr="00D45698" w14:paraId="5586CE57" w14:textId="77777777" w:rsidTr="00CC4CCF">
        <w:tc>
          <w:tcPr>
            <w:tcW w:w="1010" w:type="dxa"/>
            <w:shd w:val="clear" w:color="auto" w:fill="D9D9D9"/>
          </w:tcPr>
          <w:p w14:paraId="4C359462" w14:textId="77777777" w:rsidR="00CC4CCF" w:rsidRPr="00D45698" w:rsidRDefault="00CC4CCF" w:rsidP="00CC4CCF">
            <w:pPr>
              <w:jc w:val="center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1164" w:type="dxa"/>
            <w:shd w:val="clear" w:color="auto" w:fill="D9D9D9"/>
          </w:tcPr>
          <w:p w14:paraId="3E8A505D" w14:textId="77777777" w:rsidR="00CC4CCF" w:rsidRPr="00D45698" w:rsidRDefault="00CC4CCF" w:rsidP="00CC4CCF">
            <w:pPr>
              <w:jc w:val="center"/>
            </w:pPr>
            <w:r w:rsidRPr="00D45698">
              <w:rPr>
                <w:rFonts w:hint="eastAsia"/>
              </w:rPr>
              <w:t>属性名</w:t>
            </w:r>
          </w:p>
        </w:tc>
        <w:tc>
          <w:tcPr>
            <w:tcW w:w="1547" w:type="dxa"/>
            <w:shd w:val="clear" w:color="auto" w:fill="D9D9D9"/>
          </w:tcPr>
          <w:p w14:paraId="5B39D4AD" w14:textId="77777777" w:rsidR="00CC4CCF" w:rsidRPr="00D45698" w:rsidRDefault="00CC4CCF" w:rsidP="00CC4CCF">
            <w:pPr>
              <w:jc w:val="center"/>
            </w:pPr>
            <w:r w:rsidRPr="00D45698">
              <w:rPr>
                <w:rFonts w:hint="eastAsia"/>
              </w:rPr>
              <w:t>英文名</w:t>
            </w:r>
          </w:p>
        </w:tc>
        <w:tc>
          <w:tcPr>
            <w:tcW w:w="5884" w:type="dxa"/>
            <w:shd w:val="clear" w:color="auto" w:fill="D9D9D9"/>
          </w:tcPr>
          <w:p w14:paraId="54A0E955" w14:textId="77777777" w:rsidR="00CC4CCF" w:rsidRPr="00D45698" w:rsidRDefault="00CC4CCF" w:rsidP="00CC4CCF">
            <w:pPr>
              <w:jc w:val="center"/>
            </w:pPr>
            <w:r w:rsidRPr="00D45698">
              <w:rPr>
                <w:rFonts w:hint="eastAsia"/>
              </w:rPr>
              <w:t>要求</w:t>
            </w:r>
          </w:p>
        </w:tc>
        <w:tc>
          <w:tcPr>
            <w:tcW w:w="1077" w:type="dxa"/>
            <w:shd w:val="clear" w:color="auto" w:fill="D9D9D9"/>
          </w:tcPr>
          <w:p w14:paraId="3C243EB7" w14:textId="77777777" w:rsidR="00CC4CCF" w:rsidRPr="00D45698" w:rsidRDefault="00CC4CCF" w:rsidP="00CC4CCF">
            <w:pPr>
              <w:jc w:val="center"/>
            </w:pPr>
            <w:r w:rsidRPr="00D45698">
              <w:rPr>
                <w:rFonts w:hint="eastAsia"/>
              </w:rPr>
              <w:t>备注</w:t>
            </w:r>
          </w:p>
        </w:tc>
      </w:tr>
      <w:tr w:rsidR="00CC4CCF" w:rsidRPr="00D45698" w14:paraId="05C9E06D" w14:textId="77777777" w:rsidTr="00CC4CCF">
        <w:tc>
          <w:tcPr>
            <w:tcW w:w="1010" w:type="dxa"/>
            <w:shd w:val="clear" w:color="auto" w:fill="auto"/>
          </w:tcPr>
          <w:p w14:paraId="2FA6D3F8" w14:textId="77777777" w:rsidR="00CC4CCF" w:rsidRPr="00D45698" w:rsidRDefault="00CC4CCF" w:rsidP="00CC4CCF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2E1EAE4E" w14:textId="77777777" w:rsidR="00CC4CCF" w:rsidRPr="00D45698" w:rsidRDefault="00CC4CCF" w:rsidP="00CC4CCF">
            <w:r w:rsidRPr="00D45698">
              <w:rPr>
                <w:rFonts w:hint="eastAsia"/>
              </w:rPr>
              <w:t>订单编号</w:t>
            </w:r>
          </w:p>
        </w:tc>
        <w:tc>
          <w:tcPr>
            <w:tcW w:w="1547" w:type="dxa"/>
          </w:tcPr>
          <w:p w14:paraId="6A11BEAD" w14:textId="77777777" w:rsidR="00CC4CCF" w:rsidRPr="00D45698" w:rsidRDefault="00CC4CCF" w:rsidP="00CC4CCF">
            <w:proofErr w:type="spellStart"/>
            <w:r w:rsidRPr="00CC4CCF">
              <w:rPr>
                <w:color w:val="000000" w:themeColor="text1"/>
              </w:rPr>
              <w:t>order_id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45CCD29B" w14:textId="77777777" w:rsidR="00CC4CCF" w:rsidRPr="00D45698" w:rsidRDefault="00CC4CCF" w:rsidP="00CC4CCF">
            <w:r w:rsidRPr="00D45698">
              <w:rPr>
                <w:rFonts w:hint="eastAsia"/>
              </w:rPr>
              <w:t>主键，字符型，固定长度，</w:t>
            </w:r>
            <w:r w:rsidRPr="00D45698">
              <w:t>18</w:t>
            </w:r>
            <w:r w:rsidRPr="00D45698">
              <w:rPr>
                <w:rFonts w:hint="eastAsia"/>
              </w:rPr>
              <w:t>位数字字符</w:t>
            </w:r>
          </w:p>
        </w:tc>
        <w:tc>
          <w:tcPr>
            <w:tcW w:w="1077" w:type="dxa"/>
            <w:shd w:val="clear" w:color="auto" w:fill="auto"/>
          </w:tcPr>
          <w:p w14:paraId="5DB86364" w14:textId="77777777" w:rsidR="00CC4CCF" w:rsidRPr="00D45698" w:rsidRDefault="00CC4CCF" w:rsidP="00CC4CCF">
            <w:r w:rsidRPr="00D45698">
              <w:rPr>
                <w:rFonts w:hint="eastAsia"/>
              </w:rPr>
              <w:t>流水号</w:t>
            </w:r>
          </w:p>
        </w:tc>
      </w:tr>
      <w:tr w:rsidR="00CC4CCF" w:rsidRPr="00D45698" w14:paraId="0CAD5309" w14:textId="77777777" w:rsidTr="00CC4CCF">
        <w:tc>
          <w:tcPr>
            <w:tcW w:w="1010" w:type="dxa"/>
            <w:shd w:val="clear" w:color="auto" w:fill="auto"/>
          </w:tcPr>
          <w:p w14:paraId="2CB37B0F" w14:textId="77777777" w:rsidR="00CC4CCF" w:rsidRPr="00D45698" w:rsidRDefault="00CC4CCF" w:rsidP="00CC4CCF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7C84B088" w14:textId="77777777" w:rsidR="00CC4CCF" w:rsidRPr="00D45698" w:rsidRDefault="00CC4CCF" w:rsidP="00CC4CCF">
            <w:r w:rsidRPr="00D45698">
              <w:rPr>
                <w:rFonts w:hint="eastAsia"/>
              </w:rPr>
              <w:t>卖家编号</w:t>
            </w:r>
          </w:p>
        </w:tc>
        <w:tc>
          <w:tcPr>
            <w:tcW w:w="1547" w:type="dxa"/>
          </w:tcPr>
          <w:p w14:paraId="0975598E" w14:textId="77777777" w:rsidR="00CC4CCF" w:rsidRPr="00D45698" w:rsidRDefault="00CC4CCF" w:rsidP="00CC4CCF">
            <w:proofErr w:type="spellStart"/>
            <w:r w:rsidRPr="00D45698">
              <w:t>seller_id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75F951B5" w14:textId="77777777" w:rsidR="00CC4CCF" w:rsidRPr="00D45698" w:rsidRDefault="00CC4CCF" w:rsidP="00CC4CCF">
            <w:r w:rsidRPr="00D45698">
              <w:rPr>
                <w:rFonts w:hint="eastAsia"/>
              </w:rPr>
              <w:t>外键，参照卖家（卖家编号），不允许为空</w:t>
            </w:r>
          </w:p>
        </w:tc>
        <w:tc>
          <w:tcPr>
            <w:tcW w:w="1077" w:type="dxa"/>
            <w:shd w:val="clear" w:color="auto" w:fill="auto"/>
          </w:tcPr>
          <w:p w14:paraId="78C084A3" w14:textId="77777777" w:rsidR="00CC4CCF" w:rsidRPr="00D45698" w:rsidRDefault="00CC4CCF" w:rsidP="00CC4CCF"/>
        </w:tc>
      </w:tr>
      <w:tr w:rsidR="00CC4CCF" w:rsidRPr="00D45698" w14:paraId="27EE415A" w14:textId="77777777" w:rsidTr="00CC4CCF">
        <w:tc>
          <w:tcPr>
            <w:tcW w:w="1010" w:type="dxa"/>
            <w:shd w:val="clear" w:color="auto" w:fill="auto"/>
          </w:tcPr>
          <w:p w14:paraId="70573072" w14:textId="77777777" w:rsidR="00CC4CCF" w:rsidRPr="00D45698" w:rsidRDefault="00CC4CCF" w:rsidP="00CC4CCF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5BEA7DBF" w14:textId="77777777" w:rsidR="00CC4CCF" w:rsidRPr="00D45698" w:rsidRDefault="00CC4CCF" w:rsidP="00CC4CCF">
            <w:r w:rsidRPr="00D45698">
              <w:rPr>
                <w:rFonts w:hint="eastAsia"/>
              </w:rPr>
              <w:t>图书编号</w:t>
            </w:r>
          </w:p>
        </w:tc>
        <w:tc>
          <w:tcPr>
            <w:tcW w:w="1547" w:type="dxa"/>
          </w:tcPr>
          <w:p w14:paraId="4DE6FDCC" w14:textId="77777777" w:rsidR="00CC4CCF" w:rsidRPr="00D45698" w:rsidRDefault="00CC4CCF" w:rsidP="00CC4CCF">
            <w:proofErr w:type="spellStart"/>
            <w:r w:rsidRPr="00D45698">
              <w:rPr>
                <w:rFonts w:hint="eastAsia"/>
              </w:rPr>
              <w:t>book</w:t>
            </w:r>
            <w:r w:rsidRPr="00D45698">
              <w:t>_id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31A36D27" w14:textId="77777777" w:rsidR="00CC4CCF" w:rsidRPr="00D45698" w:rsidRDefault="00CC4CCF" w:rsidP="00CC4CCF">
            <w:r w:rsidRPr="00D45698">
              <w:rPr>
                <w:rFonts w:hint="eastAsia"/>
              </w:rPr>
              <w:t>外键，参照图书（图书编号），不允许为空</w:t>
            </w:r>
          </w:p>
        </w:tc>
        <w:tc>
          <w:tcPr>
            <w:tcW w:w="1077" w:type="dxa"/>
            <w:shd w:val="clear" w:color="auto" w:fill="auto"/>
          </w:tcPr>
          <w:p w14:paraId="659F362D" w14:textId="77777777" w:rsidR="00CC4CCF" w:rsidRPr="00D45698" w:rsidRDefault="00CC4CCF" w:rsidP="00CC4CCF"/>
        </w:tc>
      </w:tr>
      <w:tr w:rsidR="00CC4CCF" w:rsidRPr="00D45698" w14:paraId="2EB9CA5B" w14:textId="77777777" w:rsidTr="00CC4CCF">
        <w:tc>
          <w:tcPr>
            <w:tcW w:w="1010" w:type="dxa"/>
            <w:shd w:val="clear" w:color="auto" w:fill="auto"/>
          </w:tcPr>
          <w:p w14:paraId="7A4DEDD6" w14:textId="77777777" w:rsidR="00CC4CCF" w:rsidRPr="00D45698" w:rsidRDefault="00CC4CCF" w:rsidP="00CC4CCF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1AAA2A46" w14:textId="77777777" w:rsidR="00CC4CCF" w:rsidRPr="00D45698" w:rsidRDefault="00CC4CCF" w:rsidP="00CC4CCF">
            <w:r w:rsidRPr="00D45698">
              <w:rPr>
                <w:rFonts w:hint="eastAsia"/>
              </w:rPr>
              <w:t>买家编号</w:t>
            </w:r>
          </w:p>
        </w:tc>
        <w:tc>
          <w:tcPr>
            <w:tcW w:w="1547" w:type="dxa"/>
          </w:tcPr>
          <w:p w14:paraId="0D2478E7" w14:textId="77777777" w:rsidR="00CC4CCF" w:rsidRPr="00D45698" w:rsidRDefault="00CC4CCF" w:rsidP="00CC4CCF">
            <w:proofErr w:type="spellStart"/>
            <w:r w:rsidRPr="00D45698">
              <w:t>buyer_id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4B3EF59B" w14:textId="77777777" w:rsidR="00CC4CCF" w:rsidRPr="00D45698" w:rsidRDefault="00CC4CCF" w:rsidP="00CC4CCF">
            <w:r w:rsidRPr="00D45698">
              <w:rPr>
                <w:rFonts w:hint="eastAsia"/>
              </w:rPr>
              <w:t>外键，参照买家（买家编号），不允许为空</w:t>
            </w:r>
          </w:p>
        </w:tc>
        <w:tc>
          <w:tcPr>
            <w:tcW w:w="1077" w:type="dxa"/>
            <w:shd w:val="clear" w:color="auto" w:fill="auto"/>
          </w:tcPr>
          <w:p w14:paraId="49612448" w14:textId="77777777" w:rsidR="00CC4CCF" w:rsidRPr="00D45698" w:rsidRDefault="00CC4CCF" w:rsidP="00CC4CCF"/>
        </w:tc>
      </w:tr>
      <w:tr w:rsidR="00CC4CCF" w:rsidRPr="00D45698" w14:paraId="26127FE2" w14:textId="77777777" w:rsidTr="00CC4CCF">
        <w:tc>
          <w:tcPr>
            <w:tcW w:w="1010" w:type="dxa"/>
            <w:shd w:val="clear" w:color="auto" w:fill="auto"/>
          </w:tcPr>
          <w:p w14:paraId="2894C3A0" w14:textId="77777777" w:rsidR="00CC4CCF" w:rsidRPr="00D45698" w:rsidRDefault="00CC4CCF" w:rsidP="00CC4CCF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6E219E4C" w14:textId="77777777" w:rsidR="00CC4CCF" w:rsidRPr="00D45698" w:rsidRDefault="00CC4CCF" w:rsidP="00CC4CCF">
            <w:r w:rsidRPr="00D45698">
              <w:rPr>
                <w:rFonts w:hint="eastAsia"/>
              </w:rPr>
              <w:t>选购数量</w:t>
            </w:r>
          </w:p>
        </w:tc>
        <w:tc>
          <w:tcPr>
            <w:tcW w:w="1547" w:type="dxa"/>
          </w:tcPr>
          <w:p w14:paraId="1AC2CD43" w14:textId="77777777" w:rsidR="00CC4CCF" w:rsidRPr="00D45698" w:rsidRDefault="00CC4CCF" w:rsidP="00CC4CCF">
            <w:proofErr w:type="spellStart"/>
            <w:r w:rsidRPr="00D45698">
              <w:t>book_count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3E493C5C" w14:textId="77777777" w:rsidR="00CC4CCF" w:rsidRPr="00D45698" w:rsidRDefault="00CC4CCF" w:rsidP="00CC4CCF">
            <w:r w:rsidRPr="00D45698">
              <w:rPr>
                <w:rFonts w:hint="eastAsia"/>
              </w:rPr>
              <w:t>数值型，</w:t>
            </w:r>
            <w:r w:rsidRPr="00D45698">
              <w:rPr>
                <w:rFonts w:hint="eastAsia"/>
              </w:rPr>
              <w:t>4</w:t>
            </w:r>
            <w:r w:rsidRPr="00D45698">
              <w:rPr>
                <w:rFonts w:hint="eastAsia"/>
              </w:rPr>
              <w:t>位有效数字，无小数，不为空</w:t>
            </w:r>
          </w:p>
        </w:tc>
        <w:tc>
          <w:tcPr>
            <w:tcW w:w="1077" w:type="dxa"/>
            <w:shd w:val="clear" w:color="auto" w:fill="auto"/>
          </w:tcPr>
          <w:p w14:paraId="1A9D7808" w14:textId="77777777" w:rsidR="00CC4CCF" w:rsidRPr="00D45698" w:rsidRDefault="00CC4CCF" w:rsidP="00CC4CCF"/>
        </w:tc>
      </w:tr>
      <w:tr w:rsidR="00CC4CCF" w:rsidRPr="00D45698" w14:paraId="48DA02E8" w14:textId="77777777" w:rsidTr="00CC4CCF">
        <w:tc>
          <w:tcPr>
            <w:tcW w:w="1010" w:type="dxa"/>
            <w:shd w:val="clear" w:color="auto" w:fill="auto"/>
          </w:tcPr>
          <w:p w14:paraId="2EC0C4B0" w14:textId="77777777" w:rsidR="00CC4CCF" w:rsidRPr="00D45698" w:rsidRDefault="00CC4CCF" w:rsidP="00CC4CCF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344667A2" w14:textId="77777777" w:rsidR="00CC4CCF" w:rsidRPr="00D45698" w:rsidRDefault="00CC4CCF" w:rsidP="00CC4CCF">
            <w:r w:rsidRPr="00D45698">
              <w:rPr>
                <w:rFonts w:hint="eastAsia"/>
              </w:rPr>
              <w:t>下单时间</w:t>
            </w:r>
          </w:p>
        </w:tc>
        <w:tc>
          <w:tcPr>
            <w:tcW w:w="1547" w:type="dxa"/>
          </w:tcPr>
          <w:p w14:paraId="0C028793" w14:textId="77777777" w:rsidR="00CC4CCF" w:rsidRPr="00D45698" w:rsidRDefault="00CC4CCF" w:rsidP="00CC4CCF">
            <w:proofErr w:type="spellStart"/>
            <w:r w:rsidRPr="00D45698">
              <w:t>ordered_time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5817BE16" w14:textId="77777777" w:rsidR="00CC4CCF" w:rsidRPr="00D45698" w:rsidRDefault="00CC4CCF" w:rsidP="00CC4CCF">
            <w:r w:rsidRPr="00D45698">
              <w:rPr>
                <w:rFonts w:hint="eastAsia"/>
              </w:rPr>
              <w:t>日期时间型，取系统日期时间，不为空</w:t>
            </w:r>
          </w:p>
        </w:tc>
        <w:tc>
          <w:tcPr>
            <w:tcW w:w="1077" w:type="dxa"/>
            <w:shd w:val="clear" w:color="auto" w:fill="auto"/>
          </w:tcPr>
          <w:p w14:paraId="21E427DD" w14:textId="77777777" w:rsidR="00CC4CCF" w:rsidRPr="00D45698" w:rsidRDefault="00CC4CCF" w:rsidP="00CC4CCF"/>
        </w:tc>
      </w:tr>
      <w:tr w:rsidR="00CC4CCF" w:rsidRPr="00D45698" w14:paraId="0BBC0429" w14:textId="77777777" w:rsidTr="00CC4CCF">
        <w:tc>
          <w:tcPr>
            <w:tcW w:w="1010" w:type="dxa"/>
            <w:shd w:val="clear" w:color="auto" w:fill="auto"/>
          </w:tcPr>
          <w:p w14:paraId="6EAE4BE8" w14:textId="77777777" w:rsidR="00CC4CCF" w:rsidRPr="00D45698" w:rsidRDefault="00CC4CCF" w:rsidP="00CC4CCF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1164" w:type="dxa"/>
            <w:shd w:val="clear" w:color="auto" w:fill="auto"/>
          </w:tcPr>
          <w:p w14:paraId="2FA2E404" w14:textId="77777777" w:rsidR="00CC4CCF" w:rsidRPr="00D45698" w:rsidRDefault="00CC4CCF" w:rsidP="00CC4CCF">
            <w:r w:rsidRPr="00D45698">
              <w:rPr>
                <w:rFonts w:hint="eastAsia"/>
              </w:rPr>
              <w:t>订单价格</w:t>
            </w:r>
          </w:p>
        </w:tc>
        <w:tc>
          <w:tcPr>
            <w:tcW w:w="1547" w:type="dxa"/>
          </w:tcPr>
          <w:p w14:paraId="1712341D" w14:textId="77777777" w:rsidR="00CC4CCF" w:rsidRPr="00D45698" w:rsidRDefault="00CC4CCF" w:rsidP="00CC4CCF">
            <w:proofErr w:type="spellStart"/>
            <w:r w:rsidRPr="00D45698">
              <w:t>order_sum</w:t>
            </w:r>
            <w:proofErr w:type="spellEnd"/>
          </w:p>
        </w:tc>
        <w:tc>
          <w:tcPr>
            <w:tcW w:w="5884" w:type="dxa"/>
            <w:shd w:val="clear" w:color="auto" w:fill="auto"/>
          </w:tcPr>
          <w:p w14:paraId="3065FB07" w14:textId="77777777" w:rsidR="00CC4CCF" w:rsidRPr="00D45698" w:rsidRDefault="00CC4CCF" w:rsidP="00CC4CCF">
            <w:r w:rsidRPr="00D45698">
              <w:rPr>
                <w:rFonts w:hint="eastAsia"/>
              </w:rPr>
              <w:t>数值型，</w:t>
            </w:r>
            <w:r w:rsidRPr="00D45698">
              <w:rPr>
                <w:rFonts w:hint="eastAsia"/>
              </w:rPr>
              <w:t>7</w:t>
            </w:r>
            <w:r w:rsidRPr="00D45698">
              <w:rPr>
                <w:rFonts w:hint="eastAsia"/>
              </w:rPr>
              <w:t>位有效数字，</w:t>
            </w:r>
            <w:r w:rsidRPr="00D45698">
              <w:rPr>
                <w:rFonts w:hint="eastAsia"/>
              </w:rPr>
              <w:t>2</w:t>
            </w:r>
            <w:r w:rsidRPr="00D45698">
              <w:rPr>
                <w:rFonts w:hint="eastAsia"/>
              </w:rPr>
              <w:t>位小数，不为空</w:t>
            </w:r>
          </w:p>
        </w:tc>
        <w:tc>
          <w:tcPr>
            <w:tcW w:w="1077" w:type="dxa"/>
            <w:shd w:val="clear" w:color="auto" w:fill="auto"/>
          </w:tcPr>
          <w:p w14:paraId="535C01C0" w14:textId="77777777" w:rsidR="00CC4CCF" w:rsidRPr="00D45698" w:rsidRDefault="00CC4CCF" w:rsidP="00CC4CCF"/>
        </w:tc>
      </w:tr>
    </w:tbl>
    <w:p w14:paraId="6762F57E" w14:textId="77777777" w:rsidR="00FB2F58" w:rsidRPr="00A272C9" w:rsidRDefault="00FB2F58" w:rsidP="00A272C9">
      <w:pPr>
        <w:pStyle w:val="3"/>
      </w:pPr>
      <w:r w:rsidRPr="00A272C9">
        <w:t>上架</w:t>
      </w:r>
    </w:p>
    <w:p w14:paraId="5A70BF9C" w14:textId="4FEF09BF" w:rsidR="00FB2F58" w:rsidRPr="00D45698" w:rsidRDefault="00FB2F58" w:rsidP="00FB2F58">
      <w:pPr>
        <w:jc w:val="center"/>
      </w:pPr>
      <w:r w:rsidRPr="00D45698">
        <w:rPr>
          <w:rFonts w:hint="eastAsia"/>
        </w:rPr>
        <w:t>表</w:t>
      </w:r>
      <w:r w:rsidRPr="00D45698">
        <w:fldChar w:fldCharType="begin"/>
      </w:r>
      <w:r w:rsidRPr="00D45698">
        <w:instrText xml:space="preserve"> STYLEREF  \s "</w:instrText>
      </w:r>
      <w:r w:rsidRPr="00D45698">
        <w:rPr>
          <w:rFonts w:hint="eastAsia"/>
        </w:rPr>
        <w:instrText>标题</w:instrText>
      </w:r>
      <w:r w:rsidRPr="00D45698">
        <w:instrText xml:space="preserve"> 2" \n </w:instrText>
      </w:r>
      <w:r w:rsidRPr="00D45698">
        <w:fldChar w:fldCharType="separate"/>
      </w:r>
      <w:r w:rsidR="00A272C9">
        <w:rPr>
          <w:noProof/>
        </w:rPr>
        <w:t>4.3</w:t>
      </w:r>
      <w:r w:rsidRPr="00D45698">
        <w:fldChar w:fldCharType="end"/>
      </w:r>
      <w:r w:rsidRPr="00D45698">
        <w:noBreakHyphen/>
      </w:r>
      <w:r w:rsidRPr="00D45698">
        <w:fldChar w:fldCharType="begin"/>
      </w:r>
      <w:r w:rsidRPr="00D45698">
        <w:instrText xml:space="preserve"> SEQ </w:instrText>
      </w:r>
      <w:r w:rsidRPr="00D45698">
        <w:rPr>
          <w:rFonts w:hint="eastAsia"/>
        </w:rPr>
        <w:instrText>表格</w:instrText>
      </w:r>
      <w:r w:rsidRPr="00D45698">
        <w:instrText xml:space="preserve">2 \* ARABIC \s 2 </w:instrText>
      </w:r>
      <w:r w:rsidRPr="00D45698">
        <w:fldChar w:fldCharType="separate"/>
      </w:r>
      <w:r w:rsidR="00A272C9">
        <w:rPr>
          <w:noProof/>
        </w:rPr>
        <w:t>9</w:t>
      </w:r>
      <w:r w:rsidRPr="00D45698">
        <w:fldChar w:fldCharType="end"/>
      </w:r>
      <w:r w:rsidRPr="00D45698">
        <w:rPr>
          <w:rFonts w:hint="eastAsia"/>
        </w:rPr>
        <w:t xml:space="preserve"> </w:t>
      </w:r>
      <w:r>
        <w:rPr>
          <w:rFonts w:hint="eastAsia"/>
        </w:rPr>
        <w:t>关系</w:t>
      </w:r>
      <w:proofErr w:type="spellStart"/>
      <w:r w:rsidRPr="00D45698">
        <w:rPr>
          <w:rFonts w:hint="eastAsia"/>
        </w:rPr>
        <w:t>putaway</w:t>
      </w:r>
      <w:proofErr w:type="spellEnd"/>
      <w:r w:rsidRPr="00D45698"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41"/>
        <w:gridCol w:w="1080"/>
        <w:gridCol w:w="1689"/>
        <w:gridCol w:w="5435"/>
        <w:gridCol w:w="1737"/>
      </w:tblGrid>
      <w:tr w:rsidR="00CC4CCF" w:rsidRPr="00D45698" w14:paraId="2135DC20" w14:textId="77777777" w:rsidTr="00CC4CCF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16907998" w14:textId="77777777" w:rsidR="00CC4CCF" w:rsidRPr="00D45698" w:rsidRDefault="00CC4CCF" w:rsidP="00CC4CCF">
            <w:pPr>
              <w:jc w:val="center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F958448" w14:textId="77777777" w:rsidR="00CC4CCF" w:rsidRPr="00D45698" w:rsidRDefault="00CC4CCF" w:rsidP="00CC4CCF">
            <w:pPr>
              <w:jc w:val="center"/>
            </w:pPr>
            <w:r w:rsidRPr="00D45698">
              <w:rPr>
                <w:rFonts w:hint="eastAsia"/>
              </w:rPr>
              <w:t>属性名</w:t>
            </w:r>
          </w:p>
        </w:tc>
        <w:tc>
          <w:tcPr>
            <w:tcW w:w="1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60095CD" w14:textId="77777777" w:rsidR="00CC4CCF" w:rsidRPr="00D45698" w:rsidRDefault="00CC4CCF" w:rsidP="00CC4CCF">
            <w:pPr>
              <w:jc w:val="center"/>
            </w:pPr>
            <w:r w:rsidRPr="00D45698">
              <w:rPr>
                <w:rFonts w:hint="eastAsia"/>
              </w:rPr>
              <w:t>英文名</w:t>
            </w:r>
          </w:p>
        </w:tc>
        <w:tc>
          <w:tcPr>
            <w:tcW w:w="5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F7FCF1C" w14:textId="77777777" w:rsidR="00CC4CCF" w:rsidRPr="00D45698" w:rsidRDefault="00CC4CCF" w:rsidP="00CC4CCF">
            <w:pPr>
              <w:jc w:val="center"/>
            </w:pPr>
            <w:r w:rsidRPr="00D45698">
              <w:rPr>
                <w:rFonts w:hint="eastAsia"/>
              </w:rPr>
              <w:t>要求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53945C2" w14:textId="77777777" w:rsidR="00CC4CCF" w:rsidRPr="00D45698" w:rsidRDefault="00CC4CCF" w:rsidP="00CC4CCF">
            <w:pPr>
              <w:jc w:val="center"/>
            </w:pPr>
            <w:r w:rsidRPr="00D45698">
              <w:rPr>
                <w:rFonts w:hint="eastAsia"/>
              </w:rPr>
              <w:t>备注</w:t>
            </w:r>
          </w:p>
        </w:tc>
      </w:tr>
      <w:tr w:rsidR="00CC4CCF" w:rsidRPr="00D45698" w14:paraId="721710BA" w14:textId="77777777" w:rsidTr="00CC4CCF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A7764" w14:textId="77777777" w:rsidR="00CC4CCF" w:rsidRPr="00D45698" w:rsidRDefault="00CC4CCF" w:rsidP="00CC4CCF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300E9" w14:textId="77777777" w:rsidR="00CC4CCF" w:rsidRPr="00D45698" w:rsidRDefault="00CC4CCF" w:rsidP="00CC4CCF">
            <w:r w:rsidRPr="00D45698">
              <w:t>商家编号</w:t>
            </w:r>
          </w:p>
        </w:tc>
        <w:tc>
          <w:tcPr>
            <w:tcW w:w="1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6AC5C" w14:textId="77777777" w:rsidR="00CC4CCF" w:rsidRPr="00D45698" w:rsidRDefault="00CC4CCF" w:rsidP="00CC4CCF">
            <w:proofErr w:type="spellStart"/>
            <w:r w:rsidRPr="00D45698">
              <w:t>seller_id</w:t>
            </w:r>
            <w:proofErr w:type="spellEnd"/>
          </w:p>
        </w:tc>
        <w:tc>
          <w:tcPr>
            <w:tcW w:w="5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F045C" w14:textId="77777777" w:rsidR="00CC4CCF" w:rsidRPr="00D45698" w:rsidRDefault="00CC4CCF" w:rsidP="00CC4CCF">
            <w:r w:rsidRPr="00D45698">
              <w:rPr>
                <w:rFonts w:hint="eastAsia"/>
              </w:rPr>
              <w:t>主键，外键，参照商家（商家编号），不允许为空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72D71" w14:textId="77777777" w:rsidR="00CC4CCF" w:rsidRPr="00D45698" w:rsidRDefault="00CC4CCF" w:rsidP="00CC4CCF"/>
        </w:tc>
      </w:tr>
      <w:tr w:rsidR="00CC4CCF" w:rsidRPr="00D45698" w14:paraId="576FDBB6" w14:textId="77777777" w:rsidTr="00CC4CCF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9B71D" w14:textId="77777777" w:rsidR="00CC4CCF" w:rsidRPr="00D45698" w:rsidRDefault="00CC4CCF" w:rsidP="00CC4CCF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2C401" w14:textId="77777777" w:rsidR="00CC4CCF" w:rsidRPr="00D45698" w:rsidRDefault="00CC4CCF" w:rsidP="00CC4CCF">
            <w:r w:rsidRPr="00D45698">
              <w:t>图书编号</w:t>
            </w:r>
          </w:p>
        </w:tc>
        <w:tc>
          <w:tcPr>
            <w:tcW w:w="1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2691" w14:textId="77777777" w:rsidR="00CC4CCF" w:rsidRPr="00D45698" w:rsidRDefault="00CC4CCF" w:rsidP="00CC4CCF">
            <w:proofErr w:type="spellStart"/>
            <w:r w:rsidRPr="00D4569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5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581A" w14:textId="77777777" w:rsidR="00CC4CCF" w:rsidRPr="00D45698" w:rsidRDefault="00CC4CCF" w:rsidP="00CC4CCF">
            <w:r w:rsidRPr="00D45698">
              <w:rPr>
                <w:rFonts w:hint="eastAsia"/>
              </w:rPr>
              <w:t>主键，外键，参照图书（图书编号），不允许为空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AA59B" w14:textId="77777777" w:rsidR="00CC4CCF" w:rsidRPr="00D45698" w:rsidRDefault="00CC4CCF" w:rsidP="00CC4CCF"/>
        </w:tc>
      </w:tr>
      <w:tr w:rsidR="00CC4CCF" w:rsidRPr="00D45698" w14:paraId="4EE31348" w14:textId="77777777" w:rsidTr="00CC4CCF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CBBFE" w14:textId="77777777" w:rsidR="00CC4CCF" w:rsidRPr="00D45698" w:rsidRDefault="00CC4CCF" w:rsidP="00CC4CCF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E82D" w14:textId="77777777" w:rsidR="00CC4CCF" w:rsidRPr="00D45698" w:rsidRDefault="00CC4CCF" w:rsidP="00CC4CCF">
            <w:r w:rsidRPr="00D45698">
              <w:rPr>
                <w:rFonts w:hint="eastAsia"/>
              </w:rPr>
              <w:t>上架时间</w:t>
            </w:r>
          </w:p>
        </w:tc>
        <w:tc>
          <w:tcPr>
            <w:tcW w:w="1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BC536" w14:textId="77777777" w:rsidR="00CC4CCF" w:rsidRPr="00D45698" w:rsidRDefault="00CC4CCF" w:rsidP="00CC4CCF">
            <w:proofErr w:type="spellStart"/>
            <w:r w:rsidRPr="00CC4CCF">
              <w:rPr>
                <w:rFonts w:hint="eastAsia"/>
                <w:color w:val="000000" w:themeColor="text1"/>
              </w:rPr>
              <w:t>time_putaway</w:t>
            </w:r>
            <w:proofErr w:type="spellEnd"/>
          </w:p>
        </w:tc>
        <w:tc>
          <w:tcPr>
            <w:tcW w:w="5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991AC" w14:textId="77777777" w:rsidR="00CC4CCF" w:rsidRPr="00D45698" w:rsidRDefault="00CC4CCF" w:rsidP="00CC4CCF">
            <w:r w:rsidRPr="00D45698">
              <w:rPr>
                <w:rFonts w:hint="eastAsia"/>
              </w:rPr>
              <w:t>日期时间型，取系统日期时间，不为空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61A12" w14:textId="77777777" w:rsidR="00CC4CCF" w:rsidRPr="00D45698" w:rsidRDefault="00CC4CCF" w:rsidP="00CC4CCF"/>
        </w:tc>
      </w:tr>
    </w:tbl>
    <w:p w14:paraId="06B28308" w14:textId="77777777" w:rsidR="00FB2F58" w:rsidRPr="00A272C9" w:rsidRDefault="00FB2F58" w:rsidP="00A272C9">
      <w:pPr>
        <w:pStyle w:val="3"/>
      </w:pPr>
      <w:r w:rsidRPr="00A272C9">
        <w:rPr>
          <w:rFonts w:hint="eastAsia"/>
        </w:rPr>
        <w:t>字典</w:t>
      </w:r>
    </w:p>
    <w:p w14:paraId="09598075" w14:textId="6F78DD21" w:rsidR="00FB2F58" w:rsidRPr="00D45698" w:rsidRDefault="00FB2F58" w:rsidP="00FB2F58">
      <w:pPr>
        <w:jc w:val="center"/>
      </w:pPr>
      <w:r w:rsidRPr="00D45698">
        <w:rPr>
          <w:rFonts w:hint="eastAsia"/>
        </w:rPr>
        <w:t>表</w:t>
      </w:r>
      <w:r w:rsidRPr="00D45698">
        <w:fldChar w:fldCharType="begin"/>
      </w:r>
      <w:r w:rsidRPr="00D45698">
        <w:instrText xml:space="preserve"> STYLEREF  \s "</w:instrText>
      </w:r>
      <w:r w:rsidRPr="00D45698">
        <w:rPr>
          <w:rFonts w:hint="eastAsia"/>
        </w:rPr>
        <w:instrText>标题</w:instrText>
      </w:r>
      <w:r w:rsidRPr="00D45698">
        <w:instrText xml:space="preserve"> 2" \n </w:instrText>
      </w:r>
      <w:r w:rsidRPr="00D45698">
        <w:fldChar w:fldCharType="separate"/>
      </w:r>
      <w:r w:rsidR="00A272C9">
        <w:rPr>
          <w:noProof/>
        </w:rPr>
        <w:t>4.3</w:t>
      </w:r>
      <w:r w:rsidRPr="00D45698">
        <w:fldChar w:fldCharType="end"/>
      </w:r>
      <w:r w:rsidRPr="00D45698">
        <w:noBreakHyphen/>
      </w:r>
      <w:r w:rsidRPr="00D45698">
        <w:fldChar w:fldCharType="begin"/>
      </w:r>
      <w:r w:rsidRPr="00D45698">
        <w:instrText xml:space="preserve"> SEQ </w:instrText>
      </w:r>
      <w:r w:rsidRPr="00D45698">
        <w:instrText>表格</w:instrText>
      </w:r>
      <w:r w:rsidRPr="00D45698">
        <w:instrText xml:space="preserve">2 \* ARABIC \s 2 </w:instrText>
      </w:r>
      <w:r w:rsidRPr="00D45698">
        <w:fldChar w:fldCharType="separate"/>
      </w:r>
      <w:r w:rsidR="00A272C9">
        <w:rPr>
          <w:noProof/>
        </w:rPr>
        <w:t>10</w:t>
      </w:r>
      <w:r w:rsidRPr="00D45698">
        <w:fldChar w:fldCharType="end"/>
      </w:r>
      <w:r w:rsidRPr="00D45698">
        <w:rPr>
          <w:rFonts w:hint="eastAsia"/>
        </w:rPr>
        <w:t xml:space="preserve"> </w:t>
      </w:r>
      <w:r>
        <w:rPr>
          <w:rFonts w:hint="eastAsia"/>
        </w:rPr>
        <w:t>关系</w:t>
      </w:r>
      <w:proofErr w:type="spellStart"/>
      <w:r w:rsidRPr="00D45698">
        <w:rPr>
          <w:rFonts w:hint="eastAsia"/>
        </w:rPr>
        <w:t>u</w:t>
      </w:r>
      <w:r w:rsidRPr="00D45698">
        <w:t>ser_dict</w:t>
      </w:r>
      <w:proofErr w:type="spellEnd"/>
      <w:r w:rsidRPr="00D45698"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41"/>
        <w:gridCol w:w="1080"/>
        <w:gridCol w:w="1446"/>
        <w:gridCol w:w="5678"/>
        <w:gridCol w:w="1737"/>
      </w:tblGrid>
      <w:tr w:rsidR="00FB2F58" w:rsidRPr="00D45698" w14:paraId="3DACAD26" w14:textId="77777777" w:rsidTr="00D0206E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9A1C4F9" w14:textId="77777777" w:rsidR="00FB2F58" w:rsidRPr="00D45698" w:rsidRDefault="00FB2F58" w:rsidP="00D0206E">
            <w:pPr>
              <w:jc w:val="center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E0E4E56" w14:textId="77777777" w:rsidR="00FB2F58" w:rsidRPr="00D45698" w:rsidRDefault="00FB2F58" w:rsidP="00D0206E">
            <w:pPr>
              <w:jc w:val="center"/>
            </w:pPr>
            <w:r w:rsidRPr="00D45698">
              <w:rPr>
                <w:rFonts w:hint="eastAsia"/>
              </w:rPr>
              <w:t>属性名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5E016D3" w14:textId="77777777" w:rsidR="00FB2F58" w:rsidRPr="00D45698" w:rsidRDefault="00FB2F58" w:rsidP="00D0206E">
            <w:pPr>
              <w:jc w:val="center"/>
            </w:pPr>
            <w:r w:rsidRPr="00D45698">
              <w:rPr>
                <w:rFonts w:hint="eastAsia"/>
              </w:rPr>
              <w:t>英文名</w:t>
            </w:r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0D897D5" w14:textId="77777777" w:rsidR="00FB2F58" w:rsidRPr="00D45698" w:rsidRDefault="00FB2F58" w:rsidP="00D0206E">
            <w:pPr>
              <w:jc w:val="center"/>
            </w:pPr>
            <w:r w:rsidRPr="00D45698">
              <w:rPr>
                <w:rFonts w:hint="eastAsia"/>
              </w:rPr>
              <w:t>要求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045B7E5" w14:textId="77777777" w:rsidR="00FB2F58" w:rsidRPr="00D45698" w:rsidRDefault="00FB2F58" w:rsidP="00D0206E">
            <w:pPr>
              <w:jc w:val="center"/>
            </w:pPr>
            <w:r w:rsidRPr="00D45698">
              <w:rPr>
                <w:rFonts w:hint="eastAsia"/>
              </w:rPr>
              <w:t>备注</w:t>
            </w:r>
          </w:p>
        </w:tc>
      </w:tr>
      <w:tr w:rsidR="00FB2F58" w:rsidRPr="00D45698" w14:paraId="583D9396" w14:textId="77777777" w:rsidTr="00D0206E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6672" w14:textId="12DD5AAD" w:rsidR="00FB2F58" w:rsidRPr="00D45698" w:rsidRDefault="00A272C9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DC83" w14:textId="77777777" w:rsidR="00FB2F58" w:rsidRPr="00D45698" w:rsidRDefault="00FB2F58" w:rsidP="00D0206E">
            <w:r w:rsidRPr="00D45698">
              <w:rPr>
                <w:rFonts w:hint="eastAsia"/>
              </w:rPr>
              <w:t>大类编号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950CD" w14:textId="77777777" w:rsidR="00FB2F58" w:rsidRPr="00D45698" w:rsidRDefault="00FB2F58" w:rsidP="00D0206E">
            <w:r w:rsidRPr="00D45698">
              <w:rPr>
                <w:rFonts w:hint="eastAsia"/>
              </w:rPr>
              <w:t>c</w:t>
            </w:r>
            <w:r w:rsidRPr="00D45698">
              <w:t>ategory</w:t>
            </w:r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D9FB0" w14:textId="77777777" w:rsidR="00FB2F58" w:rsidRPr="00D45698" w:rsidRDefault="00FB2F58" w:rsidP="00D0206E">
            <w:r w:rsidRPr="00D45698">
              <w:rPr>
                <w:rFonts w:hint="eastAsia"/>
              </w:rPr>
              <w:t>主键，字符型，固定长度，</w:t>
            </w:r>
            <w:r w:rsidRPr="00D45698">
              <w:rPr>
                <w:rFonts w:hint="eastAsia"/>
              </w:rPr>
              <w:t>3</w:t>
            </w:r>
            <w:r w:rsidRPr="00D45698">
              <w:rPr>
                <w:rFonts w:hint="eastAsia"/>
              </w:rPr>
              <w:t>位数字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40D44" w14:textId="77777777" w:rsidR="00FB2F58" w:rsidRPr="00D45698" w:rsidRDefault="00FB2F58" w:rsidP="00D0206E">
            <w:r w:rsidRPr="00D45698">
              <w:rPr>
                <w:rFonts w:hint="eastAsia"/>
              </w:rPr>
              <w:t>第</w:t>
            </w:r>
            <w:r w:rsidRPr="00D45698">
              <w:rPr>
                <w:rFonts w:hint="eastAsia"/>
              </w:rPr>
              <w:t>1</w:t>
            </w:r>
            <w:r w:rsidRPr="00D45698">
              <w:rPr>
                <w:rFonts w:hint="eastAsia"/>
              </w:rPr>
              <w:t>位为</w:t>
            </w:r>
            <w:r w:rsidRPr="00D45698">
              <w:t>3</w:t>
            </w:r>
          </w:p>
        </w:tc>
      </w:tr>
      <w:tr w:rsidR="00FB2F58" w:rsidRPr="00D45698" w14:paraId="2012ADF8" w14:textId="77777777" w:rsidTr="00D0206E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3CFF0" w14:textId="47A4077F" w:rsidR="00FB2F58" w:rsidRPr="00D45698" w:rsidRDefault="00A272C9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F9FD" w14:textId="77777777" w:rsidR="00FB2F58" w:rsidRPr="00D45698" w:rsidRDefault="00FB2F58" w:rsidP="00D0206E">
            <w:r w:rsidRPr="00D45698">
              <w:rPr>
                <w:rFonts w:hint="eastAsia"/>
              </w:rPr>
              <w:t>编号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F238B" w14:textId="77777777" w:rsidR="00FB2F58" w:rsidRPr="00D45698" w:rsidRDefault="00FB2F58" w:rsidP="00D0206E">
            <w:proofErr w:type="spellStart"/>
            <w:r w:rsidRPr="00D45698">
              <w:t>ccode</w:t>
            </w:r>
            <w:proofErr w:type="spellEnd"/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37406" w14:textId="77777777" w:rsidR="00FB2F58" w:rsidRPr="00D45698" w:rsidRDefault="00FB2F58" w:rsidP="00D0206E">
            <w:r w:rsidRPr="00D45698">
              <w:rPr>
                <w:rFonts w:hint="eastAsia"/>
              </w:rPr>
              <w:t>主键，字符型，可变长度，</w:t>
            </w:r>
            <w:r w:rsidRPr="00D45698">
              <w:rPr>
                <w:rFonts w:hint="eastAsia"/>
              </w:rPr>
              <w:t>6</w:t>
            </w:r>
            <w:r w:rsidRPr="00D45698">
              <w:rPr>
                <w:rFonts w:hint="eastAsia"/>
              </w:rPr>
              <w:t>位数字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6CC92" w14:textId="77777777" w:rsidR="00FB2F58" w:rsidRPr="00D45698" w:rsidRDefault="00FB2F58" w:rsidP="00D0206E"/>
        </w:tc>
      </w:tr>
      <w:tr w:rsidR="00FB2F58" w:rsidRPr="00D45698" w14:paraId="6570D3AA" w14:textId="77777777" w:rsidTr="00D0206E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8CE07" w14:textId="14629329" w:rsidR="00FB2F58" w:rsidRPr="00D45698" w:rsidRDefault="00A272C9" w:rsidP="00D0206E">
            <w:pPr>
              <w:ind w:left="42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883B" w14:textId="77777777" w:rsidR="00FB2F58" w:rsidRPr="00D45698" w:rsidRDefault="00FB2F58" w:rsidP="00D0206E">
            <w:r w:rsidRPr="00D45698">
              <w:rPr>
                <w:rFonts w:hint="eastAsia"/>
              </w:rPr>
              <w:t>内容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B2749" w14:textId="77777777" w:rsidR="00FB2F58" w:rsidRPr="00D45698" w:rsidRDefault="00FB2F58" w:rsidP="00D0206E">
            <w:proofErr w:type="spellStart"/>
            <w:r w:rsidRPr="00D45698">
              <w:t>ctext</w:t>
            </w:r>
            <w:proofErr w:type="spellEnd"/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EEC12" w14:textId="77777777" w:rsidR="00FB2F58" w:rsidRPr="00D45698" w:rsidRDefault="00FB2F58" w:rsidP="00D0206E">
            <w:r w:rsidRPr="00D45698">
              <w:rPr>
                <w:rFonts w:hint="eastAsia"/>
              </w:rPr>
              <w:t>字符型，可变长度，</w:t>
            </w:r>
            <w:r w:rsidRPr="00D45698">
              <w:rPr>
                <w:rFonts w:hint="eastAsia"/>
              </w:rPr>
              <w:t>1</w:t>
            </w:r>
            <w:r w:rsidRPr="00D45698">
              <w:t>00</w:t>
            </w:r>
            <w:r w:rsidRPr="00D45698">
              <w:rPr>
                <w:rFonts w:hint="eastAsia"/>
              </w:rPr>
              <w:t>个汉字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2C22" w14:textId="77777777" w:rsidR="00FB2F58" w:rsidRPr="00D45698" w:rsidRDefault="00FB2F58" w:rsidP="00D0206E"/>
        </w:tc>
      </w:tr>
    </w:tbl>
    <w:p w14:paraId="357915E2" w14:textId="707B384E" w:rsidR="006F597C" w:rsidRDefault="006F597C" w:rsidP="006F597C">
      <w:pPr>
        <w:pStyle w:val="1"/>
      </w:pPr>
      <w:bookmarkStart w:id="109" w:name="_Toc23190956"/>
      <w:bookmarkStart w:id="110" w:name="_Toc24927071"/>
      <w:r>
        <w:rPr>
          <w:rFonts w:hint="eastAsia"/>
        </w:rPr>
        <w:lastRenderedPageBreak/>
        <w:t>局部数据实现</w:t>
      </w:r>
      <w:r>
        <w:rPr>
          <w:rFonts w:hint="eastAsia"/>
        </w:rPr>
        <w:t>1</w:t>
      </w:r>
      <w:bookmarkEnd w:id="109"/>
      <w:bookmarkEnd w:id="110"/>
    </w:p>
    <w:p w14:paraId="3C556F16" w14:textId="29406304" w:rsidR="009B5FBA" w:rsidRPr="004D11F2" w:rsidRDefault="00BC663A" w:rsidP="009B5FBA">
      <w:pPr>
        <w:pStyle w:val="2"/>
      </w:pPr>
      <w:bookmarkStart w:id="111" w:name="_Toc24927072"/>
      <w:r>
        <w:rPr>
          <w:rFonts w:hint="eastAsia"/>
        </w:rPr>
        <w:t>管理员业务</w:t>
      </w:r>
      <w:bookmarkEnd w:id="111"/>
    </w:p>
    <w:p w14:paraId="19673D4B" w14:textId="416BCC9A" w:rsidR="00E1211F" w:rsidRDefault="006F597C" w:rsidP="00BC663A">
      <w:pPr>
        <w:pStyle w:val="3"/>
      </w:pPr>
      <w:bookmarkStart w:id="112" w:name="_Toc23190958"/>
      <w:bookmarkStart w:id="113" w:name="_Toc24927073"/>
      <w:r>
        <w:rPr>
          <w:rFonts w:hint="eastAsia"/>
        </w:rPr>
        <w:t>序列</w:t>
      </w:r>
      <w:bookmarkEnd w:id="112"/>
      <w:bookmarkEnd w:id="113"/>
    </w:p>
    <w:p w14:paraId="44FD82D0" w14:textId="6F703813" w:rsidR="007F5AA2" w:rsidRPr="00FB1786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5.1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序列列表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9"/>
        <w:gridCol w:w="1787"/>
        <w:gridCol w:w="787"/>
        <w:gridCol w:w="1307"/>
        <w:gridCol w:w="1307"/>
        <w:gridCol w:w="1307"/>
        <w:gridCol w:w="1307"/>
        <w:gridCol w:w="1307"/>
        <w:gridCol w:w="784"/>
      </w:tblGrid>
      <w:tr w:rsidR="007F5AA2" w14:paraId="00CE8D83" w14:textId="77777777" w:rsidTr="007F5AA2">
        <w:tc>
          <w:tcPr>
            <w:tcW w:w="369" w:type="pct"/>
            <w:shd w:val="clear" w:color="auto" w:fill="D9D9D9"/>
          </w:tcPr>
          <w:p w14:paraId="4C9033F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36" w:type="pct"/>
            <w:shd w:val="clear" w:color="auto" w:fill="D9D9D9"/>
          </w:tcPr>
          <w:p w14:paraId="532557E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68" w:type="pct"/>
            <w:shd w:val="clear" w:color="auto" w:fill="D9D9D9"/>
          </w:tcPr>
          <w:p w14:paraId="5AA91679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612" w:type="pct"/>
            <w:shd w:val="clear" w:color="auto" w:fill="D9D9D9"/>
          </w:tcPr>
          <w:p w14:paraId="23D00197" w14:textId="77777777" w:rsidR="007F5AA2" w:rsidRDefault="007F5AA2" w:rsidP="007F5AA2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612" w:type="pct"/>
            <w:shd w:val="clear" w:color="auto" w:fill="D9D9D9"/>
          </w:tcPr>
          <w:p w14:paraId="7DD9CB54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步长</w:t>
            </w:r>
          </w:p>
        </w:tc>
        <w:tc>
          <w:tcPr>
            <w:tcW w:w="612" w:type="pct"/>
            <w:shd w:val="clear" w:color="auto" w:fill="D9D9D9"/>
          </w:tcPr>
          <w:p w14:paraId="275A4EAD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最小值</w:t>
            </w:r>
          </w:p>
        </w:tc>
        <w:tc>
          <w:tcPr>
            <w:tcW w:w="612" w:type="pct"/>
            <w:shd w:val="clear" w:color="auto" w:fill="D9D9D9"/>
          </w:tcPr>
          <w:p w14:paraId="4E8911BF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最大值</w:t>
            </w:r>
          </w:p>
        </w:tc>
        <w:tc>
          <w:tcPr>
            <w:tcW w:w="612" w:type="pct"/>
            <w:shd w:val="clear" w:color="auto" w:fill="D9D9D9"/>
          </w:tcPr>
          <w:p w14:paraId="7B7AB07D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应用场合</w:t>
            </w:r>
          </w:p>
        </w:tc>
        <w:tc>
          <w:tcPr>
            <w:tcW w:w="367" w:type="pct"/>
            <w:shd w:val="clear" w:color="auto" w:fill="D9D9D9"/>
          </w:tcPr>
          <w:p w14:paraId="2CD19F07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6BDAC4E5" w14:textId="77777777" w:rsidTr="007F5AA2">
        <w:tc>
          <w:tcPr>
            <w:tcW w:w="369" w:type="pct"/>
            <w:shd w:val="clear" w:color="auto" w:fill="auto"/>
          </w:tcPr>
          <w:p w14:paraId="0F179663" w14:textId="2104F052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16F1057F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 w:rsidRPr="003E3A64">
              <w:t>staff</w:t>
            </w:r>
            <w:proofErr w:type="spellEnd"/>
          </w:p>
        </w:tc>
        <w:tc>
          <w:tcPr>
            <w:tcW w:w="368" w:type="pct"/>
          </w:tcPr>
          <w:p w14:paraId="376C9A96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5C734C96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4E4E01CA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21A7806C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31F6612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53F95481" w14:textId="77777777" w:rsidR="007F5AA2" w:rsidRPr="00095A29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367" w:type="pct"/>
          </w:tcPr>
          <w:p w14:paraId="1F2BBC12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48546D6" w14:textId="77777777" w:rsidTr="007F5AA2">
        <w:tc>
          <w:tcPr>
            <w:tcW w:w="369" w:type="pct"/>
            <w:shd w:val="clear" w:color="auto" w:fill="auto"/>
          </w:tcPr>
          <w:p w14:paraId="42C07489" w14:textId="3216CBC6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6C43829C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area</w:t>
            </w:r>
            <w:proofErr w:type="spellEnd"/>
          </w:p>
        </w:tc>
        <w:tc>
          <w:tcPr>
            <w:tcW w:w="368" w:type="pct"/>
          </w:tcPr>
          <w:p w14:paraId="74F6888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30E014E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1F8DEF5B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232433F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3EE9CC7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2A55CD3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367" w:type="pct"/>
          </w:tcPr>
          <w:p w14:paraId="38AF9F76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EE0F791" w14:textId="77777777" w:rsidTr="007F5AA2">
        <w:tc>
          <w:tcPr>
            <w:tcW w:w="369" w:type="pct"/>
            <w:shd w:val="clear" w:color="auto" w:fill="auto"/>
          </w:tcPr>
          <w:p w14:paraId="47FB58D5" w14:textId="1B6CE588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108BBC19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company</w:t>
            </w:r>
            <w:proofErr w:type="spellEnd"/>
          </w:p>
        </w:tc>
        <w:tc>
          <w:tcPr>
            <w:tcW w:w="368" w:type="pct"/>
          </w:tcPr>
          <w:p w14:paraId="5BBBC0F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4CE6417B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386AFAA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7B1EB2E1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63C15640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0B16C07A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公司编号</w:t>
            </w:r>
          </w:p>
        </w:tc>
        <w:tc>
          <w:tcPr>
            <w:tcW w:w="367" w:type="pct"/>
          </w:tcPr>
          <w:p w14:paraId="02E2B907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0458F83" w14:textId="77777777" w:rsidTr="007F5AA2">
        <w:tc>
          <w:tcPr>
            <w:tcW w:w="369" w:type="pct"/>
            <w:shd w:val="clear" w:color="auto" w:fill="auto"/>
          </w:tcPr>
          <w:p w14:paraId="27864E18" w14:textId="1D5F4BF3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666EC615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>
              <w:t>depart</w:t>
            </w:r>
            <w:proofErr w:type="spellEnd"/>
          </w:p>
        </w:tc>
        <w:tc>
          <w:tcPr>
            <w:tcW w:w="368" w:type="pct"/>
          </w:tcPr>
          <w:p w14:paraId="42B20BE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437EF1C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780D87B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3A1BD14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583805A1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783CC8DA" w14:textId="77777777" w:rsidR="007F5AA2" w:rsidRPr="00DF4DB6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367" w:type="pct"/>
          </w:tcPr>
          <w:p w14:paraId="4EF24B74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13DC4079" w14:textId="77777777" w:rsidTr="007F5AA2">
        <w:tc>
          <w:tcPr>
            <w:tcW w:w="369" w:type="pct"/>
            <w:shd w:val="clear" w:color="auto" w:fill="auto"/>
          </w:tcPr>
          <w:p w14:paraId="479F5D6C" w14:textId="15DACC5E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47CFC0FD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>
              <w:t>post</w:t>
            </w:r>
            <w:proofErr w:type="spellEnd"/>
          </w:p>
        </w:tc>
        <w:tc>
          <w:tcPr>
            <w:tcW w:w="368" w:type="pct"/>
          </w:tcPr>
          <w:p w14:paraId="082B9210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0A8F35B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330CBFB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0B24A51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17DDCDE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3331D8E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367" w:type="pct"/>
          </w:tcPr>
          <w:p w14:paraId="1A5A4380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03A21390" w14:textId="77777777" w:rsidR="007F5AA2" w:rsidRDefault="007F5AA2" w:rsidP="007F5AA2">
      <w:pPr>
        <w:jc w:val="center"/>
      </w:pPr>
      <w:bookmarkStart w:id="114" w:name="_Hlk532315407"/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6448925F" w14:textId="77777777" w:rsidTr="007F5AA2">
        <w:tc>
          <w:tcPr>
            <w:tcW w:w="5000" w:type="pct"/>
            <w:shd w:val="clear" w:color="auto" w:fill="auto"/>
          </w:tcPr>
          <w:bookmarkEnd w:id="114"/>
          <w:p w14:paraId="60B54B88" w14:textId="77777777" w:rsidR="0042395A" w:rsidRDefault="0042395A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创建序列，用于：员工号</w:t>
            </w:r>
          </w:p>
          <w:p w14:paraId="256CFD57" w14:textId="77777777" w:rsidR="0042395A" w:rsidRDefault="0042395A" w:rsidP="007F5AA2">
            <w:pPr>
              <w:pStyle w:val="a7"/>
              <w:ind w:firstLineChars="0" w:firstLine="0"/>
            </w:pPr>
            <w:r>
              <w:t xml:space="preserve">create sequence u_2_1_1_1.seq_id_staff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99 </w:t>
            </w:r>
            <w:proofErr w:type="spellStart"/>
            <w:r>
              <w:t>nocache</w:t>
            </w:r>
            <w:proofErr w:type="spellEnd"/>
            <w:r>
              <w:t>;</w:t>
            </w:r>
          </w:p>
          <w:p w14:paraId="62829D69" w14:textId="77777777" w:rsidR="0042395A" w:rsidRDefault="0042395A" w:rsidP="007F5AA2">
            <w:pPr>
              <w:pStyle w:val="a7"/>
              <w:ind w:firstLineChars="0" w:firstLine="0"/>
            </w:pPr>
          </w:p>
          <w:p w14:paraId="1EA9FE62" w14:textId="77777777" w:rsidR="0042395A" w:rsidRDefault="0042395A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创建序列，用于：区域编号</w:t>
            </w:r>
          </w:p>
          <w:p w14:paraId="1AE413BE" w14:textId="77777777" w:rsidR="0042395A" w:rsidRDefault="0042395A" w:rsidP="007F5AA2">
            <w:pPr>
              <w:pStyle w:val="a7"/>
              <w:ind w:firstLineChars="0" w:firstLine="0"/>
            </w:pPr>
            <w:r>
              <w:t xml:space="preserve">create sequence u_2_1_1_1.seq_id_area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99 </w:t>
            </w:r>
            <w:proofErr w:type="spellStart"/>
            <w:r>
              <w:t>nocache</w:t>
            </w:r>
            <w:proofErr w:type="spellEnd"/>
            <w:r>
              <w:t>;</w:t>
            </w:r>
          </w:p>
          <w:p w14:paraId="42A85C4F" w14:textId="77777777" w:rsidR="0042395A" w:rsidRDefault="0042395A" w:rsidP="007F5AA2">
            <w:pPr>
              <w:pStyle w:val="a7"/>
              <w:ind w:firstLineChars="0" w:firstLine="0"/>
            </w:pPr>
          </w:p>
          <w:p w14:paraId="6321EE21" w14:textId="77777777" w:rsidR="0042395A" w:rsidRDefault="0042395A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创建序列，用于：公司编号</w:t>
            </w:r>
          </w:p>
          <w:p w14:paraId="5EE1FCB8" w14:textId="77777777" w:rsidR="0042395A" w:rsidRDefault="0042395A" w:rsidP="007F5AA2">
            <w:pPr>
              <w:pStyle w:val="a7"/>
              <w:ind w:firstLineChars="0" w:firstLine="0"/>
            </w:pPr>
            <w:r>
              <w:t xml:space="preserve">create sequence u_2_1_1_1.seq_id_company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99 </w:t>
            </w:r>
            <w:proofErr w:type="spellStart"/>
            <w:r>
              <w:t>nocache</w:t>
            </w:r>
            <w:proofErr w:type="spellEnd"/>
            <w:r>
              <w:t>;</w:t>
            </w:r>
          </w:p>
          <w:p w14:paraId="551C6EF1" w14:textId="77777777" w:rsidR="0042395A" w:rsidRDefault="0042395A" w:rsidP="007F5AA2">
            <w:pPr>
              <w:pStyle w:val="a7"/>
              <w:ind w:firstLineChars="0" w:firstLine="0"/>
            </w:pPr>
          </w:p>
          <w:p w14:paraId="23CCFEDB" w14:textId="77777777" w:rsidR="0042395A" w:rsidRDefault="0042395A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创建序列，用于：部门编号</w:t>
            </w:r>
          </w:p>
          <w:p w14:paraId="3313BB54" w14:textId="77777777" w:rsidR="0042395A" w:rsidRDefault="0042395A" w:rsidP="007F5AA2">
            <w:pPr>
              <w:pStyle w:val="a7"/>
              <w:ind w:firstLineChars="0" w:firstLine="0"/>
            </w:pPr>
            <w:r>
              <w:t xml:space="preserve">create sequence u_2_1_1_1.seq_id_depart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99 </w:t>
            </w:r>
            <w:proofErr w:type="spellStart"/>
            <w:r>
              <w:t>nocache</w:t>
            </w:r>
            <w:proofErr w:type="spellEnd"/>
            <w:r>
              <w:t>;</w:t>
            </w:r>
          </w:p>
          <w:p w14:paraId="69A7A1B0" w14:textId="77777777" w:rsidR="0042395A" w:rsidRDefault="0042395A" w:rsidP="007F5AA2">
            <w:pPr>
              <w:pStyle w:val="a7"/>
              <w:ind w:firstLineChars="0" w:firstLine="0"/>
            </w:pPr>
          </w:p>
          <w:p w14:paraId="21D910C4" w14:textId="77777777" w:rsidR="0042395A" w:rsidRDefault="0042395A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创建序列，用于：岗位编号</w:t>
            </w:r>
          </w:p>
          <w:p w14:paraId="21F57C3E" w14:textId="77777777" w:rsidR="0042395A" w:rsidRDefault="0042395A" w:rsidP="007F5AA2">
            <w:pPr>
              <w:pStyle w:val="a7"/>
              <w:ind w:firstLineChars="0" w:firstLine="0"/>
            </w:pPr>
            <w:r>
              <w:t xml:space="preserve">create sequence u_2_1_1_1.seq_id_post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99 </w:t>
            </w:r>
            <w:proofErr w:type="spellStart"/>
            <w:r>
              <w:t>nocache</w:t>
            </w:r>
            <w:proofErr w:type="spellEnd"/>
            <w:r>
              <w:t>;</w:t>
            </w:r>
          </w:p>
          <w:p w14:paraId="2133749C" w14:textId="77777777" w:rsidR="0042395A" w:rsidRDefault="0042395A" w:rsidP="007F5AA2">
            <w:pPr>
              <w:pStyle w:val="a7"/>
              <w:ind w:firstLineChars="0" w:firstLine="0"/>
            </w:pPr>
          </w:p>
          <w:p w14:paraId="1CB4EF2F" w14:textId="61AC11CB" w:rsidR="007F5AA2" w:rsidRPr="00974E3A" w:rsidRDefault="007F5AA2" w:rsidP="007F5AA2">
            <w:pPr>
              <w:pStyle w:val="a7"/>
              <w:ind w:firstLineChars="0" w:firstLine="0"/>
            </w:pPr>
          </w:p>
        </w:tc>
      </w:tr>
    </w:tbl>
    <w:p w14:paraId="4F243E79" w14:textId="77777777" w:rsidR="007F5AA2" w:rsidRDefault="007F5AA2" w:rsidP="007F5AA2">
      <w:pPr>
        <w:pStyle w:val="3"/>
      </w:pPr>
      <w:bookmarkStart w:id="115" w:name="_Toc23190959"/>
      <w:bookmarkStart w:id="116" w:name="_Toc24927074"/>
      <w:r>
        <w:rPr>
          <w:rFonts w:hint="eastAsia"/>
        </w:rPr>
        <w:t>表</w:t>
      </w:r>
      <w:bookmarkEnd w:id="115"/>
      <w:bookmarkEnd w:id="116"/>
    </w:p>
    <w:p w14:paraId="3C7D7A61" w14:textId="50CE950C" w:rsidR="007F5AA2" w:rsidRPr="00FB1786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5.1.2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0"/>
        <w:gridCol w:w="1948"/>
        <w:gridCol w:w="1948"/>
        <w:gridCol w:w="5766"/>
      </w:tblGrid>
      <w:tr w:rsidR="007F5AA2" w14:paraId="0DFB0F21" w14:textId="77777777" w:rsidTr="007F5AA2">
        <w:tc>
          <w:tcPr>
            <w:tcW w:w="477" w:type="pct"/>
            <w:shd w:val="clear" w:color="auto" w:fill="D9D9D9"/>
          </w:tcPr>
          <w:p w14:paraId="34CCAD96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12" w:type="pct"/>
            <w:shd w:val="clear" w:color="auto" w:fill="D9D9D9"/>
          </w:tcPr>
          <w:p w14:paraId="2B2C1EDF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912" w:type="pct"/>
            <w:shd w:val="clear" w:color="auto" w:fill="D9D9D9"/>
          </w:tcPr>
          <w:p w14:paraId="56A92082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2699" w:type="pct"/>
            <w:shd w:val="clear" w:color="auto" w:fill="D9D9D9"/>
          </w:tcPr>
          <w:p w14:paraId="315110B7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78DD29CA" w14:textId="77777777" w:rsidTr="007F5AA2">
        <w:tc>
          <w:tcPr>
            <w:tcW w:w="477" w:type="pct"/>
            <w:shd w:val="clear" w:color="auto" w:fill="auto"/>
          </w:tcPr>
          <w:p w14:paraId="738025E0" w14:textId="7D082903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12" w:type="pct"/>
          </w:tcPr>
          <w:p w14:paraId="1639E7C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员工</w:t>
            </w:r>
          </w:p>
        </w:tc>
        <w:tc>
          <w:tcPr>
            <w:tcW w:w="912" w:type="pct"/>
          </w:tcPr>
          <w:p w14:paraId="467CA7D0" w14:textId="77777777" w:rsidR="007F5AA2" w:rsidRDefault="007F5AA2" w:rsidP="007F5AA2">
            <w:pPr>
              <w:pStyle w:val="a7"/>
              <w:ind w:firstLineChars="0" w:firstLine="0"/>
            </w:pPr>
            <w:r w:rsidRPr="003E3A64">
              <w:t>staff</w:t>
            </w:r>
          </w:p>
        </w:tc>
        <w:tc>
          <w:tcPr>
            <w:tcW w:w="2699" w:type="pct"/>
            <w:shd w:val="clear" w:color="auto" w:fill="auto"/>
          </w:tcPr>
          <w:p w14:paraId="373EA217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6BE63535" w14:textId="77777777" w:rsidTr="007F5AA2">
        <w:tc>
          <w:tcPr>
            <w:tcW w:w="477" w:type="pct"/>
            <w:shd w:val="clear" w:color="auto" w:fill="auto"/>
          </w:tcPr>
          <w:p w14:paraId="579917A1" w14:textId="328BCFD5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12" w:type="pct"/>
          </w:tcPr>
          <w:p w14:paraId="272C4F0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912" w:type="pct"/>
          </w:tcPr>
          <w:p w14:paraId="69E0D40C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area</w:t>
            </w:r>
          </w:p>
        </w:tc>
        <w:tc>
          <w:tcPr>
            <w:tcW w:w="2699" w:type="pct"/>
            <w:shd w:val="clear" w:color="auto" w:fill="auto"/>
          </w:tcPr>
          <w:p w14:paraId="7133D102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236A154" w14:textId="77777777" w:rsidTr="007F5AA2">
        <w:tc>
          <w:tcPr>
            <w:tcW w:w="477" w:type="pct"/>
            <w:shd w:val="clear" w:color="auto" w:fill="auto"/>
          </w:tcPr>
          <w:p w14:paraId="79941947" w14:textId="29000088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12" w:type="pct"/>
          </w:tcPr>
          <w:p w14:paraId="419AAFB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公司</w:t>
            </w:r>
          </w:p>
        </w:tc>
        <w:tc>
          <w:tcPr>
            <w:tcW w:w="912" w:type="pct"/>
          </w:tcPr>
          <w:p w14:paraId="6653706B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company</w:t>
            </w:r>
          </w:p>
        </w:tc>
        <w:tc>
          <w:tcPr>
            <w:tcW w:w="2699" w:type="pct"/>
            <w:shd w:val="clear" w:color="auto" w:fill="auto"/>
          </w:tcPr>
          <w:p w14:paraId="2A0CA585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6C27A2C9" w14:textId="77777777" w:rsidTr="007F5AA2">
        <w:tc>
          <w:tcPr>
            <w:tcW w:w="477" w:type="pct"/>
            <w:shd w:val="clear" w:color="auto" w:fill="auto"/>
          </w:tcPr>
          <w:p w14:paraId="44D7EE54" w14:textId="393BE547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12" w:type="pct"/>
          </w:tcPr>
          <w:p w14:paraId="2ADEEC0D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</w:p>
        </w:tc>
        <w:tc>
          <w:tcPr>
            <w:tcW w:w="912" w:type="pct"/>
          </w:tcPr>
          <w:p w14:paraId="451278E7" w14:textId="77777777" w:rsidR="007F5AA2" w:rsidRDefault="007F5AA2" w:rsidP="007F5AA2">
            <w:pPr>
              <w:pStyle w:val="a7"/>
              <w:ind w:firstLineChars="0" w:firstLine="0"/>
            </w:pPr>
            <w:r>
              <w:t>depart</w:t>
            </w:r>
          </w:p>
        </w:tc>
        <w:tc>
          <w:tcPr>
            <w:tcW w:w="2699" w:type="pct"/>
            <w:shd w:val="clear" w:color="auto" w:fill="auto"/>
          </w:tcPr>
          <w:p w14:paraId="70B50903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5019F47E" w14:textId="77777777" w:rsidTr="007F5AA2">
        <w:tc>
          <w:tcPr>
            <w:tcW w:w="477" w:type="pct"/>
            <w:shd w:val="clear" w:color="auto" w:fill="auto"/>
          </w:tcPr>
          <w:p w14:paraId="479CEC09" w14:textId="254392C7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912" w:type="pct"/>
          </w:tcPr>
          <w:p w14:paraId="6A17E83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912" w:type="pct"/>
          </w:tcPr>
          <w:p w14:paraId="323462BE" w14:textId="77777777" w:rsidR="007F5AA2" w:rsidRDefault="007F5AA2" w:rsidP="007F5AA2">
            <w:pPr>
              <w:pStyle w:val="a7"/>
              <w:ind w:firstLineChars="0" w:firstLine="0"/>
            </w:pPr>
            <w:r w:rsidRPr="00DB37AF">
              <w:t>publisher</w:t>
            </w:r>
          </w:p>
        </w:tc>
        <w:tc>
          <w:tcPr>
            <w:tcW w:w="2699" w:type="pct"/>
            <w:shd w:val="clear" w:color="auto" w:fill="auto"/>
          </w:tcPr>
          <w:p w14:paraId="1EBCE7EB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1C312FA3" w14:textId="77777777" w:rsidTr="007F5AA2">
        <w:tc>
          <w:tcPr>
            <w:tcW w:w="477" w:type="pct"/>
            <w:shd w:val="clear" w:color="auto" w:fill="auto"/>
          </w:tcPr>
          <w:p w14:paraId="0EC5629D" w14:textId="7EDCDAFB" w:rsidR="007F5AA2" w:rsidRDefault="007F5AA2" w:rsidP="007F5AA2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912" w:type="pct"/>
          </w:tcPr>
          <w:p w14:paraId="4564D689" w14:textId="77777777" w:rsidR="007F5AA2" w:rsidRDefault="007F5AA2" w:rsidP="007F5AA2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</w:t>
            </w:r>
          </w:p>
        </w:tc>
        <w:tc>
          <w:tcPr>
            <w:tcW w:w="912" w:type="pct"/>
          </w:tcPr>
          <w:p w14:paraId="488713C5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buyer</w:t>
            </w:r>
          </w:p>
        </w:tc>
        <w:tc>
          <w:tcPr>
            <w:tcW w:w="2699" w:type="pct"/>
            <w:shd w:val="clear" w:color="auto" w:fill="auto"/>
          </w:tcPr>
          <w:p w14:paraId="010E49C8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305DB66A" w14:textId="77777777" w:rsidTr="007F5AA2">
        <w:tc>
          <w:tcPr>
            <w:tcW w:w="477" w:type="pct"/>
            <w:shd w:val="clear" w:color="auto" w:fill="auto"/>
          </w:tcPr>
          <w:p w14:paraId="25FD399D" w14:textId="524F5F22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912" w:type="pct"/>
          </w:tcPr>
          <w:p w14:paraId="7E980041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图书</w:t>
            </w:r>
          </w:p>
        </w:tc>
        <w:tc>
          <w:tcPr>
            <w:tcW w:w="912" w:type="pct"/>
          </w:tcPr>
          <w:p w14:paraId="284EB95C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</w:p>
        </w:tc>
        <w:tc>
          <w:tcPr>
            <w:tcW w:w="2699" w:type="pct"/>
            <w:shd w:val="clear" w:color="auto" w:fill="auto"/>
          </w:tcPr>
          <w:p w14:paraId="6F29C454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61DEEDB4" w14:textId="77777777" w:rsidTr="007F5AA2">
        <w:tc>
          <w:tcPr>
            <w:tcW w:w="477" w:type="pct"/>
            <w:shd w:val="clear" w:color="auto" w:fill="auto"/>
          </w:tcPr>
          <w:p w14:paraId="162BC991" w14:textId="3A1B7C87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912" w:type="pct"/>
          </w:tcPr>
          <w:p w14:paraId="28E076F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912" w:type="pct"/>
          </w:tcPr>
          <w:p w14:paraId="46410A3E" w14:textId="77777777" w:rsidR="007F5AA2" w:rsidRDefault="007F5AA2" w:rsidP="007F5AA2">
            <w:pPr>
              <w:pStyle w:val="a7"/>
              <w:ind w:firstLineChars="0" w:firstLine="0"/>
            </w:pPr>
            <w:r w:rsidRPr="003E3A64">
              <w:t>seller</w:t>
            </w:r>
          </w:p>
        </w:tc>
        <w:tc>
          <w:tcPr>
            <w:tcW w:w="2699" w:type="pct"/>
            <w:shd w:val="clear" w:color="auto" w:fill="auto"/>
          </w:tcPr>
          <w:p w14:paraId="4832D9EB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06CDFB8" w14:textId="77777777" w:rsidTr="007F5AA2">
        <w:tc>
          <w:tcPr>
            <w:tcW w:w="477" w:type="pct"/>
            <w:shd w:val="clear" w:color="auto" w:fill="auto"/>
          </w:tcPr>
          <w:p w14:paraId="4051EA5B" w14:textId="2F942BE3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912" w:type="pct"/>
          </w:tcPr>
          <w:p w14:paraId="2198885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</w:p>
        </w:tc>
        <w:tc>
          <w:tcPr>
            <w:tcW w:w="912" w:type="pct"/>
          </w:tcPr>
          <w:p w14:paraId="73B33EEE" w14:textId="77777777" w:rsidR="007F5AA2" w:rsidRDefault="007F5AA2" w:rsidP="007F5AA2">
            <w:pPr>
              <w:pStyle w:val="a7"/>
              <w:ind w:firstLineChars="0" w:firstLine="0"/>
            </w:pPr>
            <w:r>
              <w:t>post</w:t>
            </w:r>
          </w:p>
        </w:tc>
        <w:tc>
          <w:tcPr>
            <w:tcW w:w="2699" w:type="pct"/>
            <w:shd w:val="clear" w:color="auto" w:fill="auto"/>
          </w:tcPr>
          <w:p w14:paraId="3E821BAF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781A0081" w14:textId="77777777" w:rsidTr="007F5AA2">
        <w:tc>
          <w:tcPr>
            <w:tcW w:w="477" w:type="pct"/>
            <w:shd w:val="clear" w:color="auto" w:fill="auto"/>
          </w:tcPr>
          <w:p w14:paraId="0BCF52D7" w14:textId="3F6EA7C8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912" w:type="pct"/>
          </w:tcPr>
          <w:p w14:paraId="2BA9B00A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  <w:tc>
          <w:tcPr>
            <w:tcW w:w="912" w:type="pct"/>
          </w:tcPr>
          <w:p w14:paraId="27D3305F" w14:textId="77777777" w:rsidR="007F5AA2" w:rsidRDefault="007F5AA2" w:rsidP="007F5AA2">
            <w:pPr>
              <w:pStyle w:val="a7"/>
              <w:ind w:firstLineChars="0" w:firstLine="0"/>
            </w:pPr>
            <w:r w:rsidRPr="008C6BB6">
              <w:t>purchase</w:t>
            </w:r>
          </w:p>
        </w:tc>
        <w:tc>
          <w:tcPr>
            <w:tcW w:w="2699" w:type="pct"/>
            <w:shd w:val="clear" w:color="auto" w:fill="auto"/>
          </w:tcPr>
          <w:p w14:paraId="6BF383F3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67C4108" w14:textId="77777777" w:rsidTr="007F5AA2">
        <w:tc>
          <w:tcPr>
            <w:tcW w:w="477" w:type="pct"/>
            <w:shd w:val="clear" w:color="auto" w:fill="auto"/>
          </w:tcPr>
          <w:p w14:paraId="18923F30" w14:textId="7F707F7C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912" w:type="pct"/>
          </w:tcPr>
          <w:p w14:paraId="3D8EE4B0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从事</w:t>
            </w:r>
          </w:p>
        </w:tc>
        <w:tc>
          <w:tcPr>
            <w:tcW w:w="912" w:type="pct"/>
          </w:tcPr>
          <w:p w14:paraId="2DE7FC05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37BC1B9E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7F36A0F3" w14:textId="77777777" w:rsidTr="007F5AA2">
        <w:tc>
          <w:tcPr>
            <w:tcW w:w="477" w:type="pct"/>
            <w:shd w:val="clear" w:color="auto" w:fill="auto"/>
          </w:tcPr>
          <w:p w14:paraId="27D7B86F" w14:textId="68618FF7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912" w:type="pct"/>
          </w:tcPr>
          <w:p w14:paraId="19CB3CB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提供</w:t>
            </w:r>
          </w:p>
        </w:tc>
        <w:tc>
          <w:tcPr>
            <w:tcW w:w="912" w:type="pct"/>
          </w:tcPr>
          <w:p w14:paraId="24E4E969" w14:textId="77777777" w:rsidR="007F5AA2" w:rsidRDefault="007F5AA2" w:rsidP="007F5AA2">
            <w:pPr>
              <w:pStyle w:val="a7"/>
              <w:ind w:firstLineChars="0" w:firstLine="0"/>
            </w:pPr>
            <w:r w:rsidRPr="008C6BB6">
              <w:t>provide</w:t>
            </w:r>
          </w:p>
        </w:tc>
        <w:tc>
          <w:tcPr>
            <w:tcW w:w="2699" w:type="pct"/>
            <w:shd w:val="clear" w:color="auto" w:fill="auto"/>
          </w:tcPr>
          <w:p w14:paraId="7CDB2C12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3D26BD95" w14:textId="77777777" w:rsidTr="007F5AA2">
        <w:tc>
          <w:tcPr>
            <w:tcW w:w="477" w:type="pct"/>
            <w:shd w:val="clear" w:color="auto" w:fill="auto"/>
          </w:tcPr>
          <w:p w14:paraId="6DC99890" w14:textId="2BB3BCD4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912" w:type="pct"/>
          </w:tcPr>
          <w:p w14:paraId="69EECA1D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字典</w:t>
            </w:r>
          </w:p>
        </w:tc>
        <w:tc>
          <w:tcPr>
            <w:tcW w:w="912" w:type="pct"/>
          </w:tcPr>
          <w:p w14:paraId="08CCB9D8" w14:textId="77777777" w:rsidR="007F5AA2" w:rsidRPr="008C6BB6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u</w:t>
            </w:r>
            <w:r>
              <w:t>ser_dict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310237E3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1243C6DD" w14:textId="77777777" w:rsidR="007F5AA2" w:rsidRPr="0079407D" w:rsidRDefault="007F5AA2" w:rsidP="007F5AA2">
      <w:pPr>
        <w:pStyle w:val="4"/>
        <w:tabs>
          <w:tab w:val="num" w:pos="851"/>
        </w:tabs>
        <w:spacing w:line="376" w:lineRule="auto"/>
      </w:pPr>
      <w:bookmarkStart w:id="117" w:name="_Toc23190960"/>
      <w:bookmarkStart w:id="118" w:name="_Toc24927075"/>
      <w:r>
        <w:rPr>
          <w:rFonts w:hint="eastAsia"/>
        </w:rPr>
        <w:t>创建基本表</w:t>
      </w:r>
      <w:bookmarkEnd w:id="117"/>
      <w:bookmarkEnd w:id="118"/>
    </w:p>
    <w:p w14:paraId="4D30B592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员工</w:t>
      </w:r>
    </w:p>
    <w:p w14:paraId="60B27F19" w14:textId="7E19FE5F" w:rsidR="007F5AA2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staff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</w:t>
      </w:r>
      <w:r>
        <w:t>_staff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2"/>
        <w:gridCol w:w="1560"/>
        <w:gridCol w:w="1282"/>
        <w:gridCol w:w="1737"/>
        <w:gridCol w:w="707"/>
        <w:gridCol w:w="852"/>
        <w:gridCol w:w="1134"/>
        <w:gridCol w:w="2348"/>
      </w:tblGrid>
      <w:tr w:rsidR="00D30277" w14:paraId="2DC50229" w14:textId="77777777" w:rsidTr="00D30277">
        <w:tc>
          <w:tcPr>
            <w:tcW w:w="497" w:type="pct"/>
            <w:shd w:val="clear" w:color="auto" w:fill="D9D9D9"/>
          </w:tcPr>
          <w:p w14:paraId="306A5057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0" w:type="pct"/>
            <w:shd w:val="clear" w:color="auto" w:fill="D9D9D9"/>
          </w:tcPr>
          <w:p w14:paraId="7998D6F8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00" w:type="pct"/>
            <w:shd w:val="clear" w:color="auto" w:fill="D9D9D9"/>
          </w:tcPr>
          <w:p w14:paraId="777BDF3A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13" w:type="pct"/>
            <w:shd w:val="clear" w:color="auto" w:fill="D9D9D9"/>
          </w:tcPr>
          <w:p w14:paraId="662FAD14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4E0FBF97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9" w:type="pct"/>
            <w:shd w:val="clear" w:color="auto" w:fill="D9D9D9"/>
          </w:tcPr>
          <w:p w14:paraId="4D35F034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31" w:type="pct"/>
            <w:shd w:val="clear" w:color="auto" w:fill="D9D9D9"/>
          </w:tcPr>
          <w:p w14:paraId="294CC765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101" w:type="pct"/>
            <w:shd w:val="clear" w:color="auto" w:fill="D9D9D9"/>
          </w:tcPr>
          <w:p w14:paraId="018A32A1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0F1CDC9E" w14:textId="77777777" w:rsidTr="00D30277">
        <w:tc>
          <w:tcPr>
            <w:tcW w:w="497" w:type="pct"/>
            <w:shd w:val="clear" w:color="auto" w:fill="auto"/>
          </w:tcPr>
          <w:p w14:paraId="79F0B728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0" w:type="pct"/>
            <w:shd w:val="clear" w:color="auto" w:fill="auto"/>
          </w:tcPr>
          <w:p w14:paraId="22AF8430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600" w:type="pct"/>
            <w:shd w:val="clear" w:color="auto" w:fill="auto"/>
          </w:tcPr>
          <w:p w14:paraId="426EF10A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3521F10A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3)</w:t>
            </w:r>
          </w:p>
        </w:tc>
        <w:tc>
          <w:tcPr>
            <w:tcW w:w="331" w:type="pct"/>
            <w:shd w:val="clear" w:color="auto" w:fill="auto"/>
          </w:tcPr>
          <w:p w14:paraId="7228CF64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22A92977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531" w:type="pct"/>
            <w:shd w:val="clear" w:color="auto" w:fill="auto"/>
          </w:tcPr>
          <w:p w14:paraId="4EA870B4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01" w:type="pct"/>
            <w:shd w:val="clear" w:color="auto" w:fill="auto"/>
          </w:tcPr>
          <w:p w14:paraId="2EF88541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 w:rsidRPr="003E3A64">
              <w:t>staff</w:t>
            </w:r>
            <w:proofErr w:type="spellEnd"/>
          </w:p>
        </w:tc>
      </w:tr>
      <w:tr w:rsidR="00D30277" w14:paraId="3F948247" w14:textId="77777777" w:rsidTr="00D30277">
        <w:tc>
          <w:tcPr>
            <w:tcW w:w="497" w:type="pct"/>
            <w:shd w:val="clear" w:color="auto" w:fill="auto"/>
          </w:tcPr>
          <w:p w14:paraId="6148503F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0" w:type="pct"/>
            <w:shd w:val="clear" w:color="auto" w:fill="auto"/>
          </w:tcPr>
          <w:p w14:paraId="2E3B593B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员工联系方式</w:t>
            </w:r>
          </w:p>
        </w:tc>
        <w:tc>
          <w:tcPr>
            <w:tcW w:w="600" w:type="pct"/>
            <w:shd w:val="clear" w:color="auto" w:fill="auto"/>
          </w:tcPr>
          <w:p w14:paraId="35DAE5D4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>
              <w:t>tel_staff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29AFD51A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11)</w:t>
            </w:r>
          </w:p>
        </w:tc>
        <w:tc>
          <w:tcPr>
            <w:tcW w:w="331" w:type="pct"/>
            <w:shd w:val="clear" w:color="auto" w:fill="auto"/>
          </w:tcPr>
          <w:p w14:paraId="598F0D2D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5FF9632B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531" w:type="pct"/>
            <w:shd w:val="clear" w:color="auto" w:fill="auto"/>
          </w:tcPr>
          <w:p w14:paraId="7D5E5111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01" w:type="pct"/>
            <w:shd w:val="clear" w:color="auto" w:fill="auto"/>
          </w:tcPr>
          <w:p w14:paraId="26590153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6AFCAAED" w14:textId="77777777" w:rsidTr="00D30277">
        <w:tc>
          <w:tcPr>
            <w:tcW w:w="497" w:type="pct"/>
            <w:shd w:val="clear" w:color="auto" w:fill="auto"/>
          </w:tcPr>
          <w:p w14:paraId="3F56AF51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0" w:type="pct"/>
            <w:shd w:val="clear" w:color="auto" w:fill="auto"/>
          </w:tcPr>
          <w:p w14:paraId="7B9081E0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员工密码</w:t>
            </w:r>
          </w:p>
        </w:tc>
        <w:tc>
          <w:tcPr>
            <w:tcW w:w="600" w:type="pct"/>
            <w:shd w:val="clear" w:color="auto" w:fill="auto"/>
          </w:tcPr>
          <w:p w14:paraId="71D36B34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>
              <w:t>ps_staff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56C49B68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 w:rsidRPr="00F3428E">
              <w:t>char</w:t>
            </w:r>
            <w:r>
              <w:t>(</w:t>
            </w:r>
            <w:proofErr w:type="gramEnd"/>
            <w:r>
              <w:t>12)</w:t>
            </w:r>
          </w:p>
        </w:tc>
        <w:tc>
          <w:tcPr>
            <w:tcW w:w="331" w:type="pct"/>
            <w:shd w:val="clear" w:color="auto" w:fill="auto"/>
          </w:tcPr>
          <w:p w14:paraId="4F8AC5D0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19D39F05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531" w:type="pct"/>
            <w:shd w:val="clear" w:color="auto" w:fill="auto"/>
          </w:tcPr>
          <w:p w14:paraId="66885037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01" w:type="pct"/>
            <w:shd w:val="clear" w:color="auto" w:fill="auto"/>
          </w:tcPr>
          <w:p w14:paraId="167A402D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209E0F1E" w14:textId="77777777" w:rsidTr="00D30277">
        <w:tc>
          <w:tcPr>
            <w:tcW w:w="497" w:type="pct"/>
            <w:shd w:val="clear" w:color="auto" w:fill="auto"/>
          </w:tcPr>
          <w:p w14:paraId="7A364938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0" w:type="pct"/>
            <w:shd w:val="clear" w:color="auto" w:fill="auto"/>
          </w:tcPr>
          <w:p w14:paraId="0FA3E4C1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员工姓名</w:t>
            </w:r>
          </w:p>
        </w:tc>
        <w:tc>
          <w:tcPr>
            <w:tcW w:w="600" w:type="pct"/>
            <w:shd w:val="clear" w:color="auto" w:fill="auto"/>
          </w:tcPr>
          <w:p w14:paraId="1D8B79E3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>
              <w:t>name_staff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0ACFAEAB" w14:textId="77777777" w:rsidR="00D30277" w:rsidRPr="00F3428E" w:rsidRDefault="00D30277" w:rsidP="00D30277">
            <w:pPr>
              <w:pStyle w:val="a7"/>
              <w:ind w:firstLineChars="0" w:firstLine="0"/>
            </w:pPr>
            <w:r>
              <w:t>varchar2</w:t>
            </w:r>
            <w:r w:rsidRPr="00F3428E">
              <w:t>(</w:t>
            </w:r>
            <w:r>
              <w:t>3</w:t>
            </w:r>
            <w:r w:rsidRPr="00F3428E">
              <w:t>0)</w:t>
            </w:r>
          </w:p>
        </w:tc>
        <w:tc>
          <w:tcPr>
            <w:tcW w:w="331" w:type="pct"/>
            <w:shd w:val="clear" w:color="auto" w:fill="auto"/>
          </w:tcPr>
          <w:p w14:paraId="5C6C883F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4AB3C695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531" w:type="pct"/>
            <w:shd w:val="clear" w:color="auto" w:fill="auto"/>
          </w:tcPr>
          <w:p w14:paraId="6DD618F8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01" w:type="pct"/>
            <w:shd w:val="clear" w:color="auto" w:fill="auto"/>
          </w:tcPr>
          <w:p w14:paraId="4988CFF0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2D9311E9" w14:textId="77777777" w:rsidR="007F5AA2" w:rsidRDefault="007F5AA2" w:rsidP="007F5AA2">
      <w:pPr>
        <w:jc w:val="center"/>
      </w:pPr>
      <w:bookmarkStart w:id="119" w:name="_Hlk527527961"/>
      <w:bookmarkStart w:id="120" w:name="_Hlk532315287"/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  <w:bookmarkEnd w:id="11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536C2073" w14:textId="77777777" w:rsidTr="007F5AA2">
        <w:tc>
          <w:tcPr>
            <w:tcW w:w="5000" w:type="pct"/>
            <w:shd w:val="clear" w:color="auto" w:fill="auto"/>
          </w:tcPr>
          <w:bookmarkEnd w:id="120"/>
          <w:p w14:paraId="5650EC06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创建表：员工</w:t>
            </w:r>
          </w:p>
          <w:p w14:paraId="122C13AA" w14:textId="77777777" w:rsidR="00D30277" w:rsidRDefault="00D30277" w:rsidP="007F5AA2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1.staff</w:t>
            </w:r>
            <w:proofErr w:type="gramEnd"/>
          </w:p>
          <w:p w14:paraId="1D471EDA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191BEEEE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3) default (</w:t>
            </w:r>
            <w:proofErr w:type="spellStart"/>
            <w:r>
              <w:t>to_char</w:t>
            </w:r>
            <w:proofErr w:type="spellEnd"/>
            <w:r>
              <w:t>(seq_id_staff.nextval,'09')) not null ,</w:t>
            </w:r>
          </w:p>
          <w:p w14:paraId="154AC0CA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0163E919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ps_staff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not null ,</w:t>
            </w:r>
          </w:p>
          <w:p w14:paraId="13C08C24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name_staff</w:t>
            </w:r>
            <w:proofErr w:type="spellEnd"/>
            <w:r>
              <w:t xml:space="preserve"> varchar2(30) not </w:t>
            </w:r>
            <w:proofErr w:type="gramStart"/>
            <w:r>
              <w:t>null ,</w:t>
            </w:r>
            <w:proofErr w:type="gramEnd"/>
          </w:p>
          <w:p w14:paraId="3F4A2C30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id_staff</w:t>
            </w:r>
            <w:proofErr w:type="spellEnd"/>
            <w:r>
              <w:t>)</w:t>
            </w:r>
          </w:p>
          <w:p w14:paraId="31A04D24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65F1241D" w14:textId="77777777" w:rsidR="00D30277" w:rsidRDefault="00D30277" w:rsidP="007F5AA2">
            <w:pPr>
              <w:pStyle w:val="a7"/>
              <w:ind w:firstLineChars="0" w:firstLine="0"/>
            </w:pPr>
            <w:r>
              <w:t>;</w:t>
            </w:r>
          </w:p>
          <w:p w14:paraId="5D19B2F9" w14:textId="77777777" w:rsidR="00D30277" w:rsidRDefault="00D30277" w:rsidP="007F5AA2">
            <w:pPr>
              <w:pStyle w:val="a7"/>
              <w:ind w:firstLineChars="0" w:firstLine="0"/>
            </w:pPr>
            <w:r>
              <w:t>comment on t</w:t>
            </w:r>
            <w:r>
              <w:rPr>
                <w:rFonts w:hint="eastAsia"/>
              </w:rPr>
              <w:t>able u_2_1_1_1.staff is '</w:t>
            </w:r>
            <w:r>
              <w:rPr>
                <w:rFonts w:hint="eastAsia"/>
              </w:rPr>
              <w:t>员工</w:t>
            </w:r>
            <w:r>
              <w:rPr>
                <w:rFonts w:hint="eastAsia"/>
              </w:rPr>
              <w:t>';</w:t>
            </w:r>
          </w:p>
          <w:p w14:paraId="4F71AA47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u_2_1_1_1.staff.id_staff is 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';</w:t>
            </w:r>
          </w:p>
          <w:p w14:paraId="1304189C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u_2_1_1_1.staff.tel_staff is '</w:t>
            </w:r>
            <w:r>
              <w:rPr>
                <w:rFonts w:hint="eastAsia"/>
              </w:rPr>
              <w:t>员工联系方式</w:t>
            </w:r>
            <w:r>
              <w:rPr>
                <w:rFonts w:hint="eastAsia"/>
              </w:rPr>
              <w:t>';</w:t>
            </w:r>
          </w:p>
          <w:p w14:paraId="2DFDA083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u_2_1_1_1.staff.ps_staff is '</w:t>
            </w:r>
            <w:r>
              <w:rPr>
                <w:rFonts w:hint="eastAsia"/>
              </w:rPr>
              <w:t>员工密码</w:t>
            </w:r>
            <w:r>
              <w:rPr>
                <w:rFonts w:hint="eastAsia"/>
              </w:rPr>
              <w:t>';</w:t>
            </w:r>
          </w:p>
          <w:p w14:paraId="028E66B9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u_2_1_1_1.staff.name_staff is '</w:t>
            </w:r>
            <w:r>
              <w:rPr>
                <w:rFonts w:hint="eastAsia"/>
              </w:rPr>
              <w:t>员工姓名</w:t>
            </w:r>
            <w:r>
              <w:rPr>
                <w:rFonts w:hint="eastAsia"/>
              </w:rPr>
              <w:t>';</w:t>
            </w:r>
          </w:p>
          <w:p w14:paraId="1C35B4F7" w14:textId="76039595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7625C8DF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区域</w:t>
      </w:r>
    </w:p>
    <w:p w14:paraId="2297FED6" w14:textId="3DF986E1" w:rsidR="007F5AA2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t xml:space="preserve"> </w:t>
      </w:r>
      <w:r w:rsidRPr="00DF4DB6">
        <w:rPr>
          <w:rFonts w:hint="eastAsia"/>
        </w:rPr>
        <w:t>area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id_area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7"/>
        <w:gridCol w:w="1417"/>
        <w:gridCol w:w="1417"/>
        <w:gridCol w:w="1746"/>
        <w:gridCol w:w="709"/>
        <w:gridCol w:w="1126"/>
        <w:gridCol w:w="991"/>
        <w:gridCol w:w="2209"/>
      </w:tblGrid>
      <w:tr w:rsidR="00D30277" w14:paraId="35339E13" w14:textId="77777777" w:rsidTr="00D30277">
        <w:tc>
          <w:tcPr>
            <w:tcW w:w="499" w:type="pct"/>
            <w:shd w:val="clear" w:color="auto" w:fill="D9D9D9"/>
          </w:tcPr>
          <w:p w14:paraId="3C2A47F1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D9D9D9"/>
          </w:tcPr>
          <w:p w14:paraId="3D16C7C9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2DFB3EB1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17" w:type="pct"/>
            <w:shd w:val="clear" w:color="auto" w:fill="D9D9D9"/>
          </w:tcPr>
          <w:p w14:paraId="1AA0C985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255FB628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527" w:type="pct"/>
            <w:shd w:val="clear" w:color="auto" w:fill="D9D9D9"/>
          </w:tcPr>
          <w:p w14:paraId="63DBD0E7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64" w:type="pct"/>
            <w:shd w:val="clear" w:color="auto" w:fill="D9D9D9"/>
          </w:tcPr>
          <w:p w14:paraId="02EA2CDA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034" w:type="pct"/>
            <w:shd w:val="clear" w:color="auto" w:fill="D9D9D9"/>
          </w:tcPr>
          <w:p w14:paraId="6CC74F21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3A79AE2B" w14:textId="77777777" w:rsidTr="00D30277">
        <w:tc>
          <w:tcPr>
            <w:tcW w:w="499" w:type="pct"/>
            <w:shd w:val="clear" w:color="auto" w:fill="auto"/>
          </w:tcPr>
          <w:p w14:paraId="18441DD7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083979E8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663" w:type="pct"/>
            <w:shd w:val="clear" w:color="auto" w:fill="auto"/>
          </w:tcPr>
          <w:p w14:paraId="2006609F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817" w:type="pct"/>
            <w:shd w:val="clear" w:color="auto" w:fill="auto"/>
          </w:tcPr>
          <w:p w14:paraId="2FB5751A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3)</w:t>
            </w:r>
          </w:p>
        </w:tc>
        <w:tc>
          <w:tcPr>
            <w:tcW w:w="332" w:type="pct"/>
            <w:shd w:val="clear" w:color="auto" w:fill="auto"/>
          </w:tcPr>
          <w:p w14:paraId="5F5A28E8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527" w:type="pct"/>
            <w:shd w:val="clear" w:color="auto" w:fill="auto"/>
          </w:tcPr>
          <w:p w14:paraId="20E02A8B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464" w:type="pct"/>
            <w:shd w:val="clear" w:color="auto" w:fill="auto"/>
          </w:tcPr>
          <w:p w14:paraId="52CCDD4D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1852C5C4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area</w:t>
            </w:r>
            <w:proofErr w:type="spellEnd"/>
          </w:p>
        </w:tc>
      </w:tr>
      <w:tr w:rsidR="00D30277" w14:paraId="19E06346" w14:textId="77777777" w:rsidTr="00D30277">
        <w:tc>
          <w:tcPr>
            <w:tcW w:w="499" w:type="pct"/>
            <w:shd w:val="clear" w:color="auto" w:fill="auto"/>
          </w:tcPr>
          <w:p w14:paraId="691B89C6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60816F2F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区域名称</w:t>
            </w:r>
          </w:p>
        </w:tc>
        <w:tc>
          <w:tcPr>
            <w:tcW w:w="663" w:type="pct"/>
            <w:shd w:val="clear" w:color="auto" w:fill="auto"/>
          </w:tcPr>
          <w:p w14:paraId="60933A62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 w:rsidRPr="00DF4DB6">
              <w:t>area</w:t>
            </w:r>
            <w:proofErr w:type="spellEnd"/>
          </w:p>
        </w:tc>
        <w:tc>
          <w:tcPr>
            <w:tcW w:w="817" w:type="pct"/>
            <w:shd w:val="clear" w:color="auto" w:fill="auto"/>
          </w:tcPr>
          <w:p w14:paraId="0B33B96A" w14:textId="77777777" w:rsidR="00D30277" w:rsidRDefault="00D30277" w:rsidP="00D30277">
            <w:pPr>
              <w:pStyle w:val="a7"/>
              <w:ind w:firstLineChars="0" w:firstLine="0"/>
            </w:pPr>
            <w:r>
              <w:t>varchar2(30)</w:t>
            </w:r>
          </w:p>
        </w:tc>
        <w:tc>
          <w:tcPr>
            <w:tcW w:w="332" w:type="pct"/>
            <w:shd w:val="clear" w:color="auto" w:fill="auto"/>
          </w:tcPr>
          <w:p w14:paraId="5A5CDBFE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527" w:type="pct"/>
            <w:shd w:val="clear" w:color="auto" w:fill="auto"/>
          </w:tcPr>
          <w:p w14:paraId="377079DD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464" w:type="pct"/>
            <w:shd w:val="clear" w:color="auto" w:fill="auto"/>
          </w:tcPr>
          <w:p w14:paraId="70FFDDE9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22F1308D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74A90A0B" w14:textId="77777777" w:rsidTr="00D30277">
        <w:tc>
          <w:tcPr>
            <w:tcW w:w="499" w:type="pct"/>
            <w:shd w:val="clear" w:color="auto" w:fill="auto"/>
          </w:tcPr>
          <w:p w14:paraId="504D23EF" w14:textId="77777777" w:rsidR="00D30277" w:rsidRDefault="00D30277" w:rsidP="00D30277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3A6867CF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区域位置</w:t>
            </w:r>
          </w:p>
        </w:tc>
        <w:tc>
          <w:tcPr>
            <w:tcW w:w="663" w:type="pct"/>
            <w:shd w:val="clear" w:color="auto" w:fill="auto"/>
          </w:tcPr>
          <w:p w14:paraId="52633DD3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add_</w:t>
            </w:r>
            <w:r w:rsidRPr="00DF4DB6">
              <w:t>area</w:t>
            </w:r>
            <w:proofErr w:type="spellEnd"/>
          </w:p>
        </w:tc>
        <w:tc>
          <w:tcPr>
            <w:tcW w:w="817" w:type="pct"/>
            <w:shd w:val="clear" w:color="auto" w:fill="auto"/>
          </w:tcPr>
          <w:p w14:paraId="4447A863" w14:textId="77777777" w:rsidR="00D30277" w:rsidRDefault="00D30277" w:rsidP="00D30277">
            <w:pPr>
              <w:pStyle w:val="a7"/>
              <w:ind w:firstLineChars="0" w:firstLine="0"/>
            </w:pPr>
            <w:r>
              <w:t>varchar2(60)</w:t>
            </w:r>
          </w:p>
        </w:tc>
        <w:tc>
          <w:tcPr>
            <w:tcW w:w="332" w:type="pct"/>
            <w:shd w:val="clear" w:color="auto" w:fill="auto"/>
          </w:tcPr>
          <w:p w14:paraId="0C13A48D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527" w:type="pct"/>
            <w:shd w:val="clear" w:color="auto" w:fill="auto"/>
          </w:tcPr>
          <w:p w14:paraId="689C6CBE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464" w:type="pct"/>
            <w:shd w:val="clear" w:color="auto" w:fill="auto"/>
          </w:tcPr>
          <w:p w14:paraId="5404A5B7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51563E83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0B9CC8FE" w14:textId="77777777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6EFC3592" w14:textId="77777777" w:rsidTr="007F5AA2">
        <w:tc>
          <w:tcPr>
            <w:tcW w:w="5000" w:type="pct"/>
            <w:shd w:val="clear" w:color="auto" w:fill="auto"/>
          </w:tcPr>
          <w:p w14:paraId="7B28E4D3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创建表：区域</w:t>
            </w:r>
          </w:p>
          <w:p w14:paraId="18999511" w14:textId="77777777" w:rsidR="00D30277" w:rsidRDefault="00D30277" w:rsidP="007F5AA2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1.area</w:t>
            </w:r>
            <w:proofErr w:type="gramEnd"/>
          </w:p>
          <w:p w14:paraId="152D0F7A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246196F0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3) default (</w:t>
            </w:r>
            <w:proofErr w:type="spellStart"/>
            <w:r>
              <w:t>to_char</w:t>
            </w:r>
            <w:proofErr w:type="spellEnd"/>
            <w:r>
              <w:t>(seq_id_area.nextval,'09')) not null ,</w:t>
            </w:r>
          </w:p>
          <w:p w14:paraId="3F04AA0C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name_area</w:t>
            </w:r>
            <w:proofErr w:type="spellEnd"/>
            <w:r>
              <w:t xml:space="preserve"> varchar2(30) not </w:t>
            </w:r>
            <w:proofErr w:type="gramStart"/>
            <w:r>
              <w:t>null ,</w:t>
            </w:r>
            <w:proofErr w:type="gramEnd"/>
          </w:p>
          <w:p w14:paraId="5BFD17CE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add_area</w:t>
            </w:r>
            <w:proofErr w:type="spellEnd"/>
            <w:r>
              <w:t xml:space="preserve"> varchar2(60) not </w:t>
            </w:r>
            <w:proofErr w:type="gramStart"/>
            <w:r>
              <w:t>null ,</w:t>
            </w:r>
            <w:proofErr w:type="gramEnd"/>
          </w:p>
          <w:p w14:paraId="35861473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id_area</w:t>
            </w:r>
            <w:proofErr w:type="spellEnd"/>
            <w:r>
              <w:t>)</w:t>
            </w:r>
          </w:p>
          <w:p w14:paraId="5A2020BE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792CB7D0" w14:textId="77777777" w:rsidR="00D30277" w:rsidRDefault="00D30277" w:rsidP="007F5AA2">
            <w:pPr>
              <w:pStyle w:val="a7"/>
              <w:ind w:firstLineChars="0" w:firstLine="0"/>
            </w:pPr>
            <w:r>
              <w:t>;</w:t>
            </w:r>
          </w:p>
          <w:p w14:paraId="36AC5786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u_2_1_1_1.area is '</w:t>
            </w:r>
            <w:r>
              <w:rPr>
                <w:rFonts w:hint="eastAsia"/>
              </w:rPr>
              <w:t>区域</w:t>
            </w:r>
            <w:r>
              <w:rPr>
                <w:rFonts w:hint="eastAsia"/>
              </w:rPr>
              <w:t>';</w:t>
            </w:r>
          </w:p>
          <w:p w14:paraId="4E35C8CE" w14:textId="77777777" w:rsidR="00D30277" w:rsidRDefault="00D30277" w:rsidP="007F5AA2">
            <w:pPr>
              <w:pStyle w:val="a7"/>
              <w:ind w:firstLineChars="0" w:firstLine="0"/>
            </w:pPr>
            <w:r>
              <w:t>com</w:t>
            </w:r>
            <w:r>
              <w:rPr>
                <w:rFonts w:hint="eastAsia"/>
              </w:rPr>
              <w:t>ment on column u_2_1_1_1.area.id_area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4FAA36F2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u_2_1_1_1.area.name_area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477E3369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u_2_1_1_1.area.add_area is '</w:t>
            </w:r>
            <w:r>
              <w:rPr>
                <w:rFonts w:hint="eastAsia"/>
              </w:rPr>
              <w:t>区域位置</w:t>
            </w:r>
            <w:r>
              <w:rPr>
                <w:rFonts w:hint="eastAsia"/>
              </w:rPr>
              <w:t>';</w:t>
            </w:r>
          </w:p>
          <w:p w14:paraId="17107F9C" w14:textId="500AC040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5CA02131" w14:textId="77777777" w:rsidR="007F5AA2" w:rsidRPr="00164BCD" w:rsidRDefault="007F5AA2" w:rsidP="007F5AA2"/>
    <w:p w14:paraId="06263816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公司</w:t>
      </w:r>
    </w:p>
    <w:p w14:paraId="03424AF5" w14:textId="4F244FA0" w:rsidR="007F5AA2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t xml:space="preserve"> </w:t>
      </w:r>
      <w:r w:rsidRPr="00DF4DB6">
        <w:rPr>
          <w:rFonts w:hint="eastAsia"/>
        </w:rPr>
        <w:t>company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id_company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2"/>
        <w:gridCol w:w="1561"/>
        <w:gridCol w:w="1701"/>
        <w:gridCol w:w="709"/>
        <w:gridCol w:w="850"/>
        <w:gridCol w:w="850"/>
        <w:gridCol w:w="2777"/>
      </w:tblGrid>
      <w:tr w:rsidR="00D30277" w14:paraId="2FCFFE0F" w14:textId="77777777" w:rsidTr="00D30277">
        <w:tc>
          <w:tcPr>
            <w:tcW w:w="347" w:type="pct"/>
            <w:shd w:val="clear" w:color="auto" w:fill="D9D9D9"/>
          </w:tcPr>
          <w:p w14:paraId="52B0B848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8" w:type="pct"/>
            <w:shd w:val="clear" w:color="auto" w:fill="D9D9D9"/>
          </w:tcPr>
          <w:p w14:paraId="609A7267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30" w:type="pct"/>
            <w:shd w:val="clear" w:color="auto" w:fill="D9D9D9"/>
          </w:tcPr>
          <w:p w14:paraId="2023C7DD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17B73916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6B15C5A0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3D4B73A7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98" w:type="pct"/>
            <w:shd w:val="clear" w:color="auto" w:fill="D9D9D9"/>
          </w:tcPr>
          <w:p w14:paraId="12A09022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34C62040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290A33E5" w14:textId="77777777" w:rsidTr="00D30277">
        <w:tc>
          <w:tcPr>
            <w:tcW w:w="347" w:type="pct"/>
            <w:shd w:val="clear" w:color="auto" w:fill="auto"/>
          </w:tcPr>
          <w:p w14:paraId="595251E0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461BE2B4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公司编号</w:t>
            </w:r>
          </w:p>
        </w:tc>
        <w:tc>
          <w:tcPr>
            <w:tcW w:w="730" w:type="pct"/>
            <w:shd w:val="clear" w:color="auto" w:fill="auto"/>
          </w:tcPr>
          <w:p w14:paraId="36D4F58C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22DCD3C1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3)</w:t>
            </w:r>
          </w:p>
        </w:tc>
        <w:tc>
          <w:tcPr>
            <w:tcW w:w="332" w:type="pct"/>
            <w:shd w:val="clear" w:color="auto" w:fill="auto"/>
          </w:tcPr>
          <w:p w14:paraId="0CB44911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B63BC42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3C3A1AD3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1C23EB65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company</w:t>
            </w:r>
            <w:proofErr w:type="spellEnd"/>
          </w:p>
        </w:tc>
      </w:tr>
      <w:tr w:rsidR="00D30277" w14:paraId="222C3E98" w14:textId="77777777" w:rsidTr="00D30277">
        <w:tc>
          <w:tcPr>
            <w:tcW w:w="347" w:type="pct"/>
            <w:shd w:val="clear" w:color="auto" w:fill="auto"/>
          </w:tcPr>
          <w:p w14:paraId="0775A67F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4781027E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公司名称</w:t>
            </w:r>
          </w:p>
        </w:tc>
        <w:tc>
          <w:tcPr>
            <w:tcW w:w="730" w:type="pct"/>
            <w:shd w:val="clear" w:color="auto" w:fill="auto"/>
          </w:tcPr>
          <w:p w14:paraId="3B4989FE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0F3FB689" w14:textId="77777777" w:rsidR="00D30277" w:rsidRDefault="00D30277" w:rsidP="00D30277">
            <w:pPr>
              <w:pStyle w:val="a7"/>
              <w:ind w:firstLineChars="0" w:firstLine="0"/>
            </w:pPr>
            <w:r>
              <w:t>varchar2(30)</w:t>
            </w:r>
          </w:p>
        </w:tc>
        <w:tc>
          <w:tcPr>
            <w:tcW w:w="332" w:type="pct"/>
            <w:shd w:val="clear" w:color="auto" w:fill="auto"/>
          </w:tcPr>
          <w:p w14:paraId="1A4A5068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FFB66D2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5AA4533D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6D1A39E7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62624C8D" w14:textId="77777777" w:rsidTr="00D30277">
        <w:tc>
          <w:tcPr>
            <w:tcW w:w="347" w:type="pct"/>
            <w:shd w:val="clear" w:color="auto" w:fill="auto"/>
          </w:tcPr>
          <w:p w14:paraId="166A0172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7BC63D0A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公司地址</w:t>
            </w:r>
          </w:p>
        </w:tc>
        <w:tc>
          <w:tcPr>
            <w:tcW w:w="730" w:type="pct"/>
            <w:shd w:val="clear" w:color="auto" w:fill="auto"/>
          </w:tcPr>
          <w:p w14:paraId="7F20A589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add_company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227B712E" w14:textId="77777777" w:rsidR="00D30277" w:rsidRDefault="00D30277" w:rsidP="00D30277">
            <w:pPr>
              <w:pStyle w:val="a7"/>
              <w:ind w:firstLineChars="0" w:firstLine="0"/>
            </w:pPr>
            <w:r>
              <w:t>varchar2(300)</w:t>
            </w:r>
          </w:p>
        </w:tc>
        <w:tc>
          <w:tcPr>
            <w:tcW w:w="332" w:type="pct"/>
            <w:shd w:val="clear" w:color="auto" w:fill="auto"/>
          </w:tcPr>
          <w:p w14:paraId="74B1C7A7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345389E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7199F56A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3A68D28D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61BC2D2F" w14:textId="77777777" w:rsidTr="00D30277">
        <w:tc>
          <w:tcPr>
            <w:tcW w:w="347" w:type="pct"/>
            <w:shd w:val="clear" w:color="auto" w:fill="auto"/>
          </w:tcPr>
          <w:p w14:paraId="701FBB8D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0C6AF382" w14:textId="77777777" w:rsidR="00D30277" w:rsidRPr="00DF4DB6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公司联系方式</w:t>
            </w:r>
          </w:p>
        </w:tc>
        <w:tc>
          <w:tcPr>
            <w:tcW w:w="730" w:type="pct"/>
            <w:shd w:val="clear" w:color="auto" w:fill="auto"/>
          </w:tcPr>
          <w:p w14:paraId="7E0C6943" w14:textId="77777777" w:rsidR="00D30277" w:rsidRPr="00DF4DB6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3D2F2188" w14:textId="77777777" w:rsidR="00D30277" w:rsidRDefault="00D30277" w:rsidP="00D30277">
            <w:pPr>
              <w:pStyle w:val="a7"/>
              <w:ind w:firstLineChars="0" w:firstLine="0"/>
            </w:pPr>
            <w:r>
              <w:t>varchar2(20)</w:t>
            </w:r>
          </w:p>
        </w:tc>
        <w:tc>
          <w:tcPr>
            <w:tcW w:w="332" w:type="pct"/>
            <w:shd w:val="clear" w:color="auto" w:fill="auto"/>
          </w:tcPr>
          <w:p w14:paraId="5426315A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58402675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30102B66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775DBA2C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4786369C" w14:textId="77777777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4AAF21CF" w14:textId="77777777" w:rsidTr="007F5AA2">
        <w:tc>
          <w:tcPr>
            <w:tcW w:w="5000" w:type="pct"/>
            <w:shd w:val="clear" w:color="auto" w:fill="auto"/>
          </w:tcPr>
          <w:p w14:paraId="0A5A06DA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创建表：公司</w:t>
            </w:r>
          </w:p>
          <w:p w14:paraId="480E7005" w14:textId="77777777" w:rsidR="00D30277" w:rsidRDefault="00D30277" w:rsidP="007F5AA2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1.company</w:t>
            </w:r>
            <w:proofErr w:type="gramEnd"/>
          </w:p>
          <w:p w14:paraId="3D3D6173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2F3DDD3F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id_company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3) default (</w:t>
            </w:r>
            <w:proofErr w:type="spellStart"/>
            <w:r>
              <w:t>to_char</w:t>
            </w:r>
            <w:proofErr w:type="spellEnd"/>
            <w:r>
              <w:t>(seq_id_company.nextval,'09')) not null ,</w:t>
            </w:r>
          </w:p>
          <w:p w14:paraId="668928CB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name_company</w:t>
            </w:r>
            <w:proofErr w:type="spellEnd"/>
            <w:r>
              <w:t xml:space="preserve"> varchar2(30) not </w:t>
            </w:r>
            <w:proofErr w:type="gramStart"/>
            <w:r>
              <w:t>null ,</w:t>
            </w:r>
            <w:proofErr w:type="gramEnd"/>
          </w:p>
          <w:p w14:paraId="06961406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add_company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595D7C94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tel_company</w:t>
            </w:r>
            <w:proofErr w:type="spellEnd"/>
            <w:r>
              <w:t xml:space="preserve"> varchar2(20) not </w:t>
            </w:r>
            <w:proofErr w:type="gramStart"/>
            <w:r>
              <w:t>null ,</w:t>
            </w:r>
            <w:proofErr w:type="gramEnd"/>
          </w:p>
          <w:p w14:paraId="19EA36BD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id_company</w:t>
            </w:r>
            <w:proofErr w:type="spellEnd"/>
            <w:r>
              <w:t>)</w:t>
            </w:r>
          </w:p>
          <w:p w14:paraId="21488EB8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1A44CC6F" w14:textId="77777777" w:rsidR="00D30277" w:rsidRDefault="00D30277" w:rsidP="007F5AA2">
            <w:pPr>
              <w:pStyle w:val="a7"/>
              <w:ind w:firstLineChars="0" w:firstLine="0"/>
            </w:pPr>
            <w:r>
              <w:t>;</w:t>
            </w:r>
          </w:p>
          <w:p w14:paraId="712AF373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u_2_1_1_1.company is '</w:t>
            </w:r>
            <w:r>
              <w:rPr>
                <w:rFonts w:hint="eastAsia"/>
              </w:rPr>
              <w:t>公司</w:t>
            </w:r>
            <w:r>
              <w:rPr>
                <w:rFonts w:hint="eastAsia"/>
              </w:rPr>
              <w:t>';</w:t>
            </w:r>
          </w:p>
          <w:p w14:paraId="4B4414A4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u_2_1_1_1.company.id_company is '</w:t>
            </w:r>
            <w:r>
              <w:rPr>
                <w:rFonts w:hint="eastAsia"/>
              </w:rPr>
              <w:t>公司编号</w:t>
            </w:r>
            <w:r>
              <w:rPr>
                <w:rFonts w:hint="eastAsia"/>
              </w:rPr>
              <w:t>';</w:t>
            </w:r>
          </w:p>
          <w:p w14:paraId="4FDB67DC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u_2_1_1_1.company.name_company is '</w:t>
            </w:r>
            <w:r>
              <w:rPr>
                <w:rFonts w:hint="eastAsia"/>
              </w:rPr>
              <w:t>公司名称</w:t>
            </w:r>
            <w:r>
              <w:rPr>
                <w:rFonts w:hint="eastAsia"/>
              </w:rPr>
              <w:t>';</w:t>
            </w:r>
          </w:p>
          <w:p w14:paraId="4D3E0C5E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u_2_1_1_1.company.add_company is '</w:t>
            </w:r>
            <w:r>
              <w:rPr>
                <w:rFonts w:hint="eastAsia"/>
              </w:rPr>
              <w:t>公司地址</w:t>
            </w:r>
            <w:r>
              <w:rPr>
                <w:rFonts w:hint="eastAsia"/>
              </w:rPr>
              <w:t>';</w:t>
            </w:r>
          </w:p>
          <w:p w14:paraId="51963189" w14:textId="77777777" w:rsidR="00D30277" w:rsidRDefault="00D30277" w:rsidP="007F5AA2">
            <w:pPr>
              <w:pStyle w:val="a7"/>
              <w:ind w:firstLineChars="0" w:firstLine="0"/>
            </w:pPr>
            <w:r>
              <w:t>comment on column u_2_</w:t>
            </w:r>
            <w:r>
              <w:rPr>
                <w:rFonts w:hint="eastAsia"/>
              </w:rPr>
              <w:t>1_1_1.company.tel_company is '</w:t>
            </w:r>
            <w:r>
              <w:rPr>
                <w:rFonts w:hint="eastAsia"/>
              </w:rPr>
              <w:t>公司联系方式</w:t>
            </w:r>
            <w:r>
              <w:rPr>
                <w:rFonts w:hint="eastAsia"/>
              </w:rPr>
              <w:t>';</w:t>
            </w:r>
          </w:p>
          <w:p w14:paraId="32B451B4" w14:textId="5CDAD124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3BB0DD9D" w14:textId="77777777" w:rsidR="007F5AA2" w:rsidRPr="008B4D79" w:rsidRDefault="007F5AA2" w:rsidP="007F5AA2"/>
    <w:p w14:paraId="0B329A98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部门</w:t>
      </w:r>
    </w:p>
    <w:p w14:paraId="2F61626E" w14:textId="1932BD8A" w:rsidR="007F5AA2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t xml:space="preserve"> depart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</w:t>
      </w:r>
      <w:r>
        <w:t>depart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07"/>
        <w:gridCol w:w="1477"/>
        <w:gridCol w:w="2211"/>
        <w:gridCol w:w="795"/>
        <w:gridCol w:w="848"/>
        <w:gridCol w:w="709"/>
        <w:gridCol w:w="2493"/>
      </w:tblGrid>
      <w:tr w:rsidR="00D30277" w14:paraId="5EA977FA" w14:textId="77777777" w:rsidTr="00D30277">
        <w:tc>
          <w:tcPr>
            <w:tcW w:w="347" w:type="pct"/>
            <w:shd w:val="clear" w:color="auto" w:fill="D9D9D9"/>
          </w:tcPr>
          <w:p w14:paraId="2FAD2A72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8" w:type="pct"/>
            <w:shd w:val="clear" w:color="auto" w:fill="D9D9D9"/>
          </w:tcPr>
          <w:p w14:paraId="214211EF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91" w:type="pct"/>
            <w:shd w:val="clear" w:color="auto" w:fill="D9D9D9"/>
          </w:tcPr>
          <w:p w14:paraId="7EB6D257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35" w:type="pct"/>
            <w:shd w:val="clear" w:color="auto" w:fill="D9D9D9"/>
          </w:tcPr>
          <w:p w14:paraId="46B04F9D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72" w:type="pct"/>
            <w:shd w:val="clear" w:color="auto" w:fill="D9D9D9"/>
          </w:tcPr>
          <w:p w14:paraId="74EB052F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7" w:type="pct"/>
            <w:shd w:val="clear" w:color="auto" w:fill="D9D9D9"/>
          </w:tcPr>
          <w:p w14:paraId="7732E364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764A7553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167" w:type="pct"/>
            <w:shd w:val="clear" w:color="auto" w:fill="D9D9D9"/>
          </w:tcPr>
          <w:p w14:paraId="2183F70D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05EA0AAE" w14:textId="77777777" w:rsidTr="00D30277">
        <w:tc>
          <w:tcPr>
            <w:tcW w:w="347" w:type="pct"/>
            <w:shd w:val="clear" w:color="auto" w:fill="auto"/>
          </w:tcPr>
          <w:p w14:paraId="266C8BE3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8" w:type="pct"/>
            <w:shd w:val="clear" w:color="auto" w:fill="auto"/>
          </w:tcPr>
          <w:p w14:paraId="2D3F43AE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91" w:type="pct"/>
            <w:shd w:val="clear" w:color="auto" w:fill="auto"/>
          </w:tcPr>
          <w:p w14:paraId="6F14373C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1035" w:type="pct"/>
            <w:shd w:val="clear" w:color="auto" w:fill="auto"/>
          </w:tcPr>
          <w:p w14:paraId="7597EE82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3)</w:t>
            </w:r>
          </w:p>
        </w:tc>
        <w:tc>
          <w:tcPr>
            <w:tcW w:w="372" w:type="pct"/>
            <w:shd w:val="clear" w:color="auto" w:fill="auto"/>
          </w:tcPr>
          <w:p w14:paraId="60A5D8DA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7" w:type="pct"/>
            <w:shd w:val="clear" w:color="auto" w:fill="auto"/>
          </w:tcPr>
          <w:p w14:paraId="557D0520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83A85FA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38328A22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</w:t>
            </w:r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</w:tr>
      <w:tr w:rsidR="00D30277" w14:paraId="25643868" w14:textId="77777777" w:rsidTr="00D30277">
        <w:tc>
          <w:tcPr>
            <w:tcW w:w="347" w:type="pct"/>
            <w:shd w:val="clear" w:color="auto" w:fill="auto"/>
          </w:tcPr>
          <w:p w14:paraId="7EA85DE5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8" w:type="pct"/>
            <w:shd w:val="clear" w:color="auto" w:fill="auto"/>
          </w:tcPr>
          <w:p w14:paraId="1C270C3C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名称</w:t>
            </w:r>
          </w:p>
        </w:tc>
        <w:tc>
          <w:tcPr>
            <w:tcW w:w="691" w:type="pct"/>
            <w:shd w:val="clear" w:color="auto" w:fill="auto"/>
          </w:tcPr>
          <w:p w14:paraId="210D1EF5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depart</w:t>
            </w:r>
            <w:proofErr w:type="spellEnd"/>
          </w:p>
        </w:tc>
        <w:tc>
          <w:tcPr>
            <w:tcW w:w="1035" w:type="pct"/>
            <w:shd w:val="clear" w:color="auto" w:fill="auto"/>
          </w:tcPr>
          <w:p w14:paraId="0F696995" w14:textId="77777777" w:rsidR="00D30277" w:rsidRDefault="00D30277" w:rsidP="00D30277">
            <w:pPr>
              <w:pStyle w:val="a7"/>
              <w:ind w:firstLineChars="0" w:firstLine="0"/>
            </w:pPr>
            <w:r>
              <w:t>varchar2(</w:t>
            </w:r>
            <w:r>
              <w:rPr>
                <w:rFonts w:hint="eastAsia"/>
              </w:rPr>
              <w:t>6</w:t>
            </w:r>
            <w:r>
              <w:t>0)</w:t>
            </w:r>
          </w:p>
        </w:tc>
        <w:tc>
          <w:tcPr>
            <w:tcW w:w="372" w:type="pct"/>
            <w:shd w:val="clear" w:color="auto" w:fill="auto"/>
          </w:tcPr>
          <w:p w14:paraId="5A044508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7" w:type="pct"/>
            <w:shd w:val="clear" w:color="auto" w:fill="auto"/>
          </w:tcPr>
          <w:p w14:paraId="70D91DD1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459D9EE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160A54CF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1A55260D" w14:textId="77777777" w:rsidTr="00D30277">
        <w:tc>
          <w:tcPr>
            <w:tcW w:w="347" w:type="pct"/>
            <w:shd w:val="clear" w:color="auto" w:fill="auto"/>
          </w:tcPr>
          <w:p w14:paraId="10D4B1E5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8" w:type="pct"/>
            <w:shd w:val="clear" w:color="auto" w:fill="auto"/>
          </w:tcPr>
          <w:p w14:paraId="4AB955F0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公司编号</w:t>
            </w:r>
          </w:p>
        </w:tc>
        <w:tc>
          <w:tcPr>
            <w:tcW w:w="691" w:type="pct"/>
            <w:shd w:val="clear" w:color="auto" w:fill="auto"/>
          </w:tcPr>
          <w:p w14:paraId="4322B76C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1035" w:type="pct"/>
            <w:shd w:val="clear" w:color="auto" w:fill="auto"/>
          </w:tcPr>
          <w:p w14:paraId="25E37EE8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t>company</w:t>
            </w:r>
            <w:r>
              <w:t>(</w:t>
            </w:r>
            <w:proofErr w:type="spellStart"/>
            <w:r w:rsidRPr="00DF4DB6">
              <w:t>id_company</w:t>
            </w:r>
            <w:proofErr w:type="spellEnd"/>
            <w:r>
              <w:t>)</w:t>
            </w:r>
          </w:p>
        </w:tc>
        <w:tc>
          <w:tcPr>
            <w:tcW w:w="372" w:type="pct"/>
            <w:shd w:val="clear" w:color="auto" w:fill="auto"/>
          </w:tcPr>
          <w:p w14:paraId="23884780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7" w:type="pct"/>
            <w:shd w:val="clear" w:color="auto" w:fill="auto"/>
          </w:tcPr>
          <w:p w14:paraId="3E2BBC56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EE509FB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23BCBAC0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15EE3B84" w14:textId="77777777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49FDA935" w14:textId="77777777" w:rsidTr="007F5AA2">
        <w:tc>
          <w:tcPr>
            <w:tcW w:w="5000" w:type="pct"/>
            <w:shd w:val="clear" w:color="auto" w:fill="auto"/>
          </w:tcPr>
          <w:p w14:paraId="1073FD27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创建表：部门</w:t>
            </w:r>
          </w:p>
          <w:p w14:paraId="0366F836" w14:textId="77777777" w:rsidR="00D30277" w:rsidRDefault="00D30277" w:rsidP="007F5AA2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1.depart</w:t>
            </w:r>
            <w:proofErr w:type="gramEnd"/>
          </w:p>
          <w:p w14:paraId="3E131F86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556B6BD3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id_depart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3) default (</w:t>
            </w:r>
            <w:proofErr w:type="spellStart"/>
            <w:r>
              <w:t>to_char</w:t>
            </w:r>
            <w:proofErr w:type="spellEnd"/>
            <w:r>
              <w:t>(seq_id_depart.nextval,'09')) not null ,</w:t>
            </w:r>
          </w:p>
          <w:p w14:paraId="488FCCE5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name_depart</w:t>
            </w:r>
            <w:proofErr w:type="spellEnd"/>
            <w:r>
              <w:t xml:space="preserve"> varchar2(60) not </w:t>
            </w:r>
            <w:proofErr w:type="gramStart"/>
            <w:r>
              <w:t>null ,</w:t>
            </w:r>
            <w:proofErr w:type="gramEnd"/>
          </w:p>
          <w:p w14:paraId="505B237E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id_company</w:t>
            </w:r>
            <w:proofErr w:type="spellEnd"/>
            <w:r>
              <w:t xml:space="preserve"> references u_2_1_1_</w:t>
            </w:r>
            <w:proofErr w:type="gramStart"/>
            <w:r>
              <w:t>1.company</w:t>
            </w:r>
            <w:proofErr w:type="gramEnd"/>
            <w:r>
              <w:t>(</w:t>
            </w:r>
            <w:proofErr w:type="spellStart"/>
            <w:r>
              <w:t>id_company</w:t>
            </w:r>
            <w:proofErr w:type="spellEnd"/>
            <w:r>
              <w:t>) not null ,</w:t>
            </w:r>
          </w:p>
          <w:p w14:paraId="2BE09F88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id_depart</w:t>
            </w:r>
            <w:proofErr w:type="spellEnd"/>
            <w:r>
              <w:t>)</w:t>
            </w:r>
          </w:p>
          <w:p w14:paraId="4D5757D2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2A3772E8" w14:textId="77777777" w:rsidR="00D30277" w:rsidRDefault="00D30277" w:rsidP="007F5AA2">
            <w:pPr>
              <w:pStyle w:val="a7"/>
              <w:ind w:firstLineChars="0" w:firstLine="0"/>
            </w:pPr>
            <w:r>
              <w:t>;</w:t>
            </w:r>
          </w:p>
          <w:p w14:paraId="7CDD7A2B" w14:textId="77777777" w:rsidR="00D30277" w:rsidRDefault="00D30277" w:rsidP="007F5AA2">
            <w:pPr>
              <w:pStyle w:val="a7"/>
              <w:ind w:firstLineChars="0" w:firstLine="0"/>
            </w:pPr>
            <w:r>
              <w:t>comm</w:t>
            </w:r>
            <w:r>
              <w:rPr>
                <w:rFonts w:hint="eastAsia"/>
              </w:rPr>
              <w:t>ent on table u_2_1_1_1.depart is '</w:t>
            </w:r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';</w:t>
            </w:r>
          </w:p>
          <w:p w14:paraId="6718E60D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u_2_1_1_1.depart.id_depart is '</w:t>
            </w:r>
            <w:r>
              <w:rPr>
                <w:rFonts w:hint="eastAsia"/>
              </w:rPr>
              <w:t>部门编号</w:t>
            </w:r>
            <w:r>
              <w:rPr>
                <w:rFonts w:hint="eastAsia"/>
              </w:rPr>
              <w:t>';</w:t>
            </w:r>
          </w:p>
          <w:p w14:paraId="111F2CBC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u_2_1_1_1.depart.name_depart is '</w:t>
            </w:r>
            <w:r>
              <w:rPr>
                <w:rFonts w:hint="eastAsia"/>
              </w:rPr>
              <w:t>部门名称</w:t>
            </w:r>
            <w:r>
              <w:rPr>
                <w:rFonts w:hint="eastAsia"/>
              </w:rPr>
              <w:t>';</w:t>
            </w:r>
          </w:p>
          <w:p w14:paraId="56C4C20D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u_2_1_1_1.depart.id_company is '</w:t>
            </w:r>
            <w:r>
              <w:rPr>
                <w:rFonts w:hint="eastAsia"/>
              </w:rPr>
              <w:t>公司编号</w:t>
            </w:r>
            <w:r>
              <w:rPr>
                <w:rFonts w:hint="eastAsia"/>
              </w:rPr>
              <w:t>';</w:t>
            </w:r>
          </w:p>
          <w:p w14:paraId="1A765DEA" w14:textId="7403F46C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23512FDF" w14:textId="77777777" w:rsidR="007F5AA2" w:rsidRPr="00AB1EF4" w:rsidRDefault="007F5AA2" w:rsidP="007F5AA2"/>
    <w:p w14:paraId="7CA63AC6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出版社</w:t>
      </w:r>
    </w:p>
    <w:p w14:paraId="1029CA0D" w14:textId="41A7B3F2" w:rsidR="007F5AA2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 w:rsidRPr="004639DD">
        <w:t xml:space="preserve"> </w:t>
      </w:r>
      <w:r w:rsidRPr="00DB37AF">
        <w:t>publisher</w:t>
      </w:r>
      <w:r>
        <w:rPr>
          <w:rFonts w:hint="eastAsia"/>
        </w:rPr>
        <w:t>（</w:t>
      </w:r>
      <w:r w:rsidRPr="00DF4DB6">
        <w:rPr>
          <w:rFonts w:hint="eastAsia"/>
        </w:rPr>
        <w:t>id_</w:t>
      </w:r>
      <w:r w:rsidRPr="00DB37AF">
        <w:t xml:space="preserve"> publisher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08"/>
        <w:gridCol w:w="1786"/>
        <w:gridCol w:w="1701"/>
        <w:gridCol w:w="709"/>
        <w:gridCol w:w="850"/>
        <w:gridCol w:w="709"/>
        <w:gridCol w:w="2777"/>
      </w:tblGrid>
      <w:tr w:rsidR="00D30277" w14:paraId="7173C424" w14:textId="77777777" w:rsidTr="00D30277">
        <w:tc>
          <w:tcPr>
            <w:tcW w:w="347" w:type="pct"/>
            <w:shd w:val="clear" w:color="auto" w:fill="D9D9D9"/>
          </w:tcPr>
          <w:p w14:paraId="2C840FEB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9" w:type="pct"/>
            <w:shd w:val="clear" w:color="auto" w:fill="D9D9D9"/>
          </w:tcPr>
          <w:p w14:paraId="616384E2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36" w:type="pct"/>
            <w:shd w:val="clear" w:color="auto" w:fill="D9D9D9"/>
          </w:tcPr>
          <w:p w14:paraId="41EDBC20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5856F249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1A99D27B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1A2C8B1B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39E15D28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15BF92E9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6E3E2D5A" w14:textId="77777777" w:rsidTr="00D30277">
        <w:tc>
          <w:tcPr>
            <w:tcW w:w="347" w:type="pct"/>
            <w:shd w:val="clear" w:color="auto" w:fill="auto"/>
          </w:tcPr>
          <w:p w14:paraId="01388E92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71C22352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836" w:type="pct"/>
            <w:shd w:val="clear" w:color="auto" w:fill="auto"/>
          </w:tcPr>
          <w:p w14:paraId="3FD1E80B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72BFB88C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5)</w:t>
            </w:r>
          </w:p>
        </w:tc>
        <w:tc>
          <w:tcPr>
            <w:tcW w:w="332" w:type="pct"/>
            <w:shd w:val="clear" w:color="auto" w:fill="auto"/>
          </w:tcPr>
          <w:p w14:paraId="4017C8CC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B7F1059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04A32929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026EC312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38B3EC18" w14:textId="77777777" w:rsidTr="00D30277">
        <w:tc>
          <w:tcPr>
            <w:tcW w:w="347" w:type="pct"/>
            <w:shd w:val="clear" w:color="auto" w:fill="auto"/>
          </w:tcPr>
          <w:p w14:paraId="625ECF28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6A3E0CDE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出版社名称</w:t>
            </w:r>
          </w:p>
        </w:tc>
        <w:tc>
          <w:tcPr>
            <w:tcW w:w="836" w:type="pct"/>
            <w:shd w:val="clear" w:color="auto" w:fill="auto"/>
          </w:tcPr>
          <w:p w14:paraId="69808A98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</w:t>
            </w:r>
            <w:r>
              <w:rPr>
                <w:rFonts w:hint="eastAsia"/>
              </w:rPr>
              <w:t>e</w:t>
            </w:r>
            <w:r w:rsidRPr="00DF4DB6">
              <w:rPr>
                <w:rFonts w:hint="eastAsia"/>
              </w:rPr>
              <w:t>_</w:t>
            </w:r>
            <w:r w:rsidRPr="00DB37AF">
              <w:t>publisher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0351E348" w14:textId="77777777" w:rsidR="00D30277" w:rsidRDefault="00D30277" w:rsidP="00D30277">
            <w:pPr>
              <w:pStyle w:val="a7"/>
              <w:ind w:firstLineChars="0" w:firstLine="0"/>
            </w:pPr>
            <w:r>
              <w:t>varchar2(</w:t>
            </w:r>
            <w:r>
              <w:rPr>
                <w:rFonts w:hint="eastAsia"/>
              </w:rPr>
              <w:t>3</w:t>
            </w:r>
            <w:r>
              <w:t>0)</w:t>
            </w:r>
          </w:p>
        </w:tc>
        <w:tc>
          <w:tcPr>
            <w:tcW w:w="332" w:type="pct"/>
            <w:shd w:val="clear" w:color="auto" w:fill="auto"/>
          </w:tcPr>
          <w:p w14:paraId="7788F082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5B7FA3A3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4AB59116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328BCFE9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49C263F6" w14:textId="77777777" w:rsidTr="00D30277">
        <w:tc>
          <w:tcPr>
            <w:tcW w:w="347" w:type="pct"/>
            <w:shd w:val="clear" w:color="auto" w:fill="auto"/>
          </w:tcPr>
          <w:p w14:paraId="69753560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508D89DA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出版社地址</w:t>
            </w:r>
          </w:p>
        </w:tc>
        <w:tc>
          <w:tcPr>
            <w:tcW w:w="836" w:type="pct"/>
            <w:shd w:val="clear" w:color="auto" w:fill="auto"/>
          </w:tcPr>
          <w:p w14:paraId="60EE5233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7032BE">
              <w:t>adress</w:t>
            </w:r>
            <w:r w:rsidRPr="00DF4DB6">
              <w:rPr>
                <w:rFonts w:hint="eastAsia"/>
              </w:rPr>
              <w:t>_</w:t>
            </w:r>
            <w:r w:rsidRPr="00DB37AF">
              <w:t>publisher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31D45ED9" w14:textId="77777777" w:rsidR="00D30277" w:rsidRDefault="00D30277" w:rsidP="00D30277">
            <w:pPr>
              <w:pStyle w:val="a7"/>
              <w:ind w:firstLineChars="0" w:firstLine="0"/>
            </w:pPr>
            <w:r>
              <w:t>varchar2(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332" w:type="pct"/>
            <w:shd w:val="clear" w:color="auto" w:fill="auto"/>
          </w:tcPr>
          <w:p w14:paraId="3B476906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D94DBE1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12C41245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06FD9824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1F2495E4" w14:textId="77777777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45B85328" w14:textId="77777777" w:rsidTr="007F5AA2">
        <w:tc>
          <w:tcPr>
            <w:tcW w:w="5000" w:type="pct"/>
            <w:shd w:val="clear" w:color="auto" w:fill="auto"/>
          </w:tcPr>
          <w:p w14:paraId="63DB1932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创建表：出版社</w:t>
            </w:r>
          </w:p>
          <w:p w14:paraId="490A6DDC" w14:textId="77777777" w:rsidR="00D30277" w:rsidRDefault="00D30277" w:rsidP="007F5AA2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1.publisher</w:t>
            </w:r>
            <w:proofErr w:type="gramEnd"/>
          </w:p>
          <w:p w14:paraId="252A5BC6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1FDCB17C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id_publisher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5) not null ,</w:t>
            </w:r>
          </w:p>
          <w:p w14:paraId="1ECE2893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name_publisher</w:t>
            </w:r>
            <w:proofErr w:type="spellEnd"/>
            <w:r>
              <w:t xml:space="preserve"> varchar2(30) not </w:t>
            </w:r>
            <w:proofErr w:type="gramStart"/>
            <w:r>
              <w:t>null ,</w:t>
            </w:r>
            <w:proofErr w:type="gramEnd"/>
          </w:p>
          <w:p w14:paraId="5C3A6779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adress_publisher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7417FDCA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gramEnd"/>
            <w:r>
              <w:t>id_ publisher)</w:t>
            </w:r>
          </w:p>
          <w:p w14:paraId="04988F2D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41DC6A25" w14:textId="77777777" w:rsidR="00D30277" w:rsidRDefault="00D30277" w:rsidP="007F5AA2">
            <w:pPr>
              <w:pStyle w:val="a7"/>
              <w:ind w:firstLineChars="0" w:firstLine="0"/>
            </w:pPr>
            <w:r>
              <w:t>;</w:t>
            </w:r>
          </w:p>
          <w:p w14:paraId="3112D278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u_2_1_1_1.publisher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3C736145" w14:textId="77777777" w:rsidR="00D30277" w:rsidRDefault="00D30277" w:rsidP="007F5AA2">
            <w:pPr>
              <w:pStyle w:val="a7"/>
              <w:ind w:firstLineChars="0" w:firstLine="0"/>
            </w:pPr>
            <w:r>
              <w:t>comment on</w:t>
            </w:r>
            <w:r>
              <w:rPr>
                <w:rFonts w:hint="eastAsia"/>
              </w:rPr>
              <w:t xml:space="preserve"> column u_2_1_1_1.publisher.id_publisher is 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';</w:t>
            </w:r>
          </w:p>
          <w:p w14:paraId="67D09060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u_2_1_1_1.publisher.name_publisher is '</w:t>
            </w:r>
            <w:r>
              <w:rPr>
                <w:rFonts w:hint="eastAsia"/>
              </w:rPr>
              <w:t>出版社名称</w:t>
            </w:r>
            <w:r>
              <w:rPr>
                <w:rFonts w:hint="eastAsia"/>
              </w:rPr>
              <w:t>';</w:t>
            </w:r>
          </w:p>
          <w:p w14:paraId="6D002EE6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u_2_1_1_1.publisher.adress_publisher is '</w:t>
            </w:r>
            <w:r>
              <w:rPr>
                <w:rFonts w:hint="eastAsia"/>
              </w:rPr>
              <w:t>出版社地址</w:t>
            </w:r>
            <w:r>
              <w:rPr>
                <w:rFonts w:hint="eastAsia"/>
              </w:rPr>
              <w:t>';</w:t>
            </w:r>
          </w:p>
          <w:p w14:paraId="08E49F1A" w14:textId="473F933C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4B5AED89" w14:textId="77777777" w:rsidR="007F5AA2" w:rsidRPr="004639DD" w:rsidRDefault="007F5AA2" w:rsidP="007F5AA2"/>
    <w:p w14:paraId="7A578FF6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买家</w:t>
      </w:r>
    </w:p>
    <w:p w14:paraId="0C3ABF7D" w14:textId="06DA8C71" w:rsidR="007F5AA2" w:rsidRPr="00FB1786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6</w:t>
      </w:r>
      <w:r>
        <w:fldChar w:fldCharType="end"/>
      </w:r>
      <w:r w:rsidRPr="004639DD">
        <w:t xml:space="preserve"> </w:t>
      </w:r>
      <w:r>
        <w:t>b</w:t>
      </w:r>
      <w:r>
        <w:rPr>
          <w:rFonts w:hint="eastAsia"/>
        </w:rPr>
        <w:t>uyer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id_buyer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4"/>
        <w:gridCol w:w="1416"/>
        <w:gridCol w:w="1987"/>
        <w:gridCol w:w="709"/>
        <w:gridCol w:w="850"/>
        <w:gridCol w:w="709"/>
        <w:gridCol w:w="2775"/>
      </w:tblGrid>
      <w:tr w:rsidR="007F5AA2" w14:paraId="2459F593" w14:textId="77777777" w:rsidTr="007F5AA2">
        <w:tc>
          <w:tcPr>
            <w:tcW w:w="347" w:type="pct"/>
            <w:shd w:val="clear" w:color="auto" w:fill="D9D9D9"/>
          </w:tcPr>
          <w:p w14:paraId="44D0E046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1C38AA4F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44EA5A1D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6D8FD3F6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41C384DF" w14:textId="77777777" w:rsidR="007F5AA2" w:rsidRDefault="007F5AA2" w:rsidP="007F5AA2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04CD2646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4D41F4F1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99" w:type="pct"/>
            <w:shd w:val="clear" w:color="auto" w:fill="D9D9D9"/>
          </w:tcPr>
          <w:p w14:paraId="765E8D27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5E34E3AF" w14:textId="77777777" w:rsidTr="007F5AA2">
        <w:tc>
          <w:tcPr>
            <w:tcW w:w="347" w:type="pct"/>
            <w:shd w:val="clear" w:color="auto" w:fill="auto"/>
          </w:tcPr>
          <w:p w14:paraId="2A2ECB2A" w14:textId="50FEDCCA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6034DE07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买家号</w:t>
            </w:r>
          </w:p>
        </w:tc>
        <w:tc>
          <w:tcPr>
            <w:tcW w:w="663" w:type="pct"/>
            <w:shd w:val="clear" w:color="auto" w:fill="auto"/>
          </w:tcPr>
          <w:p w14:paraId="67368F3A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321985C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2" w:type="pct"/>
            <w:shd w:val="clear" w:color="auto" w:fill="auto"/>
          </w:tcPr>
          <w:p w14:paraId="2ADED7AA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42047138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F7850BA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05BDD22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7F5AA2" w14:paraId="50A6EAEC" w14:textId="77777777" w:rsidTr="007F5AA2">
        <w:tc>
          <w:tcPr>
            <w:tcW w:w="347" w:type="pct"/>
            <w:shd w:val="clear" w:color="auto" w:fill="auto"/>
          </w:tcPr>
          <w:p w14:paraId="2E0F9A86" w14:textId="60442779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7A7DA60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</w:t>
            </w:r>
            <w:r>
              <w:rPr>
                <w:rFonts w:hint="eastAsia"/>
              </w:rPr>
              <w:t>昵称</w:t>
            </w:r>
          </w:p>
        </w:tc>
        <w:tc>
          <w:tcPr>
            <w:tcW w:w="663" w:type="pct"/>
            <w:shd w:val="clear" w:color="auto" w:fill="auto"/>
          </w:tcPr>
          <w:p w14:paraId="6D716A97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3131B44" w14:textId="77777777" w:rsidR="007F5AA2" w:rsidRDefault="007F5AA2" w:rsidP="007F5AA2">
            <w:pPr>
              <w:pStyle w:val="a7"/>
              <w:ind w:firstLineChars="0" w:firstLine="0"/>
            </w:pPr>
            <w:r>
              <w:t>varchar2(</w:t>
            </w:r>
            <w:r>
              <w:rPr>
                <w:rFonts w:hint="eastAsia"/>
              </w:rPr>
              <w:t>3</w:t>
            </w:r>
            <w:r>
              <w:t>00)</w:t>
            </w:r>
          </w:p>
        </w:tc>
        <w:tc>
          <w:tcPr>
            <w:tcW w:w="332" w:type="pct"/>
            <w:shd w:val="clear" w:color="auto" w:fill="auto"/>
          </w:tcPr>
          <w:p w14:paraId="7F09D5A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75601E5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99377D8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29698884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7EBA90ED" w14:textId="77777777" w:rsidTr="007F5AA2">
        <w:tc>
          <w:tcPr>
            <w:tcW w:w="347" w:type="pct"/>
            <w:shd w:val="clear" w:color="auto" w:fill="auto"/>
          </w:tcPr>
          <w:p w14:paraId="2E8F37B4" w14:textId="1811DDA0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758B14F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买家密码</w:t>
            </w:r>
          </w:p>
        </w:tc>
        <w:tc>
          <w:tcPr>
            <w:tcW w:w="663" w:type="pct"/>
            <w:shd w:val="clear" w:color="auto" w:fill="auto"/>
          </w:tcPr>
          <w:p w14:paraId="3096F107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t>pass_buyer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9A95E67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18)</w:t>
            </w:r>
          </w:p>
        </w:tc>
        <w:tc>
          <w:tcPr>
            <w:tcW w:w="332" w:type="pct"/>
            <w:shd w:val="clear" w:color="auto" w:fill="auto"/>
          </w:tcPr>
          <w:p w14:paraId="61976C7C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929AD70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1EEF53BE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5E6C6063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03112F78" w14:textId="77777777" w:rsidTr="007F5AA2">
        <w:tc>
          <w:tcPr>
            <w:tcW w:w="347" w:type="pct"/>
            <w:shd w:val="clear" w:color="auto" w:fill="auto"/>
          </w:tcPr>
          <w:p w14:paraId="5656C191" w14:textId="23A01575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94CC00D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买家地址</w:t>
            </w:r>
          </w:p>
        </w:tc>
        <w:tc>
          <w:tcPr>
            <w:tcW w:w="663" w:type="pct"/>
            <w:shd w:val="clear" w:color="auto" w:fill="auto"/>
          </w:tcPr>
          <w:p w14:paraId="70708D88" w14:textId="77777777" w:rsidR="007F5AA2" w:rsidRPr="007032BE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8F2A04E" w14:textId="77777777" w:rsidR="007F5AA2" w:rsidRDefault="007F5AA2" w:rsidP="007F5AA2">
            <w:pPr>
              <w:pStyle w:val="a7"/>
              <w:ind w:firstLineChars="0" w:firstLine="0"/>
            </w:pPr>
            <w:r>
              <w:t>varchar2(</w:t>
            </w:r>
            <w:r>
              <w:rPr>
                <w:rFonts w:hint="eastAsia"/>
              </w:rPr>
              <w:t>3</w:t>
            </w:r>
            <w:r>
              <w:t>00)</w:t>
            </w:r>
          </w:p>
        </w:tc>
        <w:tc>
          <w:tcPr>
            <w:tcW w:w="332" w:type="pct"/>
            <w:shd w:val="clear" w:color="auto" w:fill="auto"/>
          </w:tcPr>
          <w:p w14:paraId="7EFC9A96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BC36CEB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3365A19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672B4C0B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5B87B024" w14:textId="77777777" w:rsidTr="007F5AA2">
        <w:tc>
          <w:tcPr>
            <w:tcW w:w="347" w:type="pct"/>
            <w:shd w:val="clear" w:color="auto" w:fill="auto"/>
          </w:tcPr>
          <w:p w14:paraId="4556D088" w14:textId="37643A6C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E8AC541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</w:t>
            </w:r>
            <w:r>
              <w:rPr>
                <w:rFonts w:hint="eastAsia"/>
              </w:rPr>
              <w:t>联系方式</w:t>
            </w:r>
          </w:p>
        </w:tc>
        <w:tc>
          <w:tcPr>
            <w:tcW w:w="663" w:type="pct"/>
            <w:shd w:val="clear" w:color="auto" w:fill="auto"/>
          </w:tcPr>
          <w:p w14:paraId="1CBE22E9" w14:textId="77777777" w:rsidR="007F5AA2" w:rsidRPr="007032BE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454E0562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11)</w:t>
            </w:r>
          </w:p>
        </w:tc>
        <w:tc>
          <w:tcPr>
            <w:tcW w:w="332" w:type="pct"/>
            <w:shd w:val="clear" w:color="auto" w:fill="auto"/>
          </w:tcPr>
          <w:p w14:paraId="5D31580B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490B76DC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7DBC018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2465415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7F5AA2" w14:paraId="3CA302DB" w14:textId="77777777" w:rsidTr="007F5AA2">
        <w:tc>
          <w:tcPr>
            <w:tcW w:w="347" w:type="pct"/>
            <w:shd w:val="clear" w:color="auto" w:fill="auto"/>
          </w:tcPr>
          <w:p w14:paraId="7F7D4E9C" w14:textId="3346139E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053DA858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买家信誉积分</w:t>
            </w:r>
          </w:p>
        </w:tc>
        <w:tc>
          <w:tcPr>
            <w:tcW w:w="663" w:type="pct"/>
            <w:shd w:val="clear" w:color="auto" w:fill="auto"/>
          </w:tcPr>
          <w:p w14:paraId="296FDA36" w14:textId="77777777" w:rsidR="007F5AA2" w:rsidRPr="007032BE" w:rsidRDefault="007F5AA2" w:rsidP="007F5AA2">
            <w:pPr>
              <w:pStyle w:val="a7"/>
              <w:ind w:firstLineChars="0" w:firstLine="0"/>
            </w:pPr>
            <w:proofErr w:type="spellStart"/>
            <w:r w:rsidRPr="00023C91">
              <w:t>score_buyer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431323D5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3</w:t>
            </w:r>
            <w:r>
              <w:t>)</w:t>
            </w:r>
          </w:p>
        </w:tc>
        <w:tc>
          <w:tcPr>
            <w:tcW w:w="332" w:type="pct"/>
            <w:shd w:val="clear" w:color="auto" w:fill="auto"/>
          </w:tcPr>
          <w:p w14:paraId="5052708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5B3D632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F2CE5E6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587C8910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05930F17" w14:textId="77777777" w:rsidTr="007F5AA2">
        <w:tc>
          <w:tcPr>
            <w:tcW w:w="347" w:type="pct"/>
            <w:shd w:val="clear" w:color="auto" w:fill="auto"/>
          </w:tcPr>
          <w:p w14:paraId="54B14F71" w14:textId="22DFDAF6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141919F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663" w:type="pct"/>
            <w:shd w:val="clear" w:color="auto" w:fill="auto"/>
          </w:tcPr>
          <w:p w14:paraId="3B7C45FF" w14:textId="77777777" w:rsidR="007F5AA2" w:rsidRPr="007032BE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9961B2F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t>area</w:t>
            </w:r>
            <w:r>
              <w:t>(</w:t>
            </w:r>
            <w:proofErr w:type="spellStart"/>
            <w:r w:rsidRPr="00DF4DB6">
              <w:t>id_area</w:t>
            </w:r>
            <w:proofErr w:type="spellEnd"/>
            <w:r>
              <w:t>)</w:t>
            </w:r>
          </w:p>
        </w:tc>
        <w:tc>
          <w:tcPr>
            <w:tcW w:w="332" w:type="pct"/>
            <w:shd w:val="clear" w:color="auto" w:fill="auto"/>
          </w:tcPr>
          <w:p w14:paraId="7E9DA1DA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05728DA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AC6E207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2AD9EE2D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75B6978E" w14:textId="77777777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7C62E232" w14:textId="77777777" w:rsidTr="007F5AA2">
        <w:tc>
          <w:tcPr>
            <w:tcW w:w="5000" w:type="pct"/>
            <w:shd w:val="clear" w:color="auto" w:fill="auto"/>
          </w:tcPr>
          <w:p w14:paraId="78E1173F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</w:t>
            </w:r>
          </w:p>
          <w:p w14:paraId="6E45C50B" w14:textId="77777777" w:rsidR="007F5AA2" w:rsidRDefault="007F5AA2" w:rsidP="007F5AA2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1.buyer</w:t>
            </w:r>
            <w:proofErr w:type="gramEnd"/>
          </w:p>
          <w:p w14:paraId="05A52C43" w14:textId="77777777" w:rsidR="007F5AA2" w:rsidRDefault="007F5AA2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2C9FC428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083506C1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name_buyer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7550D3E1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pass_buyer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38DD60AA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adress_buyer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1FD23266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call_buyer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5DE44852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score_buyer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3) not null ,</w:t>
            </w:r>
          </w:p>
          <w:p w14:paraId="19B766C1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references u_2_1_1_</w:t>
            </w:r>
            <w:proofErr w:type="gramStart"/>
            <w:r>
              <w:t>1.area</w:t>
            </w:r>
            <w:proofErr w:type="gramEnd"/>
            <w:r>
              <w:t>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2BEDC259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5B4587B4" w14:textId="77777777" w:rsidR="007F5AA2" w:rsidRDefault="007F5AA2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1573E726" w14:textId="77777777" w:rsidR="007F5AA2" w:rsidRDefault="007F5AA2" w:rsidP="007F5AA2">
            <w:pPr>
              <w:pStyle w:val="a7"/>
              <w:ind w:firstLineChars="0" w:firstLine="0"/>
            </w:pPr>
            <w:r>
              <w:t>;</w:t>
            </w:r>
          </w:p>
          <w:p w14:paraId="1A775FB8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u_2_1_1_1.buyer is '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';</w:t>
            </w:r>
          </w:p>
          <w:p w14:paraId="709FD12F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u_2_1_1_1.buyer.id_buyer is 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';</w:t>
            </w:r>
          </w:p>
          <w:p w14:paraId="3E28F2E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u_2_1_1_1.buyer.name_buyer is '</w:t>
            </w:r>
            <w:r>
              <w:rPr>
                <w:rFonts w:hint="eastAsia"/>
              </w:rPr>
              <w:t>买家昵称</w:t>
            </w:r>
            <w:r>
              <w:rPr>
                <w:rFonts w:hint="eastAsia"/>
              </w:rPr>
              <w:t>';</w:t>
            </w:r>
          </w:p>
          <w:p w14:paraId="43FA96DA" w14:textId="77777777" w:rsidR="007F5AA2" w:rsidRDefault="007F5AA2" w:rsidP="007F5AA2">
            <w:pPr>
              <w:pStyle w:val="a7"/>
              <w:ind w:firstLineChars="0" w:firstLine="0"/>
            </w:pPr>
            <w:r>
              <w:t>comment on column u_2_1_1_1.</w:t>
            </w:r>
            <w:r>
              <w:rPr>
                <w:rFonts w:hint="eastAsia"/>
              </w:rPr>
              <w:t>buyer.pass_buyer is '</w:t>
            </w:r>
            <w:r>
              <w:rPr>
                <w:rFonts w:hint="eastAsia"/>
              </w:rPr>
              <w:t>买家密码</w:t>
            </w:r>
            <w:r>
              <w:rPr>
                <w:rFonts w:hint="eastAsia"/>
              </w:rPr>
              <w:t>';</w:t>
            </w:r>
          </w:p>
          <w:p w14:paraId="7F79FF5C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u_2_1_1_1.buyer.adress_buyer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06466848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u_2_1_1_1.buyer.call_buyer is '</w:t>
            </w:r>
            <w:r>
              <w:rPr>
                <w:rFonts w:hint="eastAsia"/>
              </w:rPr>
              <w:t>买家联系方式</w:t>
            </w:r>
            <w:r>
              <w:rPr>
                <w:rFonts w:hint="eastAsia"/>
              </w:rPr>
              <w:t>';</w:t>
            </w:r>
          </w:p>
          <w:p w14:paraId="561B4F5F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u_2_1_1_1.buyer.score_buyer is '</w:t>
            </w:r>
            <w:r>
              <w:rPr>
                <w:rFonts w:hint="eastAsia"/>
              </w:rPr>
              <w:t>买家信誉积分</w:t>
            </w:r>
            <w:r>
              <w:rPr>
                <w:rFonts w:hint="eastAsia"/>
              </w:rPr>
              <w:t>';</w:t>
            </w:r>
          </w:p>
          <w:p w14:paraId="70C0D8B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314698DB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788C93CB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图书</w:t>
      </w:r>
    </w:p>
    <w:p w14:paraId="440EC7DC" w14:textId="2F38BAF2" w:rsidR="007F5AA2" w:rsidRPr="00FB1786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book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4"/>
        <w:gridCol w:w="1417"/>
        <w:gridCol w:w="2259"/>
        <w:gridCol w:w="718"/>
        <w:gridCol w:w="850"/>
        <w:gridCol w:w="709"/>
        <w:gridCol w:w="2493"/>
      </w:tblGrid>
      <w:tr w:rsidR="007F5AA2" w14:paraId="7C561543" w14:textId="77777777" w:rsidTr="007F5AA2">
        <w:tc>
          <w:tcPr>
            <w:tcW w:w="347" w:type="pct"/>
            <w:shd w:val="clear" w:color="auto" w:fill="D9D9D9"/>
          </w:tcPr>
          <w:p w14:paraId="0616192B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18D03CB9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07B63E3B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57" w:type="pct"/>
            <w:shd w:val="clear" w:color="auto" w:fill="D9D9D9"/>
          </w:tcPr>
          <w:p w14:paraId="757E19AC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6" w:type="pct"/>
            <w:shd w:val="clear" w:color="auto" w:fill="D9D9D9"/>
          </w:tcPr>
          <w:p w14:paraId="01ABDD3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39513E19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7CC81FBF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167" w:type="pct"/>
            <w:shd w:val="clear" w:color="auto" w:fill="D9D9D9"/>
          </w:tcPr>
          <w:p w14:paraId="2476CAFD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6D5ACE92" w14:textId="77777777" w:rsidTr="007F5AA2">
        <w:tc>
          <w:tcPr>
            <w:tcW w:w="347" w:type="pct"/>
            <w:shd w:val="clear" w:color="auto" w:fill="auto"/>
          </w:tcPr>
          <w:p w14:paraId="0D7AA4E1" w14:textId="39E51B44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513F0D4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663" w:type="pct"/>
            <w:shd w:val="clear" w:color="auto" w:fill="auto"/>
          </w:tcPr>
          <w:p w14:paraId="590ACB7B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057" w:type="pct"/>
            <w:shd w:val="clear" w:color="auto" w:fill="auto"/>
          </w:tcPr>
          <w:p w14:paraId="0E2D1F0E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10)</w:t>
            </w:r>
          </w:p>
        </w:tc>
        <w:tc>
          <w:tcPr>
            <w:tcW w:w="336" w:type="pct"/>
            <w:shd w:val="clear" w:color="auto" w:fill="auto"/>
          </w:tcPr>
          <w:p w14:paraId="740D08B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31544C1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1FB70F6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362966D5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70D318B" w14:textId="77777777" w:rsidTr="007F5AA2">
        <w:tc>
          <w:tcPr>
            <w:tcW w:w="347" w:type="pct"/>
            <w:shd w:val="clear" w:color="auto" w:fill="auto"/>
          </w:tcPr>
          <w:p w14:paraId="4FB3A508" w14:textId="5FC9534B" w:rsidR="007F5AA2" w:rsidRDefault="007F5AA2" w:rsidP="007F5AA2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9CF169F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图书名</w:t>
            </w:r>
            <w:r>
              <w:rPr>
                <w:rFonts w:hint="eastAsia"/>
              </w:rPr>
              <w:t>称</w:t>
            </w:r>
          </w:p>
        </w:tc>
        <w:tc>
          <w:tcPr>
            <w:tcW w:w="663" w:type="pct"/>
            <w:shd w:val="clear" w:color="auto" w:fill="auto"/>
          </w:tcPr>
          <w:p w14:paraId="58A3AF1F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057" w:type="pct"/>
            <w:shd w:val="clear" w:color="auto" w:fill="auto"/>
          </w:tcPr>
          <w:p w14:paraId="1A821E8B" w14:textId="77777777" w:rsidR="007F5AA2" w:rsidRDefault="007F5AA2" w:rsidP="007F5AA2">
            <w:pPr>
              <w:pStyle w:val="a7"/>
              <w:ind w:firstLineChars="0" w:firstLine="0"/>
            </w:pPr>
            <w:r>
              <w:t>varchar2(</w:t>
            </w:r>
            <w:r>
              <w:rPr>
                <w:rFonts w:hint="eastAsia"/>
              </w:rPr>
              <w:t>3</w:t>
            </w:r>
            <w:r>
              <w:t>00)</w:t>
            </w:r>
          </w:p>
        </w:tc>
        <w:tc>
          <w:tcPr>
            <w:tcW w:w="336" w:type="pct"/>
            <w:shd w:val="clear" w:color="auto" w:fill="auto"/>
          </w:tcPr>
          <w:p w14:paraId="0CDA6BA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2609F24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FC5E7C4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2659332E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4302935F" w14:textId="77777777" w:rsidTr="007F5AA2">
        <w:tc>
          <w:tcPr>
            <w:tcW w:w="347" w:type="pct"/>
            <w:shd w:val="clear" w:color="auto" w:fill="auto"/>
          </w:tcPr>
          <w:p w14:paraId="6032866C" w14:textId="289C8DE3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0D5BD0C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663" w:type="pct"/>
            <w:shd w:val="clear" w:color="auto" w:fill="auto"/>
          </w:tcPr>
          <w:p w14:paraId="16651938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057" w:type="pct"/>
            <w:shd w:val="clear" w:color="auto" w:fill="auto"/>
          </w:tcPr>
          <w:p w14:paraId="3F85324A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5,</w:t>
            </w:r>
            <w:r>
              <w:t>2)</w:t>
            </w:r>
          </w:p>
        </w:tc>
        <w:tc>
          <w:tcPr>
            <w:tcW w:w="336" w:type="pct"/>
            <w:shd w:val="clear" w:color="auto" w:fill="auto"/>
          </w:tcPr>
          <w:p w14:paraId="73E71C8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43DF9C7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8A40AA7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28398DD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7F5AA2" w14:paraId="7D94B815" w14:textId="77777777" w:rsidTr="007F5AA2">
        <w:tc>
          <w:tcPr>
            <w:tcW w:w="347" w:type="pct"/>
            <w:shd w:val="clear" w:color="auto" w:fill="auto"/>
          </w:tcPr>
          <w:p w14:paraId="54DC746F" w14:textId="5C6C0D60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86BA6C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图书类型</w:t>
            </w:r>
          </w:p>
        </w:tc>
        <w:tc>
          <w:tcPr>
            <w:tcW w:w="663" w:type="pct"/>
            <w:shd w:val="clear" w:color="auto" w:fill="auto"/>
          </w:tcPr>
          <w:p w14:paraId="44E9318D" w14:textId="77777777" w:rsidR="007F5AA2" w:rsidRPr="007032BE" w:rsidRDefault="007F5AA2" w:rsidP="007F5AA2">
            <w:pPr>
              <w:pStyle w:val="a7"/>
              <w:ind w:firstLineChars="0" w:firstLine="0"/>
            </w:pPr>
            <w:proofErr w:type="spellStart"/>
            <w:r w:rsidRPr="00867B51">
              <w:t>type</w:t>
            </w:r>
            <w:r>
              <w:rPr>
                <w:rFonts w:hint="eastAsia"/>
              </w:rPr>
              <w:t>_</w:t>
            </w:r>
            <w:r>
              <w:t>book</w:t>
            </w:r>
            <w:proofErr w:type="spellEnd"/>
          </w:p>
        </w:tc>
        <w:tc>
          <w:tcPr>
            <w:tcW w:w="1057" w:type="pct"/>
            <w:shd w:val="clear" w:color="auto" w:fill="auto"/>
          </w:tcPr>
          <w:p w14:paraId="411EB63B" w14:textId="77777777" w:rsidR="007F5AA2" w:rsidRDefault="007F5AA2" w:rsidP="007F5AA2">
            <w:pPr>
              <w:pStyle w:val="a7"/>
              <w:ind w:firstLineChars="0" w:firstLine="0"/>
            </w:pPr>
            <w:r>
              <w:t>varchar2(1)</w:t>
            </w:r>
          </w:p>
        </w:tc>
        <w:tc>
          <w:tcPr>
            <w:tcW w:w="336" w:type="pct"/>
            <w:shd w:val="clear" w:color="auto" w:fill="auto"/>
          </w:tcPr>
          <w:p w14:paraId="5241BE4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F2CFF75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C5113A8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0D6BD9F1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01</w:t>
            </w:r>
          </w:p>
        </w:tc>
      </w:tr>
      <w:tr w:rsidR="007F5AA2" w14:paraId="7F424CAA" w14:textId="77777777" w:rsidTr="007F5AA2">
        <w:tc>
          <w:tcPr>
            <w:tcW w:w="347" w:type="pct"/>
            <w:shd w:val="clear" w:color="auto" w:fill="auto"/>
          </w:tcPr>
          <w:p w14:paraId="4D66ED0C" w14:textId="0BFD3342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00A0C31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出版社编号</w:t>
            </w:r>
          </w:p>
        </w:tc>
        <w:tc>
          <w:tcPr>
            <w:tcW w:w="663" w:type="pct"/>
            <w:shd w:val="clear" w:color="auto" w:fill="auto"/>
          </w:tcPr>
          <w:p w14:paraId="3269527A" w14:textId="77777777" w:rsidR="007F5AA2" w:rsidRPr="007032BE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</w:p>
        </w:tc>
        <w:tc>
          <w:tcPr>
            <w:tcW w:w="1057" w:type="pct"/>
            <w:shd w:val="clear" w:color="auto" w:fill="auto"/>
          </w:tcPr>
          <w:p w14:paraId="0D8DD53C" w14:textId="77777777" w:rsidR="007F5AA2" w:rsidRDefault="007F5AA2" w:rsidP="007F5AA2">
            <w:pPr>
              <w:pStyle w:val="a7"/>
              <w:ind w:firstLineChars="0" w:firstLine="0"/>
            </w:pPr>
            <w:r w:rsidRPr="00DB37AF">
              <w:t>publisher</w:t>
            </w:r>
            <w:r>
              <w:t>(</w:t>
            </w: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  <w:r>
              <w:t>)</w:t>
            </w:r>
          </w:p>
        </w:tc>
        <w:tc>
          <w:tcPr>
            <w:tcW w:w="336" w:type="pct"/>
            <w:shd w:val="clear" w:color="auto" w:fill="auto"/>
          </w:tcPr>
          <w:p w14:paraId="153A25A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2C2E7AB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A3E8092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0AD7436C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EF42B1E" w14:textId="77777777" w:rsidTr="007F5AA2">
        <w:tc>
          <w:tcPr>
            <w:tcW w:w="347" w:type="pct"/>
            <w:shd w:val="clear" w:color="auto" w:fill="auto"/>
          </w:tcPr>
          <w:p w14:paraId="2D840C12" w14:textId="2EECAA1E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DCFE12F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663" w:type="pct"/>
            <w:shd w:val="clear" w:color="auto" w:fill="auto"/>
          </w:tcPr>
          <w:p w14:paraId="6AFEAF53" w14:textId="77777777" w:rsidR="007F5AA2" w:rsidRPr="007032BE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1057" w:type="pct"/>
            <w:shd w:val="clear" w:color="auto" w:fill="auto"/>
          </w:tcPr>
          <w:p w14:paraId="4798E888" w14:textId="77777777" w:rsidR="007F5AA2" w:rsidRDefault="007F5AA2" w:rsidP="007F5AA2">
            <w:pPr>
              <w:pStyle w:val="a7"/>
              <w:ind w:firstLineChars="0" w:firstLine="0"/>
            </w:pPr>
            <w:r>
              <w:t>staff (</w:t>
            </w: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  <w:r>
              <w:t>)</w:t>
            </w:r>
          </w:p>
        </w:tc>
        <w:tc>
          <w:tcPr>
            <w:tcW w:w="336" w:type="pct"/>
            <w:shd w:val="clear" w:color="auto" w:fill="auto"/>
          </w:tcPr>
          <w:p w14:paraId="501D7A1A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5E22957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058A5AE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03D8CB19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36F69622" w14:textId="77777777" w:rsidTr="007F5AA2">
        <w:tc>
          <w:tcPr>
            <w:tcW w:w="347" w:type="pct"/>
            <w:shd w:val="clear" w:color="auto" w:fill="auto"/>
          </w:tcPr>
          <w:p w14:paraId="6826D7BE" w14:textId="0851FFE5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52F768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63" w:type="pct"/>
            <w:shd w:val="clear" w:color="auto" w:fill="auto"/>
          </w:tcPr>
          <w:p w14:paraId="78E3F9F4" w14:textId="77777777" w:rsidR="007F5AA2" w:rsidRPr="007032BE" w:rsidRDefault="007F5AA2" w:rsidP="007F5AA2">
            <w:pPr>
              <w:pStyle w:val="a7"/>
              <w:ind w:firstLineChars="0" w:firstLine="0"/>
            </w:pPr>
            <w:proofErr w:type="spellStart"/>
            <w:r>
              <w:t>sum_book</w:t>
            </w:r>
            <w:proofErr w:type="spellEnd"/>
          </w:p>
        </w:tc>
        <w:tc>
          <w:tcPr>
            <w:tcW w:w="1057" w:type="pct"/>
            <w:shd w:val="clear" w:color="auto" w:fill="auto"/>
          </w:tcPr>
          <w:p w14:paraId="5CF8F3B5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5</w:t>
            </w:r>
            <w:r>
              <w:t>)</w:t>
            </w:r>
          </w:p>
        </w:tc>
        <w:tc>
          <w:tcPr>
            <w:tcW w:w="336" w:type="pct"/>
            <w:shd w:val="clear" w:color="auto" w:fill="auto"/>
          </w:tcPr>
          <w:p w14:paraId="55AA608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44561CD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4C5B1A3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5F3CB4F2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5EBB6098" w14:textId="77777777" w:rsidTr="007F5AA2">
        <w:tc>
          <w:tcPr>
            <w:tcW w:w="347" w:type="pct"/>
            <w:shd w:val="clear" w:color="auto" w:fill="auto"/>
          </w:tcPr>
          <w:p w14:paraId="2CEA779C" w14:textId="385B2BBF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9FB6CAC" w14:textId="77777777" w:rsidR="007F5AA2" w:rsidRPr="00DF4DB6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出版时间</w:t>
            </w:r>
          </w:p>
        </w:tc>
        <w:tc>
          <w:tcPr>
            <w:tcW w:w="663" w:type="pct"/>
            <w:shd w:val="clear" w:color="auto" w:fill="auto"/>
          </w:tcPr>
          <w:p w14:paraId="7D84C385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 w:rsidRPr="008C6BB6">
              <w:t>publish</w:t>
            </w:r>
            <w:proofErr w:type="spellEnd"/>
          </w:p>
        </w:tc>
        <w:tc>
          <w:tcPr>
            <w:tcW w:w="1057" w:type="pct"/>
            <w:shd w:val="clear" w:color="auto" w:fill="auto"/>
          </w:tcPr>
          <w:p w14:paraId="694DB8A1" w14:textId="77777777" w:rsidR="007F5AA2" w:rsidRPr="00DF4DB6" w:rsidRDefault="007F5AA2" w:rsidP="007F5AA2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336" w:type="pct"/>
            <w:shd w:val="clear" w:color="auto" w:fill="auto"/>
          </w:tcPr>
          <w:p w14:paraId="65B0E74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4EA68DFA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t>sysdate</w:t>
            </w:r>
            <w:proofErr w:type="spellEnd"/>
          </w:p>
        </w:tc>
        <w:tc>
          <w:tcPr>
            <w:tcW w:w="332" w:type="pct"/>
            <w:shd w:val="clear" w:color="auto" w:fill="auto"/>
          </w:tcPr>
          <w:p w14:paraId="66A18636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5DA6B004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55758A93" w14:textId="77777777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2A2BDCBA" w14:textId="77777777" w:rsidTr="007F5AA2">
        <w:tc>
          <w:tcPr>
            <w:tcW w:w="5000" w:type="pct"/>
            <w:shd w:val="clear" w:color="auto" w:fill="auto"/>
          </w:tcPr>
          <w:p w14:paraId="1951FDB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</w:t>
            </w:r>
          </w:p>
          <w:p w14:paraId="797E7CC3" w14:textId="77777777" w:rsidR="007F5AA2" w:rsidRDefault="007F5AA2" w:rsidP="007F5AA2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1.book</w:t>
            </w:r>
            <w:proofErr w:type="gramEnd"/>
          </w:p>
          <w:p w14:paraId="048542A6" w14:textId="77777777" w:rsidR="007F5AA2" w:rsidRDefault="007F5AA2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075A8CE3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37DB84E1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7B859037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4DFA7E13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type_book</w:t>
            </w:r>
            <w:proofErr w:type="spellEnd"/>
            <w:r>
              <w:t xml:space="preserve"> varchar2(1) not </w:t>
            </w:r>
            <w:proofErr w:type="gramStart"/>
            <w:r>
              <w:t>null ,</w:t>
            </w:r>
            <w:proofErr w:type="gramEnd"/>
          </w:p>
          <w:p w14:paraId="1DC36E8E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id_publisher</w:t>
            </w:r>
            <w:proofErr w:type="spellEnd"/>
            <w:r>
              <w:t xml:space="preserve"> references u_2_1_1_</w:t>
            </w:r>
            <w:proofErr w:type="gramStart"/>
            <w:r>
              <w:t>1.publisher</w:t>
            </w:r>
            <w:proofErr w:type="gramEnd"/>
            <w:r>
              <w:t>(</w:t>
            </w:r>
            <w:proofErr w:type="spellStart"/>
            <w:r>
              <w:t>id_publisher</w:t>
            </w:r>
            <w:proofErr w:type="spellEnd"/>
            <w:r>
              <w:t>) not null ,</w:t>
            </w:r>
          </w:p>
          <w:p w14:paraId="6D74F448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id_staff</w:t>
            </w:r>
            <w:proofErr w:type="spellEnd"/>
            <w:r>
              <w:t xml:space="preserve"> references u_2_1_1_</w:t>
            </w:r>
            <w:proofErr w:type="gramStart"/>
            <w:r>
              <w:t>1.staff</w:t>
            </w:r>
            <w:proofErr w:type="gramEnd"/>
            <w:r>
              <w:t xml:space="preserve"> (</w:t>
            </w:r>
            <w:proofErr w:type="spellStart"/>
            <w:r>
              <w:t>id_staff</w:t>
            </w:r>
            <w:proofErr w:type="spellEnd"/>
            <w:r>
              <w:t>) not null ,</w:t>
            </w:r>
          </w:p>
          <w:p w14:paraId="3ACC5EED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5) not null ,</w:t>
            </w:r>
          </w:p>
          <w:p w14:paraId="4D626BCF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time_publish</w:t>
            </w:r>
            <w:proofErr w:type="spellEnd"/>
            <w:r>
              <w:t xml:space="preserve"> date default (</w:t>
            </w:r>
            <w:proofErr w:type="spellStart"/>
            <w:r>
              <w:t>sysdate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53CEC980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3F152385" w14:textId="77777777" w:rsidR="007F5AA2" w:rsidRDefault="007F5AA2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29006E00" w14:textId="77777777" w:rsidR="007F5AA2" w:rsidRDefault="007F5AA2" w:rsidP="007F5AA2">
            <w:pPr>
              <w:pStyle w:val="a7"/>
              <w:ind w:firstLineChars="0" w:firstLine="0"/>
            </w:pPr>
            <w:r>
              <w:t>;</w:t>
            </w:r>
          </w:p>
          <w:p w14:paraId="1088B0D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u_2_1_1_1.book is '</w:t>
            </w:r>
            <w:r>
              <w:rPr>
                <w:rFonts w:hint="eastAsia"/>
              </w:rPr>
              <w:t>图书</w:t>
            </w:r>
            <w:r>
              <w:rPr>
                <w:rFonts w:hint="eastAsia"/>
              </w:rPr>
              <w:t>';</w:t>
            </w:r>
          </w:p>
          <w:p w14:paraId="66F43251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413B38F3" w14:textId="77777777" w:rsidR="007F5AA2" w:rsidRDefault="007F5AA2" w:rsidP="007F5AA2">
            <w:pPr>
              <w:pStyle w:val="a7"/>
              <w:ind w:firstLineChars="0" w:firstLine="0"/>
            </w:pPr>
            <w:r>
              <w:t>commen</w:t>
            </w:r>
            <w:r>
              <w:rPr>
                <w:rFonts w:hint="eastAsia"/>
              </w:rPr>
              <w:t>t on column u_2_1_1_1.book.name_book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18048EDB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u_2_1_1_1.book.price_book is 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';</w:t>
            </w:r>
          </w:p>
          <w:p w14:paraId="01E9337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u_2_1_1_1.book.type_book is '</w:t>
            </w:r>
            <w:r>
              <w:rPr>
                <w:rFonts w:hint="eastAsia"/>
              </w:rPr>
              <w:t>图书类型</w:t>
            </w:r>
            <w:r>
              <w:rPr>
                <w:rFonts w:hint="eastAsia"/>
              </w:rPr>
              <w:t>';</w:t>
            </w:r>
          </w:p>
          <w:p w14:paraId="6A680FC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u_2_1_1_1.book.id_publisher is 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';</w:t>
            </w:r>
          </w:p>
          <w:p w14:paraId="3532444D" w14:textId="77777777" w:rsidR="007F5AA2" w:rsidRDefault="007F5AA2" w:rsidP="007F5AA2">
            <w:pPr>
              <w:pStyle w:val="a7"/>
              <w:ind w:firstLineChars="0" w:firstLine="0"/>
            </w:pPr>
            <w:r>
              <w:t xml:space="preserve">comment on column u_2_1_1_1.book.id_staff </w:t>
            </w:r>
            <w:r>
              <w:rPr>
                <w:rFonts w:hint="eastAsia"/>
              </w:rPr>
              <w:t>is 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';</w:t>
            </w:r>
          </w:p>
          <w:p w14:paraId="647303E1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2B68BAA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u_2_1_1_1.book.time_publish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6BCCC845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6FBFA781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卖家</w:t>
      </w:r>
    </w:p>
    <w:p w14:paraId="2689FB32" w14:textId="0ED357B6" w:rsidR="007F5AA2" w:rsidRPr="00FB1786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seller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</w:t>
      </w:r>
      <w:r>
        <w:rPr>
          <w:rFonts w:hint="eastAsia"/>
        </w:rPr>
        <w:t>seller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4"/>
        <w:gridCol w:w="1416"/>
        <w:gridCol w:w="1987"/>
        <w:gridCol w:w="707"/>
        <w:gridCol w:w="850"/>
        <w:gridCol w:w="709"/>
        <w:gridCol w:w="2777"/>
      </w:tblGrid>
      <w:tr w:rsidR="007F5AA2" w14:paraId="38800953" w14:textId="77777777" w:rsidTr="007F5AA2">
        <w:tc>
          <w:tcPr>
            <w:tcW w:w="347" w:type="pct"/>
            <w:shd w:val="clear" w:color="auto" w:fill="D9D9D9"/>
          </w:tcPr>
          <w:p w14:paraId="16768668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5C0F0411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471BFA89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1767250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6B03328F" w14:textId="77777777" w:rsidR="007F5AA2" w:rsidRDefault="007F5AA2" w:rsidP="007F5AA2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74B795AD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41F60642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165AE7EC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4DBBA271" w14:textId="77777777" w:rsidTr="007F5AA2">
        <w:tc>
          <w:tcPr>
            <w:tcW w:w="347" w:type="pct"/>
            <w:shd w:val="clear" w:color="auto" w:fill="auto"/>
          </w:tcPr>
          <w:p w14:paraId="22F27EA9" w14:textId="47062849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BF1D42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17642C24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78FE2A5B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1" w:type="pct"/>
            <w:shd w:val="clear" w:color="auto" w:fill="auto"/>
          </w:tcPr>
          <w:p w14:paraId="49ABD7A0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07BE49F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0BFE9D41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41E372E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7F5AA2" w14:paraId="187C816C" w14:textId="77777777" w:rsidTr="007F5AA2">
        <w:tc>
          <w:tcPr>
            <w:tcW w:w="347" w:type="pct"/>
            <w:shd w:val="clear" w:color="auto" w:fill="auto"/>
          </w:tcPr>
          <w:p w14:paraId="3253AE6E" w14:textId="5D869D71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F57829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卖家姓名</w:t>
            </w:r>
          </w:p>
        </w:tc>
        <w:tc>
          <w:tcPr>
            <w:tcW w:w="663" w:type="pct"/>
            <w:shd w:val="clear" w:color="auto" w:fill="auto"/>
          </w:tcPr>
          <w:p w14:paraId="6B39790D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16E5C948" w14:textId="77777777" w:rsidR="007F5AA2" w:rsidRDefault="007F5AA2" w:rsidP="007F5AA2">
            <w:pPr>
              <w:pStyle w:val="a7"/>
              <w:ind w:firstLineChars="0" w:firstLine="0"/>
            </w:pPr>
            <w:r>
              <w:t>varchar2(</w:t>
            </w:r>
            <w:r>
              <w:rPr>
                <w:rFonts w:hint="eastAsia"/>
              </w:rPr>
              <w:t>3</w:t>
            </w:r>
            <w:r>
              <w:t>0)</w:t>
            </w:r>
          </w:p>
        </w:tc>
        <w:tc>
          <w:tcPr>
            <w:tcW w:w="331" w:type="pct"/>
            <w:shd w:val="clear" w:color="auto" w:fill="auto"/>
          </w:tcPr>
          <w:p w14:paraId="086795D1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8EB316B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41D39C14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6E178CAB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35BE57D7" w14:textId="77777777" w:rsidTr="007F5AA2">
        <w:tc>
          <w:tcPr>
            <w:tcW w:w="347" w:type="pct"/>
            <w:shd w:val="clear" w:color="auto" w:fill="auto"/>
          </w:tcPr>
          <w:p w14:paraId="7B7DC51A" w14:textId="111EDCCC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2FF717B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卖家联系方式</w:t>
            </w:r>
          </w:p>
        </w:tc>
        <w:tc>
          <w:tcPr>
            <w:tcW w:w="663" w:type="pct"/>
            <w:shd w:val="clear" w:color="auto" w:fill="auto"/>
          </w:tcPr>
          <w:p w14:paraId="3CB1390D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75E6787E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331" w:type="pct"/>
            <w:shd w:val="clear" w:color="auto" w:fill="auto"/>
          </w:tcPr>
          <w:p w14:paraId="25A972A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09F8A3D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3873AC0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65E5A380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7F5AA2" w14:paraId="4860F990" w14:textId="77777777" w:rsidTr="007F5AA2">
        <w:tc>
          <w:tcPr>
            <w:tcW w:w="347" w:type="pct"/>
            <w:shd w:val="clear" w:color="auto" w:fill="auto"/>
          </w:tcPr>
          <w:p w14:paraId="623CB3FC" w14:textId="2D81260A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DD1C56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卖家密码</w:t>
            </w:r>
          </w:p>
        </w:tc>
        <w:tc>
          <w:tcPr>
            <w:tcW w:w="663" w:type="pct"/>
            <w:shd w:val="clear" w:color="auto" w:fill="auto"/>
          </w:tcPr>
          <w:p w14:paraId="038FE29C" w14:textId="77777777" w:rsidR="007F5AA2" w:rsidRPr="007032BE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ps</w:t>
            </w:r>
            <w:r w:rsidRPr="00DF4DB6">
              <w:rPr>
                <w:rFonts w:hint="eastAsia"/>
              </w:rPr>
              <w:t>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41F51F63" w14:textId="77777777" w:rsidR="007F5AA2" w:rsidRDefault="007F5AA2" w:rsidP="007F5AA2">
            <w:pPr>
              <w:pStyle w:val="a7"/>
              <w:ind w:firstLineChars="0" w:firstLine="0"/>
            </w:pPr>
            <w:r>
              <w:t>varchar2(</w:t>
            </w:r>
            <w:r>
              <w:rPr>
                <w:rFonts w:hint="eastAsia"/>
              </w:rPr>
              <w:t>20</w:t>
            </w:r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73C1F2F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2925A3F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39D1A65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6D0A8A1A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6B9E5D26" w14:textId="77777777" w:rsidTr="007F5AA2">
        <w:tc>
          <w:tcPr>
            <w:tcW w:w="347" w:type="pct"/>
            <w:shd w:val="clear" w:color="auto" w:fill="auto"/>
          </w:tcPr>
          <w:p w14:paraId="4B52D55D" w14:textId="36141790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3D038A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663" w:type="pct"/>
            <w:shd w:val="clear" w:color="auto" w:fill="auto"/>
          </w:tcPr>
          <w:p w14:paraId="2619959D" w14:textId="77777777" w:rsidR="007F5AA2" w:rsidRPr="007032BE" w:rsidRDefault="007F5AA2" w:rsidP="007F5AA2">
            <w:pPr>
              <w:pStyle w:val="a7"/>
              <w:ind w:firstLineChars="0" w:firstLine="0"/>
            </w:pPr>
            <w:proofErr w:type="spellStart"/>
            <w:r>
              <w:t>id_area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E8D7E0E" w14:textId="77777777" w:rsidR="007F5AA2" w:rsidRDefault="007F5AA2" w:rsidP="007F5AA2">
            <w:pPr>
              <w:pStyle w:val="a7"/>
              <w:ind w:firstLineChars="0" w:firstLine="0"/>
            </w:pPr>
            <w:r>
              <w:t>area (</w:t>
            </w:r>
            <w:proofErr w:type="spellStart"/>
            <w:r>
              <w:t>id_area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5529A6A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9EACD53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FD3CAA1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7B118EC0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35686F52" w14:textId="77777777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69C90F43" w14:textId="77777777" w:rsidTr="007F5AA2">
        <w:tc>
          <w:tcPr>
            <w:tcW w:w="5000" w:type="pct"/>
            <w:shd w:val="clear" w:color="auto" w:fill="auto"/>
          </w:tcPr>
          <w:p w14:paraId="028361A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创建表：卖家</w:t>
            </w:r>
          </w:p>
          <w:p w14:paraId="0545F460" w14:textId="77777777" w:rsidR="007F5AA2" w:rsidRDefault="007F5AA2" w:rsidP="007F5AA2">
            <w:pPr>
              <w:pStyle w:val="a7"/>
              <w:ind w:firstLineChars="0" w:firstLine="0"/>
            </w:pPr>
            <w:r>
              <w:lastRenderedPageBreak/>
              <w:t>create table u_2_1_1_</w:t>
            </w:r>
            <w:proofErr w:type="gramStart"/>
            <w:r>
              <w:t>1.seller</w:t>
            </w:r>
            <w:proofErr w:type="gramEnd"/>
          </w:p>
          <w:p w14:paraId="67BCBCE6" w14:textId="77777777" w:rsidR="007F5AA2" w:rsidRDefault="007F5AA2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4EA7B2F7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12897C1C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name_seller</w:t>
            </w:r>
            <w:proofErr w:type="spellEnd"/>
            <w:r>
              <w:t xml:space="preserve"> varchar2(30) not </w:t>
            </w:r>
            <w:proofErr w:type="gramStart"/>
            <w:r>
              <w:t>null ,</w:t>
            </w:r>
            <w:proofErr w:type="gramEnd"/>
          </w:p>
          <w:p w14:paraId="3F6AF180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04BF7F3D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ps_seller</w:t>
            </w:r>
            <w:proofErr w:type="spellEnd"/>
            <w:r>
              <w:t xml:space="preserve"> varchar2(20) not </w:t>
            </w:r>
            <w:proofErr w:type="gramStart"/>
            <w:r>
              <w:t>null ,</w:t>
            </w:r>
            <w:proofErr w:type="gramEnd"/>
          </w:p>
          <w:p w14:paraId="4181026E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references u_2_1_1_</w:t>
            </w:r>
            <w:proofErr w:type="gramStart"/>
            <w:r>
              <w:t>1.area</w:t>
            </w:r>
            <w:proofErr w:type="gramEnd"/>
            <w:r>
              <w:t xml:space="preserve"> 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0D470371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id_seller</w:t>
            </w:r>
            <w:proofErr w:type="spellEnd"/>
            <w:r>
              <w:t>)</w:t>
            </w:r>
          </w:p>
          <w:p w14:paraId="785BB27B" w14:textId="77777777" w:rsidR="007F5AA2" w:rsidRDefault="007F5AA2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70DB0DDE" w14:textId="77777777" w:rsidR="007F5AA2" w:rsidRDefault="007F5AA2" w:rsidP="007F5AA2">
            <w:pPr>
              <w:pStyle w:val="a7"/>
              <w:ind w:firstLineChars="0" w:firstLine="0"/>
            </w:pPr>
            <w:r>
              <w:t>;</w:t>
            </w:r>
          </w:p>
          <w:p w14:paraId="1EB00126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u_2_1_1_1.seller is '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';</w:t>
            </w:r>
          </w:p>
          <w:p w14:paraId="6128E040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u_2_1_1_1.seller.id_seller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782FE218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u_2_1_1_1.seller.name_seller is '</w:t>
            </w:r>
            <w:r>
              <w:rPr>
                <w:rFonts w:hint="eastAsia"/>
              </w:rPr>
              <w:t>卖家姓名</w:t>
            </w:r>
            <w:r>
              <w:rPr>
                <w:rFonts w:hint="eastAsia"/>
              </w:rPr>
              <w:t>';</w:t>
            </w:r>
          </w:p>
          <w:p w14:paraId="6001B3AB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u_2_1_1_1.seller.tel_seller is '</w:t>
            </w:r>
            <w:r>
              <w:rPr>
                <w:rFonts w:hint="eastAsia"/>
              </w:rPr>
              <w:t>卖家联系方式</w:t>
            </w:r>
            <w:r>
              <w:rPr>
                <w:rFonts w:hint="eastAsia"/>
              </w:rPr>
              <w:t>';</w:t>
            </w:r>
          </w:p>
          <w:p w14:paraId="3C569830" w14:textId="77777777" w:rsidR="007F5AA2" w:rsidRDefault="007F5AA2" w:rsidP="007F5AA2">
            <w:pPr>
              <w:pStyle w:val="a7"/>
              <w:ind w:firstLineChars="0" w:firstLine="0"/>
            </w:pPr>
            <w:r>
              <w:t>comment on column u_2_1_1_1.s</w:t>
            </w:r>
            <w:r>
              <w:rPr>
                <w:rFonts w:hint="eastAsia"/>
              </w:rPr>
              <w:t>eller.ps_seller is '</w:t>
            </w:r>
            <w:r>
              <w:rPr>
                <w:rFonts w:hint="eastAsia"/>
              </w:rPr>
              <w:t>卖家密码</w:t>
            </w:r>
            <w:r>
              <w:rPr>
                <w:rFonts w:hint="eastAsia"/>
              </w:rPr>
              <w:t>';</w:t>
            </w:r>
          </w:p>
          <w:p w14:paraId="611946F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u_2_1_1_1.seller.id_area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21C3A621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615B5DEC" w14:textId="77777777" w:rsidR="007F5AA2" w:rsidRPr="004037A4" w:rsidRDefault="007F5AA2" w:rsidP="007F5AA2"/>
    <w:p w14:paraId="092F05BF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岗位</w:t>
      </w:r>
    </w:p>
    <w:p w14:paraId="6BFC3026" w14:textId="711B1E6C" w:rsidR="007F5AA2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9</w:t>
      </w:r>
      <w:r>
        <w:fldChar w:fldCharType="end"/>
      </w:r>
      <w:r>
        <w:t xml:space="preserve"> post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</w:t>
      </w:r>
      <w:r>
        <w:t>post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4"/>
        <w:gridCol w:w="1416"/>
        <w:gridCol w:w="1987"/>
        <w:gridCol w:w="707"/>
        <w:gridCol w:w="850"/>
        <w:gridCol w:w="709"/>
        <w:gridCol w:w="2777"/>
      </w:tblGrid>
      <w:tr w:rsidR="00D30277" w14:paraId="4BA86C53" w14:textId="77777777" w:rsidTr="00D30277">
        <w:tc>
          <w:tcPr>
            <w:tcW w:w="347" w:type="pct"/>
            <w:shd w:val="clear" w:color="auto" w:fill="D9D9D9"/>
          </w:tcPr>
          <w:p w14:paraId="7FE2D2D7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3BBF883A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3DD9F84E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6E179D01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1AEF12F2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60B690D3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56DED05C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3CEC2DDE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5C86C1BE" w14:textId="77777777" w:rsidTr="00D30277">
        <w:tc>
          <w:tcPr>
            <w:tcW w:w="347" w:type="pct"/>
            <w:shd w:val="clear" w:color="auto" w:fill="auto"/>
          </w:tcPr>
          <w:p w14:paraId="17507B5B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05990550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5A6D8AD4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773CCC5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3)</w:t>
            </w:r>
          </w:p>
        </w:tc>
        <w:tc>
          <w:tcPr>
            <w:tcW w:w="331" w:type="pct"/>
            <w:shd w:val="clear" w:color="auto" w:fill="auto"/>
          </w:tcPr>
          <w:p w14:paraId="70836EAA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D396C6F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1F01E81F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2732A23D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>
              <w:t>post</w:t>
            </w:r>
            <w:proofErr w:type="spellEnd"/>
          </w:p>
        </w:tc>
      </w:tr>
      <w:tr w:rsidR="00D30277" w14:paraId="1A3593A2" w14:textId="77777777" w:rsidTr="00D30277">
        <w:tc>
          <w:tcPr>
            <w:tcW w:w="347" w:type="pct"/>
            <w:shd w:val="clear" w:color="auto" w:fill="auto"/>
          </w:tcPr>
          <w:p w14:paraId="38C39015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17B4B59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岗位名称</w:t>
            </w:r>
          </w:p>
        </w:tc>
        <w:tc>
          <w:tcPr>
            <w:tcW w:w="663" w:type="pct"/>
            <w:shd w:val="clear" w:color="auto" w:fill="auto"/>
          </w:tcPr>
          <w:p w14:paraId="32066761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AB8CA1B" w14:textId="77777777" w:rsidR="00D30277" w:rsidRDefault="00D30277" w:rsidP="00D30277">
            <w:pPr>
              <w:pStyle w:val="a7"/>
              <w:ind w:firstLineChars="0" w:firstLine="0"/>
            </w:pPr>
            <w:r>
              <w:t>varchar2(</w:t>
            </w:r>
            <w:r>
              <w:rPr>
                <w:rFonts w:hint="eastAsia"/>
              </w:rPr>
              <w:t>6</w:t>
            </w:r>
            <w:r>
              <w:t>0)</w:t>
            </w:r>
          </w:p>
        </w:tc>
        <w:tc>
          <w:tcPr>
            <w:tcW w:w="331" w:type="pct"/>
            <w:shd w:val="clear" w:color="auto" w:fill="auto"/>
          </w:tcPr>
          <w:p w14:paraId="5E2E4DCA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16B325F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878473E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39520278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01CF6A65" w14:textId="77777777" w:rsidTr="00D30277">
        <w:tc>
          <w:tcPr>
            <w:tcW w:w="347" w:type="pct"/>
            <w:shd w:val="clear" w:color="auto" w:fill="auto"/>
          </w:tcPr>
          <w:p w14:paraId="146D5FC2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2FF47E7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56764C1F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13532DFC" w14:textId="77777777" w:rsidR="00D30277" w:rsidRDefault="00D30277" w:rsidP="00D30277">
            <w:pPr>
              <w:pStyle w:val="a7"/>
              <w:ind w:firstLineChars="0" w:firstLine="0"/>
            </w:pPr>
            <w:r>
              <w:t>depart</w:t>
            </w:r>
            <w:r>
              <w:rPr>
                <w:rFonts w:hint="eastAsia"/>
              </w:rPr>
              <w:t xml:space="preserve"> (</w:t>
            </w: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7917E586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4CD42BD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1860647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3DABC5C8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06092DC7" w14:textId="77777777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4F8E31F3" w14:textId="77777777" w:rsidTr="007F5AA2">
        <w:tc>
          <w:tcPr>
            <w:tcW w:w="5000" w:type="pct"/>
            <w:shd w:val="clear" w:color="auto" w:fill="auto"/>
          </w:tcPr>
          <w:p w14:paraId="084C249E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创建表：岗位</w:t>
            </w:r>
          </w:p>
          <w:p w14:paraId="751B3A5F" w14:textId="77777777" w:rsidR="00D30277" w:rsidRDefault="00D30277" w:rsidP="007F5AA2">
            <w:pPr>
              <w:pStyle w:val="a7"/>
              <w:ind w:firstLineChars="0" w:firstLine="0"/>
            </w:pPr>
            <w:r>
              <w:t>create table u_2_1_1_1.post</w:t>
            </w:r>
          </w:p>
          <w:p w14:paraId="4E0E37EC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7389AF19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id_post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3) default (</w:t>
            </w:r>
            <w:proofErr w:type="spellStart"/>
            <w:r>
              <w:t>to_char</w:t>
            </w:r>
            <w:proofErr w:type="spellEnd"/>
            <w:r>
              <w:t>(seq_id_post.nextval,'09')) not null ,</w:t>
            </w:r>
          </w:p>
          <w:p w14:paraId="5AB4ED9D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name_post</w:t>
            </w:r>
            <w:proofErr w:type="spellEnd"/>
            <w:r>
              <w:t xml:space="preserve"> varchar2(60) not </w:t>
            </w:r>
            <w:proofErr w:type="gramStart"/>
            <w:r>
              <w:t>null ,</w:t>
            </w:r>
            <w:proofErr w:type="gramEnd"/>
          </w:p>
          <w:p w14:paraId="7CA66CCB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id_depart</w:t>
            </w:r>
            <w:proofErr w:type="spellEnd"/>
            <w:r>
              <w:t xml:space="preserve"> references u_2_1_1_</w:t>
            </w:r>
            <w:proofErr w:type="gramStart"/>
            <w:r>
              <w:t>1.depart</w:t>
            </w:r>
            <w:proofErr w:type="gramEnd"/>
            <w:r>
              <w:t xml:space="preserve"> (</w:t>
            </w:r>
            <w:proofErr w:type="spellStart"/>
            <w:r>
              <w:t>id_depart</w:t>
            </w:r>
            <w:proofErr w:type="spellEnd"/>
            <w:r>
              <w:t>) not null ,</w:t>
            </w:r>
          </w:p>
          <w:p w14:paraId="3A31DE9E" w14:textId="77777777" w:rsidR="00D30277" w:rsidRDefault="00D30277" w:rsidP="007F5AA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id_post</w:t>
            </w:r>
            <w:proofErr w:type="spellEnd"/>
            <w:r>
              <w:t>)</w:t>
            </w:r>
          </w:p>
          <w:p w14:paraId="056A063E" w14:textId="77777777" w:rsidR="00D30277" w:rsidRDefault="00D30277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38E61117" w14:textId="77777777" w:rsidR="00D30277" w:rsidRDefault="00D30277" w:rsidP="007F5AA2">
            <w:pPr>
              <w:pStyle w:val="a7"/>
              <w:ind w:firstLineChars="0" w:firstLine="0"/>
            </w:pPr>
            <w:r>
              <w:t>;</w:t>
            </w:r>
          </w:p>
          <w:p w14:paraId="02E42753" w14:textId="77777777" w:rsidR="00D30277" w:rsidRDefault="00D30277" w:rsidP="007F5AA2">
            <w:pPr>
              <w:pStyle w:val="a7"/>
              <w:ind w:firstLineChars="0" w:firstLine="0"/>
            </w:pPr>
            <w:r>
              <w:t>comment on table</w:t>
            </w:r>
            <w:r>
              <w:rPr>
                <w:rFonts w:hint="eastAsia"/>
              </w:rPr>
              <w:t xml:space="preserve"> u_2_1_1_1.post is '</w:t>
            </w:r>
            <w:r>
              <w:rPr>
                <w:rFonts w:hint="eastAsia"/>
              </w:rPr>
              <w:t>岗位</w:t>
            </w:r>
            <w:r>
              <w:rPr>
                <w:rFonts w:hint="eastAsia"/>
              </w:rPr>
              <w:t>';</w:t>
            </w:r>
          </w:p>
          <w:p w14:paraId="7E15A045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u_2_1_1_1.post.id_post is '</w:t>
            </w:r>
            <w:r>
              <w:rPr>
                <w:rFonts w:hint="eastAsia"/>
              </w:rPr>
              <w:t>岗位编号</w:t>
            </w:r>
            <w:r>
              <w:rPr>
                <w:rFonts w:hint="eastAsia"/>
              </w:rPr>
              <w:t>';</w:t>
            </w:r>
          </w:p>
          <w:p w14:paraId="3FC9C579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u_2_1_1_1.post.name_post is '</w:t>
            </w:r>
            <w:r>
              <w:rPr>
                <w:rFonts w:hint="eastAsia"/>
              </w:rPr>
              <w:t>岗位名称</w:t>
            </w:r>
            <w:r>
              <w:rPr>
                <w:rFonts w:hint="eastAsia"/>
              </w:rPr>
              <w:t>';</w:t>
            </w:r>
          </w:p>
          <w:p w14:paraId="169693C2" w14:textId="77777777" w:rsidR="00D30277" w:rsidRDefault="00D3027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u_2_1_1_1.post.id_depart is '</w:t>
            </w:r>
            <w:r>
              <w:rPr>
                <w:rFonts w:hint="eastAsia"/>
              </w:rPr>
              <w:t>部门编号</w:t>
            </w:r>
            <w:r>
              <w:rPr>
                <w:rFonts w:hint="eastAsia"/>
              </w:rPr>
              <w:t>';</w:t>
            </w:r>
          </w:p>
          <w:p w14:paraId="443C1213" w14:textId="3AA993C4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1D1F2952" w14:textId="77777777" w:rsidR="007F5AA2" w:rsidRPr="00202CC3" w:rsidRDefault="007F5AA2" w:rsidP="007F5AA2"/>
    <w:p w14:paraId="4F80F3CC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购买</w:t>
      </w:r>
    </w:p>
    <w:p w14:paraId="2115BE1D" w14:textId="1582850A" w:rsidR="007F5AA2" w:rsidRPr="00FB1786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10</w:t>
      </w:r>
      <w:r>
        <w:fldChar w:fldCharType="end"/>
      </w:r>
      <w:r>
        <w:t xml:space="preserve"> </w:t>
      </w:r>
      <w:r w:rsidRPr="008C6BB6">
        <w:t>purchase</w:t>
      </w:r>
      <w:r>
        <w:rPr>
          <w:rFonts w:hint="eastAsia"/>
        </w:rPr>
        <w:t>（</w:t>
      </w:r>
      <w:proofErr w:type="spellStart"/>
      <w:r w:rsidRPr="00A84B38">
        <w:t>id_book</w:t>
      </w:r>
      <w:proofErr w:type="spellEnd"/>
      <w:r w:rsidRPr="00A84B38">
        <w:t xml:space="preserve">, </w:t>
      </w:r>
      <w:proofErr w:type="spellStart"/>
      <w:r w:rsidRPr="00A84B38">
        <w:t>id_buyer</w:t>
      </w:r>
      <w:proofErr w:type="spellEnd"/>
      <w:r w:rsidRPr="00A84B38">
        <w:t xml:space="preserve">, </w:t>
      </w:r>
      <w:proofErr w:type="spellStart"/>
      <w:r w:rsidRPr="00A84B38">
        <w:t>id_seller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3"/>
        <w:gridCol w:w="1416"/>
        <w:gridCol w:w="1987"/>
        <w:gridCol w:w="707"/>
        <w:gridCol w:w="850"/>
        <w:gridCol w:w="1844"/>
        <w:gridCol w:w="1643"/>
      </w:tblGrid>
      <w:tr w:rsidR="007F5AA2" w14:paraId="1896002B" w14:textId="77777777" w:rsidTr="007F5AA2">
        <w:tc>
          <w:tcPr>
            <w:tcW w:w="347" w:type="pct"/>
            <w:shd w:val="clear" w:color="auto" w:fill="D9D9D9"/>
          </w:tcPr>
          <w:p w14:paraId="5A2B32AE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4644166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3D1B408F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5988861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658C0507" w14:textId="77777777" w:rsidR="007F5AA2" w:rsidRDefault="007F5AA2" w:rsidP="007F5AA2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47A9C8FD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863" w:type="pct"/>
            <w:shd w:val="clear" w:color="auto" w:fill="D9D9D9"/>
          </w:tcPr>
          <w:p w14:paraId="57907DE1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69" w:type="pct"/>
            <w:shd w:val="clear" w:color="auto" w:fill="D9D9D9"/>
          </w:tcPr>
          <w:p w14:paraId="5D3A172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0D9104E2" w14:textId="77777777" w:rsidTr="007F5AA2">
        <w:tc>
          <w:tcPr>
            <w:tcW w:w="347" w:type="pct"/>
            <w:shd w:val="clear" w:color="auto" w:fill="auto"/>
          </w:tcPr>
          <w:p w14:paraId="4D91276B" w14:textId="0005D641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4A21DBE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663" w:type="pct"/>
            <w:shd w:val="clear" w:color="auto" w:fill="auto"/>
          </w:tcPr>
          <w:p w14:paraId="6A5BF51C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64D7335F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  <w:r>
              <w:rPr>
                <w:rFonts w:hint="eastAsia"/>
              </w:rPr>
              <w:t>(</w:t>
            </w: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2EDABB8C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859C340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46A43C7A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25B0E013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31E88780" w14:textId="77777777" w:rsidTr="007F5AA2">
        <w:tc>
          <w:tcPr>
            <w:tcW w:w="347" w:type="pct"/>
            <w:shd w:val="clear" w:color="auto" w:fill="auto"/>
          </w:tcPr>
          <w:p w14:paraId="0F750CA0" w14:textId="59EE1065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18720449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买家号</w:t>
            </w:r>
          </w:p>
        </w:tc>
        <w:tc>
          <w:tcPr>
            <w:tcW w:w="663" w:type="pct"/>
            <w:shd w:val="clear" w:color="auto" w:fill="auto"/>
          </w:tcPr>
          <w:p w14:paraId="691B13CC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4ED36A8D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buyer</w:t>
            </w:r>
            <w:r>
              <w:t>(</w:t>
            </w: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1FAB7D3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0EF603B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4A4B6238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4903CD51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484931E" w14:textId="77777777" w:rsidTr="007F5AA2">
        <w:tc>
          <w:tcPr>
            <w:tcW w:w="347" w:type="pct"/>
            <w:shd w:val="clear" w:color="auto" w:fill="auto"/>
          </w:tcPr>
          <w:p w14:paraId="40A302A1" w14:textId="619D78BF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8A8BF1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0CB8B991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5B3B716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seller</w:t>
            </w:r>
            <w:r>
              <w:rPr>
                <w:rFonts w:hint="eastAsia"/>
              </w:rPr>
              <w:t>(</w:t>
            </w: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7A837E70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196786A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24963960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3223DA90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107FB500" w14:textId="77777777" w:rsidTr="007F5AA2">
        <w:tc>
          <w:tcPr>
            <w:tcW w:w="347" w:type="pct"/>
            <w:shd w:val="clear" w:color="auto" w:fill="auto"/>
          </w:tcPr>
          <w:p w14:paraId="0D0CA059" w14:textId="4034F644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8701D8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数量</w:t>
            </w:r>
          </w:p>
        </w:tc>
        <w:tc>
          <w:tcPr>
            <w:tcW w:w="663" w:type="pct"/>
            <w:shd w:val="clear" w:color="auto" w:fill="auto"/>
          </w:tcPr>
          <w:p w14:paraId="40295115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s</w:t>
            </w:r>
            <w:r w:rsidRPr="00DF4DB6">
              <w:t>um_book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0C185D56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1DC1636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F0EC12E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1415D0FD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23FF342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7F5AA2" w14:paraId="583A0BDD" w14:textId="77777777" w:rsidTr="007F5AA2">
        <w:tc>
          <w:tcPr>
            <w:tcW w:w="347" w:type="pct"/>
            <w:shd w:val="clear" w:color="auto" w:fill="auto"/>
          </w:tcPr>
          <w:p w14:paraId="0E4F80C4" w14:textId="47D74960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1B0BA8C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时间</w:t>
            </w:r>
          </w:p>
        </w:tc>
        <w:tc>
          <w:tcPr>
            <w:tcW w:w="663" w:type="pct"/>
            <w:shd w:val="clear" w:color="auto" w:fill="auto"/>
          </w:tcPr>
          <w:p w14:paraId="2956E8BC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t>time_order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062B333E" w14:textId="77777777" w:rsidR="007F5AA2" w:rsidRDefault="007F5AA2" w:rsidP="007F5AA2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331" w:type="pct"/>
            <w:shd w:val="clear" w:color="auto" w:fill="auto"/>
          </w:tcPr>
          <w:p w14:paraId="425974D1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CE33E9A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34E5A17E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687128E0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38765AB9" w14:textId="77777777" w:rsidTr="007F5AA2">
        <w:tc>
          <w:tcPr>
            <w:tcW w:w="347" w:type="pct"/>
            <w:shd w:val="clear" w:color="auto" w:fill="auto"/>
          </w:tcPr>
          <w:p w14:paraId="45E60C1B" w14:textId="7E0FB0DF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56B3416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金额</w:t>
            </w:r>
          </w:p>
        </w:tc>
        <w:tc>
          <w:tcPr>
            <w:tcW w:w="663" w:type="pct"/>
            <w:shd w:val="clear" w:color="auto" w:fill="auto"/>
          </w:tcPr>
          <w:p w14:paraId="1CBA0663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t>price_order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793C800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t>7,2)</w:t>
            </w:r>
          </w:p>
        </w:tc>
        <w:tc>
          <w:tcPr>
            <w:tcW w:w="331" w:type="pct"/>
            <w:shd w:val="clear" w:color="auto" w:fill="auto"/>
          </w:tcPr>
          <w:p w14:paraId="6B6C7F2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C566B6F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5A6455C4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563B353D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7F5AA2" w14:paraId="0F01A1C3" w14:textId="77777777" w:rsidTr="007F5AA2">
        <w:tc>
          <w:tcPr>
            <w:tcW w:w="347" w:type="pct"/>
            <w:shd w:val="clear" w:color="auto" w:fill="auto"/>
          </w:tcPr>
          <w:p w14:paraId="2F8344D3" w14:textId="6C7ACD7F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9F40F6B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是否发货</w:t>
            </w:r>
          </w:p>
        </w:tc>
        <w:tc>
          <w:tcPr>
            <w:tcW w:w="663" w:type="pct"/>
            <w:shd w:val="clear" w:color="auto" w:fill="auto"/>
          </w:tcPr>
          <w:p w14:paraId="030061A1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t>deliver_check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40AE043A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t>number(</w:t>
            </w:r>
            <w:proofErr w:type="gramEnd"/>
            <w:r>
              <w:t>1)</w:t>
            </w:r>
          </w:p>
        </w:tc>
        <w:tc>
          <w:tcPr>
            <w:tcW w:w="331" w:type="pct"/>
            <w:shd w:val="clear" w:color="auto" w:fill="auto"/>
          </w:tcPr>
          <w:p w14:paraId="6EE4FB6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18CFF65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792EBE66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114B40CD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  <w:tr w:rsidR="007F5AA2" w14:paraId="67F3F1AC" w14:textId="77777777" w:rsidTr="007F5AA2">
        <w:tc>
          <w:tcPr>
            <w:tcW w:w="347" w:type="pct"/>
            <w:shd w:val="clear" w:color="auto" w:fill="auto"/>
          </w:tcPr>
          <w:p w14:paraId="4CA76C89" w14:textId="2A3FB661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DFBB489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是否付款</w:t>
            </w:r>
          </w:p>
        </w:tc>
        <w:tc>
          <w:tcPr>
            <w:tcW w:w="663" w:type="pct"/>
            <w:shd w:val="clear" w:color="auto" w:fill="auto"/>
          </w:tcPr>
          <w:p w14:paraId="4C49D3C5" w14:textId="77777777" w:rsidR="007F5AA2" w:rsidRPr="00DF4DB6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t>pay_check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474E0AE7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t>number(</w:t>
            </w:r>
            <w:proofErr w:type="gramEnd"/>
            <w:r>
              <w:t>1)</w:t>
            </w:r>
          </w:p>
        </w:tc>
        <w:tc>
          <w:tcPr>
            <w:tcW w:w="331" w:type="pct"/>
            <w:shd w:val="clear" w:color="auto" w:fill="auto"/>
          </w:tcPr>
          <w:p w14:paraId="18050DB2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4EB2DF9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1D4F67CD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0A4DDBBF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</w:tbl>
    <w:p w14:paraId="148B31AC" w14:textId="77777777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671B239A" w14:textId="77777777" w:rsidTr="007F5AA2">
        <w:tc>
          <w:tcPr>
            <w:tcW w:w="5000" w:type="pct"/>
            <w:shd w:val="clear" w:color="auto" w:fill="auto"/>
          </w:tcPr>
          <w:p w14:paraId="3AFD5353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创建表：购买</w:t>
            </w:r>
          </w:p>
          <w:p w14:paraId="237267B4" w14:textId="77777777" w:rsidR="007F5AA2" w:rsidRDefault="007F5AA2" w:rsidP="007F5AA2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1.purchase</w:t>
            </w:r>
            <w:proofErr w:type="gramEnd"/>
          </w:p>
          <w:p w14:paraId="770121FB" w14:textId="77777777" w:rsidR="007F5AA2" w:rsidRDefault="007F5AA2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01817FDE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references u_2_1_1_</w:t>
            </w:r>
            <w:proofErr w:type="gramStart"/>
            <w:r>
              <w:t>1.book</w:t>
            </w:r>
            <w:proofErr w:type="gramEnd"/>
            <w:r>
              <w:t>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6013077E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references u_2_1_1_</w:t>
            </w:r>
            <w:proofErr w:type="gramStart"/>
            <w:r>
              <w:t>1.buyer</w:t>
            </w:r>
            <w:proofErr w:type="gramEnd"/>
            <w:r>
              <w:t>(</w:t>
            </w:r>
            <w:proofErr w:type="spellStart"/>
            <w:r>
              <w:t>id_buyer</w:t>
            </w:r>
            <w:proofErr w:type="spellEnd"/>
            <w:r>
              <w:t>) not null ,</w:t>
            </w:r>
          </w:p>
          <w:p w14:paraId="55134E2E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references u_2_1_1_</w:t>
            </w:r>
            <w:proofErr w:type="gramStart"/>
            <w:r>
              <w:t>1.seller</w:t>
            </w:r>
            <w:proofErr w:type="gramEnd"/>
            <w:r>
              <w:t>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60AB251C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4) not null ,</w:t>
            </w:r>
          </w:p>
          <w:p w14:paraId="20BB7A51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time_order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5350326B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price_order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7,2) not null ,</w:t>
            </w:r>
          </w:p>
          <w:p w14:paraId="46AB072A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deliver_check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1) not null ,</w:t>
            </w:r>
          </w:p>
          <w:p w14:paraId="2A3EBD5C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pay_check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1) not null ,</w:t>
            </w:r>
          </w:p>
          <w:p w14:paraId="43F349DD" w14:textId="77777777" w:rsidR="007F5AA2" w:rsidRDefault="007F5AA2" w:rsidP="007F5AA2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spellStart"/>
            <w:proofErr w:type="gramEnd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>)</w:t>
            </w:r>
          </w:p>
          <w:p w14:paraId="67657C26" w14:textId="77777777" w:rsidR="007F5AA2" w:rsidRDefault="007F5AA2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3B58A7FB" w14:textId="77777777" w:rsidR="007F5AA2" w:rsidRDefault="007F5AA2" w:rsidP="007F5AA2">
            <w:pPr>
              <w:pStyle w:val="a7"/>
              <w:ind w:firstLineChars="0" w:firstLine="0"/>
            </w:pPr>
            <w:r>
              <w:t>;</w:t>
            </w:r>
          </w:p>
          <w:p w14:paraId="53310A6B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u_2_1_1_1.purchase is '</w:t>
            </w:r>
            <w:r>
              <w:rPr>
                <w:rFonts w:hint="eastAsia"/>
              </w:rPr>
              <w:t>购买</w:t>
            </w:r>
            <w:r>
              <w:rPr>
                <w:rFonts w:hint="eastAsia"/>
              </w:rPr>
              <w:t>';</w:t>
            </w:r>
          </w:p>
          <w:p w14:paraId="1B699A97" w14:textId="77777777" w:rsidR="007F5AA2" w:rsidRDefault="007F5AA2" w:rsidP="007F5AA2">
            <w:pPr>
              <w:pStyle w:val="a7"/>
              <w:ind w:firstLineChars="0" w:firstLine="0"/>
            </w:pPr>
            <w:r>
              <w:t>comment on column u_2_1_1_1.purch</w:t>
            </w:r>
            <w:r>
              <w:rPr>
                <w:rFonts w:hint="eastAsia"/>
              </w:rPr>
              <w:t>ase.id_book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3D5C660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u_2_1_1_1.purchase.id_buyer is 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';</w:t>
            </w:r>
          </w:p>
          <w:p w14:paraId="1CC2E5D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u_2_1_1_1.purchase.id_seller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7BF87E5C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u_2_1_1_1.purchase.sum_book is '</w:t>
            </w:r>
            <w:r>
              <w:rPr>
                <w:rFonts w:hint="eastAsia"/>
              </w:rPr>
              <w:t>购买数量</w:t>
            </w:r>
            <w:r>
              <w:rPr>
                <w:rFonts w:hint="eastAsia"/>
              </w:rPr>
              <w:t>';</w:t>
            </w:r>
          </w:p>
          <w:p w14:paraId="0714890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u_2_1_1_1.purchase.time_order is '</w:t>
            </w:r>
            <w:r>
              <w:rPr>
                <w:rFonts w:hint="eastAsia"/>
              </w:rPr>
              <w:t>购买时间</w:t>
            </w:r>
            <w:r>
              <w:rPr>
                <w:rFonts w:hint="eastAsia"/>
              </w:rPr>
              <w:t>';</w:t>
            </w:r>
          </w:p>
          <w:p w14:paraId="39D9CA41" w14:textId="77777777" w:rsidR="007F5AA2" w:rsidRDefault="007F5AA2" w:rsidP="007F5AA2">
            <w:pPr>
              <w:pStyle w:val="a7"/>
              <w:ind w:firstLineChars="0" w:firstLine="0"/>
            </w:pPr>
            <w:r>
              <w:t>com</w:t>
            </w:r>
            <w:r>
              <w:rPr>
                <w:rFonts w:hint="eastAsia"/>
              </w:rPr>
              <w:t>ment on column u_2_1_1_1.purchase.price_order is '</w:t>
            </w:r>
            <w:r>
              <w:rPr>
                <w:rFonts w:hint="eastAsia"/>
              </w:rPr>
              <w:t>购买金额</w:t>
            </w:r>
            <w:r>
              <w:rPr>
                <w:rFonts w:hint="eastAsia"/>
              </w:rPr>
              <w:t>';</w:t>
            </w:r>
          </w:p>
          <w:p w14:paraId="7330EAFD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u_2_1_1_1.purchase.deliver_check is '</w:t>
            </w:r>
            <w:r>
              <w:rPr>
                <w:rFonts w:hint="eastAsia"/>
              </w:rPr>
              <w:t>是否发货</w:t>
            </w:r>
            <w:r>
              <w:rPr>
                <w:rFonts w:hint="eastAsia"/>
              </w:rPr>
              <w:t>';</w:t>
            </w:r>
          </w:p>
          <w:p w14:paraId="36B3E1C6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u_2_1_1_1.purchase.pay_check is '</w:t>
            </w:r>
            <w:r>
              <w:rPr>
                <w:rFonts w:hint="eastAsia"/>
              </w:rPr>
              <w:t>是否付款</w:t>
            </w:r>
            <w:r>
              <w:rPr>
                <w:rFonts w:hint="eastAsia"/>
              </w:rPr>
              <w:t>';</w:t>
            </w:r>
          </w:p>
          <w:p w14:paraId="2DE93821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1731AE14" w14:textId="77777777" w:rsidR="007F5AA2" w:rsidRPr="00307725" w:rsidRDefault="007F5AA2" w:rsidP="007F5AA2"/>
    <w:p w14:paraId="67EFF4A7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从事</w:t>
      </w:r>
    </w:p>
    <w:p w14:paraId="7B899E21" w14:textId="4CD19166" w:rsidR="007F5AA2" w:rsidRPr="00FB1786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11</w:t>
      </w:r>
      <w:r>
        <w:fldChar w:fldCharType="end"/>
      </w:r>
      <w:r>
        <w:t xml:space="preserve"> </w:t>
      </w:r>
      <w:proofErr w:type="spellStart"/>
      <w:r w:rsidRPr="008C6BB6">
        <w:t>work</w:t>
      </w:r>
      <w:r>
        <w:rPr>
          <w:rFonts w:hint="eastAsia"/>
        </w:rPr>
        <w:t>_</w:t>
      </w:r>
      <w:r w:rsidRPr="008C6BB6">
        <w:t>as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</w:t>
      </w:r>
      <w:r>
        <w:t>_staff</w:t>
      </w:r>
      <w:proofErr w:type="spellEnd"/>
      <w:r w:rsidRPr="00A84B38">
        <w:t xml:space="preserve">, </w:t>
      </w:r>
      <w:proofErr w:type="spellStart"/>
      <w:r w:rsidRPr="00DF4DB6">
        <w:rPr>
          <w:rFonts w:hint="eastAsia"/>
        </w:rPr>
        <w:t>id_</w:t>
      </w:r>
      <w:r>
        <w:t>post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3"/>
        <w:gridCol w:w="1416"/>
        <w:gridCol w:w="1987"/>
        <w:gridCol w:w="707"/>
        <w:gridCol w:w="850"/>
        <w:gridCol w:w="1844"/>
        <w:gridCol w:w="1643"/>
      </w:tblGrid>
      <w:tr w:rsidR="007F5AA2" w14:paraId="13AA62BF" w14:textId="77777777" w:rsidTr="007F5AA2">
        <w:tc>
          <w:tcPr>
            <w:tcW w:w="347" w:type="pct"/>
            <w:shd w:val="clear" w:color="auto" w:fill="D9D9D9"/>
          </w:tcPr>
          <w:p w14:paraId="698454AB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14B1078E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667B877C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2C098307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03F47B5D" w14:textId="77777777" w:rsidR="007F5AA2" w:rsidRDefault="007F5AA2" w:rsidP="007F5AA2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552D4DC4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863" w:type="pct"/>
            <w:shd w:val="clear" w:color="auto" w:fill="D9D9D9"/>
          </w:tcPr>
          <w:p w14:paraId="460D2DC5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69" w:type="pct"/>
            <w:shd w:val="clear" w:color="auto" w:fill="D9D9D9"/>
          </w:tcPr>
          <w:p w14:paraId="02A1C90B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4B163440" w14:textId="77777777" w:rsidTr="007F5AA2">
        <w:tc>
          <w:tcPr>
            <w:tcW w:w="347" w:type="pct"/>
            <w:shd w:val="clear" w:color="auto" w:fill="auto"/>
          </w:tcPr>
          <w:p w14:paraId="0A9AF243" w14:textId="5E63A079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54CB9A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663" w:type="pct"/>
            <w:shd w:val="clear" w:color="auto" w:fill="auto"/>
          </w:tcPr>
          <w:p w14:paraId="1B7AEFD2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564F0EF3" w14:textId="77777777" w:rsidR="007F5AA2" w:rsidRDefault="007F5AA2" w:rsidP="007F5AA2">
            <w:pPr>
              <w:pStyle w:val="a7"/>
              <w:ind w:firstLineChars="0" w:firstLine="0"/>
            </w:pPr>
            <w:r>
              <w:t>staff</w:t>
            </w:r>
            <w:r>
              <w:rPr>
                <w:rFonts w:hint="eastAsia"/>
              </w:rPr>
              <w:t xml:space="preserve"> (</w:t>
            </w: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31FD5AF1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5F96A125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30B1013A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1188E06B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7338AFA8" w14:textId="77777777" w:rsidTr="007F5AA2">
        <w:tc>
          <w:tcPr>
            <w:tcW w:w="347" w:type="pct"/>
            <w:shd w:val="clear" w:color="auto" w:fill="auto"/>
          </w:tcPr>
          <w:p w14:paraId="2DDF4AC0" w14:textId="7088D80A" w:rsidR="007F5AA2" w:rsidRDefault="007F5AA2" w:rsidP="007F5AA2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6A4376DF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39344206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4D5A112" w14:textId="77777777" w:rsidR="007F5AA2" w:rsidRDefault="007F5AA2" w:rsidP="007F5AA2">
            <w:pPr>
              <w:pStyle w:val="a7"/>
              <w:ind w:firstLineChars="0" w:firstLine="0"/>
            </w:pPr>
            <w:r>
              <w:t>post (</w:t>
            </w: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3290EE8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D1C8E35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4B88722D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4C9109FB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5E6E235E" w14:textId="77777777" w:rsidTr="007F5AA2">
        <w:tc>
          <w:tcPr>
            <w:tcW w:w="347" w:type="pct"/>
            <w:shd w:val="clear" w:color="auto" w:fill="auto"/>
          </w:tcPr>
          <w:p w14:paraId="60B7B930" w14:textId="1383978C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03485BB4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上岗时间</w:t>
            </w:r>
          </w:p>
        </w:tc>
        <w:tc>
          <w:tcPr>
            <w:tcW w:w="663" w:type="pct"/>
            <w:shd w:val="clear" w:color="auto" w:fill="auto"/>
          </w:tcPr>
          <w:p w14:paraId="09F2C623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>
              <w:rPr>
                <w:rFonts w:hint="eastAsia"/>
              </w:rP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41A7D39B" w14:textId="0D470679" w:rsidR="007F5AA2" w:rsidRDefault="007F5AA2" w:rsidP="007F5AA2">
            <w:pPr>
              <w:pStyle w:val="a7"/>
              <w:ind w:firstLineChars="0" w:firstLine="0"/>
            </w:pPr>
            <w:r>
              <w:t>dat</w:t>
            </w:r>
            <w:r w:rsidR="00A56FD5">
              <w:t>e</w:t>
            </w:r>
          </w:p>
        </w:tc>
        <w:tc>
          <w:tcPr>
            <w:tcW w:w="331" w:type="pct"/>
            <w:shd w:val="clear" w:color="auto" w:fill="auto"/>
          </w:tcPr>
          <w:p w14:paraId="5E6DB631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1F35F00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60905DBD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1D68F43A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424FC63C" w14:textId="77777777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74783409" w14:textId="77777777" w:rsidTr="007F5AA2">
        <w:tc>
          <w:tcPr>
            <w:tcW w:w="5000" w:type="pct"/>
            <w:shd w:val="clear" w:color="auto" w:fill="auto"/>
          </w:tcPr>
          <w:p w14:paraId="609BF9EC" w14:textId="77777777" w:rsidR="00A56FD5" w:rsidRDefault="00A56FD5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创建表：从事</w:t>
            </w:r>
          </w:p>
          <w:p w14:paraId="70C81F46" w14:textId="77777777" w:rsidR="00A56FD5" w:rsidRDefault="00A56FD5" w:rsidP="007F5AA2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1.work</w:t>
            </w:r>
            <w:proofErr w:type="gramEnd"/>
            <w:r>
              <w:t>_as</w:t>
            </w:r>
          </w:p>
          <w:p w14:paraId="5839C6E5" w14:textId="77777777" w:rsidR="00A56FD5" w:rsidRDefault="00A56FD5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25B7D011" w14:textId="77777777" w:rsidR="00A56FD5" w:rsidRDefault="00A56FD5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id_staff</w:t>
            </w:r>
            <w:proofErr w:type="spellEnd"/>
            <w:r>
              <w:t xml:space="preserve"> references u_2_1_1_</w:t>
            </w:r>
            <w:proofErr w:type="gramStart"/>
            <w:r>
              <w:t>1.staff</w:t>
            </w:r>
            <w:proofErr w:type="gramEnd"/>
            <w:r>
              <w:t xml:space="preserve"> (</w:t>
            </w:r>
            <w:proofErr w:type="spellStart"/>
            <w:r>
              <w:t>id_staff</w:t>
            </w:r>
            <w:proofErr w:type="spellEnd"/>
            <w:r>
              <w:t>) not null ,</w:t>
            </w:r>
          </w:p>
          <w:p w14:paraId="37D489D8" w14:textId="77777777" w:rsidR="00A56FD5" w:rsidRDefault="00A56FD5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id_post</w:t>
            </w:r>
            <w:proofErr w:type="spellEnd"/>
            <w:r>
              <w:t xml:space="preserve"> references u_2_1_1_1.post (</w:t>
            </w:r>
            <w:proofErr w:type="spellStart"/>
            <w:r>
              <w:t>id_post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27CEE661" w14:textId="77777777" w:rsidR="00A56FD5" w:rsidRDefault="00A56FD5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time_post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1F266740" w14:textId="77777777" w:rsidR="00A56FD5" w:rsidRDefault="00A56FD5" w:rsidP="007F5AA2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spellStart"/>
            <w:proofErr w:type="gramEnd"/>
            <w:r>
              <w:t>id_staff</w:t>
            </w:r>
            <w:proofErr w:type="spellEnd"/>
            <w:r>
              <w:t xml:space="preserve">, </w:t>
            </w:r>
            <w:proofErr w:type="spellStart"/>
            <w:r>
              <w:t>id_post</w:t>
            </w:r>
            <w:proofErr w:type="spellEnd"/>
            <w:r>
              <w:t>)</w:t>
            </w:r>
          </w:p>
          <w:p w14:paraId="6D970264" w14:textId="77777777" w:rsidR="00A56FD5" w:rsidRDefault="00A56FD5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1D630355" w14:textId="77777777" w:rsidR="00A56FD5" w:rsidRDefault="00A56FD5" w:rsidP="007F5AA2">
            <w:pPr>
              <w:pStyle w:val="a7"/>
              <w:ind w:firstLineChars="0" w:firstLine="0"/>
            </w:pPr>
            <w:r>
              <w:t>;</w:t>
            </w:r>
          </w:p>
          <w:p w14:paraId="4792F0D6" w14:textId="77777777" w:rsidR="00A56FD5" w:rsidRDefault="00A56FD5" w:rsidP="007F5AA2">
            <w:pPr>
              <w:pStyle w:val="a7"/>
              <w:ind w:firstLineChars="0" w:firstLine="0"/>
            </w:pPr>
            <w:r>
              <w:t>comment on table u_2_1_1_1.wor</w:t>
            </w:r>
            <w:r>
              <w:rPr>
                <w:rFonts w:hint="eastAsia"/>
              </w:rPr>
              <w:t>k_as is '</w:t>
            </w:r>
            <w:r>
              <w:rPr>
                <w:rFonts w:hint="eastAsia"/>
              </w:rPr>
              <w:t>从事</w:t>
            </w:r>
            <w:r>
              <w:rPr>
                <w:rFonts w:hint="eastAsia"/>
              </w:rPr>
              <w:t>';</w:t>
            </w:r>
          </w:p>
          <w:p w14:paraId="639FCC65" w14:textId="77777777" w:rsidR="00A56FD5" w:rsidRDefault="00A56FD5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u_2_1_1_1.work_as.id_staff is 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';</w:t>
            </w:r>
          </w:p>
          <w:p w14:paraId="01D26A91" w14:textId="77777777" w:rsidR="00A56FD5" w:rsidRDefault="00A56FD5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u_2_1_1_1.work_as.id_post is '</w:t>
            </w:r>
            <w:r>
              <w:rPr>
                <w:rFonts w:hint="eastAsia"/>
              </w:rPr>
              <w:t>岗位编号</w:t>
            </w:r>
            <w:r>
              <w:rPr>
                <w:rFonts w:hint="eastAsia"/>
              </w:rPr>
              <w:t>';</w:t>
            </w:r>
          </w:p>
          <w:p w14:paraId="6CD63711" w14:textId="77777777" w:rsidR="00A56FD5" w:rsidRDefault="00A56FD5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u_2_1_1_1.work_as.time_post is '</w:t>
            </w:r>
            <w:r>
              <w:rPr>
                <w:rFonts w:hint="eastAsia"/>
              </w:rPr>
              <w:t>上岗时间</w:t>
            </w:r>
            <w:r>
              <w:rPr>
                <w:rFonts w:hint="eastAsia"/>
              </w:rPr>
              <w:t>';</w:t>
            </w:r>
          </w:p>
          <w:p w14:paraId="3BD1A373" w14:textId="004EDF39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4271457D" w14:textId="77777777" w:rsidR="007F5AA2" w:rsidRPr="00A84B38" w:rsidRDefault="007F5AA2" w:rsidP="007F5AA2"/>
    <w:p w14:paraId="0E83AEF2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提供</w:t>
      </w:r>
    </w:p>
    <w:p w14:paraId="6CDB27EB" w14:textId="375E0969" w:rsidR="007F5AA2" w:rsidRPr="00FB1786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12</w:t>
      </w:r>
      <w:r>
        <w:fldChar w:fldCharType="end"/>
      </w:r>
      <w:r>
        <w:t xml:space="preserve"> </w:t>
      </w:r>
      <w:r w:rsidRPr="008C6BB6">
        <w:t>provide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id_seller</w:t>
      </w:r>
      <w:proofErr w:type="spellEnd"/>
      <w:r w:rsidRPr="00A84B38">
        <w:t xml:space="preserve">, </w:t>
      </w:r>
      <w:proofErr w:type="spellStart"/>
      <w:r w:rsidRPr="00DF4DB6">
        <w:rPr>
          <w:rFonts w:hint="eastAsia"/>
        </w:rPr>
        <w:t>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3"/>
        <w:gridCol w:w="1416"/>
        <w:gridCol w:w="1987"/>
        <w:gridCol w:w="707"/>
        <w:gridCol w:w="850"/>
        <w:gridCol w:w="1844"/>
        <w:gridCol w:w="1643"/>
      </w:tblGrid>
      <w:tr w:rsidR="007F5AA2" w14:paraId="525DDD21" w14:textId="77777777" w:rsidTr="007F5AA2">
        <w:tc>
          <w:tcPr>
            <w:tcW w:w="347" w:type="pct"/>
            <w:shd w:val="clear" w:color="auto" w:fill="D9D9D9"/>
          </w:tcPr>
          <w:p w14:paraId="2E975071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7DF5D271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5A973F9F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7770994A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35B5A69E" w14:textId="77777777" w:rsidR="007F5AA2" w:rsidRDefault="007F5AA2" w:rsidP="007F5AA2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14C5C342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863" w:type="pct"/>
            <w:shd w:val="clear" w:color="auto" w:fill="D9D9D9"/>
          </w:tcPr>
          <w:p w14:paraId="01E075E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69" w:type="pct"/>
            <w:shd w:val="clear" w:color="auto" w:fill="D9D9D9"/>
          </w:tcPr>
          <w:p w14:paraId="1B16BD03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3DB65969" w14:textId="77777777" w:rsidTr="007F5AA2">
        <w:tc>
          <w:tcPr>
            <w:tcW w:w="347" w:type="pct"/>
            <w:shd w:val="clear" w:color="auto" w:fill="auto"/>
          </w:tcPr>
          <w:p w14:paraId="75F91EF1" w14:textId="1C600071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124E93A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301442A5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144D6F10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seller</w:t>
            </w:r>
            <w:r>
              <w:rPr>
                <w:rFonts w:hint="eastAsia"/>
              </w:rPr>
              <w:t>(</w:t>
            </w: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79AA7859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BD7EFBC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4614CD72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271A7990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2A45AAE" w14:textId="77777777" w:rsidTr="007F5AA2">
        <w:tc>
          <w:tcPr>
            <w:tcW w:w="347" w:type="pct"/>
            <w:shd w:val="clear" w:color="auto" w:fill="auto"/>
          </w:tcPr>
          <w:p w14:paraId="1790F1A8" w14:textId="1E2D1013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E936BB6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663" w:type="pct"/>
            <w:shd w:val="clear" w:color="auto" w:fill="auto"/>
          </w:tcPr>
          <w:p w14:paraId="6897E900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6D29492" w14:textId="77777777" w:rsidR="007F5AA2" w:rsidRDefault="007F5AA2" w:rsidP="007F5AA2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  <w:r>
              <w:t>(</w:t>
            </w: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779A6A4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9EBD2F9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670988AD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73CD362D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BB16170" w14:textId="77777777" w:rsidTr="007F5AA2">
        <w:tc>
          <w:tcPr>
            <w:tcW w:w="347" w:type="pct"/>
            <w:shd w:val="clear" w:color="auto" w:fill="auto"/>
          </w:tcPr>
          <w:p w14:paraId="16378248" w14:textId="7C033867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6A8DB90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提供数量</w:t>
            </w:r>
          </w:p>
        </w:tc>
        <w:tc>
          <w:tcPr>
            <w:tcW w:w="663" w:type="pct"/>
            <w:shd w:val="clear" w:color="auto" w:fill="auto"/>
          </w:tcPr>
          <w:p w14:paraId="5A013111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t>nb</w:t>
            </w:r>
            <w:r w:rsidRPr="00DF4DB6">
              <w:rPr>
                <w:rFonts w:hint="eastAsia"/>
              </w:rPr>
              <w:t>_</w:t>
            </w:r>
            <w:r w:rsidRPr="008C6BB6">
              <w:t>provide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7AC430FD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t>number(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5398559E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619640B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671FC512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48D843E4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74162C3" w14:textId="77777777" w:rsidTr="007F5AA2">
        <w:tc>
          <w:tcPr>
            <w:tcW w:w="347" w:type="pct"/>
            <w:shd w:val="clear" w:color="auto" w:fill="auto"/>
          </w:tcPr>
          <w:p w14:paraId="4EF3D6D6" w14:textId="49CB04AC" w:rsidR="007F5AA2" w:rsidRDefault="007F5AA2" w:rsidP="007F5A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B859EB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提供</w:t>
            </w:r>
            <w:r w:rsidRPr="00DF4DB6">
              <w:rPr>
                <w:rFonts w:hint="eastAsia"/>
              </w:rPr>
              <w:t>时间</w:t>
            </w:r>
          </w:p>
        </w:tc>
        <w:tc>
          <w:tcPr>
            <w:tcW w:w="663" w:type="pct"/>
            <w:shd w:val="clear" w:color="auto" w:fill="auto"/>
          </w:tcPr>
          <w:p w14:paraId="5026BD8D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time_</w:t>
            </w:r>
            <w:r w:rsidRPr="008C6BB6">
              <w:t>provide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7942B9CA" w14:textId="77777777" w:rsidR="007F5AA2" w:rsidRDefault="007F5AA2" w:rsidP="007F5AA2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331" w:type="pct"/>
            <w:shd w:val="clear" w:color="auto" w:fill="auto"/>
          </w:tcPr>
          <w:p w14:paraId="0FDE65FC" w14:textId="30779DD0" w:rsidR="007F5AA2" w:rsidRDefault="001E420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1FB21BA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7A49CAB6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7BF2A8C4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12769A8D" w14:textId="77777777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3764A476" w14:textId="77777777" w:rsidTr="007F5AA2">
        <w:tc>
          <w:tcPr>
            <w:tcW w:w="5000" w:type="pct"/>
            <w:shd w:val="clear" w:color="auto" w:fill="auto"/>
          </w:tcPr>
          <w:p w14:paraId="004CD262" w14:textId="77777777" w:rsidR="001E4207" w:rsidRDefault="001E420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创建表：提供</w:t>
            </w:r>
          </w:p>
          <w:p w14:paraId="2415C0B4" w14:textId="77777777" w:rsidR="001E4207" w:rsidRDefault="001E4207" w:rsidP="007F5AA2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1.provide</w:t>
            </w:r>
            <w:proofErr w:type="gramEnd"/>
          </w:p>
          <w:p w14:paraId="0180007A" w14:textId="77777777" w:rsidR="001E4207" w:rsidRDefault="001E4207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3D2007EB" w14:textId="77777777" w:rsidR="001E4207" w:rsidRDefault="001E420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references u_2_1_1_</w:t>
            </w:r>
            <w:proofErr w:type="gramStart"/>
            <w:r>
              <w:t>1.seller</w:t>
            </w:r>
            <w:proofErr w:type="gramEnd"/>
            <w:r>
              <w:t>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7BE713CD" w14:textId="77777777" w:rsidR="001E4207" w:rsidRDefault="001E420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references u_2_1_1_</w:t>
            </w:r>
            <w:proofErr w:type="gramStart"/>
            <w:r>
              <w:t>1.book</w:t>
            </w:r>
            <w:proofErr w:type="gramEnd"/>
            <w:r>
              <w:t>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03102127" w14:textId="77777777" w:rsidR="001E4207" w:rsidRDefault="001E420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nb_provide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4) not null ,</w:t>
            </w:r>
          </w:p>
          <w:p w14:paraId="22BE5A45" w14:textId="77777777" w:rsidR="001E4207" w:rsidRDefault="001E4207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time_provide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5D88213C" w14:textId="77777777" w:rsidR="001E4207" w:rsidRDefault="001E4207" w:rsidP="007F5AA2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spellStart"/>
            <w:proofErr w:type="gramEnd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425F3ECE" w14:textId="77777777" w:rsidR="001E4207" w:rsidRDefault="001E4207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2700235B" w14:textId="77777777" w:rsidR="001E4207" w:rsidRDefault="001E4207" w:rsidP="007F5AA2">
            <w:pPr>
              <w:pStyle w:val="a7"/>
              <w:ind w:firstLineChars="0" w:firstLine="0"/>
            </w:pPr>
            <w:r>
              <w:t>;</w:t>
            </w:r>
          </w:p>
          <w:p w14:paraId="38486ECE" w14:textId="77777777" w:rsidR="001E4207" w:rsidRDefault="001E420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u_2_1_1_1.provide is '</w:t>
            </w:r>
            <w:r>
              <w:rPr>
                <w:rFonts w:hint="eastAsia"/>
              </w:rPr>
              <w:t>提供</w:t>
            </w:r>
            <w:r>
              <w:rPr>
                <w:rFonts w:hint="eastAsia"/>
              </w:rPr>
              <w:t>';</w:t>
            </w:r>
          </w:p>
          <w:p w14:paraId="32506153" w14:textId="77777777" w:rsidR="001E4207" w:rsidRDefault="001E420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u_2_1_1_1.provide.id_seller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69C6C8E7" w14:textId="77777777" w:rsidR="001E4207" w:rsidRDefault="001E420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u_2_1_1_1.provide.id_book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11F1D76E" w14:textId="77777777" w:rsidR="001E4207" w:rsidRDefault="001E4207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u_2_1_1_1.provide.nb_provide is '</w:t>
            </w:r>
            <w:r>
              <w:rPr>
                <w:rFonts w:hint="eastAsia"/>
              </w:rPr>
              <w:t>提供数量</w:t>
            </w:r>
            <w:r>
              <w:rPr>
                <w:rFonts w:hint="eastAsia"/>
              </w:rPr>
              <w:t>';</w:t>
            </w:r>
          </w:p>
          <w:p w14:paraId="5A41B93D" w14:textId="77777777" w:rsidR="001E4207" w:rsidRDefault="001E4207" w:rsidP="007F5AA2">
            <w:pPr>
              <w:pStyle w:val="a7"/>
              <w:ind w:firstLineChars="0" w:firstLine="0"/>
            </w:pPr>
            <w:r>
              <w:t>comment on column u_2_1_1_1.provid</w:t>
            </w:r>
            <w:r>
              <w:rPr>
                <w:rFonts w:hint="eastAsia"/>
              </w:rPr>
              <w:t>e.time_provide is '</w:t>
            </w:r>
            <w:r>
              <w:rPr>
                <w:rFonts w:hint="eastAsia"/>
              </w:rPr>
              <w:t>提供时间</w:t>
            </w:r>
            <w:r>
              <w:rPr>
                <w:rFonts w:hint="eastAsia"/>
              </w:rPr>
              <w:t>';</w:t>
            </w:r>
          </w:p>
          <w:p w14:paraId="7204A617" w14:textId="57510535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2B06101F" w14:textId="77777777" w:rsidR="007F5AA2" w:rsidRPr="004611DB" w:rsidRDefault="007F5AA2" w:rsidP="007F5AA2"/>
    <w:p w14:paraId="22A53328" w14:textId="77777777" w:rsidR="007F5AA2" w:rsidRDefault="007F5AA2" w:rsidP="007F5AA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字典</w:t>
      </w:r>
    </w:p>
    <w:p w14:paraId="36A83A5B" w14:textId="0407708C" w:rsidR="007F5AA2" w:rsidRPr="00FB1786" w:rsidRDefault="007F5AA2" w:rsidP="007F5AA2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13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user</w:t>
      </w:r>
      <w:r>
        <w:t>_dict</w:t>
      </w:r>
      <w:proofErr w:type="spellEnd"/>
      <w:r>
        <w:rPr>
          <w:rFonts w:hint="eastAsia"/>
        </w:rPr>
        <w:t>（</w:t>
      </w:r>
      <w:proofErr w:type="spellStart"/>
      <w:r>
        <w:t>category,ccode</w:t>
      </w:r>
      <w:proofErr w:type="spellEnd"/>
      <w:r>
        <w:rPr>
          <w:rFonts w:hint="eastAsia"/>
        </w:rPr>
        <w:t>）</w:t>
      </w:r>
      <w:r w:rsidRPr="00FB1786"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9"/>
        <w:gridCol w:w="1261"/>
        <w:gridCol w:w="1119"/>
        <w:gridCol w:w="1998"/>
        <w:gridCol w:w="758"/>
        <w:gridCol w:w="1008"/>
        <w:gridCol w:w="758"/>
        <w:gridCol w:w="3021"/>
      </w:tblGrid>
      <w:tr w:rsidR="007F5AA2" w14:paraId="673A7B5D" w14:textId="77777777" w:rsidTr="007F5AA2">
        <w:tc>
          <w:tcPr>
            <w:tcW w:w="355" w:type="pct"/>
            <w:shd w:val="clear" w:color="auto" w:fill="D9D9D9"/>
          </w:tcPr>
          <w:p w14:paraId="6ED39111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90" w:type="pct"/>
            <w:shd w:val="clear" w:color="auto" w:fill="D9D9D9"/>
          </w:tcPr>
          <w:p w14:paraId="45713B7A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524" w:type="pct"/>
            <w:shd w:val="clear" w:color="auto" w:fill="D9D9D9"/>
          </w:tcPr>
          <w:p w14:paraId="24038C5E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5" w:type="pct"/>
            <w:shd w:val="clear" w:color="auto" w:fill="D9D9D9"/>
          </w:tcPr>
          <w:p w14:paraId="372CABD8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355" w:type="pct"/>
            <w:shd w:val="clear" w:color="auto" w:fill="D9D9D9"/>
          </w:tcPr>
          <w:p w14:paraId="47C95210" w14:textId="77777777" w:rsidR="007F5AA2" w:rsidRDefault="007F5AA2" w:rsidP="007F5AA2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72" w:type="pct"/>
            <w:shd w:val="clear" w:color="auto" w:fill="D9D9D9"/>
          </w:tcPr>
          <w:p w14:paraId="115E0C6D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55" w:type="pct"/>
            <w:shd w:val="clear" w:color="auto" w:fill="D9D9D9"/>
          </w:tcPr>
          <w:p w14:paraId="600F788E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414" w:type="pct"/>
            <w:shd w:val="clear" w:color="auto" w:fill="D9D9D9"/>
          </w:tcPr>
          <w:p w14:paraId="4C90B9F3" w14:textId="77777777" w:rsidR="007F5AA2" w:rsidRDefault="007F5AA2" w:rsidP="007F5A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F5AA2" w14:paraId="4AEDC466" w14:textId="77777777" w:rsidTr="007F5AA2">
        <w:tc>
          <w:tcPr>
            <w:tcW w:w="355" w:type="pct"/>
            <w:shd w:val="clear" w:color="auto" w:fill="auto"/>
          </w:tcPr>
          <w:p w14:paraId="499B81B1" w14:textId="3A5DDC5E" w:rsidR="007F5AA2" w:rsidRDefault="007F5AA2" w:rsidP="007F5AA2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90" w:type="pct"/>
            <w:shd w:val="clear" w:color="auto" w:fill="auto"/>
          </w:tcPr>
          <w:p w14:paraId="6DCB3425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大类编号</w:t>
            </w:r>
          </w:p>
        </w:tc>
        <w:tc>
          <w:tcPr>
            <w:tcW w:w="524" w:type="pct"/>
            <w:shd w:val="clear" w:color="auto" w:fill="auto"/>
          </w:tcPr>
          <w:p w14:paraId="279C6F45" w14:textId="77777777" w:rsidR="007F5AA2" w:rsidRDefault="007F5AA2" w:rsidP="007F5AA2">
            <w:pPr>
              <w:pStyle w:val="a7"/>
              <w:ind w:firstLineChars="0" w:firstLine="0"/>
            </w:pPr>
            <w:r>
              <w:t>category</w:t>
            </w:r>
          </w:p>
        </w:tc>
        <w:tc>
          <w:tcPr>
            <w:tcW w:w="935" w:type="pct"/>
            <w:shd w:val="clear" w:color="auto" w:fill="auto"/>
          </w:tcPr>
          <w:p w14:paraId="37657F69" w14:textId="77777777" w:rsidR="007F5AA2" w:rsidRDefault="007F5AA2" w:rsidP="007F5AA2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3)</w:t>
            </w:r>
          </w:p>
        </w:tc>
        <w:tc>
          <w:tcPr>
            <w:tcW w:w="355" w:type="pct"/>
            <w:shd w:val="clear" w:color="auto" w:fill="auto"/>
          </w:tcPr>
          <w:p w14:paraId="4BD5B4B6" w14:textId="77777777" w:rsidR="007F5AA2" w:rsidRDefault="007F5AA2" w:rsidP="007F5AA2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2" w:type="pct"/>
            <w:shd w:val="clear" w:color="auto" w:fill="auto"/>
          </w:tcPr>
          <w:p w14:paraId="60829497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55" w:type="pct"/>
            <w:shd w:val="clear" w:color="auto" w:fill="auto"/>
          </w:tcPr>
          <w:p w14:paraId="0C8B42F8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414" w:type="pct"/>
            <w:shd w:val="clear" w:color="auto" w:fill="auto"/>
          </w:tcPr>
          <w:p w14:paraId="5594DCF7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位为</w:t>
            </w:r>
            <w:r>
              <w:rPr>
                <w:rFonts w:hint="eastAsia"/>
              </w:rPr>
              <w:t>1</w:t>
            </w:r>
          </w:p>
        </w:tc>
      </w:tr>
      <w:tr w:rsidR="007F5AA2" w14:paraId="2270542A" w14:textId="77777777" w:rsidTr="007F5AA2">
        <w:tc>
          <w:tcPr>
            <w:tcW w:w="355" w:type="pct"/>
            <w:shd w:val="clear" w:color="auto" w:fill="auto"/>
          </w:tcPr>
          <w:p w14:paraId="1E9460A3" w14:textId="06C22027" w:rsidR="007F5AA2" w:rsidRDefault="007F5AA2" w:rsidP="007F5AA2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90" w:type="pct"/>
            <w:shd w:val="clear" w:color="auto" w:fill="auto"/>
          </w:tcPr>
          <w:p w14:paraId="3D4C100D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小类编号</w:t>
            </w:r>
          </w:p>
        </w:tc>
        <w:tc>
          <w:tcPr>
            <w:tcW w:w="524" w:type="pct"/>
            <w:shd w:val="clear" w:color="auto" w:fill="auto"/>
          </w:tcPr>
          <w:p w14:paraId="2A109D76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t>ccode</w:t>
            </w:r>
            <w:proofErr w:type="spellEnd"/>
          </w:p>
        </w:tc>
        <w:tc>
          <w:tcPr>
            <w:tcW w:w="935" w:type="pct"/>
            <w:shd w:val="clear" w:color="auto" w:fill="auto"/>
          </w:tcPr>
          <w:p w14:paraId="5A75906E" w14:textId="77777777" w:rsidR="007F5AA2" w:rsidRDefault="007F5AA2" w:rsidP="007F5AA2">
            <w:pPr>
              <w:pStyle w:val="a7"/>
              <w:ind w:firstLineChars="0" w:firstLine="0"/>
            </w:pPr>
            <w:r>
              <w:t>varchar2(6)</w:t>
            </w:r>
          </w:p>
        </w:tc>
        <w:tc>
          <w:tcPr>
            <w:tcW w:w="355" w:type="pct"/>
            <w:shd w:val="clear" w:color="auto" w:fill="auto"/>
          </w:tcPr>
          <w:p w14:paraId="6B32C09F" w14:textId="77777777" w:rsidR="007F5AA2" w:rsidRDefault="007F5AA2" w:rsidP="007F5AA2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2" w:type="pct"/>
            <w:shd w:val="clear" w:color="auto" w:fill="auto"/>
          </w:tcPr>
          <w:p w14:paraId="15148CD9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55" w:type="pct"/>
            <w:shd w:val="clear" w:color="auto" w:fill="auto"/>
          </w:tcPr>
          <w:p w14:paraId="506C28B0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414" w:type="pct"/>
            <w:shd w:val="clear" w:color="auto" w:fill="auto"/>
          </w:tcPr>
          <w:p w14:paraId="6061C931" w14:textId="77777777" w:rsidR="007F5AA2" w:rsidRDefault="007F5AA2" w:rsidP="007F5AA2">
            <w:pPr>
              <w:pStyle w:val="a7"/>
              <w:ind w:firstLineChars="0" w:firstLine="0"/>
            </w:pPr>
          </w:p>
        </w:tc>
      </w:tr>
      <w:tr w:rsidR="007F5AA2" w14:paraId="2E4FED70" w14:textId="77777777" w:rsidTr="007F5AA2">
        <w:tc>
          <w:tcPr>
            <w:tcW w:w="355" w:type="pct"/>
            <w:shd w:val="clear" w:color="auto" w:fill="auto"/>
          </w:tcPr>
          <w:p w14:paraId="4A59904C" w14:textId="2A8B52EE" w:rsidR="007F5AA2" w:rsidRDefault="007F5AA2" w:rsidP="007F5AA2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90" w:type="pct"/>
            <w:shd w:val="clear" w:color="auto" w:fill="auto"/>
          </w:tcPr>
          <w:p w14:paraId="6901808F" w14:textId="77777777" w:rsidR="007F5AA2" w:rsidRDefault="007F5AA2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编号说明</w:t>
            </w:r>
          </w:p>
        </w:tc>
        <w:tc>
          <w:tcPr>
            <w:tcW w:w="524" w:type="pct"/>
            <w:shd w:val="clear" w:color="auto" w:fill="auto"/>
          </w:tcPr>
          <w:p w14:paraId="79ADDCB1" w14:textId="77777777" w:rsidR="007F5AA2" w:rsidRDefault="007F5AA2" w:rsidP="007F5AA2">
            <w:pPr>
              <w:pStyle w:val="a7"/>
              <w:ind w:firstLineChars="0" w:firstLine="0"/>
            </w:pPr>
            <w:proofErr w:type="spellStart"/>
            <w:r>
              <w:t>ctext</w:t>
            </w:r>
            <w:proofErr w:type="spellEnd"/>
          </w:p>
        </w:tc>
        <w:tc>
          <w:tcPr>
            <w:tcW w:w="935" w:type="pct"/>
            <w:shd w:val="clear" w:color="auto" w:fill="auto"/>
          </w:tcPr>
          <w:p w14:paraId="1DF85DFA" w14:textId="77777777" w:rsidR="007F5AA2" w:rsidRDefault="007F5AA2" w:rsidP="007F5AA2">
            <w:pPr>
              <w:pStyle w:val="a7"/>
              <w:ind w:firstLineChars="0" w:firstLine="0"/>
            </w:pPr>
            <w:r>
              <w:t>varchar2(300)</w:t>
            </w:r>
          </w:p>
        </w:tc>
        <w:tc>
          <w:tcPr>
            <w:tcW w:w="355" w:type="pct"/>
            <w:shd w:val="clear" w:color="auto" w:fill="auto"/>
          </w:tcPr>
          <w:p w14:paraId="5C39F40B" w14:textId="77777777" w:rsidR="007F5AA2" w:rsidRDefault="007F5AA2" w:rsidP="007F5AA2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2" w:type="pct"/>
            <w:shd w:val="clear" w:color="auto" w:fill="auto"/>
          </w:tcPr>
          <w:p w14:paraId="36543AFD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355" w:type="pct"/>
            <w:shd w:val="clear" w:color="auto" w:fill="auto"/>
          </w:tcPr>
          <w:p w14:paraId="5867D273" w14:textId="77777777" w:rsidR="007F5AA2" w:rsidRDefault="007F5AA2" w:rsidP="007F5AA2">
            <w:pPr>
              <w:pStyle w:val="a7"/>
              <w:ind w:firstLineChars="0" w:firstLine="0"/>
            </w:pPr>
          </w:p>
        </w:tc>
        <w:tc>
          <w:tcPr>
            <w:tcW w:w="1414" w:type="pct"/>
            <w:shd w:val="clear" w:color="auto" w:fill="auto"/>
          </w:tcPr>
          <w:p w14:paraId="22017E1D" w14:textId="77777777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4B549F6E" w14:textId="511C2A9C" w:rsidR="007F5AA2" w:rsidRDefault="007F5AA2" w:rsidP="007F5AA2">
      <w:pPr>
        <w:jc w:val="center"/>
      </w:pPr>
      <w:r>
        <w:rPr>
          <w:rFonts w:hint="eastAsia"/>
        </w:rPr>
        <w:t>执行脚本（</w:t>
      </w:r>
      <w:r>
        <w:t>Oracle</w:t>
      </w:r>
      <w:r>
        <w:rPr>
          <w:rFonts w:hint="eastAsia"/>
        </w:rPr>
        <w:t>，</w:t>
      </w:r>
      <w:r>
        <w:rPr>
          <w:rFonts w:hint="eastAsia"/>
        </w:rPr>
        <w:t>u_</w:t>
      </w:r>
      <w:r w:rsidR="0000422A">
        <w:t>2</w:t>
      </w:r>
      <w:r>
        <w:t>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10EC2677" w14:textId="77777777" w:rsidTr="007F5AA2">
        <w:tc>
          <w:tcPr>
            <w:tcW w:w="5000" w:type="pct"/>
            <w:shd w:val="clear" w:color="auto" w:fill="auto"/>
          </w:tcPr>
          <w:p w14:paraId="26C56D9E" w14:textId="77777777" w:rsidR="0000422A" w:rsidRDefault="0000422A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创建表：字典</w:t>
            </w:r>
          </w:p>
          <w:p w14:paraId="685F3BA6" w14:textId="77777777" w:rsidR="0000422A" w:rsidRDefault="0000422A" w:rsidP="007F5AA2">
            <w:pPr>
              <w:pStyle w:val="a7"/>
              <w:ind w:firstLineChars="0" w:firstLine="0"/>
            </w:pPr>
            <w:r>
              <w:t>create table u_2_1_1_1.user_dict</w:t>
            </w:r>
          </w:p>
          <w:p w14:paraId="5C744B89" w14:textId="77777777" w:rsidR="0000422A" w:rsidRDefault="0000422A" w:rsidP="007F5AA2">
            <w:pPr>
              <w:pStyle w:val="a7"/>
              <w:ind w:firstLineChars="0" w:firstLine="0"/>
            </w:pPr>
            <w:r>
              <w:t xml:space="preserve">  (</w:t>
            </w:r>
          </w:p>
          <w:p w14:paraId="561E26E4" w14:textId="77777777" w:rsidR="0000422A" w:rsidRDefault="0000422A" w:rsidP="007F5AA2">
            <w:pPr>
              <w:pStyle w:val="a7"/>
              <w:ind w:firstLineChars="0" w:firstLine="0"/>
            </w:pPr>
            <w:r>
              <w:tab/>
              <w:t xml:space="preserve">category </w:t>
            </w:r>
            <w:proofErr w:type="gramStart"/>
            <w:r>
              <w:t>char(</w:t>
            </w:r>
            <w:proofErr w:type="gramEnd"/>
            <w:r>
              <w:t>3) not null ,</w:t>
            </w:r>
          </w:p>
          <w:p w14:paraId="2EF74285" w14:textId="77777777" w:rsidR="0000422A" w:rsidRDefault="0000422A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ccode</w:t>
            </w:r>
            <w:proofErr w:type="spellEnd"/>
            <w:r>
              <w:t xml:space="preserve"> varchar2(6) not </w:t>
            </w:r>
            <w:proofErr w:type="gramStart"/>
            <w:r>
              <w:t>null ,</w:t>
            </w:r>
            <w:proofErr w:type="gramEnd"/>
          </w:p>
          <w:p w14:paraId="7B15A665" w14:textId="77777777" w:rsidR="0000422A" w:rsidRDefault="0000422A" w:rsidP="007F5AA2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ctext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1796FA42" w14:textId="77777777" w:rsidR="0000422A" w:rsidRDefault="0000422A" w:rsidP="007F5AA2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proofErr w:type="gramStart"/>
            <w:r>
              <w:t>category,ccode</w:t>
            </w:r>
            <w:proofErr w:type="spellEnd"/>
            <w:proofErr w:type="gramEnd"/>
            <w:r>
              <w:t>)</w:t>
            </w:r>
          </w:p>
          <w:p w14:paraId="4DD98452" w14:textId="77777777" w:rsidR="0000422A" w:rsidRDefault="0000422A" w:rsidP="007F5AA2">
            <w:pPr>
              <w:pStyle w:val="a7"/>
              <w:ind w:firstLineChars="0" w:firstLine="0"/>
            </w:pPr>
            <w:r>
              <w:t xml:space="preserve">  )</w:t>
            </w:r>
          </w:p>
          <w:p w14:paraId="63DD08D1" w14:textId="77777777" w:rsidR="0000422A" w:rsidRDefault="0000422A" w:rsidP="007F5AA2">
            <w:pPr>
              <w:pStyle w:val="a7"/>
              <w:ind w:firstLineChars="0" w:firstLine="0"/>
            </w:pPr>
            <w:r>
              <w:t>;</w:t>
            </w:r>
          </w:p>
          <w:p w14:paraId="1CA882B9" w14:textId="77777777" w:rsidR="0000422A" w:rsidRDefault="0000422A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u_2_1_1_1.user_dict is '</w:t>
            </w:r>
            <w:r>
              <w:rPr>
                <w:rFonts w:hint="eastAsia"/>
              </w:rPr>
              <w:t>字典</w:t>
            </w:r>
            <w:r>
              <w:rPr>
                <w:rFonts w:hint="eastAsia"/>
              </w:rPr>
              <w:t>';</w:t>
            </w:r>
          </w:p>
          <w:p w14:paraId="293A125F" w14:textId="77777777" w:rsidR="0000422A" w:rsidRDefault="0000422A" w:rsidP="007F5AA2">
            <w:pPr>
              <w:pStyle w:val="a7"/>
              <w:ind w:firstLineChars="0" w:firstLine="0"/>
            </w:pPr>
            <w:r>
              <w:t>comment on column u_2_1_1_1.user_dic</w:t>
            </w:r>
            <w:r>
              <w:rPr>
                <w:rFonts w:hint="eastAsia"/>
              </w:rPr>
              <w:t>t.category is '</w:t>
            </w:r>
            <w:r>
              <w:rPr>
                <w:rFonts w:hint="eastAsia"/>
              </w:rPr>
              <w:t>大类编号</w:t>
            </w:r>
            <w:r>
              <w:rPr>
                <w:rFonts w:hint="eastAsia"/>
              </w:rPr>
              <w:t>';</w:t>
            </w:r>
          </w:p>
          <w:p w14:paraId="2470B5DF" w14:textId="77777777" w:rsidR="0000422A" w:rsidRDefault="0000422A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u_2_1_1_1.user_dict.ccode is '</w:t>
            </w:r>
            <w:r>
              <w:rPr>
                <w:rFonts w:hint="eastAsia"/>
              </w:rPr>
              <w:t>小类编号</w:t>
            </w:r>
            <w:r>
              <w:rPr>
                <w:rFonts w:hint="eastAsia"/>
              </w:rPr>
              <w:t>';</w:t>
            </w:r>
          </w:p>
          <w:p w14:paraId="31B58199" w14:textId="77777777" w:rsidR="0000422A" w:rsidRDefault="0000422A" w:rsidP="007F5AA2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u_2_1_1_1.user_dict.ctext is '</w:t>
            </w:r>
            <w:r>
              <w:rPr>
                <w:rFonts w:hint="eastAsia"/>
              </w:rPr>
              <w:t>编号说明</w:t>
            </w:r>
            <w:r>
              <w:rPr>
                <w:rFonts w:hint="eastAsia"/>
              </w:rPr>
              <w:t>';</w:t>
            </w:r>
          </w:p>
          <w:p w14:paraId="2B08F001" w14:textId="12FDE7E2" w:rsidR="007F5AA2" w:rsidRDefault="007F5AA2" w:rsidP="007F5AA2">
            <w:pPr>
              <w:pStyle w:val="a7"/>
              <w:ind w:firstLineChars="0" w:firstLine="0"/>
            </w:pPr>
          </w:p>
        </w:tc>
      </w:tr>
    </w:tbl>
    <w:p w14:paraId="4E8C5D60" w14:textId="77777777" w:rsidR="007F5AA2" w:rsidRDefault="007F5AA2" w:rsidP="007F5AA2">
      <w:pPr>
        <w:pStyle w:val="4"/>
      </w:pPr>
      <w:bookmarkStart w:id="121" w:name="_Toc24927076"/>
      <w:r>
        <w:rPr>
          <w:rFonts w:hint="eastAsia"/>
        </w:rPr>
        <w:t>添加检查约束</w:t>
      </w:r>
      <w:bookmarkEnd w:id="121"/>
    </w:p>
    <w:p w14:paraId="79E703EA" w14:textId="0E0BC73F" w:rsidR="007F5AA2" w:rsidRDefault="007F5AA2" w:rsidP="007F5AA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5.1.2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语句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F5AA2" w14:paraId="1769F227" w14:textId="77777777" w:rsidTr="007F5AA2">
        <w:tc>
          <w:tcPr>
            <w:tcW w:w="5000" w:type="pct"/>
            <w:shd w:val="clear" w:color="auto" w:fill="auto"/>
          </w:tcPr>
          <w:p w14:paraId="2E8E1242" w14:textId="77777777" w:rsidR="007F5AA2" w:rsidRDefault="007F5AA2" w:rsidP="007F5AA2">
            <w:pPr>
              <w:pStyle w:val="a7"/>
              <w:ind w:firstLine="420"/>
            </w:pPr>
            <w:r>
              <w:t xml:space="preserve">alter table </w:t>
            </w:r>
            <w:r>
              <w:rPr>
                <w:rFonts w:hint="eastAsia"/>
              </w:rPr>
              <w:t>book</w:t>
            </w:r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1B5F3755" w14:textId="77777777" w:rsidR="007F5AA2" w:rsidRDefault="007F5AA2" w:rsidP="007F5AA2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2EDA8B0D" w14:textId="77777777" w:rsidR="007F5AA2" w:rsidRDefault="007F5AA2" w:rsidP="007F5AA2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t>price_order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11153D07" w14:textId="77777777" w:rsidR="007F5AA2" w:rsidRDefault="007F5AA2" w:rsidP="007F5AA2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t>deliver_check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=0 or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=1</w:t>
            </w:r>
            <w:r>
              <w:t>);</w:t>
            </w:r>
          </w:p>
          <w:p w14:paraId="76D2FE12" w14:textId="77777777" w:rsidR="007F5AA2" w:rsidRPr="007C4574" w:rsidRDefault="007F5AA2" w:rsidP="007F5AA2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t>pay_check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=0 or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  <w:r>
              <w:rPr>
                <w:rFonts w:hint="eastAsia"/>
              </w:rPr>
              <w:t xml:space="preserve"> =1</w:t>
            </w:r>
            <w:r>
              <w:t>)</w:t>
            </w:r>
          </w:p>
        </w:tc>
      </w:tr>
    </w:tbl>
    <w:p w14:paraId="35B1E52F" w14:textId="555F5AED" w:rsidR="00374154" w:rsidRDefault="001A0D70" w:rsidP="00374154">
      <w:pPr>
        <w:pStyle w:val="3"/>
      </w:pPr>
      <w:bookmarkStart w:id="122" w:name="_Toc24927077"/>
      <w:r>
        <w:rPr>
          <w:rFonts w:hint="eastAsia"/>
        </w:rPr>
        <w:t>同义词</w:t>
      </w:r>
      <w:bookmarkEnd w:id="122"/>
    </w:p>
    <w:p w14:paraId="43FD0B34" w14:textId="77777777" w:rsidR="00374154" w:rsidRPr="00FB1786" w:rsidRDefault="00374154" w:rsidP="00374154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5.1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374154" w14:paraId="089FF42E" w14:textId="77777777" w:rsidTr="00602DC8">
        <w:tc>
          <w:tcPr>
            <w:tcW w:w="355" w:type="pct"/>
            <w:shd w:val="clear" w:color="auto" w:fill="D9D9D9"/>
          </w:tcPr>
          <w:p w14:paraId="5DA3A2AE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69A4D06A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72DC5F3A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0B3E236B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69E17059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74154" w14:paraId="4F1415C8" w14:textId="77777777" w:rsidTr="00602DC8">
        <w:tc>
          <w:tcPr>
            <w:tcW w:w="355" w:type="pct"/>
            <w:shd w:val="clear" w:color="auto" w:fill="auto"/>
          </w:tcPr>
          <w:p w14:paraId="7B67471F" w14:textId="77777777" w:rsidR="00374154" w:rsidRDefault="00374154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44207C3A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</w:t>
            </w:r>
            <w:r>
              <w:t>omp</w:t>
            </w:r>
          </w:p>
        </w:tc>
        <w:tc>
          <w:tcPr>
            <w:tcW w:w="1133" w:type="pct"/>
            <w:shd w:val="clear" w:color="auto" w:fill="auto"/>
          </w:tcPr>
          <w:p w14:paraId="2D4AA29A" w14:textId="77777777" w:rsidR="00374154" w:rsidRDefault="00374154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company</w:t>
            </w:r>
          </w:p>
        </w:tc>
        <w:tc>
          <w:tcPr>
            <w:tcW w:w="1890" w:type="pct"/>
          </w:tcPr>
          <w:p w14:paraId="234CA625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公司别称</w:t>
            </w:r>
          </w:p>
        </w:tc>
        <w:tc>
          <w:tcPr>
            <w:tcW w:w="660" w:type="pct"/>
          </w:tcPr>
          <w:p w14:paraId="4E8E95C2" w14:textId="77777777" w:rsidR="00374154" w:rsidRDefault="00374154" w:rsidP="00602DC8">
            <w:pPr>
              <w:pStyle w:val="a7"/>
              <w:ind w:firstLineChars="0" w:firstLine="0"/>
            </w:pPr>
          </w:p>
        </w:tc>
      </w:tr>
      <w:tr w:rsidR="00374154" w14:paraId="691E607F" w14:textId="77777777" w:rsidTr="00602DC8">
        <w:tc>
          <w:tcPr>
            <w:tcW w:w="355" w:type="pct"/>
            <w:shd w:val="clear" w:color="auto" w:fill="auto"/>
          </w:tcPr>
          <w:p w14:paraId="50947F7C" w14:textId="77777777" w:rsidR="00374154" w:rsidRDefault="00374154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6BEB8C1D" w14:textId="77777777" w:rsidR="00374154" w:rsidRDefault="00374154" w:rsidP="00602DC8">
            <w:pPr>
              <w:pStyle w:val="a7"/>
              <w:ind w:firstLineChars="0" w:firstLine="0"/>
            </w:pPr>
            <w:r>
              <w:t>pub</w:t>
            </w:r>
          </w:p>
        </w:tc>
        <w:tc>
          <w:tcPr>
            <w:tcW w:w="1133" w:type="pct"/>
            <w:shd w:val="clear" w:color="auto" w:fill="auto"/>
          </w:tcPr>
          <w:p w14:paraId="466B2D18" w14:textId="77777777" w:rsidR="00374154" w:rsidRDefault="00374154" w:rsidP="00602DC8">
            <w:pPr>
              <w:pStyle w:val="a7"/>
              <w:ind w:firstLineChars="0" w:firstLine="0"/>
            </w:pPr>
            <w:r w:rsidRPr="00DB37AF">
              <w:t>publisher</w:t>
            </w:r>
          </w:p>
        </w:tc>
        <w:tc>
          <w:tcPr>
            <w:tcW w:w="1890" w:type="pct"/>
          </w:tcPr>
          <w:p w14:paraId="18ADD59A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出版社别称</w:t>
            </w:r>
          </w:p>
        </w:tc>
        <w:tc>
          <w:tcPr>
            <w:tcW w:w="660" w:type="pct"/>
          </w:tcPr>
          <w:p w14:paraId="5FE82D4A" w14:textId="77777777" w:rsidR="00374154" w:rsidRDefault="00374154" w:rsidP="00602DC8">
            <w:pPr>
              <w:pStyle w:val="a7"/>
              <w:ind w:firstLineChars="0" w:firstLine="0"/>
            </w:pPr>
          </w:p>
        </w:tc>
      </w:tr>
      <w:tr w:rsidR="00374154" w14:paraId="6D6FBA6A" w14:textId="77777777" w:rsidTr="00602DC8">
        <w:tc>
          <w:tcPr>
            <w:tcW w:w="355" w:type="pct"/>
            <w:shd w:val="clear" w:color="auto" w:fill="auto"/>
          </w:tcPr>
          <w:p w14:paraId="4D68E890" w14:textId="77777777" w:rsidR="00374154" w:rsidRDefault="00374154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4CAEC2E4" w14:textId="77777777" w:rsidR="00374154" w:rsidRDefault="00374154" w:rsidP="00602DC8">
            <w:pPr>
              <w:pStyle w:val="a7"/>
              <w:ind w:firstLineChars="0" w:firstLine="0"/>
            </w:pPr>
            <w:proofErr w:type="spellStart"/>
            <w:r>
              <w:t>pur</w:t>
            </w:r>
            <w:proofErr w:type="spellEnd"/>
          </w:p>
        </w:tc>
        <w:tc>
          <w:tcPr>
            <w:tcW w:w="1133" w:type="pct"/>
            <w:shd w:val="clear" w:color="auto" w:fill="auto"/>
          </w:tcPr>
          <w:p w14:paraId="677771DA" w14:textId="77777777" w:rsidR="00374154" w:rsidRPr="00DB37AF" w:rsidRDefault="00374154" w:rsidP="00602DC8">
            <w:pPr>
              <w:pStyle w:val="a7"/>
              <w:ind w:firstLineChars="0" w:firstLine="0"/>
            </w:pPr>
            <w:r w:rsidRPr="008C6BB6">
              <w:t>purchase</w:t>
            </w:r>
          </w:p>
        </w:tc>
        <w:tc>
          <w:tcPr>
            <w:tcW w:w="1890" w:type="pct"/>
          </w:tcPr>
          <w:p w14:paraId="6C57ADE8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购买别称</w:t>
            </w:r>
          </w:p>
        </w:tc>
        <w:tc>
          <w:tcPr>
            <w:tcW w:w="660" w:type="pct"/>
          </w:tcPr>
          <w:p w14:paraId="7AB784D4" w14:textId="77777777" w:rsidR="00374154" w:rsidRDefault="00374154" w:rsidP="00602DC8">
            <w:pPr>
              <w:pStyle w:val="a7"/>
              <w:ind w:firstLineChars="0" w:firstLine="0"/>
            </w:pPr>
          </w:p>
        </w:tc>
      </w:tr>
    </w:tbl>
    <w:p w14:paraId="724F6905" w14:textId="77777777" w:rsidR="00374154" w:rsidRPr="00FB1133" w:rsidRDefault="00374154" w:rsidP="00374154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74154" w14:paraId="35110DB9" w14:textId="77777777" w:rsidTr="00602DC8">
        <w:tc>
          <w:tcPr>
            <w:tcW w:w="5000" w:type="pct"/>
            <w:shd w:val="clear" w:color="auto" w:fill="auto"/>
          </w:tcPr>
          <w:p w14:paraId="6B7CD009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创建同义词：公司别称</w:t>
            </w:r>
          </w:p>
          <w:p w14:paraId="2E45E6C7" w14:textId="77777777" w:rsidR="00374154" w:rsidRDefault="00374154" w:rsidP="00602DC8">
            <w:pPr>
              <w:pStyle w:val="a7"/>
              <w:ind w:firstLineChars="0" w:firstLine="0"/>
            </w:pPr>
            <w:r>
              <w:t>create synonym u_2_1_1_1.</w:t>
            </w:r>
            <w:r>
              <w:rPr>
                <w:rFonts w:hint="eastAsia"/>
              </w:rPr>
              <w:t xml:space="preserve"> c</w:t>
            </w:r>
            <w:r>
              <w:t>omp for u_2_1_1_1.</w:t>
            </w:r>
            <w:r w:rsidRPr="00DF4DB6">
              <w:rPr>
                <w:rFonts w:hint="eastAsia"/>
              </w:rPr>
              <w:t xml:space="preserve"> company</w:t>
            </w:r>
            <w:r>
              <w:t>;</w:t>
            </w:r>
          </w:p>
          <w:p w14:paraId="4AB31D5C" w14:textId="77777777" w:rsidR="00374154" w:rsidRDefault="00374154" w:rsidP="00602DC8">
            <w:pPr>
              <w:pStyle w:val="a7"/>
              <w:ind w:firstLineChars="0" w:firstLine="0"/>
            </w:pPr>
          </w:p>
          <w:p w14:paraId="547A2DAF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--</w:t>
            </w:r>
            <w:r>
              <w:rPr>
                <w:rFonts w:hint="eastAsia"/>
              </w:rPr>
              <w:t>创建同义词：出版社别称</w:t>
            </w:r>
          </w:p>
          <w:p w14:paraId="6E37758D" w14:textId="77777777" w:rsidR="00374154" w:rsidRDefault="00374154" w:rsidP="00602DC8">
            <w:pPr>
              <w:pStyle w:val="a7"/>
              <w:ind w:firstLineChars="0" w:firstLine="0"/>
            </w:pPr>
            <w:r>
              <w:t>create synonym u_2_1_1_1. pub for u_2_1_1_1.</w:t>
            </w:r>
            <w:r w:rsidRPr="00DB37AF">
              <w:t xml:space="preserve"> publisher</w:t>
            </w:r>
            <w:r>
              <w:t>;</w:t>
            </w:r>
          </w:p>
          <w:p w14:paraId="60A5A066" w14:textId="77777777" w:rsidR="00374154" w:rsidRDefault="00374154" w:rsidP="00602DC8">
            <w:pPr>
              <w:pStyle w:val="a7"/>
              <w:ind w:firstLineChars="0" w:firstLine="0"/>
            </w:pPr>
          </w:p>
          <w:p w14:paraId="4D0764C3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创建同义词：购买别称</w:t>
            </w:r>
          </w:p>
          <w:p w14:paraId="2FB16269" w14:textId="77777777" w:rsidR="00374154" w:rsidRDefault="00374154" w:rsidP="00602DC8">
            <w:pPr>
              <w:pStyle w:val="a7"/>
              <w:ind w:firstLineChars="0" w:firstLine="0"/>
            </w:pPr>
            <w:r>
              <w:t xml:space="preserve">create synonym u_2_1_1_1. </w:t>
            </w:r>
            <w:proofErr w:type="spellStart"/>
            <w:r>
              <w:t>pur</w:t>
            </w:r>
            <w:proofErr w:type="spellEnd"/>
            <w:r>
              <w:t xml:space="preserve"> for u_2_1_1_1.</w:t>
            </w:r>
            <w:r w:rsidRPr="00DB37AF">
              <w:t xml:space="preserve"> </w:t>
            </w:r>
            <w:r w:rsidRPr="008C6BB6">
              <w:t>purchase</w:t>
            </w:r>
            <w:r>
              <w:t>;</w:t>
            </w:r>
          </w:p>
          <w:p w14:paraId="43191A41" w14:textId="77777777" w:rsidR="00374154" w:rsidRPr="00F9385F" w:rsidRDefault="00374154" w:rsidP="00602DC8">
            <w:pPr>
              <w:pStyle w:val="a7"/>
              <w:ind w:firstLineChars="0" w:firstLine="0"/>
            </w:pPr>
          </w:p>
        </w:tc>
      </w:tr>
    </w:tbl>
    <w:p w14:paraId="6A485170" w14:textId="77777777" w:rsidR="00374154" w:rsidRDefault="00374154" w:rsidP="00374154">
      <w:pPr>
        <w:pStyle w:val="3"/>
      </w:pPr>
      <w:bookmarkStart w:id="123" w:name="_Toc24927078"/>
      <w:r>
        <w:rPr>
          <w:rFonts w:hint="eastAsia"/>
        </w:rPr>
        <w:lastRenderedPageBreak/>
        <w:t>视图</w:t>
      </w:r>
      <w:bookmarkEnd w:id="123"/>
    </w:p>
    <w:p w14:paraId="736930B8" w14:textId="77777777" w:rsidR="00374154" w:rsidRDefault="00374154" w:rsidP="00374154">
      <w:pPr>
        <w:pStyle w:val="4"/>
      </w:pPr>
      <w:bookmarkStart w:id="124" w:name="_Toc24927079"/>
      <w:r>
        <w:rPr>
          <w:rFonts w:hint="eastAsia"/>
        </w:rPr>
        <w:t>参照信息</w:t>
      </w:r>
      <w:bookmarkEnd w:id="124"/>
    </w:p>
    <w:p w14:paraId="28D349DB" w14:textId="77777777" w:rsidR="009674CE" w:rsidRPr="00FB1786" w:rsidRDefault="009674CE" w:rsidP="009674CE">
      <w:pPr>
        <w:keepNext/>
        <w:jc w:val="center"/>
      </w:pPr>
      <w:bookmarkStart w:id="125" w:name="_Toc24927080"/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5.1.4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"/>
        <w:gridCol w:w="1651"/>
        <w:gridCol w:w="1372"/>
        <w:gridCol w:w="3664"/>
        <w:gridCol w:w="3318"/>
      </w:tblGrid>
      <w:tr w:rsidR="009674CE" w14:paraId="5EC7487F" w14:textId="77777777" w:rsidTr="00362221">
        <w:tc>
          <w:tcPr>
            <w:tcW w:w="317" w:type="pct"/>
            <w:shd w:val="clear" w:color="auto" w:fill="D9D9D9"/>
          </w:tcPr>
          <w:p w14:paraId="4CC53125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73" w:type="pct"/>
            <w:shd w:val="clear" w:color="auto" w:fill="D9D9D9"/>
          </w:tcPr>
          <w:p w14:paraId="43FB496F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42" w:type="pct"/>
            <w:shd w:val="clear" w:color="auto" w:fill="D9D9D9"/>
          </w:tcPr>
          <w:p w14:paraId="1A3CFDDE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715" w:type="pct"/>
            <w:shd w:val="clear" w:color="auto" w:fill="D9D9D9"/>
          </w:tcPr>
          <w:p w14:paraId="30E3FF9F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553" w:type="pct"/>
            <w:shd w:val="clear" w:color="auto" w:fill="D9D9D9"/>
          </w:tcPr>
          <w:p w14:paraId="35D245AA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674CE" w14:paraId="41661B28" w14:textId="77777777" w:rsidTr="00362221">
        <w:tc>
          <w:tcPr>
            <w:tcW w:w="317" w:type="pct"/>
            <w:shd w:val="clear" w:color="auto" w:fill="auto"/>
          </w:tcPr>
          <w:p w14:paraId="1E3523C1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73" w:type="pct"/>
            <w:shd w:val="clear" w:color="auto" w:fill="auto"/>
          </w:tcPr>
          <w:p w14:paraId="77A96100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部门信息</w:t>
            </w:r>
          </w:p>
        </w:tc>
        <w:tc>
          <w:tcPr>
            <w:tcW w:w="642" w:type="pct"/>
            <w:shd w:val="clear" w:color="auto" w:fill="auto"/>
          </w:tcPr>
          <w:p w14:paraId="37FB3E8D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t>depart_info</w:t>
            </w:r>
            <w:proofErr w:type="spellEnd"/>
          </w:p>
        </w:tc>
        <w:tc>
          <w:tcPr>
            <w:tcW w:w="1715" w:type="pct"/>
          </w:tcPr>
          <w:p w14:paraId="3C9B834F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显示带公司名称的部门</w:t>
            </w:r>
          </w:p>
        </w:tc>
        <w:tc>
          <w:tcPr>
            <w:tcW w:w="1553" w:type="pct"/>
          </w:tcPr>
          <w:p w14:paraId="3509509B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将公司名称加进来</w:t>
            </w:r>
          </w:p>
        </w:tc>
      </w:tr>
      <w:tr w:rsidR="009674CE" w14:paraId="6A323D4A" w14:textId="77777777" w:rsidTr="00362221">
        <w:tc>
          <w:tcPr>
            <w:tcW w:w="317" w:type="pct"/>
            <w:shd w:val="clear" w:color="auto" w:fill="auto"/>
          </w:tcPr>
          <w:p w14:paraId="052CA700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73" w:type="pct"/>
            <w:shd w:val="clear" w:color="auto" w:fill="auto"/>
          </w:tcPr>
          <w:p w14:paraId="1D0F59D5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买家信息</w:t>
            </w:r>
          </w:p>
        </w:tc>
        <w:tc>
          <w:tcPr>
            <w:tcW w:w="642" w:type="pct"/>
            <w:shd w:val="clear" w:color="auto" w:fill="auto"/>
          </w:tcPr>
          <w:p w14:paraId="70F60802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</w:t>
            </w:r>
            <w:r>
              <w:t>uyer_info</w:t>
            </w:r>
            <w:proofErr w:type="spellEnd"/>
          </w:p>
        </w:tc>
        <w:tc>
          <w:tcPr>
            <w:tcW w:w="1715" w:type="pct"/>
          </w:tcPr>
          <w:p w14:paraId="299E2772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proofErr w:type="gramStart"/>
            <w:r>
              <w:rPr>
                <w:rFonts w:hint="eastAsia"/>
              </w:rPr>
              <w:t>带所在</w:t>
            </w:r>
            <w:proofErr w:type="gramEnd"/>
            <w:r>
              <w:rPr>
                <w:rFonts w:hint="eastAsia"/>
              </w:rPr>
              <w:t>区域的买家</w:t>
            </w:r>
          </w:p>
        </w:tc>
        <w:tc>
          <w:tcPr>
            <w:tcW w:w="1553" w:type="pct"/>
          </w:tcPr>
          <w:p w14:paraId="335BF77D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将区域名称加进来</w:t>
            </w:r>
          </w:p>
        </w:tc>
      </w:tr>
      <w:tr w:rsidR="009674CE" w14:paraId="7B683390" w14:textId="77777777" w:rsidTr="00362221">
        <w:tc>
          <w:tcPr>
            <w:tcW w:w="317" w:type="pct"/>
            <w:shd w:val="clear" w:color="auto" w:fill="auto"/>
          </w:tcPr>
          <w:p w14:paraId="246639A5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73" w:type="pct"/>
            <w:shd w:val="clear" w:color="auto" w:fill="auto"/>
          </w:tcPr>
          <w:p w14:paraId="00BE28CA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图书信息</w:t>
            </w:r>
          </w:p>
        </w:tc>
        <w:tc>
          <w:tcPr>
            <w:tcW w:w="642" w:type="pct"/>
            <w:shd w:val="clear" w:color="auto" w:fill="auto"/>
          </w:tcPr>
          <w:p w14:paraId="1A2F898E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</w:t>
            </w:r>
            <w:r>
              <w:t>ook_info</w:t>
            </w:r>
            <w:proofErr w:type="spellEnd"/>
          </w:p>
        </w:tc>
        <w:tc>
          <w:tcPr>
            <w:tcW w:w="1715" w:type="pct"/>
          </w:tcPr>
          <w:p w14:paraId="2CBCBA98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显示图书类型名称，出版社名称，检查员工姓名的图书</w:t>
            </w:r>
          </w:p>
        </w:tc>
        <w:tc>
          <w:tcPr>
            <w:tcW w:w="1553" w:type="pct"/>
          </w:tcPr>
          <w:p w14:paraId="5F4F2C6D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将图书类型名称，出版社名称，员工姓名加进来</w:t>
            </w:r>
          </w:p>
        </w:tc>
      </w:tr>
      <w:tr w:rsidR="009674CE" w14:paraId="101F696C" w14:textId="77777777" w:rsidTr="00362221">
        <w:tc>
          <w:tcPr>
            <w:tcW w:w="317" w:type="pct"/>
            <w:shd w:val="clear" w:color="auto" w:fill="auto"/>
          </w:tcPr>
          <w:p w14:paraId="678F1B4A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73" w:type="pct"/>
            <w:shd w:val="clear" w:color="auto" w:fill="auto"/>
          </w:tcPr>
          <w:p w14:paraId="7816C903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卖家信息</w:t>
            </w:r>
          </w:p>
        </w:tc>
        <w:tc>
          <w:tcPr>
            <w:tcW w:w="642" w:type="pct"/>
            <w:shd w:val="clear" w:color="auto" w:fill="auto"/>
          </w:tcPr>
          <w:p w14:paraId="1D2A5DD8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692702">
              <w:t>selle</w:t>
            </w:r>
            <w:r>
              <w:t>r_info</w:t>
            </w:r>
            <w:proofErr w:type="spellEnd"/>
          </w:p>
        </w:tc>
        <w:tc>
          <w:tcPr>
            <w:tcW w:w="1715" w:type="pct"/>
          </w:tcPr>
          <w:p w14:paraId="7D5EF4B7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proofErr w:type="gramStart"/>
            <w:r>
              <w:rPr>
                <w:rFonts w:hint="eastAsia"/>
              </w:rPr>
              <w:t>带区域</w:t>
            </w:r>
            <w:proofErr w:type="gramEnd"/>
            <w:r>
              <w:rPr>
                <w:rFonts w:hint="eastAsia"/>
              </w:rPr>
              <w:t>名称的卖家</w:t>
            </w:r>
          </w:p>
        </w:tc>
        <w:tc>
          <w:tcPr>
            <w:tcW w:w="1553" w:type="pct"/>
          </w:tcPr>
          <w:p w14:paraId="3EDF1B19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将区域名称加进来</w:t>
            </w:r>
          </w:p>
        </w:tc>
      </w:tr>
      <w:tr w:rsidR="009674CE" w14:paraId="6E8EF161" w14:textId="77777777" w:rsidTr="00362221">
        <w:tc>
          <w:tcPr>
            <w:tcW w:w="317" w:type="pct"/>
            <w:shd w:val="clear" w:color="auto" w:fill="auto"/>
          </w:tcPr>
          <w:p w14:paraId="201C17D2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73" w:type="pct"/>
            <w:shd w:val="clear" w:color="auto" w:fill="auto"/>
          </w:tcPr>
          <w:p w14:paraId="70CAA6FB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岗位信息</w:t>
            </w:r>
          </w:p>
        </w:tc>
        <w:tc>
          <w:tcPr>
            <w:tcW w:w="642" w:type="pct"/>
            <w:shd w:val="clear" w:color="auto" w:fill="auto"/>
          </w:tcPr>
          <w:p w14:paraId="2974E744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</w:t>
            </w:r>
            <w:r>
              <w:t>ost_info</w:t>
            </w:r>
            <w:proofErr w:type="spellEnd"/>
          </w:p>
        </w:tc>
        <w:tc>
          <w:tcPr>
            <w:tcW w:w="1715" w:type="pct"/>
          </w:tcPr>
          <w:p w14:paraId="04D8EDC1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proofErr w:type="gramStart"/>
            <w:r>
              <w:rPr>
                <w:rFonts w:hint="eastAsia"/>
              </w:rPr>
              <w:t>带部门</w:t>
            </w:r>
            <w:proofErr w:type="gramEnd"/>
            <w:r>
              <w:rPr>
                <w:rFonts w:hint="eastAsia"/>
              </w:rPr>
              <w:t>名称的岗位</w:t>
            </w:r>
          </w:p>
        </w:tc>
        <w:tc>
          <w:tcPr>
            <w:tcW w:w="1553" w:type="pct"/>
          </w:tcPr>
          <w:p w14:paraId="1125B49F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将部门名称加进来</w:t>
            </w:r>
          </w:p>
        </w:tc>
      </w:tr>
      <w:tr w:rsidR="009674CE" w14:paraId="59922DD0" w14:textId="77777777" w:rsidTr="00362221">
        <w:tc>
          <w:tcPr>
            <w:tcW w:w="317" w:type="pct"/>
            <w:shd w:val="clear" w:color="auto" w:fill="auto"/>
          </w:tcPr>
          <w:p w14:paraId="7CCF0A39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73" w:type="pct"/>
            <w:shd w:val="clear" w:color="auto" w:fill="auto"/>
          </w:tcPr>
          <w:p w14:paraId="2DC833CE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购买信息</w:t>
            </w:r>
          </w:p>
        </w:tc>
        <w:tc>
          <w:tcPr>
            <w:tcW w:w="642" w:type="pct"/>
            <w:shd w:val="clear" w:color="auto" w:fill="auto"/>
          </w:tcPr>
          <w:p w14:paraId="74782C7E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</w:t>
            </w:r>
            <w:r>
              <w:t>ur_info</w:t>
            </w:r>
            <w:proofErr w:type="spellEnd"/>
          </w:p>
        </w:tc>
        <w:tc>
          <w:tcPr>
            <w:tcW w:w="1715" w:type="pct"/>
          </w:tcPr>
          <w:p w14:paraId="414FC2A1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显示订单编号，图书名称，买家昵称，卖家姓名的购买</w:t>
            </w:r>
          </w:p>
        </w:tc>
        <w:tc>
          <w:tcPr>
            <w:tcW w:w="1553" w:type="pct"/>
          </w:tcPr>
          <w:p w14:paraId="2BEA60D9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把订单编号，图书名称，买家昵称，卖家姓名加进来</w:t>
            </w:r>
          </w:p>
        </w:tc>
      </w:tr>
      <w:tr w:rsidR="009674CE" w14:paraId="3026044A" w14:textId="77777777" w:rsidTr="00362221">
        <w:tc>
          <w:tcPr>
            <w:tcW w:w="317" w:type="pct"/>
            <w:shd w:val="clear" w:color="auto" w:fill="auto"/>
          </w:tcPr>
          <w:p w14:paraId="57F45B41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773" w:type="pct"/>
            <w:shd w:val="clear" w:color="auto" w:fill="auto"/>
          </w:tcPr>
          <w:p w14:paraId="545DAC85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从事信息</w:t>
            </w:r>
          </w:p>
        </w:tc>
        <w:tc>
          <w:tcPr>
            <w:tcW w:w="642" w:type="pct"/>
            <w:shd w:val="clear" w:color="auto" w:fill="auto"/>
          </w:tcPr>
          <w:p w14:paraId="28B05757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r>
              <w:t>_info</w:t>
            </w:r>
            <w:proofErr w:type="spellEnd"/>
          </w:p>
        </w:tc>
        <w:tc>
          <w:tcPr>
            <w:tcW w:w="1715" w:type="pct"/>
          </w:tcPr>
          <w:p w14:paraId="10136319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显示员工姓名，岗位名称的从事</w:t>
            </w:r>
          </w:p>
        </w:tc>
        <w:tc>
          <w:tcPr>
            <w:tcW w:w="1553" w:type="pct"/>
          </w:tcPr>
          <w:p w14:paraId="52CD7C4A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将员工姓名、岗位名称加进来</w:t>
            </w:r>
          </w:p>
        </w:tc>
      </w:tr>
      <w:tr w:rsidR="009674CE" w14:paraId="042BD5EB" w14:textId="77777777" w:rsidTr="00362221">
        <w:tc>
          <w:tcPr>
            <w:tcW w:w="317" w:type="pct"/>
            <w:shd w:val="clear" w:color="auto" w:fill="auto"/>
          </w:tcPr>
          <w:p w14:paraId="3D7F69D1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773" w:type="pct"/>
            <w:shd w:val="clear" w:color="auto" w:fill="auto"/>
          </w:tcPr>
          <w:p w14:paraId="5C0B5615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提供信息</w:t>
            </w:r>
          </w:p>
        </w:tc>
        <w:tc>
          <w:tcPr>
            <w:tcW w:w="642" w:type="pct"/>
            <w:shd w:val="clear" w:color="auto" w:fill="auto"/>
          </w:tcPr>
          <w:p w14:paraId="39F257B2" w14:textId="77777777" w:rsidR="009674CE" w:rsidRPr="008C6BB6" w:rsidRDefault="009674CE" w:rsidP="00362221">
            <w:pPr>
              <w:pStyle w:val="a7"/>
              <w:ind w:firstLineChars="0" w:firstLine="0"/>
            </w:pPr>
            <w:proofErr w:type="spellStart"/>
            <w:r w:rsidRPr="008C6BB6">
              <w:t>provide</w:t>
            </w:r>
            <w:r>
              <w:t>_info</w:t>
            </w:r>
            <w:proofErr w:type="spellEnd"/>
          </w:p>
        </w:tc>
        <w:tc>
          <w:tcPr>
            <w:tcW w:w="1715" w:type="pct"/>
          </w:tcPr>
          <w:p w14:paraId="211B0901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显示卖家名称，图书名称的提供</w:t>
            </w:r>
          </w:p>
        </w:tc>
        <w:tc>
          <w:tcPr>
            <w:tcW w:w="1553" w:type="pct"/>
          </w:tcPr>
          <w:p w14:paraId="25352DD4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将卖家名称，图书名称加进来</w:t>
            </w:r>
          </w:p>
        </w:tc>
      </w:tr>
    </w:tbl>
    <w:p w14:paraId="20BA38D1" w14:textId="77777777" w:rsidR="009674CE" w:rsidRDefault="009674CE" w:rsidP="009674CE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部门信息</w:t>
      </w:r>
    </w:p>
    <w:p w14:paraId="2322765B" w14:textId="77777777" w:rsidR="009674CE" w:rsidRPr="00FB1786" w:rsidRDefault="009674CE" w:rsidP="009674C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t>depart_info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1153"/>
        <w:gridCol w:w="1546"/>
        <w:gridCol w:w="1553"/>
        <w:gridCol w:w="1546"/>
        <w:gridCol w:w="3507"/>
        <w:gridCol w:w="662"/>
      </w:tblGrid>
      <w:tr w:rsidR="009674CE" w14:paraId="42D60243" w14:textId="77777777" w:rsidTr="00362221">
        <w:tc>
          <w:tcPr>
            <w:tcW w:w="347" w:type="pct"/>
            <w:shd w:val="clear" w:color="auto" w:fill="D9D9D9"/>
          </w:tcPr>
          <w:p w14:paraId="7C233F05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52" w:type="pct"/>
            <w:shd w:val="clear" w:color="auto" w:fill="D9D9D9"/>
          </w:tcPr>
          <w:p w14:paraId="6F35AB55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4" w:type="pct"/>
            <w:shd w:val="clear" w:color="auto" w:fill="D9D9D9"/>
          </w:tcPr>
          <w:p w14:paraId="78FADA48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51" w:type="pct"/>
            <w:shd w:val="clear" w:color="auto" w:fill="D9D9D9"/>
          </w:tcPr>
          <w:p w14:paraId="4A94E67B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51" w:type="pct"/>
            <w:shd w:val="clear" w:color="auto" w:fill="D9D9D9"/>
          </w:tcPr>
          <w:p w14:paraId="4D5ACCEE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42" w:type="pct"/>
            <w:shd w:val="clear" w:color="auto" w:fill="D9D9D9"/>
          </w:tcPr>
          <w:p w14:paraId="2F74B4E8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34" w:type="pct"/>
            <w:shd w:val="clear" w:color="auto" w:fill="D9D9D9"/>
          </w:tcPr>
          <w:p w14:paraId="2B4CF815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674CE" w14:paraId="4AC927FF" w14:textId="77777777" w:rsidTr="00362221">
        <w:tc>
          <w:tcPr>
            <w:tcW w:w="347" w:type="pct"/>
            <w:shd w:val="clear" w:color="auto" w:fill="auto"/>
          </w:tcPr>
          <w:p w14:paraId="2721ACDE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51F18309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724" w:type="pct"/>
            <w:shd w:val="clear" w:color="auto" w:fill="auto"/>
          </w:tcPr>
          <w:p w14:paraId="393CC790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751" w:type="pct"/>
          </w:tcPr>
          <w:p w14:paraId="6BC0AA3D" w14:textId="77777777" w:rsidR="009674CE" w:rsidRDefault="009674CE" w:rsidP="00362221">
            <w:pPr>
              <w:pStyle w:val="a7"/>
              <w:ind w:firstLineChars="0" w:firstLine="0"/>
            </w:pPr>
            <w:r w:rsidRPr="001F6D69">
              <w:t>staff</w:t>
            </w:r>
          </w:p>
        </w:tc>
        <w:tc>
          <w:tcPr>
            <w:tcW w:w="651" w:type="pct"/>
          </w:tcPr>
          <w:p w14:paraId="594FD893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1642" w:type="pct"/>
          </w:tcPr>
          <w:p w14:paraId="67346753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606CD8E1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6BE9D683" w14:textId="77777777" w:rsidTr="00362221">
        <w:tc>
          <w:tcPr>
            <w:tcW w:w="347" w:type="pct"/>
            <w:shd w:val="clear" w:color="auto" w:fill="auto"/>
          </w:tcPr>
          <w:p w14:paraId="22104FEF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66D745AF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名称</w:t>
            </w:r>
          </w:p>
        </w:tc>
        <w:tc>
          <w:tcPr>
            <w:tcW w:w="724" w:type="pct"/>
            <w:shd w:val="clear" w:color="auto" w:fill="auto"/>
          </w:tcPr>
          <w:p w14:paraId="6B993DD0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depart</w:t>
            </w:r>
            <w:proofErr w:type="spellEnd"/>
          </w:p>
        </w:tc>
        <w:tc>
          <w:tcPr>
            <w:tcW w:w="751" w:type="pct"/>
          </w:tcPr>
          <w:p w14:paraId="70E53C56" w14:textId="77777777" w:rsidR="009674CE" w:rsidRDefault="009674CE" w:rsidP="00362221">
            <w:r w:rsidRPr="001F6D69">
              <w:t>staff</w:t>
            </w:r>
          </w:p>
        </w:tc>
        <w:tc>
          <w:tcPr>
            <w:tcW w:w="651" w:type="pct"/>
          </w:tcPr>
          <w:p w14:paraId="25489F1D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depart</w:t>
            </w:r>
            <w:proofErr w:type="spellEnd"/>
          </w:p>
        </w:tc>
        <w:tc>
          <w:tcPr>
            <w:tcW w:w="1642" w:type="pct"/>
          </w:tcPr>
          <w:p w14:paraId="6E0CD65A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7D882B16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7EF88BBE" w14:textId="77777777" w:rsidTr="00362221">
        <w:tc>
          <w:tcPr>
            <w:tcW w:w="347" w:type="pct"/>
            <w:shd w:val="clear" w:color="auto" w:fill="auto"/>
          </w:tcPr>
          <w:p w14:paraId="04D7529C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5388D741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公司编号</w:t>
            </w:r>
          </w:p>
        </w:tc>
        <w:tc>
          <w:tcPr>
            <w:tcW w:w="724" w:type="pct"/>
            <w:shd w:val="clear" w:color="auto" w:fill="auto"/>
          </w:tcPr>
          <w:p w14:paraId="43B6B560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751" w:type="pct"/>
          </w:tcPr>
          <w:p w14:paraId="5358F8C5" w14:textId="77777777" w:rsidR="009674CE" w:rsidRDefault="009674CE" w:rsidP="00362221">
            <w:r w:rsidRPr="001F6D69">
              <w:t>staff</w:t>
            </w:r>
          </w:p>
        </w:tc>
        <w:tc>
          <w:tcPr>
            <w:tcW w:w="651" w:type="pct"/>
          </w:tcPr>
          <w:p w14:paraId="174C6FB1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1642" w:type="pct"/>
          </w:tcPr>
          <w:p w14:paraId="6A658FC5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55497ACA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5F6525E8" w14:textId="77777777" w:rsidTr="00362221">
        <w:tc>
          <w:tcPr>
            <w:tcW w:w="347" w:type="pct"/>
            <w:shd w:val="clear" w:color="auto" w:fill="auto"/>
          </w:tcPr>
          <w:p w14:paraId="2015FB9A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0661F4ED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公司名称</w:t>
            </w:r>
          </w:p>
        </w:tc>
        <w:tc>
          <w:tcPr>
            <w:tcW w:w="724" w:type="pct"/>
            <w:shd w:val="clear" w:color="auto" w:fill="auto"/>
          </w:tcPr>
          <w:p w14:paraId="76FDE17D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name_company</w:t>
            </w:r>
            <w:proofErr w:type="spellEnd"/>
          </w:p>
        </w:tc>
        <w:tc>
          <w:tcPr>
            <w:tcW w:w="751" w:type="pct"/>
          </w:tcPr>
          <w:p w14:paraId="04C07DDD" w14:textId="77777777" w:rsidR="009674CE" w:rsidRDefault="009674CE" w:rsidP="00362221">
            <w:r w:rsidRPr="00DF4DB6">
              <w:rPr>
                <w:rFonts w:hint="eastAsia"/>
              </w:rPr>
              <w:t>company</w:t>
            </w:r>
          </w:p>
        </w:tc>
        <w:tc>
          <w:tcPr>
            <w:tcW w:w="651" w:type="pct"/>
          </w:tcPr>
          <w:p w14:paraId="67A927BA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name_company</w:t>
            </w:r>
            <w:proofErr w:type="spellEnd"/>
          </w:p>
        </w:tc>
        <w:tc>
          <w:tcPr>
            <w:tcW w:w="1642" w:type="pct"/>
          </w:tcPr>
          <w:p w14:paraId="5F65FD5C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d</w:t>
            </w:r>
            <w:r>
              <w:t>epart.</w:t>
            </w:r>
            <w:r w:rsidRPr="00DF4DB6">
              <w:rPr>
                <w:rFonts w:hint="eastAsia"/>
              </w:rPr>
              <w:t>id_company</w:t>
            </w:r>
            <w:proofErr w:type="spellEnd"/>
            <w:r>
              <w:t>=</w:t>
            </w:r>
            <w:proofErr w:type="spellStart"/>
            <w:r>
              <w:t>comp.</w:t>
            </w:r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66B596C0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466C0D2C" w14:textId="77777777" w:rsidR="009674CE" w:rsidRPr="003F5CC5" w:rsidRDefault="009674CE" w:rsidP="009674C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674CE" w14:paraId="0F3BF9B9" w14:textId="77777777" w:rsidTr="00362221">
        <w:tc>
          <w:tcPr>
            <w:tcW w:w="5000" w:type="pct"/>
            <w:shd w:val="clear" w:color="auto" w:fill="auto"/>
          </w:tcPr>
          <w:p w14:paraId="3A422D4C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创建视图：部门信息</w:t>
            </w:r>
          </w:p>
          <w:p w14:paraId="17D08E0F" w14:textId="77777777" w:rsidR="009674CE" w:rsidRDefault="009674CE" w:rsidP="00362221">
            <w:pPr>
              <w:pStyle w:val="a7"/>
              <w:ind w:firstLineChars="0" w:firstLine="0"/>
            </w:pPr>
            <w:r>
              <w:t>create view u_2_1_1_</w:t>
            </w:r>
            <w:proofErr w:type="gramStart"/>
            <w:r>
              <w:t>1.depart</w:t>
            </w:r>
            <w:proofErr w:type="gramEnd"/>
            <w:r>
              <w:t>_info(</w:t>
            </w:r>
            <w:proofErr w:type="spellStart"/>
            <w:r>
              <w:t>id_depart</w:t>
            </w:r>
            <w:proofErr w:type="spellEnd"/>
            <w:r>
              <w:t xml:space="preserve">, </w:t>
            </w:r>
            <w:proofErr w:type="spellStart"/>
            <w:r>
              <w:t>name_depart</w:t>
            </w:r>
            <w:proofErr w:type="spellEnd"/>
            <w:r>
              <w:t xml:space="preserve">, </w:t>
            </w:r>
            <w:proofErr w:type="spellStart"/>
            <w:r>
              <w:t>id_company</w:t>
            </w:r>
            <w:proofErr w:type="spellEnd"/>
            <w:r>
              <w:t xml:space="preserve">, </w:t>
            </w:r>
            <w:proofErr w:type="spellStart"/>
            <w:r>
              <w:t>name_company</w:t>
            </w:r>
            <w:proofErr w:type="spellEnd"/>
            <w:r>
              <w:t>)</w:t>
            </w:r>
          </w:p>
          <w:p w14:paraId="36E699EF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47AC406A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a.id_depart</w:t>
            </w:r>
            <w:proofErr w:type="spellEnd"/>
            <w:r>
              <w:t xml:space="preserve">, </w:t>
            </w:r>
            <w:proofErr w:type="spellStart"/>
            <w:r>
              <w:t>a.name_depart</w:t>
            </w:r>
            <w:proofErr w:type="spellEnd"/>
            <w:r>
              <w:t xml:space="preserve">, </w:t>
            </w:r>
            <w:proofErr w:type="spellStart"/>
            <w:r>
              <w:t>a.id_company</w:t>
            </w:r>
            <w:proofErr w:type="spellEnd"/>
            <w:r>
              <w:t xml:space="preserve">, </w:t>
            </w:r>
            <w:proofErr w:type="spellStart"/>
            <w:r>
              <w:t>b.name_company</w:t>
            </w:r>
            <w:proofErr w:type="spellEnd"/>
          </w:p>
          <w:p w14:paraId="362FED23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staff a, company b</w:t>
            </w:r>
          </w:p>
          <w:p w14:paraId="67A92E41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r>
              <w:t>depart.id_company</w:t>
            </w:r>
            <w:proofErr w:type="spellEnd"/>
            <w:r>
              <w:t>=</w:t>
            </w:r>
            <w:proofErr w:type="spellStart"/>
            <w:r>
              <w:t>comp.id_company</w:t>
            </w:r>
            <w:proofErr w:type="spellEnd"/>
          </w:p>
          <w:p w14:paraId="60606BF2" w14:textId="77777777" w:rsidR="009674CE" w:rsidRDefault="009674CE" w:rsidP="00362221">
            <w:pPr>
              <w:pStyle w:val="a7"/>
              <w:ind w:firstLineChars="0" w:firstLine="0"/>
            </w:pPr>
            <w:r>
              <w:t>;</w:t>
            </w:r>
          </w:p>
          <w:p w14:paraId="6E1A182D" w14:textId="77777777" w:rsidR="009674CE" w:rsidRDefault="009674CE" w:rsidP="00362221">
            <w:pPr>
              <w:pStyle w:val="a7"/>
              <w:ind w:firstLineChars="0" w:firstLine="0"/>
            </w:pPr>
            <w:r>
              <w:t>comment on tabl</w:t>
            </w:r>
            <w:r>
              <w:rPr>
                <w:rFonts w:hint="eastAsia"/>
              </w:rPr>
              <w:t>e u_2_1_1_1.depart_info is '</w:t>
            </w:r>
            <w:r>
              <w:rPr>
                <w:rFonts w:hint="eastAsia"/>
              </w:rPr>
              <w:t>部门信息</w:t>
            </w:r>
            <w:r>
              <w:rPr>
                <w:rFonts w:hint="eastAsia"/>
              </w:rPr>
              <w:t>';</w:t>
            </w:r>
          </w:p>
          <w:p w14:paraId="7A1E5A73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u_2_1_1_1.depart_info.id_depart is '</w:t>
            </w:r>
            <w:r>
              <w:rPr>
                <w:rFonts w:hint="eastAsia"/>
              </w:rPr>
              <w:t>部门编号</w:t>
            </w:r>
            <w:r>
              <w:rPr>
                <w:rFonts w:hint="eastAsia"/>
              </w:rPr>
              <w:t>';</w:t>
            </w:r>
          </w:p>
          <w:p w14:paraId="7980E163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u_2_1_1_1.depart_info.name_depart is '</w:t>
            </w:r>
            <w:r>
              <w:rPr>
                <w:rFonts w:hint="eastAsia"/>
              </w:rPr>
              <w:t>部门名称</w:t>
            </w:r>
            <w:r>
              <w:rPr>
                <w:rFonts w:hint="eastAsia"/>
              </w:rPr>
              <w:t>';</w:t>
            </w:r>
          </w:p>
          <w:p w14:paraId="60539DA8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u_2_1_1_1.depart_info.id_company is '</w:t>
            </w:r>
            <w:r>
              <w:rPr>
                <w:rFonts w:hint="eastAsia"/>
              </w:rPr>
              <w:t>公司编号</w:t>
            </w:r>
            <w:r>
              <w:rPr>
                <w:rFonts w:hint="eastAsia"/>
              </w:rPr>
              <w:t>';</w:t>
            </w:r>
          </w:p>
          <w:p w14:paraId="02D41844" w14:textId="77777777" w:rsidR="009674CE" w:rsidRDefault="009674CE" w:rsidP="00362221">
            <w:pPr>
              <w:pStyle w:val="a7"/>
              <w:ind w:firstLineChars="0" w:firstLine="0"/>
            </w:pPr>
            <w:r>
              <w:t>comment on column u_2_1_1_1.depart</w:t>
            </w:r>
            <w:r>
              <w:rPr>
                <w:rFonts w:hint="eastAsia"/>
              </w:rPr>
              <w:t>_info.name_company is '</w:t>
            </w:r>
            <w:r>
              <w:rPr>
                <w:rFonts w:hint="eastAsia"/>
              </w:rPr>
              <w:t>公司名称</w:t>
            </w:r>
            <w:r>
              <w:rPr>
                <w:rFonts w:hint="eastAsia"/>
              </w:rPr>
              <w:t>';</w:t>
            </w:r>
          </w:p>
          <w:p w14:paraId="1DB3A134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0AE7F0AC" w14:textId="77777777" w:rsidR="009674CE" w:rsidRDefault="009674CE" w:rsidP="009674CE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买家信息</w:t>
      </w:r>
    </w:p>
    <w:p w14:paraId="7F08AE61" w14:textId="77777777" w:rsidR="009674CE" w:rsidRPr="00FB1786" w:rsidRDefault="009674CE" w:rsidP="009674C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b</w:t>
      </w:r>
      <w:r>
        <w:t>uyer_info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7"/>
        <w:gridCol w:w="1577"/>
        <w:gridCol w:w="1547"/>
        <w:gridCol w:w="1523"/>
        <w:gridCol w:w="1547"/>
        <w:gridCol w:w="3023"/>
        <w:gridCol w:w="718"/>
      </w:tblGrid>
      <w:tr w:rsidR="009674CE" w14:paraId="1E355592" w14:textId="77777777" w:rsidTr="00362221">
        <w:tc>
          <w:tcPr>
            <w:tcW w:w="350" w:type="pct"/>
            <w:shd w:val="clear" w:color="auto" w:fill="D9D9D9"/>
          </w:tcPr>
          <w:p w14:paraId="0B16AC6A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8" w:type="pct"/>
            <w:shd w:val="clear" w:color="auto" w:fill="D9D9D9"/>
          </w:tcPr>
          <w:p w14:paraId="7FE104A5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4" w:type="pct"/>
            <w:shd w:val="clear" w:color="auto" w:fill="D9D9D9"/>
          </w:tcPr>
          <w:p w14:paraId="767C193C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13" w:type="pct"/>
            <w:shd w:val="clear" w:color="auto" w:fill="D9D9D9"/>
          </w:tcPr>
          <w:p w14:paraId="11E11733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24" w:type="pct"/>
            <w:shd w:val="clear" w:color="auto" w:fill="D9D9D9"/>
          </w:tcPr>
          <w:p w14:paraId="0343B182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415" w:type="pct"/>
            <w:shd w:val="clear" w:color="auto" w:fill="D9D9D9"/>
          </w:tcPr>
          <w:p w14:paraId="56FD819F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36" w:type="pct"/>
            <w:shd w:val="clear" w:color="auto" w:fill="D9D9D9"/>
          </w:tcPr>
          <w:p w14:paraId="56628FD9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674CE" w14:paraId="5E8D3210" w14:textId="77777777" w:rsidTr="00362221">
        <w:tc>
          <w:tcPr>
            <w:tcW w:w="350" w:type="pct"/>
            <w:shd w:val="clear" w:color="auto" w:fill="auto"/>
          </w:tcPr>
          <w:p w14:paraId="7F207E6E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1C9F2B3D" w14:textId="77777777" w:rsidR="009674CE" w:rsidRDefault="009674CE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买家号</w:t>
            </w:r>
          </w:p>
        </w:tc>
        <w:tc>
          <w:tcPr>
            <w:tcW w:w="724" w:type="pct"/>
            <w:shd w:val="clear" w:color="auto" w:fill="auto"/>
          </w:tcPr>
          <w:p w14:paraId="214A7E95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713" w:type="pct"/>
          </w:tcPr>
          <w:p w14:paraId="41E6CF2E" w14:textId="77777777" w:rsidR="009674CE" w:rsidRDefault="009674CE" w:rsidP="00362221">
            <w:pPr>
              <w:pStyle w:val="a7"/>
              <w:ind w:firstLineChars="0" w:firstLine="0"/>
            </w:pPr>
            <w:r w:rsidRPr="00BB1145">
              <w:t>b</w:t>
            </w:r>
            <w:r w:rsidRPr="00BB1145">
              <w:rPr>
                <w:rFonts w:hint="eastAsia"/>
              </w:rPr>
              <w:t>uyer</w:t>
            </w:r>
          </w:p>
        </w:tc>
        <w:tc>
          <w:tcPr>
            <w:tcW w:w="724" w:type="pct"/>
          </w:tcPr>
          <w:p w14:paraId="4EA6E244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1415" w:type="pct"/>
          </w:tcPr>
          <w:p w14:paraId="73431A46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7053EBE2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5DF80118" w14:textId="77777777" w:rsidTr="00362221">
        <w:tc>
          <w:tcPr>
            <w:tcW w:w="350" w:type="pct"/>
            <w:shd w:val="clear" w:color="auto" w:fill="auto"/>
          </w:tcPr>
          <w:p w14:paraId="69C67E7B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7EEF1962" w14:textId="77777777" w:rsidR="009674CE" w:rsidRDefault="009674CE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</w:t>
            </w:r>
            <w:r>
              <w:rPr>
                <w:rFonts w:hint="eastAsia"/>
              </w:rPr>
              <w:t>昵称</w:t>
            </w:r>
          </w:p>
        </w:tc>
        <w:tc>
          <w:tcPr>
            <w:tcW w:w="724" w:type="pct"/>
            <w:shd w:val="clear" w:color="auto" w:fill="auto"/>
          </w:tcPr>
          <w:p w14:paraId="35ADC99A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713" w:type="pct"/>
          </w:tcPr>
          <w:p w14:paraId="671BDC4E" w14:textId="77777777" w:rsidR="009674CE" w:rsidRDefault="009674CE" w:rsidP="00362221">
            <w:r w:rsidRPr="00BB1145">
              <w:t>b</w:t>
            </w:r>
            <w:r w:rsidRPr="00BB1145">
              <w:rPr>
                <w:rFonts w:hint="eastAsia"/>
              </w:rPr>
              <w:t>uyer</w:t>
            </w:r>
          </w:p>
        </w:tc>
        <w:tc>
          <w:tcPr>
            <w:tcW w:w="724" w:type="pct"/>
          </w:tcPr>
          <w:p w14:paraId="32DF817E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1415" w:type="pct"/>
          </w:tcPr>
          <w:p w14:paraId="43777A7E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59A304B2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582425C3" w14:textId="77777777" w:rsidTr="00362221">
        <w:tc>
          <w:tcPr>
            <w:tcW w:w="350" w:type="pct"/>
            <w:shd w:val="clear" w:color="auto" w:fill="auto"/>
          </w:tcPr>
          <w:p w14:paraId="0E4EED28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04ECDF8B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买家密码</w:t>
            </w:r>
          </w:p>
        </w:tc>
        <w:tc>
          <w:tcPr>
            <w:tcW w:w="724" w:type="pct"/>
            <w:shd w:val="clear" w:color="auto" w:fill="auto"/>
          </w:tcPr>
          <w:p w14:paraId="0E4879F7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t>pass_buyer</w:t>
            </w:r>
            <w:proofErr w:type="spellEnd"/>
          </w:p>
        </w:tc>
        <w:tc>
          <w:tcPr>
            <w:tcW w:w="713" w:type="pct"/>
          </w:tcPr>
          <w:p w14:paraId="0D7BC17D" w14:textId="77777777" w:rsidR="009674CE" w:rsidRDefault="009674CE" w:rsidP="00362221">
            <w:r w:rsidRPr="00BB1145">
              <w:t>b</w:t>
            </w:r>
            <w:r w:rsidRPr="00BB1145">
              <w:rPr>
                <w:rFonts w:hint="eastAsia"/>
              </w:rPr>
              <w:t>uyer</w:t>
            </w:r>
          </w:p>
        </w:tc>
        <w:tc>
          <w:tcPr>
            <w:tcW w:w="724" w:type="pct"/>
          </w:tcPr>
          <w:p w14:paraId="5FBA9A32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t>pass_buyer</w:t>
            </w:r>
            <w:proofErr w:type="spellEnd"/>
          </w:p>
        </w:tc>
        <w:tc>
          <w:tcPr>
            <w:tcW w:w="1415" w:type="pct"/>
          </w:tcPr>
          <w:p w14:paraId="14BA5C70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4C78FA38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4CA062BD" w14:textId="77777777" w:rsidTr="00362221">
        <w:tc>
          <w:tcPr>
            <w:tcW w:w="350" w:type="pct"/>
            <w:shd w:val="clear" w:color="auto" w:fill="auto"/>
          </w:tcPr>
          <w:p w14:paraId="7DC9877F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3760154A" w14:textId="77777777" w:rsidR="009674CE" w:rsidRDefault="009674CE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买家地址</w:t>
            </w:r>
          </w:p>
        </w:tc>
        <w:tc>
          <w:tcPr>
            <w:tcW w:w="724" w:type="pct"/>
            <w:shd w:val="clear" w:color="auto" w:fill="auto"/>
          </w:tcPr>
          <w:p w14:paraId="7C1D7EFD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713" w:type="pct"/>
          </w:tcPr>
          <w:p w14:paraId="129D9837" w14:textId="77777777" w:rsidR="009674CE" w:rsidRDefault="009674CE" w:rsidP="00362221">
            <w:r w:rsidRPr="00BB1145">
              <w:t>b</w:t>
            </w:r>
            <w:r w:rsidRPr="00BB1145">
              <w:rPr>
                <w:rFonts w:hint="eastAsia"/>
              </w:rPr>
              <w:t>uyer</w:t>
            </w:r>
          </w:p>
        </w:tc>
        <w:tc>
          <w:tcPr>
            <w:tcW w:w="724" w:type="pct"/>
          </w:tcPr>
          <w:p w14:paraId="42E52376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1415" w:type="pct"/>
          </w:tcPr>
          <w:p w14:paraId="6B8E4985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4CA7637C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5E8FACAD" w14:textId="77777777" w:rsidTr="00362221">
        <w:tc>
          <w:tcPr>
            <w:tcW w:w="350" w:type="pct"/>
            <w:shd w:val="clear" w:color="auto" w:fill="auto"/>
          </w:tcPr>
          <w:p w14:paraId="3FF8CC92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46CCC3B2" w14:textId="77777777" w:rsidR="009674CE" w:rsidRDefault="009674CE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</w:t>
            </w:r>
            <w:r>
              <w:rPr>
                <w:rFonts w:hint="eastAsia"/>
              </w:rPr>
              <w:t>联系方式</w:t>
            </w:r>
          </w:p>
        </w:tc>
        <w:tc>
          <w:tcPr>
            <w:tcW w:w="724" w:type="pct"/>
            <w:shd w:val="clear" w:color="auto" w:fill="auto"/>
          </w:tcPr>
          <w:p w14:paraId="387C6885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713" w:type="pct"/>
          </w:tcPr>
          <w:p w14:paraId="17C27C87" w14:textId="77777777" w:rsidR="009674CE" w:rsidRPr="00DF4DB6" w:rsidRDefault="009674CE" w:rsidP="00362221">
            <w:r w:rsidRPr="00BB1145">
              <w:t>b</w:t>
            </w:r>
            <w:r w:rsidRPr="00BB1145">
              <w:rPr>
                <w:rFonts w:hint="eastAsia"/>
              </w:rPr>
              <w:t>uyer</w:t>
            </w:r>
          </w:p>
        </w:tc>
        <w:tc>
          <w:tcPr>
            <w:tcW w:w="724" w:type="pct"/>
          </w:tcPr>
          <w:p w14:paraId="1B300217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1415" w:type="pct"/>
          </w:tcPr>
          <w:p w14:paraId="1BCCE4EE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1E773742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6E77DAC4" w14:textId="77777777" w:rsidTr="00362221">
        <w:tc>
          <w:tcPr>
            <w:tcW w:w="350" w:type="pct"/>
            <w:shd w:val="clear" w:color="auto" w:fill="auto"/>
          </w:tcPr>
          <w:p w14:paraId="48E0508C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607EF3AF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买家信誉积分</w:t>
            </w:r>
          </w:p>
        </w:tc>
        <w:tc>
          <w:tcPr>
            <w:tcW w:w="724" w:type="pct"/>
            <w:shd w:val="clear" w:color="auto" w:fill="auto"/>
          </w:tcPr>
          <w:p w14:paraId="01575ED7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023C91">
              <w:t>score_buyer</w:t>
            </w:r>
            <w:proofErr w:type="spellEnd"/>
          </w:p>
        </w:tc>
        <w:tc>
          <w:tcPr>
            <w:tcW w:w="713" w:type="pct"/>
          </w:tcPr>
          <w:p w14:paraId="0FDDFE8D" w14:textId="77777777" w:rsidR="009674CE" w:rsidRPr="00DF4DB6" w:rsidRDefault="009674CE" w:rsidP="00362221">
            <w:r w:rsidRPr="00BB1145">
              <w:t>b</w:t>
            </w:r>
            <w:r w:rsidRPr="00BB1145">
              <w:rPr>
                <w:rFonts w:hint="eastAsia"/>
              </w:rPr>
              <w:t>uyer</w:t>
            </w:r>
          </w:p>
        </w:tc>
        <w:tc>
          <w:tcPr>
            <w:tcW w:w="724" w:type="pct"/>
          </w:tcPr>
          <w:p w14:paraId="527B33A6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023C91">
              <w:t>score_buyer</w:t>
            </w:r>
            <w:proofErr w:type="spellEnd"/>
          </w:p>
        </w:tc>
        <w:tc>
          <w:tcPr>
            <w:tcW w:w="1415" w:type="pct"/>
          </w:tcPr>
          <w:p w14:paraId="5B795722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5910A431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5E79938D" w14:textId="77777777" w:rsidTr="00362221">
        <w:tc>
          <w:tcPr>
            <w:tcW w:w="350" w:type="pct"/>
            <w:shd w:val="clear" w:color="auto" w:fill="auto"/>
          </w:tcPr>
          <w:p w14:paraId="071091C9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21B573CF" w14:textId="77777777" w:rsidR="009674CE" w:rsidRDefault="009674CE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724" w:type="pct"/>
            <w:shd w:val="clear" w:color="auto" w:fill="auto"/>
          </w:tcPr>
          <w:p w14:paraId="492890FC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713" w:type="pct"/>
          </w:tcPr>
          <w:p w14:paraId="344EE3A5" w14:textId="77777777" w:rsidR="009674CE" w:rsidRPr="00DF4DB6" w:rsidRDefault="009674CE" w:rsidP="00362221">
            <w:r w:rsidRPr="0021058E">
              <w:rPr>
                <w:rFonts w:hint="eastAsia"/>
              </w:rPr>
              <w:t>area</w:t>
            </w:r>
          </w:p>
        </w:tc>
        <w:tc>
          <w:tcPr>
            <w:tcW w:w="724" w:type="pct"/>
          </w:tcPr>
          <w:p w14:paraId="51801173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1415" w:type="pct"/>
          </w:tcPr>
          <w:p w14:paraId="392A40D2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25057C2D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0E3322CF" w14:textId="77777777" w:rsidTr="00362221">
        <w:tc>
          <w:tcPr>
            <w:tcW w:w="350" w:type="pct"/>
            <w:shd w:val="clear" w:color="auto" w:fill="auto"/>
          </w:tcPr>
          <w:p w14:paraId="791E73D1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204E12D6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区域名称</w:t>
            </w:r>
          </w:p>
        </w:tc>
        <w:tc>
          <w:tcPr>
            <w:tcW w:w="724" w:type="pct"/>
            <w:shd w:val="clear" w:color="auto" w:fill="auto"/>
          </w:tcPr>
          <w:p w14:paraId="6E356399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 w:rsidRPr="00DF4DB6">
              <w:t>area</w:t>
            </w:r>
            <w:proofErr w:type="spellEnd"/>
          </w:p>
        </w:tc>
        <w:tc>
          <w:tcPr>
            <w:tcW w:w="713" w:type="pct"/>
          </w:tcPr>
          <w:p w14:paraId="113AC5D8" w14:textId="77777777" w:rsidR="009674CE" w:rsidRPr="00DF4DB6" w:rsidRDefault="009674CE" w:rsidP="00362221">
            <w:r w:rsidRPr="0021058E">
              <w:rPr>
                <w:rFonts w:hint="eastAsia"/>
              </w:rPr>
              <w:t>area</w:t>
            </w:r>
          </w:p>
        </w:tc>
        <w:tc>
          <w:tcPr>
            <w:tcW w:w="724" w:type="pct"/>
          </w:tcPr>
          <w:p w14:paraId="16C49A41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 w:rsidRPr="00DF4DB6">
              <w:t>area</w:t>
            </w:r>
            <w:proofErr w:type="spellEnd"/>
          </w:p>
        </w:tc>
        <w:tc>
          <w:tcPr>
            <w:tcW w:w="1415" w:type="pct"/>
          </w:tcPr>
          <w:p w14:paraId="0F5E7E97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b</w:t>
            </w:r>
            <w:r>
              <w:t>uyer.</w:t>
            </w:r>
            <w:r w:rsidRPr="00DF4DB6">
              <w:rPr>
                <w:rFonts w:hint="eastAsia"/>
              </w:rPr>
              <w:t xml:space="preserve"> </w:t>
            </w: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  <w:r>
              <w:t>=area.</w:t>
            </w:r>
            <w:r w:rsidRPr="00DF4DB6">
              <w:rPr>
                <w:rFonts w:hint="eastAsia"/>
              </w:rPr>
              <w:t xml:space="preserve"> </w:t>
            </w: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336" w:type="pct"/>
            <w:shd w:val="clear" w:color="auto" w:fill="auto"/>
          </w:tcPr>
          <w:p w14:paraId="372B2B91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5ACB1D77" w14:textId="77777777" w:rsidR="009674CE" w:rsidRPr="003F5CC5" w:rsidRDefault="009674CE" w:rsidP="009674C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674CE" w14:paraId="409DB822" w14:textId="77777777" w:rsidTr="00362221">
        <w:tc>
          <w:tcPr>
            <w:tcW w:w="5000" w:type="pct"/>
            <w:shd w:val="clear" w:color="auto" w:fill="auto"/>
          </w:tcPr>
          <w:p w14:paraId="3D3635E6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创建视图：买家信息</w:t>
            </w:r>
          </w:p>
          <w:p w14:paraId="63BE7FF6" w14:textId="77777777" w:rsidR="009674CE" w:rsidRDefault="009674CE" w:rsidP="00362221">
            <w:pPr>
              <w:pStyle w:val="a7"/>
              <w:ind w:firstLineChars="0" w:firstLine="0"/>
            </w:pPr>
            <w:r>
              <w:t>create view u_2_1_1_</w:t>
            </w:r>
            <w:proofErr w:type="gramStart"/>
            <w:r>
              <w:t>1.buyer</w:t>
            </w:r>
            <w:proofErr w:type="gramEnd"/>
            <w:r>
              <w:t>_info(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name_buyer</w:t>
            </w:r>
            <w:proofErr w:type="spellEnd"/>
            <w:r>
              <w:t xml:space="preserve">, </w:t>
            </w:r>
            <w:proofErr w:type="spellStart"/>
            <w:r>
              <w:t>pass_buyer</w:t>
            </w:r>
            <w:proofErr w:type="spellEnd"/>
            <w:r>
              <w:t xml:space="preserve">, </w:t>
            </w:r>
            <w:proofErr w:type="spellStart"/>
            <w:r>
              <w:t>adress_buyer</w:t>
            </w:r>
            <w:proofErr w:type="spellEnd"/>
            <w:r>
              <w:t xml:space="preserve">, </w:t>
            </w:r>
            <w:proofErr w:type="spellStart"/>
            <w:r>
              <w:t>call_buyer</w:t>
            </w:r>
            <w:proofErr w:type="spellEnd"/>
            <w:r>
              <w:t xml:space="preserve">, </w:t>
            </w:r>
            <w:proofErr w:type="spellStart"/>
            <w:r>
              <w:t>score_buyer</w:t>
            </w:r>
            <w:proofErr w:type="spellEnd"/>
            <w:r>
              <w:t xml:space="preserve">, </w:t>
            </w:r>
            <w:proofErr w:type="spellStart"/>
            <w:r>
              <w:t>id_area</w:t>
            </w:r>
            <w:proofErr w:type="spellEnd"/>
            <w:r>
              <w:t xml:space="preserve">, </w:t>
            </w:r>
            <w:proofErr w:type="spellStart"/>
            <w:r>
              <w:t>name_area</w:t>
            </w:r>
            <w:proofErr w:type="spellEnd"/>
            <w:r>
              <w:t>)</w:t>
            </w:r>
          </w:p>
          <w:p w14:paraId="1E3FDE2E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133B4E13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a.name_buyer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a.pass</w:t>
            </w:r>
            <w:proofErr w:type="gramEnd"/>
            <w:r>
              <w:t>_buyer</w:t>
            </w:r>
            <w:proofErr w:type="spellEnd"/>
            <w:r>
              <w:t xml:space="preserve">, </w:t>
            </w:r>
            <w:proofErr w:type="spellStart"/>
            <w:r>
              <w:t>a.adress_buyer</w:t>
            </w:r>
            <w:proofErr w:type="spellEnd"/>
            <w:r>
              <w:t xml:space="preserve">, </w:t>
            </w:r>
            <w:proofErr w:type="spellStart"/>
            <w:r>
              <w:t>a.call_buyer</w:t>
            </w:r>
            <w:proofErr w:type="spellEnd"/>
            <w:r>
              <w:t xml:space="preserve">, </w:t>
            </w:r>
            <w:proofErr w:type="spellStart"/>
            <w:r>
              <w:t>a.score_buyer</w:t>
            </w:r>
            <w:proofErr w:type="spellEnd"/>
            <w:r>
              <w:t xml:space="preserve">, </w:t>
            </w:r>
            <w:proofErr w:type="spellStart"/>
            <w:r>
              <w:t>b.id_area</w:t>
            </w:r>
            <w:proofErr w:type="spellEnd"/>
            <w:r>
              <w:t xml:space="preserve">, </w:t>
            </w:r>
            <w:proofErr w:type="spellStart"/>
            <w:r>
              <w:t>b.name_area</w:t>
            </w:r>
            <w:proofErr w:type="spellEnd"/>
          </w:p>
          <w:p w14:paraId="652EEDB1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buyer a, area b</w:t>
            </w:r>
          </w:p>
          <w:p w14:paraId="54618162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a. </w:t>
            </w:r>
            <w:proofErr w:type="spellStart"/>
            <w:r>
              <w:t>id_area</w:t>
            </w:r>
            <w:proofErr w:type="spellEnd"/>
            <w:r>
              <w:t xml:space="preserve">=b. </w:t>
            </w:r>
            <w:proofErr w:type="spellStart"/>
            <w:r>
              <w:t>id_area</w:t>
            </w:r>
            <w:proofErr w:type="spellEnd"/>
          </w:p>
          <w:p w14:paraId="3BAD5D86" w14:textId="77777777" w:rsidR="009674CE" w:rsidRDefault="009674CE" w:rsidP="00362221">
            <w:pPr>
              <w:pStyle w:val="a7"/>
              <w:ind w:firstLineChars="0" w:firstLine="0"/>
            </w:pPr>
            <w:r>
              <w:t>;</w:t>
            </w:r>
          </w:p>
          <w:p w14:paraId="04E9BE1E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u_2_1_1_1.buyer_info is '</w:t>
            </w:r>
            <w:r>
              <w:rPr>
                <w:rFonts w:hint="eastAsia"/>
              </w:rPr>
              <w:t>买家信息</w:t>
            </w:r>
            <w:r>
              <w:rPr>
                <w:rFonts w:hint="eastAsia"/>
              </w:rPr>
              <w:t>';</w:t>
            </w:r>
          </w:p>
          <w:p w14:paraId="162F2F9C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u_2_1_1_1.buyer_info.id_buyer is 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';</w:t>
            </w:r>
          </w:p>
          <w:p w14:paraId="2B423BAE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u_2_1_1_1.buyer_info.name_buyer is '</w:t>
            </w:r>
            <w:r>
              <w:rPr>
                <w:rFonts w:hint="eastAsia"/>
              </w:rPr>
              <w:t>买家昵称</w:t>
            </w:r>
            <w:r>
              <w:rPr>
                <w:rFonts w:hint="eastAsia"/>
              </w:rPr>
              <w:t>';</w:t>
            </w:r>
          </w:p>
          <w:p w14:paraId="26F84B0B" w14:textId="77777777" w:rsidR="009674CE" w:rsidRDefault="009674CE" w:rsidP="00362221">
            <w:pPr>
              <w:pStyle w:val="a7"/>
              <w:ind w:firstLineChars="0" w:firstLine="0"/>
            </w:pPr>
            <w:r>
              <w:t>comment on column u_2_1_</w:t>
            </w:r>
            <w:r>
              <w:rPr>
                <w:rFonts w:hint="eastAsia"/>
              </w:rPr>
              <w:t>1_1.buyer_info.pass_buyer is '</w:t>
            </w:r>
            <w:r>
              <w:rPr>
                <w:rFonts w:hint="eastAsia"/>
              </w:rPr>
              <w:t>买家密码</w:t>
            </w:r>
            <w:r>
              <w:rPr>
                <w:rFonts w:hint="eastAsia"/>
              </w:rPr>
              <w:t>';</w:t>
            </w:r>
          </w:p>
          <w:p w14:paraId="1E63ADC1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u_2_1_1_1.buyer_info.adress_buyer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710D86E6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u_2_1_1_1.buyer_info.call_buyer is '</w:t>
            </w:r>
            <w:r>
              <w:rPr>
                <w:rFonts w:hint="eastAsia"/>
              </w:rPr>
              <w:t>买家联系方式</w:t>
            </w:r>
            <w:r>
              <w:rPr>
                <w:rFonts w:hint="eastAsia"/>
              </w:rPr>
              <w:t>';</w:t>
            </w:r>
          </w:p>
          <w:p w14:paraId="2EFD11D4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u_2_1_1_1.buyer_info.score_buyer is '</w:t>
            </w:r>
            <w:r>
              <w:rPr>
                <w:rFonts w:hint="eastAsia"/>
              </w:rPr>
              <w:t>买家信誉积分</w:t>
            </w:r>
            <w:r>
              <w:rPr>
                <w:rFonts w:hint="eastAsia"/>
              </w:rPr>
              <w:t>';</w:t>
            </w:r>
          </w:p>
          <w:p w14:paraId="3DA1B7A0" w14:textId="77777777" w:rsidR="009674CE" w:rsidRDefault="009674CE" w:rsidP="00362221">
            <w:pPr>
              <w:pStyle w:val="a7"/>
              <w:ind w:firstLineChars="0" w:firstLine="0"/>
            </w:pPr>
            <w:r>
              <w:t>comment on column u_2_1_1_1.</w:t>
            </w:r>
            <w:r>
              <w:rPr>
                <w:rFonts w:hint="eastAsia"/>
              </w:rPr>
              <w:t>buyer_info.id_area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000E4527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u_2_1_1_1.buyer_info.name_area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3E7F9C58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7DADC17F" w14:textId="77777777" w:rsidR="009674CE" w:rsidRPr="00572D36" w:rsidRDefault="009674CE" w:rsidP="009674CE"/>
    <w:p w14:paraId="0DE51A7A" w14:textId="77777777" w:rsidR="009674CE" w:rsidRDefault="009674CE" w:rsidP="009674CE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图书信息</w:t>
      </w:r>
    </w:p>
    <w:p w14:paraId="29357F2E" w14:textId="77777777" w:rsidR="009674CE" w:rsidRPr="00FB1786" w:rsidRDefault="009674CE" w:rsidP="009674C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b</w:t>
      </w:r>
      <w:r>
        <w:t>ook_info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1508"/>
        <w:gridCol w:w="1558"/>
        <w:gridCol w:w="1454"/>
        <w:gridCol w:w="1558"/>
        <w:gridCol w:w="3275"/>
        <w:gridCol w:w="650"/>
      </w:tblGrid>
      <w:tr w:rsidR="009674CE" w14:paraId="64B18305" w14:textId="77777777" w:rsidTr="00362221">
        <w:tc>
          <w:tcPr>
            <w:tcW w:w="350" w:type="pct"/>
            <w:shd w:val="clear" w:color="auto" w:fill="D9D9D9"/>
          </w:tcPr>
          <w:p w14:paraId="045CDEC8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8" w:type="pct"/>
            <w:shd w:val="clear" w:color="auto" w:fill="D9D9D9"/>
          </w:tcPr>
          <w:p w14:paraId="79DB54AD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4" w:type="pct"/>
            <w:shd w:val="clear" w:color="auto" w:fill="D9D9D9"/>
          </w:tcPr>
          <w:p w14:paraId="6E4C6FA0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13" w:type="pct"/>
            <w:shd w:val="clear" w:color="auto" w:fill="D9D9D9"/>
          </w:tcPr>
          <w:p w14:paraId="056333DB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24" w:type="pct"/>
            <w:shd w:val="clear" w:color="auto" w:fill="D9D9D9"/>
          </w:tcPr>
          <w:p w14:paraId="49C90D3C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415" w:type="pct"/>
            <w:shd w:val="clear" w:color="auto" w:fill="D9D9D9"/>
          </w:tcPr>
          <w:p w14:paraId="410D84DF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36" w:type="pct"/>
            <w:shd w:val="clear" w:color="auto" w:fill="D9D9D9"/>
          </w:tcPr>
          <w:p w14:paraId="3EAF4331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674CE" w14:paraId="46C8C0BA" w14:textId="77777777" w:rsidTr="00362221">
        <w:tc>
          <w:tcPr>
            <w:tcW w:w="350" w:type="pct"/>
            <w:shd w:val="clear" w:color="auto" w:fill="auto"/>
          </w:tcPr>
          <w:p w14:paraId="08FC36F4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4ED4E3D7" w14:textId="77777777" w:rsidR="009674CE" w:rsidRDefault="009674CE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724" w:type="pct"/>
            <w:shd w:val="clear" w:color="auto" w:fill="auto"/>
          </w:tcPr>
          <w:p w14:paraId="58358798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713" w:type="pct"/>
          </w:tcPr>
          <w:p w14:paraId="189FBFEB" w14:textId="77777777" w:rsidR="009674CE" w:rsidRDefault="009674CE" w:rsidP="00362221">
            <w:pPr>
              <w:pStyle w:val="a7"/>
              <w:ind w:firstLineChars="0" w:firstLine="0"/>
            </w:pPr>
            <w:r w:rsidRPr="00EB7465">
              <w:rPr>
                <w:rFonts w:hint="eastAsia"/>
              </w:rPr>
              <w:t>book</w:t>
            </w:r>
          </w:p>
        </w:tc>
        <w:tc>
          <w:tcPr>
            <w:tcW w:w="724" w:type="pct"/>
          </w:tcPr>
          <w:p w14:paraId="43924ADA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415" w:type="pct"/>
          </w:tcPr>
          <w:p w14:paraId="5E4E54AD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7E13559F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7D13540F" w14:textId="77777777" w:rsidTr="00362221">
        <w:tc>
          <w:tcPr>
            <w:tcW w:w="350" w:type="pct"/>
            <w:shd w:val="clear" w:color="auto" w:fill="auto"/>
          </w:tcPr>
          <w:p w14:paraId="1E96851A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0F7CEEA5" w14:textId="77777777" w:rsidR="009674CE" w:rsidRDefault="009674CE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图书名</w:t>
            </w:r>
            <w:r>
              <w:rPr>
                <w:rFonts w:hint="eastAsia"/>
              </w:rPr>
              <w:t>称</w:t>
            </w:r>
          </w:p>
        </w:tc>
        <w:tc>
          <w:tcPr>
            <w:tcW w:w="724" w:type="pct"/>
            <w:shd w:val="clear" w:color="auto" w:fill="auto"/>
          </w:tcPr>
          <w:p w14:paraId="46DBEC42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13" w:type="pct"/>
          </w:tcPr>
          <w:p w14:paraId="7E038247" w14:textId="77777777" w:rsidR="009674CE" w:rsidRDefault="009674CE" w:rsidP="00362221">
            <w:r w:rsidRPr="00EB7465">
              <w:rPr>
                <w:rFonts w:hint="eastAsia"/>
              </w:rPr>
              <w:t>book</w:t>
            </w:r>
          </w:p>
        </w:tc>
        <w:tc>
          <w:tcPr>
            <w:tcW w:w="724" w:type="pct"/>
          </w:tcPr>
          <w:p w14:paraId="67A9E9FB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415" w:type="pct"/>
          </w:tcPr>
          <w:p w14:paraId="7C823CB0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2B5F2B78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46815E08" w14:textId="77777777" w:rsidTr="00362221">
        <w:tc>
          <w:tcPr>
            <w:tcW w:w="350" w:type="pct"/>
            <w:shd w:val="clear" w:color="auto" w:fill="auto"/>
          </w:tcPr>
          <w:p w14:paraId="698CCFDD" w14:textId="77777777" w:rsidR="009674CE" w:rsidRDefault="009674CE" w:rsidP="00362221"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5A0F3A69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724" w:type="pct"/>
            <w:shd w:val="clear" w:color="auto" w:fill="auto"/>
          </w:tcPr>
          <w:p w14:paraId="1540A1EB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13" w:type="pct"/>
          </w:tcPr>
          <w:p w14:paraId="6B906AB1" w14:textId="77777777" w:rsidR="009674CE" w:rsidRDefault="009674CE" w:rsidP="00362221">
            <w:r w:rsidRPr="00EB7465">
              <w:rPr>
                <w:rFonts w:hint="eastAsia"/>
              </w:rPr>
              <w:t>book</w:t>
            </w:r>
          </w:p>
        </w:tc>
        <w:tc>
          <w:tcPr>
            <w:tcW w:w="724" w:type="pct"/>
          </w:tcPr>
          <w:p w14:paraId="1E59FC98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415" w:type="pct"/>
          </w:tcPr>
          <w:p w14:paraId="7D3C0318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024FB28C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51CF98AF" w14:textId="77777777" w:rsidTr="00362221">
        <w:tc>
          <w:tcPr>
            <w:tcW w:w="350" w:type="pct"/>
            <w:shd w:val="clear" w:color="auto" w:fill="auto"/>
          </w:tcPr>
          <w:p w14:paraId="6C012316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02ABED18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图书类型</w:t>
            </w:r>
          </w:p>
        </w:tc>
        <w:tc>
          <w:tcPr>
            <w:tcW w:w="724" w:type="pct"/>
            <w:shd w:val="clear" w:color="auto" w:fill="auto"/>
          </w:tcPr>
          <w:p w14:paraId="18B36CFD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867B51">
              <w:t>type</w:t>
            </w:r>
            <w:r>
              <w:rPr>
                <w:rFonts w:hint="eastAsia"/>
              </w:rPr>
              <w:t>_</w:t>
            </w:r>
            <w:r>
              <w:t>book</w:t>
            </w:r>
            <w:proofErr w:type="spellEnd"/>
          </w:p>
        </w:tc>
        <w:tc>
          <w:tcPr>
            <w:tcW w:w="713" w:type="pct"/>
          </w:tcPr>
          <w:p w14:paraId="3668F364" w14:textId="77777777" w:rsidR="009674CE" w:rsidRDefault="009674CE" w:rsidP="00362221">
            <w:r w:rsidRPr="00EB7465">
              <w:rPr>
                <w:rFonts w:hint="eastAsia"/>
              </w:rPr>
              <w:t>book</w:t>
            </w:r>
          </w:p>
        </w:tc>
        <w:tc>
          <w:tcPr>
            <w:tcW w:w="724" w:type="pct"/>
          </w:tcPr>
          <w:p w14:paraId="734E06C3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867B51">
              <w:t>type</w:t>
            </w:r>
            <w:r>
              <w:rPr>
                <w:rFonts w:hint="eastAsia"/>
              </w:rPr>
              <w:t>_</w:t>
            </w:r>
            <w:r>
              <w:t>book</w:t>
            </w:r>
            <w:proofErr w:type="spellEnd"/>
          </w:p>
        </w:tc>
        <w:tc>
          <w:tcPr>
            <w:tcW w:w="1415" w:type="pct"/>
          </w:tcPr>
          <w:p w14:paraId="136652F7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57898567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195C0812" w14:textId="77777777" w:rsidTr="00362221">
        <w:tc>
          <w:tcPr>
            <w:tcW w:w="350" w:type="pct"/>
            <w:shd w:val="clear" w:color="auto" w:fill="auto"/>
          </w:tcPr>
          <w:p w14:paraId="24214A5E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2C2EB4FE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出版社编号</w:t>
            </w:r>
          </w:p>
        </w:tc>
        <w:tc>
          <w:tcPr>
            <w:tcW w:w="724" w:type="pct"/>
            <w:shd w:val="clear" w:color="auto" w:fill="auto"/>
          </w:tcPr>
          <w:p w14:paraId="16E23AA2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</w:p>
        </w:tc>
        <w:tc>
          <w:tcPr>
            <w:tcW w:w="713" w:type="pct"/>
          </w:tcPr>
          <w:p w14:paraId="7FF021D4" w14:textId="77777777" w:rsidR="009674CE" w:rsidRPr="00DF4DB6" w:rsidRDefault="009674CE" w:rsidP="00362221">
            <w:r w:rsidRPr="00EB7465">
              <w:rPr>
                <w:rFonts w:hint="eastAsia"/>
              </w:rPr>
              <w:t>book</w:t>
            </w:r>
          </w:p>
        </w:tc>
        <w:tc>
          <w:tcPr>
            <w:tcW w:w="724" w:type="pct"/>
          </w:tcPr>
          <w:p w14:paraId="3A4EBF12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</w:p>
        </w:tc>
        <w:tc>
          <w:tcPr>
            <w:tcW w:w="1415" w:type="pct"/>
          </w:tcPr>
          <w:p w14:paraId="7A04F585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2B4BE34F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67535208" w14:textId="77777777" w:rsidTr="00362221">
        <w:tc>
          <w:tcPr>
            <w:tcW w:w="350" w:type="pct"/>
            <w:shd w:val="clear" w:color="auto" w:fill="auto"/>
          </w:tcPr>
          <w:p w14:paraId="7AAE611E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0ED0C026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724" w:type="pct"/>
            <w:shd w:val="clear" w:color="auto" w:fill="auto"/>
          </w:tcPr>
          <w:p w14:paraId="79683C35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713" w:type="pct"/>
          </w:tcPr>
          <w:p w14:paraId="2EDAA541" w14:textId="77777777" w:rsidR="009674CE" w:rsidRPr="00DF4DB6" w:rsidRDefault="009674CE" w:rsidP="00362221">
            <w:r w:rsidRPr="00EB7465">
              <w:rPr>
                <w:rFonts w:hint="eastAsia"/>
              </w:rPr>
              <w:t>book</w:t>
            </w:r>
          </w:p>
        </w:tc>
        <w:tc>
          <w:tcPr>
            <w:tcW w:w="724" w:type="pct"/>
          </w:tcPr>
          <w:p w14:paraId="15028CF3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1415" w:type="pct"/>
          </w:tcPr>
          <w:p w14:paraId="1DE6140E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1E9C2565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633C4D60" w14:textId="77777777" w:rsidTr="00362221">
        <w:tc>
          <w:tcPr>
            <w:tcW w:w="350" w:type="pct"/>
            <w:shd w:val="clear" w:color="auto" w:fill="auto"/>
          </w:tcPr>
          <w:p w14:paraId="027EDB8B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57B926C8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724" w:type="pct"/>
            <w:shd w:val="clear" w:color="auto" w:fill="auto"/>
          </w:tcPr>
          <w:p w14:paraId="7511A4D7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>
              <w:t>sum_book</w:t>
            </w:r>
            <w:proofErr w:type="spellEnd"/>
          </w:p>
        </w:tc>
        <w:tc>
          <w:tcPr>
            <w:tcW w:w="713" w:type="pct"/>
          </w:tcPr>
          <w:p w14:paraId="40EDC950" w14:textId="77777777" w:rsidR="009674CE" w:rsidRPr="00DF4DB6" w:rsidRDefault="009674CE" w:rsidP="00362221">
            <w:r w:rsidRPr="00EB7465">
              <w:rPr>
                <w:rFonts w:hint="eastAsia"/>
              </w:rPr>
              <w:t>book</w:t>
            </w:r>
          </w:p>
        </w:tc>
        <w:tc>
          <w:tcPr>
            <w:tcW w:w="724" w:type="pct"/>
          </w:tcPr>
          <w:p w14:paraId="7D50C99E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>
              <w:t>sum_book</w:t>
            </w:r>
            <w:proofErr w:type="spellEnd"/>
          </w:p>
        </w:tc>
        <w:tc>
          <w:tcPr>
            <w:tcW w:w="1415" w:type="pct"/>
          </w:tcPr>
          <w:p w14:paraId="1F539E26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65E6D312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43E56846" w14:textId="77777777" w:rsidTr="00362221">
        <w:tc>
          <w:tcPr>
            <w:tcW w:w="350" w:type="pct"/>
            <w:shd w:val="clear" w:color="auto" w:fill="auto"/>
          </w:tcPr>
          <w:p w14:paraId="1B715509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65D80918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出版时间</w:t>
            </w:r>
          </w:p>
        </w:tc>
        <w:tc>
          <w:tcPr>
            <w:tcW w:w="724" w:type="pct"/>
            <w:shd w:val="clear" w:color="auto" w:fill="auto"/>
          </w:tcPr>
          <w:p w14:paraId="2BE1BADB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 w:rsidRPr="008C6BB6">
              <w:t>publish</w:t>
            </w:r>
            <w:proofErr w:type="spellEnd"/>
          </w:p>
        </w:tc>
        <w:tc>
          <w:tcPr>
            <w:tcW w:w="713" w:type="pct"/>
          </w:tcPr>
          <w:p w14:paraId="0DCA34EF" w14:textId="77777777" w:rsidR="009674CE" w:rsidRPr="00DF4DB6" w:rsidRDefault="009674CE" w:rsidP="00362221">
            <w:r w:rsidRPr="00EB7465">
              <w:rPr>
                <w:rFonts w:hint="eastAsia"/>
              </w:rPr>
              <w:t>book</w:t>
            </w:r>
          </w:p>
        </w:tc>
        <w:tc>
          <w:tcPr>
            <w:tcW w:w="724" w:type="pct"/>
          </w:tcPr>
          <w:p w14:paraId="215D7258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 w:rsidRPr="008C6BB6">
              <w:t>publish</w:t>
            </w:r>
            <w:proofErr w:type="spellEnd"/>
          </w:p>
        </w:tc>
        <w:tc>
          <w:tcPr>
            <w:tcW w:w="1415" w:type="pct"/>
          </w:tcPr>
          <w:p w14:paraId="18F85251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6" w:type="pct"/>
            <w:shd w:val="clear" w:color="auto" w:fill="auto"/>
          </w:tcPr>
          <w:p w14:paraId="097AB7AF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5DCC4073" w14:textId="77777777" w:rsidTr="00362221">
        <w:tc>
          <w:tcPr>
            <w:tcW w:w="350" w:type="pct"/>
            <w:shd w:val="clear" w:color="auto" w:fill="auto"/>
          </w:tcPr>
          <w:p w14:paraId="52DE2C01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304B15C1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图书类型名称</w:t>
            </w:r>
          </w:p>
        </w:tc>
        <w:tc>
          <w:tcPr>
            <w:tcW w:w="724" w:type="pct"/>
            <w:shd w:val="clear" w:color="auto" w:fill="auto"/>
          </w:tcPr>
          <w:p w14:paraId="4B8E5C76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t>type_name</w:t>
            </w:r>
            <w:proofErr w:type="spellEnd"/>
          </w:p>
        </w:tc>
        <w:tc>
          <w:tcPr>
            <w:tcW w:w="713" w:type="pct"/>
          </w:tcPr>
          <w:p w14:paraId="2F7E026B" w14:textId="77777777" w:rsidR="009674CE" w:rsidRPr="00EB7465" w:rsidRDefault="009674CE" w:rsidP="00362221">
            <w:proofErr w:type="spellStart"/>
            <w:r>
              <w:rPr>
                <w:rFonts w:hint="eastAsia"/>
              </w:rPr>
              <w:t>u</w:t>
            </w:r>
            <w:r>
              <w:t>ser_dict</w:t>
            </w:r>
            <w:proofErr w:type="spellEnd"/>
          </w:p>
        </w:tc>
        <w:tc>
          <w:tcPr>
            <w:tcW w:w="724" w:type="pct"/>
          </w:tcPr>
          <w:p w14:paraId="102F9DC3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t>ctext</w:t>
            </w:r>
            <w:proofErr w:type="spellEnd"/>
          </w:p>
        </w:tc>
        <w:tc>
          <w:tcPr>
            <w:tcW w:w="1415" w:type="pct"/>
          </w:tcPr>
          <w:p w14:paraId="0DC401FB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u</w:t>
            </w:r>
            <w:r>
              <w:t>ser_</w:t>
            </w:r>
            <w:proofErr w:type="gramStart"/>
            <w:r>
              <w:t>dict.category</w:t>
            </w:r>
            <w:proofErr w:type="spellEnd"/>
            <w:proofErr w:type="gramEnd"/>
            <w:r>
              <w:t xml:space="preserve">= </w:t>
            </w:r>
            <w:r w:rsidRPr="000B3E0B">
              <w:t>'</w:t>
            </w:r>
            <w:r>
              <w:t>101</w:t>
            </w:r>
            <w:r w:rsidRPr="000B3E0B">
              <w:t>'</w:t>
            </w:r>
            <w:r>
              <w:t xml:space="preserve"> and</w:t>
            </w:r>
          </w:p>
          <w:p w14:paraId="338CC03E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u</w:t>
            </w:r>
            <w:r>
              <w:t>ser_</w:t>
            </w:r>
            <w:proofErr w:type="gramStart"/>
            <w:r>
              <w:t>dict.ccode</w:t>
            </w:r>
            <w:proofErr w:type="spellEnd"/>
            <w:proofErr w:type="gramEnd"/>
            <w:r>
              <w:t>=</w:t>
            </w:r>
            <w:r w:rsidRPr="00EB7465">
              <w:rPr>
                <w:rFonts w:hint="eastAsia"/>
              </w:rPr>
              <w:t xml:space="preserve"> </w:t>
            </w:r>
            <w:proofErr w:type="spellStart"/>
            <w:r w:rsidRPr="00EB7465">
              <w:rPr>
                <w:rFonts w:hint="eastAsia"/>
              </w:rPr>
              <w:t>book</w:t>
            </w:r>
            <w:r>
              <w:t>.</w:t>
            </w:r>
            <w:r w:rsidRPr="00867B51">
              <w:t>type</w:t>
            </w:r>
            <w:r>
              <w:rPr>
                <w:rFonts w:hint="eastAsia"/>
              </w:rPr>
              <w:t>_</w:t>
            </w:r>
            <w:r>
              <w:t>book</w:t>
            </w:r>
            <w:proofErr w:type="spellEnd"/>
          </w:p>
        </w:tc>
        <w:tc>
          <w:tcPr>
            <w:tcW w:w="336" w:type="pct"/>
            <w:shd w:val="clear" w:color="auto" w:fill="auto"/>
          </w:tcPr>
          <w:p w14:paraId="39B7DDFF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3E430CFD" w14:textId="77777777" w:rsidTr="00362221">
        <w:tc>
          <w:tcPr>
            <w:tcW w:w="350" w:type="pct"/>
            <w:shd w:val="clear" w:color="auto" w:fill="auto"/>
          </w:tcPr>
          <w:p w14:paraId="7FD15A2F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1D7DB82F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出版社名称</w:t>
            </w:r>
          </w:p>
        </w:tc>
        <w:tc>
          <w:tcPr>
            <w:tcW w:w="724" w:type="pct"/>
            <w:shd w:val="clear" w:color="auto" w:fill="auto"/>
          </w:tcPr>
          <w:p w14:paraId="7B0FA755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</w:t>
            </w:r>
            <w:r>
              <w:rPr>
                <w:rFonts w:hint="eastAsia"/>
              </w:rPr>
              <w:t>e</w:t>
            </w:r>
            <w:r w:rsidRPr="00DF4DB6">
              <w:rPr>
                <w:rFonts w:hint="eastAsia"/>
              </w:rPr>
              <w:t>_</w:t>
            </w:r>
            <w:r w:rsidRPr="00DB37AF">
              <w:t>publisher</w:t>
            </w:r>
            <w:proofErr w:type="spellEnd"/>
          </w:p>
        </w:tc>
        <w:tc>
          <w:tcPr>
            <w:tcW w:w="713" w:type="pct"/>
          </w:tcPr>
          <w:p w14:paraId="229353ED" w14:textId="77777777" w:rsidR="009674CE" w:rsidRPr="00EB7465" w:rsidRDefault="009674CE" w:rsidP="00362221">
            <w:pPr>
              <w:jc w:val="left"/>
            </w:pPr>
            <w:r w:rsidRPr="00DB37AF">
              <w:t>publisher</w:t>
            </w:r>
          </w:p>
        </w:tc>
        <w:tc>
          <w:tcPr>
            <w:tcW w:w="724" w:type="pct"/>
          </w:tcPr>
          <w:p w14:paraId="0907823E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</w:t>
            </w:r>
            <w:r>
              <w:rPr>
                <w:rFonts w:hint="eastAsia"/>
              </w:rPr>
              <w:t>e</w:t>
            </w:r>
            <w:r w:rsidRPr="00DF4DB6">
              <w:rPr>
                <w:rFonts w:hint="eastAsia"/>
              </w:rPr>
              <w:t>_</w:t>
            </w:r>
            <w:r w:rsidRPr="00DB37AF">
              <w:t>publisher</w:t>
            </w:r>
            <w:proofErr w:type="spellEnd"/>
          </w:p>
        </w:tc>
        <w:tc>
          <w:tcPr>
            <w:tcW w:w="1415" w:type="pct"/>
          </w:tcPr>
          <w:p w14:paraId="001C4185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EB7465">
              <w:rPr>
                <w:rFonts w:hint="eastAsia"/>
              </w:rPr>
              <w:t>book</w:t>
            </w:r>
            <w:r>
              <w:t>.</w:t>
            </w:r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  <w:r>
              <w:t>=</w:t>
            </w:r>
            <w:proofErr w:type="spellStart"/>
            <w:r>
              <w:t>pub.</w:t>
            </w:r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</w:p>
        </w:tc>
        <w:tc>
          <w:tcPr>
            <w:tcW w:w="336" w:type="pct"/>
            <w:shd w:val="clear" w:color="auto" w:fill="auto"/>
          </w:tcPr>
          <w:p w14:paraId="570A393F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2F991BDB" w14:textId="77777777" w:rsidTr="00362221">
        <w:tc>
          <w:tcPr>
            <w:tcW w:w="350" w:type="pct"/>
            <w:shd w:val="clear" w:color="auto" w:fill="auto"/>
          </w:tcPr>
          <w:p w14:paraId="2D562BBD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738" w:type="pct"/>
            <w:shd w:val="clear" w:color="auto" w:fill="auto"/>
          </w:tcPr>
          <w:p w14:paraId="5DD8C5BA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员工姓名</w:t>
            </w:r>
          </w:p>
        </w:tc>
        <w:tc>
          <w:tcPr>
            <w:tcW w:w="724" w:type="pct"/>
            <w:shd w:val="clear" w:color="auto" w:fill="auto"/>
          </w:tcPr>
          <w:p w14:paraId="60266921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t>name_staff</w:t>
            </w:r>
            <w:proofErr w:type="spellEnd"/>
          </w:p>
        </w:tc>
        <w:tc>
          <w:tcPr>
            <w:tcW w:w="713" w:type="pct"/>
          </w:tcPr>
          <w:p w14:paraId="3C9BFACB" w14:textId="77777777" w:rsidR="009674CE" w:rsidRPr="00EB7465" w:rsidRDefault="009674CE" w:rsidP="00362221">
            <w:r>
              <w:t>staff</w:t>
            </w:r>
          </w:p>
        </w:tc>
        <w:tc>
          <w:tcPr>
            <w:tcW w:w="724" w:type="pct"/>
          </w:tcPr>
          <w:p w14:paraId="46F1157D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t>name_staff</w:t>
            </w:r>
            <w:proofErr w:type="spellEnd"/>
          </w:p>
        </w:tc>
        <w:tc>
          <w:tcPr>
            <w:tcW w:w="1415" w:type="pct"/>
          </w:tcPr>
          <w:p w14:paraId="29D22AC9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EB7465">
              <w:rPr>
                <w:rFonts w:hint="eastAsia"/>
              </w:rPr>
              <w:t>book</w:t>
            </w:r>
            <w:r>
              <w:t>.</w:t>
            </w:r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  <w:r>
              <w:t xml:space="preserve">= </w:t>
            </w:r>
            <w:proofErr w:type="spellStart"/>
            <w:r>
              <w:t>staff.</w:t>
            </w:r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336" w:type="pct"/>
            <w:shd w:val="clear" w:color="auto" w:fill="auto"/>
          </w:tcPr>
          <w:p w14:paraId="7EC03AB5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1FCE5BD4" w14:textId="77777777" w:rsidR="009674CE" w:rsidRPr="003F5CC5" w:rsidRDefault="009674CE" w:rsidP="009674C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674CE" w14:paraId="5F446787" w14:textId="77777777" w:rsidTr="00362221">
        <w:tc>
          <w:tcPr>
            <w:tcW w:w="5000" w:type="pct"/>
            <w:shd w:val="clear" w:color="auto" w:fill="auto"/>
          </w:tcPr>
          <w:p w14:paraId="4AA5A17E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创建视图：图书信息</w:t>
            </w:r>
          </w:p>
          <w:p w14:paraId="4F313192" w14:textId="77777777" w:rsidR="009674CE" w:rsidRDefault="009674CE" w:rsidP="00362221">
            <w:pPr>
              <w:pStyle w:val="a7"/>
              <w:ind w:firstLineChars="0" w:firstLine="0"/>
            </w:pPr>
            <w:r>
              <w:t>create view u_2_1_1_</w:t>
            </w:r>
            <w:proofErr w:type="gramStart"/>
            <w:r>
              <w:t>1.book</w:t>
            </w:r>
            <w:proofErr w:type="gramEnd"/>
            <w:r>
              <w:t>_info(</w:t>
            </w:r>
            <w:proofErr w:type="spellStart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 xml:space="preserve">, </w:t>
            </w:r>
            <w:proofErr w:type="spellStart"/>
            <w:r>
              <w:t>type_book</w:t>
            </w:r>
            <w:proofErr w:type="spellEnd"/>
            <w:r>
              <w:t xml:space="preserve">, </w:t>
            </w:r>
            <w:proofErr w:type="spellStart"/>
            <w:r>
              <w:t>id_publisher</w:t>
            </w:r>
            <w:proofErr w:type="spellEnd"/>
            <w:r>
              <w:t xml:space="preserve">, </w:t>
            </w:r>
            <w:proofErr w:type="spellStart"/>
            <w:r>
              <w:t>id_staff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time_publish</w:t>
            </w:r>
            <w:proofErr w:type="spellEnd"/>
            <w:r>
              <w:t xml:space="preserve">, </w:t>
            </w:r>
            <w:proofErr w:type="spellStart"/>
            <w:r>
              <w:t>type_name</w:t>
            </w:r>
            <w:proofErr w:type="spellEnd"/>
            <w:r>
              <w:t xml:space="preserve">, </w:t>
            </w:r>
            <w:proofErr w:type="spellStart"/>
            <w:r>
              <w:t>name_publisher</w:t>
            </w:r>
            <w:proofErr w:type="spellEnd"/>
            <w:r>
              <w:t xml:space="preserve">, </w:t>
            </w:r>
            <w:proofErr w:type="spellStart"/>
            <w:r>
              <w:t>name_staff</w:t>
            </w:r>
            <w:proofErr w:type="spellEnd"/>
            <w:r>
              <w:t>)</w:t>
            </w:r>
          </w:p>
          <w:p w14:paraId="2D477CDD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2A8E076C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r>
              <w:t>a.name_book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a.price</w:t>
            </w:r>
            <w:proofErr w:type="gramEnd"/>
            <w:r>
              <w:t>_book</w:t>
            </w:r>
            <w:proofErr w:type="spellEnd"/>
            <w:r>
              <w:t xml:space="preserve">, </w:t>
            </w:r>
            <w:proofErr w:type="spellStart"/>
            <w:r>
              <w:t>a.type_book</w:t>
            </w:r>
            <w:proofErr w:type="spellEnd"/>
            <w:r>
              <w:t xml:space="preserve">, </w:t>
            </w:r>
            <w:proofErr w:type="spellStart"/>
            <w:r>
              <w:t>a.id_publisher</w:t>
            </w:r>
            <w:proofErr w:type="spellEnd"/>
            <w:r>
              <w:t xml:space="preserve">, </w:t>
            </w:r>
            <w:proofErr w:type="spellStart"/>
            <w:r>
              <w:t>a.id_staff</w:t>
            </w:r>
            <w:proofErr w:type="spellEnd"/>
            <w:r>
              <w:t xml:space="preserve">, </w:t>
            </w:r>
            <w:proofErr w:type="spellStart"/>
            <w:r>
              <w:t>a.sum_book</w:t>
            </w:r>
            <w:proofErr w:type="spellEnd"/>
            <w:r>
              <w:t xml:space="preserve">, </w:t>
            </w:r>
            <w:proofErr w:type="spellStart"/>
            <w:r>
              <w:t>a.time_publish</w:t>
            </w:r>
            <w:proofErr w:type="spellEnd"/>
            <w:r>
              <w:t xml:space="preserve">, </w:t>
            </w:r>
            <w:proofErr w:type="spellStart"/>
            <w:r>
              <w:t>b.ctext</w:t>
            </w:r>
            <w:proofErr w:type="spellEnd"/>
            <w:r>
              <w:t xml:space="preserve">, </w:t>
            </w:r>
            <w:proofErr w:type="spellStart"/>
            <w:r>
              <w:t>c.name_publisher</w:t>
            </w:r>
            <w:proofErr w:type="spellEnd"/>
            <w:r>
              <w:t xml:space="preserve">, </w:t>
            </w:r>
            <w:proofErr w:type="spellStart"/>
            <w:r>
              <w:t>d.name_staff</w:t>
            </w:r>
            <w:proofErr w:type="spellEnd"/>
          </w:p>
          <w:p w14:paraId="25BF8B9C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book a, </w:t>
            </w:r>
            <w:proofErr w:type="spellStart"/>
            <w:r>
              <w:t>user_dict</w:t>
            </w:r>
            <w:proofErr w:type="spellEnd"/>
            <w:r>
              <w:t xml:space="preserve"> b, publisher c, staff d</w:t>
            </w:r>
          </w:p>
          <w:p w14:paraId="405B9D30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b.category</w:t>
            </w:r>
            <w:proofErr w:type="spellEnd"/>
            <w:proofErr w:type="gramEnd"/>
            <w:r>
              <w:t xml:space="preserve">= '101' and </w:t>
            </w:r>
            <w:proofErr w:type="spellStart"/>
            <w:r>
              <w:t>b.ccode</w:t>
            </w:r>
            <w:proofErr w:type="spellEnd"/>
            <w:r>
              <w:t xml:space="preserve">= </w:t>
            </w:r>
            <w:proofErr w:type="spellStart"/>
            <w:r>
              <w:t>a.type_book</w:t>
            </w:r>
            <w:proofErr w:type="spellEnd"/>
            <w:r>
              <w:t xml:space="preserve"> and </w:t>
            </w:r>
            <w:proofErr w:type="spellStart"/>
            <w:r>
              <w:t>a.id_publisher</w:t>
            </w:r>
            <w:proofErr w:type="spellEnd"/>
            <w:r>
              <w:t>=</w:t>
            </w:r>
            <w:proofErr w:type="spellStart"/>
            <w:r>
              <w:t>pub.id_publisher</w:t>
            </w:r>
            <w:proofErr w:type="spellEnd"/>
            <w:r>
              <w:t xml:space="preserve"> and </w:t>
            </w:r>
            <w:proofErr w:type="spellStart"/>
            <w:r>
              <w:t>a.id_staff</w:t>
            </w:r>
            <w:proofErr w:type="spellEnd"/>
            <w:r>
              <w:t xml:space="preserve">= </w:t>
            </w:r>
            <w:proofErr w:type="spellStart"/>
            <w:r>
              <w:t>d.id_staff</w:t>
            </w:r>
            <w:proofErr w:type="spellEnd"/>
          </w:p>
          <w:p w14:paraId="15AA1926" w14:textId="77777777" w:rsidR="009674CE" w:rsidRDefault="009674CE" w:rsidP="00362221">
            <w:pPr>
              <w:pStyle w:val="a7"/>
              <w:ind w:firstLineChars="0" w:firstLine="0"/>
            </w:pPr>
            <w:r>
              <w:t>;</w:t>
            </w:r>
          </w:p>
          <w:p w14:paraId="3993910F" w14:textId="77777777" w:rsidR="009674CE" w:rsidRDefault="009674CE" w:rsidP="00362221">
            <w:pPr>
              <w:pStyle w:val="a7"/>
              <w:ind w:firstLineChars="0" w:firstLine="0"/>
            </w:pPr>
            <w:r>
              <w:t>comment</w:t>
            </w:r>
            <w:r>
              <w:rPr>
                <w:rFonts w:hint="eastAsia"/>
              </w:rPr>
              <w:t xml:space="preserve"> on table u_2_1_1_1.book_info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';</w:t>
            </w:r>
          </w:p>
          <w:p w14:paraId="6D30C683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u_2_1_1_1.book_info.id_book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033C762C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u_2_1_1_1.book_info.name_book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418E1CB9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u_2_1_1_1.book_info.price_book is 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';</w:t>
            </w:r>
          </w:p>
          <w:p w14:paraId="03F0BB88" w14:textId="77777777" w:rsidR="009674CE" w:rsidRDefault="009674CE" w:rsidP="00362221">
            <w:pPr>
              <w:pStyle w:val="a7"/>
              <w:ind w:firstLineChars="0" w:firstLine="0"/>
            </w:pPr>
            <w:r>
              <w:t>comment on column u_2_1_1_1.book_info.typ</w:t>
            </w:r>
            <w:r>
              <w:rPr>
                <w:rFonts w:hint="eastAsia"/>
              </w:rPr>
              <w:t>e_book is '</w:t>
            </w:r>
            <w:r>
              <w:rPr>
                <w:rFonts w:hint="eastAsia"/>
              </w:rPr>
              <w:t>图书类型</w:t>
            </w:r>
            <w:r>
              <w:rPr>
                <w:rFonts w:hint="eastAsia"/>
              </w:rPr>
              <w:t>';</w:t>
            </w:r>
          </w:p>
          <w:p w14:paraId="4556FE1D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u_2_1_1_1.book_info.id_publisher is 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';</w:t>
            </w:r>
          </w:p>
          <w:p w14:paraId="355F70BC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u_2_1_1_1.book_info.id_staff is 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';</w:t>
            </w:r>
          </w:p>
          <w:p w14:paraId="297499BD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u_2_1_1_1.book_info.sum_book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793ABF66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u_2_1_1_1.book_info.time_publish is '</w:t>
            </w:r>
            <w:r>
              <w:rPr>
                <w:rFonts w:hint="eastAsia"/>
              </w:rPr>
              <w:t>出版时间</w:t>
            </w:r>
            <w:r>
              <w:t>';</w:t>
            </w:r>
          </w:p>
          <w:p w14:paraId="5DCDA0CB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u_2_1_1_1.book_info.type_name is '</w:t>
            </w:r>
            <w:r>
              <w:rPr>
                <w:rFonts w:hint="eastAsia"/>
              </w:rPr>
              <w:t>图书类型名称</w:t>
            </w:r>
            <w:r>
              <w:rPr>
                <w:rFonts w:hint="eastAsia"/>
              </w:rPr>
              <w:t>';</w:t>
            </w:r>
          </w:p>
          <w:p w14:paraId="349E6596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u_2_1_1_1.book_info.name_publisher is '</w:t>
            </w:r>
            <w:r>
              <w:rPr>
                <w:rFonts w:hint="eastAsia"/>
              </w:rPr>
              <w:t>出版社名称</w:t>
            </w:r>
            <w:r>
              <w:rPr>
                <w:rFonts w:hint="eastAsia"/>
              </w:rPr>
              <w:t>';</w:t>
            </w:r>
          </w:p>
          <w:p w14:paraId="3BABFD2A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u_2_1_1_1.book_info.name_staff is '</w:t>
            </w:r>
            <w:r>
              <w:rPr>
                <w:rFonts w:hint="eastAsia"/>
              </w:rPr>
              <w:t>员工姓名</w:t>
            </w:r>
            <w:r>
              <w:rPr>
                <w:rFonts w:hint="eastAsia"/>
              </w:rPr>
              <w:t>';</w:t>
            </w:r>
          </w:p>
          <w:p w14:paraId="501C0DA6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5E449828" w14:textId="77777777" w:rsidR="009674CE" w:rsidRPr="00572D36" w:rsidRDefault="009674CE" w:rsidP="009674CE"/>
    <w:p w14:paraId="088E28E0" w14:textId="77777777" w:rsidR="009674CE" w:rsidRDefault="009674CE" w:rsidP="009674CE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卖家信息</w:t>
      </w:r>
    </w:p>
    <w:p w14:paraId="50C2D3E5" w14:textId="77777777" w:rsidR="009674CE" w:rsidRPr="00FB1786" w:rsidRDefault="009674CE" w:rsidP="009674C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视图</w:t>
      </w:r>
      <w:proofErr w:type="spellStart"/>
      <w:r w:rsidRPr="00692702">
        <w:t>selle</w:t>
      </w:r>
      <w:r>
        <w:t>r_info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573"/>
        <w:gridCol w:w="1558"/>
        <w:gridCol w:w="1519"/>
        <w:gridCol w:w="1557"/>
        <w:gridCol w:w="3019"/>
        <w:gridCol w:w="714"/>
      </w:tblGrid>
      <w:tr w:rsidR="009674CE" w14:paraId="254BEA86" w14:textId="77777777" w:rsidTr="00362221">
        <w:tc>
          <w:tcPr>
            <w:tcW w:w="347" w:type="pct"/>
            <w:shd w:val="clear" w:color="auto" w:fill="D9D9D9"/>
          </w:tcPr>
          <w:p w14:paraId="5D47CCB6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6" w:type="pct"/>
            <w:shd w:val="clear" w:color="auto" w:fill="D9D9D9"/>
          </w:tcPr>
          <w:p w14:paraId="268537C3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9" w:type="pct"/>
            <w:shd w:val="clear" w:color="auto" w:fill="D9D9D9"/>
          </w:tcPr>
          <w:p w14:paraId="5FB8FEEB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11" w:type="pct"/>
            <w:shd w:val="clear" w:color="auto" w:fill="D9D9D9"/>
          </w:tcPr>
          <w:p w14:paraId="5718575C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29" w:type="pct"/>
            <w:shd w:val="clear" w:color="auto" w:fill="D9D9D9"/>
          </w:tcPr>
          <w:p w14:paraId="5BDC4407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413" w:type="pct"/>
            <w:shd w:val="clear" w:color="auto" w:fill="D9D9D9"/>
          </w:tcPr>
          <w:p w14:paraId="2C2AB80E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34" w:type="pct"/>
            <w:shd w:val="clear" w:color="auto" w:fill="D9D9D9"/>
          </w:tcPr>
          <w:p w14:paraId="7DE3C00F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674CE" w14:paraId="1154FE64" w14:textId="77777777" w:rsidTr="00362221">
        <w:tc>
          <w:tcPr>
            <w:tcW w:w="347" w:type="pct"/>
            <w:shd w:val="clear" w:color="auto" w:fill="auto"/>
          </w:tcPr>
          <w:p w14:paraId="6C70DFE2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4149CCB3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729" w:type="pct"/>
            <w:shd w:val="clear" w:color="auto" w:fill="auto"/>
          </w:tcPr>
          <w:p w14:paraId="473EC293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711" w:type="pct"/>
          </w:tcPr>
          <w:p w14:paraId="4DBB492F" w14:textId="77777777" w:rsidR="009674CE" w:rsidRDefault="009674CE" w:rsidP="00362221">
            <w:pPr>
              <w:pStyle w:val="a7"/>
              <w:ind w:firstLineChars="0" w:firstLine="0"/>
            </w:pPr>
            <w:r w:rsidRPr="00F034A3">
              <w:rPr>
                <w:rFonts w:hint="eastAsia"/>
              </w:rPr>
              <w:t>seller</w:t>
            </w:r>
          </w:p>
        </w:tc>
        <w:tc>
          <w:tcPr>
            <w:tcW w:w="729" w:type="pct"/>
          </w:tcPr>
          <w:p w14:paraId="24F36A5D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413" w:type="pct"/>
          </w:tcPr>
          <w:p w14:paraId="294446E8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3B60F2F2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48B96FA5" w14:textId="77777777" w:rsidTr="00362221">
        <w:tc>
          <w:tcPr>
            <w:tcW w:w="347" w:type="pct"/>
            <w:shd w:val="clear" w:color="auto" w:fill="auto"/>
          </w:tcPr>
          <w:p w14:paraId="04AFF8F4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6DEE6C13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卖家姓名</w:t>
            </w:r>
          </w:p>
        </w:tc>
        <w:tc>
          <w:tcPr>
            <w:tcW w:w="729" w:type="pct"/>
            <w:shd w:val="clear" w:color="auto" w:fill="auto"/>
          </w:tcPr>
          <w:p w14:paraId="6EB50105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711" w:type="pct"/>
          </w:tcPr>
          <w:p w14:paraId="30F52137" w14:textId="77777777" w:rsidR="009674CE" w:rsidRDefault="009674CE" w:rsidP="00362221">
            <w:r w:rsidRPr="00F034A3">
              <w:rPr>
                <w:rFonts w:hint="eastAsia"/>
              </w:rPr>
              <w:t>seller</w:t>
            </w:r>
          </w:p>
        </w:tc>
        <w:tc>
          <w:tcPr>
            <w:tcW w:w="729" w:type="pct"/>
          </w:tcPr>
          <w:p w14:paraId="47081352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1413" w:type="pct"/>
          </w:tcPr>
          <w:p w14:paraId="1BDA108D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17B9A9F2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4098F15B" w14:textId="77777777" w:rsidTr="00362221">
        <w:tc>
          <w:tcPr>
            <w:tcW w:w="347" w:type="pct"/>
            <w:shd w:val="clear" w:color="auto" w:fill="auto"/>
          </w:tcPr>
          <w:p w14:paraId="0CFCF8C4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5FE0394A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卖家联系方式</w:t>
            </w:r>
          </w:p>
        </w:tc>
        <w:tc>
          <w:tcPr>
            <w:tcW w:w="729" w:type="pct"/>
            <w:shd w:val="clear" w:color="auto" w:fill="auto"/>
          </w:tcPr>
          <w:p w14:paraId="3802ADAA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711" w:type="pct"/>
          </w:tcPr>
          <w:p w14:paraId="59CD2E2B" w14:textId="77777777" w:rsidR="009674CE" w:rsidRDefault="009674CE" w:rsidP="00362221">
            <w:r w:rsidRPr="00F034A3">
              <w:rPr>
                <w:rFonts w:hint="eastAsia"/>
              </w:rPr>
              <w:t>seller</w:t>
            </w:r>
          </w:p>
        </w:tc>
        <w:tc>
          <w:tcPr>
            <w:tcW w:w="729" w:type="pct"/>
          </w:tcPr>
          <w:p w14:paraId="2F71188A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1413" w:type="pct"/>
          </w:tcPr>
          <w:p w14:paraId="20C735B5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156436D9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7073411F" w14:textId="77777777" w:rsidTr="00362221">
        <w:tc>
          <w:tcPr>
            <w:tcW w:w="347" w:type="pct"/>
            <w:shd w:val="clear" w:color="auto" w:fill="auto"/>
          </w:tcPr>
          <w:p w14:paraId="467017AF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5549766E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卖家密码</w:t>
            </w:r>
          </w:p>
        </w:tc>
        <w:tc>
          <w:tcPr>
            <w:tcW w:w="729" w:type="pct"/>
            <w:shd w:val="clear" w:color="auto" w:fill="auto"/>
          </w:tcPr>
          <w:p w14:paraId="7E513C57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ps</w:t>
            </w:r>
            <w:r w:rsidRPr="00DF4DB6">
              <w:rPr>
                <w:rFonts w:hint="eastAsia"/>
              </w:rPr>
              <w:t>_seller</w:t>
            </w:r>
            <w:proofErr w:type="spellEnd"/>
          </w:p>
        </w:tc>
        <w:tc>
          <w:tcPr>
            <w:tcW w:w="711" w:type="pct"/>
          </w:tcPr>
          <w:p w14:paraId="0D84C268" w14:textId="77777777" w:rsidR="009674CE" w:rsidRDefault="009674CE" w:rsidP="00362221">
            <w:r w:rsidRPr="00F034A3">
              <w:rPr>
                <w:rFonts w:hint="eastAsia"/>
              </w:rPr>
              <w:t>seller</w:t>
            </w:r>
          </w:p>
        </w:tc>
        <w:tc>
          <w:tcPr>
            <w:tcW w:w="729" w:type="pct"/>
          </w:tcPr>
          <w:p w14:paraId="3922B95E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ps</w:t>
            </w:r>
            <w:r w:rsidRPr="00DF4DB6">
              <w:rPr>
                <w:rFonts w:hint="eastAsia"/>
              </w:rPr>
              <w:t>_seller</w:t>
            </w:r>
            <w:proofErr w:type="spellEnd"/>
          </w:p>
        </w:tc>
        <w:tc>
          <w:tcPr>
            <w:tcW w:w="1413" w:type="pct"/>
          </w:tcPr>
          <w:p w14:paraId="042E1DB9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7836FC20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5FC652E7" w14:textId="77777777" w:rsidTr="00362221">
        <w:tc>
          <w:tcPr>
            <w:tcW w:w="347" w:type="pct"/>
            <w:shd w:val="clear" w:color="auto" w:fill="auto"/>
          </w:tcPr>
          <w:p w14:paraId="109638E0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6E10B187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729" w:type="pct"/>
            <w:shd w:val="clear" w:color="auto" w:fill="auto"/>
          </w:tcPr>
          <w:p w14:paraId="1177852D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>
              <w:t>id_area</w:t>
            </w:r>
            <w:proofErr w:type="spellEnd"/>
          </w:p>
        </w:tc>
        <w:tc>
          <w:tcPr>
            <w:tcW w:w="711" w:type="pct"/>
          </w:tcPr>
          <w:p w14:paraId="313CD003" w14:textId="77777777" w:rsidR="009674CE" w:rsidRPr="00DF4DB6" w:rsidRDefault="009674CE" w:rsidP="00362221">
            <w:r w:rsidRPr="00F034A3">
              <w:rPr>
                <w:rFonts w:hint="eastAsia"/>
              </w:rPr>
              <w:t>seller</w:t>
            </w:r>
          </w:p>
        </w:tc>
        <w:tc>
          <w:tcPr>
            <w:tcW w:w="729" w:type="pct"/>
          </w:tcPr>
          <w:p w14:paraId="0504D391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>
              <w:t>id_area</w:t>
            </w:r>
            <w:proofErr w:type="spellEnd"/>
          </w:p>
        </w:tc>
        <w:tc>
          <w:tcPr>
            <w:tcW w:w="1413" w:type="pct"/>
          </w:tcPr>
          <w:p w14:paraId="2535184D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00F2056A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70786EB8" w14:textId="77777777" w:rsidTr="00362221">
        <w:tc>
          <w:tcPr>
            <w:tcW w:w="347" w:type="pct"/>
            <w:shd w:val="clear" w:color="auto" w:fill="auto"/>
          </w:tcPr>
          <w:p w14:paraId="566745E1" w14:textId="77777777" w:rsidR="009674CE" w:rsidRDefault="009674CE" w:rsidP="00362221"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52F0A580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区域名称</w:t>
            </w:r>
          </w:p>
        </w:tc>
        <w:tc>
          <w:tcPr>
            <w:tcW w:w="729" w:type="pct"/>
            <w:shd w:val="clear" w:color="auto" w:fill="auto"/>
          </w:tcPr>
          <w:p w14:paraId="7509F464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 w:rsidRPr="00DF4DB6">
              <w:t>area</w:t>
            </w:r>
            <w:proofErr w:type="spellEnd"/>
          </w:p>
        </w:tc>
        <w:tc>
          <w:tcPr>
            <w:tcW w:w="711" w:type="pct"/>
          </w:tcPr>
          <w:p w14:paraId="19F198D1" w14:textId="77777777" w:rsidR="009674CE" w:rsidRPr="00DF4DB6" w:rsidRDefault="009674CE" w:rsidP="00362221">
            <w:r w:rsidRPr="00DF4DB6">
              <w:rPr>
                <w:rFonts w:hint="eastAsia"/>
              </w:rPr>
              <w:t>area</w:t>
            </w:r>
          </w:p>
        </w:tc>
        <w:tc>
          <w:tcPr>
            <w:tcW w:w="729" w:type="pct"/>
          </w:tcPr>
          <w:p w14:paraId="64804066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 w:rsidRPr="00DF4DB6">
              <w:t>area</w:t>
            </w:r>
            <w:proofErr w:type="spellEnd"/>
          </w:p>
        </w:tc>
        <w:tc>
          <w:tcPr>
            <w:tcW w:w="1413" w:type="pct"/>
          </w:tcPr>
          <w:p w14:paraId="273364EB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3E3A64">
              <w:t>seller</w:t>
            </w:r>
            <w:r>
              <w:t>.id_area</w:t>
            </w:r>
            <w:proofErr w:type="spellEnd"/>
            <w:r>
              <w:t>=</w:t>
            </w:r>
            <w:r w:rsidRPr="00DF4DB6">
              <w:rPr>
                <w:rFonts w:hint="eastAsia"/>
              </w:rPr>
              <w:t xml:space="preserve"> </w:t>
            </w:r>
            <w:proofErr w:type="spellStart"/>
            <w:r w:rsidRPr="00DF4DB6">
              <w:rPr>
                <w:rFonts w:hint="eastAsia"/>
              </w:rPr>
              <w:t>area</w:t>
            </w:r>
            <w:r>
              <w:t>.id_area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79B3595E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573C878C" w14:textId="77777777" w:rsidR="009674CE" w:rsidRPr="003F5CC5" w:rsidRDefault="009674CE" w:rsidP="009674C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674CE" w14:paraId="59CEF824" w14:textId="77777777" w:rsidTr="00362221">
        <w:tc>
          <w:tcPr>
            <w:tcW w:w="5000" w:type="pct"/>
            <w:shd w:val="clear" w:color="auto" w:fill="auto"/>
          </w:tcPr>
          <w:p w14:paraId="4828E5B1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创建视图：卖家信息</w:t>
            </w:r>
          </w:p>
          <w:p w14:paraId="64009D5A" w14:textId="77777777" w:rsidR="009674CE" w:rsidRDefault="009674CE" w:rsidP="00362221">
            <w:pPr>
              <w:pStyle w:val="a7"/>
              <w:ind w:firstLineChars="0" w:firstLine="0"/>
            </w:pPr>
            <w:r>
              <w:t>create view u_2_1_1_</w:t>
            </w:r>
            <w:proofErr w:type="gramStart"/>
            <w:r>
              <w:t>1.seller</w:t>
            </w:r>
            <w:proofErr w:type="gramEnd"/>
            <w:r>
              <w:t>_info(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 xml:space="preserve">, </w:t>
            </w:r>
            <w:proofErr w:type="spellStart"/>
            <w:r>
              <w:t>tel_seller</w:t>
            </w:r>
            <w:proofErr w:type="spellEnd"/>
            <w:r>
              <w:t xml:space="preserve">, </w:t>
            </w:r>
            <w:proofErr w:type="spellStart"/>
            <w:r>
              <w:t>ps_seller</w:t>
            </w:r>
            <w:proofErr w:type="spellEnd"/>
            <w:r>
              <w:t xml:space="preserve">, </w:t>
            </w:r>
            <w:proofErr w:type="spellStart"/>
            <w:r>
              <w:t>id_area</w:t>
            </w:r>
            <w:proofErr w:type="spellEnd"/>
            <w:r>
              <w:t xml:space="preserve">, </w:t>
            </w:r>
            <w:proofErr w:type="spellStart"/>
            <w:r>
              <w:t>name_area</w:t>
            </w:r>
            <w:proofErr w:type="spellEnd"/>
            <w:r>
              <w:t>)</w:t>
            </w:r>
          </w:p>
          <w:p w14:paraId="06A16EAC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7A1F8250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a.name_seller</w:t>
            </w:r>
            <w:proofErr w:type="spellEnd"/>
            <w:r>
              <w:t xml:space="preserve">, </w:t>
            </w:r>
            <w:proofErr w:type="spellStart"/>
            <w:r>
              <w:t>a.tel_seller</w:t>
            </w:r>
            <w:proofErr w:type="spellEnd"/>
            <w:r>
              <w:t xml:space="preserve">, </w:t>
            </w:r>
            <w:proofErr w:type="spellStart"/>
            <w:r>
              <w:t>a.ps_seller</w:t>
            </w:r>
            <w:proofErr w:type="spellEnd"/>
            <w:r>
              <w:t xml:space="preserve">, </w:t>
            </w:r>
            <w:proofErr w:type="spellStart"/>
            <w:r>
              <w:t>a.id_area</w:t>
            </w:r>
            <w:proofErr w:type="spellEnd"/>
            <w:r>
              <w:t xml:space="preserve">, </w:t>
            </w:r>
            <w:proofErr w:type="spellStart"/>
            <w:r>
              <w:t>b.name_area</w:t>
            </w:r>
            <w:proofErr w:type="spellEnd"/>
          </w:p>
          <w:p w14:paraId="25D7425B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seller a, area b</w:t>
            </w:r>
          </w:p>
          <w:p w14:paraId="4E196A4F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r>
              <w:t>a.id_area</w:t>
            </w:r>
            <w:proofErr w:type="spellEnd"/>
            <w:r>
              <w:t xml:space="preserve">= </w:t>
            </w:r>
            <w:proofErr w:type="spellStart"/>
            <w:r>
              <w:t>b.id_area</w:t>
            </w:r>
            <w:proofErr w:type="spellEnd"/>
          </w:p>
          <w:p w14:paraId="40103CF4" w14:textId="77777777" w:rsidR="009674CE" w:rsidRDefault="009674CE" w:rsidP="00362221">
            <w:pPr>
              <w:pStyle w:val="a7"/>
              <w:ind w:firstLineChars="0" w:firstLine="0"/>
            </w:pPr>
            <w:r>
              <w:t>;</w:t>
            </w:r>
          </w:p>
          <w:p w14:paraId="49FF37D4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u_2_1_1_1.seller_info is '</w:t>
            </w:r>
            <w:r>
              <w:rPr>
                <w:rFonts w:hint="eastAsia"/>
              </w:rPr>
              <w:t>卖家信息</w:t>
            </w:r>
            <w:r>
              <w:rPr>
                <w:rFonts w:hint="eastAsia"/>
              </w:rPr>
              <w:t>';</w:t>
            </w:r>
          </w:p>
          <w:p w14:paraId="5F0D9C07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u_2_1_1_1.seller_info.id_seller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2827947B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u_2_1_1_1.seller_info.name_seller is '</w:t>
            </w:r>
            <w:r>
              <w:rPr>
                <w:rFonts w:hint="eastAsia"/>
              </w:rPr>
              <w:t>卖家姓名</w:t>
            </w:r>
            <w:r>
              <w:rPr>
                <w:rFonts w:hint="eastAsia"/>
              </w:rPr>
              <w:t>';</w:t>
            </w:r>
          </w:p>
          <w:p w14:paraId="117807A8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u_2_1_1_1.seller_info.tel_seller is '</w:t>
            </w:r>
            <w:r>
              <w:rPr>
                <w:rFonts w:hint="eastAsia"/>
              </w:rPr>
              <w:t>卖家联系方式</w:t>
            </w:r>
            <w:r>
              <w:rPr>
                <w:rFonts w:hint="eastAsia"/>
              </w:rPr>
              <w:t>';</w:t>
            </w:r>
          </w:p>
          <w:p w14:paraId="44CA6AC2" w14:textId="77777777" w:rsidR="009674CE" w:rsidRDefault="009674CE" w:rsidP="00362221">
            <w:pPr>
              <w:pStyle w:val="a7"/>
              <w:ind w:firstLineChars="0" w:firstLine="0"/>
            </w:pPr>
            <w:r>
              <w:t>comment o</w:t>
            </w:r>
            <w:r>
              <w:rPr>
                <w:rFonts w:hint="eastAsia"/>
              </w:rPr>
              <w:t>n column u_2_1_1_1.seller_info.ps_seller is '</w:t>
            </w:r>
            <w:r>
              <w:rPr>
                <w:rFonts w:hint="eastAsia"/>
              </w:rPr>
              <w:t>卖家密码</w:t>
            </w:r>
            <w:r>
              <w:rPr>
                <w:rFonts w:hint="eastAsia"/>
              </w:rPr>
              <w:t>';</w:t>
            </w:r>
          </w:p>
          <w:p w14:paraId="246E6D32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u_2_1_1_1.seller_info.id_area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3B5FCD0A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u_2_1_1_1.seller_info.name_area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6549C31C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7412574A" w14:textId="77777777" w:rsidR="009674CE" w:rsidRPr="00E30BA7" w:rsidRDefault="009674CE" w:rsidP="009674CE"/>
    <w:p w14:paraId="7EABA665" w14:textId="77777777" w:rsidR="009674CE" w:rsidRDefault="009674CE" w:rsidP="009674CE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岗位信息</w:t>
      </w:r>
    </w:p>
    <w:p w14:paraId="1A1B5BEB" w14:textId="77777777" w:rsidR="009674CE" w:rsidRPr="00FB1786" w:rsidRDefault="009674CE" w:rsidP="009674C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p</w:t>
      </w:r>
      <w:r>
        <w:t>ost_info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573"/>
        <w:gridCol w:w="1558"/>
        <w:gridCol w:w="1519"/>
        <w:gridCol w:w="1557"/>
        <w:gridCol w:w="3019"/>
        <w:gridCol w:w="714"/>
      </w:tblGrid>
      <w:tr w:rsidR="009674CE" w14:paraId="209F51FA" w14:textId="77777777" w:rsidTr="00362221">
        <w:tc>
          <w:tcPr>
            <w:tcW w:w="347" w:type="pct"/>
            <w:shd w:val="clear" w:color="auto" w:fill="D9D9D9"/>
          </w:tcPr>
          <w:p w14:paraId="26A1F727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6" w:type="pct"/>
            <w:shd w:val="clear" w:color="auto" w:fill="D9D9D9"/>
          </w:tcPr>
          <w:p w14:paraId="2E935029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9" w:type="pct"/>
            <w:shd w:val="clear" w:color="auto" w:fill="D9D9D9"/>
          </w:tcPr>
          <w:p w14:paraId="64770930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11" w:type="pct"/>
            <w:shd w:val="clear" w:color="auto" w:fill="D9D9D9"/>
          </w:tcPr>
          <w:p w14:paraId="45A85D8A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29" w:type="pct"/>
            <w:shd w:val="clear" w:color="auto" w:fill="D9D9D9"/>
          </w:tcPr>
          <w:p w14:paraId="67194E92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413" w:type="pct"/>
            <w:shd w:val="clear" w:color="auto" w:fill="D9D9D9"/>
          </w:tcPr>
          <w:p w14:paraId="50E83644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34" w:type="pct"/>
            <w:shd w:val="clear" w:color="auto" w:fill="D9D9D9"/>
          </w:tcPr>
          <w:p w14:paraId="7776B8E0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674CE" w14:paraId="19864830" w14:textId="77777777" w:rsidTr="00362221">
        <w:tc>
          <w:tcPr>
            <w:tcW w:w="347" w:type="pct"/>
            <w:shd w:val="clear" w:color="auto" w:fill="auto"/>
          </w:tcPr>
          <w:p w14:paraId="1B18AD2D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1CB86A85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729" w:type="pct"/>
            <w:shd w:val="clear" w:color="auto" w:fill="auto"/>
          </w:tcPr>
          <w:p w14:paraId="69DB3B9E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</w:p>
        </w:tc>
        <w:tc>
          <w:tcPr>
            <w:tcW w:w="711" w:type="pct"/>
          </w:tcPr>
          <w:p w14:paraId="1A8B0B4B" w14:textId="77777777" w:rsidR="009674CE" w:rsidRDefault="009674CE" w:rsidP="00362221">
            <w:pPr>
              <w:pStyle w:val="a7"/>
              <w:ind w:firstLineChars="0" w:firstLine="0"/>
            </w:pPr>
            <w:r w:rsidRPr="00F5250F">
              <w:t>post</w:t>
            </w:r>
          </w:p>
        </w:tc>
        <w:tc>
          <w:tcPr>
            <w:tcW w:w="729" w:type="pct"/>
          </w:tcPr>
          <w:p w14:paraId="633D0F7D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</w:p>
        </w:tc>
        <w:tc>
          <w:tcPr>
            <w:tcW w:w="1413" w:type="pct"/>
          </w:tcPr>
          <w:p w14:paraId="3888270C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5A4EBBC5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41B352B0" w14:textId="77777777" w:rsidTr="00362221">
        <w:tc>
          <w:tcPr>
            <w:tcW w:w="347" w:type="pct"/>
            <w:shd w:val="clear" w:color="auto" w:fill="auto"/>
          </w:tcPr>
          <w:p w14:paraId="4F8C2830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4EEE8F9B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岗位名称</w:t>
            </w:r>
          </w:p>
        </w:tc>
        <w:tc>
          <w:tcPr>
            <w:tcW w:w="729" w:type="pct"/>
            <w:shd w:val="clear" w:color="auto" w:fill="auto"/>
          </w:tcPr>
          <w:p w14:paraId="310802CE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post</w:t>
            </w:r>
            <w:proofErr w:type="spellEnd"/>
          </w:p>
        </w:tc>
        <w:tc>
          <w:tcPr>
            <w:tcW w:w="711" w:type="pct"/>
          </w:tcPr>
          <w:p w14:paraId="1B6055FB" w14:textId="77777777" w:rsidR="009674CE" w:rsidRDefault="009674CE" w:rsidP="00362221">
            <w:r w:rsidRPr="00F5250F">
              <w:t>post</w:t>
            </w:r>
          </w:p>
        </w:tc>
        <w:tc>
          <w:tcPr>
            <w:tcW w:w="729" w:type="pct"/>
          </w:tcPr>
          <w:p w14:paraId="59CF3A0D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post</w:t>
            </w:r>
            <w:proofErr w:type="spellEnd"/>
          </w:p>
        </w:tc>
        <w:tc>
          <w:tcPr>
            <w:tcW w:w="1413" w:type="pct"/>
          </w:tcPr>
          <w:p w14:paraId="7DF2E394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6A11A351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689EF7A0" w14:textId="77777777" w:rsidTr="00362221">
        <w:tc>
          <w:tcPr>
            <w:tcW w:w="347" w:type="pct"/>
            <w:shd w:val="clear" w:color="auto" w:fill="auto"/>
          </w:tcPr>
          <w:p w14:paraId="1777F1DF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6F86B9DF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729" w:type="pct"/>
            <w:shd w:val="clear" w:color="auto" w:fill="auto"/>
          </w:tcPr>
          <w:p w14:paraId="1E959341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711" w:type="pct"/>
          </w:tcPr>
          <w:p w14:paraId="6B3EE62C" w14:textId="77777777" w:rsidR="009674CE" w:rsidRDefault="009674CE" w:rsidP="00362221">
            <w:r w:rsidRPr="00F5250F">
              <w:t>post</w:t>
            </w:r>
          </w:p>
        </w:tc>
        <w:tc>
          <w:tcPr>
            <w:tcW w:w="729" w:type="pct"/>
          </w:tcPr>
          <w:p w14:paraId="671123B6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1413" w:type="pct"/>
          </w:tcPr>
          <w:p w14:paraId="1793F588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223F11EA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1EEB2F09" w14:textId="77777777" w:rsidTr="00362221">
        <w:tc>
          <w:tcPr>
            <w:tcW w:w="347" w:type="pct"/>
            <w:shd w:val="clear" w:color="auto" w:fill="auto"/>
          </w:tcPr>
          <w:p w14:paraId="358EA91D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3CFA9E45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部门名称</w:t>
            </w:r>
          </w:p>
        </w:tc>
        <w:tc>
          <w:tcPr>
            <w:tcW w:w="729" w:type="pct"/>
            <w:shd w:val="clear" w:color="auto" w:fill="auto"/>
          </w:tcPr>
          <w:p w14:paraId="759683A5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depart</w:t>
            </w:r>
            <w:proofErr w:type="spellEnd"/>
          </w:p>
        </w:tc>
        <w:tc>
          <w:tcPr>
            <w:tcW w:w="711" w:type="pct"/>
          </w:tcPr>
          <w:p w14:paraId="2A455531" w14:textId="77777777" w:rsidR="009674CE" w:rsidRDefault="009674CE" w:rsidP="00362221">
            <w:r>
              <w:t>depart</w:t>
            </w:r>
          </w:p>
        </w:tc>
        <w:tc>
          <w:tcPr>
            <w:tcW w:w="729" w:type="pct"/>
          </w:tcPr>
          <w:p w14:paraId="40E20334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depart</w:t>
            </w:r>
            <w:proofErr w:type="spellEnd"/>
          </w:p>
        </w:tc>
        <w:tc>
          <w:tcPr>
            <w:tcW w:w="1413" w:type="pct"/>
          </w:tcPr>
          <w:p w14:paraId="39A1C9E4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</w:t>
            </w:r>
            <w:r>
              <w:t>ost.</w:t>
            </w:r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  <w:r>
              <w:t xml:space="preserve">= </w:t>
            </w:r>
            <w:proofErr w:type="spellStart"/>
            <w:r>
              <w:t>depart.</w:t>
            </w:r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0ECB0E2B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3F783493" w14:textId="77777777" w:rsidR="009674CE" w:rsidRPr="003F5CC5" w:rsidRDefault="009674CE" w:rsidP="009674C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674CE" w14:paraId="4F81BBD3" w14:textId="77777777" w:rsidTr="00362221">
        <w:tc>
          <w:tcPr>
            <w:tcW w:w="5000" w:type="pct"/>
            <w:shd w:val="clear" w:color="auto" w:fill="auto"/>
          </w:tcPr>
          <w:p w14:paraId="0185D01C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创建视图：岗位信息</w:t>
            </w:r>
          </w:p>
          <w:p w14:paraId="058D7A72" w14:textId="77777777" w:rsidR="009674CE" w:rsidRDefault="009674CE" w:rsidP="00362221">
            <w:pPr>
              <w:pStyle w:val="a7"/>
              <w:ind w:firstLineChars="0" w:firstLine="0"/>
            </w:pPr>
            <w:r>
              <w:t>create view u_2_1_1_1.post_</w:t>
            </w:r>
            <w:proofErr w:type="gramStart"/>
            <w:r>
              <w:t>info(</w:t>
            </w:r>
            <w:proofErr w:type="spellStart"/>
            <w:proofErr w:type="gramEnd"/>
            <w:r>
              <w:t>id_post</w:t>
            </w:r>
            <w:proofErr w:type="spellEnd"/>
            <w:r>
              <w:t xml:space="preserve">, </w:t>
            </w:r>
            <w:proofErr w:type="spellStart"/>
            <w:r>
              <w:t>name_post</w:t>
            </w:r>
            <w:proofErr w:type="spellEnd"/>
            <w:r>
              <w:t xml:space="preserve">, </w:t>
            </w:r>
            <w:proofErr w:type="spellStart"/>
            <w:r>
              <w:t>id_depart</w:t>
            </w:r>
            <w:proofErr w:type="spellEnd"/>
            <w:r>
              <w:t xml:space="preserve">, </w:t>
            </w:r>
            <w:proofErr w:type="spellStart"/>
            <w:r>
              <w:t>name_depart</w:t>
            </w:r>
            <w:proofErr w:type="spellEnd"/>
            <w:r>
              <w:t>)</w:t>
            </w:r>
          </w:p>
          <w:p w14:paraId="1F9F2AB4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3835FEB6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a.id_post</w:t>
            </w:r>
            <w:proofErr w:type="spellEnd"/>
            <w:r>
              <w:t xml:space="preserve">, </w:t>
            </w:r>
            <w:proofErr w:type="spellStart"/>
            <w:r>
              <w:t>a.name_post</w:t>
            </w:r>
            <w:proofErr w:type="spellEnd"/>
            <w:r>
              <w:t xml:space="preserve">, </w:t>
            </w:r>
            <w:proofErr w:type="spellStart"/>
            <w:r>
              <w:t>a.id_depart</w:t>
            </w:r>
            <w:proofErr w:type="spellEnd"/>
            <w:r>
              <w:t xml:space="preserve">, </w:t>
            </w:r>
            <w:proofErr w:type="spellStart"/>
            <w:r>
              <w:t>b.name_depart</w:t>
            </w:r>
            <w:proofErr w:type="spellEnd"/>
          </w:p>
          <w:p w14:paraId="0A7952F7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post a, depart b</w:t>
            </w:r>
          </w:p>
          <w:p w14:paraId="6B708A6C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r>
              <w:t>a.id_depart</w:t>
            </w:r>
            <w:proofErr w:type="spellEnd"/>
            <w:r>
              <w:t xml:space="preserve">= </w:t>
            </w:r>
            <w:proofErr w:type="spellStart"/>
            <w:r>
              <w:t>b.id_depart</w:t>
            </w:r>
            <w:proofErr w:type="spellEnd"/>
          </w:p>
          <w:p w14:paraId="577B3004" w14:textId="77777777" w:rsidR="009674CE" w:rsidRDefault="009674CE" w:rsidP="00362221">
            <w:pPr>
              <w:pStyle w:val="a7"/>
              <w:ind w:firstLineChars="0" w:firstLine="0"/>
            </w:pPr>
            <w:r>
              <w:t>;</w:t>
            </w:r>
          </w:p>
          <w:p w14:paraId="2BEE011D" w14:textId="77777777" w:rsidR="009674CE" w:rsidRDefault="009674CE" w:rsidP="00362221">
            <w:pPr>
              <w:pStyle w:val="a7"/>
              <w:ind w:firstLineChars="0" w:firstLine="0"/>
            </w:pPr>
            <w:r>
              <w:t xml:space="preserve">comment on table u_2_1_1_1.post_info is </w:t>
            </w:r>
            <w:r>
              <w:rPr>
                <w:rFonts w:hint="eastAsia"/>
              </w:rPr>
              <w:t>'</w:t>
            </w:r>
            <w:r>
              <w:rPr>
                <w:rFonts w:hint="eastAsia"/>
              </w:rPr>
              <w:t>岗位信息</w:t>
            </w:r>
            <w:r>
              <w:rPr>
                <w:rFonts w:hint="eastAsia"/>
              </w:rPr>
              <w:t>';</w:t>
            </w:r>
          </w:p>
          <w:p w14:paraId="64AD9272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u_2_1_1_1.post_info.id_post is '</w:t>
            </w:r>
            <w:r>
              <w:rPr>
                <w:rFonts w:hint="eastAsia"/>
              </w:rPr>
              <w:t>岗位编号</w:t>
            </w:r>
            <w:r>
              <w:rPr>
                <w:rFonts w:hint="eastAsia"/>
              </w:rPr>
              <w:t>';</w:t>
            </w:r>
          </w:p>
          <w:p w14:paraId="71D8023E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u_2_1_1_1.post_info.name_post is '</w:t>
            </w:r>
            <w:r>
              <w:rPr>
                <w:rFonts w:hint="eastAsia"/>
              </w:rPr>
              <w:t>岗位名称</w:t>
            </w:r>
            <w:r>
              <w:rPr>
                <w:rFonts w:hint="eastAsia"/>
              </w:rPr>
              <w:t>';</w:t>
            </w:r>
          </w:p>
          <w:p w14:paraId="06DAF4C5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u_2_1_1_1.post_info.id_depart is '</w:t>
            </w:r>
            <w:r>
              <w:rPr>
                <w:rFonts w:hint="eastAsia"/>
              </w:rPr>
              <w:t>部门编号</w:t>
            </w:r>
            <w:r>
              <w:rPr>
                <w:rFonts w:hint="eastAsia"/>
              </w:rPr>
              <w:t>';</w:t>
            </w:r>
          </w:p>
          <w:p w14:paraId="18ECE0F1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u_2_1_1_1.post_info.name_depart is '</w:t>
            </w:r>
            <w:r>
              <w:rPr>
                <w:rFonts w:hint="eastAsia"/>
              </w:rPr>
              <w:t>部门名称</w:t>
            </w:r>
            <w:r>
              <w:rPr>
                <w:rFonts w:hint="eastAsia"/>
              </w:rPr>
              <w:t>';</w:t>
            </w:r>
          </w:p>
          <w:p w14:paraId="527E39F1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3F0F6F5C" w14:textId="77777777" w:rsidR="009674CE" w:rsidRPr="00E30BA7" w:rsidRDefault="009674CE" w:rsidP="009674CE"/>
    <w:p w14:paraId="4E2FF0DE" w14:textId="77777777" w:rsidR="009674CE" w:rsidRDefault="009674CE" w:rsidP="009674CE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购买信息</w:t>
      </w:r>
    </w:p>
    <w:p w14:paraId="20384353" w14:textId="77777777" w:rsidR="009674CE" w:rsidRPr="00FB1786" w:rsidRDefault="009674CE" w:rsidP="009674C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p</w:t>
      </w:r>
      <w:r>
        <w:t>ur_info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573"/>
        <w:gridCol w:w="1558"/>
        <w:gridCol w:w="1519"/>
        <w:gridCol w:w="1557"/>
        <w:gridCol w:w="3019"/>
        <w:gridCol w:w="714"/>
      </w:tblGrid>
      <w:tr w:rsidR="009674CE" w14:paraId="7438C054" w14:textId="77777777" w:rsidTr="00362221">
        <w:tc>
          <w:tcPr>
            <w:tcW w:w="347" w:type="pct"/>
            <w:shd w:val="clear" w:color="auto" w:fill="D9D9D9"/>
          </w:tcPr>
          <w:p w14:paraId="297B965A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6" w:type="pct"/>
            <w:shd w:val="clear" w:color="auto" w:fill="D9D9D9"/>
          </w:tcPr>
          <w:p w14:paraId="0543D450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9" w:type="pct"/>
            <w:shd w:val="clear" w:color="auto" w:fill="D9D9D9"/>
          </w:tcPr>
          <w:p w14:paraId="1634BDD5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11" w:type="pct"/>
            <w:shd w:val="clear" w:color="auto" w:fill="D9D9D9"/>
          </w:tcPr>
          <w:p w14:paraId="006353C6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29" w:type="pct"/>
            <w:shd w:val="clear" w:color="auto" w:fill="D9D9D9"/>
          </w:tcPr>
          <w:p w14:paraId="7D9179AA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413" w:type="pct"/>
            <w:shd w:val="clear" w:color="auto" w:fill="D9D9D9"/>
          </w:tcPr>
          <w:p w14:paraId="50F56B70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34" w:type="pct"/>
            <w:shd w:val="clear" w:color="auto" w:fill="D9D9D9"/>
          </w:tcPr>
          <w:p w14:paraId="72279980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674CE" w14:paraId="0C9DBDEF" w14:textId="77777777" w:rsidTr="00362221">
        <w:tc>
          <w:tcPr>
            <w:tcW w:w="347" w:type="pct"/>
            <w:shd w:val="clear" w:color="auto" w:fill="auto"/>
          </w:tcPr>
          <w:p w14:paraId="40374808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23D33BF1" w14:textId="77777777" w:rsidR="009674CE" w:rsidRDefault="009674CE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729" w:type="pct"/>
            <w:shd w:val="clear" w:color="auto" w:fill="auto"/>
          </w:tcPr>
          <w:p w14:paraId="79AF48A4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711" w:type="pct"/>
          </w:tcPr>
          <w:p w14:paraId="5482AF57" w14:textId="77777777" w:rsidR="009674CE" w:rsidRDefault="009674CE" w:rsidP="00362221">
            <w:pPr>
              <w:pStyle w:val="a7"/>
              <w:ind w:firstLineChars="0" w:firstLine="0"/>
            </w:pPr>
            <w:r w:rsidRPr="00E7189F">
              <w:t>purchase</w:t>
            </w:r>
          </w:p>
        </w:tc>
        <w:tc>
          <w:tcPr>
            <w:tcW w:w="729" w:type="pct"/>
          </w:tcPr>
          <w:p w14:paraId="348D8EDF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413" w:type="pct"/>
          </w:tcPr>
          <w:p w14:paraId="35AEDAED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10118EBE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49BB5542" w14:textId="77777777" w:rsidTr="00362221">
        <w:tc>
          <w:tcPr>
            <w:tcW w:w="347" w:type="pct"/>
            <w:shd w:val="clear" w:color="auto" w:fill="auto"/>
          </w:tcPr>
          <w:p w14:paraId="1A8C2210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0D03880C" w14:textId="77777777" w:rsidR="009674CE" w:rsidRDefault="009674CE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买家号</w:t>
            </w:r>
          </w:p>
        </w:tc>
        <w:tc>
          <w:tcPr>
            <w:tcW w:w="729" w:type="pct"/>
            <w:shd w:val="clear" w:color="auto" w:fill="auto"/>
          </w:tcPr>
          <w:p w14:paraId="5B86EBBB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711" w:type="pct"/>
          </w:tcPr>
          <w:p w14:paraId="620E47B0" w14:textId="77777777" w:rsidR="009674CE" w:rsidRDefault="009674CE" w:rsidP="00362221">
            <w:r w:rsidRPr="00E7189F">
              <w:t>purchase</w:t>
            </w:r>
          </w:p>
        </w:tc>
        <w:tc>
          <w:tcPr>
            <w:tcW w:w="729" w:type="pct"/>
          </w:tcPr>
          <w:p w14:paraId="58E11436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1413" w:type="pct"/>
          </w:tcPr>
          <w:p w14:paraId="4DD13D53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6F2A6D98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6E77F9AF" w14:textId="77777777" w:rsidTr="00362221">
        <w:tc>
          <w:tcPr>
            <w:tcW w:w="347" w:type="pct"/>
            <w:shd w:val="clear" w:color="auto" w:fill="auto"/>
          </w:tcPr>
          <w:p w14:paraId="32C29454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6DC11BB3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729" w:type="pct"/>
            <w:shd w:val="clear" w:color="auto" w:fill="auto"/>
          </w:tcPr>
          <w:p w14:paraId="2450A348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711" w:type="pct"/>
          </w:tcPr>
          <w:p w14:paraId="4494C15F" w14:textId="77777777" w:rsidR="009674CE" w:rsidRDefault="009674CE" w:rsidP="00362221">
            <w:r w:rsidRPr="00E7189F">
              <w:t>purchase</w:t>
            </w:r>
          </w:p>
        </w:tc>
        <w:tc>
          <w:tcPr>
            <w:tcW w:w="729" w:type="pct"/>
          </w:tcPr>
          <w:p w14:paraId="19CB268A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413" w:type="pct"/>
          </w:tcPr>
          <w:p w14:paraId="21924B7C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0466953D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27538C4F" w14:textId="77777777" w:rsidTr="00362221">
        <w:tc>
          <w:tcPr>
            <w:tcW w:w="347" w:type="pct"/>
            <w:shd w:val="clear" w:color="auto" w:fill="auto"/>
          </w:tcPr>
          <w:p w14:paraId="0BB29514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5D0DE652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数量</w:t>
            </w:r>
          </w:p>
        </w:tc>
        <w:tc>
          <w:tcPr>
            <w:tcW w:w="729" w:type="pct"/>
            <w:shd w:val="clear" w:color="auto" w:fill="auto"/>
          </w:tcPr>
          <w:p w14:paraId="7949D19F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s</w:t>
            </w:r>
            <w:r w:rsidRPr="00DF4DB6">
              <w:t>um_book</w:t>
            </w:r>
            <w:proofErr w:type="spellEnd"/>
          </w:p>
        </w:tc>
        <w:tc>
          <w:tcPr>
            <w:tcW w:w="711" w:type="pct"/>
          </w:tcPr>
          <w:p w14:paraId="1FFBA7F1" w14:textId="77777777" w:rsidR="009674CE" w:rsidRPr="00F5250F" w:rsidRDefault="009674CE" w:rsidP="00362221">
            <w:r w:rsidRPr="00E7189F">
              <w:t>purchase</w:t>
            </w:r>
          </w:p>
        </w:tc>
        <w:tc>
          <w:tcPr>
            <w:tcW w:w="729" w:type="pct"/>
          </w:tcPr>
          <w:p w14:paraId="146680AD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s</w:t>
            </w:r>
            <w:r w:rsidRPr="00DF4DB6">
              <w:t>um_book</w:t>
            </w:r>
            <w:proofErr w:type="spellEnd"/>
          </w:p>
        </w:tc>
        <w:tc>
          <w:tcPr>
            <w:tcW w:w="1413" w:type="pct"/>
          </w:tcPr>
          <w:p w14:paraId="3B632232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6523BE97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188C70ED" w14:textId="77777777" w:rsidTr="00362221">
        <w:tc>
          <w:tcPr>
            <w:tcW w:w="347" w:type="pct"/>
            <w:shd w:val="clear" w:color="auto" w:fill="auto"/>
          </w:tcPr>
          <w:p w14:paraId="4B3A8A4A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1FD81FB0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时间</w:t>
            </w:r>
          </w:p>
        </w:tc>
        <w:tc>
          <w:tcPr>
            <w:tcW w:w="729" w:type="pct"/>
            <w:shd w:val="clear" w:color="auto" w:fill="auto"/>
          </w:tcPr>
          <w:p w14:paraId="41445E81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t>time_order</w:t>
            </w:r>
            <w:proofErr w:type="spellEnd"/>
          </w:p>
        </w:tc>
        <w:tc>
          <w:tcPr>
            <w:tcW w:w="711" w:type="pct"/>
          </w:tcPr>
          <w:p w14:paraId="76EA6436" w14:textId="77777777" w:rsidR="009674CE" w:rsidRDefault="009674CE" w:rsidP="00362221">
            <w:r w:rsidRPr="00E7189F">
              <w:t>purchase</w:t>
            </w:r>
          </w:p>
        </w:tc>
        <w:tc>
          <w:tcPr>
            <w:tcW w:w="729" w:type="pct"/>
          </w:tcPr>
          <w:p w14:paraId="1913544B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t>time_order</w:t>
            </w:r>
            <w:proofErr w:type="spellEnd"/>
          </w:p>
        </w:tc>
        <w:tc>
          <w:tcPr>
            <w:tcW w:w="1413" w:type="pct"/>
          </w:tcPr>
          <w:p w14:paraId="159591A6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26013CF6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3CFFFA16" w14:textId="77777777" w:rsidTr="00362221">
        <w:tc>
          <w:tcPr>
            <w:tcW w:w="347" w:type="pct"/>
            <w:shd w:val="clear" w:color="auto" w:fill="auto"/>
          </w:tcPr>
          <w:p w14:paraId="5ED4F97B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2B73C52B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金额</w:t>
            </w:r>
          </w:p>
        </w:tc>
        <w:tc>
          <w:tcPr>
            <w:tcW w:w="729" w:type="pct"/>
            <w:shd w:val="clear" w:color="auto" w:fill="auto"/>
          </w:tcPr>
          <w:p w14:paraId="135FC22A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t>price_order</w:t>
            </w:r>
            <w:proofErr w:type="spellEnd"/>
          </w:p>
        </w:tc>
        <w:tc>
          <w:tcPr>
            <w:tcW w:w="711" w:type="pct"/>
          </w:tcPr>
          <w:p w14:paraId="5BA879EE" w14:textId="77777777" w:rsidR="009674CE" w:rsidRDefault="009674CE" w:rsidP="00362221">
            <w:r w:rsidRPr="00E7189F">
              <w:t>purchase</w:t>
            </w:r>
          </w:p>
        </w:tc>
        <w:tc>
          <w:tcPr>
            <w:tcW w:w="729" w:type="pct"/>
          </w:tcPr>
          <w:p w14:paraId="695A93E6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t>price_order</w:t>
            </w:r>
            <w:proofErr w:type="spellEnd"/>
          </w:p>
        </w:tc>
        <w:tc>
          <w:tcPr>
            <w:tcW w:w="1413" w:type="pct"/>
          </w:tcPr>
          <w:p w14:paraId="52E8C2BC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46837A84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725199E3" w14:textId="77777777" w:rsidTr="00362221">
        <w:tc>
          <w:tcPr>
            <w:tcW w:w="347" w:type="pct"/>
            <w:shd w:val="clear" w:color="auto" w:fill="auto"/>
          </w:tcPr>
          <w:p w14:paraId="4329F98E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3C579514" w14:textId="77777777" w:rsidR="009674CE" w:rsidRDefault="009674CE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是否发货</w:t>
            </w:r>
          </w:p>
        </w:tc>
        <w:tc>
          <w:tcPr>
            <w:tcW w:w="729" w:type="pct"/>
            <w:shd w:val="clear" w:color="auto" w:fill="auto"/>
          </w:tcPr>
          <w:p w14:paraId="06FEE79A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t>deliver_check</w:t>
            </w:r>
            <w:proofErr w:type="spellEnd"/>
          </w:p>
        </w:tc>
        <w:tc>
          <w:tcPr>
            <w:tcW w:w="711" w:type="pct"/>
          </w:tcPr>
          <w:p w14:paraId="7C07AF6C" w14:textId="77777777" w:rsidR="009674CE" w:rsidRDefault="009674CE" w:rsidP="00362221">
            <w:r w:rsidRPr="00E7189F">
              <w:t>purchase</w:t>
            </w:r>
          </w:p>
        </w:tc>
        <w:tc>
          <w:tcPr>
            <w:tcW w:w="729" w:type="pct"/>
          </w:tcPr>
          <w:p w14:paraId="4DE1B014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t>deliver_check</w:t>
            </w:r>
            <w:proofErr w:type="spellEnd"/>
          </w:p>
        </w:tc>
        <w:tc>
          <w:tcPr>
            <w:tcW w:w="1413" w:type="pct"/>
          </w:tcPr>
          <w:p w14:paraId="662CD431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60D54F57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269DDCD2" w14:textId="77777777" w:rsidTr="00362221">
        <w:tc>
          <w:tcPr>
            <w:tcW w:w="347" w:type="pct"/>
            <w:shd w:val="clear" w:color="auto" w:fill="auto"/>
          </w:tcPr>
          <w:p w14:paraId="3F899F23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1DAADD5B" w14:textId="77777777" w:rsidR="009674CE" w:rsidRPr="00DF4DB6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图书名称</w:t>
            </w:r>
          </w:p>
        </w:tc>
        <w:tc>
          <w:tcPr>
            <w:tcW w:w="729" w:type="pct"/>
            <w:shd w:val="clear" w:color="auto" w:fill="auto"/>
          </w:tcPr>
          <w:p w14:paraId="3EFAA528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11" w:type="pct"/>
          </w:tcPr>
          <w:p w14:paraId="309EB2BE" w14:textId="77777777" w:rsidR="009674CE" w:rsidRPr="00E7189F" w:rsidRDefault="009674CE" w:rsidP="00362221">
            <w:r>
              <w:rPr>
                <w:rFonts w:hint="eastAsia"/>
              </w:rPr>
              <w:t>book</w:t>
            </w:r>
          </w:p>
        </w:tc>
        <w:tc>
          <w:tcPr>
            <w:tcW w:w="729" w:type="pct"/>
          </w:tcPr>
          <w:p w14:paraId="533BFA3D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413" w:type="pct"/>
          </w:tcPr>
          <w:p w14:paraId="3EFBE07C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t>pur.</w:t>
            </w:r>
            <w:r w:rsidRPr="00DF4DB6">
              <w:rPr>
                <w:rFonts w:hint="eastAsia"/>
              </w:rPr>
              <w:t>id_book</w:t>
            </w:r>
            <w:proofErr w:type="spellEnd"/>
            <w:r>
              <w:t>=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book</w:t>
            </w:r>
            <w:r>
              <w:t>.</w:t>
            </w:r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5FDFC538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687C1830" w14:textId="77777777" w:rsidTr="00362221">
        <w:tc>
          <w:tcPr>
            <w:tcW w:w="347" w:type="pct"/>
            <w:shd w:val="clear" w:color="auto" w:fill="auto"/>
          </w:tcPr>
          <w:p w14:paraId="112D3836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0ED233E1" w14:textId="77777777" w:rsidR="009674CE" w:rsidRPr="00DF4DB6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买家昵称</w:t>
            </w:r>
          </w:p>
        </w:tc>
        <w:tc>
          <w:tcPr>
            <w:tcW w:w="729" w:type="pct"/>
            <w:shd w:val="clear" w:color="auto" w:fill="auto"/>
          </w:tcPr>
          <w:p w14:paraId="311D046C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711" w:type="pct"/>
          </w:tcPr>
          <w:p w14:paraId="413F7A3A" w14:textId="77777777" w:rsidR="009674CE" w:rsidRPr="00E7189F" w:rsidRDefault="009674CE" w:rsidP="00362221">
            <w:r>
              <w:t>b</w:t>
            </w:r>
            <w:r>
              <w:rPr>
                <w:rFonts w:hint="eastAsia"/>
              </w:rPr>
              <w:t>uyer</w:t>
            </w:r>
          </w:p>
        </w:tc>
        <w:tc>
          <w:tcPr>
            <w:tcW w:w="729" w:type="pct"/>
          </w:tcPr>
          <w:p w14:paraId="3B40D87D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1413" w:type="pct"/>
          </w:tcPr>
          <w:p w14:paraId="41BE0FF2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</w:t>
            </w:r>
            <w:r>
              <w:t>ur.</w:t>
            </w:r>
            <w:r w:rsidRPr="00DF4DB6">
              <w:rPr>
                <w:rFonts w:hint="eastAsia"/>
              </w:rPr>
              <w:t>id_buyer</w:t>
            </w:r>
            <w:proofErr w:type="spellEnd"/>
            <w:r>
              <w:t xml:space="preserve">= </w:t>
            </w:r>
            <w:proofErr w:type="spellStart"/>
            <w:r>
              <w:t>b</w:t>
            </w:r>
            <w:r>
              <w:rPr>
                <w:rFonts w:hint="eastAsia"/>
              </w:rPr>
              <w:t>uyer</w:t>
            </w:r>
            <w:r>
              <w:t>.</w:t>
            </w:r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33769D44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2A6A1896" w14:textId="77777777" w:rsidTr="00362221">
        <w:tc>
          <w:tcPr>
            <w:tcW w:w="347" w:type="pct"/>
            <w:shd w:val="clear" w:color="auto" w:fill="auto"/>
          </w:tcPr>
          <w:p w14:paraId="7BB8C525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7A70293A" w14:textId="77777777" w:rsidR="009674CE" w:rsidRPr="00DF4DB6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卖家名称</w:t>
            </w:r>
          </w:p>
        </w:tc>
        <w:tc>
          <w:tcPr>
            <w:tcW w:w="729" w:type="pct"/>
            <w:shd w:val="clear" w:color="auto" w:fill="auto"/>
          </w:tcPr>
          <w:p w14:paraId="3BEAA1F6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711" w:type="pct"/>
          </w:tcPr>
          <w:p w14:paraId="33543901" w14:textId="77777777" w:rsidR="009674CE" w:rsidRPr="00E7189F" w:rsidRDefault="009674CE" w:rsidP="00362221">
            <w:r>
              <w:rPr>
                <w:rFonts w:hint="eastAsia"/>
              </w:rPr>
              <w:t>seller</w:t>
            </w:r>
          </w:p>
        </w:tc>
        <w:tc>
          <w:tcPr>
            <w:tcW w:w="729" w:type="pct"/>
          </w:tcPr>
          <w:p w14:paraId="411B9EA6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1413" w:type="pct"/>
          </w:tcPr>
          <w:p w14:paraId="5BA2247D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</w:t>
            </w:r>
            <w:r>
              <w:t>ur.</w:t>
            </w:r>
            <w:r w:rsidRPr="00DF4DB6">
              <w:rPr>
                <w:rFonts w:hint="eastAsia"/>
              </w:rPr>
              <w:t>id_seller</w:t>
            </w:r>
            <w:proofErr w:type="spellEnd"/>
            <w:r>
              <w:t>=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seller</w:t>
            </w:r>
            <w:r>
              <w:t>.</w:t>
            </w:r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765EB59C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433DF029" w14:textId="77777777" w:rsidR="009674CE" w:rsidRPr="003F5CC5" w:rsidRDefault="009674CE" w:rsidP="009674C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674CE" w14:paraId="431C536F" w14:textId="77777777" w:rsidTr="00362221">
        <w:tc>
          <w:tcPr>
            <w:tcW w:w="5000" w:type="pct"/>
            <w:shd w:val="clear" w:color="auto" w:fill="auto"/>
          </w:tcPr>
          <w:p w14:paraId="3A331B2E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创建视图：购买信息</w:t>
            </w:r>
          </w:p>
          <w:p w14:paraId="55A675B9" w14:textId="77777777" w:rsidR="009674CE" w:rsidRDefault="009674CE" w:rsidP="00362221">
            <w:pPr>
              <w:pStyle w:val="a7"/>
              <w:ind w:firstLineChars="0" w:firstLine="0"/>
            </w:pPr>
            <w:r>
              <w:t>create view u_2_1_1_1.pur_</w:t>
            </w:r>
            <w:proofErr w:type="gramStart"/>
            <w:r>
              <w:t>info(</w:t>
            </w:r>
            <w:proofErr w:type="spellStart"/>
            <w:proofErr w:type="gramEnd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time_order</w:t>
            </w:r>
            <w:proofErr w:type="spellEnd"/>
            <w:r>
              <w:t xml:space="preserve">, </w:t>
            </w:r>
            <w:proofErr w:type="spellStart"/>
            <w:r>
              <w:t>price_order</w:t>
            </w:r>
            <w:proofErr w:type="spellEnd"/>
            <w:r>
              <w:t xml:space="preserve">, </w:t>
            </w:r>
            <w:proofErr w:type="spellStart"/>
            <w:r>
              <w:t>deliver_check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name_buyer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>)</w:t>
            </w:r>
          </w:p>
          <w:p w14:paraId="6DFF1505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6DD64059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a.sum_book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a.time</w:t>
            </w:r>
            <w:proofErr w:type="gramEnd"/>
            <w:r>
              <w:t>_order</w:t>
            </w:r>
            <w:proofErr w:type="spellEnd"/>
            <w:r>
              <w:t xml:space="preserve">, </w:t>
            </w:r>
            <w:proofErr w:type="spellStart"/>
            <w:r>
              <w:t>a.price_order</w:t>
            </w:r>
            <w:proofErr w:type="spellEnd"/>
            <w:r>
              <w:t xml:space="preserve">, </w:t>
            </w:r>
            <w:proofErr w:type="spellStart"/>
            <w:r>
              <w:t>a.deliver_check</w:t>
            </w:r>
            <w:proofErr w:type="spellEnd"/>
            <w:r>
              <w:t xml:space="preserve">, </w:t>
            </w:r>
            <w:proofErr w:type="spellStart"/>
            <w:r>
              <w:t>b.name_book</w:t>
            </w:r>
            <w:proofErr w:type="spellEnd"/>
            <w:r>
              <w:t xml:space="preserve">, </w:t>
            </w:r>
            <w:proofErr w:type="spellStart"/>
            <w:r>
              <w:t>c.name_buyer</w:t>
            </w:r>
            <w:proofErr w:type="spellEnd"/>
            <w:r>
              <w:t xml:space="preserve">, </w:t>
            </w:r>
            <w:proofErr w:type="spellStart"/>
            <w:r>
              <w:t>d.name_seller</w:t>
            </w:r>
            <w:proofErr w:type="spellEnd"/>
          </w:p>
          <w:p w14:paraId="4F6F86F3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purchase a, book b, buyer c, seller d</w:t>
            </w:r>
          </w:p>
          <w:p w14:paraId="0498F26C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r>
              <w:t>pur.id_book</w:t>
            </w:r>
            <w:proofErr w:type="spellEnd"/>
            <w:r>
              <w:t xml:space="preserve">= </w:t>
            </w:r>
            <w:proofErr w:type="spellStart"/>
            <w:r>
              <w:t>b.id_book</w:t>
            </w:r>
            <w:proofErr w:type="spellEnd"/>
            <w:r>
              <w:t xml:space="preserve"> and </w:t>
            </w:r>
            <w:proofErr w:type="spellStart"/>
            <w:r>
              <w:t>pur.id_buyer</w:t>
            </w:r>
            <w:proofErr w:type="spellEnd"/>
            <w:r>
              <w:t xml:space="preserve">= </w:t>
            </w:r>
            <w:proofErr w:type="spellStart"/>
            <w:r>
              <w:t>c.id_buyer</w:t>
            </w:r>
            <w:proofErr w:type="spellEnd"/>
            <w:r>
              <w:t xml:space="preserve"> and </w:t>
            </w:r>
            <w:proofErr w:type="spellStart"/>
            <w:r>
              <w:t>pur.id_seller</w:t>
            </w:r>
            <w:proofErr w:type="spellEnd"/>
            <w:r>
              <w:t xml:space="preserve">= </w:t>
            </w:r>
            <w:proofErr w:type="spellStart"/>
            <w:r>
              <w:t>d.id_seller</w:t>
            </w:r>
            <w:proofErr w:type="spellEnd"/>
          </w:p>
          <w:p w14:paraId="7A98BA0D" w14:textId="77777777" w:rsidR="009674CE" w:rsidRDefault="009674CE" w:rsidP="00362221">
            <w:pPr>
              <w:pStyle w:val="a7"/>
              <w:ind w:firstLineChars="0" w:firstLine="0"/>
            </w:pPr>
            <w:r>
              <w:t>;</w:t>
            </w:r>
          </w:p>
          <w:p w14:paraId="502673FE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u_2_1_1_1.pur_info is '</w:t>
            </w:r>
            <w:r>
              <w:rPr>
                <w:rFonts w:hint="eastAsia"/>
              </w:rPr>
              <w:t>购买信息</w:t>
            </w:r>
            <w:r>
              <w:rPr>
                <w:rFonts w:hint="eastAsia"/>
              </w:rPr>
              <w:t>';</w:t>
            </w:r>
          </w:p>
          <w:p w14:paraId="6E3CA712" w14:textId="77777777" w:rsidR="009674CE" w:rsidRDefault="009674CE" w:rsidP="00362221">
            <w:pPr>
              <w:pStyle w:val="a7"/>
              <w:ind w:firstLineChars="0" w:firstLine="0"/>
            </w:pPr>
            <w:r>
              <w:t>comment on col</w:t>
            </w:r>
            <w:r>
              <w:rPr>
                <w:rFonts w:hint="eastAsia"/>
              </w:rPr>
              <w:t>umn u_2_1_1_1.pur_info.id_book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27E2488A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u_2_1_1_1.pur_info.id_buyer is 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';</w:t>
            </w:r>
          </w:p>
          <w:p w14:paraId="2F05984C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u_2_1_1_1.pur_info.id_seller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04B05E00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u_2_1_1_1.pur_info.sum_book is '</w:t>
            </w:r>
            <w:r>
              <w:rPr>
                <w:rFonts w:hint="eastAsia"/>
              </w:rPr>
              <w:t>购买数量</w:t>
            </w:r>
            <w:r>
              <w:rPr>
                <w:rFonts w:hint="eastAsia"/>
              </w:rPr>
              <w:t>';</w:t>
            </w:r>
          </w:p>
          <w:p w14:paraId="7D12D6ED" w14:textId="77777777" w:rsidR="009674CE" w:rsidRDefault="009674CE" w:rsidP="00362221">
            <w:pPr>
              <w:pStyle w:val="a7"/>
              <w:ind w:firstLineChars="0" w:firstLine="0"/>
            </w:pPr>
            <w:r>
              <w:t>comment on column u_2_1_1_1.pur_info.time_o</w:t>
            </w:r>
            <w:r>
              <w:rPr>
                <w:rFonts w:hint="eastAsia"/>
              </w:rPr>
              <w:t>rder is '</w:t>
            </w:r>
            <w:r>
              <w:rPr>
                <w:rFonts w:hint="eastAsia"/>
              </w:rPr>
              <w:t>购买时间</w:t>
            </w:r>
            <w:r>
              <w:rPr>
                <w:rFonts w:hint="eastAsia"/>
              </w:rPr>
              <w:t>';</w:t>
            </w:r>
          </w:p>
          <w:p w14:paraId="56CC3363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u_2_1_1_1.pur_info.price_order is '</w:t>
            </w:r>
            <w:r>
              <w:rPr>
                <w:rFonts w:hint="eastAsia"/>
              </w:rPr>
              <w:t>购买金额</w:t>
            </w:r>
            <w:r>
              <w:rPr>
                <w:rFonts w:hint="eastAsia"/>
              </w:rPr>
              <w:t>';</w:t>
            </w:r>
          </w:p>
          <w:p w14:paraId="72DC4F61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u_2_1_1_1.pur_info.deliver_check is '</w:t>
            </w:r>
            <w:r>
              <w:rPr>
                <w:rFonts w:hint="eastAsia"/>
              </w:rPr>
              <w:t>是否发货</w:t>
            </w:r>
            <w:r>
              <w:rPr>
                <w:rFonts w:hint="eastAsia"/>
              </w:rPr>
              <w:t>';</w:t>
            </w:r>
          </w:p>
          <w:p w14:paraId="08DE2418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u_2_1_1_1.pur_info.name_book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4D1B56E7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u_2_1_1_1.pur_info.name_buyer is '</w:t>
            </w:r>
            <w:r>
              <w:rPr>
                <w:rFonts w:hint="eastAsia"/>
              </w:rPr>
              <w:t>买家昵称</w:t>
            </w:r>
            <w:r>
              <w:rPr>
                <w:rFonts w:hint="eastAsia"/>
              </w:rPr>
              <w:t>';</w:t>
            </w:r>
          </w:p>
          <w:p w14:paraId="2CE1BFE0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u_2_1_1_1.pur_info.name_seller is '</w:t>
            </w:r>
            <w:r>
              <w:rPr>
                <w:rFonts w:hint="eastAsia"/>
              </w:rPr>
              <w:t>卖家名称</w:t>
            </w:r>
            <w:r>
              <w:rPr>
                <w:rFonts w:hint="eastAsia"/>
              </w:rPr>
              <w:t>';</w:t>
            </w:r>
          </w:p>
          <w:p w14:paraId="6B8AB3B0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30B9A3C4" w14:textId="77777777" w:rsidR="009674CE" w:rsidRPr="00E30BA7" w:rsidRDefault="009674CE" w:rsidP="009674CE"/>
    <w:p w14:paraId="5CCC52E5" w14:textId="77777777" w:rsidR="009674CE" w:rsidRDefault="009674CE" w:rsidP="009674CE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从事信息</w:t>
      </w:r>
    </w:p>
    <w:p w14:paraId="2594F9FA" w14:textId="77777777" w:rsidR="009674CE" w:rsidRPr="00FB1786" w:rsidRDefault="009674CE" w:rsidP="009674C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p</w:t>
      </w:r>
      <w:r>
        <w:t>ur_info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573"/>
        <w:gridCol w:w="1558"/>
        <w:gridCol w:w="1519"/>
        <w:gridCol w:w="1557"/>
        <w:gridCol w:w="3019"/>
        <w:gridCol w:w="714"/>
      </w:tblGrid>
      <w:tr w:rsidR="009674CE" w14:paraId="2F32DD1D" w14:textId="77777777" w:rsidTr="00362221">
        <w:tc>
          <w:tcPr>
            <w:tcW w:w="347" w:type="pct"/>
            <w:shd w:val="clear" w:color="auto" w:fill="D9D9D9"/>
          </w:tcPr>
          <w:p w14:paraId="5F46BD0A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6" w:type="pct"/>
            <w:shd w:val="clear" w:color="auto" w:fill="D9D9D9"/>
          </w:tcPr>
          <w:p w14:paraId="37CF24F1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9" w:type="pct"/>
            <w:shd w:val="clear" w:color="auto" w:fill="D9D9D9"/>
          </w:tcPr>
          <w:p w14:paraId="20C8F224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11" w:type="pct"/>
            <w:shd w:val="clear" w:color="auto" w:fill="D9D9D9"/>
          </w:tcPr>
          <w:p w14:paraId="57FE1895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29" w:type="pct"/>
            <w:shd w:val="clear" w:color="auto" w:fill="D9D9D9"/>
          </w:tcPr>
          <w:p w14:paraId="4A01ED3C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413" w:type="pct"/>
            <w:shd w:val="clear" w:color="auto" w:fill="D9D9D9"/>
          </w:tcPr>
          <w:p w14:paraId="46F70039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34" w:type="pct"/>
            <w:shd w:val="clear" w:color="auto" w:fill="D9D9D9"/>
          </w:tcPr>
          <w:p w14:paraId="0CD053FE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674CE" w14:paraId="2B18B6B6" w14:textId="77777777" w:rsidTr="00362221">
        <w:tc>
          <w:tcPr>
            <w:tcW w:w="347" w:type="pct"/>
            <w:shd w:val="clear" w:color="auto" w:fill="auto"/>
          </w:tcPr>
          <w:p w14:paraId="4D5970F5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7B4F5585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729" w:type="pct"/>
            <w:shd w:val="clear" w:color="auto" w:fill="auto"/>
          </w:tcPr>
          <w:p w14:paraId="2D90CC73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711" w:type="pct"/>
          </w:tcPr>
          <w:p w14:paraId="27001871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BD4F38">
              <w:t>work</w:t>
            </w:r>
            <w:r w:rsidRPr="00BD4F38">
              <w:rPr>
                <w:rFonts w:hint="eastAsia"/>
              </w:rPr>
              <w:t>_</w:t>
            </w:r>
            <w:r w:rsidRPr="00BD4F38">
              <w:t>as</w:t>
            </w:r>
            <w:proofErr w:type="spellEnd"/>
          </w:p>
        </w:tc>
        <w:tc>
          <w:tcPr>
            <w:tcW w:w="729" w:type="pct"/>
          </w:tcPr>
          <w:p w14:paraId="49B67786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1413" w:type="pct"/>
          </w:tcPr>
          <w:p w14:paraId="78142CAA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39025F8F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311C6E8E" w14:textId="77777777" w:rsidTr="00362221">
        <w:tc>
          <w:tcPr>
            <w:tcW w:w="347" w:type="pct"/>
            <w:shd w:val="clear" w:color="auto" w:fill="auto"/>
          </w:tcPr>
          <w:p w14:paraId="6E261BB6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47020CC7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729" w:type="pct"/>
            <w:shd w:val="clear" w:color="auto" w:fill="auto"/>
          </w:tcPr>
          <w:p w14:paraId="34B10B48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</w:p>
        </w:tc>
        <w:tc>
          <w:tcPr>
            <w:tcW w:w="711" w:type="pct"/>
          </w:tcPr>
          <w:p w14:paraId="070A8C98" w14:textId="77777777" w:rsidR="009674CE" w:rsidRDefault="009674CE" w:rsidP="00362221">
            <w:proofErr w:type="spellStart"/>
            <w:r w:rsidRPr="00BD4F38">
              <w:t>work</w:t>
            </w:r>
            <w:r w:rsidRPr="00BD4F38">
              <w:rPr>
                <w:rFonts w:hint="eastAsia"/>
              </w:rPr>
              <w:t>_</w:t>
            </w:r>
            <w:r w:rsidRPr="00BD4F38">
              <w:t>as</w:t>
            </w:r>
            <w:proofErr w:type="spellEnd"/>
          </w:p>
        </w:tc>
        <w:tc>
          <w:tcPr>
            <w:tcW w:w="729" w:type="pct"/>
          </w:tcPr>
          <w:p w14:paraId="3AC068FA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</w:p>
        </w:tc>
        <w:tc>
          <w:tcPr>
            <w:tcW w:w="1413" w:type="pct"/>
          </w:tcPr>
          <w:p w14:paraId="02881CC9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3AC4F5F4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790A51E1" w14:textId="77777777" w:rsidTr="00362221">
        <w:tc>
          <w:tcPr>
            <w:tcW w:w="347" w:type="pct"/>
            <w:shd w:val="clear" w:color="auto" w:fill="auto"/>
          </w:tcPr>
          <w:p w14:paraId="2ACA110F" w14:textId="77777777" w:rsidR="009674CE" w:rsidRDefault="009674CE" w:rsidP="00362221"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24FD2D44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上岗时间</w:t>
            </w:r>
          </w:p>
        </w:tc>
        <w:tc>
          <w:tcPr>
            <w:tcW w:w="729" w:type="pct"/>
            <w:shd w:val="clear" w:color="auto" w:fill="auto"/>
          </w:tcPr>
          <w:p w14:paraId="1FBE41C0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>
              <w:rPr>
                <w:rFonts w:hint="eastAsia"/>
              </w:rPr>
              <w:t>post</w:t>
            </w:r>
            <w:proofErr w:type="spellEnd"/>
          </w:p>
        </w:tc>
        <w:tc>
          <w:tcPr>
            <w:tcW w:w="711" w:type="pct"/>
          </w:tcPr>
          <w:p w14:paraId="60ED377E" w14:textId="77777777" w:rsidR="009674CE" w:rsidRDefault="009674CE" w:rsidP="00362221">
            <w:proofErr w:type="spellStart"/>
            <w:r w:rsidRPr="00BD4F38">
              <w:t>work</w:t>
            </w:r>
            <w:r w:rsidRPr="00BD4F38">
              <w:rPr>
                <w:rFonts w:hint="eastAsia"/>
              </w:rPr>
              <w:t>_</w:t>
            </w:r>
            <w:r w:rsidRPr="00BD4F38">
              <w:t>as</w:t>
            </w:r>
            <w:proofErr w:type="spellEnd"/>
          </w:p>
        </w:tc>
        <w:tc>
          <w:tcPr>
            <w:tcW w:w="729" w:type="pct"/>
          </w:tcPr>
          <w:p w14:paraId="0776C753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>
              <w:rPr>
                <w:rFonts w:hint="eastAsia"/>
              </w:rPr>
              <w:t>post</w:t>
            </w:r>
            <w:proofErr w:type="spellEnd"/>
          </w:p>
        </w:tc>
        <w:tc>
          <w:tcPr>
            <w:tcW w:w="1413" w:type="pct"/>
          </w:tcPr>
          <w:p w14:paraId="72C979DD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365514C3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5D3B0748" w14:textId="77777777" w:rsidTr="00362221">
        <w:tc>
          <w:tcPr>
            <w:tcW w:w="347" w:type="pct"/>
            <w:shd w:val="clear" w:color="auto" w:fill="auto"/>
          </w:tcPr>
          <w:p w14:paraId="1BF42B2A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012898A5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员工姓名</w:t>
            </w:r>
          </w:p>
        </w:tc>
        <w:tc>
          <w:tcPr>
            <w:tcW w:w="729" w:type="pct"/>
            <w:shd w:val="clear" w:color="auto" w:fill="auto"/>
          </w:tcPr>
          <w:p w14:paraId="0D748FC4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>
              <w:t>name_staff</w:t>
            </w:r>
            <w:proofErr w:type="spellEnd"/>
          </w:p>
        </w:tc>
        <w:tc>
          <w:tcPr>
            <w:tcW w:w="711" w:type="pct"/>
          </w:tcPr>
          <w:p w14:paraId="4BBC10EB" w14:textId="77777777" w:rsidR="009674CE" w:rsidRPr="00F5250F" w:rsidRDefault="009674CE" w:rsidP="00362221">
            <w:r>
              <w:t>staff</w:t>
            </w:r>
          </w:p>
        </w:tc>
        <w:tc>
          <w:tcPr>
            <w:tcW w:w="729" w:type="pct"/>
          </w:tcPr>
          <w:p w14:paraId="08E1EDFD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>
              <w:t>name_staff</w:t>
            </w:r>
            <w:proofErr w:type="spellEnd"/>
          </w:p>
        </w:tc>
        <w:tc>
          <w:tcPr>
            <w:tcW w:w="1413" w:type="pct"/>
          </w:tcPr>
          <w:p w14:paraId="5E73C033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BD4F38">
              <w:t>work</w:t>
            </w:r>
            <w:r w:rsidRPr="00BD4F38">
              <w:rPr>
                <w:rFonts w:hint="eastAsia"/>
              </w:rPr>
              <w:t>_</w:t>
            </w:r>
            <w:r w:rsidRPr="00BD4F38">
              <w:t>as</w:t>
            </w:r>
            <w:proofErr w:type="spellEnd"/>
            <w:r>
              <w:t>.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  <w:r>
              <w:t>= staff.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19A154B3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1934C5D2" w14:textId="77777777" w:rsidTr="00362221">
        <w:tc>
          <w:tcPr>
            <w:tcW w:w="347" w:type="pct"/>
            <w:shd w:val="clear" w:color="auto" w:fill="auto"/>
          </w:tcPr>
          <w:p w14:paraId="3C932E19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755C3FDC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岗位名称</w:t>
            </w:r>
          </w:p>
        </w:tc>
        <w:tc>
          <w:tcPr>
            <w:tcW w:w="729" w:type="pct"/>
            <w:shd w:val="clear" w:color="auto" w:fill="auto"/>
          </w:tcPr>
          <w:p w14:paraId="6F0ABF66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post</w:t>
            </w:r>
            <w:proofErr w:type="spellEnd"/>
          </w:p>
        </w:tc>
        <w:tc>
          <w:tcPr>
            <w:tcW w:w="711" w:type="pct"/>
          </w:tcPr>
          <w:p w14:paraId="0A5D9C3A" w14:textId="77777777" w:rsidR="009674CE" w:rsidRDefault="009674CE" w:rsidP="00362221">
            <w:r>
              <w:t>post</w:t>
            </w:r>
          </w:p>
        </w:tc>
        <w:tc>
          <w:tcPr>
            <w:tcW w:w="729" w:type="pct"/>
          </w:tcPr>
          <w:p w14:paraId="443F0D66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post</w:t>
            </w:r>
            <w:proofErr w:type="spellEnd"/>
          </w:p>
        </w:tc>
        <w:tc>
          <w:tcPr>
            <w:tcW w:w="1413" w:type="pct"/>
          </w:tcPr>
          <w:p w14:paraId="41F1E1F7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BD4F38">
              <w:t>work</w:t>
            </w:r>
            <w:r w:rsidRPr="00BD4F38">
              <w:rPr>
                <w:rFonts w:hint="eastAsia"/>
              </w:rPr>
              <w:t>_</w:t>
            </w:r>
            <w:r w:rsidRPr="00BD4F38">
              <w:t>as</w:t>
            </w:r>
            <w:proofErr w:type="spellEnd"/>
            <w:r>
              <w:t>.</w:t>
            </w:r>
            <w:r w:rsidRPr="00DF4DB6">
              <w:rPr>
                <w:rFonts w:hint="eastAsia"/>
              </w:rPr>
              <w:t xml:space="preserve"> </w:t>
            </w: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  <w:r>
              <w:t>= post.</w:t>
            </w:r>
            <w:r w:rsidRPr="00DF4DB6">
              <w:rPr>
                <w:rFonts w:hint="eastAsia"/>
              </w:rPr>
              <w:t xml:space="preserve"> </w:t>
            </w: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77768763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1895CFA6" w14:textId="77777777" w:rsidR="009674CE" w:rsidRPr="003F5CC5" w:rsidRDefault="009674CE" w:rsidP="009674C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674CE" w14:paraId="6D8A3097" w14:textId="77777777" w:rsidTr="00362221">
        <w:tc>
          <w:tcPr>
            <w:tcW w:w="5000" w:type="pct"/>
            <w:shd w:val="clear" w:color="auto" w:fill="auto"/>
          </w:tcPr>
          <w:p w14:paraId="464BDC49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创建视图：从事信息</w:t>
            </w:r>
          </w:p>
          <w:p w14:paraId="674EB336" w14:textId="77777777" w:rsidR="009674CE" w:rsidRDefault="009674CE" w:rsidP="00362221">
            <w:pPr>
              <w:pStyle w:val="a7"/>
              <w:ind w:firstLineChars="0" w:firstLine="0"/>
            </w:pPr>
            <w:r>
              <w:t>create view u_2_1_1_1.pur_</w:t>
            </w:r>
            <w:proofErr w:type="gramStart"/>
            <w:r>
              <w:t>info(</w:t>
            </w:r>
            <w:proofErr w:type="spellStart"/>
            <w:proofErr w:type="gramEnd"/>
            <w:r>
              <w:t>id_staff</w:t>
            </w:r>
            <w:proofErr w:type="spellEnd"/>
            <w:r>
              <w:t xml:space="preserve">, </w:t>
            </w:r>
            <w:proofErr w:type="spellStart"/>
            <w:r>
              <w:t>id_post</w:t>
            </w:r>
            <w:proofErr w:type="spellEnd"/>
            <w:r>
              <w:t xml:space="preserve">, </w:t>
            </w:r>
            <w:proofErr w:type="spellStart"/>
            <w:r>
              <w:t>time_post</w:t>
            </w:r>
            <w:proofErr w:type="spellEnd"/>
            <w:r>
              <w:t xml:space="preserve">, </w:t>
            </w:r>
            <w:proofErr w:type="spellStart"/>
            <w:r>
              <w:t>name_staff</w:t>
            </w:r>
            <w:proofErr w:type="spellEnd"/>
            <w:r>
              <w:t xml:space="preserve">, </w:t>
            </w:r>
            <w:proofErr w:type="spellStart"/>
            <w:r>
              <w:t>name_post</w:t>
            </w:r>
            <w:proofErr w:type="spellEnd"/>
            <w:r>
              <w:t>)</w:t>
            </w:r>
          </w:p>
          <w:p w14:paraId="513DFE86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525A47B3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a.id_staff</w:t>
            </w:r>
            <w:proofErr w:type="spellEnd"/>
            <w:r>
              <w:t xml:space="preserve">, </w:t>
            </w:r>
            <w:proofErr w:type="spellStart"/>
            <w:r>
              <w:t>a.id_post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a.time</w:t>
            </w:r>
            <w:proofErr w:type="gramEnd"/>
            <w:r>
              <w:t>_post</w:t>
            </w:r>
            <w:proofErr w:type="spellEnd"/>
            <w:r>
              <w:t xml:space="preserve">, </w:t>
            </w:r>
            <w:proofErr w:type="spellStart"/>
            <w:r>
              <w:t>b.name_staff</w:t>
            </w:r>
            <w:proofErr w:type="spellEnd"/>
            <w:r>
              <w:t xml:space="preserve">, </w:t>
            </w:r>
            <w:proofErr w:type="spellStart"/>
            <w:r>
              <w:t>c.name_post</w:t>
            </w:r>
            <w:proofErr w:type="spellEnd"/>
          </w:p>
          <w:p w14:paraId="6C7D82E1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work_as</w:t>
            </w:r>
            <w:proofErr w:type="spellEnd"/>
            <w:r>
              <w:t xml:space="preserve"> a, staff b, post c</w:t>
            </w:r>
          </w:p>
          <w:p w14:paraId="2612DE50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a. </w:t>
            </w:r>
            <w:proofErr w:type="spellStart"/>
            <w:r>
              <w:t>id_staff</w:t>
            </w:r>
            <w:proofErr w:type="spellEnd"/>
            <w:r>
              <w:t xml:space="preserve">= b. </w:t>
            </w:r>
            <w:proofErr w:type="spellStart"/>
            <w:r>
              <w:t>id_staff</w:t>
            </w:r>
            <w:proofErr w:type="spellEnd"/>
            <w:r>
              <w:t xml:space="preserve"> and a. </w:t>
            </w:r>
            <w:proofErr w:type="spellStart"/>
            <w:r>
              <w:t>id_post</w:t>
            </w:r>
            <w:proofErr w:type="spellEnd"/>
            <w:r>
              <w:t xml:space="preserve">= c. </w:t>
            </w:r>
            <w:proofErr w:type="spellStart"/>
            <w:r>
              <w:t>id_post</w:t>
            </w:r>
            <w:proofErr w:type="spellEnd"/>
          </w:p>
          <w:p w14:paraId="3CE75E2E" w14:textId="77777777" w:rsidR="009674CE" w:rsidRDefault="009674CE" w:rsidP="00362221">
            <w:pPr>
              <w:pStyle w:val="a7"/>
              <w:ind w:firstLineChars="0" w:firstLine="0"/>
            </w:pPr>
            <w:r>
              <w:t>;</w:t>
            </w:r>
          </w:p>
          <w:p w14:paraId="1314F09E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u_2_1_1_1.pur_info is '</w:t>
            </w:r>
            <w:r>
              <w:rPr>
                <w:rFonts w:hint="eastAsia"/>
              </w:rPr>
              <w:t>从事信息</w:t>
            </w:r>
            <w:r>
              <w:rPr>
                <w:rFonts w:hint="eastAsia"/>
              </w:rPr>
              <w:t>';</w:t>
            </w:r>
          </w:p>
          <w:p w14:paraId="255F9213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u_2_1_1_1.pur_info.id_staff is 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';</w:t>
            </w:r>
          </w:p>
          <w:p w14:paraId="5E73B0FA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u_2_1_1_1.pur_info.id_post is '</w:t>
            </w:r>
            <w:r>
              <w:rPr>
                <w:rFonts w:hint="eastAsia"/>
              </w:rPr>
              <w:t>岗位编号</w:t>
            </w:r>
            <w:r>
              <w:rPr>
                <w:rFonts w:hint="eastAsia"/>
              </w:rPr>
              <w:t>';</w:t>
            </w:r>
          </w:p>
          <w:p w14:paraId="17594B01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u_2_1_1_1.pur_info.time_post is '</w:t>
            </w:r>
            <w:r>
              <w:rPr>
                <w:rFonts w:hint="eastAsia"/>
              </w:rPr>
              <w:t>上岗时间</w:t>
            </w:r>
            <w:r>
              <w:rPr>
                <w:rFonts w:hint="eastAsia"/>
              </w:rPr>
              <w:t>';</w:t>
            </w:r>
          </w:p>
          <w:p w14:paraId="579F1338" w14:textId="77777777" w:rsidR="009674CE" w:rsidRDefault="009674CE" w:rsidP="00362221">
            <w:pPr>
              <w:pStyle w:val="a7"/>
              <w:ind w:firstLineChars="0" w:firstLine="0"/>
            </w:pPr>
            <w:r>
              <w:t>comment on column u_2_</w:t>
            </w:r>
            <w:r>
              <w:rPr>
                <w:rFonts w:hint="eastAsia"/>
              </w:rPr>
              <w:t>1_1_1.pur_info.name_staff is '</w:t>
            </w:r>
            <w:r>
              <w:rPr>
                <w:rFonts w:hint="eastAsia"/>
              </w:rPr>
              <w:t>员工姓名</w:t>
            </w:r>
            <w:r>
              <w:rPr>
                <w:rFonts w:hint="eastAsia"/>
              </w:rPr>
              <w:t>';</w:t>
            </w:r>
          </w:p>
          <w:p w14:paraId="0CB12B7B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u_2_1_1_1.pur_info.name_post is '</w:t>
            </w:r>
            <w:r>
              <w:rPr>
                <w:rFonts w:hint="eastAsia"/>
              </w:rPr>
              <w:t>岗位名称</w:t>
            </w:r>
            <w:r>
              <w:rPr>
                <w:rFonts w:hint="eastAsia"/>
              </w:rPr>
              <w:t>';</w:t>
            </w:r>
          </w:p>
          <w:p w14:paraId="03DDC2E3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6976FE8C" w14:textId="77777777" w:rsidR="009674CE" w:rsidRPr="00905E20" w:rsidRDefault="009674CE" w:rsidP="009674CE"/>
    <w:p w14:paraId="15103E11" w14:textId="77777777" w:rsidR="009674CE" w:rsidRDefault="009674CE" w:rsidP="009674CE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提供信息</w:t>
      </w:r>
    </w:p>
    <w:p w14:paraId="2B29D9A9" w14:textId="77777777" w:rsidR="009674CE" w:rsidRPr="00FB1786" w:rsidRDefault="009674CE" w:rsidP="009674C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p</w:t>
      </w:r>
      <w:r>
        <w:t>ur_info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573"/>
        <w:gridCol w:w="1558"/>
        <w:gridCol w:w="1519"/>
        <w:gridCol w:w="1557"/>
        <w:gridCol w:w="3019"/>
        <w:gridCol w:w="714"/>
      </w:tblGrid>
      <w:tr w:rsidR="009674CE" w14:paraId="31A046F4" w14:textId="77777777" w:rsidTr="00362221">
        <w:tc>
          <w:tcPr>
            <w:tcW w:w="347" w:type="pct"/>
            <w:shd w:val="clear" w:color="auto" w:fill="D9D9D9"/>
          </w:tcPr>
          <w:p w14:paraId="7F8FE6CE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6" w:type="pct"/>
            <w:shd w:val="clear" w:color="auto" w:fill="D9D9D9"/>
          </w:tcPr>
          <w:p w14:paraId="4E9678CD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9" w:type="pct"/>
            <w:shd w:val="clear" w:color="auto" w:fill="D9D9D9"/>
          </w:tcPr>
          <w:p w14:paraId="7DA535FF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11" w:type="pct"/>
            <w:shd w:val="clear" w:color="auto" w:fill="D9D9D9"/>
          </w:tcPr>
          <w:p w14:paraId="46157C8F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29" w:type="pct"/>
            <w:shd w:val="clear" w:color="auto" w:fill="D9D9D9"/>
          </w:tcPr>
          <w:p w14:paraId="41585CC8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413" w:type="pct"/>
            <w:shd w:val="clear" w:color="auto" w:fill="D9D9D9"/>
          </w:tcPr>
          <w:p w14:paraId="75EC2E88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34" w:type="pct"/>
            <w:shd w:val="clear" w:color="auto" w:fill="D9D9D9"/>
          </w:tcPr>
          <w:p w14:paraId="00C21B5C" w14:textId="77777777" w:rsidR="009674CE" w:rsidRDefault="009674CE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674CE" w14:paraId="1271ED90" w14:textId="77777777" w:rsidTr="00362221">
        <w:tc>
          <w:tcPr>
            <w:tcW w:w="347" w:type="pct"/>
            <w:shd w:val="clear" w:color="auto" w:fill="auto"/>
          </w:tcPr>
          <w:p w14:paraId="6CCED0C3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552BB12D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729" w:type="pct"/>
            <w:shd w:val="clear" w:color="auto" w:fill="auto"/>
          </w:tcPr>
          <w:p w14:paraId="0838F5F9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711" w:type="pct"/>
          </w:tcPr>
          <w:p w14:paraId="0C411725" w14:textId="77777777" w:rsidR="009674CE" w:rsidRDefault="009674CE" w:rsidP="00362221">
            <w:pPr>
              <w:pStyle w:val="a7"/>
              <w:ind w:firstLineChars="0" w:firstLine="0"/>
            </w:pPr>
            <w:r w:rsidRPr="0085756B">
              <w:t>provide</w:t>
            </w:r>
          </w:p>
        </w:tc>
        <w:tc>
          <w:tcPr>
            <w:tcW w:w="729" w:type="pct"/>
          </w:tcPr>
          <w:p w14:paraId="38219712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413" w:type="pct"/>
          </w:tcPr>
          <w:p w14:paraId="7BAD62F4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45BA2D8A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7B4F7742" w14:textId="77777777" w:rsidTr="00362221">
        <w:tc>
          <w:tcPr>
            <w:tcW w:w="347" w:type="pct"/>
            <w:shd w:val="clear" w:color="auto" w:fill="auto"/>
          </w:tcPr>
          <w:p w14:paraId="37B36C67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79528302" w14:textId="77777777" w:rsidR="009674CE" w:rsidRDefault="009674CE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729" w:type="pct"/>
            <w:shd w:val="clear" w:color="auto" w:fill="auto"/>
          </w:tcPr>
          <w:p w14:paraId="6D78CA87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711" w:type="pct"/>
          </w:tcPr>
          <w:p w14:paraId="4DFE7EF9" w14:textId="77777777" w:rsidR="009674CE" w:rsidRDefault="009674CE" w:rsidP="00362221">
            <w:r w:rsidRPr="0085756B">
              <w:t>provide</w:t>
            </w:r>
          </w:p>
        </w:tc>
        <w:tc>
          <w:tcPr>
            <w:tcW w:w="729" w:type="pct"/>
          </w:tcPr>
          <w:p w14:paraId="3759FFE2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413" w:type="pct"/>
          </w:tcPr>
          <w:p w14:paraId="12BA4A62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0FC45DCF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593E447B" w14:textId="77777777" w:rsidTr="00362221">
        <w:tc>
          <w:tcPr>
            <w:tcW w:w="347" w:type="pct"/>
            <w:shd w:val="clear" w:color="auto" w:fill="auto"/>
          </w:tcPr>
          <w:p w14:paraId="329F0D7F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1AD597FB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提供数量</w:t>
            </w:r>
          </w:p>
        </w:tc>
        <w:tc>
          <w:tcPr>
            <w:tcW w:w="729" w:type="pct"/>
            <w:shd w:val="clear" w:color="auto" w:fill="auto"/>
          </w:tcPr>
          <w:p w14:paraId="0F343FAB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t>nb</w:t>
            </w:r>
            <w:r w:rsidRPr="00DF4DB6">
              <w:rPr>
                <w:rFonts w:hint="eastAsia"/>
              </w:rPr>
              <w:t>_</w:t>
            </w:r>
            <w:r w:rsidRPr="008C6BB6">
              <w:t>provide</w:t>
            </w:r>
            <w:proofErr w:type="spellEnd"/>
          </w:p>
        </w:tc>
        <w:tc>
          <w:tcPr>
            <w:tcW w:w="711" w:type="pct"/>
          </w:tcPr>
          <w:p w14:paraId="627B4189" w14:textId="77777777" w:rsidR="009674CE" w:rsidRDefault="009674CE" w:rsidP="00362221">
            <w:r w:rsidRPr="0085756B">
              <w:t>provide</w:t>
            </w:r>
          </w:p>
        </w:tc>
        <w:tc>
          <w:tcPr>
            <w:tcW w:w="729" w:type="pct"/>
          </w:tcPr>
          <w:p w14:paraId="2D8E0A60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>
              <w:t>nb</w:t>
            </w:r>
            <w:r w:rsidRPr="00DF4DB6">
              <w:rPr>
                <w:rFonts w:hint="eastAsia"/>
              </w:rPr>
              <w:t>_</w:t>
            </w:r>
            <w:r w:rsidRPr="008C6BB6">
              <w:t>provide</w:t>
            </w:r>
            <w:proofErr w:type="spellEnd"/>
          </w:p>
        </w:tc>
        <w:tc>
          <w:tcPr>
            <w:tcW w:w="1413" w:type="pct"/>
          </w:tcPr>
          <w:p w14:paraId="3D30C40A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12DD9232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635692B5" w14:textId="77777777" w:rsidTr="00362221">
        <w:tc>
          <w:tcPr>
            <w:tcW w:w="347" w:type="pct"/>
            <w:shd w:val="clear" w:color="auto" w:fill="auto"/>
          </w:tcPr>
          <w:p w14:paraId="44D604FD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618A43BC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提供</w:t>
            </w:r>
            <w:r w:rsidRPr="00DF4DB6">
              <w:rPr>
                <w:rFonts w:hint="eastAsia"/>
              </w:rPr>
              <w:t>时间</w:t>
            </w:r>
          </w:p>
        </w:tc>
        <w:tc>
          <w:tcPr>
            <w:tcW w:w="729" w:type="pct"/>
            <w:shd w:val="clear" w:color="auto" w:fill="auto"/>
          </w:tcPr>
          <w:p w14:paraId="10557DBC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time_</w:t>
            </w:r>
            <w:r w:rsidRPr="008C6BB6">
              <w:t>provide</w:t>
            </w:r>
            <w:proofErr w:type="spellEnd"/>
          </w:p>
        </w:tc>
        <w:tc>
          <w:tcPr>
            <w:tcW w:w="711" w:type="pct"/>
          </w:tcPr>
          <w:p w14:paraId="3AC54121" w14:textId="77777777" w:rsidR="009674CE" w:rsidRPr="00F5250F" w:rsidRDefault="009674CE" w:rsidP="00362221">
            <w:r w:rsidRPr="0085756B">
              <w:t>provide</w:t>
            </w:r>
          </w:p>
        </w:tc>
        <w:tc>
          <w:tcPr>
            <w:tcW w:w="729" w:type="pct"/>
          </w:tcPr>
          <w:p w14:paraId="3C6072CB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time_</w:t>
            </w:r>
            <w:r w:rsidRPr="008C6BB6">
              <w:t>provide</w:t>
            </w:r>
            <w:proofErr w:type="spellEnd"/>
          </w:p>
        </w:tc>
        <w:tc>
          <w:tcPr>
            <w:tcW w:w="1413" w:type="pct"/>
          </w:tcPr>
          <w:p w14:paraId="5B20AD7C" w14:textId="77777777" w:rsidR="009674CE" w:rsidRDefault="009674CE" w:rsidP="00362221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0FAC62CA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7528F52F" w14:textId="77777777" w:rsidTr="00362221">
        <w:tc>
          <w:tcPr>
            <w:tcW w:w="347" w:type="pct"/>
            <w:shd w:val="clear" w:color="auto" w:fill="auto"/>
          </w:tcPr>
          <w:p w14:paraId="0B4713DB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40D173D4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卖家姓名</w:t>
            </w:r>
          </w:p>
        </w:tc>
        <w:tc>
          <w:tcPr>
            <w:tcW w:w="729" w:type="pct"/>
            <w:shd w:val="clear" w:color="auto" w:fill="auto"/>
          </w:tcPr>
          <w:p w14:paraId="3E55597E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711" w:type="pct"/>
          </w:tcPr>
          <w:p w14:paraId="6B570991" w14:textId="77777777" w:rsidR="009674CE" w:rsidRDefault="009674CE" w:rsidP="00362221">
            <w:r>
              <w:rPr>
                <w:rFonts w:hint="eastAsia"/>
              </w:rPr>
              <w:t>seller</w:t>
            </w:r>
          </w:p>
        </w:tc>
        <w:tc>
          <w:tcPr>
            <w:tcW w:w="729" w:type="pct"/>
          </w:tcPr>
          <w:p w14:paraId="0516F4DE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1413" w:type="pct"/>
          </w:tcPr>
          <w:p w14:paraId="5CBC9F6B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85756B">
              <w:t>provide</w:t>
            </w:r>
            <w:r>
              <w:t>.</w:t>
            </w:r>
            <w:r w:rsidRPr="00DF4DB6">
              <w:rPr>
                <w:rFonts w:hint="eastAsia"/>
              </w:rPr>
              <w:t>id_seller</w:t>
            </w:r>
            <w:proofErr w:type="spellEnd"/>
            <w:r>
              <w:t>=</w:t>
            </w:r>
            <w:proofErr w:type="spellStart"/>
            <w:r>
              <w:rPr>
                <w:rFonts w:hint="eastAsia"/>
              </w:rPr>
              <w:t>seller</w:t>
            </w:r>
            <w:r>
              <w:t>.</w:t>
            </w:r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4B3CC39B" w14:textId="77777777" w:rsidR="009674CE" w:rsidRDefault="009674CE" w:rsidP="00362221">
            <w:pPr>
              <w:pStyle w:val="a7"/>
              <w:ind w:firstLineChars="0" w:firstLine="0"/>
            </w:pPr>
          </w:p>
        </w:tc>
      </w:tr>
      <w:tr w:rsidR="009674CE" w14:paraId="4B46AEF8" w14:textId="77777777" w:rsidTr="00362221">
        <w:tc>
          <w:tcPr>
            <w:tcW w:w="347" w:type="pct"/>
            <w:shd w:val="clear" w:color="auto" w:fill="auto"/>
          </w:tcPr>
          <w:p w14:paraId="3F531126" w14:textId="77777777" w:rsidR="009674CE" w:rsidRDefault="009674CE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36" w:type="pct"/>
            <w:shd w:val="clear" w:color="auto" w:fill="auto"/>
          </w:tcPr>
          <w:p w14:paraId="70C5A90E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图书名称</w:t>
            </w:r>
          </w:p>
        </w:tc>
        <w:tc>
          <w:tcPr>
            <w:tcW w:w="729" w:type="pct"/>
            <w:shd w:val="clear" w:color="auto" w:fill="auto"/>
          </w:tcPr>
          <w:p w14:paraId="69F37E83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11" w:type="pct"/>
          </w:tcPr>
          <w:p w14:paraId="3D494E51" w14:textId="77777777" w:rsidR="009674CE" w:rsidRDefault="009674CE" w:rsidP="00362221">
            <w:r>
              <w:rPr>
                <w:rFonts w:hint="eastAsia"/>
              </w:rPr>
              <w:t>book</w:t>
            </w:r>
          </w:p>
        </w:tc>
        <w:tc>
          <w:tcPr>
            <w:tcW w:w="729" w:type="pct"/>
          </w:tcPr>
          <w:p w14:paraId="404E5464" w14:textId="77777777" w:rsidR="009674CE" w:rsidRPr="00DF4DB6" w:rsidRDefault="009674CE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413" w:type="pct"/>
          </w:tcPr>
          <w:p w14:paraId="18084770" w14:textId="77777777" w:rsidR="009674CE" w:rsidRDefault="009674CE" w:rsidP="00362221">
            <w:pPr>
              <w:pStyle w:val="a7"/>
              <w:ind w:firstLineChars="0" w:firstLine="0"/>
            </w:pPr>
            <w:proofErr w:type="spellStart"/>
            <w:r w:rsidRPr="0085756B">
              <w:t>provide</w:t>
            </w:r>
            <w:r>
              <w:t>.</w:t>
            </w:r>
            <w:r w:rsidRPr="00DF4DB6">
              <w:rPr>
                <w:rFonts w:hint="eastAsia"/>
              </w:rPr>
              <w:t>id_book</w:t>
            </w:r>
            <w:proofErr w:type="spellEnd"/>
            <w:r>
              <w:t>=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book</w:t>
            </w:r>
            <w:r>
              <w:t>.</w:t>
            </w:r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10A955A1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71B343BF" w14:textId="77777777" w:rsidR="009674CE" w:rsidRPr="003F5CC5" w:rsidRDefault="009674CE" w:rsidP="009674C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674CE" w14:paraId="19F7FE05" w14:textId="77777777" w:rsidTr="00362221">
        <w:tc>
          <w:tcPr>
            <w:tcW w:w="5000" w:type="pct"/>
            <w:shd w:val="clear" w:color="auto" w:fill="auto"/>
          </w:tcPr>
          <w:p w14:paraId="053AE68F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创建视图：提供信息</w:t>
            </w:r>
          </w:p>
          <w:p w14:paraId="3FABAC47" w14:textId="77777777" w:rsidR="009674CE" w:rsidRDefault="009674CE" w:rsidP="00362221">
            <w:pPr>
              <w:pStyle w:val="a7"/>
              <w:ind w:firstLineChars="0" w:firstLine="0"/>
            </w:pPr>
            <w:r>
              <w:t>create view u_2_1_1_1.pur_</w:t>
            </w:r>
            <w:proofErr w:type="gramStart"/>
            <w:r>
              <w:t>info(</w:t>
            </w:r>
            <w:proofErr w:type="spellStart"/>
            <w:proofErr w:type="gramEnd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nb_provide</w:t>
            </w:r>
            <w:proofErr w:type="spellEnd"/>
            <w:r>
              <w:t xml:space="preserve">, </w:t>
            </w:r>
            <w:proofErr w:type="spellStart"/>
            <w:r>
              <w:t>time_provide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>)</w:t>
            </w:r>
          </w:p>
          <w:p w14:paraId="37FCFFB4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7FEA630B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a.nb</w:t>
            </w:r>
            <w:proofErr w:type="gramEnd"/>
            <w:r>
              <w:t>_provide</w:t>
            </w:r>
            <w:proofErr w:type="spellEnd"/>
            <w:r>
              <w:t xml:space="preserve">, </w:t>
            </w:r>
            <w:proofErr w:type="spellStart"/>
            <w:r>
              <w:t>a.time_provide</w:t>
            </w:r>
            <w:proofErr w:type="spellEnd"/>
            <w:r>
              <w:t xml:space="preserve">, </w:t>
            </w:r>
            <w:proofErr w:type="spellStart"/>
            <w:r>
              <w:t>b.name_seller</w:t>
            </w:r>
            <w:proofErr w:type="spellEnd"/>
            <w:r>
              <w:t xml:space="preserve">, </w:t>
            </w:r>
            <w:proofErr w:type="spellStart"/>
            <w:r>
              <w:t>c.name_book</w:t>
            </w:r>
            <w:proofErr w:type="spellEnd"/>
          </w:p>
          <w:p w14:paraId="5DE6A836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provide a, seller b, book c</w:t>
            </w:r>
          </w:p>
          <w:p w14:paraId="74D00C56" w14:textId="77777777" w:rsidR="009674CE" w:rsidRDefault="009674CE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a.id_seller</w:t>
            </w:r>
            <w:proofErr w:type="spellEnd"/>
            <w:r>
              <w:t>=</w:t>
            </w:r>
            <w:proofErr w:type="spellStart"/>
            <w:r>
              <w:t>b.id</w:t>
            </w:r>
            <w:proofErr w:type="gramEnd"/>
            <w:r>
              <w:t>_seller</w:t>
            </w:r>
            <w:proofErr w:type="spellEnd"/>
            <w:r>
              <w:t xml:space="preserve"> and </w:t>
            </w:r>
            <w:proofErr w:type="spellStart"/>
            <w:r>
              <w:t>a.id_book</w:t>
            </w:r>
            <w:proofErr w:type="spellEnd"/>
            <w:r>
              <w:t xml:space="preserve">= </w:t>
            </w:r>
            <w:proofErr w:type="spellStart"/>
            <w:r>
              <w:t>c.id_book</w:t>
            </w:r>
            <w:proofErr w:type="spellEnd"/>
          </w:p>
          <w:p w14:paraId="6C762E95" w14:textId="77777777" w:rsidR="009674CE" w:rsidRDefault="009674CE" w:rsidP="00362221">
            <w:pPr>
              <w:pStyle w:val="a7"/>
              <w:ind w:firstLineChars="0" w:firstLine="0"/>
            </w:pPr>
            <w:r>
              <w:t>;</w:t>
            </w:r>
          </w:p>
          <w:p w14:paraId="0CE60756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u_2_1_1_1.pur_info is '</w:t>
            </w:r>
            <w:r>
              <w:rPr>
                <w:rFonts w:hint="eastAsia"/>
              </w:rPr>
              <w:t>提供信息</w:t>
            </w:r>
            <w:r>
              <w:rPr>
                <w:rFonts w:hint="eastAsia"/>
              </w:rPr>
              <w:t>';</w:t>
            </w:r>
          </w:p>
          <w:p w14:paraId="6FB435CC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u_2_1_1_1.pur_info.id_seller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6F80BEDB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3926B931" w14:textId="77777777" w:rsidR="009674CE" w:rsidRDefault="009674CE" w:rsidP="00362221">
            <w:pPr>
              <w:pStyle w:val="a7"/>
              <w:ind w:firstLineChars="0" w:firstLine="0"/>
            </w:pPr>
            <w:r>
              <w:t>comment on column u_2_1_1_1.pur_info.nb_provi</w:t>
            </w:r>
            <w:r>
              <w:rPr>
                <w:rFonts w:hint="eastAsia"/>
              </w:rPr>
              <w:t>de is '</w:t>
            </w:r>
            <w:r>
              <w:rPr>
                <w:rFonts w:hint="eastAsia"/>
              </w:rPr>
              <w:t>提供数量</w:t>
            </w:r>
            <w:r>
              <w:rPr>
                <w:rFonts w:hint="eastAsia"/>
              </w:rPr>
              <w:t>';</w:t>
            </w:r>
          </w:p>
          <w:p w14:paraId="1D9B5A5B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u_2_1_1_1.pur_info.time_provide is '</w:t>
            </w:r>
            <w:r>
              <w:rPr>
                <w:rFonts w:hint="eastAsia"/>
              </w:rPr>
              <w:t>提供时间</w:t>
            </w:r>
            <w:r>
              <w:rPr>
                <w:rFonts w:hint="eastAsia"/>
              </w:rPr>
              <w:t>';</w:t>
            </w:r>
          </w:p>
          <w:p w14:paraId="6BE60875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u_2_1_1_1.pur_info.name_seller is '</w:t>
            </w:r>
            <w:r>
              <w:rPr>
                <w:rFonts w:hint="eastAsia"/>
              </w:rPr>
              <w:t>卖家姓名</w:t>
            </w:r>
            <w:r>
              <w:rPr>
                <w:rFonts w:hint="eastAsia"/>
              </w:rPr>
              <w:t>';</w:t>
            </w:r>
          </w:p>
          <w:p w14:paraId="72DF6191" w14:textId="77777777" w:rsidR="009674CE" w:rsidRDefault="009674CE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u_2_1_1_1.pur_info.name_book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7EAEFB9F" w14:textId="77777777" w:rsidR="009674CE" w:rsidRDefault="009674CE" w:rsidP="00362221">
            <w:pPr>
              <w:pStyle w:val="a7"/>
              <w:ind w:firstLineChars="0" w:firstLine="0"/>
            </w:pPr>
          </w:p>
        </w:tc>
      </w:tr>
    </w:tbl>
    <w:p w14:paraId="094242D1" w14:textId="77777777" w:rsidR="00570C46" w:rsidRPr="00905E20" w:rsidRDefault="00570C46" w:rsidP="00570C46"/>
    <w:p w14:paraId="4E09F609" w14:textId="77777777" w:rsidR="00570C46" w:rsidRDefault="00570C46" w:rsidP="00570C46">
      <w:pPr>
        <w:pStyle w:val="4"/>
      </w:pPr>
      <w:r>
        <w:rPr>
          <w:rFonts w:hint="eastAsia"/>
        </w:rPr>
        <w:t>单据</w:t>
      </w:r>
      <w:bookmarkEnd w:id="125"/>
    </w:p>
    <w:p w14:paraId="6F309441" w14:textId="77777777" w:rsidR="00570C46" w:rsidRPr="00FB1786" w:rsidRDefault="00570C46" w:rsidP="00570C4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5.1.4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3089"/>
        <w:gridCol w:w="2141"/>
      </w:tblGrid>
      <w:tr w:rsidR="00570C46" w14:paraId="626B7A77" w14:textId="77777777" w:rsidTr="00602DC8">
        <w:tc>
          <w:tcPr>
            <w:tcW w:w="328" w:type="pct"/>
            <w:shd w:val="clear" w:color="auto" w:fill="D9D9D9"/>
          </w:tcPr>
          <w:p w14:paraId="35B46B6A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65898744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681719A9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446" w:type="pct"/>
            <w:shd w:val="clear" w:color="auto" w:fill="D9D9D9"/>
          </w:tcPr>
          <w:p w14:paraId="5940600E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003" w:type="pct"/>
            <w:shd w:val="clear" w:color="auto" w:fill="D9D9D9"/>
          </w:tcPr>
          <w:p w14:paraId="15B1D600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70C46" w14:paraId="72A32F90" w14:textId="77777777" w:rsidTr="00602DC8">
        <w:tc>
          <w:tcPr>
            <w:tcW w:w="328" w:type="pct"/>
            <w:shd w:val="clear" w:color="auto" w:fill="auto"/>
          </w:tcPr>
          <w:p w14:paraId="50461779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2BFF5A8B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买家信息</w:t>
            </w:r>
          </w:p>
        </w:tc>
        <w:tc>
          <w:tcPr>
            <w:tcW w:w="1031" w:type="pct"/>
            <w:shd w:val="clear" w:color="auto" w:fill="auto"/>
          </w:tcPr>
          <w:p w14:paraId="7E415B50" w14:textId="77777777" w:rsidR="00570C46" w:rsidRDefault="00570C46" w:rsidP="00602DC8">
            <w:pPr>
              <w:pStyle w:val="a7"/>
              <w:ind w:firstLineChars="0" w:firstLine="0"/>
            </w:pPr>
            <w:r>
              <w:t>b</w:t>
            </w:r>
            <w:r>
              <w:rPr>
                <w:rFonts w:hint="eastAsia"/>
              </w:rPr>
              <w:t>uyer</w:t>
            </w:r>
          </w:p>
        </w:tc>
        <w:tc>
          <w:tcPr>
            <w:tcW w:w="1446" w:type="pct"/>
          </w:tcPr>
          <w:p w14:paraId="2C58FD95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查看买家信息</w:t>
            </w:r>
          </w:p>
        </w:tc>
        <w:tc>
          <w:tcPr>
            <w:tcW w:w="1003" w:type="pct"/>
          </w:tcPr>
          <w:p w14:paraId="6D04F7CC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32B24533" w14:textId="77777777" w:rsidTr="00602DC8">
        <w:tc>
          <w:tcPr>
            <w:tcW w:w="328" w:type="pct"/>
            <w:shd w:val="clear" w:color="auto" w:fill="auto"/>
          </w:tcPr>
          <w:p w14:paraId="79649B39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23A3D9E9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图书信息</w:t>
            </w:r>
          </w:p>
        </w:tc>
        <w:tc>
          <w:tcPr>
            <w:tcW w:w="1031" w:type="pct"/>
            <w:shd w:val="clear" w:color="auto" w:fill="auto"/>
          </w:tcPr>
          <w:p w14:paraId="5FEB9164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book</w:t>
            </w:r>
          </w:p>
        </w:tc>
        <w:tc>
          <w:tcPr>
            <w:tcW w:w="1446" w:type="pct"/>
          </w:tcPr>
          <w:p w14:paraId="6B3589AF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统计图书信息、下架违规图书</w:t>
            </w:r>
          </w:p>
        </w:tc>
        <w:tc>
          <w:tcPr>
            <w:tcW w:w="1003" w:type="pct"/>
          </w:tcPr>
          <w:p w14:paraId="7FEFEF0A" w14:textId="77777777" w:rsidR="00570C46" w:rsidRDefault="00570C46" w:rsidP="00602DC8">
            <w:pPr>
              <w:pStyle w:val="a7"/>
              <w:ind w:firstLineChars="0" w:firstLine="0"/>
            </w:pPr>
          </w:p>
        </w:tc>
      </w:tr>
    </w:tbl>
    <w:p w14:paraId="7C158506" w14:textId="77777777" w:rsidR="00570C46" w:rsidRDefault="00570C46" w:rsidP="00570C46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买家信息</w:t>
      </w:r>
    </w:p>
    <w:p w14:paraId="609D2CAA" w14:textId="77777777" w:rsidR="00570C46" w:rsidRPr="00FB1786" w:rsidRDefault="00570C46" w:rsidP="00570C4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5.1.4.2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t>b</w:t>
      </w:r>
      <w:r>
        <w:rPr>
          <w:rFonts w:hint="eastAsia"/>
        </w:rPr>
        <w:t>uyer</w:t>
      </w:r>
      <w:r>
        <w:t>info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5"/>
        <w:gridCol w:w="1596"/>
        <w:gridCol w:w="1352"/>
        <w:gridCol w:w="1643"/>
        <w:gridCol w:w="1378"/>
        <w:gridCol w:w="3365"/>
        <w:gridCol w:w="673"/>
      </w:tblGrid>
      <w:tr w:rsidR="00570C46" w14:paraId="5AD2EC0B" w14:textId="77777777" w:rsidTr="00602DC8">
        <w:tc>
          <w:tcPr>
            <w:tcW w:w="316" w:type="pct"/>
            <w:shd w:val="clear" w:color="auto" w:fill="D9D9D9"/>
          </w:tcPr>
          <w:p w14:paraId="08C76EC5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47" w:type="pct"/>
            <w:shd w:val="clear" w:color="auto" w:fill="D9D9D9"/>
          </w:tcPr>
          <w:p w14:paraId="65F13C74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33" w:type="pct"/>
            <w:shd w:val="clear" w:color="auto" w:fill="D9D9D9"/>
          </w:tcPr>
          <w:p w14:paraId="72A91384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69" w:type="pct"/>
            <w:shd w:val="clear" w:color="auto" w:fill="D9D9D9"/>
          </w:tcPr>
          <w:p w14:paraId="5B5EA5F0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45" w:type="pct"/>
            <w:shd w:val="clear" w:color="auto" w:fill="D9D9D9"/>
          </w:tcPr>
          <w:p w14:paraId="5910D31C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575" w:type="pct"/>
            <w:shd w:val="clear" w:color="auto" w:fill="D9D9D9"/>
          </w:tcPr>
          <w:p w14:paraId="757FBABA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15" w:type="pct"/>
            <w:shd w:val="clear" w:color="auto" w:fill="D9D9D9"/>
          </w:tcPr>
          <w:p w14:paraId="402B5E71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70C46" w14:paraId="150995C7" w14:textId="77777777" w:rsidTr="00602DC8">
        <w:tc>
          <w:tcPr>
            <w:tcW w:w="316" w:type="pct"/>
            <w:shd w:val="clear" w:color="auto" w:fill="auto"/>
          </w:tcPr>
          <w:p w14:paraId="68B6376A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3178BA0C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买家号</w:t>
            </w:r>
          </w:p>
        </w:tc>
        <w:tc>
          <w:tcPr>
            <w:tcW w:w="633" w:type="pct"/>
            <w:shd w:val="clear" w:color="auto" w:fill="auto"/>
          </w:tcPr>
          <w:p w14:paraId="7F861E58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id_buyer</w:t>
            </w:r>
            <w:proofErr w:type="spellEnd"/>
          </w:p>
        </w:tc>
        <w:tc>
          <w:tcPr>
            <w:tcW w:w="769" w:type="pct"/>
          </w:tcPr>
          <w:p w14:paraId="57471AD1" w14:textId="77777777" w:rsidR="00570C46" w:rsidRDefault="00570C46" w:rsidP="00602DC8">
            <w:pPr>
              <w:pStyle w:val="a7"/>
              <w:ind w:firstLineChars="0" w:firstLine="0"/>
            </w:pPr>
            <w:r>
              <w:t>b</w:t>
            </w:r>
            <w:r>
              <w:rPr>
                <w:rFonts w:hint="eastAsia"/>
              </w:rPr>
              <w:t>uyer</w:t>
            </w:r>
          </w:p>
        </w:tc>
        <w:tc>
          <w:tcPr>
            <w:tcW w:w="645" w:type="pct"/>
          </w:tcPr>
          <w:p w14:paraId="5DDC9FB6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id_buyer</w:t>
            </w:r>
            <w:proofErr w:type="spellEnd"/>
          </w:p>
        </w:tc>
        <w:tc>
          <w:tcPr>
            <w:tcW w:w="1575" w:type="pct"/>
          </w:tcPr>
          <w:p w14:paraId="73E7F682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24E8E0EC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775F7498" w14:textId="77777777" w:rsidTr="00602DC8">
        <w:tc>
          <w:tcPr>
            <w:tcW w:w="316" w:type="pct"/>
            <w:shd w:val="clear" w:color="auto" w:fill="auto"/>
          </w:tcPr>
          <w:p w14:paraId="2BC3B72E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0E5728EB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买家昵称</w:t>
            </w:r>
          </w:p>
        </w:tc>
        <w:tc>
          <w:tcPr>
            <w:tcW w:w="633" w:type="pct"/>
            <w:shd w:val="clear" w:color="auto" w:fill="auto"/>
          </w:tcPr>
          <w:p w14:paraId="40C9849B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name_buyer</w:t>
            </w:r>
            <w:proofErr w:type="spellEnd"/>
          </w:p>
        </w:tc>
        <w:tc>
          <w:tcPr>
            <w:tcW w:w="769" w:type="pct"/>
          </w:tcPr>
          <w:p w14:paraId="0DF101DB" w14:textId="77777777" w:rsidR="00570C46" w:rsidRDefault="00570C46" w:rsidP="00602DC8">
            <w:r>
              <w:t>b</w:t>
            </w:r>
            <w:r>
              <w:rPr>
                <w:rFonts w:hint="eastAsia"/>
              </w:rPr>
              <w:t>uyer</w:t>
            </w:r>
          </w:p>
        </w:tc>
        <w:tc>
          <w:tcPr>
            <w:tcW w:w="645" w:type="pct"/>
          </w:tcPr>
          <w:p w14:paraId="71E0F656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name_buyer</w:t>
            </w:r>
            <w:proofErr w:type="spellEnd"/>
          </w:p>
        </w:tc>
        <w:tc>
          <w:tcPr>
            <w:tcW w:w="1575" w:type="pct"/>
          </w:tcPr>
          <w:p w14:paraId="5E5741E4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5487C362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39E52983" w14:textId="77777777" w:rsidTr="00602DC8">
        <w:tc>
          <w:tcPr>
            <w:tcW w:w="316" w:type="pct"/>
            <w:shd w:val="clear" w:color="auto" w:fill="auto"/>
          </w:tcPr>
          <w:p w14:paraId="2408DDF0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0336F744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买家密码</w:t>
            </w:r>
          </w:p>
        </w:tc>
        <w:tc>
          <w:tcPr>
            <w:tcW w:w="633" w:type="pct"/>
            <w:shd w:val="clear" w:color="auto" w:fill="auto"/>
          </w:tcPr>
          <w:p w14:paraId="6EB88C38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pass_buyer</w:t>
            </w:r>
            <w:proofErr w:type="spellEnd"/>
          </w:p>
        </w:tc>
        <w:tc>
          <w:tcPr>
            <w:tcW w:w="769" w:type="pct"/>
          </w:tcPr>
          <w:p w14:paraId="38E83A1B" w14:textId="77777777" w:rsidR="00570C46" w:rsidRDefault="00570C46" w:rsidP="00602DC8">
            <w:r>
              <w:t>b</w:t>
            </w:r>
            <w:r>
              <w:rPr>
                <w:rFonts w:hint="eastAsia"/>
              </w:rPr>
              <w:t>uyer</w:t>
            </w:r>
          </w:p>
        </w:tc>
        <w:tc>
          <w:tcPr>
            <w:tcW w:w="645" w:type="pct"/>
          </w:tcPr>
          <w:p w14:paraId="4009EEA8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pass_buyer</w:t>
            </w:r>
            <w:proofErr w:type="spellEnd"/>
          </w:p>
        </w:tc>
        <w:tc>
          <w:tcPr>
            <w:tcW w:w="1575" w:type="pct"/>
          </w:tcPr>
          <w:p w14:paraId="58157C7F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4B55E954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24FE614C" w14:textId="77777777" w:rsidTr="00602DC8">
        <w:tc>
          <w:tcPr>
            <w:tcW w:w="316" w:type="pct"/>
            <w:shd w:val="clear" w:color="auto" w:fill="auto"/>
          </w:tcPr>
          <w:p w14:paraId="277652F2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0158C4EA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买家地址</w:t>
            </w:r>
          </w:p>
        </w:tc>
        <w:tc>
          <w:tcPr>
            <w:tcW w:w="633" w:type="pct"/>
            <w:shd w:val="clear" w:color="auto" w:fill="auto"/>
          </w:tcPr>
          <w:p w14:paraId="458704EC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adress_buyer</w:t>
            </w:r>
            <w:proofErr w:type="spellEnd"/>
          </w:p>
        </w:tc>
        <w:tc>
          <w:tcPr>
            <w:tcW w:w="769" w:type="pct"/>
          </w:tcPr>
          <w:p w14:paraId="67D4A940" w14:textId="77777777" w:rsidR="00570C46" w:rsidRDefault="00570C46" w:rsidP="00602DC8">
            <w:r>
              <w:t>b</w:t>
            </w:r>
            <w:r>
              <w:rPr>
                <w:rFonts w:hint="eastAsia"/>
              </w:rPr>
              <w:t>uyer</w:t>
            </w:r>
          </w:p>
        </w:tc>
        <w:tc>
          <w:tcPr>
            <w:tcW w:w="645" w:type="pct"/>
          </w:tcPr>
          <w:p w14:paraId="646DE78C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adress_buyer</w:t>
            </w:r>
            <w:proofErr w:type="spellEnd"/>
          </w:p>
        </w:tc>
        <w:tc>
          <w:tcPr>
            <w:tcW w:w="1575" w:type="pct"/>
          </w:tcPr>
          <w:p w14:paraId="6758C3E4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53600075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58844CBF" w14:textId="77777777" w:rsidTr="00602DC8">
        <w:tc>
          <w:tcPr>
            <w:tcW w:w="316" w:type="pct"/>
            <w:shd w:val="clear" w:color="auto" w:fill="auto"/>
          </w:tcPr>
          <w:p w14:paraId="4DE75D73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3FF8F180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买家联系方式</w:t>
            </w:r>
          </w:p>
        </w:tc>
        <w:tc>
          <w:tcPr>
            <w:tcW w:w="633" w:type="pct"/>
            <w:shd w:val="clear" w:color="auto" w:fill="auto"/>
          </w:tcPr>
          <w:p w14:paraId="4C55847B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call_buyer</w:t>
            </w:r>
            <w:proofErr w:type="spellEnd"/>
          </w:p>
        </w:tc>
        <w:tc>
          <w:tcPr>
            <w:tcW w:w="769" w:type="pct"/>
          </w:tcPr>
          <w:p w14:paraId="07C83961" w14:textId="77777777" w:rsidR="00570C46" w:rsidRDefault="00570C46" w:rsidP="00602DC8">
            <w:r>
              <w:t>b</w:t>
            </w:r>
            <w:r>
              <w:rPr>
                <w:rFonts w:hint="eastAsia"/>
              </w:rPr>
              <w:t>uyer</w:t>
            </w:r>
          </w:p>
        </w:tc>
        <w:tc>
          <w:tcPr>
            <w:tcW w:w="645" w:type="pct"/>
          </w:tcPr>
          <w:p w14:paraId="274DF7C9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call_buyer</w:t>
            </w:r>
            <w:proofErr w:type="spellEnd"/>
          </w:p>
        </w:tc>
        <w:tc>
          <w:tcPr>
            <w:tcW w:w="1575" w:type="pct"/>
          </w:tcPr>
          <w:p w14:paraId="7527A0AD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0C4BF1B4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25A6AE19" w14:textId="77777777" w:rsidTr="00602DC8">
        <w:tc>
          <w:tcPr>
            <w:tcW w:w="316" w:type="pct"/>
            <w:shd w:val="clear" w:color="auto" w:fill="auto"/>
          </w:tcPr>
          <w:p w14:paraId="66812ABA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04511EA1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买家信誉积分</w:t>
            </w:r>
          </w:p>
        </w:tc>
        <w:tc>
          <w:tcPr>
            <w:tcW w:w="633" w:type="pct"/>
            <w:shd w:val="clear" w:color="auto" w:fill="auto"/>
          </w:tcPr>
          <w:p w14:paraId="3710C009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score_buyer</w:t>
            </w:r>
            <w:proofErr w:type="spellEnd"/>
          </w:p>
        </w:tc>
        <w:tc>
          <w:tcPr>
            <w:tcW w:w="769" w:type="pct"/>
          </w:tcPr>
          <w:p w14:paraId="18A3DFEE" w14:textId="77777777" w:rsidR="00570C46" w:rsidRDefault="00570C46" w:rsidP="00602DC8">
            <w:r>
              <w:t>b</w:t>
            </w:r>
            <w:r>
              <w:rPr>
                <w:rFonts w:hint="eastAsia"/>
              </w:rPr>
              <w:t>uyer</w:t>
            </w:r>
          </w:p>
        </w:tc>
        <w:tc>
          <w:tcPr>
            <w:tcW w:w="645" w:type="pct"/>
          </w:tcPr>
          <w:p w14:paraId="61D26BF3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score_buyer</w:t>
            </w:r>
            <w:proofErr w:type="spellEnd"/>
          </w:p>
        </w:tc>
        <w:tc>
          <w:tcPr>
            <w:tcW w:w="1575" w:type="pct"/>
          </w:tcPr>
          <w:p w14:paraId="608435D9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4B12A73D" w14:textId="77777777" w:rsidR="00570C46" w:rsidRDefault="00570C46" w:rsidP="00602DC8">
            <w:pPr>
              <w:pStyle w:val="a7"/>
              <w:ind w:firstLineChars="0" w:firstLine="0"/>
            </w:pPr>
          </w:p>
        </w:tc>
      </w:tr>
    </w:tbl>
    <w:p w14:paraId="0671ADE2" w14:textId="77777777" w:rsidR="00570C46" w:rsidRPr="003F5CC5" w:rsidRDefault="00570C46" w:rsidP="00570C4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70C46" w14:paraId="11C38CC8" w14:textId="77777777" w:rsidTr="00602DC8">
        <w:tc>
          <w:tcPr>
            <w:tcW w:w="5000" w:type="pct"/>
            <w:shd w:val="clear" w:color="auto" w:fill="auto"/>
          </w:tcPr>
          <w:p w14:paraId="52285E70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创建视图：买家信息</w:t>
            </w:r>
          </w:p>
          <w:p w14:paraId="71BBD663" w14:textId="77777777" w:rsidR="00570C46" w:rsidRDefault="00570C46" w:rsidP="00602DC8">
            <w:pPr>
              <w:pStyle w:val="a7"/>
              <w:ind w:firstLineChars="0" w:firstLine="0"/>
            </w:pPr>
            <w:r>
              <w:t>create view u_2_1_1_</w:t>
            </w:r>
            <w:proofErr w:type="gramStart"/>
            <w:r>
              <w:t>1.buyerinfo</w:t>
            </w:r>
            <w:proofErr w:type="gramEnd"/>
            <w:r>
              <w:t>(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name_buyer</w:t>
            </w:r>
            <w:proofErr w:type="spellEnd"/>
            <w:r>
              <w:t xml:space="preserve">, </w:t>
            </w:r>
            <w:proofErr w:type="spellStart"/>
            <w:r>
              <w:t>pass_buyer</w:t>
            </w:r>
            <w:proofErr w:type="spellEnd"/>
            <w:r>
              <w:t xml:space="preserve">, </w:t>
            </w:r>
            <w:proofErr w:type="spellStart"/>
            <w:r>
              <w:t>adress_buyer</w:t>
            </w:r>
            <w:proofErr w:type="spellEnd"/>
            <w:r>
              <w:t xml:space="preserve">, </w:t>
            </w:r>
            <w:proofErr w:type="spellStart"/>
            <w:r>
              <w:t>call_buyer</w:t>
            </w:r>
            <w:proofErr w:type="spellEnd"/>
            <w:r>
              <w:t xml:space="preserve">, </w:t>
            </w:r>
            <w:proofErr w:type="spellStart"/>
            <w:r>
              <w:t>score_buyer</w:t>
            </w:r>
            <w:proofErr w:type="spellEnd"/>
            <w:r>
              <w:t>)</w:t>
            </w:r>
          </w:p>
          <w:p w14:paraId="4E1C7CCA" w14:textId="77777777" w:rsidR="00570C46" w:rsidRDefault="00570C46" w:rsidP="00602DC8">
            <w:pPr>
              <w:pStyle w:val="a7"/>
              <w:ind w:firstLineChars="0" w:firstLine="0"/>
            </w:pPr>
            <w:r>
              <w:tab/>
              <w:t>as</w:t>
            </w:r>
          </w:p>
          <w:p w14:paraId="35EC2FB8" w14:textId="77777777" w:rsidR="00570C46" w:rsidRDefault="00570C46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name_buyer</w:t>
            </w:r>
            <w:proofErr w:type="spellEnd"/>
            <w:r>
              <w:t xml:space="preserve">, </w:t>
            </w:r>
            <w:proofErr w:type="spellStart"/>
            <w:r>
              <w:t>pass_buyer</w:t>
            </w:r>
            <w:proofErr w:type="spellEnd"/>
            <w:r>
              <w:t xml:space="preserve">, </w:t>
            </w:r>
            <w:proofErr w:type="spellStart"/>
            <w:r>
              <w:t>adress_buyer</w:t>
            </w:r>
            <w:proofErr w:type="spellEnd"/>
            <w:r>
              <w:t xml:space="preserve">, </w:t>
            </w:r>
            <w:proofErr w:type="spellStart"/>
            <w:r>
              <w:t>call_buyer</w:t>
            </w:r>
            <w:proofErr w:type="spellEnd"/>
            <w:r>
              <w:t xml:space="preserve">, </w:t>
            </w:r>
            <w:proofErr w:type="spellStart"/>
            <w:r>
              <w:t>score_buyer</w:t>
            </w:r>
            <w:proofErr w:type="spellEnd"/>
          </w:p>
          <w:p w14:paraId="40EF739F" w14:textId="77777777" w:rsidR="00570C46" w:rsidRDefault="00570C46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buyer</w:t>
            </w:r>
          </w:p>
          <w:p w14:paraId="3D336311" w14:textId="77777777" w:rsidR="00570C46" w:rsidRDefault="00570C46" w:rsidP="00602DC8">
            <w:pPr>
              <w:pStyle w:val="a7"/>
              <w:ind w:firstLineChars="0" w:firstLine="0"/>
            </w:pPr>
            <w:r>
              <w:t>;</w:t>
            </w:r>
          </w:p>
          <w:p w14:paraId="776C67E0" w14:textId="77777777" w:rsidR="00570C46" w:rsidRDefault="00570C46" w:rsidP="00602DC8">
            <w:pPr>
              <w:pStyle w:val="a7"/>
              <w:ind w:firstLineChars="0" w:firstLine="0"/>
            </w:pPr>
            <w:r>
              <w:t>comment on table u_2_1_1_1.buyerinf</w:t>
            </w:r>
            <w:r>
              <w:rPr>
                <w:rFonts w:hint="eastAsia"/>
              </w:rPr>
              <w:t>o is '</w:t>
            </w:r>
            <w:r>
              <w:rPr>
                <w:rFonts w:hint="eastAsia"/>
              </w:rPr>
              <w:t>买家信息</w:t>
            </w:r>
            <w:r>
              <w:rPr>
                <w:rFonts w:hint="eastAsia"/>
              </w:rPr>
              <w:t>';</w:t>
            </w:r>
          </w:p>
          <w:p w14:paraId="14DA0160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u_2_1_1_1.buyerinfo.id_buyer is 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';</w:t>
            </w:r>
          </w:p>
          <w:p w14:paraId="0A73833D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u_2_1_1_1.buyerinfo.name_buyer is '</w:t>
            </w:r>
            <w:r>
              <w:rPr>
                <w:rFonts w:hint="eastAsia"/>
              </w:rPr>
              <w:t>买家昵称</w:t>
            </w:r>
            <w:r>
              <w:rPr>
                <w:rFonts w:hint="eastAsia"/>
              </w:rPr>
              <w:t>';</w:t>
            </w:r>
          </w:p>
          <w:p w14:paraId="0C7E79F4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u_2_1_1_1.buyerinfo.pass_buyer is '</w:t>
            </w:r>
            <w:r>
              <w:rPr>
                <w:rFonts w:hint="eastAsia"/>
              </w:rPr>
              <w:t>买家密码</w:t>
            </w:r>
            <w:r>
              <w:rPr>
                <w:rFonts w:hint="eastAsia"/>
              </w:rPr>
              <w:t>';</w:t>
            </w:r>
          </w:p>
          <w:p w14:paraId="6B19415B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u_2_1_1_1.buyerinfo.adress_buyer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42ED3758" w14:textId="77777777" w:rsidR="00570C46" w:rsidRDefault="00570C46" w:rsidP="00602DC8">
            <w:pPr>
              <w:pStyle w:val="a7"/>
              <w:ind w:firstLineChars="0" w:firstLine="0"/>
            </w:pPr>
            <w:r>
              <w:t>com</w:t>
            </w:r>
            <w:r>
              <w:rPr>
                <w:rFonts w:hint="eastAsia"/>
              </w:rPr>
              <w:t>ment on column u_2_1_1_1.buyerinfo.call_buyer is '</w:t>
            </w:r>
            <w:r>
              <w:rPr>
                <w:rFonts w:hint="eastAsia"/>
              </w:rPr>
              <w:t>买家联系方式</w:t>
            </w:r>
            <w:r>
              <w:rPr>
                <w:rFonts w:hint="eastAsia"/>
              </w:rPr>
              <w:t>';</w:t>
            </w:r>
          </w:p>
          <w:p w14:paraId="21710B67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u_2_1_1_1.buyerinfo.score_buyer is '</w:t>
            </w:r>
            <w:r>
              <w:rPr>
                <w:rFonts w:hint="eastAsia"/>
              </w:rPr>
              <w:t>买家信誉积分</w:t>
            </w:r>
            <w:r>
              <w:rPr>
                <w:rFonts w:hint="eastAsia"/>
              </w:rPr>
              <w:t>';</w:t>
            </w:r>
          </w:p>
          <w:p w14:paraId="08CF3F7E" w14:textId="77777777" w:rsidR="00570C46" w:rsidRDefault="00570C46" w:rsidP="00602DC8">
            <w:pPr>
              <w:pStyle w:val="a7"/>
              <w:ind w:firstLineChars="0" w:firstLine="0"/>
            </w:pPr>
          </w:p>
        </w:tc>
      </w:tr>
    </w:tbl>
    <w:p w14:paraId="15FC9D7D" w14:textId="77777777" w:rsidR="00570C46" w:rsidRDefault="00570C46" w:rsidP="00570C46">
      <w:pPr>
        <w:pStyle w:val="5"/>
        <w:tabs>
          <w:tab w:val="clear" w:pos="3118"/>
          <w:tab w:val="num" w:pos="1276"/>
        </w:tabs>
        <w:ind w:left="1276" w:hanging="1276"/>
      </w:pPr>
      <w:bookmarkStart w:id="126" w:name="_Toc24927081"/>
      <w:r>
        <w:rPr>
          <w:rFonts w:hint="eastAsia"/>
        </w:rPr>
        <w:t>图书信息</w:t>
      </w:r>
    </w:p>
    <w:p w14:paraId="17328D2B" w14:textId="77777777" w:rsidR="00570C46" w:rsidRPr="00FB1786" w:rsidRDefault="00570C46" w:rsidP="00570C4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5.1.4.2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book</w:t>
      </w:r>
      <w:r>
        <w:t>info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5"/>
        <w:gridCol w:w="1596"/>
        <w:gridCol w:w="1352"/>
        <w:gridCol w:w="1643"/>
        <w:gridCol w:w="1378"/>
        <w:gridCol w:w="3365"/>
        <w:gridCol w:w="673"/>
      </w:tblGrid>
      <w:tr w:rsidR="00570C46" w14:paraId="2876748D" w14:textId="77777777" w:rsidTr="00602DC8">
        <w:tc>
          <w:tcPr>
            <w:tcW w:w="316" w:type="pct"/>
            <w:shd w:val="clear" w:color="auto" w:fill="D9D9D9"/>
          </w:tcPr>
          <w:p w14:paraId="095E6C69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47" w:type="pct"/>
            <w:shd w:val="clear" w:color="auto" w:fill="D9D9D9"/>
          </w:tcPr>
          <w:p w14:paraId="0671BE0E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33" w:type="pct"/>
            <w:shd w:val="clear" w:color="auto" w:fill="D9D9D9"/>
          </w:tcPr>
          <w:p w14:paraId="5494E49E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69" w:type="pct"/>
            <w:shd w:val="clear" w:color="auto" w:fill="D9D9D9"/>
          </w:tcPr>
          <w:p w14:paraId="6F1370D0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45" w:type="pct"/>
            <w:shd w:val="clear" w:color="auto" w:fill="D9D9D9"/>
          </w:tcPr>
          <w:p w14:paraId="57DBDF96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575" w:type="pct"/>
            <w:shd w:val="clear" w:color="auto" w:fill="D9D9D9"/>
          </w:tcPr>
          <w:p w14:paraId="291D596E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15" w:type="pct"/>
            <w:shd w:val="clear" w:color="auto" w:fill="D9D9D9"/>
          </w:tcPr>
          <w:p w14:paraId="65FCA5ED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70C46" w14:paraId="7AA787DE" w14:textId="77777777" w:rsidTr="00602DC8">
        <w:tc>
          <w:tcPr>
            <w:tcW w:w="316" w:type="pct"/>
            <w:shd w:val="clear" w:color="auto" w:fill="auto"/>
          </w:tcPr>
          <w:p w14:paraId="63621DF0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46235C6D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图书号</w:t>
            </w:r>
          </w:p>
        </w:tc>
        <w:tc>
          <w:tcPr>
            <w:tcW w:w="633" w:type="pct"/>
            <w:shd w:val="clear" w:color="auto" w:fill="auto"/>
          </w:tcPr>
          <w:p w14:paraId="559D8C13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id_book</w:t>
            </w:r>
            <w:proofErr w:type="spellEnd"/>
          </w:p>
        </w:tc>
        <w:tc>
          <w:tcPr>
            <w:tcW w:w="769" w:type="pct"/>
          </w:tcPr>
          <w:p w14:paraId="1813A3E0" w14:textId="77777777" w:rsidR="00570C46" w:rsidRDefault="00570C46" w:rsidP="00602DC8">
            <w:pPr>
              <w:pStyle w:val="a7"/>
              <w:ind w:firstLineChars="0" w:firstLine="0"/>
            </w:pPr>
            <w:r w:rsidRPr="00583B82">
              <w:rPr>
                <w:rFonts w:hint="eastAsia"/>
              </w:rPr>
              <w:t>book</w:t>
            </w:r>
          </w:p>
        </w:tc>
        <w:tc>
          <w:tcPr>
            <w:tcW w:w="645" w:type="pct"/>
          </w:tcPr>
          <w:p w14:paraId="44827C3A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575" w:type="pct"/>
          </w:tcPr>
          <w:p w14:paraId="5CE48B38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46BDCE7E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37B21E72" w14:textId="77777777" w:rsidTr="00602DC8">
        <w:tc>
          <w:tcPr>
            <w:tcW w:w="316" w:type="pct"/>
            <w:shd w:val="clear" w:color="auto" w:fill="auto"/>
          </w:tcPr>
          <w:p w14:paraId="08145686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0F48045C" w14:textId="77777777" w:rsidR="00570C46" w:rsidRDefault="00570C46" w:rsidP="00602DC8">
            <w:pPr>
              <w:pStyle w:val="a7"/>
              <w:ind w:firstLineChars="0" w:firstLine="0"/>
            </w:pPr>
            <w:proofErr w:type="gramStart"/>
            <w:r w:rsidRPr="004D7BD3">
              <w:rPr>
                <w:rFonts w:hint="eastAsia"/>
              </w:rPr>
              <w:t>商家号</w:t>
            </w:r>
            <w:proofErr w:type="gramEnd"/>
          </w:p>
        </w:tc>
        <w:tc>
          <w:tcPr>
            <w:tcW w:w="633" w:type="pct"/>
            <w:shd w:val="clear" w:color="auto" w:fill="auto"/>
          </w:tcPr>
          <w:p w14:paraId="58DC014E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id_seller</w:t>
            </w:r>
            <w:proofErr w:type="spellEnd"/>
          </w:p>
        </w:tc>
        <w:tc>
          <w:tcPr>
            <w:tcW w:w="769" w:type="pct"/>
          </w:tcPr>
          <w:p w14:paraId="0B2AFCE8" w14:textId="77777777" w:rsidR="00570C46" w:rsidRDefault="00570C46" w:rsidP="00602DC8">
            <w:r>
              <w:rPr>
                <w:rFonts w:hint="eastAsia"/>
              </w:rPr>
              <w:t>seller</w:t>
            </w:r>
          </w:p>
        </w:tc>
        <w:tc>
          <w:tcPr>
            <w:tcW w:w="645" w:type="pct"/>
          </w:tcPr>
          <w:p w14:paraId="0B351585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575" w:type="pct"/>
          </w:tcPr>
          <w:p w14:paraId="0E873C80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7528C247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5EC707C1" w14:textId="77777777" w:rsidTr="00602DC8">
        <w:tc>
          <w:tcPr>
            <w:tcW w:w="316" w:type="pct"/>
            <w:shd w:val="clear" w:color="auto" w:fill="auto"/>
          </w:tcPr>
          <w:p w14:paraId="4746D09B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02BDB84F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图书名称</w:t>
            </w:r>
          </w:p>
        </w:tc>
        <w:tc>
          <w:tcPr>
            <w:tcW w:w="633" w:type="pct"/>
            <w:shd w:val="clear" w:color="auto" w:fill="auto"/>
          </w:tcPr>
          <w:p w14:paraId="435454B0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name__book</w:t>
            </w:r>
            <w:proofErr w:type="spellEnd"/>
          </w:p>
        </w:tc>
        <w:tc>
          <w:tcPr>
            <w:tcW w:w="769" w:type="pct"/>
          </w:tcPr>
          <w:p w14:paraId="1541C14E" w14:textId="77777777" w:rsidR="00570C46" w:rsidRDefault="00570C46" w:rsidP="00602DC8">
            <w:r w:rsidRPr="00583B82">
              <w:rPr>
                <w:rFonts w:hint="eastAsia"/>
              </w:rPr>
              <w:t>book</w:t>
            </w:r>
          </w:p>
        </w:tc>
        <w:tc>
          <w:tcPr>
            <w:tcW w:w="645" w:type="pct"/>
          </w:tcPr>
          <w:p w14:paraId="16A17DE4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575" w:type="pct"/>
          </w:tcPr>
          <w:p w14:paraId="4C676247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35321E74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7433BE09" w14:textId="77777777" w:rsidTr="00602DC8">
        <w:tc>
          <w:tcPr>
            <w:tcW w:w="316" w:type="pct"/>
            <w:shd w:val="clear" w:color="auto" w:fill="auto"/>
          </w:tcPr>
          <w:p w14:paraId="1481591F" w14:textId="77777777" w:rsidR="00570C46" w:rsidRDefault="00570C46" w:rsidP="00602DC8"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4144C437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价格</w:t>
            </w:r>
          </w:p>
        </w:tc>
        <w:tc>
          <w:tcPr>
            <w:tcW w:w="633" w:type="pct"/>
            <w:shd w:val="clear" w:color="auto" w:fill="auto"/>
          </w:tcPr>
          <w:p w14:paraId="0628568A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price_book</w:t>
            </w:r>
            <w:proofErr w:type="spellEnd"/>
          </w:p>
        </w:tc>
        <w:tc>
          <w:tcPr>
            <w:tcW w:w="769" w:type="pct"/>
          </w:tcPr>
          <w:p w14:paraId="548C9677" w14:textId="77777777" w:rsidR="00570C46" w:rsidRDefault="00570C46" w:rsidP="00602DC8">
            <w:r w:rsidRPr="00583B82">
              <w:rPr>
                <w:rFonts w:hint="eastAsia"/>
              </w:rPr>
              <w:t>book</w:t>
            </w:r>
          </w:p>
        </w:tc>
        <w:tc>
          <w:tcPr>
            <w:tcW w:w="645" w:type="pct"/>
          </w:tcPr>
          <w:p w14:paraId="3075451F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575" w:type="pct"/>
          </w:tcPr>
          <w:p w14:paraId="1DE993B3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24D400E9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0AA1E0F5" w14:textId="77777777" w:rsidTr="00602DC8">
        <w:tc>
          <w:tcPr>
            <w:tcW w:w="316" w:type="pct"/>
            <w:shd w:val="clear" w:color="auto" w:fill="auto"/>
          </w:tcPr>
          <w:p w14:paraId="000E65D8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4365CBA3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出版社</w:t>
            </w:r>
          </w:p>
        </w:tc>
        <w:tc>
          <w:tcPr>
            <w:tcW w:w="633" w:type="pct"/>
            <w:shd w:val="clear" w:color="auto" w:fill="auto"/>
          </w:tcPr>
          <w:p w14:paraId="33420096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rPr>
                <w:color w:val="000000"/>
                <w:shd w:val="clear" w:color="auto" w:fill="FFFFFF"/>
              </w:rPr>
              <w:t>press</w:t>
            </w:r>
            <w:r w:rsidRPr="00023C91">
              <w:t>_book</w:t>
            </w:r>
            <w:proofErr w:type="spellEnd"/>
          </w:p>
        </w:tc>
        <w:tc>
          <w:tcPr>
            <w:tcW w:w="769" w:type="pct"/>
          </w:tcPr>
          <w:p w14:paraId="061D4FD7" w14:textId="77777777" w:rsidR="00570C46" w:rsidRPr="00583B82" w:rsidRDefault="00570C46" w:rsidP="00602DC8">
            <w:r>
              <w:rPr>
                <w:rFonts w:hint="eastAsia"/>
              </w:rPr>
              <w:t>book</w:t>
            </w:r>
          </w:p>
        </w:tc>
        <w:tc>
          <w:tcPr>
            <w:tcW w:w="645" w:type="pct"/>
          </w:tcPr>
          <w:p w14:paraId="2D8C9A50" w14:textId="77777777" w:rsidR="00570C46" w:rsidRPr="00DF4DB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</w:p>
        </w:tc>
        <w:tc>
          <w:tcPr>
            <w:tcW w:w="1575" w:type="pct"/>
          </w:tcPr>
          <w:p w14:paraId="0608B32D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16CE7D19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659ACF99" w14:textId="77777777" w:rsidTr="00602DC8">
        <w:tc>
          <w:tcPr>
            <w:tcW w:w="316" w:type="pct"/>
            <w:shd w:val="clear" w:color="auto" w:fill="auto"/>
          </w:tcPr>
          <w:p w14:paraId="7F3FC54E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4C814B47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出版时间</w:t>
            </w:r>
          </w:p>
        </w:tc>
        <w:tc>
          <w:tcPr>
            <w:tcW w:w="633" w:type="pct"/>
            <w:shd w:val="clear" w:color="auto" w:fill="auto"/>
          </w:tcPr>
          <w:p w14:paraId="1731CC12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time_book</w:t>
            </w:r>
            <w:proofErr w:type="spellEnd"/>
          </w:p>
        </w:tc>
        <w:tc>
          <w:tcPr>
            <w:tcW w:w="769" w:type="pct"/>
          </w:tcPr>
          <w:p w14:paraId="6C6E89E1" w14:textId="77777777" w:rsidR="00570C46" w:rsidRPr="00583B82" w:rsidRDefault="00570C46" w:rsidP="00602DC8">
            <w:r>
              <w:rPr>
                <w:rFonts w:hint="eastAsia"/>
              </w:rPr>
              <w:t>book</w:t>
            </w:r>
          </w:p>
        </w:tc>
        <w:tc>
          <w:tcPr>
            <w:tcW w:w="645" w:type="pct"/>
          </w:tcPr>
          <w:p w14:paraId="67AC778B" w14:textId="77777777" w:rsidR="00570C46" w:rsidRPr="00DF4DB6" w:rsidRDefault="00570C46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 w:rsidRPr="008C6BB6">
              <w:t>publish</w:t>
            </w:r>
            <w:proofErr w:type="spellEnd"/>
          </w:p>
        </w:tc>
        <w:tc>
          <w:tcPr>
            <w:tcW w:w="1575" w:type="pct"/>
          </w:tcPr>
          <w:p w14:paraId="5E73049C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7D84AAD6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40FC7CAD" w14:textId="77777777" w:rsidTr="00602DC8">
        <w:tc>
          <w:tcPr>
            <w:tcW w:w="316" w:type="pct"/>
            <w:shd w:val="clear" w:color="auto" w:fill="auto"/>
          </w:tcPr>
          <w:p w14:paraId="7F1B0429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4A7B8218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图书数量</w:t>
            </w:r>
          </w:p>
        </w:tc>
        <w:tc>
          <w:tcPr>
            <w:tcW w:w="633" w:type="pct"/>
            <w:shd w:val="clear" w:color="auto" w:fill="auto"/>
          </w:tcPr>
          <w:p w14:paraId="7F3AAD74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sum__book</w:t>
            </w:r>
            <w:proofErr w:type="spellEnd"/>
          </w:p>
        </w:tc>
        <w:tc>
          <w:tcPr>
            <w:tcW w:w="769" w:type="pct"/>
          </w:tcPr>
          <w:p w14:paraId="091D3A13" w14:textId="77777777" w:rsidR="00570C46" w:rsidRPr="00583B82" w:rsidRDefault="00570C46" w:rsidP="00602DC8">
            <w:r>
              <w:rPr>
                <w:rFonts w:hint="eastAsia"/>
              </w:rPr>
              <w:t>book</w:t>
            </w:r>
          </w:p>
        </w:tc>
        <w:tc>
          <w:tcPr>
            <w:tcW w:w="645" w:type="pct"/>
          </w:tcPr>
          <w:p w14:paraId="414992FD" w14:textId="77777777" w:rsidR="00570C46" w:rsidRPr="00DF4DB6" w:rsidRDefault="00570C46" w:rsidP="00602DC8">
            <w:pPr>
              <w:pStyle w:val="a7"/>
              <w:ind w:firstLineChars="0" w:firstLine="0"/>
            </w:pPr>
            <w:proofErr w:type="spellStart"/>
            <w:r>
              <w:t>sum_book</w:t>
            </w:r>
            <w:proofErr w:type="spellEnd"/>
          </w:p>
        </w:tc>
        <w:tc>
          <w:tcPr>
            <w:tcW w:w="1575" w:type="pct"/>
          </w:tcPr>
          <w:p w14:paraId="3E98D491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081FA4A8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6DE351E2" w14:textId="77777777" w:rsidTr="00602DC8">
        <w:tc>
          <w:tcPr>
            <w:tcW w:w="316" w:type="pct"/>
            <w:shd w:val="clear" w:color="auto" w:fill="auto"/>
          </w:tcPr>
          <w:p w14:paraId="3147C2CE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747" w:type="pct"/>
            <w:shd w:val="clear" w:color="auto" w:fill="auto"/>
          </w:tcPr>
          <w:p w14:paraId="29091707" w14:textId="77777777" w:rsidR="00570C46" w:rsidRDefault="00570C46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图书类型</w:t>
            </w:r>
          </w:p>
        </w:tc>
        <w:tc>
          <w:tcPr>
            <w:tcW w:w="633" w:type="pct"/>
            <w:shd w:val="clear" w:color="auto" w:fill="auto"/>
          </w:tcPr>
          <w:p w14:paraId="5CC5383D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type_book</w:t>
            </w:r>
            <w:proofErr w:type="spellEnd"/>
          </w:p>
        </w:tc>
        <w:tc>
          <w:tcPr>
            <w:tcW w:w="769" w:type="pct"/>
          </w:tcPr>
          <w:p w14:paraId="150B6E0E" w14:textId="77777777" w:rsidR="00570C46" w:rsidRPr="00583B82" w:rsidRDefault="00570C46" w:rsidP="00602DC8">
            <w:r>
              <w:rPr>
                <w:rFonts w:hint="eastAsia"/>
              </w:rPr>
              <w:t>book</w:t>
            </w:r>
          </w:p>
        </w:tc>
        <w:tc>
          <w:tcPr>
            <w:tcW w:w="645" w:type="pct"/>
          </w:tcPr>
          <w:p w14:paraId="7289C628" w14:textId="77777777" w:rsidR="00570C46" w:rsidRPr="00DF4DB6" w:rsidRDefault="00570C46" w:rsidP="00602DC8">
            <w:pPr>
              <w:pStyle w:val="a7"/>
              <w:ind w:firstLineChars="0" w:firstLine="0"/>
            </w:pPr>
            <w:proofErr w:type="spellStart"/>
            <w:r w:rsidRPr="00867B51">
              <w:t>type</w:t>
            </w:r>
            <w:r>
              <w:rPr>
                <w:rFonts w:hint="eastAsia"/>
              </w:rPr>
              <w:t>_</w:t>
            </w:r>
            <w:r>
              <w:t>book</w:t>
            </w:r>
            <w:proofErr w:type="spellEnd"/>
          </w:p>
        </w:tc>
        <w:tc>
          <w:tcPr>
            <w:tcW w:w="1575" w:type="pct"/>
          </w:tcPr>
          <w:p w14:paraId="2A83D9C7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15" w:type="pct"/>
            <w:shd w:val="clear" w:color="auto" w:fill="auto"/>
          </w:tcPr>
          <w:p w14:paraId="1F467AD7" w14:textId="77777777" w:rsidR="00570C46" w:rsidRDefault="00570C46" w:rsidP="00602DC8">
            <w:pPr>
              <w:pStyle w:val="a7"/>
              <w:ind w:firstLineChars="0" w:firstLine="0"/>
            </w:pPr>
          </w:p>
        </w:tc>
      </w:tr>
    </w:tbl>
    <w:p w14:paraId="44C94BC1" w14:textId="77777777" w:rsidR="00570C46" w:rsidRPr="003F5CC5" w:rsidRDefault="00570C46" w:rsidP="00570C4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70C46" w14:paraId="7FB8DF44" w14:textId="77777777" w:rsidTr="00602DC8">
        <w:tc>
          <w:tcPr>
            <w:tcW w:w="5000" w:type="pct"/>
            <w:shd w:val="clear" w:color="auto" w:fill="auto"/>
          </w:tcPr>
          <w:p w14:paraId="796C004E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创建视图：图书信息</w:t>
            </w:r>
          </w:p>
          <w:p w14:paraId="3F549E55" w14:textId="77777777" w:rsidR="00570C46" w:rsidRDefault="00570C46" w:rsidP="00602DC8">
            <w:pPr>
              <w:pStyle w:val="a7"/>
              <w:ind w:firstLineChars="0" w:firstLine="0"/>
            </w:pPr>
            <w:r>
              <w:t>create view u_2_1_1_</w:t>
            </w:r>
            <w:proofErr w:type="gramStart"/>
            <w:r>
              <w:t>1.bookinfo</w:t>
            </w:r>
            <w:proofErr w:type="gramEnd"/>
            <w:r>
              <w:t>(</w:t>
            </w:r>
            <w:proofErr w:type="spellStart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 xml:space="preserve">, </w:t>
            </w:r>
            <w:proofErr w:type="spellStart"/>
            <w:r>
              <w:t>press_book</w:t>
            </w:r>
            <w:proofErr w:type="spellEnd"/>
            <w:r>
              <w:t xml:space="preserve">, </w:t>
            </w:r>
            <w:proofErr w:type="spellStart"/>
            <w:r>
              <w:t>time_book</w:t>
            </w:r>
            <w:proofErr w:type="spellEnd"/>
            <w:r>
              <w:t xml:space="preserve">, </w:t>
            </w:r>
            <w:proofErr w:type="spellStart"/>
            <w:r>
              <w:t>sum__book</w:t>
            </w:r>
            <w:proofErr w:type="spellEnd"/>
            <w:r>
              <w:t xml:space="preserve">, </w:t>
            </w:r>
            <w:proofErr w:type="spellStart"/>
            <w:r>
              <w:t>type_book</w:t>
            </w:r>
            <w:proofErr w:type="spellEnd"/>
            <w:r>
              <w:t>)</w:t>
            </w:r>
          </w:p>
          <w:p w14:paraId="2C4AEF3B" w14:textId="77777777" w:rsidR="00570C46" w:rsidRDefault="00570C46" w:rsidP="00602DC8">
            <w:pPr>
              <w:pStyle w:val="a7"/>
              <w:ind w:firstLineChars="0" w:firstLine="0"/>
            </w:pPr>
            <w:r>
              <w:tab/>
              <w:t>as</w:t>
            </w:r>
          </w:p>
          <w:p w14:paraId="51C887CB" w14:textId="77777777" w:rsidR="00570C46" w:rsidRDefault="00570C46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r>
              <w:t>b.id_seller</w:t>
            </w:r>
            <w:proofErr w:type="spellEnd"/>
            <w:r>
              <w:t xml:space="preserve">, </w:t>
            </w:r>
            <w:proofErr w:type="spellStart"/>
            <w:r>
              <w:t>a.name_book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a.price</w:t>
            </w:r>
            <w:proofErr w:type="gramEnd"/>
            <w:r>
              <w:t>_book</w:t>
            </w:r>
            <w:proofErr w:type="spellEnd"/>
            <w:r>
              <w:t xml:space="preserve">, </w:t>
            </w:r>
            <w:proofErr w:type="spellStart"/>
            <w:r>
              <w:t>a.id_publisher</w:t>
            </w:r>
            <w:proofErr w:type="spellEnd"/>
            <w:r>
              <w:t xml:space="preserve">, </w:t>
            </w:r>
            <w:proofErr w:type="spellStart"/>
            <w:r>
              <w:t>a.time_publish</w:t>
            </w:r>
            <w:proofErr w:type="spellEnd"/>
            <w:r>
              <w:t xml:space="preserve">, </w:t>
            </w:r>
            <w:proofErr w:type="spellStart"/>
            <w:r>
              <w:t>a.sum_book</w:t>
            </w:r>
            <w:proofErr w:type="spellEnd"/>
            <w:r>
              <w:t xml:space="preserve">, </w:t>
            </w:r>
            <w:proofErr w:type="spellStart"/>
            <w:r>
              <w:t>a.type_book</w:t>
            </w:r>
            <w:proofErr w:type="spellEnd"/>
          </w:p>
          <w:p w14:paraId="150E5D07" w14:textId="77777777" w:rsidR="00570C46" w:rsidRDefault="00570C46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book a, seller b</w:t>
            </w:r>
          </w:p>
          <w:p w14:paraId="631386B2" w14:textId="77777777" w:rsidR="00570C46" w:rsidRDefault="00570C46" w:rsidP="00602DC8">
            <w:pPr>
              <w:pStyle w:val="a7"/>
              <w:ind w:firstLineChars="0" w:firstLine="0"/>
            </w:pPr>
            <w:r>
              <w:t>;</w:t>
            </w:r>
          </w:p>
          <w:p w14:paraId="7F233A7E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u_2_1_1_1.bookinfo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';</w:t>
            </w:r>
          </w:p>
          <w:p w14:paraId="05880031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u_2_1_1_1.bookinfo.id_book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4D7C1A90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u_2_1_1_1.bookinfo.id_seller is '</w:t>
            </w:r>
            <w:proofErr w:type="gramStart"/>
            <w:r>
              <w:rPr>
                <w:rFonts w:hint="eastAsia"/>
              </w:rPr>
              <w:t>商家号</w:t>
            </w:r>
            <w:proofErr w:type="gramEnd"/>
            <w:r>
              <w:rPr>
                <w:rFonts w:hint="eastAsia"/>
              </w:rPr>
              <w:t>';</w:t>
            </w:r>
          </w:p>
          <w:p w14:paraId="2D13DA15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u_2_1_1_1.bookinfo.name__book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6DA23450" w14:textId="77777777" w:rsidR="00570C46" w:rsidRDefault="00570C46" w:rsidP="00602DC8">
            <w:pPr>
              <w:pStyle w:val="a7"/>
              <w:ind w:firstLineChars="0" w:firstLine="0"/>
            </w:pPr>
            <w:r>
              <w:t xml:space="preserve">comment on </w:t>
            </w:r>
            <w:r>
              <w:rPr>
                <w:rFonts w:hint="eastAsia"/>
              </w:rPr>
              <w:t>column u_2_1_1_1.bookinfo.price_book is 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';</w:t>
            </w:r>
          </w:p>
          <w:p w14:paraId="02BDD55B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u_2_1_1_1.bookinfo.press_book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47AEB3F0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u_2_1_1_1.bookinfo.time_book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1439DAA8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u_2_1_1_1.bookinfo.sum__book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0A8608B2" w14:textId="77777777" w:rsidR="00570C46" w:rsidRDefault="00570C46" w:rsidP="00602DC8">
            <w:pPr>
              <w:pStyle w:val="a7"/>
              <w:ind w:firstLineChars="0" w:firstLine="0"/>
            </w:pPr>
            <w:r>
              <w:t>comment on column u_2_1_1_1.bookinf</w:t>
            </w:r>
            <w:r>
              <w:rPr>
                <w:rFonts w:hint="eastAsia"/>
              </w:rPr>
              <w:t>o.type_book is '</w:t>
            </w:r>
            <w:r>
              <w:rPr>
                <w:rFonts w:hint="eastAsia"/>
              </w:rPr>
              <w:t>图书类型</w:t>
            </w:r>
            <w:r>
              <w:rPr>
                <w:rFonts w:hint="eastAsia"/>
              </w:rPr>
              <w:t>';</w:t>
            </w:r>
          </w:p>
          <w:p w14:paraId="530847D7" w14:textId="77777777" w:rsidR="00570C46" w:rsidRDefault="00570C46" w:rsidP="00602DC8">
            <w:pPr>
              <w:pStyle w:val="a7"/>
              <w:ind w:firstLineChars="0" w:firstLine="0"/>
            </w:pPr>
          </w:p>
        </w:tc>
      </w:tr>
    </w:tbl>
    <w:p w14:paraId="725A1D93" w14:textId="77777777" w:rsidR="00570C46" w:rsidRPr="00F7580D" w:rsidRDefault="00570C46" w:rsidP="00570C46"/>
    <w:p w14:paraId="062D8392" w14:textId="77777777" w:rsidR="00570C46" w:rsidRDefault="00570C46" w:rsidP="00570C46">
      <w:pPr>
        <w:pStyle w:val="4"/>
      </w:pPr>
      <w:r>
        <w:rPr>
          <w:rFonts w:hint="eastAsia"/>
        </w:rPr>
        <w:t>报表</w:t>
      </w:r>
      <w:bookmarkEnd w:id="126"/>
    </w:p>
    <w:p w14:paraId="1B1D3290" w14:textId="77777777" w:rsidR="00570C46" w:rsidRPr="00FB1786" w:rsidRDefault="00570C46" w:rsidP="00570C4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5.1.4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1639"/>
        <w:gridCol w:w="3591"/>
      </w:tblGrid>
      <w:tr w:rsidR="00570C46" w14:paraId="023CF688" w14:textId="77777777" w:rsidTr="00602DC8">
        <w:tc>
          <w:tcPr>
            <w:tcW w:w="328" w:type="pct"/>
            <w:shd w:val="clear" w:color="auto" w:fill="D9D9D9"/>
          </w:tcPr>
          <w:p w14:paraId="4A296C78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32330D3D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6B8FA83C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67" w:type="pct"/>
            <w:shd w:val="clear" w:color="auto" w:fill="D9D9D9"/>
          </w:tcPr>
          <w:p w14:paraId="01360627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681" w:type="pct"/>
            <w:shd w:val="clear" w:color="auto" w:fill="D9D9D9"/>
          </w:tcPr>
          <w:p w14:paraId="1096BF7E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70C46" w14:paraId="7AAB8760" w14:textId="77777777" w:rsidTr="00602DC8">
        <w:tc>
          <w:tcPr>
            <w:tcW w:w="328" w:type="pct"/>
            <w:shd w:val="clear" w:color="auto" w:fill="auto"/>
          </w:tcPr>
          <w:p w14:paraId="77CA6F65" w14:textId="77777777" w:rsidR="00570C46" w:rsidRDefault="00570C46" w:rsidP="00602DC8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2C206FCA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违规书籍处理信息</w:t>
            </w:r>
          </w:p>
        </w:tc>
        <w:tc>
          <w:tcPr>
            <w:tcW w:w="1031" w:type="pct"/>
            <w:shd w:val="clear" w:color="auto" w:fill="auto"/>
          </w:tcPr>
          <w:p w14:paraId="736D7584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>
              <w:t>i</w:t>
            </w:r>
            <w:r w:rsidRPr="00E20CBD">
              <w:t>llegal</w:t>
            </w:r>
            <w:r>
              <w:rPr>
                <w:rFonts w:hint="eastAsia"/>
              </w:rPr>
              <w:t>_</w:t>
            </w:r>
            <w:r>
              <w:t>book_mes</w:t>
            </w:r>
            <w:proofErr w:type="spellEnd"/>
          </w:p>
        </w:tc>
        <w:tc>
          <w:tcPr>
            <w:tcW w:w="767" w:type="pct"/>
          </w:tcPr>
          <w:p w14:paraId="494240B0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下架违规图书</w:t>
            </w:r>
          </w:p>
        </w:tc>
        <w:tc>
          <w:tcPr>
            <w:tcW w:w="1681" w:type="pct"/>
          </w:tcPr>
          <w:p w14:paraId="0DB883F8" w14:textId="77777777" w:rsidR="00570C46" w:rsidRDefault="00570C46" w:rsidP="00602DC8">
            <w:pPr>
              <w:pStyle w:val="a7"/>
              <w:ind w:firstLineChars="0" w:firstLine="0"/>
            </w:pPr>
          </w:p>
        </w:tc>
      </w:tr>
    </w:tbl>
    <w:p w14:paraId="21755641" w14:textId="77777777" w:rsidR="00570C46" w:rsidRPr="001A0D70" w:rsidRDefault="00570C46" w:rsidP="00570C46">
      <w:pPr>
        <w:keepNext/>
        <w:keepLines/>
        <w:numPr>
          <w:ilvl w:val="4"/>
          <w:numId w:val="1"/>
        </w:numPr>
        <w:tabs>
          <w:tab w:val="clear" w:pos="3118"/>
          <w:tab w:val="num" w:pos="1276"/>
        </w:tabs>
        <w:spacing w:before="280" w:after="290" w:line="376" w:lineRule="auto"/>
        <w:ind w:left="1276" w:hanging="1276"/>
        <w:outlineLvl w:val="4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违规图书处理信息</w:t>
      </w:r>
    </w:p>
    <w:p w14:paraId="2D7AB024" w14:textId="77777777" w:rsidR="00570C46" w:rsidRPr="00FB1786" w:rsidRDefault="00570C46" w:rsidP="00570C4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5.1.4.3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t>i</w:t>
      </w:r>
      <w:r w:rsidRPr="00E20CBD">
        <w:t>llegal</w:t>
      </w:r>
      <w:r>
        <w:rPr>
          <w:rFonts w:hint="eastAsia"/>
        </w:rPr>
        <w:t>_</w:t>
      </w:r>
      <w:r>
        <w:t>book_</w:t>
      </w:r>
      <w:r>
        <w:rPr>
          <w:rFonts w:hint="eastAsia"/>
        </w:rPr>
        <w:t>info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570C46" w14:paraId="0901DB10" w14:textId="77777777" w:rsidTr="00602DC8">
        <w:tc>
          <w:tcPr>
            <w:tcW w:w="344" w:type="pct"/>
            <w:shd w:val="clear" w:color="auto" w:fill="D9D9D9"/>
          </w:tcPr>
          <w:p w14:paraId="56C41537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3B6ECB67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247E01E4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111B48A5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5EBE99FC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512653A7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46641837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70C46" w14:paraId="17449D73" w14:textId="77777777" w:rsidTr="00602DC8">
        <w:tc>
          <w:tcPr>
            <w:tcW w:w="344" w:type="pct"/>
            <w:shd w:val="clear" w:color="auto" w:fill="auto"/>
          </w:tcPr>
          <w:p w14:paraId="273DA990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39ECE5C" w14:textId="77777777" w:rsidR="00570C46" w:rsidRDefault="00570C46" w:rsidP="00602DC8">
            <w:pPr>
              <w:pStyle w:val="a7"/>
              <w:ind w:firstLineChars="0" w:firstLine="0"/>
            </w:pPr>
            <w:r w:rsidRPr="00023C91">
              <w:t>图书号</w:t>
            </w:r>
          </w:p>
        </w:tc>
        <w:tc>
          <w:tcPr>
            <w:tcW w:w="672" w:type="pct"/>
            <w:shd w:val="clear" w:color="auto" w:fill="auto"/>
          </w:tcPr>
          <w:p w14:paraId="7E5F591D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id_book</w:t>
            </w:r>
            <w:proofErr w:type="spellEnd"/>
          </w:p>
        </w:tc>
        <w:tc>
          <w:tcPr>
            <w:tcW w:w="797" w:type="pct"/>
          </w:tcPr>
          <w:p w14:paraId="2AEAA87E" w14:textId="77777777" w:rsidR="00570C46" w:rsidRDefault="00570C46" w:rsidP="00602DC8">
            <w:pPr>
              <w:pStyle w:val="a7"/>
              <w:ind w:firstLineChars="0" w:firstLine="0"/>
            </w:pPr>
            <w:r w:rsidRPr="00583B82"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074EC677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602" w:type="pct"/>
          </w:tcPr>
          <w:p w14:paraId="74206ACA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AADC3FE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6C9267E5" w14:textId="77777777" w:rsidTr="00602DC8">
        <w:tc>
          <w:tcPr>
            <w:tcW w:w="344" w:type="pct"/>
            <w:shd w:val="clear" w:color="auto" w:fill="auto"/>
          </w:tcPr>
          <w:p w14:paraId="3E5904C4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7818B1AF" w14:textId="77777777" w:rsidR="00570C46" w:rsidRDefault="00570C46" w:rsidP="00602DC8">
            <w:pPr>
              <w:pStyle w:val="a7"/>
              <w:ind w:firstLineChars="0" w:firstLine="0"/>
            </w:pPr>
            <w:proofErr w:type="gramStart"/>
            <w:r w:rsidRPr="00023C91">
              <w:t>商家号</w:t>
            </w:r>
            <w:proofErr w:type="gramEnd"/>
          </w:p>
        </w:tc>
        <w:tc>
          <w:tcPr>
            <w:tcW w:w="672" w:type="pct"/>
            <w:shd w:val="clear" w:color="auto" w:fill="auto"/>
          </w:tcPr>
          <w:p w14:paraId="666588A6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id_seller</w:t>
            </w:r>
            <w:proofErr w:type="spellEnd"/>
          </w:p>
        </w:tc>
        <w:tc>
          <w:tcPr>
            <w:tcW w:w="797" w:type="pct"/>
          </w:tcPr>
          <w:p w14:paraId="60382EBB" w14:textId="77777777" w:rsidR="00570C46" w:rsidRDefault="00570C46" w:rsidP="00602DC8">
            <w:r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6665A162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602" w:type="pct"/>
          </w:tcPr>
          <w:p w14:paraId="63ED2A8E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C867064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369F13AB" w14:textId="77777777" w:rsidTr="00602DC8">
        <w:tc>
          <w:tcPr>
            <w:tcW w:w="344" w:type="pct"/>
            <w:shd w:val="clear" w:color="auto" w:fill="auto"/>
          </w:tcPr>
          <w:p w14:paraId="47A8A58A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BE387F6" w14:textId="77777777" w:rsidR="00570C46" w:rsidRDefault="00570C46" w:rsidP="00602DC8">
            <w:pPr>
              <w:pStyle w:val="a7"/>
              <w:ind w:firstLineChars="0" w:firstLine="0"/>
            </w:pPr>
            <w:r w:rsidRPr="00023C91">
              <w:t>图书名称</w:t>
            </w:r>
          </w:p>
        </w:tc>
        <w:tc>
          <w:tcPr>
            <w:tcW w:w="672" w:type="pct"/>
            <w:shd w:val="clear" w:color="auto" w:fill="auto"/>
          </w:tcPr>
          <w:p w14:paraId="52E3A043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name__book</w:t>
            </w:r>
            <w:proofErr w:type="spellEnd"/>
          </w:p>
        </w:tc>
        <w:tc>
          <w:tcPr>
            <w:tcW w:w="797" w:type="pct"/>
          </w:tcPr>
          <w:p w14:paraId="01881784" w14:textId="77777777" w:rsidR="00570C46" w:rsidRDefault="00570C46" w:rsidP="00602DC8">
            <w:r w:rsidRPr="00583B82"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5CFAC904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1BFE82C9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DEC2048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4DE66047" w14:textId="77777777" w:rsidTr="00602DC8">
        <w:tc>
          <w:tcPr>
            <w:tcW w:w="344" w:type="pct"/>
            <w:shd w:val="clear" w:color="auto" w:fill="auto"/>
          </w:tcPr>
          <w:p w14:paraId="0FC252BA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CEC679D" w14:textId="77777777" w:rsidR="00570C46" w:rsidRDefault="00570C46" w:rsidP="00602DC8">
            <w:pPr>
              <w:pStyle w:val="a7"/>
              <w:ind w:firstLineChars="0" w:firstLine="0"/>
            </w:pPr>
            <w:r w:rsidRPr="00023C91">
              <w:t>价格</w:t>
            </w:r>
          </w:p>
        </w:tc>
        <w:tc>
          <w:tcPr>
            <w:tcW w:w="672" w:type="pct"/>
            <w:shd w:val="clear" w:color="auto" w:fill="auto"/>
          </w:tcPr>
          <w:p w14:paraId="044FB4CD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price_book</w:t>
            </w:r>
            <w:proofErr w:type="spellEnd"/>
          </w:p>
        </w:tc>
        <w:tc>
          <w:tcPr>
            <w:tcW w:w="797" w:type="pct"/>
          </w:tcPr>
          <w:p w14:paraId="00D7C9E2" w14:textId="77777777" w:rsidR="00570C46" w:rsidRDefault="00570C46" w:rsidP="00602DC8">
            <w:r w:rsidRPr="00583B82"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7168996C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602" w:type="pct"/>
          </w:tcPr>
          <w:p w14:paraId="54D2B886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2FDCE76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2366A5D4" w14:textId="77777777" w:rsidTr="00602DC8">
        <w:tc>
          <w:tcPr>
            <w:tcW w:w="344" w:type="pct"/>
            <w:shd w:val="clear" w:color="auto" w:fill="auto"/>
          </w:tcPr>
          <w:p w14:paraId="1A0874B6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17239B1" w14:textId="77777777" w:rsidR="00570C46" w:rsidRDefault="00570C46" w:rsidP="00602DC8">
            <w:pPr>
              <w:pStyle w:val="a7"/>
              <w:ind w:firstLineChars="0" w:firstLine="0"/>
            </w:pPr>
            <w:r w:rsidRPr="00023C91">
              <w:t>出版社</w:t>
            </w:r>
          </w:p>
        </w:tc>
        <w:tc>
          <w:tcPr>
            <w:tcW w:w="672" w:type="pct"/>
            <w:shd w:val="clear" w:color="auto" w:fill="auto"/>
          </w:tcPr>
          <w:p w14:paraId="261C1165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rPr>
                <w:color w:val="000000"/>
                <w:shd w:val="clear" w:color="auto" w:fill="FFFFFF"/>
              </w:rPr>
              <w:t>press</w:t>
            </w:r>
            <w:r w:rsidRPr="00023C91">
              <w:t>_book</w:t>
            </w:r>
            <w:proofErr w:type="spellEnd"/>
          </w:p>
        </w:tc>
        <w:tc>
          <w:tcPr>
            <w:tcW w:w="797" w:type="pct"/>
          </w:tcPr>
          <w:p w14:paraId="1DD41E38" w14:textId="77777777" w:rsidR="00570C46" w:rsidRDefault="00570C46" w:rsidP="00602DC8">
            <w:r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6D980B9B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</w:p>
        </w:tc>
        <w:tc>
          <w:tcPr>
            <w:tcW w:w="1602" w:type="pct"/>
          </w:tcPr>
          <w:p w14:paraId="7D021B29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4D8FCCA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65C4E9D4" w14:textId="77777777" w:rsidTr="00602DC8">
        <w:tc>
          <w:tcPr>
            <w:tcW w:w="344" w:type="pct"/>
            <w:shd w:val="clear" w:color="auto" w:fill="auto"/>
          </w:tcPr>
          <w:p w14:paraId="33F484B1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6934980" w14:textId="77777777" w:rsidR="00570C46" w:rsidRDefault="00570C46" w:rsidP="00602DC8">
            <w:pPr>
              <w:pStyle w:val="a7"/>
              <w:ind w:firstLineChars="0" w:firstLine="0"/>
            </w:pPr>
            <w:r w:rsidRPr="00023C91">
              <w:t>出版时间</w:t>
            </w:r>
          </w:p>
        </w:tc>
        <w:tc>
          <w:tcPr>
            <w:tcW w:w="672" w:type="pct"/>
            <w:shd w:val="clear" w:color="auto" w:fill="auto"/>
          </w:tcPr>
          <w:p w14:paraId="1B778D1E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time_book</w:t>
            </w:r>
            <w:proofErr w:type="spellEnd"/>
          </w:p>
        </w:tc>
        <w:tc>
          <w:tcPr>
            <w:tcW w:w="797" w:type="pct"/>
          </w:tcPr>
          <w:p w14:paraId="546D74AA" w14:textId="77777777" w:rsidR="00570C46" w:rsidRDefault="00570C46" w:rsidP="00602DC8">
            <w:r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06218384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 w:rsidRPr="008C6BB6">
              <w:t>publish</w:t>
            </w:r>
            <w:proofErr w:type="spellEnd"/>
          </w:p>
        </w:tc>
        <w:tc>
          <w:tcPr>
            <w:tcW w:w="1602" w:type="pct"/>
          </w:tcPr>
          <w:p w14:paraId="4EBF05B1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14A2D9F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1603791E" w14:textId="77777777" w:rsidTr="00602DC8">
        <w:tc>
          <w:tcPr>
            <w:tcW w:w="344" w:type="pct"/>
            <w:shd w:val="clear" w:color="auto" w:fill="auto"/>
          </w:tcPr>
          <w:p w14:paraId="4E4B4547" w14:textId="77777777" w:rsidR="00570C46" w:rsidRDefault="00570C46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8AD97C6" w14:textId="77777777" w:rsidR="00570C46" w:rsidRDefault="00570C46" w:rsidP="00602DC8">
            <w:pPr>
              <w:pStyle w:val="a7"/>
              <w:ind w:firstLineChars="0" w:firstLine="0"/>
            </w:pPr>
            <w:r w:rsidRPr="00023C91">
              <w:t>图书数量</w:t>
            </w:r>
          </w:p>
        </w:tc>
        <w:tc>
          <w:tcPr>
            <w:tcW w:w="672" w:type="pct"/>
            <w:shd w:val="clear" w:color="auto" w:fill="auto"/>
          </w:tcPr>
          <w:p w14:paraId="76A45EBE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023C91">
              <w:t>sum__book</w:t>
            </w:r>
            <w:proofErr w:type="spellEnd"/>
          </w:p>
        </w:tc>
        <w:tc>
          <w:tcPr>
            <w:tcW w:w="797" w:type="pct"/>
          </w:tcPr>
          <w:p w14:paraId="1AD39ABC" w14:textId="77777777" w:rsidR="00570C46" w:rsidRDefault="00570C46" w:rsidP="00602DC8">
            <w:r>
              <w:t>book</w:t>
            </w:r>
          </w:p>
        </w:tc>
        <w:tc>
          <w:tcPr>
            <w:tcW w:w="672" w:type="pct"/>
          </w:tcPr>
          <w:p w14:paraId="42E3CD94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>
              <w:t>sum_book</w:t>
            </w:r>
            <w:proofErr w:type="spellEnd"/>
          </w:p>
        </w:tc>
        <w:tc>
          <w:tcPr>
            <w:tcW w:w="1602" w:type="pct"/>
          </w:tcPr>
          <w:p w14:paraId="385271D8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DE64575" w14:textId="77777777" w:rsidR="00570C46" w:rsidRDefault="00570C46" w:rsidP="00602DC8">
            <w:pPr>
              <w:pStyle w:val="a7"/>
              <w:ind w:firstLineChars="0" w:firstLine="0"/>
            </w:pPr>
          </w:p>
        </w:tc>
      </w:tr>
    </w:tbl>
    <w:p w14:paraId="1E4A1EAF" w14:textId="77777777" w:rsidR="00570C46" w:rsidRPr="003F5CC5" w:rsidRDefault="00570C46" w:rsidP="00570C4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70C46" w14:paraId="258353AF" w14:textId="77777777" w:rsidTr="00602DC8">
        <w:tc>
          <w:tcPr>
            <w:tcW w:w="5000" w:type="pct"/>
            <w:shd w:val="clear" w:color="auto" w:fill="auto"/>
          </w:tcPr>
          <w:p w14:paraId="1C87EE8D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 xml:space="preserve">-- </w:t>
            </w:r>
            <w:r>
              <w:rPr>
                <w:rFonts w:hint="eastAsia"/>
              </w:rPr>
              <w:t>创建视图：违规图书处理信息</w:t>
            </w:r>
          </w:p>
          <w:p w14:paraId="25D75BEF" w14:textId="77777777" w:rsidR="00570C46" w:rsidRDefault="00570C46" w:rsidP="00602DC8">
            <w:pPr>
              <w:pStyle w:val="a7"/>
              <w:ind w:firstLineChars="0" w:firstLine="0"/>
            </w:pPr>
            <w:r>
              <w:t>create view u_2_1_1_</w:t>
            </w:r>
            <w:proofErr w:type="gramStart"/>
            <w:r>
              <w:t>1.illegal</w:t>
            </w:r>
            <w:proofErr w:type="gramEnd"/>
            <w:r>
              <w:t>_book_info(</w:t>
            </w:r>
            <w:proofErr w:type="spellStart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 xml:space="preserve">, </w:t>
            </w:r>
            <w:proofErr w:type="spellStart"/>
            <w:r>
              <w:t>press_book</w:t>
            </w:r>
            <w:proofErr w:type="spellEnd"/>
            <w:r>
              <w:t xml:space="preserve">, </w:t>
            </w:r>
            <w:proofErr w:type="spellStart"/>
            <w:r>
              <w:t>time_book</w:t>
            </w:r>
            <w:proofErr w:type="spellEnd"/>
            <w:r>
              <w:t xml:space="preserve">, </w:t>
            </w:r>
            <w:proofErr w:type="spellStart"/>
            <w:r>
              <w:t>sum__book</w:t>
            </w:r>
            <w:proofErr w:type="spellEnd"/>
            <w:r>
              <w:t>)</w:t>
            </w:r>
          </w:p>
          <w:p w14:paraId="51EEA8F4" w14:textId="77777777" w:rsidR="00570C46" w:rsidRDefault="00570C46" w:rsidP="00602DC8">
            <w:pPr>
              <w:pStyle w:val="a7"/>
              <w:ind w:firstLineChars="0" w:firstLine="0"/>
            </w:pPr>
            <w:r>
              <w:tab/>
              <w:t>as</w:t>
            </w:r>
          </w:p>
          <w:p w14:paraId="4BD47D45" w14:textId="77777777" w:rsidR="00570C46" w:rsidRDefault="00570C46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r>
              <w:t>b.id_seller</w:t>
            </w:r>
            <w:proofErr w:type="spellEnd"/>
            <w:r>
              <w:t xml:space="preserve">, </w:t>
            </w:r>
            <w:proofErr w:type="spellStart"/>
            <w:r>
              <w:t>a.name_book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a.price</w:t>
            </w:r>
            <w:proofErr w:type="gramEnd"/>
            <w:r>
              <w:t>_book</w:t>
            </w:r>
            <w:proofErr w:type="spellEnd"/>
            <w:r>
              <w:t xml:space="preserve">, </w:t>
            </w:r>
            <w:proofErr w:type="spellStart"/>
            <w:r>
              <w:t>a.id_publisher</w:t>
            </w:r>
            <w:proofErr w:type="spellEnd"/>
            <w:r>
              <w:t xml:space="preserve">, </w:t>
            </w:r>
            <w:proofErr w:type="spellStart"/>
            <w:r>
              <w:t>a.time_publish</w:t>
            </w:r>
            <w:proofErr w:type="spellEnd"/>
            <w:r>
              <w:t xml:space="preserve">, </w:t>
            </w:r>
            <w:proofErr w:type="spellStart"/>
            <w:r>
              <w:t>a.sum_book</w:t>
            </w:r>
            <w:proofErr w:type="spellEnd"/>
          </w:p>
          <w:p w14:paraId="31D697BC" w14:textId="77777777" w:rsidR="00570C46" w:rsidRDefault="00570C46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book a, seller b</w:t>
            </w:r>
          </w:p>
          <w:p w14:paraId="1087CEB5" w14:textId="77777777" w:rsidR="00570C46" w:rsidRDefault="00570C46" w:rsidP="00602DC8">
            <w:pPr>
              <w:pStyle w:val="a7"/>
              <w:ind w:firstLineChars="0" w:firstLine="0"/>
            </w:pPr>
            <w:r>
              <w:t>;</w:t>
            </w:r>
          </w:p>
          <w:p w14:paraId="4511AD33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u_2_1_1_1.illegal_book_info is '</w:t>
            </w:r>
            <w:r>
              <w:rPr>
                <w:rFonts w:hint="eastAsia"/>
              </w:rPr>
              <w:t>违规图书处理信息</w:t>
            </w:r>
            <w:r>
              <w:rPr>
                <w:rFonts w:hint="eastAsia"/>
              </w:rPr>
              <w:t>';</w:t>
            </w:r>
          </w:p>
          <w:p w14:paraId="522E6740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u_2_1_1_1.illegal_book_info.id_book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593BE767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u_2_1_1_1.illegal_book_info.id_seller is '</w:t>
            </w:r>
            <w:proofErr w:type="gramStart"/>
            <w:r>
              <w:rPr>
                <w:rFonts w:hint="eastAsia"/>
              </w:rPr>
              <w:t>商家号</w:t>
            </w:r>
            <w:proofErr w:type="gramEnd"/>
            <w:r>
              <w:rPr>
                <w:rFonts w:hint="eastAsia"/>
              </w:rPr>
              <w:t>';</w:t>
            </w:r>
          </w:p>
          <w:p w14:paraId="6A293C7F" w14:textId="77777777" w:rsidR="00570C46" w:rsidRDefault="00570C46" w:rsidP="00602DC8">
            <w:pPr>
              <w:pStyle w:val="a7"/>
              <w:ind w:firstLineChars="0" w:firstLine="0"/>
            </w:pPr>
            <w:r>
              <w:t>comment on column u_2_1_1_1.illegal_book_info.name</w:t>
            </w:r>
            <w:r>
              <w:rPr>
                <w:rFonts w:hint="eastAsia"/>
              </w:rPr>
              <w:t>__book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4B02CB6C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u_2_1_1_1.illegal_book_info.price_book is 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';</w:t>
            </w:r>
          </w:p>
          <w:p w14:paraId="4542CEAB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u_2_1_1_1.illegal_book_info.press_book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2EFF4732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u_2_1_1_1.illegal_book_info.time_book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125B112C" w14:textId="77777777" w:rsidR="00570C46" w:rsidRDefault="00570C46" w:rsidP="00602DC8">
            <w:pPr>
              <w:pStyle w:val="a7"/>
              <w:ind w:firstLineChars="0" w:firstLine="0"/>
            </w:pPr>
            <w:r>
              <w:t>comment on column u_2_1_1_1.illegal_b</w:t>
            </w:r>
            <w:r>
              <w:rPr>
                <w:rFonts w:hint="eastAsia"/>
              </w:rPr>
              <w:t>ook_info.sum__book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4AAE8DD0" w14:textId="77777777" w:rsidR="00570C46" w:rsidRDefault="00570C46" w:rsidP="00602DC8">
            <w:pPr>
              <w:pStyle w:val="a7"/>
              <w:ind w:firstLineChars="0" w:firstLine="0"/>
            </w:pPr>
          </w:p>
        </w:tc>
      </w:tr>
    </w:tbl>
    <w:p w14:paraId="4630084B" w14:textId="77777777" w:rsidR="00374154" w:rsidRPr="00570C46" w:rsidRDefault="00374154" w:rsidP="00374154"/>
    <w:p w14:paraId="4C96B1DF" w14:textId="5B2ABC2C" w:rsidR="00B26D16" w:rsidRDefault="001A0D70" w:rsidP="00B26D16">
      <w:pPr>
        <w:pStyle w:val="3"/>
      </w:pPr>
      <w:bookmarkStart w:id="127" w:name="_Toc24927082"/>
      <w:r>
        <w:rPr>
          <w:rFonts w:hint="eastAsia"/>
        </w:rPr>
        <w:t>函数</w:t>
      </w:r>
      <w:bookmarkEnd w:id="127"/>
    </w:p>
    <w:p w14:paraId="4C3298BE" w14:textId="46ACC751" w:rsidR="00B26D16" w:rsidRDefault="00B26D16" w:rsidP="00B26D16">
      <w:pPr>
        <w:jc w:val="center"/>
      </w:pPr>
      <w:r>
        <w:rPr>
          <w:rFonts w:hint="eastAsia"/>
        </w:rPr>
        <w:t>表</w:t>
      </w:r>
      <w:r w:rsidR="00375B0F">
        <w:fldChar w:fldCharType="begin"/>
      </w:r>
      <w:r w:rsidR="00375B0F">
        <w:instrText xml:space="preserve"> STYLEREF  \s "</w:instrText>
      </w:r>
      <w:r w:rsidR="00375B0F">
        <w:instrText>标题</w:instrText>
      </w:r>
      <w:r w:rsidR="00375B0F">
        <w:instrText xml:space="preserve"> 2" \n </w:instrText>
      </w:r>
      <w:r w:rsidR="00375B0F">
        <w:fldChar w:fldCharType="separate"/>
      </w:r>
      <w:r w:rsidR="00D60492">
        <w:rPr>
          <w:noProof/>
        </w:rPr>
        <w:t>5.1</w:t>
      </w:r>
      <w:r w:rsidR="00375B0F">
        <w:fldChar w:fldCharType="end"/>
      </w:r>
      <w:r w:rsidR="00375B0F">
        <w:noBreakHyphen/>
      </w:r>
      <w:r w:rsidR="00375B0F">
        <w:fldChar w:fldCharType="begin"/>
      </w:r>
      <w:r w:rsidR="00375B0F">
        <w:instrText xml:space="preserve"> SEQ </w:instrText>
      </w:r>
      <w:r w:rsidR="00375B0F">
        <w:instrText>表格</w:instrText>
      </w:r>
      <w:r w:rsidR="00375B0F">
        <w:instrText xml:space="preserve">2 \* ARABIC \s 2 </w:instrText>
      </w:r>
      <w:r w:rsidR="00375B0F">
        <w:fldChar w:fldCharType="separate"/>
      </w:r>
      <w:r w:rsidR="00D60492">
        <w:rPr>
          <w:noProof/>
        </w:rPr>
        <w:t>3</w:t>
      </w:r>
      <w:r w:rsidR="00375B0F"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9"/>
        <w:gridCol w:w="1412"/>
        <w:gridCol w:w="1412"/>
        <w:gridCol w:w="3331"/>
        <w:gridCol w:w="3318"/>
      </w:tblGrid>
      <w:tr w:rsidR="00D12499" w14:paraId="1B25D80B" w14:textId="77777777" w:rsidTr="00A306AD">
        <w:tc>
          <w:tcPr>
            <w:tcW w:w="566" w:type="pct"/>
            <w:shd w:val="clear" w:color="auto" w:fill="D9D9D9"/>
          </w:tcPr>
          <w:p w14:paraId="5869A559" w14:textId="77777777" w:rsidR="00D12499" w:rsidRDefault="00D12499" w:rsidP="00A306AD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1" w:type="pct"/>
            <w:shd w:val="clear" w:color="auto" w:fill="D9D9D9"/>
          </w:tcPr>
          <w:p w14:paraId="67F93CAB" w14:textId="77777777" w:rsidR="00D12499" w:rsidRDefault="00D12499" w:rsidP="00A306AD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1" w:type="pct"/>
            <w:shd w:val="clear" w:color="auto" w:fill="D9D9D9"/>
          </w:tcPr>
          <w:p w14:paraId="5F995731" w14:textId="77777777" w:rsidR="00D12499" w:rsidRDefault="00D12499" w:rsidP="00A306AD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559" w:type="pct"/>
            <w:shd w:val="clear" w:color="auto" w:fill="D9D9D9"/>
          </w:tcPr>
          <w:p w14:paraId="18B2E24C" w14:textId="77777777" w:rsidR="00D12499" w:rsidRDefault="00D12499" w:rsidP="00A306AD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1553" w:type="pct"/>
            <w:shd w:val="clear" w:color="auto" w:fill="D9D9D9"/>
          </w:tcPr>
          <w:p w14:paraId="21A03BE1" w14:textId="77777777" w:rsidR="00D12499" w:rsidRDefault="00D12499" w:rsidP="00A306AD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12499" w14:paraId="4351BAAA" w14:textId="77777777" w:rsidTr="00A306AD">
        <w:tc>
          <w:tcPr>
            <w:tcW w:w="566" w:type="pct"/>
            <w:shd w:val="clear" w:color="auto" w:fill="auto"/>
          </w:tcPr>
          <w:p w14:paraId="15DDE568" w14:textId="2D8C9094" w:rsidR="00D12499" w:rsidRDefault="00D12499" w:rsidP="00A306AD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1" w:type="pct"/>
          </w:tcPr>
          <w:p w14:paraId="7CB67E3A" w14:textId="77777777" w:rsidR="00D12499" w:rsidRDefault="00D12499" w:rsidP="00A306AD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661" w:type="pct"/>
            <w:shd w:val="clear" w:color="auto" w:fill="auto"/>
          </w:tcPr>
          <w:p w14:paraId="001560CC" w14:textId="77777777" w:rsidR="00D12499" w:rsidRDefault="00D12499" w:rsidP="00A306AD">
            <w:pPr>
              <w:pStyle w:val="a7"/>
              <w:ind w:firstLineChars="0" w:firstLine="0"/>
            </w:pPr>
          </w:p>
        </w:tc>
        <w:tc>
          <w:tcPr>
            <w:tcW w:w="1559" w:type="pct"/>
          </w:tcPr>
          <w:p w14:paraId="4F2F30F9" w14:textId="77777777" w:rsidR="00D12499" w:rsidRDefault="00D12499" w:rsidP="00A306AD">
            <w:pPr>
              <w:pStyle w:val="a7"/>
              <w:ind w:firstLineChars="0" w:firstLine="0"/>
            </w:pPr>
          </w:p>
        </w:tc>
        <w:tc>
          <w:tcPr>
            <w:tcW w:w="1553" w:type="pct"/>
          </w:tcPr>
          <w:p w14:paraId="6076A982" w14:textId="77777777" w:rsidR="00D12499" w:rsidRDefault="00D12499" w:rsidP="00A306AD">
            <w:pPr>
              <w:pStyle w:val="a7"/>
              <w:ind w:firstLineChars="0" w:firstLine="0"/>
            </w:pPr>
          </w:p>
        </w:tc>
      </w:tr>
      <w:tr w:rsidR="00D12499" w14:paraId="35770524" w14:textId="77777777" w:rsidTr="00A306AD">
        <w:tc>
          <w:tcPr>
            <w:tcW w:w="566" w:type="pct"/>
            <w:shd w:val="clear" w:color="auto" w:fill="auto"/>
          </w:tcPr>
          <w:p w14:paraId="3172EED0" w14:textId="2C7FE45B" w:rsidR="00D12499" w:rsidRDefault="00D12499" w:rsidP="00A306AD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1" w:type="pct"/>
          </w:tcPr>
          <w:p w14:paraId="21408059" w14:textId="77777777" w:rsidR="00D12499" w:rsidRDefault="00D12499" w:rsidP="00A306AD">
            <w:pPr>
              <w:pStyle w:val="a7"/>
              <w:ind w:firstLineChars="0" w:firstLine="0"/>
            </w:pPr>
          </w:p>
        </w:tc>
        <w:tc>
          <w:tcPr>
            <w:tcW w:w="661" w:type="pct"/>
            <w:shd w:val="clear" w:color="auto" w:fill="auto"/>
          </w:tcPr>
          <w:p w14:paraId="4288A78E" w14:textId="77777777" w:rsidR="00D12499" w:rsidRDefault="00D12499" w:rsidP="00A306AD">
            <w:pPr>
              <w:pStyle w:val="a7"/>
              <w:ind w:firstLineChars="0" w:firstLine="0"/>
            </w:pPr>
          </w:p>
        </w:tc>
        <w:tc>
          <w:tcPr>
            <w:tcW w:w="1559" w:type="pct"/>
          </w:tcPr>
          <w:p w14:paraId="0F90C888" w14:textId="77777777" w:rsidR="00D12499" w:rsidRDefault="00D12499" w:rsidP="00A306AD">
            <w:pPr>
              <w:pStyle w:val="a7"/>
              <w:ind w:firstLineChars="0" w:firstLine="0"/>
            </w:pPr>
          </w:p>
        </w:tc>
        <w:tc>
          <w:tcPr>
            <w:tcW w:w="1553" w:type="pct"/>
          </w:tcPr>
          <w:p w14:paraId="4069C9FF" w14:textId="77777777" w:rsidR="00D12499" w:rsidRDefault="00D12499" w:rsidP="00A306AD">
            <w:pPr>
              <w:pStyle w:val="a7"/>
              <w:ind w:firstLineChars="0" w:firstLine="0"/>
            </w:pPr>
          </w:p>
        </w:tc>
      </w:tr>
    </w:tbl>
    <w:p w14:paraId="2D3C220A" w14:textId="77777777" w:rsidR="00B26D16" w:rsidRDefault="00B26D16" w:rsidP="00B26D16">
      <w:pPr>
        <w:pStyle w:val="4"/>
      </w:pPr>
      <w:bookmarkStart w:id="128" w:name="_Toc24927083"/>
      <w:r>
        <w:rPr>
          <w:rFonts w:hint="eastAsia"/>
        </w:rPr>
        <w:t>函数</w:t>
      </w:r>
      <w:r w:rsidR="00375B0F">
        <w:rPr>
          <w:rFonts w:hint="eastAsia"/>
        </w:rPr>
        <w:t>1</w:t>
      </w:r>
      <w:bookmarkEnd w:id="128"/>
    </w:p>
    <w:p w14:paraId="76F2A53C" w14:textId="77777777" w:rsidR="00B26D16" w:rsidRPr="00FB1786" w:rsidRDefault="00B26D16" w:rsidP="00B26D16">
      <w:pPr>
        <w:jc w:val="center"/>
      </w:pPr>
      <w:r>
        <w:rPr>
          <w:rFonts w:hint="eastAsia"/>
        </w:rPr>
        <w:t>函数</w:t>
      </w:r>
      <w:r w:rsidR="005B444B">
        <w:rPr>
          <w:rFonts w:hint="eastAsia"/>
        </w:rPr>
        <w:t>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26D16" w14:paraId="54E834A7" w14:textId="77777777" w:rsidTr="008913E3">
        <w:trPr>
          <w:trHeight w:val="2933"/>
        </w:trPr>
        <w:tc>
          <w:tcPr>
            <w:tcW w:w="5000" w:type="pct"/>
            <w:shd w:val="clear" w:color="auto" w:fill="auto"/>
          </w:tcPr>
          <w:p w14:paraId="55B9D333" w14:textId="77777777" w:rsidR="00B26D16" w:rsidRDefault="00B26D16" w:rsidP="008913E3">
            <w:pPr>
              <w:pStyle w:val="a7"/>
              <w:ind w:firstLineChars="0" w:firstLine="0"/>
            </w:pPr>
          </w:p>
        </w:tc>
      </w:tr>
    </w:tbl>
    <w:p w14:paraId="6B38BE6F" w14:textId="77777777" w:rsidR="00B26D16" w:rsidRDefault="00B26D16" w:rsidP="00B26D16">
      <w:pPr>
        <w:pStyle w:val="3"/>
      </w:pPr>
      <w:bookmarkStart w:id="129" w:name="_Toc24927084"/>
      <w:r>
        <w:rPr>
          <w:rFonts w:hint="eastAsia"/>
        </w:rPr>
        <w:t>过程</w:t>
      </w:r>
      <w:bookmarkEnd w:id="129"/>
    </w:p>
    <w:p w14:paraId="7AEEAB5F" w14:textId="3CAA5F00" w:rsidR="00B26D16" w:rsidRDefault="00B26D16" w:rsidP="00B26D16">
      <w:pPr>
        <w:jc w:val="center"/>
      </w:pPr>
      <w:r>
        <w:rPr>
          <w:rFonts w:hint="eastAsia"/>
        </w:rPr>
        <w:t>表</w:t>
      </w:r>
      <w:r w:rsidR="00375B0F">
        <w:fldChar w:fldCharType="begin"/>
      </w:r>
      <w:r w:rsidR="00375B0F">
        <w:instrText xml:space="preserve"> STYLEREF  \s "</w:instrText>
      </w:r>
      <w:r w:rsidR="00375B0F">
        <w:instrText>标题</w:instrText>
      </w:r>
      <w:r w:rsidR="00375B0F">
        <w:instrText xml:space="preserve"> 2" \n </w:instrText>
      </w:r>
      <w:r w:rsidR="00375B0F">
        <w:fldChar w:fldCharType="separate"/>
      </w:r>
      <w:r w:rsidR="00D60492">
        <w:rPr>
          <w:noProof/>
        </w:rPr>
        <w:t>5.1</w:t>
      </w:r>
      <w:r w:rsidR="00375B0F">
        <w:fldChar w:fldCharType="end"/>
      </w:r>
      <w:r w:rsidR="00375B0F">
        <w:noBreakHyphen/>
      </w:r>
      <w:r w:rsidR="00375B0F">
        <w:fldChar w:fldCharType="begin"/>
      </w:r>
      <w:r w:rsidR="00375B0F">
        <w:instrText xml:space="preserve"> SEQ </w:instrText>
      </w:r>
      <w:r w:rsidR="00375B0F">
        <w:instrText>表格</w:instrText>
      </w:r>
      <w:r w:rsidR="00375B0F">
        <w:instrText xml:space="preserve">2 \* ARABIC \s 2 </w:instrText>
      </w:r>
      <w:r w:rsidR="00375B0F">
        <w:fldChar w:fldCharType="separate"/>
      </w:r>
      <w:r w:rsidR="00D60492">
        <w:rPr>
          <w:noProof/>
        </w:rPr>
        <w:t>4</w:t>
      </w:r>
      <w:r w:rsidR="00375B0F"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6"/>
        <w:gridCol w:w="2440"/>
        <w:gridCol w:w="2440"/>
        <w:gridCol w:w="1833"/>
        <w:gridCol w:w="1833"/>
      </w:tblGrid>
      <w:tr w:rsidR="00D12499" w14:paraId="6CD95032" w14:textId="77777777" w:rsidTr="00A306AD">
        <w:tc>
          <w:tcPr>
            <w:tcW w:w="1000" w:type="pct"/>
            <w:shd w:val="clear" w:color="auto" w:fill="D9D9D9"/>
          </w:tcPr>
          <w:p w14:paraId="6F1D48EF" w14:textId="77777777" w:rsidR="00D12499" w:rsidRDefault="00D12499" w:rsidP="00A306AD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42" w:type="pct"/>
            <w:shd w:val="clear" w:color="auto" w:fill="D9D9D9"/>
          </w:tcPr>
          <w:p w14:paraId="5183EB8A" w14:textId="77777777" w:rsidR="00D12499" w:rsidRDefault="00D12499" w:rsidP="00A306AD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42" w:type="pct"/>
            <w:shd w:val="clear" w:color="auto" w:fill="D9D9D9"/>
          </w:tcPr>
          <w:p w14:paraId="4CEFEA91" w14:textId="77777777" w:rsidR="00D12499" w:rsidRDefault="00D12499" w:rsidP="00A306AD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58" w:type="pct"/>
            <w:shd w:val="clear" w:color="auto" w:fill="D9D9D9"/>
          </w:tcPr>
          <w:p w14:paraId="2B06A9EC" w14:textId="77777777" w:rsidR="00D12499" w:rsidRDefault="00D12499" w:rsidP="00A306AD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858" w:type="pct"/>
            <w:shd w:val="clear" w:color="auto" w:fill="D9D9D9"/>
          </w:tcPr>
          <w:p w14:paraId="39B19621" w14:textId="77777777" w:rsidR="00D12499" w:rsidRDefault="00D12499" w:rsidP="00A306AD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12499" w14:paraId="08B02273" w14:textId="77777777" w:rsidTr="00A306AD">
        <w:tc>
          <w:tcPr>
            <w:tcW w:w="1000" w:type="pct"/>
            <w:shd w:val="clear" w:color="auto" w:fill="auto"/>
          </w:tcPr>
          <w:p w14:paraId="67E670B1" w14:textId="5114217A" w:rsidR="00D12499" w:rsidRDefault="00D12499" w:rsidP="00A306AD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42" w:type="pct"/>
          </w:tcPr>
          <w:p w14:paraId="0E7E311D" w14:textId="77777777" w:rsidR="00D12499" w:rsidRDefault="00D12499" w:rsidP="00A306AD">
            <w:pPr>
              <w:pStyle w:val="a7"/>
              <w:ind w:firstLineChars="0" w:firstLine="0"/>
            </w:pPr>
          </w:p>
        </w:tc>
        <w:tc>
          <w:tcPr>
            <w:tcW w:w="1142" w:type="pct"/>
            <w:shd w:val="clear" w:color="auto" w:fill="auto"/>
          </w:tcPr>
          <w:p w14:paraId="1A2ECDD9" w14:textId="77777777" w:rsidR="00D12499" w:rsidRDefault="00D12499" w:rsidP="00A306AD">
            <w:pPr>
              <w:pStyle w:val="a7"/>
              <w:ind w:firstLineChars="0" w:firstLine="0"/>
            </w:pPr>
          </w:p>
        </w:tc>
        <w:tc>
          <w:tcPr>
            <w:tcW w:w="858" w:type="pct"/>
          </w:tcPr>
          <w:p w14:paraId="109BCD09" w14:textId="77777777" w:rsidR="00D12499" w:rsidRDefault="00D12499" w:rsidP="00A306AD">
            <w:pPr>
              <w:pStyle w:val="a7"/>
              <w:ind w:firstLineChars="0" w:firstLine="0"/>
            </w:pPr>
          </w:p>
        </w:tc>
        <w:tc>
          <w:tcPr>
            <w:tcW w:w="858" w:type="pct"/>
          </w:tcPr>
          <w:p w14:paraId="44158585" w14:textId="77777777" w:rsidR="00D12499" w:rsidRDefault="00D12499" w:rsidP="00A306AD">
            <w:pPr>
              <w:pStyle w:val="a7"/>
              <w:ind w:firstLineChars="0" w:firstLine="0"/>
            </w:pPr>
          </w:p>
        </w:tc>
      </w:tr>
      <w:tr w:rsidR="00D12499" w14:paraId="294B104E" w14:textId="77777777" w:rsidTr="00A306AD">
        <w:tc>
          <w:tcPr>
            <w:tcW w:w="1000" w:type="pct"/>
            <w:shd w:val="clear" w:color="auto" w:fill="auto"/>
          </w:tcPr>
          <w:p w14:paraId="6826552A" w14:textId="5EF92B35" w:rsidR="00D12499" w:rsidRDefault="00D12499" w:rsidP="00A306AD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42" w:type="pct"/>
          </w:tcPr>
          <w:p w14:paraId="219E1FB9" w14:textId="77777777" w:rsidR="00D12499" w:rsidRDefault="00D12499" w:rsidP="00A306AD">
            <w:pPr>
              <w:pStyle w:val="a7"/>
              <w:ind w:firstLineChars="0" w:firstLine="0"/>
            </w:pPr>
          </w:p>
        </w:tc>
        <w:tc>
          <w:tcPr>
            <w:tcW w:w="1142" w:type="pct"/>
            <w:shd w:val="clear" w:color="auto" w:fill="auto"/>
          </w:tcPr>
          <w:p w14:paraId="4A33D286" w14:textId="77777777" w:rsidR="00D12499" w:rsidRDefault="00D12499" w:rsidP="00A306AD">
            <w:pPr>
              <w:pStyle w:val="a7"/>
              <w:ind w:firstLineChars="0" w:firstLine="0"/>
            </w:pPr>
          </w:p>
        </w:tc>
        <w:tc>
          <w:tcPr>
            <w:tcW w:w="858" w:type="pct"/>
          </w:tcPr>
          <w:p w14:paraId="4120421C" w14:textId="77777777" w:rsidR="00D12499" w:rsidRDefault="00D12499" w:rsidP="00A306AD">
            <w:pPr>
              <w:pStyle w:val="a7"/>
              <w:ind w:firstLineChars="0" w:firstLine="0"/>
            </w:pPr>
          </w:p>
        </w:tc>
        <w:tc>
          <w:tcPr>
            <w:tcW w:w="858" w:type="pct"/>
          </w:tcPr>
          <w:p w14:paraId="0D950770" w14:textId="77777777" w:rsidR="00D12499" w:rsidRDefault="00D12499" w:rsidP="00A306AD">
            <w:pPr>
              <w:pStyle w:val="a7"/>
              <w:ind w:firstLineChars="0" w:firstLine="0"/>
            </w:pPr>
          </w:p>
        </w:tc>
      </w:tr>
    </w:tbl>
    <w:p w14:paraId="70137D84" w14:textId="77777777" w:rsidR="00B26D16" w:rsidRDefault="00B26D16" w:rsidP="00B26D16">
      <w:pPr>
        <w:pStyle w:val="4"/>
      </w:pPr>
      <w:bookmarkStart w:id="130" w:name="_Toc24927085"/>
      <w:r>
        <w:rPr>
          <w:rFonts w:hint="eastAsia"/>
        </w:rPr>
        <w:t>过程中文名</w:t>
      </w:r>
      <w:bookmarkEnd w:id="130"/>
    </w:p>
    <w:p w14:paraId="36C334D4" w14:textId="77777777" w:rsidR="00B26D16" w:rsidRPr="00FB1786" w:rsidRDefault="00B26D16" w:rsidP="00B26D16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26D16" w14:paraId="00B2F1ED" w14:textId="77777777" w:rsidTr="008913E3">
        <w:trPr>
          <w:trHeight w:val="2933"/>
        </w:trPr>
        <w:tc>
          <w:tcPr>
            <w:tcW w:w="5000" w:type="pct"/>
            <w:shd w:val="clear" w:color="auto" w:fill="auto"/>
          </w:tcPr>
          <w:p w14:paraId="79CE76DD" w14:textId="77777777" w:rsidR="00B26D16" w:rsidRDefault="00B26D16" w:rsidP="008913E3">
            <w:pPr>
              <w:pStyle w:val="a7"/>
              <w:ind w:firstLineChars="0" w:firstLine="0"/>
            </w:pPr>
          </w:p>
        </w:tc>
      </w:tr>
    </w:tbl>
    <w:p w14:paraId="6BF7CB77" w14:textId="77777777" w:rsidR="004D0BF9" w:rsidRDefault="004D0BF9" w:rsidP="004D0BF9">
      <w:pPr>
        <w:pStyle w:val="3"/>
      </w:pPr>
      <w:bookmarkStart w:id="131" w:name="_Toc24927086"/>
      <w:r>
        <w:rPr>
          <w:rFonts w:hint="eastAsia"/>
        </w:rPr>
        <w:t>触发器</w:t>
      </w:r>
      <w:bookmarkEnd w:id="131"/>
    </w:p>
    <w:p w14:paraId="1C45812E" w14:textId="4FB1F8A5" w:rsidR="004D0BF9" w:rsidRPr="00FB1786" w:rsidRDefault="004D0BF9" w:rsidP="004D0BF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5.1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4D0BF9" w14:paraId="06930EFC" w14:textId="77777777" w:rsidTr="0055303C">
        <w:tc>
          <w:tcPr>
            <w:tcW w:w="531" w:type="pct"/>
            <w:shd w:val="clear" w:color="auto" w:fill="D9D9D9"/>
          </w:tcPr>
          <w:p w14:paraId="317984C6" w14:textId="77777777" w:rsidR="004D0BF9" w:rsidRDefault="004D0BF9" w:rsidP="005530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1DE76936" w14:textId="77777777" w:rsidR="004D0BF9" w:rsidRDefault="004D0BF9" w:rsidP="005530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51BC08D2" w14:textId="77777777" w:rsidR="004D0BF9" w:rsidRDefault="004D0BF9" w:rsidP="005530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35AB2FB7" w14:textId="77777777" w:rsidR="004D0BF9" w:rsidRDefault="004D0BF9" w:rsidP="005530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035247A4" w14:textId="77777777" w:rsidR="004D0BF9" w:rsidRDefault="004D0BF9" w:rsidP="005530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4D0BF9" w14:paraId="429FF291" w14:textId="77777777" w:rsidTr="0055303C">
        <w:tc>
          <w:tcPr>
            <w:tcW w:w="531" w:type="pct"/>
            <w:shd w:val="clear" w:color="auto" w:fill="auto"/>
          </w:tcPr>
          <w:p w14:paraId="52B29A10" w14:textId="7C75F4C5" w:rsidR="004D0BF9" w:rsidRDefault="004D0BF9" w:rsidP="005530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28CD3158" w14:textId="77777777" w:rsidR="004D0BF9" w:rsidRDefault="004D0BF9" w:rsidP="0055303C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62EAC9D8" w14:textId="77777777" w:rsidR="004D0BF9" w:rsidRDefault="004D0BF9" w:rsidP="0055303C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644E4B3E" w14:textId="77777777" w:rsidR="004D0BF9" w:rsidRDefault="004D0BF9" w:rsidP="0055303C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2AA97951" w14:textId="77777777" w:rsidR="004D0BF9" w:rsidRDefault="004D0BF9" w:rsidP="0055303C">
            <w:pPr>
              <w:pStyle w:val="a7"/>
              <w:ind w:firstLineChars="0" w:firstLine="0"/>
            </w:pPr>
          </w:p>
        </w:tc>
      </w:tr>
      <w:tr w:rsidR="004D0BF9" w14:paraId="1BEFF182" w14:textId="77777777" w:rsidTr="0055303C">
        <w:tc>
          <w:tcPr>
            <w:tcW w:w="531" w:type="pct"/>
            <w:shd w:val="clear" w:color="auto" w:fill="auto"/>
          </w:tcPr>
          <w:p w14:paraId="0D296BDC" w14:textId="20D29F27" w:rsidR="004D0BF9" w:rsidRDefault="004D0BF9" w:rsidP="005530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091B9FD5" w14:textId="77777777" w:rsidR="004D0BF9" w:rsidRDefault="004D0BF9" w:rsidP="0055303C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03CF57BE" w14:textId="77777777" w:rsidR="004D0BF9" w:rsidRDefault="004D0BF9" w:rsidP="0055303C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4465D1B1" w14:textId="77777777" w:rsidR="004D0BF9" w:rsidRDefault="004D0BF9" w:rsidP="0055303C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112A3996" w14:textId="77777777" w:rsidR="004D0BF9" w:rsidRDefault="004D0BF9" w:rsidP="0055303C">
            <w:pPr>
              <w:pStyle w:val="a7"/>
              <w:ind w:firstLineChars="0" w:firstLine="0"/>
            </w:pPr>
          </w:p>
        </w:tc>
      </w:tr>
    </w:tbl>
    <w:p w14:paraId="5F10BCAD" w14:textId="77777777" w:rsidR="004D0BF9" w:rsidRDefault="004D0BF9" w:rsidP="004D0BF9">
      <w:pPr>
        <w:pStyle w:val="4"/>
      </w:pPr>
      <w:bookmarkStart w:id="132" w:name="_Toc24927087"/>
      <w:r>
        <w:rPr>
          <w:rFonts w:hint="eastAsia"/>
        </w:rPr>
        <w:t>触发器</w:t>
      </w:r>
      <w:r>
        <w:rPr>
          <w:rFonts w:hint="eastAsia"/>
        </w:rPr>
        <w:t>1</w:t>
      </w:r>
      <w:bookmarkEnd w:id="132"/>
    </w:p>
    <w:p w14:paraId="20231862" w14:textId="77777777" w:rsidR="004D0BF9" w:rsidRPr="00FB1786" w:rsidRDefault="004D0BF9" w:rsidP="004D0BF9">
      <w:pPr>
        <w:jc w:val="center"/>
      </w:pPr>
      <w:bookmarkStart w:id="133" w:name="_Hlk532315369"/>
      <w:r>
        <w:rPr>
          <w:rFonts w:hint="eastAsia"/>
        </w:rPr>
        <w:t>触发器代码</w:t>
      </w:r>
    </w:p>
    <w:bookmarkEnd w:id="13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D0BF9" w14:paraId="146198C1" w14:textId="77777777" w:rsidTr="0055303C">
        <w:trPr>
          <w:trHeight w:val="2933"/>
        </w:trPr>
        <w:tc>
          <w:tcPr>
            <w:tcW w:w="5000" w:type="pct"/>
            <w:shd w:val="clear" w:color="auto" w:fill="auto"/>
          </w:tcPr>
          <w:p w14:paraId="7D6B31C7" w14:textId="77777777" w:rsidR="004D0BF9" w:rsidRDefault="004D0BF9" w:rsidP="0055303C">
            <w:pPr>
              <w:pStyle w:val="a7"/>
              <w:ind w:firstLineChars="0" w:firstLine="0"/>
            </w:pPr>
          </w:p>
        </w:tc>
      </w:tr>
    </w:tbl>
    <w:p w14:paraId="35B97B4D" w14:textId="6C8E1388" w:rsidR="003464F8" w:rsidRDefault="003464F8" w:rsidP="001A5481">
      <w:pPr>
        <w:pStyle w:val="2"/>
      </w:pPr>
      <w:bookmarkStart w:id="134" w:name="_Toc24927088"/>
      <w:bookmarkStart w:id="135" w:name="_Hlk532391267"/>
      <w:r>
        <w:rPr>
          <w:rFonts w:hint="eastAsia"/>
        </w:rPr>
        <w:t>买家业务</w:t>
      </w:r>
      <w:bookmarkEnd w:id="134"/>
    </w:p>
    <w:p w14:paraId="2F320BC4" w14:textId="12C430D7" w:rsidR="00844D11" w:rsidRDefault="003464F8" w:rsidP="00844D11">
      <w:pPr>
        <w:pStyle w:val="3"/>
      </w:pPr>
      <w:bookmarkStart w:id="136" w:name="_Toc24927089"/>
      <w:r>
        <w:rPr>
          <w:rFonts w:hint="eastAsia"/>
        </w:rPr>
        <w:t>序列</w:t>
      </w:r>
      <w:bookmarkEnd w:id="136"/>
    </w:p>
    <w:p w14:paraId="082F3C0C" w14:textId="2C4EC991" w:rsidR="00814299" w:rsidRPr="00FB1786" w:rsidRDefault="00814299" w:rsidP="00814299">
      <w:pPr>
        <w:tabs>
          <w:tab w:val="left" w:pos="1584"/>
          <w:tab w:val="center" w:pos="5233"/>
        </w:tabs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5.2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序列列表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642"/>
        <w:gridCol w:w="676"/>
        <w:gridCol w:w="1207"/>
        <w:gridCol w:w="1207"/>
        <w:gridCol w:w="1207"/>
        <w:gridCol w:w="2106"/>
        <w:gridCol w:w="1207"/>
        <w:gridCol w:w="688"/>
      </w:tblGrid>
      <w:tr w:rsidR="00814299" w14:paraId="1DD7051F" w14:textId="77777777" w:rsidTr="00BC663A">
        <w:tc>
          <w:tcPr>
            <w:tcW w:w="347" w:type="pct"/>
            <w:shd w:val="clear" w:color="auto" w:fill="D9D9D9"/>
          </w:tcPr>
          <w:p w14:paraId="171F4BFD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68" w:type="pct"/>
            <w:shd w:val="clear" w:color="auto" w:fill="D9D9D9"/>
          </w:tcPr>
          <w:p w14:paraId="26B2E228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16" w:type="pct"/>
            <w:shd w:val="clear" w:color="auto" w:fill="D9D9D9"/>
          </w:tcPr>
          <w:p w14:paraId="379AE9AE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565" w:type="pct"/>
            <w:shd w:val="clear" w:color="auto" w:fill="D9D9D9"/>
          </w:tcPr>
          <w:p w14:paraId="4D03872F" w14:textId="77777777" w:rsidR="00814299" w:rsidRDefault="00814299" w:rsidP="00BC663A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565" w:type="pct"/>
            <w:shd w:val="clear" w:color="auto" w:fill="D9D9D9"/>
          </w:tcPr>
          <w:p w14:paraId="1B660126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步长</w:t>
            </w:r>
          </w:p>
        </w:tc>
        <w:tc>
          <w:tcPr>
            <w:tcW w:w="565" w:type="pct"/>
            <w:shd w:val="clear" w:color="auto" w:fill="D9D9D9"/>
          </w:tcPr>
          <w:p w14:paraId="3346D7F0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最小值</w:t>
            </w:r>
          </w:p>
        </w:tc>
        <w:tc>
          <w:tcPr>
            <w:tcW w:w="986" w:type="pct"/>
            <w:shd w:val="clear" w:color="auto" w:fill="D9D9D9"/>
          </w:tcPr>
          <w:p w14:paraId="3FD6D074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最大值</w:t>
            </w:r>
          </w:p>
        </w:tc>
        <w:tc>
          <w:tcPr>
            <w:tcW w:w="565" w:type="pct"/>
            <w:shd w:val="clear" w:color="auto" w:fill="D9D9D9"/>
          </w:tcPr>
          <w:p w14:paraId="2F07C9CF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应用场合</w:t>
            </w:r>
          </w:p>
        </w:tc>
        <w:tc>
          <w:tcPr>
            <w:tcW w:w="322" w:type="pct"/>
            <w:shd w:val="clear" w:color="auto" w:fill="D9D9D9"/>
          </w:tcPr>
          <w:p w14:paraId="58D5D19B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14299" w14:paraId="213002E8" w14:textId="77777777" w:rsidTr="00BC663A">
        <w:tc>
          <w:tcPr>
            <w:tcW w:w="347" w:type="pct"/>
            <w:shd w:val="clear" w:color="auto" w:fill="auto"/>
          </w:tcPr>
          <w:p w14:paraId="5CEC399F" w14:textId="6D4D5246" w:rsidR="00814299" w:rsidRDefault="00814299" w:rsidP="00BC663A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68" w:type="pct"/>
            <w:shd w:val="clear" w:color="auto" w:fill="auto"/>
          </w:tcPr>
          <w:p w14:paraId="6D6B6DEA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seq_id_area</w:t>
            </w:r>
            <w:proofErr w:type="spellEnd"/>
          </w:p>
        </w:tc>
        <w:tc>
          <w:tcPr>
            <w:tcW w:w="316" w:type="pct"/>
          </w:tcPr>
          <w:p w14:paraId="4D648C17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565" w:type="pct"/>
          </w:tcPr>
          <w:p w14:paraId="255F1F5B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65" w:type="pct"/>
          </w:tcPr>
          <w:p w14:paraId="4D42A719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65" w:type="pct"/>
          </w:tcPr>
          <w:p w14:paraId="11113709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986" w:type="pct"/>
          </w:tcPr>
          <w:p w14:paraId="5C791CA6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565" w:type="pct"/>
            <w:shd w:val="clear" w:color="auto" w:fill="auto"/>
          </w:tcPr>
          <w:p w14:paraId="2D4CF7FA" w14:textId="77777777" w:rsidR="00814299" w:rsidRPr="00095A2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322" w:type="pct"/>
          </w:tcPr>
          <w:p w14:paraId="7CD20C55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59217D1C" w14:textId="77777777" w:rsidTr="00BC663A">
        <w:tc>
          <w:tcPr>
            <w:tcW w:w="347" w:type="pct"/>
            <w:shd w:val="clear" w:color="auto" w:fill="auto"/>
          </w:tcPr>
          <w:p w14:paraId="49EC32A8" w14:textId="7D70F952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68" w:type="pct"/>
            <w:shd w:val="clear" w:color="auto" w:fill="auto"/>
          </w:tcPr>
          <w:p w14:paraId="05602F9A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</w:t>
            </w:r>
            <w:r w:rsidRPr="00095A29">
              <w:t>id_order</w:t>
            </w:r>
            <w:proofErr w:type="spellEnd"/>
          </w:p>
        </w:tc>
        <w:tc>
          <w:tcPr>
            <w:tcW w:w="316" w:type="pct"/>
          </w:tcPr>
          <w:p w14:paraId="560ECEE2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18</w:t>
            </w:r>
          </w:p>
        </w:tc>
        <w:tc>
          <w:tcPr>
            <w:tcW w:w="565" w:type="pct"/>
          </w:tcPr>
          <w:p w14:paraId="112386D3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65" w:type="pct"/>
          </w:tcPr>
          <w:p w14:paraId="1AF81483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65" w:type="pct"/>
          </w:tcPr>
          <w:p w14:paraId="3A37A07C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986" w:type="pct"/>
          </w:tcPr>
          <w:p w14:paraId="0314860C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999999999999999999</w:t>
            </w:r>
          </w:p>
        </w:tc>
        <w:tc>
          <w:tcPr>
            <w:tcW w:w="565" w:type="pct"/>
            <w:shd w:val="clear" w:color="auto" w:fill="auto"/>
          </w:tcPr>
          <w:p w14:paraId="45673B66" w14:textId="77777777" w:rsidR="0081429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322" w:type="pct"/>
          </w:tcPr>
          <w:p w14:paraId="245E8503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74C97DC6" w14:textId="77777777" w:rsidR="00814299" w:rsidRDefault="00814299" w:rsidP="0081429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4299" w14:paraId="4C72ECB8" w14:textId="77777777" w:rsidTr="00BC663A">
        <w:tc>
          <w:tcPr>
            <w:tcW w:w="5000" w:type="pct"/>
            <w:shd w:val="clear" w:color="auto" w:fill="auto"/>
          </w:tcPr>
          <w:p w14:paraId="467D1BF5" w14:textId="77777777" w:rsidR="0042395A" w:rsidRDefault="0042395A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创建序列，用于：区域编号</w:t>
            </w:r>
          </w:p>
          <w:p w14:paraId="32500C4A" w14:textId="77777777" w:rsidR="0042395A" w:rsidRDefault="0042395A" w:rsidP="00BC663A">
            <w:pPr>
              <w:pStyle w:val="a7"/>
              <w:ind w:firstLineChars="0" w:firstLine="0"/>
            </w:pPr>
            <w:r>
              <w:t xml:space="preserve">create sequence u_2_1_2_1.seq_id_area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99 </w:t>
            </w:r>
            <w:proofErr w:type="spellStart"/>
            <w:r>
              <w:t>nocache</w:t>
            </w:r>
            <w:proofErr w:type="spellEnd"/>
            <w:r>
              <w:t>;</w:t>
            </w:r>
          </w:p>
          <w:p w14:paraId="0A227592" w14:textId="77777777" w:rsidR="0042395A" w:rsidRDefault="0042395A" w:rsidP="00BC663A">
            <w:pPr>
              <w:pStyle w:val="a7"/>
              <w:ind w:firstLineChars="0" w:firstLine="0"/>
            </w:pPr>
          </w:p>
          <w:p w14:paraId="47C12A04" w14:textId="77777777" w:rsidR="0042395A" w:rsidRDefault="0042395A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创建序列，用于：订单编号</w:t>
            </w:r>
          </w:p>
          <w:p w14:paraId="35687F0D" w14:textId="77777777" w:rsidR="0042395A" w:rsidRDefault="0042395A" w:rsidP="00BC663A">
            <w:pPr>
              <w:pStyle w:val="a7"/>
              <w:ind w:firstLineChars="0" w:firstLine="0"/>
            </w:pPr>
            <w:r>
              <w:t xml:space="preserve">create sequence u_2_1_2_1.seq_id_order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1E+18 </w:t>
            </w:r>
            <w:proofErr w:type="spellStart"/>
            <w:r>
              <w:t>nocache</w:t>
            </w:r>
            <w:proofErr w:type="spellEnd"/>
            <w:r>
              <w:t>;</w:t>
            </w:r>
          </w:p>
          <w:p w14:paraId="750CB657" w14:textId="77777777" w:rsidR="0042395A" w:rsidRDefault="0042395A" w:rsidP="00BC663A">
            <w:pPr>
              <w:pStyle w:val="a7"/>
              <w:ind w:firstLineChars="0" w:firstLine="0"/>
            </w:pPr>
          </w:p>
          <w:p w14:paraId="3343D5EE" w14:textId="04DEDE8F" w:rsidR="00814299" w:rsidRPr="00720B6A" w:rsidRDefault="00814299" w:rsidP="00BC663A">
            <w:pPr>
              <w:pStyle w:val="a7"/>
              <w:ind w:firstLineChars="0" w:firstLine="0"/>
            </w:pPr>
          </w:p>
        </w:tc>
      </w:tr>
    </w:tbl>
    <w:p w14:paraId="6FF01FD7" w14:textId="77777777" w:rsidR="00814299" w:rsidRDefault="00814299" w:rsidP="00814299">
      <w:pPr>
        <w:pStyle w:val="3"/>
      </w:pPr>
      <w:bookmarkStart w:id="137" w:name="_Toc24927090"/>
      <w:r>
        <w:rPr>
          <w:rFonts w:hint="eastAsia"/>
        </w:rPr>
        <w:t>表</w:t>
      </w:r>
      <w:bookmarkEnd w:id="137"/>
    </w:p>
    <w:p w14:paraId="6A026281" w14:textId="7CDEAAF1" w:rsidR="00814299" w:rsidRPr="00FB1786" w:rsidRDefault="00814299" w:rsidP="0081429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5.2.2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0"/>
        <w:gridCol w:w="1948"/>
        <w:gridCol w:w="1948"/>
        <w:gridCol w:w="5766"/>
      </w:tblGrid>
      <w:tr w:rsidR="00814299" w14:paraId="733C730A" w14:textId="77777777" w:rsidTr="00BC663A">
        <w:tc>
          <w:tcPr>
            <w:tcW w:w="477" w:type="pct"/>
            <w:shd w:val="clear" w:color="auto" w:fill="D9D9D9"/>
          </w:tcPr>
          <w:p w14:paraId="7889E22D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12" w:type="pct"/>
            <w:shd w:val="clear" w:color="auto" w:fill="D9D9D9"/>
          </w:tcPr>
          <w:p w14:paraId="5CB6C717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912" w:type="pct"/>
            <w:shd w:val="clear" w:color="auto" w:fill="D9D9D9"/>
          </w:tcPr>
          <w:p w14:paraId="6B00A92D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2699" w:type="pct"/>
            <w:shd w:val="clear" w:color="auto" w:fill="D9D9D9"/>
          </w:tcPr>
          <w:p w14:paraId="13670BCD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14299" w14:paraId="4F059008" w14:textId="77777777" w:rsidTr="00BC663A">
        <w:tc>
          <w:tcPr>
            <w:tcW w:w="477" w:type="pct"/>
            <w:shd w:val="clear" w:color="auto" w:fill="auto"/>
          </w:tcPr>
          <w:p w14:paraId="71162FFB" w14:textId="403238C2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12" w:type="pct"/>
          </w:tcPr>
          <w:p w14:paraId="7B3B9901" w14:textId="77777777" w:rsidR="0081429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</w:t>
            </w:r>
          </w:p>
        </w:tc>
        <w:tc>
          <w:tcPr>
            <w:tcW w:w="912" w:type="pct"/>
          </w:tcPr>
          <w:p w14:paraId="3869C010" w14:textId="77777777" w:rsidR="0081429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area</w:t>
            </w:r>
          </w:p>
        </w:tc>
        <w:tc>
          <w:tcPr>
            <w:tcW w:w="2699" w:type="pct"/>
            <w:shd w:val="clear" w:color="auto" w:fill="auto"/>
          </w:tcPr>
          <w:p w14:paraId="4BF9F3AA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2FBF96D8" w14:textId="77777777" w:rsidTr="00BC663A">
        <w:tc>
          <w:tcPr>
            <w:tcW w:w="477" w:type="pct"/>
            <w:shd w:val="clear" w:color="auto" w:fill="auto"/>
          </w:tcPr>
          <w:p w14:paraId="2373637E" w14:textId="09A644ED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12" w:type="pct"/>
          </w:tcPr>
          <w:p w14:paraId="1CBC916C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t>买家</w:t>
            </w:r>
          </w:p>
        </w:tc>
        <w:tc>
          <w:tcPr>
            <w:tcW w:w="912" w:type="pct"/>
          </w:tcPr>
          <w:p w14:paraId="09239C01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buyer</w:t>
            </w:r>
          </w:p>
        </w:tc>
        <w:tc>
          <w:tcPr>
            <w:tcW w:w="2699" w:type="pct"/>
            <w:shd w:val="clear" w:color="auto" w:fill="auto"/>
          </w:tcPr>
          <w:p w14:paraId="36247595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2A3EE8BA" w14:textId="77777777" w:rsidTr="00BC663A">
        <w:tc>
          <w:tcPr>
            <w:tcW w:w="477" w:type="pct"/>
            <w:shd w:val="clear" w:color="auto" w:fill="auto"/>
          </w:tcPr>
          <w:p w14:paraId="640A9B68" w14:textId="345997AB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12" w:type="pct"/>
          </w:tcPr>
          <w:p w14:paraId="05F8D4CE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t>图书</w:t>
            </w:r>
          </w:p>
        </w:tc>
        <w:tc>
          <w:tcPr>
            <w:tcW w:w="912" w:type="pct"/>
          </w:tcPr>
          <w:p w14:paraId="36088527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book</w:t>
            </w:r>
          </w:p>
        </w:tc>
        <w:tc>
          <w:tcPr>
            <w:tcW w:w="2699" w:type="pct"/>
            <w:shd w:val="clear" w:color="auto" w:fill="auto"/>
          </w:tcPr>
          <w:p w14:paraId="7FE90A59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42018294" w14:textId="77777777" w:rsidTr="00BC663A">
        <w:tc>
          <w:tcPr>
            <w:tcW w:w="477" w:type="pct"/>
            <w:shd w:val="clear" w:color="auto" w:fill="auto"/>
          </w:tcPr>
          <w:p w14:paraId="4A72ECBB" w14:textId="70119A43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12" w:type="pct"/>
          </w:tcPr>
          <w:p w14:paraId="35F08E83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t>商家</w:t>
            </w:r>
          </w:p>
        </w:tc>
        <w:tc>
          <w:tcPr>
            <w:tcW w:w="912" w:type="pct"/>
          </w:tcPr>
          <w:p w14:paraId="6898037D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seller</w:t>
            </w:r>
          </w:p>
        </w:tc>
        <w:tc>
          <w:tcPr>
            <w:tcW w:w="2699" w:type="pct"/>
            <w:shd w:val="clear" w:color="auto" w:fill="auto"/>
          </w:tcPr>
          <w:p w14:paraId="2ACAD2B0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2766E9BC" w14:textId="77777777" w:rsidTr="00BC663A">
        <w:tc>
          <w:tcPr>
            <w:tcW w:w="477" w:type="pct"/>
            <w:shd w:val="clear" w:color="auto" w:fill="auto"/>
          </w:tcPr>
          <w:p w14:paraId="4EFB3D09" w14:textId="08D10F53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912" w:type="pct"/>
          </w:tcPr>
          <w:p w14:paraId="176150DF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t>选购</w:t>
            </w:r>
          </w:p>
        </w:tc>
        <w:tc>
          <w:tcPr>
            <w:tcW w:w="912" w:type="pct"/>
          </w:tcPr>
          <w:p w14:paraId="0B68433F" w14:textId="77777777" w:rsidR="00814299" w:rsidRPr="00095A29" w:rsidRDefault="0081429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39E87F42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6B4AAC5B" w14:textId="77777777" w:rsidTr="00BC663A">
        <w:tc>
          <w:tcPr>
            <w:tcW w:w="477" w:type="pct"/>
            <w:shd w:val="clear" w:color="auto" w:fill="auto"/>
          </w:tcPr>
          <w:p w14:paraId="32219436" w14:textId="11A53C0C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912" w:type="pct"/>
          </w:tcPr>
          <w:p w14:paraId="4D3F96F6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t>上架</w:t>
            </w:r>
          </w:p>
        </w:tc>
        <w:tc>
          <w:tcPr>
            <w:tcW w:w="912" w:type="pct"/>
          </w:tcPr>
          <w:p w14:paraId="1B8F2FD0" w14:textId="77777777" w:rsidR="00814299" w:rsidRPr="00095A29" w:rsidRDefault="0081429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5F2A0D3C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2AC31F0A" w14:textId="77777777" w:rsidR="00814299" w:rsidRDefault="00814299" w:rsidP="00814299">
      <w:pPr>
        <w:pStyle w:val="4"/>
        <w:tabs>
          <w:tab w:val="num" w:pos="851"/>
        </w:tabs>
        <w:spacing w:line="376" w:lineRule="auto"/>
      </w:pPr>
      <w:bookmarkStart w:id="138" w:name="_Toc24927091"/>
      <w:r>
        <w:rPr>
          <w:rFonts w:hint="eastAsia"/>
        </w:rPr>
        <w:t>创建基本表</w:t>
      </w:r>
      <w:bookmarkEnd w:id="138"/>
    </w:p>
    <w:p w14:paraId="1A8A7F67" w14:textId="4AFC442E" w:rsidR="00814299" w:rsidRDefault="00814299" w:rsidP="00814299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区域</w:t>
      </w:r>
    </w:p>
    <w:p w14:paraId="3B346C79" w14:textId="721C3A67" w:rsidR="00122307" w:rsidRPr="00FB1786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area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id_area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8"/>
        <w:gridCol w:w="1278"/>
        <w:gridCol w:w="1363"/>
        <w:gridCol w:w="2027"/>
        <w:gridCol w:w="769"/>
        <w:gridCol w:w="1023"/>
        <w:gridCol w:w="769"/>
        <w:gridCol w:w="2555"/>
      </w:tblGrid>
      <w:tr w:rsidR="00122307" w14:paraId="2A0F4573" w14:textId="77777777" w:rsidTr="00D60492">
        <w:tc>
          <w:tcPr>
            <w:tcW w:w="420" w:type="pct"/>
            <w:shd w:val="clear" w:color="auto" w:fill="D9D9D9"/>
          </w:tcPr>
          <w:p w14:paraId="65321EB1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98" w:type="pct"/>
            <w:shd w:val="clear" w:color="auto" w:fill="D9D9D9"/>
          </w:tcPr>
          <w:p w14:paraId="4ED06A1B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38" w:type="pct"/>
            <w:shd w:val="clear" w:color="auto" w:fill="D9D9D9"/>
          </w:tcPr>
          <w:p w14:paraId="2C8366AD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49" w:type="pct"/>
            <w:shd w:val="clear" w:color="auto" w:fill="D9D9D9"/>
          </w:tcPr>
          <w:p w14:paraId="4806BEA8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60" w:type="pct"/>
            <w:shd w:val="clear" w:color="auto" w:fill="D9D9D9"/>
          </w:tcPr>
          <w:p w14:paraId="45CD1BA2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79" w:type="pct"/>
            <w:shd w:val="clear" w:color="auto" w:fill="D9D9D9"/>
          </w:tcPr>
          <w:p w14:paraId="68A9DF34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60" w:type="pct"/>
            <w:shd w:val="clear" w:color="auto" w:fill="D9D9D9"/>
          </w:tcPr>
          <w:p w14:paraId="57E4C76C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196" w:type="pct"/>
            <w:shd w:val="clear" w:color="auto" w:fill="D9D9D9"/>
          </w:tcPr>
          <w:p w14:paraId="7EC36BE6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522C335D" w14:textId="77777777" w:rsidTr="00D60492">
        <w:tc>
          <w:tcPr>
            <w:tcW w:w="420" w:type="pct"/>
            <w:shd w:val="clear" w:color="auto" w:fill="auto"/>
          </w:tcPr>
          <w:p w14:paraId="26E82006" w14:textId="300A05EE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98" w:type="pct"/>
            <w:shd w:val="clear" w:color="auto" w:fill="auto"/>
          </w:tcPr>
          <w:p w14:paraId="32215874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38" w:type="pct"/>
            <w:shd w:val="clear" w:color="auto" w:fill="auto"/>
          </w:tcPr>
          <w:p w14:paraId="444B1E8D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949" w:type="pct"/>
            <w:shd w:val="clear" w:color="auto" w:fill="auto"/>
          </w:tcPr>
          <w:p w14:paraId="10DFDAD9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3)</w:t>
            </w:r>
          </w:p>
        </w:tc>
        <w:tc>
          <w:tcPr>
            <w:tcW w:w="360" w:type="pct"/>
            <w:shd w:val="clear" w:color="auto" w:fill="auto"/>
          </w:tcPr>
          <w:p w14:paraId="76DB5F37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9" w:type="pct"/>
            <w:shd w:val="clear" w:color="auto" w:fill="auto"/>
          </w:tcPr>
          <w:p w14:paraId="58E0BD83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60" w:type="pct"/>
            <w:shd w:val="clear" w:color="auto" w:fill="auto"/>
          </w:tcPr>
          <w:p w14:paraId="40D3203C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196" w:type="pct"/>
            <w:shd w:val="clear" w:color="auto" w:fill="auto"/>
          </w:tcPr>
          <w:p w14:paraId="7E8868DF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</w:t>
            </w:r>
            <w:r w:rsidRPr="00095A29">
              <w:rPr>
                <w:rFonts w:hint="eastAsia"/>
              </w:rPr>
              <w:t>id_</w:t>
            </w:r>
            <w:r>
              <w:rPr>
                <w:rFonts w:hint="eastAsia"/>
              </w:rPr>
              <w:t>area</w:t>
            </w:r>
            <w:proofErr w:type="spellEnd"/>
          </w:p>
        </w:tc>
      </w:tr>
      <w:tr w:rsidR="00122307" w14:paraId="47CD7D48" w14:textId="77777777" w:rsidTr="00D60492">
        <w:tc>
          <w:tcPr>
            <w:tcW w:w="420" w:type="pct"/>
            <w:shd w:val="clear" w:color="auto" w:fill="auto"/>
          </w:tcPr>
          <w:p w14:paraId="04BB5679" w14:textId="48C286C0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98" w:type="pct"/>
            <w:shd w:val="clear" w:color="auto" w:fill="auto"/>
          </w:tcPr>
          <w:p w14:paraId="21F111B6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区域名称</w:t>
            </w:r>
          </w:p>
        </w:tc>
        <w:tc>
          <w:tcPr>
            <w:tcW w:w="638" w:type="pct"/>
            <w:shd w:val="clear" w:color="auto" w:fill="auto"/>
          </w:tcPr>
          <w:p w14:paraId="38413DF9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949" w:type="pct"/>
            <w:shd w:val="clear" w:color="auto" w:fill="auto"/>
          </w:tcPr>
          <w:p w14:paraId="39F33E8B" w14:textId="77777777" w:rsidR="00122307" w:rsidRDefault="00122307" w:rsidP="00D0206E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>2(30)</w:t>
            </w:r>
          </w:p>
        </w:tc>
        <w:tc>
          <w:tcPr>
            <w:tcW w:w="360" w:type="pct"/>
            <w:shd w:val="clear" w:color="auto" w:fill="auto"/>
          </w:tcPr>
          <w:p w14:paraId="43B3201B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9" w:type="pct"/>
            <w:shd w:val="clear" w:color="auto" w:fill="auto"/>
          </w:tcPr>
          <w:p w14:paraId="49E37BD5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60" w:type="pct"/>
            <w:shd w:val="clear" w:color="auto" w:fill="auto"/>
          </w:tcPr>
          <w:p w14:paraId="371273EB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196" w:type="pct"/>
            <w:shd w:val="clear" w:color="auto" w:fill="auto"/>
          </w:tcPr>
          <w:p w14:paraId="59F5DA88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5E9FB96A" w14:textId="77777777" w:rsidTr="00D60492">
        <w:tc>
          <w:tcPr>
            <w:tcW w:w="420" w:type="pct"/>
            <w:shd w:val="clear" w:color="auto" w:fill="auto"/>
          </w:tcPr>
          <w:p w14:paraId="314BFFE2" w14:textId="4D21D0FC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98" w:type="pct"/>
            <w:shd w:val="clear" w:color="auto" w:fill="auto"/>
          </w:tcPr>
          <w:p w14:paraId="4BA45AF1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区域位置</w:t>
            </w:r>
          </w:p>
        </w:tc>
        <w:tc>
          <w:tcPr>
            <w:tcW w:w="638" w:type="pct"/>
            <w:shd w:val="clear" w:color="auto" w:fill="auto"/>
          </w:tcPr>
          <w:p w14:paraId="7B41A138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add_</w:t>
            </w:r>
            <w:r w:rsidRPr="00095A29">
              <w:t>area</w:t>
            </w:r>
            <w:proofErr w:type="spellEnd"/>
          </w:p>
        </w:tc>
        <w:tc>
          <w:tcPr>
            <w:tcW w:w="949" w:type="pct"/>
            <w:shd w:val="clear" w:color="auto" w:fill="auto"/>
          </w:tcPr>
          <w:p w14:paraId="1FD2E119" w14:textId="77777777" w:rsidR="00122307" w:rsidRDefault="00122307" w:rsidP="00D0206E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>2(60)</w:t>
            </w:r>
          </w:p>
        </w:tc>
        <w:tc>
          <w:tcPr>
            <w:tcW w:w="360" w:type="pct"/>
            <w:shd w:val="clear" w:color="auto" w:fill="auto"/>
          </w:tcPr>
          <w:p w14:paraId="78124A61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9" w:type="pct"/>
            <w:shd w:val="clear" w:color="auto" w:fill="auto"/>
          </w:tcPr>
          <w:p w14:paraId="70BC6452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60" w:type="pct"/>
            <w:shd w:val="clear" w:color="auto" w:fill="auto"/>
          </w:tcPr>
          <w:p w14:paraId="06618C03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196" w:type="pct"/>
            <w:shd w:val="clear" w:color="auto" w:fill="auto"/>
          </w:tcPr>
          <w:p w14:paraId="67450A0E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3098FACA" w14:textId="77777777" w:rsidR="00122307" w:rsidRDefault="00122307" w:rsidP="001223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4FE831A0" w14:textId="77777777" w:rsidTr="00D0206E">
        <w:tc>
          <w:tcPr>
            <w:tcW w:w="5000" w:type="pct"/>
            <w:shd w:val="clear" w:color="auto" w:fill="auto"/>
          </w:tcPr>
          <w:p w14:paraId="5AA77D36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创建表：区域</w:t>
            </w:r>
          </w:p>
          <w:p w14:paraId="29D2FBEB" w14:textId="77777777" w:rsidR="00D60492" w:rsidRDefault="00D60492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1.area</w:t>
            </w:r>
            <w:proofErr w:type="gramEnd"/>
          </w:p>
          <w:p w14:paraId="7A5B0811" w14:textId="77777777" w:rsidR="00D60492" w:rsidRDefault="00D60492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7A5B1C78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3) default (</w:t>
            </w:r>
            <w:proofErr w:type="spellStart"/>
            <w:r>
              <w:t>to_char</w:t>
            </w:r>
            <w:proofErr w:type="spellEnd"/>
            <w:r>
              <w:t>(seq_id_area.nextval,'09')) not null ,</w:t>
            </w:r>
          </w:p>
          <w:p w14:paraId="45F2454E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name_area</w:t>
            </w:r>
            <w:proofErr w:type="spellEnd"/>
            <w:r>
              <w:t xml:space="preserve"> varchar2(30) not </w:t>
            </w:r>
            <w:proofErr w:type="gramStart"/>
            <w:r>
              <w:t>null ,</w:t>
            </w:r>
            <w:proofErr w:type="gramEnd"/>
          </w:p>
          <w:p w14:paraId="5A440349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add_area</w:t>
            </w:r>
            <w:proofErr w:type="spellEnd"/>
            <w:r>
              <w:t xml:space="preserve"> varchar2(60) not </w:t>
            </w:r>
            <w:proofErr w:type="gramStart"/>
            <w:r>
              <w:t>null ,</w:t>
            </w:r>
            <w:proofErr w:type="gramEnd"/>
          </w:p>
          <w:p w14:paraId="506BF4A8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id_area</w:t>
            </w:r>
            <w:proofErr w:type="spellEnd"/>
            <w:r>
              <w:t>)</w:t>
            </w:r>
          </w:p>
          <w:p w14:paraId="03F959F6" w14:textId="77777777" w:rsidR="00D60492" w:rsidRDefault="00D60492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710DC38A" w14:textId="77777777" w:rsidR="00D60492" w:rsidRDefault="00D60492" w:rsidP="00D0206E">
            <w:pPr>
              <w:pStyle w:val="a7"/>
              <w:ind w:firstLineChars="0" w:firstLine="0"/>
            </w:pPr>
            <w:r>
              <w:t>;</w:t>
            </w:r>
          </w:p>
          <w:p w14:paraId="5D6B22F5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u_2_1_2_1.area is '</w:t>
            </w:r>
            <w:r>
              <w:rPr>
                <w:rFonts w:hint="eastAsia"/>
              </w:rPr>
              <w:t>区域</w:t>
            </w:r>
            <w:r>
              <w:rPr>
                <w:rFonts w:hint="eastAsia"/>
              </w:rPr>
              <w:t>';</w:t>
            </w:r>
          </w:p>
          <w:p w14:paraId="5F39A188" w14:textId="77777777" w:rsidR="00D60492" w:rsidRDefault="00D60492" w:rsidP="00D0206E">
            <w:pPr>
              <w:pStyle w:val="a7"/>
              <w:ind w:firstLineChars="0" w:firstLine="0"/>
            </w:pPr>
            <w:r>
              <w:t>com</w:t>
            </w:r>
            <w:r>
              <w:rPr>
                <w:rFonts w:hint="eastAsia"/>
              </w:rPr>
              <w:t>ment on column u_2_1_2_1.area.id_area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544377D8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u_2_1_2_1.area.name_area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701FA116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u_2_1_2_1.area.add_area is '</w:t>
            </w:r>
            <w:r>
              <w:rPr>
                <w:rFonts w:hint="eastAsia"/>
              </w:rPr>
              <w:t>区域位置</w:t>
            </w:r>
            <w:r>
              <w:rPr>
                <w:rFonts w:hint="eastAsia"/>
              </w:rPr>
              <w:t>';</w:t>
            </w:r>
          </w:p>
          <w:p w14:paraId="21302AD7" w14:textId="3B59690B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19C4B7D2" w14:textId="77777777" w:rsidR="00122307" w:rsidRPr="00357E82" w:rsidRDefault="00122307" w:rsidP="00122307"/>
    <w:p w14:paraId="2ACCADF6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买家</w:t>
      </w:r>
    </w:p>
    <w:p w14:paraId="093A7277" w14:textId="39025CF2" w:rsidR="00122307" w:rsidRPr="00FB1786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5.2.2.1</w:t>
      </w:r>
      <w:r>
        <w:fldChar w:fldCharType="end"/>
      </w:r>
      <w:r>
        <w:noBreakHyphen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buyer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id_buyer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0"/>
        <w:gridCol w:w="1331"/>
        <w:gridCol w:w="1547"/>
        <w:gridCol w:w="1927"/>
        <w:gridCol w:w="711"/>
        <w:gridCol w:w="857"/>
        <w:gridCol w:w="562"/>
        <w:gridCol w:w="2777"/>
      </w:tblGrid>
      <w:tr w:rsidR="00122307" w14:paraId="4F883817" w14:textId="77777777" w:rsidTr="00D0206E">
        <w:tc>
          <w:tcPr>
            <w:tcW w:w="454" w:type="pct"/>
            <w:shd w:val="clear" w:color="auto" w:fill="D9D9D9"/>
          </w:tcPr>
          <w:p w14:paraId="2245E645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23" w:type="pct"/>
            <w:shd w:val="clear" w:color="auto" w:fill="D9D9D9"/>
          </w:tcPr>
          <w:p w14:paraId="6E9FB0E4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4" w:type="pct"/>
            <w:shd w:val="clear" w:color="auto" w:fill="D9D9D9"/>
          </w:tcPr>
          <w:p w14:paraId="7F521422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02" w:type="pct"/>
            <w:shd w:val="clear" w:color="auto" w:fill="D9D9D9"/>
          </w:tcPr>
          <w:p w14:paraId="0ADB5F8E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3" w:type="pct"/>
            <w:shd w:val="clear" w:color="auto" w:fill="D9D9D9"/>
          </w:tcPr>
          <w:p w14:paraId="1CED802A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01" w:type="pct"/>
            <w:shd w:val="clear" w:color="auto" w:fill="D9D9D9"/>
          </w:tcPr>
          <w:p w14:paraId="5E5A79DD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263" w:type="pct"/>
            <w:shd w:val="clear" w:color="auto" w:fill="D9D9D9"/>
          </w:tcPr>
          <w:p w14:paraId="5001EC60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74D5F796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30CB01CE" w14:textId="77777777" w:rsidTr="00D0206E">
        <w:tc>
          <w:tcPr>
            <w:tcW w:w="454" w:type="pct"/>
            <w:shd w:val="clear" w:color="auto" w:fill="auto"/>
          </w:tcPr>
          <w:p w14:paraId="37DCBB46" w14:textId="72A3CFD5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23" w:type="pct"/>
            <w:shd w:val="clear" w:color="auto" w:fill="auto"/>
          </w:tcPr>
          <w:p w14:paraId="2A093C01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724" w:type="pct"/>
            <w:shd w:val="clear" w:color="auto" w:fill="auto"/>
          </w:tcPr>
          <w:p w14:paraId="3F4FC875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902" w:type="pct"/>
            <w:shd w:val="clear" w:color="auto" w:fill="auto"/>
          </w:tcPr>
          <w:p w14:paraId="72C9FF07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3" w:type="pct"/>
            <w:shd w:val="clear" w:color="auto" w:fill="auto"/>
          </w:tcPr>
          <w:p w14:paraId="4A49972B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1" w:type="pct"/>
            <w:shd w:val="clear" w:color="auto" w:fill="auto"/>
          </w:tcPr>
          <w:p w14:paraId="04392E8E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263" w:type="pct"/>
            <w:shd w:val="clear" w:color="auto" w:fill="auto"/>
          </w:tcPr>
          <w:p w14:paraId="20BBC093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5DD789B6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05624A63" w14:textId="77777777" w:rsidTr="00D0206E">
        <w:tc>
          <w:tcPr>
            <w:tcW w:w="454" w:type="pct"/>
            <w:shd w:val="clear" w:color="auto" w:fill="auto"/>
          </w:tcPr>
          <w:p w14:paraId="77110AE2" w14:textId="2E56231F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23" w:type="pct"/>
            <w:shd w:val="clear" w:color="auto" w:fill="auto"/>
          </w:tcPr>
          <w:p w14:paraId="63DB7224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买家姓名</w:t>
            </w:r>
          </w:p>
        </w:tc>
        <w:tc>
          <w:tcPr>
            <w:tcW w:w="724" w:type="pct"/>
            <w:shd w:val="clear" w:color="auto" w:fill="auto"/>
          </w:tcPr>
          <w:p w14:paraId="74B6BA99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902" w:type="pct"/>
            <w:shd w:val="clear" w:color="auto" w:fill="auto"/>
          </w:tcPr>
          <w:p w14:paraId="21217286" w14:textId="77777777" w:rsidR="00122307" w:rsidRDefault="00122307" w:rsidP="00D0206E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>2(30)</w:t>
            </w:r>
          </w:p>
        </w:tc>
        <w:tc>
          <w:tcPr>
            <w:tcW w:w="333" w:type="pct"/>
            <w:shd w:val="clear" w:color="auto" w:fill="auto"/>
          </w:tcPr>
          <w:p w14:paraId="1B334ABC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1" w:type="pct"/>
            <w:shd w:val="clear" w:color="auto" w:fill="auto"/>
          </w:tcPr>
          <w:p w14:paraId="19C6CFC9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263" w:type="pct"/>
            <w:shd w:val="clear" w:color="auto" w:fill="auto"/>
          </w:tcPr>
          <w:p w14:paraId="7B1E226A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4E1B38E3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058BA211" w14:textId="77777777" w:rsidTr="00D0206E">
        <w:tc>
          <w:tcPr>
            <w:tcW w:w="454" w:type="pct"/>
            <w:shd w:val="clear" w:color="auto" w:fill="auto"/>
          </w:tcPr>
          <w:p w14:paraId="26CC7D5A" w14:textId="55ECE229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23" w:type="pct"/>
            <w:shd w:val="clear" w:color="auto" w:fill="auto"/>
          </w:tcPr>
          <w:p w14:paraId="0DF1A0D1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买家电话</w:t>
            </w:r>
          </w:p>
        </w:tc>
        <w:tc>
          <w:tcPr>
            <w:tcW w:w="724" w:type="pct"/>
            <w:shd w:val="clear" w:color="auto" w:fill="auto"/>
          </w:tcPr>
          <w:p w14:paraId="09B33178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902" w:type="pct"/>
            <w:shd w:val="clear" w:color="auto" w:fill="auto"/>
          </w:tcPr>
          <w:p w14:paraId="3A7D7D45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333" w:type="pct"/>
            <w:shd w:val="clear" w:color="auto" w:fill="auto"/>
          </w:tcPr>
          <w:p w14:paraId="7B3B8E23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1" w:type="pct"/>
            <w:shd w:val="clear" w:color="auto" w:fill="auto"/>
          </w:tcPr>
          <w:p w14:paraId="36C8DF42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263" w:type="pct"/>
            <w:shd w:val="clear" w:color="auto" w:fill="auto"/>
          </w:tcPr>
          <w:p w14:paraId="5329BB45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03022D2C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10310B16" w14:textId="77777777" w:rsidTr="00D0206E">
        <w:tc>
          <w:tcPr>
            <w:tcW w:w="454" w:type="pct"/>
            <w:shd w:val="clear" w:color="auto" w:fill="auto"/>
          </w:tcPr>
          <w:p w14:paraId="58D518AE" w14:textId="693F718E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23" w:type="pct"/>
            <w:shd w:val="clear" w:color="auto" w:fill="auto"/>
          </w:tcPr>
          <w:p w14:paraId="0220A605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买家地址</w:t>
            </w:r>
          </w:p>
        </w:tc>
        <w:tc>
          <w:tcPr>
            <w:tcW w:w="724" w:type="pct"/>
            <w:shd w:val="clear" w:color="auto" w:fill="auto"/>
          </w:tcPr>
          <w:p w14:paraId="398DB7B4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902" w:type="pct"/>
            <w:shd w:val="clear" w:color="auto" w:fill="auto"/>
          </w:tcPr>
          <w:p w14:paraId="0CCD3C7A" w14:textId="77777777" w:rsidR="00122307" w:rsidRDefault="00122307" w:rsidP="00D0206E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>2</w:t>
            </w:r>
            <w:r>
              <w:t>(</w:t>
            </w:r>
            <w:r>
              <w:rPr>
                <w:rFonts w:hint="eastAsia"/>
              </w:rPr>
              <w:t>3</w:t>
            </w:r>
            <w:r>
              <w:t>00)</w:t>
            </w:r>
          </w:p>
        </w:tc>
        <w:tc>
          <w:tcPr>
            <w:tcW w:w="333" w:type="pct"/>
            <w:shd w:val="clear" w:color="auto" w:fill="auto"/>
          </w:tcPr>
          <w:p w14:paraId="3895D4C2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1" w:type="pct"/>
            <w:shd w:val="clear" w:color="auto" w:fill="auto"/>
          </w:tcPr>
          <w:p w14:paraId="670FF868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263" w:type="pct"/>
            <w:shd w:val="clear" w:color="auto" w:fill="auto"/>
          </w:tcPr>
          <w:p w14:paraId="6AB99721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6CE7B5A9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19BF4A6E" w14:textId="77777777" w:rsidTr="00D0206E">
        <w:tc>
          <w:tcPr>
            <w:tcW w:w="454" w:type="pct"/>
            <w:shd w:val="clear" w:color="auto" w:fill="auto"/>
          </w:tcPr>
          <w:p w14:paraId="4482F3AE" w14:textId="47A46283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23" w:type="pct"/>
            <w:shd w:val="clear" w:color="auto" w:fill="auto"/>
          </w:tcPr>
          <w:p w14:paraId="6ECB25E3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724" w:type="pct"/>
            <w:shd w:val="clear" w:color="auto" w:fill="auto"/>
          </w:tcPr>
          <w:p w14:paraId="027960D7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902" w:type="pct"/>
            <w:shd w:val="clear" w:color="auto" w:fill="auto"/>
          </w:tcPr>
          <w:p w14:paraId="0584D6D3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area(</w:t>
            </w:r>
            <w:proofErr w:type="spellStart"/>
            <w:r>
              <w:rPr>
                <w:rFonts w:hint="eastAsia"/>
              </w:rPr>
              <w:t>id_area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3" w:type="pct"/>
            <w:shd w:val="clear" w:color="auto" w:fill="auto"/>
          </w:tcPr>
          <w:p w14:paraId="54321167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1" w:type="pct"/>
            <w:shd w:val="clear" w:color="auto" w:fill="auto"/>
          </w:tcPr>
          <w:p w14:paraId="1FD28875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263" w:type="pct"/>
            <w:shd w:val="clear" w:color="auto" w:fill="auto"/>
          </w:tcPr>
          <w:p w14:paraId="6AC9B835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57ACC2F0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5A971E40" w14:textId="77777777" w:rsidR="00122307" w:rsidRDefault="00122307" w:rsidP="001223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3F8FEC2F" w14:textId="77777777" w:rsidTr="00D0206E">
        <w:tc>
          <w:tcPr>
            <w:tcW w:w="5000" w:type="pct"/>
            <w:shd w:val="clear" w:color="auto" w:fill="auto"/>
          </w:tcPr>
          <w:p w14:paraId="7270513E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</w:t>
            </w:r>
          </w:p>
          <w:p w14:paraId="59E9A91D" w14:textId="77777777" w:rsidR="00122307" w:rsidRDefault="00122307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1.buyer</w:t>
            </w:r>
            <w:proofErr w:type="gramEnd"/>
          </w:p>
          <w:p w14:paraId="7409A575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311D773C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52740AD8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name_buyer</w:t>
            </w:r>
            <w:proofErr w:type="spellEnd"/>
            <w:r>
              <w:t xml:space="preserve"> varchar2(30) not </w:t>
            </w:r>
            <w:proofErr w:type="gramStart"/>
            <w:r>
              <w:t>null ,</w:t>
            </w:r>
            <w:proofErr w:type="gramEnd"/>
          </w:p>
          <w:p w14:paraId="48D0D656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call_buyer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0EBB813B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adress_buyer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4A595BB2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references u_2_1_2_</w:t>
            </w:r>
            <w:proofErr w:type="gramStart"/>
            <w:r>
              <w:t>1.area</w:t>
            </w:r>
            <w:proofErr w:type="gramEnd"/>
            <w:r>
              <w:t>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611F9C65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14BFBBA4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1A8E3A1A" w14:textId="77777777" w:rsidR="00122307" w:rsidRDefault="00122307" w:rsidP="00D0206E">
            <w:pPr>
              <w:pStyle w:val="a7"/>
              <w:ind w:firstLineChars="0" w:firstLine="0"/>
            </w:pPr>
            <w:r>
              <w:t>;</w:t>
            </w:r>
          </w:p>
          <w:p w14:paraId="5D57C1C6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u_2_1_2_1.buyer is '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';</w:t>
            </w:r>
          </w:p>
          <w:p w14:paraId="0AB1A9F7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u_2_1_2_1.buyer.id_buyer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5CD224D2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u_2_1_2_1.buyer.name_buyer is '</w:t>
            </w:r>
            <w:r>
              <w:rPr>
                <w:rFonts w:hint="eastAsia"/>
              </w:rPr>
              <w:t>买家姓名</w:t>
            </w:r>
            <w:r>
              <w:rPr>
                <w:rFonts w:hint="eastAsia"/>
              </w:rPr>
              <w:t>';</w:t>
            </w:r>
          </w:p>
          <w:p w14:paraId="04DB800F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u_2_1_2_1.buyer.call_buyer is '</w:t>
            </w:r>
            <w:r>
              <w:rPr>
                <w:rFonts w:hint="eastAsia"/>
              </w:rPr>
              <w:t>买家电话</w:t>
            </w:r>
            <w:r>
              <w:rPr>
                <w:rFonts w:hint="eastAsia"/>
              </w:rPr>
              <w:t>';</w:t>
            </w:r>
          </w:p>
          <w:p w14:paraId="73CC64E9" w14:textId="77777777" w:rsidR="00122307" w:rsidRDefault="00122307" w:rsidP="00D0206E">
            <w:pPr>
              <w:pStyle w:val="a7"/>
              <w:ind w:firstLineChars="0" w:firstLine="0"/>
            </w:pPr>
            <w:r>
              <w:t>comment on column u_2_1_2_1.buyer.adre</w:t>
            </w:r>
            <w:r>
              <w:rPr>
                <w:rFonts w:hint="eastAsia"/>
              </w:rPr>
              <w:t>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034837F5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u_2_1_2_1.buyer.id_area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0497687B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0F64AC12" w14:textId="77777777" w:rsidR="00122307" w:rsidRPr="00A25666" w:rsidRDefault="00122307" w:rsidP="00122307"/>
    <w:p w14:paraId="2429F366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图书</w:t>
      </w:r>
    </w:p>
    <w:p w14:paraId="786B671E" w14:textId="0490D7E0" w:rsidR="00122307" w:rsidRPr="00FB1786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5.2.2.1</w:t>
      </w:r>
      <w:r>
        <w:fldChar w:fldCharType="end"/>
      </w:r>
      <w:r>
        <w:noBreakHyphen/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book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5"/>
        <w:gridCol w:w="1489"/>
        <w:gridCol w:w="1686"/>
        <w:gridCol w:w="2361"/>
        <w:gridCol w:w="897"/>
        <w:gridCol w:w="1192"/>
        <w:gridCol w:w="897"/>
        <w:gridCol w:w="1115"/>
      </w:tblGrid>
      <w:tr w:rsidR="00122307" w14:paraId="535320E6" w14:textId="77777777" w:rsidTr="00D60492">
        <w:tc>
          <w:tcPr>
            <w:tcW w:w="489" w:type="pct"/>
            <w:shd w:val="clear" w:color="auto" w:fill="D9D9D9"/>
          </w:tcPr>
          <w:p w14:paraId="4B5FECA6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7" w:type="pct"/>
            <w:shd w:val="clear" w:color="auto" w:fill="D9D9D9"/>
          </w:tcPr>
          <w:p w14:paraId="3A0674CC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89" w:type="pct"/>
            <w:shd w:val="clear" w:color="auto" w:fill="D9D9D9"/>
          </w:tcPr>
          <w:p w14:paraId="24BB7D71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5" w:type="pct"/>
            <w:shd w:val="clear" w:color="auto" w:fill="D9D9D9"/>
          </w:tcPr>
          <w:p w14:paraId="47C82EE4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20" w:type="pct"/>
            <w:shd w:val="clear" w:color="auto" w:fill="D9D9D9"/>
          </w:tcPr>
          <w:p w14:paraId="65BBCEAC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558" w:type="pct"/>
            <w:shd w:val="clear" w:color="auto" w:fill="D9D9D9"/>
          </w:tcPr>
          <w:p w14:paraId="70F48143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20" w:type="pct"/>
            <w:shd w:val="clear" w:color="auto" w:fill="D9D9D9"/>
          </w:tcPr>
          <w:p w14:paraId="6F0FCCF1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24" w:type="pct"/>
            <w:shd w:val="clear" w:color="auto" w:fill="D9D9D9"/>
          </w:tcPr>
          <w:p w14:paraId="4C361F14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79BF345B" w14:textId="77777777" w:rsidTr="00D60492">
        <w:tc>
          <w:tcPr>
            <w:tcW w:w="489" w:type="pct"/>
            <w:shd w:val="clear" w:color="auto" w:fill="auto"/>
          </w:tcPr>
          <w:p w14:paraId="37220134" w14:textId="66D2935F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2E950614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789" w:type="pct"/>
            <w:shd w:val="clear" w:color="auto" w:fill="auto"/>
          </w:tcPr>
          <w:p w14:paraId="2616ED1B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105" w:type="pct"/>
            <w:shd w:val="clear" w:color="auto" w:fill="auto"/>
          </w:tcPr>
          <w:p w14:paraId="5892F55B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13)</w:t>
            </w:r>
          </w:p>
        </w:tc>
        <w:tc>
          <w:tcPr>
            <w:tcW w:w="420" w:type="pct"/>
            <w:shd w:val="clear" w:color="auto" w:fill="auto"/>
          </w:tcPr>
          <w:p w14:paraId="18DB8804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8" w:type="pct"/>
            <w:shd w:val="clear" w:color="auto" w:fill="auto"/>
          </w:tcPr>
          <w:p w14:paraId="38FDC0C5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420" w:type="pct"/>
            <w:shd w:val="clear" w:color="auto" w:fill="auto"/>
          </w:tcPr>
          <w:p w14:paraId="79D90BB2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524" w:type="pct"/>
            <w:shd w:val="clear" w:color="auto" w:fill="auto"/>
          </w:tcPr>
          <w:p w14:paraId="16A2AC78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42174325" w14:textId="77777777" w:rsidTr="00D60492">
        <w:tc>
          <w:tcPr>
            <w:tcW w:w="489" w:type="pct"/>
            <w:shd w:val="clear" w:color="auto" w:fill="auto"/>
          </w:tcPr>
          <w:p w14:paraId="3748932D" w14:textId="157DAB7F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7642F299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图书名</w:t>
            </w:r>
          </w:p>
        </w:tc>
        <w:tc>
          <w:tcPr>
            <w:tcW w:w="789" w:type="pct"/>
            <w:shd w:val="clear" w:color="auto" w:fill="auto"/>
          </w:tcPr>
          <w:p w14:paraId="0161BBD7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105" w:type="pct"/>
            <w:shd w:val="clear" w:color="auto" w:fill="auto"/>
          </w:tcPr>
          <w:p w14:paraId="1D6FDC15" w14:textId="77777777" w:rsidR="00122307" w:rsidRDefault="00122307" w:rsidP="00D0206E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>2(90)</w:t>
            </w:r>
          </w:p>
        </w:tc>
        <w:tc>
          <w:tcPr>
            <w:tcW w:w="420" w:type="pct"/>
            <w:shd w:val="clear" w:color="auto" w:fill="auto"/>
          </w:tcPr>
          <w:p w14:paraId="675AD537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8" w:type="pct"/>
            <w:shd w:val="clear" w:color="auto" w:fill="auto"/>
          </w:tcPr>
          <w:p w14:paraId="22B27E2E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420" w:type="pct"/>
            <w:shd w:val="clear" w:color="auto" w:fill="auto"/>
          </w:tcPr>
          <w:p w14:paraId="349F68C1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524" w:type="pct"/>
            <w:shd w:val="clear" w:color="auto" w:fill="auto"/>
          </w:tcPr>
          <w:p w14:paraId="628276DF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3C09E9E5" w14:textId="77777777" w:rsidTr="00D60492">
        <w:tc>
          <w:tcPr>
            <w:tcW w:w="489" w:type="pct"/>
            <w:shd w:val="clear" w:color="auto" w:fill="auto"/>
          </w:tcPr>
          <w:p w14:paraId="1177BF22" w14:textId="43C6829A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39EC22EA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图书单价</w:t>
            </w:r>
          </w:p>
        </w:tc>
        <w:tc>
          <w:tcPr>
            <w:tcW w:w="789" w:type="pct"/>
            <w:shd w:val="clear" w:color="auto" w:fill="auto"/>
          </w:tcPr>
          <w:p w14:paraId="33044140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105" w:type="pct"/>
            <w:shd w:val="clear" w:color="auto" w:fill="auto"/>
          </w:tcPr>
          <w:p w14:paraId="454810B6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5,</w:t>
            </w:r>
            <w:r>
              <w:t>2)</w:t>
            </w:r>
          </w:p>
        </w:tc>
        <w:tc>
          <w:tcPr>
            <w:tcW w:w="420" w:type="pct"/>
            <w:shd w:val="clear" w:color="auto" w:fill="auto"/>
          </w:tcPr>
          <w:p w14:paraId="78B5F57F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8" w:type="pct"/>
            <w:shd w:val="clear" w:color="auto" w:fill="auto"/>
          </w:tcPr>
          <w:p w14:paraId="7798121A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420" w:type="pct"/>
            <w:shd w:val="clear" w:color="auto" w:fill="auto"/>
          </w:tcPr>
          <w:p w14:paraId="1FFB7126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524" w:type="pct"/>
            <w:shd w:val="clear" w:color="auto" w:fill="auto"/>
          </w:tcPr>
          <w:p w14:paraId="0C308278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122307" w14:paraId="3F0F9BD8" w14:textId="77777777" w:rsidTr="00D60492">
        <w:tc>
          <w:tcPr>
            <w:tcW w:w="489" w:type="pct"/>
            <w:shd w:val="clear" w:color="auto" w:fill="auto"/>
          </w:tcPr>
          <w:p w14:paraId="635EC7C9" w14:textId="2F40A885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462362CE" w14:textId="77777777" w:rsidR="00122307" w:rsidRPr="00095A29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789" w:type="pct"/>
            <w:shd w:val="clear" w:color="auto" w:fill="auto"/>
          </w:tcPr>
          <w:p w14:paraId="56924B2E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1105" w:type="pct"/>
            <w:shd w:val="clear" w:color="auto" w:fill="auto"/>
          </w:tcPr>
          <w:p w14:paraId="455B1574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420" w:type="pct"/>
            <w:shd w:val="clear" w:color="auto" w:fill="auto"/>
          </w:tcPr>
          <w:p w14:paraId="5252D2A4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8" w:type="pct"/>
            <w:shd w:val="clear" w:color="auto" w:fill="auto"/>
          </w:tcPr>
          <w:p w14:paraId="4E67ACB4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420" w:type="pct"/>
            <w:shd w:val="clear" w:color="auto" w:fill="auto"/>
          </w:tcPr>
          <w:p w14:paraId="7A594809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524" w:type="pct"/>
            <w:shd w:val="clear" w:color="auto" w:fill="auto"/>
          </w:tcPr>
          <w:p w14:paraId="4E2D6885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54DA8C07" w14:textId="77777777" w:rsidR="00122307" w:rsidRDefault="00122307" w:rsidP="00122307">
      <w:pPr>
        <w:jc w:val="center"/>
      </w:pPr>
      <w:r>
        <w:rPr>
          <w:rFonts w:hint="eastAsia"/>
        </w:rPr>
        <w:lastRenderedPageBreak/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05B73401" w14:textId="77777777" w:rsidTr="00D0206E">
        <w:tc>
          <w:tcPr>
            <w:tcW w:w="5000" w:type="pct"/>
            <w:shd w:val="clear" w:color="auto" w:fill="auto"/>
          </w:tcPr>
          <w:p w14:paraId="5B48485D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</w:t>
            </w:r>
          </w:p>
          <w:p w14:paraId="2FD1EAF6" w14:textId="77777777" w:rsidR="00D60492" w:rsidRDefault="00D60492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1.book</w:t>
            </w:r>
            <w:proofErr w:type="gramEnd"/>
          </w:p>
          <w:p w14:paraId="75FB594A" w14:textId="77777777" w:rsidR="00D60492" w:rsidRDefault="00D60492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1E936D66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4ACA531A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varchar2(90) not </w:t>
            </w:r>
            <w:proofErr w:type="gramStart"/>
            <w:r>
              <w:t>null ,</w:t>
            </w:r>
            <w:proofErr w:type="gramEnd"/>
          </w:p>
          <w:p w14:paraId="6F564AF6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33FAE934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4) not null ,</w:t>
            </w:r>
          </w:p>
          <w:p w14:paraId="67037CBC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08B2740E" w14:textId="77777777" w:rsidR="00D60492" w:rsidRDefault="00D60492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3FF64838" w14:textId="77777777" w:rsidR="00D60492" w:rsidRDefault="00D60492" w:rsidP="00D0206E">
            <w:pPr>
              <w:pStyle w:val="a7"/>
              <w:ind w:firstLineChars="0" w:firstLine="0"/>
            </w:pPr>
            <w:r>
              <w:t>;</w:t>
            </w:r>
          </w:p>
          <w:p w14:paraId="5D4C41D2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u_2_1_2_1.book is '</w:t>
            </w:r>
            <w:r>
              <w:rPr>
                <w:rFonts w:hint="eastAsia"/>
              </w:rPr>
              <w:t>图书</w:t>
            </w:r>
            <w:r>
              <w:rPr>
                <w:rFonts w:hint="eastAsia"/>
              </w:rPr>
              <w:t>';</w:t>
            </w:r>
          </w:p>
          <w:p w14:paraId="5B4BB087" w14:textId="77777777" w:rsidR="00D60492" w:rsidRDefault="00D60492" w:rsidP="00D0206E">
            <w:pPr>
              <w:pStyle w:val="a7"/>
              <w:ind w:firstLineChars="0" w:firstLine="0"/>
            </w:pPr>
            <w:r>
              <w:t>comment on col</w:t>
            </w:r>
            <w:r>
              <w:rPr>
                <w:rFonts w:hint="eastAsia"/>
              </w:rPr>
              <w:t>umn u_2_1_2_1.book.id_book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41DAFD7E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u_2_1_2_1.book.name_book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5140B709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u_2_1_2_1.book.price_book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2800CAF9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u_2_1_2_1.book.sum_book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63531771" w14:textId="3ABAB6BA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6052B7B1" w14:textId="77777777" w:rsidR="00122307" w:rsidRPr="00810B33" w:rsidRDefault="00122307" w:rsidP="00122307"/>
    <w:p w14:paraId="605DFD61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商家</w:t>
      </w:r>
    </w:p>
    <w:p w14:paraId="10CE6AA7" w14:textId="7D6F6EA1" w:rsidR="00122307" w:rsidRPr="00FB1786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5.2.2.1</w:t>
      </w:r>
      <w:r>
        <w:fldChar w:fldCharType="end"/>
      </w:r>
      <w:r>
        <w:noBreakHyphen/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seller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id_seller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0"/>
        <w:gridCol w:w="1186"/>
        <w:gridCol w:w="1459"/>
        <w:gridCol w:w="1880"/>
        <w:gridCol w:w="714"/>
        <w:gridCol w:w="949"/>
        <w:gridCol w:w="714"/>
        <w:gridCol w:w="2950"/>
      </w:tblGrid>
      <w:tr w:rsidR="00122307" w14:paraId="4E2F3C69" w14:textId="77777777" w:rsidTr="00D60492">
        <w:tc>
          <w:tcPr>
            <w:tcW w:w="389" w:type="pct"/>
            <w:shd w:val="clear" w:color="auto" w:fill="D9D9D9"/>
          </w:tcPr>
          <w:p w14:paraId="59DE382C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55" w:type="pct"/>
            <w:shd w:val="clear" w:color="auto" w:fill="D9D9D9"/>
          </w:tcPr>
          <w:p w14:paraId="3D1DCFF8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3" w:type="pct"/>
            <w:shd w:val="clear" w:color="auto" w:fill="D9D9D9"/>
          </w:tcPr>
          <w:p w14:paraId="3BC02AB8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80" w:type="pct"/>
            <w:shd w:val="clear" w:color="auto" w:fill="D9D9D9"/>
          </w:tcPr>
          <w:p w14:paraId="5633B593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4" w:type="pct"/>
            <w:shd w:val="clear" w:color="auto" w:fill="D9D9D9"/>
          </w:tcPr>
          <w:p w14:paraId="18C9B55A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44" w:type="pct"/>
            <w:shd w:val="clear" w:color="auto" w:fill="D9D9D9"/>
          </w:tcPr>
          <w:p w14:paraId="0D3EF538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4" w:type="pct"/>
            <w:shd w:val="clear" w:color="auto" w:fill="D9D9D9"/>
          </w:tcPr>
          <w:p w14:paraId="43522FAC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82" w:type="pct"/>
            <w:shd w:val="clear" w:color="auto" w:fill="D9D9D9"/>
          </w:tcPr>
          <w:p w14:paraId="42FBBA84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4FE2B035" w14:textId="77777777" w:rsidTr="00D60492">
        <w:tc>
          <w:tcPr>
            <w:tcW w:w="389" w:type="pct"/>
            <w:shd w:val="clear" w:color="auto" w:fill="auto"/>
          </w:tcPr>
          <w:p w14:paraId="052D558D" w14:textId="03D80A69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3737A7B0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683" w:type="pct"/>
            <w:shd w:val="clear" w:color="auto" w:fill="auto"/>
          </w:tcPr>
          <w:p w14:paraId="6D28DDE1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880" w:type="pct"/>
            <w:shd w:val="clear" w:color="auto" w:fill="auto"/>
          </w:tcPr>
          <w:p w14:paraId="53D503DD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4" w:type="pct"/>
            <w:shd w:val="clear" w:color="auto" w:fill="auto"/>
          </w:tcPr>
          <w:p w14:paraId="2E020A55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4" w:type="pct"/>
            <w:shd w:val="clear" w:color="auto" w:fill="auto"/>
          </w:tcPr>
          <w:p w14:paraId="1F531893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51E293FF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2" w:type="pct"/>
            <w:shd w:val="clear" w:color="auto" w:fill="auto"/>
          </w:tcPr>
          <w:p w14:paraId="7C547A3F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3A55DF8D" w14:textId="77777777" w:rsidTr="00D60492">
        <w:tc>
          <w:tcPr>
            <w:tcW w:w="389" w:type="pct"/>
            <w:shd w:val="clear" w:color="auto" w:fill="auto"/>
          </w:tcPr>
          <w:p w14:paraId="468EBBB1" w14:textId="34E6CA0C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6CC3585B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商家名称</w:t>
            </w:r>
          </w:p>
        </w:tc>
        <w:tc>
          <w:tcPr>
            <w:tcW w:w="683" w:type="pct"/>
            <w:shd w:val="clear" w:color="auto" w:fill="auto"/>
          </w:tcPr>
          <w:p w14:paraId="1D2179D8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880" w:type="pct"/>
            <w:shd w:val="clear" w:color="auto" w:fill="auto"/>
          </w:tcPr>
          <w:p w14:paraId="284C24C5" w14:textId="77777777" w:rsidR="00122307" w:rsidRDefault="00122307" w:rsidP="00D0206E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>2(90)</w:t>
            </w:r>
          </w:p>
        </w:tc>
        <w:tc>
          <w:tcPr>
            <w:tcW w:w="334" w:type="pct"/>
            <w:shd w:val="clear" w:color="auto" w:fill="auto"/>
          </w:tcPr>
          <w:p w14:paraId="0C2B501E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4" w:type="pct"/>
            <w:shd w:val="clear" w:color="auto" w:fill="auto"/>
          </w:tcPr>
          <w:p w14:paraId="74AD4B5D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37311F07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2" w:type="pct"/>
            <w:shd w:val="clear" w:color="auto" w:fill="auto"/>
          </w:tcPr>
          <w:p w14:paraId="72802D47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41D709D1" w14:textId="77777777" w:rsidTr="00D60492">
        <w:tc>
          <w:tcPr>
            <w:tcW w:w="389" w:type="pct"/>
            <w:shd w:val="clear" w:color="auto" w:fill="auto"/>
          </w:tcPr>
          <w:p w14:paraId="0B6DE749" w14:textId="215B8F37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124EA4CD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商家电话</w:t>
            </w:r>
          </w:p>
        </w:tc>
        <w:tc>
          <w:tcPr>
            <w:tcW w:w="683" w:type="pct"/>
            <w:shd w:val="clear" w:color="auto" w:fill="auto"/>
          </w:tcPr>
          <w:p w14:paraId="6E1518AC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880" w:type="pct"/>
            <w:shd w:val="clear" w:color="auto" w:fill="auto"/>
          </w:tcPr>
          <w:p w14:paraId="3A607446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334" w:type="pct"/>
            <w:shd w:val="clear" w:color="auto" w:fill="auto"/>
          </w:tcPr>
          <w:p w14:paraId="21596996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4" w:type="pct"/>
            <w:shd w:val="clear" w:color="auto" w:fill="auto"/>
          </w:tcPr>
          <w:p w14:paraId="7E347641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3DA9A8DB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2" w:type="pct"/>
            <w:shd w:val="clear" w:color="auto" w:fill="auto"/>
          </w:tcPr>
          <w:p w14:paraId="30BF9C2C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30AC242C" w14:textId="77777777" w:rsidTr="00D60492">
        <w:tc>
          <w:tcPr>
            <w:tcW w:w="389" w:type="pct"/>
            <w:shd w:val="clear" w:color="auto" w:fill="auto"/>
          </w:tcPr>
          <w:p w14:paraId="71A07BDA" w14:textId="3B7801AA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34BC4DBC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商家地址</w:t>
            </w:r>
          </w:p>
        </w:tc>
        <w:tc>
          <w:tcPr>
            <w:tcW w:w="683" w:type="pct"/>
            <w:shd w:val="clear" w:color="auto" w:fill="auto"/>
          </w:tcPr>
          <w:p w14:paraId="36FF02BC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adress_seller</w:t>
            </w:r>
            <w:proofErr w:type="spellEnd"/>
          </w:p>
        </w:tc>
        <w:tc>
          <w:tcPr>
            <w:tcW w:w="880" w:type="pct"/>
            <w:shd w:val="clear" w:color="auto" w:fill="auto"/>
          </w:tcPr>
          <w:p w14:paraId="7018AD2D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varchar2(300)</w:t>
            </w:r>
          </w:p>
        </w:tc>
        <w:tc>
          <w:tcPr>
            <w:tcW w:w="334" w:type="pct"/>
            <w:shd w:val="clear" w:color="auto" w:fill="auto"/>
          </w:tcPr>
          <w:p w14:paraId="7DB8911A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4" w:type="pct"/>
            <w:shd w:val="clear" w:color="auto" w:fill="auto"/>
          </w:tcPr>
          <w:p w14:paraId="2CA39918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1B34F0EF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2" w:type="pct"/>
            <w:shd w:val="clear" w:color="auto" w:fill="auto"/>
          </w:tcPr>
          <w:p w14:paraId="590BB1AD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3B482A47" w14:textId="77777777" w:rsidTr="00D60492">
        <w:tc>
          <w:tcPr>
            <w:tcW w:w="389" w:type="pct"/>
            <w:shd w:val="clear" w:color="auto" w:fill="auto"/>
          </w:tcPr>
          <w:p w14:paraId="56F47C28" w14:textId="3E9524C8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7C4BF201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83" w:type="pct"/>
            <w:shd w:val="clear" w:color="auto" w:fill="auto"/>
          </w:tcPr>
          <w:p w14:paraId="08900AA6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880" w:type="pct"/>
            <w:shd w:val="clear" w:color="auto" w:fill="auto"/>
          </w:tcPr>
          <w:p w14:paraId="18F54691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area(</w:t>
            </w:r>
            <w:proofErr w:type="spellStart"/>
            <w:r>
              <w:rPr>
                <w:rFonts w:hint="eastAsia"/>
              </w:rPr>
              <w:t>id_area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4" w:type="pct"/>
            <w:shd w:val="clear" w:color="auto" w:fill="auto"/>
          </w:tcPr>
          <w:p w14:paraId="14A0EE5D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4" w:type="pct"/>
            <w:shd w:val="clear" w:color="auto" w:fill="auto"/>
          </w:tcPr>
          <w:p w14:paraId="7CE51669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7B99B5EC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2" w:type="pct"/>
            <w:shd w:val="clear" w:color="auto" w:fill="auto"/>
          </w:tcPr>
          <w:p w14:paraId="52E521A2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5A8ACB3F" w14:textId="77777777" w:rsidR="00122307" w:rsidRDefault="00122307" w:rsidP="001223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668DA414" w14:textId="77777777" w:rsidTr="00D0206E">
        <w:tc>
          <w:tcPr>
            <w:tcW w:w="5000" w:type="pct"/>
            <w:shd w:val="clear" w:color="auto" w:fill="auto"/>
          </w:tcPr>
          <w:p w14:paraId="20348978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创建表：商家</w:t>
            </w:r>
          </w:p>
          <w:p w14:paraId="4D03C32B" w14:textId="77777777" w:rsidR="00D60492" w:rsidRDefault="00D60492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1.seller</w:t>
            </w:r>
            <w:proofErr w:type="gramEnd"/>
          </w:p>
          <w:p w14:paraId="0905C7DD" w14:textId="77777777" w:rsidR="00D60492" w:rsidRDefault="00D60492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1A96D306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1B8098E3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name_seller</w:t>
            </w:r>
            <w:proofErr w:type="spellEnd"/>
            <w:r>
              <w:t xml:space="preserve"> varchar2(90) not </w:t>
            </w:r>
            <w:proofErr w:type="gramStart"/>
            <w:r>
              <w:t>null ,</w:t>
            </w:r>
            <w:proofErr w:type="gramEnd"/>
          </w:p>
          <w:p w14:paraId="5B65D801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7B1EF353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adress_seller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081F98AD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references u_2_1_2_</w:t>
            </w:r>
            <w:proofErr w:type="gramStart"/>
            <w:r>
              <w:t>1.area</w:t>
            </w:r>
            <w:proofErr w:type="gramEnd"/>
            <w:r>
              <w:t>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60517E7B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id_seller</w:t>
            </w:r>
            <w:proofErr w:type="spellEnd"/>
            <w:r>
              <w:t>)</w:t>
            </w:r>
          </w:p>
          <w:p w14:paraId="67D0C999" w14:textId="77777777" w:rsidR="00D60492" w:rsidRDefault="00D60492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6757A19E" w14:textId="77777777" w:rsidR="00D60492" w:rsidRDefault="00D60492" w:rsidP="00D0206E">
            <w:pPr>
              <w:pStyle w:val="a7"/>
              <w:ind w:firstLineChars="0" w:firstLine="0"/>
            </w:pPr>
            <w:r>
              <w:t>;</w:t>
            </w:r>
          </w:p>
          <w:p w14:paraId="59E9B47E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u_2_1_2_1.seller is '</w:t>
            </w:r>
            <w:r>
              <w:rPr>
                <w:rFonts w:hint="eastAsia"/>
              </w:rPr>
              <w:t>商家</w:t>
            </w:r>
            <w:r>
              <w:rPr>
                <w:rFonts w:hint="eastAsia"/>
              </w:rPr>
              <w:t>';</w:t>
            </w:r>
          </w:p>
          <w:p w14:paraId="1B53AA40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u_2_1_2_1.seller.id_seller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533EACE9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u_2_1_2_1.seller.name_seller is 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';</w:t>
            </w:r>
          </w:p>
          <w:p w14:paraId="08861DEE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u_2_1_2_1.seller.tel_seller is '</w:t>
            </w:r>
            <w:r>
              <w:rPr>
                <w:rFonts w:hint="eastAsia"/>
              </w:rPr>
              <w:t>商家电话</w:t>
            </w:r>
            <w:r>
              <w:rPr>
                <w:rFonts w:hint="eastAsia"/>
              </w:rPr>
              <w:t>';</w:t>
            </w:r>
          </w:p>
          <w:p w14:paraId="39F00D06" w14:textId="77777777" w:rsidR="00D60492" w:rsidRDefault="00D60492" w:rsidP="00D0206E">
            <w:pPr>
              <w:pStyle w:val="a7"/>
              <w:ind w:firstLineChars="0" w:firstLine="0"/>
            </w:pPr>
            <w:r>
              <w:t>comment on column u_2_1_2_1</w:t>
            </w:r>
            <w:r>
              <w:rPr>
                <w:rFonts w:hint="eastAsia"/>
              </w:rPr>
              <w:t>.seller.adress_seller is '</w:t>
            </w:r>
            <w:r>
              <w:rPr>
                <w:rFonts w:hint="eastAsia"/>
              </w:rPr>
              <w:t>商家地址</w:t>
            </w:r>
            <w:r>
              <w:rPr>
                <w:rFonts w:hint="eastAsia"/>
              </w:rPr>
              <w:t>';</w:t>
            </w:r>
          </w:p>
          <w:p w14:paraId="644BFEBA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u_2_1_2_1.seller.id_area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67BA0639" w14:textId="49307D84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62DC7844" w14:textId="77777777" w:rsidR="00122307" w:rsidRPr="008A6762" w:rsidRDefault="00122307" w:rsidP="00122307"/>
    <w:p w14:paraId="3EFEC336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选购</w:t>
      </w:r>
    </w:p>
    <w:p w14:paraId="517FE295" w14:textId="068239D3" w:rsidR="007A1179" w:rsidRPr="00FB1786" w:rsidRDefault="007A1179" w:rsidP="007A117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5.2.2.1</w:t>
      </w:r>
      <w:r>
        <w:fldChar w:fldCharType="end"/>
      </w:r>
      <w:r>
        <w:noBreakHyphen/>
      </w:r>
      <w:r>
        <w:rPr>
          <w:rFonts w:hint="eastAsia"/>
        </w:rPr>
        <w:t>5</w:t>
      </w:r>
      <w:r>
        <w:t xml:space="preserve"> </w:t>
      </w:r>
      <w:proofErr w:type="spellStart"/>
      <w:r w:rsidRPr="00D45698">
        <w:rPr>
          <w:rFonts w:hint="eastAsia"/>
        </w:rPr>
        <w:t>sel_purchasing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id_order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7"/>
        <w:gridCol w:w="1293"/>
        <w:gridCol w:w="1707"/>
        <w:gridCol w:w="2051"/>
        <w:gridCol w:w="780"/>
        <w:gridCol w:w="2194"/>
        <w:gridCol w:w="780"/>
        <w:gridCol w:w="970"/>
      </w:tblGrid>
      <w:tr w:rsidR="007A1179" w14:paraId="71B533DC" w14:textId="77777777" w:rsidTr="007A1179">
        <w:tc>
          <w:tcPr>
            <w:tcW w:w="425" w:type="pct"/>
            <w:shd w:val="clear" w:color="auto" w:fill="D9D9D9"/>
          </w:tcPr>
          <w:p w14:paraId="32245A54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05" w:type="pct"/>
            <w:shd w:val="clear" w:color="auto" w:fill="D9D9D9"/>
          </w:tcPr>
          <w:p w14:paraId="37AA0715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99" w:type="pct"/>
            <w:shd w:val="clear" w:color="auto" w:fill="D9D9D9"/>
          </w:tcPr>
          <w:p w14:paraId="10DE7DCF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60" w:type="pct"/>
            <w:shd w:val="clear" w:color="auto" w:fill="D9D9D9"/>
          </w:tcPr>
          <w:p w14:paraId="428D251F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65" w:type="pct"/>
            <w:shd w:val="clear" w:color="auto" w:fill="D9D9D9"/>
          </w:tcPr>
          <w:p w14:paraId="3BD5F592" w14:textId="77777777" w:rsidR="007A1179" w:rsidRDefault="007A1179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1027" w:type="pct"/>
            <w:shd w:val="clear" w:color="auto" w:fill="D9D9D9"/>
          </w:tcPr>
          <w:p w14:paraId="1A3ABDAE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65" w:type="pct"/>
            <w:shd w:val="clear" w:color="auto" w:fill="D9D9D9"/>
          </w:tcPr>
          <w:p w14:paraId="5A8B754E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455" w:type="pct"/>
            <w:shd w:val="clear" w:color="auto" w:fill="D9D9D9"/>
          </w:tcPr>
          <w:p w14:paraId="33201AE9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A1179" w14:paraId="004A4783" w14:textId="77777777" w:rsidTr="007A1179">
        <w:tc>
          <w:tcPr>
            <w:tcW w:w="425" w:type="pct"/>
            <w:shd w:val="clear" w:color="auto" w:fill="auto"/>
          </w:tcPr>
          <w:p w14:paraId="4F93693F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65396622" w14:textId="77777777" w:rsidR="007A117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799" w:type="pct"/>
            <w:shd w:val="clear" w:color="auto" w:fill="auto"/>
          </w:tcPr>
          <w:p w14:paraId="661014CB" w14:textId="77777777" w:rsidR="007A117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11FAA5E9" w14:textId="77777777" w:rsidR="007A1179" w:rsidRDefault="007A1179" w:rsidP="007A1179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65" w:type="pct"/>
            <w:shd w:val="clear" w:color="auto" w:fill="auto"/>
          </w:tcPr>
          <w:p w14:paraId="57BBA047" w14:textId="77777777" w:rsidR="007A1179" w:rsidRDefault="007A1179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5400AC51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38DF882D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455" w:type="pct"/>
            <w:shd w:val="clear" w:color="auto" w:fill="auto"/>
          </w:tcPr>
          <w:p w14:paraId="7277FDA3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7A1179" w14:paraId="3F4739F9" w14:textId="77777777" w:rsidTr="007A1179">
        <w:tc>
          <w:tcPr>
            <w:tcW w:w="425" w:type="pct"/>
            <w:shd w:val="clear" w:color="auto" w:fill="auto"/>
          </w:tcPr>
          <w:p w14:paraId="3CA61248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4A1815A5" w14:textId="77777777" w:rsidR="007A117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799" w:type="pct"/>
            <w:shd w:val="clear" w:color="auto" w:fill="auto"/>
          </w:tcPr>
          <w:p w14:paraId="190339BA" w14:textId="77777777" w:rsidR="007A117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2BCA65CB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seller(</w:t>
            </w:r>
            <w:proofErr w:type="spellStart"/>
            <w:r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65" w:type="pct"/>
            <w:shd w:val="clear" w:color="auto" w:fill="auto"/>
          </w:tcPr>
          <w:p w14:paraId="0EAFF2B1" w14:textId="77777777" w:rsidR="007A1179" w:rsidRDefault="007A1179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0EFE30E4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48A66455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455" w:type="pct"/>
            <w:shd w:val="clear" w:color="auto" w:fill="auto"/>
          </w:tcPr>
          <w:p w14:paraId="3263F1FD" w14:textId="77777777" w:rsidR="007A1179" w:rsidRDefault="007A1179" w:rsidP="007A1179">
            <w:pPr>
              <w:pStyle w:val="a7"/>
              <w:ind w:firstLineChars="0" w:firstLine="0"/>
            </w:pPr>
          </w:p>
        </w:tc>
      </w:tr>
      <w:tr w:rsidR="007A1179" w14:paraId="024D9D35" w14:textId="77777777" w:rsidTr="007A1179">
        <w:tc>
          <w:tcPr>
            <w:tcW w:w="425" w:type="pct"/>
            <w:shd w:val="clear" w:color="auto" w:fill="auto"/>
          </w:tcPr>
          <w:p w14:paraId="2A87CEBD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3712F4DD" w14:textId="77777777" w:rsidR="007A1179" w:rsidRPr="00095A2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799" w:type="pct"/>
            <w:shd w:val="clear" w:color="auto" w:fill="auto"/>
          </w:tcPr>
          <w:p w14:paraId="6D4891B5" w14:textId="77777777" w:rsidR="007A1179" w:rsidRPr="00095A2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140ABB47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book(</w:t>
            </w:r>
            <w:proofErr w:type="spellStart"/>
            <w:r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65" w:type="pct"/>
            <w:shd w:val="clear" w:color="auto" w:fill="auto"/>
          </w:tcPr>
          <w:p w14:paraId="7ABF4345" w14:textId="77777777" w:rsidR="007A1179" w:rsidRDefault="007A1179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16849BEA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785E1E92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455" w:type="pct"/>
            <w:shd w:val="clear" w:color="auto" w:fill="auto"/>
          </w:tcPr>
          <w:p w14:paraId="4DC7BA94" w14:textId="77777777" w:rsidR="007A1179" w:rsidRDefault="007A1179" w:rsidP="007A1179">
            <w:pPr>
              <w:pStyle w:val="a7"/>
              <w:ind w:firstLineChars="0" w:firstLine="0"/>
            </w:pPr>
          </w:p>
        </w:tc>
      </w:tr>
      <w:tr w:rsidR="007A1179" w14:paraId="1279D257" w14:textId="77777777" w:rsidTr="007A1179">
        <w:tc>
          <w:tcPr>
            <w:tcW w:w="425" w:type="pct"/>
            <w:shd w:val="clear" w:color="auto" w:fill="auto"/>
          </w:tcPr>
          <w:p w14:paraId="76949AC5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3E027154" w14:textId="77777777" w:rsidR="007A1179" w:rsidRPr="00095A2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799" w:type="pct"/>
            <w:shd w:val="clear" w:color="auto" w:fill="auto"/>
          </w:tcPr>
          <w:p w14:paraId="7EC2745C" w14:textId="77777777" w:rsidR="007A1179" w:rsidRPr="00095A2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04F6ED41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buyer(</w:t>
            </w:r>
            <w:proofErr w:type="spellStart"/>
            <w:r>
              <w:rPr>
                <w:rFonts w:hint="eastAsia"/>
              </w:rPr>
              <w:t>id_buyer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65" w:type="pct"/>
            <w:shd w:val="clear" w:color="auto" w:fill="auto"/>
          </w:tcPr>
          <w:p w14:paraId="0FF88599" w14:textId="77777777" w:rsidR="007A1179" w:rsidRDefault="007A1179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4C29EDC9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7F94227D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455" w:type="pct"/>
            <w:shd w:val="clear" w:color="auto" w:fill="auto"/>
          </w:tcPr>
          <w:p w14:paraId="70FC19E1" w14:textId="77777777" w:rsidR="007A1179" w:rsidRDefault="007A1179" w:rsidP="007A1179">
            <w:pPr>
              <w:pStyle w:val="a7"/>
              <w:ind w:firstLineChars="0" w:firstLine="0"/>
            </w:pPr>
          </w:p>
        </w:tc>
      </w:tr>
      <w:tr w:rsidR="007A1179" w14:paraId="5F8FE661" w14:textId="77777777" w:rsidTr="007A1179">
        <w:tc>
          <w:tcPr>
            <w:tcW w:w="425" w:type="pct"/>
            <w:shd w:val="clear" w:color="auto" w:fill="auto"/>
          </w:tcPr>
          <w:p w14:paraId="668701FC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64640B18" w14:textId="77777777" w:rsidR="007A1179" w:rsidRPr="00095A2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选购数量</w:t>
            </w:r>
          </w:p>
        </w:tc>
        <w:tc>
          <w:tcPr>
            <w:tcW w:w="799" w:type="pct"/>
            <w:shd w:val="clear" w:color="auto" w:fill="auto"/>
          </w:tcPr>
          <w:p w14:paraId="6D0A7CCB" w14:textId="77777777" w:rsidR="007A1179" w:rsidRPr="00095A2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46627939" w14:textId="77777777" w:rsidR="007A1179" w:rsidRDefault="007A1179" w:rsidP="007A117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65" w:type="pct"/>
            <w:shd w:val="clear" w:color="auto" w:fill="auto"/>
          </w:tcPr>
          <w:p w14:paraId="4AD154C0" w14:textId="77777777" w:rsidR="007A1179" w:rsidRDefault="007A1179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5BAD29CF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1D29BECC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455" w:type="pct"/>
            <w:shd w:val="clear" w:color="auto" w:fill="auto"/>
          </w:tcPr>
          <w:p w14:paraId="65894E5B" w14:textId="77777777" w:rsidR="007A1179" w:rsidRDefault="007A1179" w:rsidP="007A1179">
            <w:pPr>
              <w:pStyle w:val="a7"/>
              <w:ind w:firstLineChars="0" w:firstLine="0"/>
            </w:pPr>
            <w:r>
              <w:t>大于</w:t>
            </w:r>
            <w:r>
              <w:rPr>
                <w:rFonts w:hint="eastAsia"/>
              </w:rPr>
              <w:t>0</w:t>
            </w:r>
          </w:p>
        </w:tc>
      </w:tr>
      <w:tr w:rsidR="007A1179" w14:paraId="1A2E8A97" w14:textId="77777777" w:rsidTr="007A1179">
        <w:tc>
          <w:tcPr>
            <w:tcW w:w="425" w:type="pct"/>
            <w:shd w:val="clear" w:color="auto" w:fill="auto"/>
          </w:tcPr>
          <w:p w14:paraId="2E85F19A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63927D08" w14:textId="77777777" w:rsidR="007A1179" w:rsidRPr="00095A2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选购时间</w:t>
            </w:r>
          </w:p>
        </w:tc>
        <w:tc>
          <w:tcPr>
            <w:tcW w:w="799" w:type="pct"/>
            <w:shd w:val="clear" w:color="auto" w:fill="auto"/>
          </w:tcPr>
          <w:p w14:paraId="05D37ED1" w14:textId="77777777" w:rsidR="007A1179" w:rsidRPr="00095A2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1DB4C26A" w14:textId="77777777" w:rsidR="007A1179" w:rsidRDefault="007A1179" w:rsidP="007A1179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365" w:type="pct"/>
            <w:shd w:val="clear" w:color="auto" w:fill="auto"/>
          </w:tcPr>
          <w:p w14:paraId="3A930F9C" w14:textId="77777777" w:rsidR="007A1179" w:rsidRDefault="007A1179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36CAA8DE" w14:textId="77777777" w:rsidR="007A1179" w:rsidRDefault="007A1179" w:rsidP="007A1179">
            <w:pPr>
              <w:pStyle w:val="a7"/>
              <w:ind w:firstLineChars="0" w:firstLine="0"/>
            </w:pPr>
            <w:proofErr w:type="spellStart"/>
            <w:r>
              <w:t>s</w:t>
            </w:r>
            <w:r>
              <w:rPr>
                <w:rFonts w:hint="eastAsia"/>
              </w:rPr>
              <w:t>ys</w:t>
            </w:r>
            <w:r>
              <w:t>date</w:t>
            </w:r>
            <w:proofErr w:type="spellEnd"/>
          </w:p>
        </w:tc>
        <w:tc>
          <w:tcPr>
            <w:tcW w:w="365" w:type="pct"/>
            <w:shd w:val="clear" w:color="auto" w:fill="auto"/>
          </w:tcPr>
          <w:p w14:paraId="17BD1448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455" w:type="pct"/>
            <w:shd w:val="clear" w:color="auto" w:fill="auto"/>
          </w:tcPr>
          <w:p w14:paraId="4BBFDA82" w14:textId="77777777" w:rsidR="007A1179" w:rsidRDefault="007A1179" w:rsidP="007A1179">
            <w:pPr>
              <w:pStyle w:val="a7"/>
              <w:ind w:firstLineChars="0" w:firstLine="0"/>
            </w:pPr>
          </w:p>
        </w:tc>
      </w:tr>
      <w:tr w:rsidR="007A1179" w14:paraId="206BE944" w14:textId="77777777" w:rsidTr="007A1179">
        <w:tc>
          <w:tcPr>
            <w:tcW w:w="425" w:type="pct"/>
            <w:shd w:val="clear" w:color="auto" w:fill="auto"/>
          </w:tcPr>
          <w:p w14:paraId="068782C6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17B09716" w14:textId="77777777" w:rsidR="007A1179" w:rsidRPr="00095A2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选购金额</w:t>
            </w:r>
          </w:p>
        </w:tc>
        <w:tc>
          <w:tcPr>
            <w:tcW w:w="799" w:type="pct"/>
            <w:shd w:val="clear" w:color="auto" w:fill="auto"/>
          </w:tcPr>
          <w:p w14:paraId="6CA0E076" w14:textId="77777777" w:rsidR="007A1179" w:rsidRPr="00095A2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72CFF4EB" w14:textId="77777777" w:rsidR="007A1179" w:rsidRDefault="007A1179" w:rsidP="007A117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7</w:t>
            </w:r>
            <w:r>
              <w:t>,2)</w:t>
            </w:r>
          </w:p>
        </w:tc>
        <w:tc>
          <w:tcPr>
            <w:tcW w:w="365" w:type="pct"/>
            <w:shd w:val="clear" w:color="auto" w:fill="auto"/>
          </w:tcPr>
          <w:p w14:paraId="2EF3C47F" w14:textId="77777777" w:rsidR="007A1179" w:rsidRDefault="007A1179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58C60FFB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415FF3D7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455" w:type="pct"/>
            <w:shd w:val="clear" w:color="auto" w:fill="auto"/>
          </w:tcPr>
          <w:p w14:paraId="191A48EA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7A1179" w14:paraId="33A314C8" w14:textId="77777777" w:rsidTr="007A1179">
        <w:tc>
          <w:tcPr>
            <w:tcW w:w="425" w:type="pct"/>
            <w:shd w:val="clear" w:color="auto" w:fill="auto"/>
          </w:tcPr>
          <w:p w14:paraId="66E08847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4ED8FCEF" w14:textId="77777777" w:rsidR="007A1179" w:rsidRPr="00095A2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是否发货</w:t>
            </w:r>
          </w:p>
        </w:tc>
        <w:tc>
          <w:tcPr>
            <w:tcW w:w="799" w:type="pct"/>
            <w:shd w:val="clear" w:color="auto" w:fill="auto"/>
          </w:tcPr>
          <w:p w14:paraId="756C414D" w14:textId="77777777" w:rsidR="007A1179" w:rsidRPr="00095A2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55121710" w14:textId="77777777" w:rsidR="007A1179" w:rsidRDefault="007A1179" w:rsidP="007A1179">
            <w:pPr>
              <w:pStyle w:val="a7"/>
              <w:ind w:firstLineChars="0" w:firstLine="0"/>
            </w:pPr>
            <w:proofErr w:type="gramStart"/>
            <w:r>
              <w:t>number(</w:t>
            </w:r>
            <w:proofErr w:type="gramEnd"/>
            <w:r>
              <w:t>1)</w:t>
            </w:r>
          </w:p>
        </w:tc>
        <w:tc>
          <w:tcPr>
            <w:tcW w:w="365" w:type="pct"/>
            <w:shd w:val="clear" w:color="auto" w:fill="auto"/>
          </w:tcPr>
          <w:p w14:paraId="320BB6D3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1027" w:type="pct"/>
            <w:shd w:val="clear" w:color="auto" w:fill="auto"/>
          </w:tcPr>
          <w:p w14:paraId="067199B8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4F22CBE2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455" w:type="pct"/>
            <w:shd w:val="clear" w:color="auto" w:fill="auto"/>
          </w:tcPr>
          <w:p w14:paraId="04F4851B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  <w:tr w:rsidR="007A1179" w14:paraId="3DAE9724" w14:textId="77777777" w:rsidTr="007A1179">
        <w:tc>
          <w:tcPr>
            <w:tcW w:w="425" w:type="pct"/>
            <w:shd w:val="clear" w:color="auto" w:fill="auto"/>
          </w:tcPr>
          <w:p w14:paraId="12610A6F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2FDA0CA2" w14:textId="77777777" w:rsidR="007A1179" w:rsidRPr="00095A2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是否付款</w:t>
            </w:r>
          </w:p>
        </w:tc>
        <w:tc>
          <w:tcPr>
            <w:tcW w:w="799" w:type="pct"/>
            <w:shd w:val="clear" w:color="auto" w:fill="auto"/>
          </w:tcPr>
          <w:p w14:paraId="5B236131" w14:textId="77777777" w:rsidR="007A1179" w:rsidRPr="00095A2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7754736F" w14:textId="77777777" w:rsidR="007A1179" w:rsidRDefault="007A1179" w:rsidP="007A1179">
            <w:pPr>
              <w:pStyle w:val="a7"/>
              <w:ind w:firstLineChars="0" w:firstLine="0"/>
            </w:pPr>
            <w:proofErr w:type="gramStart"/>
            <w:r>
              <w:t>number(</w:t>
            </w:r>
            <w:proofErr w:type="gramEnd"/>
            <w:r>
              <w:t>1)</w:t>
            </w:r>
          </w:p>
        </w:tc>
        <w:tc>
          <w:tcPr>
            <w:tcW w:w="365" w:type="pct"/>
            <w:shd w:val="clear" w:color="auto" w:fill="auto"/>
          </w:tcPr>
          <w:p w14:paraId="7DDD52F8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1027" w:type="pct"/>
            <w:shd w:val="clear" w:color="auto" w:fill="auto"/>
          </w:tcPr>
          <w:p w14:paraId="2EC4F8CB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55895198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455" w:type="pct"/>
            <w:shd w:val="clear" w:color="auto" w:fill="auto"/>
          </w:tcPr>
          <w:p w14:paraId="100C29DC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</w:tbl>
    <w:p w14:paraId="6DE91F16" w14:textId="77777777" w:rsidR="007A1179" w:rsidRDefault="007A1179" w:rsidP="007A117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A1179" w14:paraId="3ABD9618" w14:textId="77777777" w:rsidTr="007A1179">
        <w:tc>
          <w:tcPr>
            <w:tcW w:w="5000" w:type="pct"/>
            <w:shd w:val="clear" w:color="auto" w:fill="auto"/>
          </w:tcPr>
          <w:p w14:paraId="235A751F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创建表：选购</w:t>
            </w:r>
          </w:p>
          <w:p w14:paraId="604BEFEA" w14:textId="77777777" w:rsidR="007A1179" w:rsidRDefault="007A1179" w:rsidP="007A1179">
            <w:pPr>
              <w:pStyle w:val="a7"/>
              <w:ind w:firstLineChars="0" w:firstLine="0"/>
            </w:pPr>
            <w:r>
              <w:t>create table u_2_1_2_1.sel_purchasing</w:t>
            </w:r>
          </w:p>
          <w:p w14:paraId="5C3FD30D" w14:textId="77777777" w:rsidR="007A1179" w:rsidRDefault="007A1179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17907AE8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id_order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1CC7E050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references u_2_1_2_</w:t>
            </w:r>
            <w:proofErr w:type="gramStart"/>
            <w:r>
              <w:t>1.seller</w:t>
            </w:r>
            <w:proofErr w:type="gramEnd"/>
            <w:r>
              <w:t>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3AF52239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references u_2_1_2_</w:t>
            </w:r>
            <w:proofErr w:type="gramStart"/>
            <w:r>
              <w:t>1.book</w:t>
            </w:r>
            <w:proofErr w:type="gramEnd"/>
            <w:r>
              <w:t>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692EB148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references u_2_1_2_</w:t>
            </w:r>
            <w:proofErr w:type="gramStart"/>
            <w:r>
              <w:t>1.buyer</w:t>
            </w:r>
            <w:proofErr w:type="gramEnd"/>
            <w:r>
              <w:t>(</w:t>
            </w:r>
            <w:proofErr w:type="spellStart"/>
            <w:r>
              <w:t>id_buyer</w:t>
            </w:r>
            <w:proofErr w:type="spellEnd"/>
            <w:r>
              <w:t>) not null ,</w:t>
            </w:r>
          </w:p>
          <w:p w14:paraId="3F54096C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4) not null ,</w:t>
            </w:r>
          </w:p>
          <w:p w14:paraId="15FA4E27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time_order</w:t>
            </w:r>
            <w:proofErr w:type="spellEnd"/>
            <w:r>
              <w:t xml:space="preserve"> date default (</w:t>
            </w:r>
            <w:proofErr w:type="spellStart"/>
            <w:r>
              <w:t>sysdate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3E94E072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price_order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7,2) not null ,</w:t>
            </w:r>
          </w:p>
          <w:p w14:paraId="70734AAE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deliver_check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1) ,</w:t>
            </w:r>
          </w:p>
          <w:p w14:paraId="1204EA2D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pay_check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1) ,</w:t>
            </w:r>
          </w:p>
          <w:p w14:paraId="619888A7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id_order</w:t>
            </w:r>
            <w:proofErr w:type="spellEnd"/>
            <w:r>
              <w:t>)</w:t>
            </w:r>
          </w:p>
          <w:p w14:paraId="33BF535F" w14:textId="77777777" w:rsidR="007A1179" w:rsidRDefault="007A1179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4DEE4225" w14:textId="77777777" w:rsidR="007A1179" w:rsidRDefault="007A1179" w:rsidP="007A1179">
            <w:pPr>
              <w:pStyle w:val="a7"/>
              <w:ind w:firstLineChars="0" w:firstLine="0"/>
            </w:pPr>
            <w:r>
              <w:t>;</w:t>
            </w:r>
          </w:p>
          <w:p w14:paraId="486C6F17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u_2_1_2_1.sel_purchasing is '</w:t>
            </w:r>
            <w:r>
              <w:rPr>
                <w:rFonts w:hint="eastAsia"/>
              </w:rPr>
              <w:t>选购</w:t>
            </w:r>
            <w:r>
              <w:rPr>
                <w:rFonts w:hint="eastAsia"/>
              </w:rPr>
              <w:t>';</w:t>
            </w:r>
          </w:p>
          <w:p w14:paraId="02EEA38B" w14:textId="77777777" w:rsidR="007A1179" w:rsidRDefault="007A1179" w:rsidP="007A1179">
            <w:pPr>
              <w:pStyle w:val="a7"/>
              <w:ind w:firstLineChars="0" w:firstLine="0"/>
            </w:pPr>
            <w:r>
              <w:t xml:space="preserve">comment on </w:t>
            </w:r>
            <w:r>
              <w:rPr>
                <w:rFonts w:hint="eastAsia"/>
              </w:rPr>
              <w:t>column u_2_1_2_1.sel_purchasing.id_order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1804CB56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0AF972CC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u_2_1_2_1.sel_purchasing.id_book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1EB5AA58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3A54A838" w14:textId="77777777" w:rsidR="007A1179" w:rsidRDefault="007A1179" w:rsidP="007A1179">
            <w:pPr>
              <w:pStyle w:val="a7"/>
              <w:ind w:firstLineChars="0" w:firstLine="0"/>
            </w:pPr>
            <w:r>
              <w:t>comment on col</w:t>
            </w:r>
            <w:r>
              <w:rPr>
                <w:rFonts w:hint="eastAsia"/>
              </w:rPr>
              <w:t>umn u_2_1_2_1.sel_purchasing.sum_book is '</w:t>
            </w:r>
            <w:r>
              <w:rPr>
                <w:rFonts w:hint="eastAsia"/>
              </w:rPr>
              <w:t>选购数量</w:t>
            </w:r>
            <w:r>
              <w:rPr>
                <w:rFonts w:hint="eastAsia"/>
              </w:rPr>
              <w:t>';</w:t>
            </w:r>
          </w:p>
          <w:p w14:paraId="5CC6334D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u_2_1_2_1.sel_purchasing.time_order is '</w:t>
            </w:r>
            <w:r>
              <w:rPr>
                <w:rFonts w:hint="eastAsia"/>
              </w:rPr>
              <w:t>选购时间</w:t>
            </w:r>
            <w:r>
              <w:rPr>
                <w:rFonts w:hint="eastAsia"/>
              </w:rPr>
              <w:t>';</w:t>
            </w:r>
          </w:p>
          <w:p w14:paraId="3AAAEB56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u_2_1_2_1.sel_purchasing.price_order is '</w:t>
            </w:r>
            <w:r>
              <w:rPr>
                <w:rFonts w:hint="eastAsia"/>
              </w:rPr>
              <w:t>选购金额</w:t>
            </w:r>
            <w:r>
              <w:rPr>
                <w:rFonts w:hint="eastAsia"/>
              </w:rPr>
              <w:t>';</w:t>
            </w:r>
          </w:p>
          <w:p w14:paraId="4A131E54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u_2_1_2_1.sel_purchasing.deliver_check is '</w:t>
            </w:r>
            <w:r>
              <w:rPr>
                <w:rFonts w:hint="eastAsia"/>
              </w:rPr>
              <w:t>是否发货</w:t>
            </w:r>
            <w:r>
              <w:rPr>
                <w:rFonts w:hint="eastAsia"/>
              </w:rPr>
              <w:t>';</w:t>
            </w:r>
          </w:p>
          <w:p w14:paraId="5A7F5F6B" w14:textId="77777777" w:rsidR="007A1179" w:rsidRDefault="007A1179" w:rsidP="007A1179">
            <w:pPr>
              <w:pStyle w:val="a7"/>
              <w:ind w:firstLineChars="0" w:firstLine="0"/>
            </w:pPr>
            <w:r>
              <w:t>comment</w:t>
            </w:r>
            <w:r>
              <w:rPr>
                <w:rFonts w:hint="eastAsia"/>
              </w:rPr>
              <w:t xml:space="preserve"> on column u_2_1_2_1.sel_purchasing.pay_check is '</w:t>
            </w:r>
            <w:r>
              <w:rPr>
                <w:rFonts w:hint="eastAsia"/>
              </w:rPr>
              <w:t>是否付款</w:t>
            </w:r>
            <w:r>
              <w:rPr>
                <w:rFonts w:hint="eastAsia"/>
              </w:rPr>
              <w:t>';</w:t>
            </w:r>
          </w:p>
          <w:p w14:paraId="637C8315" w14:textId="77777777" w:rsidR="007A1179" w:rsidRDefault="007A1179" w:rsidP="007A1179">
            <w:pPr>
              <w:pStyle w:val="a7"/>
              <w:ind w:firstLineChars="0" w:firstLine="0"/>
            </w:pPr>
          </w:p>
        </w:tc>
      </w:tr>
    </w:tbl>
    <w:p w14:paraId="38288887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上架</w:t>
      </w:r>
    </w:p>
    <w:p w14:paraId="060A72FF" w14:textId="45E260EB" w:rsidR="00122307" w:rsidRPr="00FB1786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5.2.2.1</w:t>
      </w:r>
      <w:r>
        <w:fldChar w:fldCharType="end"/>
      </w:r>
      <w:r>
        <w:noBreakHyphen/>
      </w:r>
      <w:r>
        <w:rPr>
          <w:rFonts w:hint="eastAsia"/>
        </w:rPr>
        <w:t>6</w:t>
      </w:r>
      <w:r>
        <w:t xml:space="preserve"> </w:t>
      </w:r>
      <w:proofErr w:type="spellStart"/>
      <w:r>
        <w:rPr>
          <w:rFonts w:hint="eastAsia"/>
        </w:rPr>
        <w:t>putaway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id_seller,id_book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5"/>
        <w:gridCol w:w="1478"/>
        <w:gridCol w:w="1968"/>
        <w:gridCol w:w="2344"/>
        <w:gridCol w:w="891"/>
        <w:gridCol w:w="1184"/>
        <w:gridCol w:w="891"/>
        <w:gridCol w:w="891"/>
      </w:tblGrid>
      <w:tr w:rsidR="00122307" w14:paraId="3DE4E7A5" w14:textId="77777777" w:rsidTr="00D60492">
        <w:tc>
          <w:tcPr>
            <w:tcW w:w="485" w:type="pct"/>
            <w:shd w:val="clear" w:color="auto" w:fill="D9D9D9"/>
          </w:tcPr>
          <w:p w14:paraId="59EA4CD8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2" w:type="pct"/>
            <w:shd w:val="clear" w:color="auto" w:fill="D9D9D9"/>
          </w:tcPr>
          <w:p w14:paraId="0C92DAC1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21" w:type="pct"/>
            <w:shd w:val="clear" w:color="auto" w:fill="D9D9D9"/>
          </w:tcPr>
          <w:p w14:paraId="78DEE13F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97" w:type="pct"/>
            <w:shd w:val="clear" w:color="auto" w:fill="D9D9D9"/>
          </w:tcPr>
          <w:p w14:paraId="19742480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17" w:type="pct"/>
            <w:shd w:val="clear" w:color="auto" w:fill="D9D9D9"/>
          </w:tcPr>
          <w:p w14:paraId="17A90AA9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554" w:type="pct"/>
            <w:shd w:val="clear" w:color="auto" w:fill="D9D9D9"/>
          </w:tcPr>
          <w:p w14:paraId="4B0AA5CC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17" w:type="pct"/>
            <w:shd w:val="clear" w:color="auto" w:fill="D9D9D9"/>
          </w:tcPr>
          <w:p w14:paraId="728769FC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417" w:type="pct"/>
            <w:shd w:val="clear" w:color="auto" w:fill="D9D9D9"/>
          </w:tcPr>
          <w:p w14:paraId="4FF9D172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2992CAD8" w14:textId="77777777" w:rsidTr="00D60492">
        <w:tc>
          <w:tcPr>
            <w:tcW w:w="485" w:type="pct"/>
            <w:shd w:val="clear" w:color="auto" w:fill="auto"/>
          </w:tcPr>
          <w:p w14:paraId="119767A1" w14:textId="5740227C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2" w:type="pct"/>
            <w:shd w:val="clear" w:color="auto" w:fill="auto"/>
          </w:tcPr>
          <w:p w14:paraId="786F5849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t>商家编号</w:t>
            </w:r>
          </w:p>
        </w:tc>
        <w:tc>
          <w:tcPr>
            <w:tcW w:w="921" w:type="pct"/>
            <w:shd w:val="clear" w:color="auto" w:fill="auto"/>
          </w:tcPr>
          <w:p w14:paraId="629AEFB0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097" w:type="pct"/>
            <w:shd w:val="clear" w:color="auto" w:fill="auto"/>
          </w:tcPr>
          <w:p w14:paraId="6CEA26D9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seller(</w:t>
            </w:r>
            <w:proofErr w:type="spellStart"/>
            <w:r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17" w:type="pct"/>
            <w:shd w:val="clear" w:color="auto" w:fill="auto"/>
          </w:tcPr>
          <w:p w14:paraId="6DE152F5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4" w:type="pct"/>
            <w:shd w:val="clear" w:color="auto" w:fill="auto"/>
          </w:tcPr>
          <w:p w14:paraId="78387238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417" w:type="pct"/>
            <w:shd w:val="clear" w:color="auto" w:fill="auto"/>
          </w:tcPr>
          <w:p w14:paraId="2882B9DE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417" w:type="pct"/>
            <w:shd w:val="clear" w:color="auto" w:fill="auto"/>
          </w:tcPr>
          <w:p w14:paraId="3A21464D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5078FF06" w14:textId="77777777" w:rsidTr="00D60492">
        <w:tc>
          <w:tcPr>
            <w:tcW w:w="485" w:type="pct"/>
            <w:shd w:val="clear" w:color="auto" w:fill="auto"/>
          </w:tcPr>
          <w:p w14:paraId="7F7C9642" w14:textId="55A4B174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2" w:type="pct"/>
            <w:shd w:val="clear" w:color="auto" w:fill="auto"/>
          </w:tcPr>
          <w:p w14:paraId="699D615A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t>图书编号</w:t>
            </w:r>
          </w:p>
        </w:tc>
        <w:tc>
          <w:tcPr>
            <w:tcW w:w="921" w:type="pct"/>
            <w:shd w:val="clear" w:color="auto" w:fill="auto"/>
          </w:tcPr>
          <w:p w14:paraId="55ACB1CE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097" w:type="pct"/>
            <w:shd w:val="clear" w:color="auto" w:fill="auto"/>
          </w:tcPr>
          <w:p w14:paraId="5D2E0C31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book(</w:t>
            </w:r>
            <w:proofErr w:type="spellStart"/>
            <w:r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17" w:type="pct"/>
            <w:shd w:val="clear" w:color="auto" w:fill="auto"/>
          </w:tcPr>
          <w:p w14:paraId="4A96A445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4" w:type="pct"/>
            <w:shd w:val="clear" w:color="auto" w:fill="auto"/>
          </w:tcPr>
          <w:p w14:paraId="1028B732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417" w:type="pct"/>
            <w:shd w:val="clear" w:color="auto" w:fill="auto"/>
          </w:tcPr>
          <w:p w14:paraId="0508C1A0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417" w:type="pct"/>
            <w:shd w:val="clear" w:color="auto" w:fill="auto"/>
          </w:tcPr>
          <w:p w14:paraId="3BF8BD0A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482663B4" w14:textId="77777777" w:rsidTr="00D60492">
        <w:tc>
          <w:tcPr>
            <w:tcW w:w="485" w:type="pct"/>
            <w:shd w:val="clear" w:color="auto" w:fill="auto"/>
          </w:tcPr>
          <w:p w14:paraId="4CDC7394" w14:textId="6EAF6F7C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2" w:type="pct"/>
            <w:shd w:val="clear" w:color="auto" w:fill="auto"/>
          </w:tcPr>
          <w:p w14:paraId="404ACBE8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921" w:type="pct"/>
            <w:shd w:val="clear" w:color="auto" w:fill="auto"/>
          </w:tcPr>
          <w:p w14:paraId="107D66A4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1097" w:type="pct"/>
            <w:shd w:val="clear" w:color="auto" w:fill="auto"/>
          </w:tcPr>
          <w:p w14:paraId="35D74F83" w14:textId="77777777" w:rsidR="00122307" w:rsidRDefault="00122307" w:rsidP="00D0206E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417" w:type="pct"/>
            <w:shd w:val="clear" w:color="auto" w:fill="auto"/>
          </w:tcPr>
          <w:p w14:paraId="20121555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4" w:type="pct"/>
            <w:shd w:val="clear" w:color="auto" w:fill="auto"/>
          </w:tcPr>
          <w:p w14:paraId="70C90EF4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>
              <w:t>s</w:t>
            </w:r>
            <w:r>
              <w:rPr>
                <w:rFonts w:hint="eastAsia"/>
              </w:rPr>
              <w:t>ys</w:t>
            </w:r>
            <w:r>
              <w:t>date</w:t>
            </w:r>
            <w:proofErr w:type="spellEnd"/>
          </w:p>
        </w:tc>
        <w:tc>
          <w:tcPr>
            <w:tcW w:w="417" w:type="pct"/>
            <w:shd w:val="clear" w:color="auto" w:fill="auto"/>
          </w:tcPr>
          <w:p w14:paraId="6C4FA5DE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417" w:type="pct"/>
            <w:shd w:val="clear" w:color="auto" w:fill="auto"/>
          </w:tcPr>
          <w:p w14:paraId="469B1FF9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03CBDED7" w14:textId="77777777" w:rsidR="00122307" w:rsidRDefault="00122307" w:rsidP="001223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23642563" w14:textId="77777777" w:rsidTr="00D0206E">
        <w:tc>
          <w:tcPr>
            <w:tcW w:w="5000" w:type="pct"/>
            <w:shd w:val="clear" w:color="auto" w:fill="auto"/>
          </w:tcPr>
          <w:p w14:paraId="358D788A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创建表：上架</w:t>
            </w:r>
          </w:p>
          <w:p w14:paraId="71C876A8" w14:textId="77777777" w:rsidR="00D60492" w:rsidRDefault="00D60492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1.putaway</w:t>
            </w:r>
            <w:proofErr w:type="gramEnd"/>
          </w:p>
          <w:p w14:paraId="02E565F5" w14:textId="77777777" w:rsidR="00D60492" w:rsidRDefault="00D60492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4F5F2524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references u_2_1_2_</w:t>
            </w:r>
            <w:proofErr w:type="gramStart"/>
            <w:r>
              <w:t>1.seller</w:t>
            </w:r>
            <w:proofErr w:type="gramEnd"/>
            <w:r>
              <w:t>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519F1551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references u_2_1_2_</w:t>
            </w:r>
            <w:proofErr w:type="gramStart"/>
            <w:r>
              <w:t>1.book</w:t>
            </w:r>
            <w:proofErr w:type="gramEnd"/>
            <w:r>
              <w:t>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5E718DBB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time_putaway</w:t>
            </w:r>
            <w:proofErr w:type="spellEnd"/>
            <w:r>
              <w:t xml:space="preserve"> date default (</w:t>
            </w:r>
            <w:proofErr w:type="spellStart"/>
            <w:r>
              <w:t>sysdate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3E4EFCB3" w14:textId="77777777" w:rsidR="00D60492" w:rsidRDefault="00D60492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</w:t>
            </w:r>
            <w:proofErr w:type="gramStart"/>
            <w:r>
              <w:t>seller,id</w:t>
            </w:r>
            <w:proofErr w:type="gramEnd"/>
            <w:r>
              <w:t>_book</w:t>
            </w:r>
            <w:proofErr w:type="spellEnd"/>
            <w:r>
              <w:t>)</w:t>
            </w:r>
          </w:p>
          <w:p w14:paraId="1A9740B0" w14:textId="77777777" w:rsidR="00D60492" w:rsidRDefault="00D60492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11864B25" w14:textId="77777777" w:rsidR="00D60492" w:rsidRDefault="00D60492" w:rsidP="00D0206E">
            <w:pPr>
              <w:pStyle w:val="a7"/>
              <w:ind w:firstLineChars="0" w:firstLine="0"/>
            </w:pPr>
            <w:r>
              <w:t>;</w:t>
            </w:r>
          </w:p>
          <w:p w14:paraId="7D395FFD" w14:textId="77777777" w:rsidR="00D60492" w:rsidRDefault="00D60492" w:rsidP="00D0206E">
            <w:pPr>
              <w:pStyle w:val="a7"/>
              <w:ind w:firstLineChars="0" w:firstLine="0"/>
            </w:pPr>
            <w:r>
              <w:t xml:space="preserve">comment </w:t>
            </w:r>
            <w:r>
              <w:rPr>
                <w:rFonts w:hint="eastAsia"/>
              </w:rPr>
              <w:t>on table u_2_1_2_1.putaway is '</w:t>
            </w:r>
            <w:r>
              <w:rPr>
                <w:rFonts w:hint="eastAsia"/>
              </w:rPr>
              <w:t>上架</w:t>
            </w:r>
            <w:r>
              <w:rPr>
                <w:rFonts w:hint="eastAsia"/>
              </w:rPr>
              <w:t>';</w:t>
            </w:r>
          </w:p>
          <w:p w14:paraId="19B160E7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u_2_1_2_1.putaway.id_seller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433FCCCD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u_2_1_2_1.putaway.id_book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0BC4EAD1" w14:textId="77777777" w:rsidR="00D60492" w:rsidRDefault="00D6049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u_2_1_2_1.putaway.time_putaway is '</w:t>
            </w:r>
            <w:r>
              <w:rPr>
                <w:rFonts w:hint="eastAsia"/>
              </w:rPr>
              <w:t>上架时间</w:t>
            </w:r>
            <w:r>
              <w:rPr>
                <w:rFonts w:hint="eastAsia"/>
              </w:rPr>
              <w:t>';</w:t>
            </w:r>
          </w:p>
          <w:p w14:paraId="19AD2B55" w14:textId="01A0AACB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53FB01B5" w14:textId="77777777" w:rsidR="00122307" w:rsidRPr="00035404" w:rsidRDefault="00122307" w:rsidP="00122307"/>
    <w:p w14:paraId="5F7D662D" w14:textId="77777777" w:rsidR="00122307" w:rsidRDefault="00122307" w:rsidP="00122307">
      <w:pPr>
        <w:pStyle w:val="4"/>
        <w:tabs>
          <w:tab w:val="num" w:pos="851"/>
        </w:tabs>
        <w:spacing w:line="376" w:lineRule="auto"/>
      </w:pPr>
      <w:bookmarkStart w:id="139" w:name="_Toc24927092"/>
      <w:r>
        <w:rPr>
          <w:rFonts w:hint="eastAsia"/>
        </w:rPr>
        <w:t>添加检查约束</w:t>
      </w:r>
      <w:bookmarkEnd w:id="139"/>
    </w:p>
    <w:p w14:paraId="68C5BBFD" w14:textId="106CF916" w:rsidR="00122307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5.2.2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语句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A7F92" w14:paraId="18E92ED9" w14:textId="77777777" w:rsidTr="00602DC8">
        <w:tc>
          <w:tcPr>
            <w:tcW w:w="5000" w:type="pct"/>
            <w:shd w:val="clear" w:color="auto" w:fill="auto"/>
          </w:tcPr>
          <w:p w14:paraId="7E865A46" w14:textId="77777777" w:rsidR="002A7F92" w:rsidRDefault="002A7F92" w:rsidP="00602DC8">
            <w:pPr>
              <w:pStyle w:val="a7"/>
              <w:ind w:firstLine="420"/>
            </w:pPr>
            <w:r>
              <w:t xml:space="preserve">alter table </w:t>
            </w:r>
            <w:r>
              <w:rPr>
                <w:rFonts w:hint="eastAsia"/>
              </w:rPr>
              <w:t>book</w:t>
            </w:r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03421B55" w14:textId="77777777" w:rsidR="002A7F92" w:rsidRDefault="002A7F92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1A1F2E93" w14:textId="77777777" w:rsidR="002A7F92" w:rsidRDefault="002A7F92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t>price_order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394A74B4" w14:textId="77777777" w:rsidR="002A7F92" w:rsidRDefault="002A7F92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t>deliver_check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=0 or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=1</w:t>
            </w:r>
            <w:r>
              <w:t>);</w:t>
            </w:r>
          </w:p>
          <w:p w14:paraId="786BE9D0" w14:textId="77777777" w:rsidR="002A7F92" w:rsidRDefault="002A7F92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t>pay_check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=0 or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  <w:r>
              <w:rPr>
                <w:rFonts w:hint="eastAsia"/>
              </w:rPr>
              <w:t xml:space="preserve"> =1</w:t>
            </w:r>
            <w:r>
              <w:t>)</w:t>
            </w:r>
          </w:p>
          <w:p w14:paraId="5EF5DB41" w14:textId="77777777" w:rsidR="002A7F92" w:rsidRPr="00BA1DC1" w:rsidRDefault="002A7F92" w:rsidP="00602DC8">
            <w:pPr>
              <w:pStyle w:val="a7"/>
              <w:ind w:firstLine="420"/>
            </w:pPr>
          </w:p>
        </w:tc>
      </w:tr>
    </w:tbl>
    <w:p w14:paraId="5B1CB266" w14:textId="77777777" w:rsidR="00814299" w:rsidRDefault="00814299" w:rsidP="00814299">
      <w:pPr>
        <w:pStyle w:val="3"/>
      </w:pPr>
      <w:bookmarkStart w:id="140" w:name="_Toc24927093"/>
      <w:r>
        <w:rPr>
          <w:rFonts w:hint="eastAsia"/>
        </w:rPr>
        <w:t>同义词</w:t>
      </w:r>
      <w:bookmarkEnd w:id="140"/>
    </w:p>
    <w:p w14:paraId="76F4C818" w14:textId="18745C29" w:rsidR="00814299" w:rsidRPr="00FB1786" w:rsidRDefault="00814299" w:rsidP="0081429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5.2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814299" w14:paraId="673FBF76" w14:textId="77777777" w:rsidTr="00BC663A">
        <w:tc>
          <w:tcPr>
            <w:tcW w:w="355" w:type="pct"/>
            <w:shd w:val="clear" w:color="auto" w:fill="D9D9D9"/>
          </w:tcPr>
          <w:p w14:paraId="27AD4724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3D8F04D3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32B8D6D7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7816B4D1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1A23B768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14299" w14:paraId="599CC8CE" w14:textId="77777777" w:rsidTr="00BC663A">
        <w:tc>
          <w:tcPr>
            <w:tcW w:w="355" w:type="pct"/>
            <w:shd w:val="clear" w:color="auto" w:fill="auto"/>
          </w:tcPr>
          <w:p w14:paraId="13A0F1EE" w14:textId="1908706D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206DE5B2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selp</w:t>
            </w:r>
            <w:proofErr w:type="spellEnd"/>
          </w:p>
        </w:tc>
        <w:tc>
          <w:tcPr>
            <w:tcW w:w="1133" w:type="pct"/>
            <w:shd w:val="clear" w:color="auto" w:fill="auto"/>
          </w:tcPr>
          <w:p w14:paraId="331193EA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1890" w:type="pct"/>
          </w:tcPr>
          <w:p w14:paraId="44643EF7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选购别称</w:t>
            </w:r>
          </w:p>
        </w:tc>
        <w:tc>
          <w:tcPr>
            <w:tcW w:w="660" w:type="pct"/>
          </w:tcPr>
          <w:p w14:paraId="54D06418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6ED069BD" w14:textId="77777777" w:rsidR="00814299" w:rsidRPr="00FB1133" w:rsidRDefault="00814299" w:rsidP="0081429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4299" w14:paraId="597C710C" w14:textId="77777777" w:rsidTr="00BC663A">
        <w:tc>
          <w:tcPr>
            <w:tcW w:w="5000" w:type="pct"/>
            <w:shd w:val="clear" w:color="auto" w:fill="auto"/>
          </w:tcPr>
          <w:p w14:paraId="4C756EDF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创建同义词：选购别称</w:t>
            </w:r>
          </w:p>
          <w:p w14:paraId="502B3A8D" w14:textId="77777777" w:rsidR="00814299" w:rsidRDefault="00814299" w:rsidP="00BC663A">
            <w:pPr>
              <w:pStyle w:val="a7"/>
              <w:ind w:firstLineChars="0" w:firstLine="0"/>
            </w:pPr>
            <w:r>
              <w:t>create synonym u_2_1_2_</w:t>
            </w:r>
            <w:proofErr w:type="gramStart"/>
            <w:r>
              <w:t>1.selp</w:t>
            </w:r>
            <w:proofErr w:type="gramEnd"/>
            <w:r>
              <w:t xml:space="preserve"> for u_2_1_2_1.sel_purchasing;</w:t>
            </w:r>
          </w:p>
          <w:p w14:paraId="25720F63" w14:textId="77777777" w:rsidR="00814299" w:rsidRDefault="00814299" w:rsidP="00BC663A">
            <w:pPr>
              <w:pStyle w:val="a7"/>
              <w:ind w:firstLineChars="0" w:firstLine="0"/>
            </w:pPr>
          </w:p>
          <w:p w14:paraId="23C50C7A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1609B334" w14:textId="77777777" w:rsidR="00814299" w:rsidRDefault="00814299" w:rsidP="00814299">
      <w:pPr>
        <w:pStyle w:val="3"/>
      </w:pPr>
      <w:bookmarkStart w:id="141" w:name="_Toc24927094"/>
      <w:r>
        <w:rPr>
          <w:rFonts w:hint="eastAsia"/>
        </w:rPr>
        <w:lastRenderedPageBreak/>
        <w:t>视图</w:t>
      </w:r>
      <w:bookmarkEnd w:id="141"/>
    </w:p>
    <w:p w14:paraId="0D2C7D34" w14:textId="77777777" w:rsidR="00814299" w:rsidRDefault="00814299" w:rsidP="00814299">
      <w:pPr>
        <w:pStyle w:val="4"/>
        <w:tabs>
          <w:tab w:val="num" w:pos="851"/>
        </w:tabs>
        <w:spacing w:line="376" w:lineRule="auto"/>
      </w:pPr>
      <w:bookmarkStart w:id="142" w:name="_Toc24927095"/>
      <w:r>
        <w:rPr>
          <w:rFonts w:hint="eastAsia"/>
        </w:rPr>
        <w:t>参照信息</w:t>
      </w:r>
      <w:bookmarkEnd w:id="142"/>
    </w:p>
    <w:p w14:paraId="3D4F2AB6" w14:textId="77777777" w:rsidR="00BD2860" w:rsidRPr="00FB1786" w:rsidRDefault="00BD2860" w:rsidP="00BD286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5.2.4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5"/>
        <w:gridCol w:w="1144"/>
        <w:gridCol w:w="1919"/>
        <w:gridCol w:w="3717"/>
        <w:gridCol w:w="3367"/>
      </w:tblGrid>
      <w:tr w:rsidR="00BD2860" w14:paraId="54391CCC" w14:textId="77777777" w:rsidTr="00602DC8">
        <w:tc>
          <w:tcPr>
            <w:tcW w:w="281" w:type="pct"/>
            <w:shd w:val="clear" w:color="auto" w:fill="D9D9D9"/>
          </w:tcPr>
          <w:p w14:paraId="2126585E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66" w:type="pct"/>
            <w:shd w:val="clear" w:color="auto" w:fill="D9D9D9"/>
          </w:tcPr>
          <w:p w14:paraId="5718D63A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77" w:type="pct"/>
            <w:shd w:val="clear" w:color="auto" w:fill="D9D9D9"/>
          </w:tcPr>
          <w:p w14:paraId="6EDF653B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770" w:type="pct"/>
            <w:shd w:val="clear" w:color="auto" w:fill="D9D9D9"/>
          </w:tcPr>
          <w:p w14:paraId="0B3B736F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606" w:type="pct"/>
            <w:shd w:val="clear" w:color="auto" w:fill="D9D9D9"/>
          </w:tcPr>
          <w:p w14:paraId="02C82B7D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D2860" w14:paraId="7BA0786E" w14:textId="77777777" w:rsidTr="00602DC8">
        <w:tc>
          <w:tcPr>
            <w:tcW w:w="281" w:type="pct"/>
            <w:shd w:val="clear" w:color="auto" w:fill="auto"/>
          </w:tcPr>
          <w:p w14:paraId="2E129568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66" w:type="pct"/>
            <w:shd w:val="clear" w:color="auto" w:fill="auto"/>
          </w:tcPr>
          <w:p w14:paraId="19FA725A" w14:textId="77777777" w:rsidR="00BD2860" w:rsidRPr="00095A29" w:rsidRDefault="00BD2860" w:rsidP="00602DC8">
            <w:pPr>
              <w:pStyle w:val="a7"/>
              <w:ind w:firstLineChars="0" w:firstLine="0"/>
            </w:pPr>
            <w:r>
              <w:t>买家信息</w:t>
            </w:r>
          </w:p>
        </w:tc>
        <w:tc>
          <w:tcPr>
            <w:tcW w:w="777" w:type="pct"/>
            <w:shd w:val="clear" w:color="auto" w:fill="auto"/>
          </w:tcPr>
          <w:p w14:paraId="3801A9AF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buyer_mes</w:t>
            </w:r>
            <w:proofErr w:type="spellEnd"/>
          </w:p>
        </w:tc>
        <w:tc>
          <w:tcPr>
            <w:tcW w:w="1770" w:type="pct"/>
          </w:tcPr>
          <w:p w14:paraId="32D760E3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proofErr w:type="gramStart"/>
            <w:r>
              <w:rPr>
                <w:rFonts w:hint="eastAsia"/>
              </w:rPr>
              <w:t>带区域</w:t>
            </w:r>
            <w:proofErr w:type="gramEnd"/>
            <w:r>
              <w:rPr>
                <w:rFonts w:hint="eastAsia"/>
              </w:rPr>
              <w:t>名称的买家</w:t>
            </w:r>
          </w:p>
        </w:tc>
        <w:tc>
          <w:tcPr>
            <w:tcW w:w="1606" w:type="pct"/>
          </w:tcPr>
          <w:p w14:paraId="0BACB4CB" w14:textId="77777777" w:rsidR="00BD2860" w:rsidRDefault="00BD2860" w:rsidP="00602DC8">
            <w:pPr>
              <w:pStyle w:val="a7"/>
              <w:ind w:firstLineChars="0" w:firstLine="0"/>
            </w:pPr>
            <w:r>
              <w:t>将区域名称加进来</w:t>
            </w:r>
          </w:p>
        </w:tc>
      </w:tr>
      <w:tr w:rsidR="00BD2860" w14:paraId="1350C150" w14:textId="77777777" w:rsidTr="00602DC8">
        <w:tc>
          <w:tcPr>
            <w:tcW w:w="281" w:type="pct"/>
            <w:shd w:val="clear" w:color="auto" w:fill="auto"/>
          </w:tcPr>
          <w:p w14:paraId="56390600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66" w:type="pct"/>
            <w:shd w:val="clear" w:color="auto" w:fill="auto"/>
          </w:tcPr>
          <w:p w14:paraId="64A81985" w14:textId="77777777" w:rsidR="00BD2860" w:rsidRPr="00095A29" w:rsidRDefault="00BD2860" w:rsidP="00602DC8">
            <w:pPr>
              <w:pStyle w:val="a7"/>
              <w:ind w:firstLineChars="0" w:firstLine="0"/>
            </w:pPr>
            <w:r>
              <w:t>商家信息</w:t>
            </w:r>
          </w:p>
        </w:tc>
        <w:tc>
          <w:tcPr>
            <w:tcW w:w="777" w:type="pct"/>
            <w:shd w:val="clear" w:color="auto" w:fill="auto"/>
          </w:tcPr>
          <w:p w14:paraId="1FE7F642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seller_mes</w:t>
            </w:r>
            <w:proofErr w:type="spellEnd"/>
          </w:p>
        </w:tc>
        <w:tc>
          <w:tcPr>
            <w:tcW w:w="1770" w:type="pct"/>
          </w:tcPr>
          <w:p w14:paraId="20DF0DE2" w14:textId="77777777" w:rsidR="00BD2860" w:rsidRDefault="00BD2860" w:rsidP="00602DC8">
            <w:pPr>
              <w:pStyle w:val="a7"/>
              <w:ind w:firstLineChars="0" w:firstLine="0"/>
            </w:pPr>
            <w:r>
              <w:t>显示</w:t>
            </w:r>
            <w:proofErr w:type="gramStart"/>
            <w:r>
              <w:t>带</w:t>
            </w:r>
            <w:r>
              <w:rPr>
                <w:rFonts w:hint="eastAsia"/>
              </w:rPr>
              <w:t>区域</w:t>
            </w:r>
            <w:proofErr w:type="gramEnd"/>
            <w:r>
              <w:rPr>
                <w:rFonts w:hint="eastAsia"/>
              </w:rPr>
              <w:t>名称的卖家</w:t>
            </w:r>
          </w:p>
        </w:tc>
        <w:tc>
          <w:tcPr>
            <w:tcW w:w="1606" w:type="pct"/>
          </w:tcPr>
          <w:p w14:paraId="28244AA7" w14:textId="77777777" w:rsidR="00BD2860" w:rsidRDefault="00BD2860" w:rsidP="00602DC8">
            <w:pPr>
              <w:pStyle w:val="a7"/>
              <w:ind w:firstLineChars="0" w:firstLine="0"/>
            </w:pPr>
            <w:r>
              <w:t>将区域名称加进来</w:t>
            </w:r>
          </w:p>
        </w:tc>
      </w:tr>
      <w:tr w:rsidR="00BD2860" w14:paraId="20FDBB7A" w14:textId="77777777" w:rsidTr="00602DC8">
        <w:tc>
          <w:tcPr>
            <w:tcW w:w="281" w:type="pct"/>
            <w:shd w:val="clear" w:color="auto" w:fill="auto"/>
          </w:tcPr>
          <w:p w14:paraId="1C14C8F8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66" w:type="pct"/>
            <w:shd w:val="clear" w:color="auto" w:fill="auto"/>
          </w:tcPr>
          <w:p w14:paraId="646EA0B1" w14:textId="77777777" w:rsidR="00BD2860" w:rsidRPr="00095A29" w:rsidRDefault="00BD2860" w:rsidP="00602DC8">
            <w:pPr>
              <w:pStyle w:val="a7"/>
              <w:ind w:firstLineChars="0" w:firstLine="0"/>
            </w:pPr>
            <w:r w:rsidRPr="00095A29">
              <w:t>选购</w:t>
            </w:r>
            <w:r>
              <w:t>信息</w:t>
            </w:r>
          </w:p>
        </w:tc>
        <w:tc>
          <w:tcPr>
            <w:tcW w:w="777" w:type="pct"/>
            <w:shd w:val="clear" w:color="auto" w:fill="auto"/>
          </w:tcPr>
          <w:p w14:paraId="031794E6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sel_purchasing</w:t>
            </w:r>
            <w:r>
              <w:rPr>
                <w:rFonts w:hint="eastAsia"/>
              </w:rPr>
              <w:t>_mes</w:t>
            </w:r>
            <w:proofErr w:type="spellEnd"/>
          </w:p>
        </w:tc>
        <w:tc>
          <w:tcPr>
            <w:tcW w:w="1770" w:type="pct"/>
          </w:tcPr>
          <w:p w14:paraId="3AB7F2ED" w14:textId="77777777" w:rsidR="00BD2860" w:rsidRDefault="00BD2860" w:rsidP="00602DC8">
            <w:pPr>
              <w:pStyle w:val="a7"/>
              <w:ind w:firstLineChars="0" w:firstLine="0"/>
            </w:pPr>
            <w:r>
              <w:t>显示带</w:t>
            </w:r>
            <w:r>
              <w:rPr>
                <w:rFonts w:hint="eastAsia"/>
              </w:rPr>
              <w:t>商家名称、图书名、买家姓名的选购</w:t>
            </w:r>
          </w:p>
        </w:tc>
        <w:tc>
          <w:tcPr>
            <w:tcW w:w="1606" w:type="pct"/>
          </w:tcPr>
          <w:p w14:paraId="3DEF50DB" w14:textId="77777777" w:rsidR="00BD2860" w:rsidRDefault="00BD2860" w:rsidP="00602DC8">
            <w:pPr>
              <w:pStyle w:val="a7"/>
              <w:ind w:firstLineChars="0" w:firstLine="0"/>
            </w:pPr>
            <w:r>
              <w:t>将</w:t>
            </w:r>
            <w:r>
              <w:rPr>
                <w:rFonts w:hint="eastAsia"/>
              </w:rPr>
              <w:t>商家名称、图书名、买家姓名加进来</w:t>
            </w:r>
          </w:p>
        </w:tc>
      </w:tr>
      <w:tr w:rsidR="00BD2860" w14:paraId="2BEFF55D" w14:textId="77777777" w:rsidTr="00602DC8">
        <w:tc>
          <w:tcPr>
            <w:tcW w:w="281" w:type="pct"/>
            <w:shd w:val="clear" w:color="auto" w:fill="auto"/>
          </w:tcPr>
          <w:p w14:paraId="410DE999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66" w:type="pct"/>
            <w:shd w:val="clear" w:color="auto" w:fill="auto"/>
          </w:tcPr>
          <w:p w14:paraId="4DC767DA" w14:textId="77777777" w:rsidR="00BD2860" w:rsidRPr="00095A29" w:rsidRDefault="00BD2860" w:rsidP="00602DC8">
            <w:pPr>
              <w:pStyle w:val="a7"/>
              <w:ind w:firstLineChars="0" w:firstLine="0"/>
            </w:pPr>
            <w:r w:rsidRPr="00095A29">
              <w:t>上架</w:t>
            </w:r>
            <w:r>
              <w:t>信息</w:t>
            </w:r>
          </w:p>
        </w:tc>
        <w:tc>
          <w:tcPr>
            <w:tcW w:w="777" w:type="pct"/>
            <w:shd w:val="clear" w:color="auto" w:fill="auto"/>
          </w:tcPr>
          <w:p w14:paraId="75E7E4CB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putaway</w:t>
            </w:r>
            <w:r>
              <w:rPr>
                <w:rFonts w:hint="eastAsia"/>
              </w:rPr>
              <w:t>_mes</w:t>
            </w:r>
            <w:proofErr w:type="spellEnd"/>
          </w:p>
        </w:tc>
        <w:tc>
          <w:tcPr>
            <w:tcW w:w="1770" w:type="pct"/>
          </w:tcPr>
          <w:p w14:paraId="5C412E57" w14:textId="77777777" w:rsidR="00BD2860" w:rsidRDefault="00BD2860" w:rsidP="00602DC8">
            <w:pPr>
              <w:pStyle w:val="a7"/>
              <w:ind w:firstLineChars="0" w:firstLine="0"/>
            </w:pPr>
            <w:r>
              <w:t>显示带</w:t>
            </w:r>
            <w:r>
              <w:rPr>
                <w:rFonts w:hint="eastAsia"/>
              </w:rPr>
              <w:t>商家名称、图书名的上架</w:t>
            </w:r>
          </w:p>
        </w:tc>
        <w:tc>
          <w:tcPr>
            <w:tcW w:w="1606" w:type="pct"/>
          </w:tcPr>
          <w:p w14:paraId="4B9B9D57" w14:textId="77777777" w:rsidR="00BD2860" w:rsidRDefault="00BD2860" w:rsidP="00602DC8">
            <w:pPr>
              <w:pStyle w:val="a7"/>
              <w:ind w:firstLineChars="0" w:firstLine="0"/>
            </w:pPr>
            <w:r>
              <w:t>将</w:t>
            </w:r>
            <w:r>
              <w:rPr>
                <w:rFonts w:hint="eastAsia"/>
              </w:rPr>
              <w:t>商家名称、图书名加进来</w:t>
            </w:r>
          </w:p>
        </w:tc>
      </w:tr>
    </w:tbl>
    <w:p w14:paraId="2FA4B3B3" w14:textId="77777777" w:rsidR="00BD2860" w:rsidRDefault="00BD2860" w:rsidP="00BD2860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买家信息</w:t>
      </w:r>
    </w:p>
    <w:p w14:paraId="5C8E955E" w14:textId="77777777" w:rsidR="00BD2860" w:rsidRPr="00550E90" w:rsidRDefault="00BD2860" w:rsidP="00BD2860"/>
    <w:p w14:paraId="650531F4" w14:textId="77777777" w:rsidR="00BD2860" w:rsidRPr="00FB1786" w:rsidRDefault="00BD2860" w:rsidP="00BD286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buyer_mes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3"/>
        <w:gridCol w:w="1128"/>
        <w:gridCol w:w="1495"/>
        <w:gridCol w:w="1589"/>
        <w:gridCol w:w="1547"/>
        <w:gridCol w:w="3692"/>
        <w:gridCol w:w="588"/>
      </w:tblGrid>
      <w:tr w:rsidR="00BD2860" w14:paraId="272FE296" w14:textId="77777777" w:rsidTr="00602DC8">
        <w:tc>
          <w:tcPr>
            <w:tcW w:w="301" w:type="pct"/>
            <w:shd w:val="clear" w:color="auto" w:fill="D9D9D9"/>
          </w:tcPr>
          <w:p w14:paraId="135A52AF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28" w:type="pct"/>
            <w:shd w:val="clear" w:color="auto" w:fill="D9D9D9"/>
          </w:tcPr>
          <w:p w14:paraId="0B22AC6A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00" w:type="pct"/>
            <w:shd w:val="clear" w:color="auto" w:fill="D9D9D9"/>
          </w:tcPr>
          <w:p w14:paraId="4C3D11C2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44" w:type="pct"/>
            <w:shd w:val="clear" w:color="auto" w:fill="D9D9D9"/>
          </w:tcPr>
          <w:p w14:paraId="5DDF229B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24" w:type="pct"/>
            <w:shd w:val="clear" w:color="auto" w:fill="D9D9D9"/>
          </w:tcPr>
          <w:p w14:paraId="543F7A0F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728" w:type="pct"/>
            <w:shd w:val="clear" w:color="auto" w:fill="D9D9D9"/>
          </w:tcPr>
          <w:p w14:paraId="223A84EA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275" w:type="pct"/>
            <w:shd w:val="clear" w:color="auto" w:fill="D9D9D9"/>
          </w:tcPr>
          <w:p w14:paraId="3A09DB53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D2860" w14:paraId="22008CB7" w14:textId="77777777" w:rsidTr="00602DC8">
        <w:tc>
          <w:tcPr>
            <w:tcW w:w="301" w:type="pct"/>
            <w:shd w:val="clear" w:color="auto" w:fill="auto"/>
          </w:tcPr>
          <w:p w14:paraId="73144964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6C50644E" w14:textId="77777777" w:rsidR="00BD2860" w:rsidRDefault="00BD2860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700" w:type="pct"/>
            <w:shd w:val="clear" w:color="auto" w:fill="auto"/>
          </w:tcPr>
          <w:p w14:paraId="63250297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744" w:type="pct"/>
          </w:tcPr>
          <w:p w14:paraId="1DE1373F" w14:textId="77777777" w:rsidR="00BD2860" w:rsidRDefault="00BD2860" w:rsidP="00602DC8">
            <w:pPr>
              <w:pStyle w:val="a7"/>
              <w:ind w:firstLineChars="0" w:firstLine="0"/>
              <w:jc w:val="left"/>
            </w:pPr>
            <w:r w:rsidRPr="00F96116">
              <w:rPr>
                <w:rFonts w:hint="eastAsia"/>
              </w:rPr>
              <w:t>buyer</w:t>
            </w:r>
          </w:p>
        </w:tc>
        <w:tc>
          <w:tcPr>
            <w:tcW w:w="724" w:type="pct"/>
          </w:tcPr>
          <w:p w14:paraId="64111DF0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1728" w:type="pct"/>
          </w:tcPr>
          <w:p w14:paraId="7FB666E9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1396F9F9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5244755C" w14:textId="77777777" w:rsidTr="00602DC8">
        <w:tc>
          <w:tcPr>
            <w:tcW w:w="301" w:type="pct"/>
            <w:shd w:val="clear" w:color="auto" w:fill="auto"/>
          </w:tcPr>
          <w:p w14:paraId="0A23185C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7F6A26A8" w14:textId="77777777" w:rsidR="00BD2860" w:rsidRDefault="00BD2860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买家姓名</w:t>
            </w:r>
          </w:p>
        </w:tc>
        <w:tc>
          <w:tcPr>
            <w:tcW w:w="700" w:type="pct"/>
            <w:shd w:val="clear" w:color="auto" w:fill="auto"/>
          </w:tcPr>
          <w:p w14:paraId="265A05CD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744" w:type="pct"/>
          </w:tcPr>
          <w:p w14:paraId="669D4C3B" w14:textId="77777777" w:rsidR="00BD2860" w:rsidRDefault="00BD2860" w:rsidP="00602DC8">
            <w:pPr>
              <w:jc w:val="left"/>
            </w:pPr>
            <w:r w:rsidRPr="00F96116">
              <w:rPr>
                <w:rFonts w:hint="eastAsia"/>
              </w:rPr>
              <w:t>buyer</w:t>
            </w:r>
          </w:p>
        </w:tc>
        <w:tc>
          <w:tcPr>
            <w:tcW w:w="724" w:type="pct"/>
          </w:tcPr>
          <w:p w14:paraId="3B826D91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1728" w:type="pct"/>
          </w:tcPr>
          <w:p w14:paraId="15B2305D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6FF62DB5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62FB2522" w14:textId="77777777" w:rsidTr="00602DC8">
        <w:tc>
          <w:tcPr>
            <w:tcW w:w="301" w:type="pct"/>
            <w:shd w:val="clear" w:color="auto" w:fill="auto"/>
          </w:tcPr>
          <w:p w14:paraId="275726F6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557E6B5B" w14:textId="77777777" w:rsidR="00BD2860" w:rsidRPr="00095A29" w:rsidRDefault="00BD2860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买家电话</w:t>
            </w:r>
          </w:p>
        </w:tc>
        <w:tc>
          <w:tcPr>
            <w:tcW w:w="700" w:type="pct"/>
            <w:shd w:val="clear" w:color="auto" w:fill="auto"/>
          </w:tcPr>
          <w:p w14:paraId="6DE9608A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744" w:type="pct"/>
          </w:tcPr>
          <w:p w14:paraId="2D299036" w14:textId="77777777" w:rsidR="00BD2860" w:rsidRDefault="00BD2860" w:rsidP="00602DC8">
            <w:pPr>
              <w:jc w:val="left"/>
            </w:pPr>
            <w:r w:rsidRPr="00F96116">
              <w:rPr>
                <w:rFonts w:hint="eastAsia"/>
              </w:rPr>
              <w:t>buyer</w:t>
            </w:r>
          </w:p>
        </w:tc>
        <w:tc>
          <w:tcPr>
            <w:tcW w:w="724" w:type="pct"/>
          </w:tcPr>
          <w:p w14:paraId="2E8E27AF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1728" w:type="pct"/>
          </w:tcPr>
          <w:p w14:paraId="1E9523AB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5A860859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3C7322DD" w14:textId="77777777" w:rsidTr="00602DC8">
        <w:tc>
          <w:tcPr>
            <w:tcW w:w="301" w:type="pct"/>
            <w:shd w:val="clear" w:color="auto" w:fill="auto"/>
          </w:tcPr>
          <w:p w14:paraId="57CC6B48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583C9281" w14:textId="77777777" w:rsidR="00BD2860" w:rsidRPr="00095A29" w:rsidRDefault="00BD2860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买家地址</w:t>
            </w:r>
          </w:p>
        </w:tc>
        <w:tc>
          <w:tcPr>
            <w:tcW w:w="700" w:type="pct"/>
            <w:shd w:val="clear" w:color="auto" w:fill="auto"/>
          </w:tcPr>
          <w:p w14:paraId="26CD478A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744" w:type="pct"/>
          </w:tcPr>
          <w:p w14:paraId="2C3E4975" w14:textId="77777777" w:rsidR="00BD2860" w:rsidRDefault="00BD2860" w:rsidP="00602DC8">
            <w:pPr>
              <w:jc w:val="left"/>
            </w:pPr>
            <w:r w:rsidRPr="00F96116">
              <w:rPr>
                <w:rFonts w:hint="eastAsia"/>
              </w:rPr>
              <w:t>buyer</w:t>
            </w:r>
          </w:p>
        </w:tc>
        <w:tc>
          <w:tcPr>
            <w:tcW w:w="724" w:type="pct"/>
          </w:tcPr>
          <w:p w14:paraId="6C94DC8D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1728" w:type="pct"/>
          </w:tcPr>
          <w:p w14:paraId="25DDFF44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509698DC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65FC2655" w14:textId="77777777" w:rsidTr="00602DC8">
        <w:tc>
          <w:tcPr>
            <w:tcW w:w="301" w:type="pct"/>
            <w:shd w:val="clear" w:color="auto" w:fill="auto"/>
          </w:tcPr>
          <w:p w14:paraId="280D4430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1FFDBF5B" w14:textId="77777777" w:rsidR="00BD2860" w:rsidRDefault="00BD2860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700" w:type="pct"/>
            <w:shd w:val="clear" w:color="auto" w:fill="auto"/>
          </w:tcPr>
          <w:p w14:paraId="64A2B855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744" w:type="pct"/>
          </w:tcPr>
          <w:p w14:paraId="51869083" w14:textId="77777777" w:rsidR="00BD2860" w:rsidRDefault="00BD2860" w:rsidP="00602DC8">
            <w:pPr>
              <w:jc w:val="left"/>
            </w:pPr>
            <w:r>
              <w:rPr>
                <w:rFonts w:hint="eastAsia"/>
              </w:rPr>
              <w:t>buyer</w:t>
            </w:r>
          </w:p>
        </w:tc>
        <w:tc>
          <w:tcPr>
            <w:tcW w:w="724" w:type="pct"/>
          </w:tcPr>
          <w:p w14:paraId="3262C031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</w:t>
            </w:r>
            <w:proofErr w:type="spellEnd"/>
          </w:p>
        </w:tc>
        <w:tc>
          <w:tcPr>
            <w:tcW w:w="1728" w:type="pct"/>
          </w:tcPr>
          <w:p w14:paraId="1173E009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256670A5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4CCD5EA9" w14:textId="77777777" w:rsidTr="00602DC8">
        <w:tc>
          <w:tcPr>
            <w:tcW w:w="301" w:type="pct"/>
            <w:shd w:val="clear" w:color="auto" w:fill="auto"/>
          </w:tcPr>
          <w:p w14:paraId="15577428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570FDDE0" w14:textId="77777777" w:rsidR="00BD2860" w:rsidRPr="00095A29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区域名称</w:t>
            </w:r>
          </w:p>
        </w:tc>
        <w:tc>
          <w:tcPr>
            <w:tcW w:w="700" w:type="pct"/>
            <w:shd w:val="clear" w:color="auto" w:fill="auto"/>
          </w:tcPr>
          <w:p w14:paraId="16BFAED2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744" w:type="pct"/>
          </w:tcPr>
          <w:p w14:paraId="52A27CF7" w14:textId="77777777" w:rsidR="00BD2860" w:rsidRDefault="00BD2860" w:rsidP="00602DC8">
            <w:pPr>
              <w:jc w:val="left"/>
            </w:pPr>
            <w:r>
              <w:rPr>
                <w:rFonts w:hint="eastAsia"/>
              </w:rPr>
              <w:t>area</w:t>
            </w:r>
          </w:p>
        </w:tc>
        <w:tc>
          <w:tcPr>
            <w:tcW w:w="724" w:type="pct"/>
          </w:tcPr>
          <w:p w14:paraId="3EA0DEEE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1728" w:type="pct"/>
          </w:tcPr>
          <w:p w14:paraId="3C952A13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buyer.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  <w:r>
              <w:rPr>
                <w:rFonts w:hint="eastAsia"/>
              </w:rPr>
              <w:t>= area.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275" w:type="pct"/>
            <w:shd w:val="clear" w:color="auto" w:fill="auto"/>
          </w:tcPr>
          <w:p w14:paraId="417BFE08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7DB5467E" w14:textId="77777777" w:rsidR="00BD2860" w:rsidRPr="003F5CC5" w:rsidRDefault="00BD2860" w:rsidP="00BD2860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D2860" w14:paraId="7E57D543" w14:textId="77777777" w:rsidTr="00602DC8">
        <w:tc>
          <w:tcPr>
            <w:tcW w:w="5000" w:type="pct"/>
            <w:shd w:val="clear" w:color="auto" w:fill="auto"/>
          </w:tcPr>
          <w:p w14:paraId="2E5E4C75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创建视图：买家信息</w:t>
            </w:r>
          </w:p>
          <w:p w14:paraId="72A7E191" w14:textId="77777777" w:rsidR="00BD2860" w:rsidRDefault="00BD2860" w:rsidP="00602DC8">
            <w:pPr>
              <w:pStyle w:val="a7"/>
              <w:ind w:firstLineChars="0" w:firstLine="0"/>
            </w:pPr>
            <w:r>
              <w:t>create view u_2_1_2_</w:t>
            </w:r>
            <w:proofErr w:type="gramStart"/>
            <w:r>
              <w:t>1.buyer</w:t>
            </w:r>
            <w:proofErr w:type="gramEnd"/>
            <w:r>
              <w:t>_mes(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name_buyer</w:t>
            </w:r>
            <w:proofErr w:type="spellEnd"/>
            <w:r>
              <w:t xml:space="preserve">, </w:t>
            </w:r>
            <w:proofErr w:type="spellStart"/>
            <w:r>
              <w:t>call_buyer</w:t>
            </w:r>
            <w:proofErr w:type="spellEnd"/>
            <w:r>
              <w:t xml:space="preserve">, </w:t>
            </w:r>
            <w:proofErr w:type="spellStart"/>
            <w:r>
              <w:t>adress_buyer</w:t>
            </w:r>
            <w:proofErr w:type="spellEnd"/>
            <w:r>
              <w:t xml:space="preserve">, </w:t>
            </w:r>
            <w:proofErr w:type="spellStart"/>
            <w:r>
              <w:t>id_area</w:t>
            </w:r>
            <w:proofErr w:type="spellEnd"/>
            <w:r>
              <w:t xml:space="preserve">, </w:t>
            </w:r>
            <w:proofErr w:type="spellStart"/>
            <w:r>
              <w:t>name_area</w:t>
            </w:r>
            <w:proofErr w:type="spellEnd"/>
            <w:r>
              <w:t>)</w:t>
            </w:r>
          </w:p>
          <w:p w14:paraId="2D85794E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  <w:t>as</w:t>
            </w:r>
          </w:p>
          <w:p w14:paraId="748B621A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a.name_buyer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a.call</w:t>
            </w:r>
            <w:proofErr w:type="gramEnd"/>
            <w:r>
              <w:t>_buyer</w:t>
            </w:r>
            <w:proofErr w:type="spellEnd"/>
            <w:r>
              <w:t xml:space="preserve">, </w:t>
            </w:r>
            <w:proofErr w:type="spellStart"/>
            <w:r>
              <w:t>a.adress_buyer</w:t>
            </w:r>
            <w:proofErr w:type="spellEnd"/>
            <w:r>
              <w:t xml:space="preserve">, </w:t>
            </w:r>
            <w:proofErr w:type="spellStart"/>
            <w:r>
              <w:t>a.id_are</w:t>
            </w:r>
            <w:proofErr w:type="spellEnd"/>
            <w:r>
              <w:t xml:space="preserve">, </w:t>
            </w:r>
            <w:proofErr w:type="spellStart"/>
            <w:r>
              <w:t>b.name_area</w:t>
            </w:r>
            <w:proofErr w:type="spellEnd"/>
          </w:p>
          <w:p w14:paraId="223F6533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buyer a, area b</w:t>
            </w:r>
          </w:p>
          <w:p w14:paraId="751A22C7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a. </w:t>
            </w:r>
            <w:proofErr w:type="spellStart"/>
            <w:r>
              <w:t>id_area</w:t>
            </w:r>
            <w:proofErr w:type="spellEnd"/>
            <w:r>
              <w:t xml:space="preserve">= b. </w:t>
            </w:r>
            <w:proofErr w:type="spellStart"/>
            <w:r>
              <w:t>id_area</w:t>
            </w:r>
            <w:proofErr w:type="spellEnd"/>
          </w:p>
          <w:p w14:paraId="06B5108D" w14:textId="77777777" w:rsidR="00BD2860" w:rsidRDefault="00BD2860" w:rsidP="00602DC8">
            <w:pPr>
              <w:pStyle w:val="a7"/>
              <w:ind w:firstLineChars="0" w:firstLine="0"/>
            </w:pPr>
            <w:r>
              <w:t>;</w:t>
            </w:r>
          </w:p>
          <w:p w14:paraId="6B48A632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u_2_1_2_1.buyer_mes is '</w:t>
            </w:r>
            <w:r>
              <w:rPr>
                <w:rFonts w:hint="eastAsia"/>
              </w:rPr>
              <w:t>买家信息</w:t>
            </w:r>
            <w:r>
              <w:rPr>
                <w:rFonts w:hint="eastAsia"/>
              </w:rPr>
              <w:t>';</w:t>
            </w:r>
          </w:p>
          <w:p w14:paraId="5D1CB61C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u_2_1_2_1.buyer_mes.id_buyer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31834A62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u_2_1_2_1.buyer_mes.name_buyer is '</w:t>
            </w:r>
            <w:r>
              <w:rPr>
                <w:rFonts w:hint="eastAsia"/>
              </w:rPr>
              <w:t>买家姓名</w:t>
            </w:r>
            <w:r>
              <w:rPr>
                <w:rFonts w:hint="eastAsia"/>
              </w:rPr>
              <w:t>';</w:t>
            </w:r>
          </w:p>
          <w:p w14:paraId="14C94EE5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u_2_1_2_1.buyer_mes.call_buyer is '</w:t>
            </w:r>
            <w:r>
              <w:rPr>
                <w:rFonts w:hint="eastAsia"/>
              </w:rPr>
              <w:t>买家电话</w:t>
            </w:r>
            <w:r>
              <w:rPr>
                <w:rFonts w:hint="eastAsia"/>
              </w:rPr>
              <w:t>';</w:t>
            </w:r>
          </w:p>
          <w:p w14:paraId="09E47100" w14:textId="77777777" w:rsidR="00BD2860" w:rsidRDefault="00BD2860" w:rsidP="00602DC8">
            <w:pPr>
              <w:pStyle w:val="a7"/>
              <w:ind w:firstLineChars="0" w:firstLine="0"/>
            </w:pPr>
            <w:r>
              <w:t>comment on column u_2</w:t>
            </w:r>
            <w:r>
              <w:rPr>
                <w:rFonts w:hint="eastAsia"/>
              </w:rPr>
              <w:t>_1_2_1.buyer_mes.adress_buyer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1BCFBD42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u_2_1_2_1.buyer_mes.id_area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0B9C3F8F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u_2_1_2_1.buyer_mes.name_area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043EF55E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0A9D5B70" w14:textId="77777777" w:rsidR="00BD2860" w:rsidRPr="0082097B" w:rsidRDefault="00BD2860" w:rsidP="00BD2860"/>
    <w:p w14:paraId="51C980F9" w14:textId="77777777" w:rsidR="00BD2860" w:rsidRDefault="00BD2860" w:rsidP="00BD2860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商家信息</w:t>
      </w:r>
    </w:p>
    <w:p w14:paraId="3A65AD85" w14:textId="77777777" w:rsidR="00BD2860" w:rsidRPr="00FB1786" w:rsidRDefault="00BD2860" w:rsidP="00BD286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seller_mes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3"/>
        <w:gridCol w:w="1128"/>
        <w:gridCol w:w="1495"/>
        <w:gridCol w:w="1589"/>
        <w:gridCol w:w="1547"/>
        <w:gridCol w:w="3692"/>
        <w:gridCol w:w="588"/>
      </w:tblGrid>
      <w:tr w:rsidR="00BD2860" w14:paraId="6FB19786" w14:textId="77777777" w:rsidTr="00602DC8">
        <w:tc>
          <w:tcPr>
            <w:tcW w:w="301" w:type="pct"/>
            <w:shd w:val="clear" w:color="auto" w:fill="D9D9D9"/>
          </w:tcPr>
          <w:p w14:paraId="69BE91B8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28" w:type="pct"/>
            <w:shd w:val="clear" w:color="auto" w:fill="D9D9D9"/>
          </w:tcPr>
          <w:p w14:paraId="4EE927D8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00" w:type="pct"/>
            <w:shd w:val="clear" w:color="auto" w:fill="D9D9D9"/>
          </w:tcPr>
          <w:p w14:paraId="61AA67CD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44" w:type="pct"/>
            <w:shd w:val="clear" w:color="auto" w:fill="D9D9D9"/>
          </w:tcPr>
          <w:p w14:paraId="615D179C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24" w:type="pct"/>
            <w:shd w:val="clear" w:color="auto" w:fill="D9D9D9"/>
          </w:tcPr>
          <w:p w14:paraId="4B5FAA57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728" w:type="pct"/>
            <w:shd w:val="clear" w:color="auto" w:fill="D9D9D9"/>
          </w:tcPr>
          <w:p w14:paraId="3016B04F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275" w:type="pct"/>
            <w:shd w:val="clear" w:color="auto" w:fill="D9D9D9"/>
          </w:tcPr>
          <w:p w14:paraId="7176A555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D2860" w14:paraId="13F1E0A3" w14:textId="77777777" w:rsidTr="00602DC8">
        <w:tc>
          <w:tcPr>
            <w:tcW w:w="301" w:type="pct"/>
            <w:shd w:val="clear" w:color="auto" w:fill="auto"/>
          </w:tcPr>
          <w:p w14:paraId="0B0EF462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57C1FB16" w14:textId="77777777" w:rsidR="00BD2860" w:rsidRDefault="00BD2860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700" w:type="pct"/>
            <w:shd w:val="clear" w:color="auto" w:fill="auto"/>
          </w:tcPr>
          <w:p w14:paraId="47CA70A1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744" w:type="pct"/>
          </w:tcPr>
          <w:p w14:paraId="3C4FB112" w14:textId="77777777" w:rsidR="00BD2860" w:rsidRDefault="00BD2860" w:rsidP="00602DC8">
            <w:pPr>
              <w:pStyle w:val="a7"/>
              <w:ind w:firstLineChars="0" w:firstLine="0"/>
              <w:jc w:val="left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724" w:type="pct"/>
          </w:tcPr>
          <w:p w14:paraId="5848DE8C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1728" w:type="pct"/>
          </w:tcPr>
          <w:p w14:paraId="7E8E86FC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3CDD617E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207257DC" w14:textId="77777777" w:rsidTr="00602DC8">
        <w:tc>
          <w:tcPr>
            <w:tcW w:w="301" w:type="pct"/>
            <w:shd w:val="clear" w:color="auto" w:fill="auto"/>
          </w:tcPr>
          <w:p w14:paraId="41439A17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597B4C21" w14:textId="77777777" w:rsidR="00BD2860" w:rsidRDefault="00BD2860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商家名称</w:t>
            </w:r>
          </w:p>
        </w:tc>
        <w:tc>
          <w:tcPr>
            <w:tcW w:w="700" w:type="pct"/>
            <w:shd w:val="clear" w:color="auto" w:fill="auto"/>
          </w:tcPr>
          <w:p w14:paraId="6A247DC7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744" w:type="pct"/>
          </w:tcPr>
          <w:p w14:paraId="14FA3BCC" w14:textId="77777777" w:rsidR="00BD2860" w:rsidRDefault="00BD2860" w:rsidP="00602DC8">
            <w:pPr>
              <w:jc w:val="left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724" w:type="pct"/>
          </w:tcPr>
          <w:p w14:paraId="5ED4C84A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1728" w:type="pct"/>
          </w:tcPr>
          <w:p w14:paraId="2414AE27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4869DDE4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6E42F978" w14:textId="77777777" w:rsidTr="00602DC8">
        <w:tc>
          <w:tcPr>
            <w:tcW w:w="301" w:type="pct"/>
            <w:shd w:val="clear" w:color="auto" w:fill="auto"/>
          </w:tcPr>
          <w:p w14:paraId="5DA15934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11E80845" w14:textId="77777777" w:rsidR="00BD2860" w:rsidRPr="00095A29" w:rsidRDefault="00BD2860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商家电话</w:t>
            </w:r>
          </w:p>
        </w:tc>
        <w:tc>
          <w:tcPr>
            <w:tcW w:w="700" w:type="pct"/>
            <w:shd w:val="clear" w:color="auto" w:fill="auto"/>
          </w:tcPr>
          <w:p w14:paraId="0D91F385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744" w:type="pct"/>
          </w:tcPr>
          <w:p w14:paraId="3337EE7D" w14:textId="77777777" w:rsidR="00BD2860" w:rsidRDefault="00BD2860" w:rsidP="00602DC8">
            <w:pPr>
              <w:jc w:val="left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724" w:type="pct"/>
          </w:tcPr>
          <w:p w14:paraId="03C4FB98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1728" w:type="pct"/>
          </w:tcPr>
          <w:p w14:paraId="36F4A2F4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621C2EF9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436FCAB2" w14:textId="77777777" w:rsidTr="00602DC8">
        <w:tc>
          <w:tcPr>
            <w:tcW w:w="301" w:type="pct"/>
            <w:shd w:val="clear" w:color="auto" w:fill="auto"/>
          </w:tcPr>
          <w:p w14:paraId="1A6969D5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590DBFF5" w14:textId="77777777" w:rsidR="00BD2860" w:rsidRPr="00095A29" w:rsidRDefault="00BD2860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商家地址</w:t>
            </w:r>
          </w:p>
        </w:tc>
        <w:tc>
          <w:tcPr>
            <w:tcW w:w="700" w:type="pct"/>
            <w:shd w:val="clear" w:color="auto" w:fill="auto"/>
          </w:tcPr>
          <w:p w14:paraId="7F8A00F4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adress_seller</w:t>
            </w:r>
            <w:proofErr w:type="spellEnd"/>
          </w:p>
        </w:tc>
        <w:tc>
          <w:tcPr>
            <w:tcW w:w="744" w:type="pct"/>
          </w:tcPr>
          <w:p w14:paraId="6C538082" w14:textId="77777777" w:rsidR="00BD2860" w:rsidRDefault="00BD2860" w:rsidP="00602DC8">
            <w:pPr>
              <w:jc w:val="left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724" w:type="pct"/>
          </w:tcPr>
          <w:p w14:paraId="5A75DC68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1728" w:type="pct"/>
          </w:tcPr>
          <w:p w14:paraId="7695723F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5E4CCD60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13DBABC8" w14:textId="77777777" w:rsidTr="00602DC8">
        <w:tc>
          <w:tcPr>
            <w:tcW w:w="301" w:type="pct"/>
            <w:shd w:val="clear" w:color="auto" w:fill="auto"/>
          </w:tcPr>
          <w:p w14:paraId="32BFDAF1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053F25F2" w14:textId="77777777" w:rsidR="00BD2860" w:rsidRDefault="00BD2860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700" w:type="pct"/>
            <w:shd w:val="clear" w:color="auto" w:fill="auto"/>
          </w:tcPr>
          <w:p w14:paraId="629F78F2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744" w:type="pct"/>
          </w:tcPr>
          <w:p w14:paraId="1AEFD96C" w14:textId="77777777" w:rsidR="00BD2860" w:rsidRDefault="00BD2860" w:rsidP="00602DC8">
            <w:pPr>
              <w:jc w:val="left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724" w:type="pct"/>
          </w:tcPr>
          <w:p w14:paraId="7E74C139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</w:t>
            </w:r>
            <w:proofErr w:type="spellEnd"/>
          </w:p>
        </w:tc>
        <w:tc>
          <w:tcPr>
            <w:tcW w:w="1728" w:type="pct"/>
          </w:tcPr>
          <w:p w14:paraId="6025A25D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1ED2B0F7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2B9FEC3D" w14:textId="77777777" w:rsidTr="00602DC8">
        <w:tc>
          <w:tcPr>
            <w:tcW w:w="301" w:type="pct"/>
            <w:shd w:val="clear" w:color="auto" w:fill="auto"/>
          </w:tcPr>
          <w:p w14:paraId="6D59C609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280F31D2" w14:textId="77777777" w:rsidR="00BD2860" w:rsidRPr="00095A29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区域名称</w:t>
            </w:r>
          </w:p>
        </w:tc>
        <w:tc>
          <w:tcPr>
            <w:tcW w:w="700" w:type="pct"/>
            <w:shd w:val="clear" w:color="auto" w:fill="auto"/>
          </w:tcPr>
          <w:p w14:paraId="69F70427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744" w:type="pct"/>
          </w:tcPr>
          <w:p w14:paraId="44673538" w14:textId="77777777" w:rsidR="00BD2860" w:rsidRDefault="00BD2860" w:rsidP="00602DC8">
            <w:pPr>
              <w:jc w:val="left"/>
            </w:pPr>
            <w:r>
              <w:rPr>
                <w:rFonts w:hint="eastAsia"/>
              </w:rPr>
              <w:t>area</w:t>
            </w:r>
          </w:p>
        </w:tc>
        <w:tc>
          <w:tcPr>
            <w:tcW w:w="724" w:type="pct"/>
          </w:tcPr>
          <w:p w14:paraId="46717225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1728" w:type="pct"/>
          </w:tcPr>
          <w:p w14:paraId="0934D641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seller.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  <w:r>
              <w:rPr>
                <w:rFonts w:hint="eastAsia"/>
              </w:rPr>
              <w:t>= area.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275" w:type="pct"/>
            <w:shd w:val="clear" w:color="auto" w:fill="auto"/>
          </w:tcPr>
          <w:p w14:paraId="4B0C22CD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3136AADD" w14:textId="77777777" w:rsidR="00BD2860" w:rsidRPr="003F5CC5" w:rsidRDefault="00BD2860" w:rsidP="00BD2860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D2860" w14:paraId="57200751" w14:textId="77777777" w:rsidTr="00602DC8">
        <w:tc>
          <w:tcPr>
            <w:tcW w:w="5000" w:type="pct"/>
            <w:shd w:val="clear" w:color="auto" w:fill="auto"/>
          </w:tcPr>
          <w:p w14:paraId="1945BDCC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创建视图：商家信息</w:t>
            </w:r>
          </w:p>
          <w:p w14:paraId="238F08F6" w14:textId="77777777" w:rsidR="00BD2860" w:rsidRDefault="00BD2860" w:rsidP="00602DC8">
            <w:pPr>
              <w:pStyle w:val="a7"/>
              <w:ind w:firstLineChars="0" w:firstLine="0"/>
            </w:pPr>
            <w:r>
              <w:t>create view u_2_1_2_</w:t>
            </w:r>
            <w:proofErr w:type="gramStart"/>
            <w:r>
              <w:t>1.seller</w:t>
            </w:r>
            <w:proofErr w:type="gramEnd"/>
            <w:r>
              <w:t>_mes(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 xml:space="preserve">, </w:t>
            </w:r>
            <w:proofErr w:type="spellStart"/>
            <w:r>
              <w:t>tel_seller</w:t>
            </w:r>
            <w:proofErr w:type="spellEnd"/>
            <w:r>
              <w:t xml:space="preserve">, </w:t>
            </w:r>
            <w:proofErr w:type="spellStart"/>
            <w:r>
              <w:t>adress_seller</w:t>
            </w:r>
            <w:proofErr w:type="spellEnd"/>
            <w:r>
              <w:t xml:space="preserve">, </w:t>
            </w:r>
            <w:proofErr w:type="spellStart"/>
            <w:r>
              <w:t>id_area</w:t>
            </w:r>
            <w:proofErr w:type="spellEnd"/>
            <w:r>
              <w:t xml:space="preserve">, </w:t>
            </w:r>
            <w:proofErr w:type="spellStart"/>
            <w:r>
              <w:t>name_area</w:t>
            </w:r>
            <w:proofErr w:type="spellEnd"/>
            <w:r>
              <w:t>)</w:t>
            </w:r>
          </w:p>
          <w:p w14:paraId="415794A4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  <w:t>as</w:t>
            </w:r>
          </w:p>
          <w:p w14:paraId="57EE3829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a.name_buyer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a.call</w:t>
            </w:r>
            <w:proofErr w:type="gramEnd"/>
            <w:r>
              <w:t>_buyer</w:t>
            </w:r>
            <w:proofErr w:type="spellEnd"/>
            <w:r>
              <w:t xml:space="preserve">, </w:t>
            </w:r>
            <w:proofErr w:type="spellStart"/>
            <w:r>
              <w:t>a.adress_buyer</w:t>
            </w:r>
            <w:proofErr w:type="spellEnd"/>
            <w:r>
              <w:t xml:space="preserve">, </w:t>
            </w:r>
            <w:proofErr w:type="spellStart"/>
            <w:r>
              <w:t>a.id_are</w:t>
            </w:r>
            <w:proofErr w:type="spellEnd"/>
            <w:r>
              <w:t xml:space="preserve">, </w:t>
            </w:r>
            <w:proofErr w:type="spellStart"/>
            <w:r>
              <w:t>b.name_area</w:t>
            </w:r>
            <w:proofErr w:type="spellEnd"/>
          </w:p>
          <w:p w14:paraId="68ED5BE7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seller a, area b</w:t>
            </w:r>
          </w:p>
          <w:p w14:paraId="74EB930B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a. </w:t>
            </w:r>
            <w:proofErr w:type="spellStart"/>
            <w:r>
              <w:t>id_area</w:t>
            </w:r>
            <w:proofErr w:type="spellEnd"/>
            <w:r>
              <w:t xml:space="preserve">= b. </w:t>
            </w:r>
            <w:proofErr w:type="spellStart"/>
            <w:r>
              <w:t>id_area</w:t>
            </w:r>
            <w:proofErr w:type="spellEnd"/>
          </w:p>
          <w:p w14:paraId="0C74FCF1" w14:textId="77777777" w:rsidR="00BD2860" w:rsidRDefault="00BD2860" w:rsidP="00602DC8">
            <w:pPr>
              <w:pStyle w:val="a7"/>
              <w:ind w:firstLineChars="0" w:firstLine="0"/>
            </w:pPr>
            <w:r>
              <w:t>;</w:t>
            </w:r>
          </w:p>
          <w:p w14:paraId="7F186B69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u_2_1_2_1.seller_mes is '</w:t>
            </w:r>
            <w:r>
              <w:rPr>
                <w:rFonts w:hint="eastAsia"/>
              </w:rPr>
              <w:t>商家信息</w:t>
            </w:r>
            <w:r>
              <w:rPr>
                <w:rFonts w:hint="eastAsia"/>
              </w:rPr>
              <w:t>';</w:t>
            </w:r>
          </w:p>
          <w:p w14:paraId="66DD8E62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u_2_1_2_1.seller_mes.id_seller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5CAC2D87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u_2_1_2_1.seller_mes.name_seller is 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';</w:t>
            </w:r>
          </w:p>
          <w:p w14:paraId="545B6B69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u_2_1_2_1.seller_mes.tel_seller is '</w:t>
            </w:r>
            <w:r>
              <w:rPr>
                <w:rFonts w:hint="eastAsia"/>
              </w:rPr>
              <w:t>商家电话</w:t>
            </w:r>
            <w:r>
              <w:rPr>
                <w:rFonts w:hint="eastAsia"/>
              </w:rPr>
              <w:t>';</w:t>
            </w:r>
          </w:p>
          <w:p w14:paraId="52346D0A" w14:textId="77777777" w:rsidR="00BD2860" w:rsidRDefault="00BD2860" w:rsidP="00602DC8">
            <w:pPr>
              <w:pStyle w:val="a7"/>
              <w:ind w:firstLineChars="0" w:firstLine="0"/>
            </w:pPr>
            <w:r>
              <w:t>comment on</w:t>
            </w:r>
            <w:r>
              <w:rPr>
                <w:rFonts w:hint="eastAsia"/>
              </w:rPr>
              <w:t xml:space="preserve"> column u_2_1_2_1.seller_mes.adress_seller is '</w:t>
            </w:r>
            <w:r>
              <w:rPr>
                <w:rFonts w:hint="eastAsia"/>
              </w:rPr>
              <w:t>商家地址</w:t>
            </w:r>
            <w:r>
              <w:rPr>
                <w:rFonts w:hint="eastAsia"/>
              </w:rPr>
              <w:t>';</w:t>
            </w:r>
          </w:p>
          <w:p w14:paraId="404806ED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u_2_1_2_1.seller_mes.id_area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263E9A53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u_2_1_2_1.seller_mes.name_area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4AB32F07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02C59E39" w14:textId="77777777" w:rsidR="00BD2860" w:rsidRDefault="00BD2860" w:rsidP="00BD2860"/>
    <w:p w14:paraId="7253A47B" w14:textId="77777777" w:rsidR="00BD2860" w:rsidRPr="00CD5862" w:rsidRDefault="00BD2860" w:rsidP="00BD2860"/>
    <w:p w14:paraId="0DD9F03C" w14:textId="77777777" w:rsidR="00BD2860" w:rsidRPr="00CD5862" w:rsidRDefault="00BD2860" w:rsidP="00BD2860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选购信息</w:t>
      </w:r>
    </w:p>
    <w:p w14:paraId="7CE1E76A" w14:textId="77777777" w:rsidR="00BD2860" w:rsidRPr="00FB1786" w:rsidRDefault="00BD2860" w:rsidP="00BD286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视图</w:t>
      </w:r>
      <w:proofErr w:type="spellStart"/>
      <w:r w:rsidRPr="00095A29">
        <w:rPr>
          <w:rFonts w:hint="eastAsia"/>
        </w:rPr>
        <w:t>sel_purchasing</w:t>
      </w:r>
      <w:r>
        <w:rPr>
          <w:rFonts w:hint="eastAsia"/>
        </w:rPr>
        <w:t>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7"/>
        <w:gridCol w:w="1132"/>
        <w:gridCol w:w="1502"/>
        <w:gridCol w:w="1596"/>
        <w:gridCol w:w="1502"/>
        <w:gridCol w:w="3660"/>
        <w:gridCol w:w="643"/>
      </w:tblGrid>
      <w:tr w:rsidR="00674D56" w14:paraId="0EAFEC14" w14:textId="77777777" w:rsidTr="00362221">
        <w:tc>
          <w:tcPr>
            <w:tcW w:w="303" w:type="pct"/>
            <w:shd w:val="clear" w:color="auto" w:fill="D9D9D9"/>
          </w:tcPr>
          <w:p w14:paraId="62C6649D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30" w:type="pct"/>
            <w:shd w:val="clear" w:color="auto" w:fill="D9D9D9"/>
          </w:tcPr>
          <w:p w14:paraId="700EC761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03" w:type="pct"/>
            <w:shd w:val="clear" w:color="auto" w:fill="D9D9D9"/>
          </w:tcPr>
          <w:p w14:paraId="0203C71C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47" w:type="pct"/>
            <w:shd w:val="clear" w:color="auto" w:fill="D9D9D9"/>
          </w:tcPr>
          <w:p w14:paraId="65FA1BD1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03" w:type="pct"/>
            <w:shd w:val="clear" w:color="auto" w:fill="D9D9D9"/>
          </w:tcPr>
          <w:p w14:paraId="470A05EE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713" w:type="pct"/>
            <w:shd w:val="clear" w:color="auto" w:fill="D9D9D9"/>
          </w:tcPr>
          <w:p w14:paraId="6692669B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01" w:type="pct"/>
            <w:shd w:val="clear" w:color="auto" w:fill="D9D9D9"/>
          </w:tcPr>
          <w:p w14:paraId="19773EC6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65ADAED6" w14:textId="77777777" w:rsidTr="00362221">
        <w:tc>
          <w:tcPr>
            <w:tcW w:w="303" w:type="pct"/>
            <w:shd w:val="clear" w:color="auto" w:fill="auto"/>
          </w:tcPr>
          <w:p w14:paraId="0E006CF2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416043CD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703" w:type="pct"/>
            <w:shd w:val="clear" w:color="auto" w:fill="auto"/>
          </w:tcPr>
          <w:p w14:paraId="2515D8AE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747" w:type="pct"/>
          </w:tcPr>
          <w:p w14:paraId="52265072" w14:textId="77777777" w:rsidR="00674D56" w:rsidRDefault="00674D56" w:rsidP="00362221">
            <w:pPr>
              <w:pStyle w:val="a7"/>
              <w:ind w:firstLineChars="0" w:firstLine="0"/>
              <w:jc w:val="left"/>
            </w:pPr>
            <w:proofErr w:type="spellStart"/>
            <w:r w:rsidRPr="0076545A">
              <w:rPr>
                <w:rFonts w:hint="eastAsia"/>
              </w:rPr>
              <w:t>selp</w:t>
            </w:r>
            <w:proofErr w:type="spellEnd"/>
          </w:p>
        </w:tc>
        <w:tc>
          <w:tcPr>
            <w:tcW w:w="703" w:type="pct"/>
          </w:tcPr>
          <w:p w14:paraId="22E8F8F6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1713" w:type="pct"/>
          </w:tcPr>
          <w:p w14:paraId="5EA3BD26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01" w:type="pct"/>
            <w:shd w:val="clear" w:color="auto" w:fill="auto"/>
          </w:tcPr>
          <w:p w14:paraId="4A9C3518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2EA3CC19" w14:textId="77777777" w:rsidTr="00362221">
        <w:tc>
          <w:tcPr>
            <w:tcW w:w="303" w:type="pct"/>
            <w:shd w:val="clear" w:color="auto" w:fill="auto"/>
          </w:tcPr>
          <w:p w14:paraId="53192EC5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08240C0B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703" w:type="pct"/>
            <w:shd w:val="clear" w:color="auto" w:fill="auto"/>
          </w:tcPr>
          <w:p w14:paraId="69EEB89E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747" w:type="pct"/>
          </w:tcPr>
          <w:p w14:paraId="062D6F33" w14:textId="77777777" w:rsidR="00674D56" w:rsidRDefault="00674D56" w:rsidP="00362221">
            <w:pPr>
              <w:jc w:val="left"/>
            </w:pPr>
            <w:proofErr w:type="spellStart"/>
            <w:r w:rsidRPr="0076545A">
              <w:rPr>
                <w:rFonts w:hint="eastAsia"/>
              </w:rPr>
              <w:t>selp</w:t>
            </w:r>
            <w:proofErr w:type="spellEnd"/>
          </w:p>
        </w:tc>
        <w:tc>
          <w:tcPr>
            <w:tcW w:w="703" w:type="pct"/>
          </w:tcPr>
          <w:p w14:paraId="180FBD4A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1713" w:type="pct"/>
          </w:tcPr>
          <w:p w14:paraId="2EDD777B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01" w:type="pct"/>
            <w:shd w:val="clear" w:color="auto" w:fill="auto"/>
          </w:tcPr>
          <w:p w14:paraId="013D7AFC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7DEAF918" w14:textId="77777777" w:rsidTr="00362221">
        <w:tc>
          <w:tcPr>
            <w:tcW w:w="303" w:type="pct"/>
            <w:shd w:val="clear" w:color="auto" w:fill="auto"/>
          </w:tcPr>
          <w:p w14:paraId="5CD9978D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2297D19B" w14:textId="77777777" w:rsidR="00674D56" w:rsidRPr="00095A29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商家名称</w:t>
            </w:r>
          </w:p>
        </w:tc>
        <w:tc>
          <w:tcPr>
            <w:tcW w:w="703" w:type="pct"/>
            <w:shd w:val="clear" w:color="auto" w:fill="auto"/>
          </w:tcPr>
          <w:p w14:paraId="3550ED25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747" w:type="pct"/>
          </w:tcPr>
          <w:p w14:paraId="7CA66301" w14:textId="77777777" w:rsidR="00674D56" w:rsidRPr="004534D2" w:rsidRDefault="00674D56" w:rsidP="00362221">
            <w:pPr>
              <w:jc w:val="left"/>
            </w:pPr>
            <w:r>
              <w:rPr>
                <w:rFonts w:hint="eastAsia"/>
              </w:rPr>
              <w:t>seller</w:t>
            </w:r>
          </w:p>
        </w:tc>
        <w:tc>
          <w:tcPr>
            <w:tcW w:w="703" w:type="pct"/>
          </w:tcPr>
          <w:p w14:paraId="163110E8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1713" w:type="pct"/>
          </w:tcPr>
          <w:p w14:paraId="73624B5A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selp.</w:t>
            </w:r>
            <w:r w:rsidRPr="00095A29"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seller.</w:t>
            </w:r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301" w:type="pct"/>
            <w:shd w:val="clear" w:color="auto" w:fill="auto"/>
          </w:tcPr>
          <w:p w14:paraId="1CF1A8F1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384809EE" w14:textId="77777777" w:rsidTr="00362221">
        <w:tc>
          <w:tcPr>
            <w:tcW w:w="303" w:type="pct"/>
            <w:shd w:val="clear" w:color="auto" w:fill="auto"/>
          </w:tcPr>
          <w:p w14:paraId="3A62FBDD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026527BA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703" w:type="pct"/>
            <w:shd w:val="clear" w:color="auto" w:fill="auto"/>
          </w:tcPr>
          <w:p w14:paraId="7DB1C742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747" w:type="pct"/>
          </w:tcPr>
          <w:p w14:paraId="28363421" w14:textId="77777777" w:rsidR="00674D56" w:rsidRDefault="00674D56" w:rsidP="00362221">
            <w:pPr>
              <w:jc w:val="left"/>
            </w:pPr>
            <w:proofErr w:type="spellStart"/>
            <w:r>
              <w:rPr>
                <w:rFonts w:hint="eastAsia"/>
              </w:rPr>
              <w:t>selp</w:t>
            </w:r>
            <w:proofErr w:type="spellEnd"/>
          </w:p>
        </w:tc>
        <w:tc>
          <w:tcPr>
            <w:tcW w:w="703" w:type="pct"/>
          </w:tcPr>
          <w:p w14:paraId="427A97DA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713" w:type="pct"/>
          </w:tcPr>
          <w:p w14:paraId="74205312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01" w:type="pct"/>
            <w:shd w:val="clear" w:color="auto" w:fill="auto"/>
          </w:tcPr>
          <w:p w14:paraId="171FC151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4814F943" w14:textId="77777777" w:rsidTr="00362221">
        <w:tc>
          <w:tcPr>
            <w:tcW w:w="303" w:type="pct"/>
            <w:shd w:val="clear" w:color="auto" w:fill="auto"/>
          </w:tcPr>
          <w:p w14:paraId="3EB1D092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469B341A" w14:textId="77777777" w:rsidR="00674D56" w:rsidRPr="00095A29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703" w:type="pct"/>
            <w:shd w:val="clear" w:color="auto" w:fill="auto"/>
          </w:tcPr>
          <w:p w14:paraId="4B2A92BA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47" w:type="pct"/>
          </w:tcPr>
          <w:p w14:paraId="3B4BB5C6" w14:textId="77777777" w:rsidR="00674D56" w:rsidRPr="004534D2" w:rsidRDefault="00674D56" w:rsidP="00362221">
            <w:pPr>
              <w:jc w:val="left"/>
            </w:pPr>
            <w:r>
              <w:rPr>
                <w:rFonts w:hint="eastAsia"/>
              </w:rPr>
              <w:t>book</w:t>
            </w:r>
          </w:p>
        </w:tc>
        <w:tc>
          <w:tcPr>
            <w:tcW w:w="703" w:type="pct"/>
          </w:tcPr>
          <w:p w14:paraId="62893C5A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713" w:type="pct"/>
          </w:tcPr>
          <w:p w14:paraId="45DD3737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selp.</w:t>
            </w:r>
            <w:r w:rsidRPr="00095A29"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book.</w:t>
            </w:r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301" w:type="pct"/>
            <w:shd w:val="clear" w:color="auto" w:fill="auto"/>
          </w:tcPr>
          <w:p w14:paraId="529C0FBF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1FD55599" w14:textId="77777777" w:rsidTr="00362221">
        <w:tc>
          <w:tcPr>
            <w:tcW w:w="303" w:type="pct"/>
            <w:shd w:val="clear" w:color="auto" w:fill="auto"/>
          </w:tcPr>
          <w:p w14:paraId="67AB683D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35CAD164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703" w:type="pct"/>
            <w:shd w:val="clear" w:color="auto" w:fill="auto"/>
          </w:tcPr>
          <w:p w14:paraId="40CFAC04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747" w:type="pct"/>
          </w:tcPr>
          <w:p w14:paraId="7A06E240" w14:textId="77777777" w:rsidR="00674D56" w:rsidRDefault="00674D56" w:rsidP="00362221">
            <w:pPr>
              <w:jc w:val="left"/>
            </w:pPr>
            <w:proofErr w:type="spellStart"/>
            <w:r>
              <w:rPr>
                <w:rFonts w:hint="eastAsia"/>
              </w:rPr>
              <w:t>selp</w:t>
            </w:r>
            <w:proofErr w:type="spellEnd"/>
          </w:p>
        </w:tc>
        <w:tc>
          <w:tcPr>
            <w:tcW w:w="703" w:type="pct"/>
          </w:tcPr>
          <w:p w14:paraId="7522B86B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1713" w:type="pct"/>
          </w:tcPr>
          <w:p w14:paraId="5009D4C9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01" w:type="pct"/>
            <w:shd w:val="clear" w:color="auto" w:fill="auto"/>
          </w:tcPr>
          <w:p w14:paraId="2434FCDC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50946C19" w14:textId="77777777" w:rsidTr="00362221">
        <w:tc>
          <w:tcPr>
            <w:tcW w:w="303" w:type="pct"/>
            <w:shd w:val="clear" w:color="auto" w:fill="auto"/>
          </w:tcPr>
          <w:p w14:paraId="5641819B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2A160BE6" w14:textId="77777777" w:rsidR="00674D56" w:rsidRPr="00095A29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买家姓名</w:t>
            </w:r>
          </w:p>
        </w:tc>
        <w:tc>
          <w:tcPr>
            <w:tcW w:w="703" w:type="pct"/>
            <w:shd w:val="clear" w:color="auto" w:fill="auto"/>
          </w:tcPr>
          <w:p w14:paraId="2AD3424F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747" w:type="pct"/>
          </w:tcPr>
          <w:p w14:paraId="05A39CAE" w14:textId="77777777" w:rsidR="00674D56" w:rsidRPr="004534D2" w:rsidRDefault="00674D56" w:rsidP="00362221">
            <w:pPr>
              <w:jc w:val="left"/>
            </w:pPr>
            <w:r>
              <w:rPr>
                <w:rFonts w:hint="eastAsia"/>
              </w:rPr>
              <w:t>buyer</w:t>
            </w:r>
          </w:p>
        </w:tc>
        <w:tc>
          <w:tcPr>
            <w:tcW w:w="703" w:type="pct"/>
          </w:tcPr>
          <w:p w14:paraId="70BE79BA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1713" w:type="pct"/>
          </w:tcPr>
          <w:p w14:paraId="5650CF74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selp.</w:t>
            </w:r>
            <w:r w:rsidRPr="00095A29">
              <w:rPr>
                <w:rFonts w:hint="eastAsia"/>
              </w:rPr>
              <w:t>id_buyer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buyer.</w:t>
            </w:r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301" w:type="pct"/>
            <w:shd w:val="clear" w:color="auto" w:fill="auto"/>
          </w:tcPr>
          <w:p w14:paraId="75336AC8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027A965A" w14:textId="77777777" w:rsidTr="00362221">
        <w:tc>
          <w:tcPr>
            <w:tcW w:w="303" w:type="pct"/>
            <w:shd w:val="clear" w:color="auto" w:fill="auto"/>
          </w:tcPr>
          <w:p w14:paraId="6903D538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5317B2E3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选购数量</w:t>
            </w:r>
          </w:p>
        </w:tc>
        <w:tc>
          <w:tcPr>
            <w:tcW w:w="703" w:type="pct"/>
            <w:shd w:val="clear" w:color="auto" w:fill="auto"/>
          </w:tcPr>
          <w:p w14:paraId="4F369DBC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747" w:type="pct"/>
          </w:tcPr>
          <w:p w14:paraId="7D4E0504" w14:textId="77777777" w:rsidR="00674D56" w:rsidRDefault="00674D56" w:rsidP="00362221">
            <w:pPr>
              <w:jc w:val="left"/>
            </w:pPr>
            <w:proofErr w:type="spellStart"/>
            <w:r w:rsidRPr="00D90A16">
              <w:rPr>
                <w:rFonts w:hint="eastAsia"/>
              </w:rPr>
              <w:t>selp</w:t>
            </w:r>
            <w:proofErr w:type="spellEnd"/>
          </w:p>
        </w:tc>
        <w:tc>
          <w:tcPr>
            <w:tcW w:w="703" w:type="pct"/>
          </w:tcPr>
          <w:p w14:paraId="352374D9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1713" w:type="pct"/>
          </w:tcPr>
          <w:p w14:paraId="2C466F31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01" w:type="pct"/>
            <w:shd w:val="clear" w:color="auto" w:fill="auto"/>
          </w:tcPr>
          <w:p w14:paraId="252473C8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0033FE11" w14:textId="77777777" w:rsidTr="00362221">
        <w:tc>
          <w:tcPr>
            <w:tcW w:w="303" w:type="pct"/>
            <w:shd w:val="clear" w:color="auto" w:fill="auto"/>
          </w:tcPr>
          <w:p w14:paraId="33E6B43E" w14:textId="77777777" w:rsidR="00674D56" w:rsidRDefault="00674D56" w:rsidP="00362221"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349D752F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选购时间</w:t>
            </w:r>
          </w:p>
        </w:tc>
        <w:tc>
          <w:tcPr>
            <w:tcW w:w="703" w:type="pct"/>
            <w:shd w:val="clear" w:color="auto" w:fill="auto"/>
          </w:tcPr>
          <w:p w14:paraId="17A56192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747" w:type="pct"/>
          </w:tcPr>
          <w:p w14:paraId="3E9CDB2E" w14:textId="77777777" w:rsidR="00674D56" w:rsidRDefault="00674D56" w:rsidP="00362221">
            <w:pPr>
              <w:jc w:val="left"/>
            </w:pPr>
            <w:proofErr w:type="spellStart"/>
            <w:r w:rsidRPr="00D90A16">
              <w:rPr>
                <w:rFonts w:hint="eastAsia"/>
              </w:rPr>
              <w:t>selp</w:t>
            </w:r>
            <w:proofErr w:type="spellEnd"/>
          </w:p>
        </w:tc>
        <w:tc>
          <w:tcPr>
            <w:tcW w:w="703" w:type="pct"/>
          </w:tcPr>
          <w:p w14:paraId="229155F2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1713" w:type="pct"/>
          </w:tcPr>
          <w:p w14:paraId="3C9ADD69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01" w:type="pct"/>
            <w:shd w:val="clear" w:color="auto" w:fill="auto"/>
          </w:tcPr>
          <w:p w14:paraId="1C2CDD56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3A0F714D" w14:textId="77777777" w:rsidTr="00362221">
        <w:tc>
          <w:tcPr>
            <w:tcW w:w="303" w:type="pct"/>
            <w:shd w:val="clear" w:color="auto" w:fill="auto"/>
          </w:tcPr>
          <w:p w14:paraId="65A69323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42679210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选购金额</w:t>
            </w:r>
          </w:p>
        </w:tc>
        <w:tc>
          <w:tcPr>
            <w:tcW w:w="703" w:type="pct"/>
            <w:shd w:val="clear" w:color="auto" w:fill="auto"/>
          </w:tcPr>
          <w:p w14:paraId="1A5B4AB4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747" w:type="pct"/>
          </w:tcPr>
          <w:p w14:paraId="3B4D9B88" w14:textId="77777777" w:rsidR="00674D56" w:rsidRDefault="00674D56" w:rsidP="00362221">
            <w:pPr>
              <w:jc w:val="left"/>
            </w:pPr>
            <w:proofErr w:type="spellStart"/>
            <w:r w:rsidRPr="00873B59">
              <w:rPr>
                <w:rFonts w:hint="eastAsia"/>
              </w:rPr>
              <w:t>selp</w:t>
            </w:r>
            <w:proofErr w:type="spellEnd"/>
          </w:p>
        </w:tc>
        <w:tc>
          <w:tcPr>
            <w:tcW w:w="703" w:type="pct"/>
          </w:tcPr>
          <w:p w14:paraId="2B547677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1713" w:type="pct"/>
          </w:tcPr>
          <w:p w14:paraId="625186B3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01" w:type="pct"/>
            <w:shd w:val="clear" w:color="auto" w:fill="auto"/>
          </w:tcPr>
          <w:p w14:paraId="6CA96834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466E3583" w14:textId="77777777" w:rsidTr="00362221">
        <w:tc>
          <w:tcPr>
            <w:tcW w:w="303" w:type="pct"/>
            <w:shd w:val="clear" w:color="auto" w:fill="auto"/>
          </w:tcPr>
          <w:p w14:paraId="7D7A6BB7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5C833607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是否发货</w:t>
            </w:r>
          </w:p>
        </w:tc>
        <w:tc>
          <w:tcPr>
            <w:tcW w:w="703" w:type="pct"/>
            <w:shd w:val="clear" w:color="auto" w:fill="auto"/>
          </w:tcPr>
          <w:p w14:paraId="30BC8FC6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747" w:type="pct"/>
          </w:tcPr>
          <w:p w14:paraId="4CE4619E" w14:textId="77777777" w:rsidR="00674D56" w:rsidRDefault="00674D56" w:rsidP="00362221">
            <w:pPr>
              <w:jc w:val="left"/>
            </w:pPr>
            <w:proofErr w:type="spellStart"/>
            <w:r w:rsidRPr="00873B59">
              <w:rPr>
                <w:rFonts w:hint="eastAsia"/>
              </w:rPr>
              <w:t>selp</w:t>
            </w:r>
            <w:proofErr w:type="spellEnd"/>
          </w:p>
        </w:tc>
        <w:tc>
          <w:tcPr>
            <w:tcW w:w="703" w:type="pct"/>
          </w:tcPr>
          <w:p w14:paraId="7081B733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1713" w:type="pct"/>
          </w:tcPr>
          <w:p w14:paraId="3B5E0056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01" w:type="pct"/>
            <w:shd w:val="clear" w:color="auto" w:fill="auto"/>
          </w:tcPr>
          <w:p w14:paraId="203FB0CC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618DB36C" w14:textId="77777777" w:rsidTr="00362221">
        <w:tc>
          <w:tcPr>
            <w:tcW w:w="303" w:type="pct"/>
            <w:shd w:val="clear" w:color="auto" w:fill="auto"/>
          </w:tcPr>
          <w:p w14:paraId="0D07AD4C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530" w:type="pct"/>
            <w:shd w:val="clear" w:color="auto" w:fill="auto"/>
          </w:tcPr>
          <w:p w14:paraId="7A8FF3C1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是否付款</w:t>
            </w:r>
          </w:p>
        </w:tc>
        <w:tc>
          <w:tcPr>
            <w:tcW w:w="703" w:type="pct"/>
            <w:shd w:val="clear" w:color="auto" w:fill="auto"/>
          </w:tcPr>
          <w:p w14:paraId="7F872753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747" w:type="pct"/>
          </w:tcPr>
          <w:p w14:paraId="7EFC90DC" w14:textId="77777777" w:rsidR="00674D56" w:rsidRDefault="00674D56" w:rsidP="00362221">
            <w:pPr>
              <w:jc w:val="left"/>
            </w:pPr>
            <w:proofErr w:type="spellStart"/>
            <w:r w:rsidRPr="00873B59">
              <w:rPr>
                <w:rFonts w:hint="eastAsia"/>
              </w:rPr>
              <w:t>selp</w:t>
            </w:r>
            <w:proofErr w:type="spellEnd"/>
          </w:p>
        </w:tc>
        <w:tc>
          <w:tcPr>
            <w:tcW w:w="703" w:type="pct"/>
          </w:tcPr>
          <w:p w14:paraId="3A4E55E9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1713" w:type="pct"/>
          </w:tcPr>
          <w:p w14:paraId="6A42AD93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01" w:type="pct"/>
            <w:shd w:val="clear" w:color="auto" w:fill="auto"/>
          </w:tcPr>
          <w:p w14:paraId="1B09C9C1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3F5206A6" w14:textId="31B75800" w:rsidR="00BD2860" w:rsidRPr="003F5CC5" w:rsidRDefault="00BD2860" w:rsidP="00BD2860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D2860" w14:paraId="3993E38A" w14:textId="77777777" w:rsidTr="00602DC8">
        <w:tc>
          <w:tcPr>
            <w:tcW w:w="5000" w:type="pct"/>
            <w:shd w:val="clear" w:color="auto" w:fill="auto"/>
          </w:tcPr>
          <w:p w14:paraId="68F70209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创建视图：选购信息</w:t>
            </w:r>
          </w:p>
          <w:p w14:paraId="50E26993" w14:textId="77777777" w:rsidR="00674D56" w:rsidRDefault="00674D56" w:rsidP="00602DC8">
            <w:pPr>
              <w:pStyle w:val="a7"/>
              <w:ind w:firstLineChars="0" w:firstLine="0"/>
            </w:pPr>
            <w:r>
              <w:t>create view u_2_1_2_1.sel_purchasing_</w:t>
            </w:r>
            <w:proofErr w:type="gramStart"/>
            <w:r>
              <w:t>mes(</w:t>
            </w:r>
            <w:proofErr w:type="spellStart"/>
            <w:proofErr w:type="gramEnd"/>
            <w:r>
              <w:t>id_order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 xml:space="preserve">, </w:t>
            </w:r>
            <w:proofErr w:type="spellStart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name_buyer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time_order</w:t>
            </w:r>
            <w:proofErr w:type="spellEnd"/>
            <w:r>
              <w:t xml:space="preserve">, </w:t>
            </w:r>
            <w:proofErr w:type="spellStart"/>
            <w:r>
              <w:t>price_order</w:t>
            </w:r>
            <w:proofErr w:type="spellEnd"/>
            <w:r>
              <w:t xml:space="preserve">, </w:t>
            </w:r>
            <w:proofErr w:type="spellStart"/>
            <w:r>
              <w:t>deliver_check</w:t>
            </w:r>
            <w:proofErr w:type="spellEnd"/>
            <w:r>
              <w:t xml:space="preserve">, </w:t>
            </w:r>
            <w:proofErr w:type="spellStart"/>
            <w:r>
              <w:t>pay_check</w:t>
            </w:r>
            <w:proofErr w:type="spellEnd"/>
            <w:r>
              <w:t>)</w:t>
            </w:r>
          </w:p>
          <w:p w14:paraId="24576B5C" w14:textId="77777777" w:rsidR="00674D56" w:rsidRDefault="00674D56" w:rsidP="00602DC8">
            <w:pPr>
              <w:pStyle w:val="a7"/>
              <w:ind w:firstLineChars="0" w:firstLine="0"/>
            </w:pPr>
            <w:r>
              <w:tab/>
              <w:t>as</w:t>
            </w:r>
          </w:p>
          <w:p w14:paraId="303DC6FF" w14:textId="77777777" w:rsidR="00674D56" w:rsidRDefault="00674D56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a.id_order</w:t>
            </w:r>
            <w:proofErr w:type="spellEnd"/>
            <w:r>
              <w:t xml:space="preserve">,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b.name_seller</w:t>
            </w:r>
            <w:proofErr w:type="spellEnd"/>
            <w:r>
              <w:t xml:space="preserve">,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r>
              <w:t>c.name_book</w:t>
            </w:r>
            <w:proofErr w:type="spellEnd"/>
            <w:r>
              <w:t xml:space="preserve">,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d.name_buyer</w:t>
            </w:r>
            <w:proofErr w:type="spellEnd"/>
            <w:r>
              <w:t xml:space="preserve">, </w:t>
            </w:r>
            <w:proofErr w:type="spellStart"/>
            <w:r>
              <w:t>a.sum_book</w:t>
            </w:r>
            <w:proofErr w:type="spellEnd"/>
            <w:r>
              <w:t xml:space="preserve">, </w:t>
            </w:r>
            <w:proofErr w:type="spellStart"/>
            <w:r>
              <w:t>a.time_order</w:t>
            </w:r>
            <w:proofErr w:type="spellEnd"/>
            <w:r>
              <w:t xml:space="preserve">, </w:t>
            </w:r>
            <w:proofErr w:type="spellStart"/>
            <w:r>
              <w:t>a.price_order</w:t>
            </w:r>
            <w:proofErr w:type="spellEnd"/>
            <w:r>
              <w:t xml:space="preserve">, </w:t>
            </w:r>
            <w:proofErr w:type="spellStart"/>
            <w:r>
              <w:t>a.deliver_check</w:t>
            </w:r>
            <w:proofErr w:type="spellEnd"/>
            <w:r>
              <w:t xml:space="preserve">, </w:t>
            </w:r>
            <w:proofErr w:type="spellStart"/>
            <w:r>
              <w:t>a.pay_check</w:t>
            </w:r>
            <w:proofErr w:type="spellEnd"/>
          </w:p>
          <w:p w14:paraId="43B242E9" w14:textId="77777777" w:rsidR="00674D56" w:rsidRDefault="00674D56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selp</w:t>
            </w:r>
            <w:proofErr w:type="spellEnd"/>
            <w:r>
              <w:t xml:space="preserve"> a, seller b, book c, buyer d</w:t>
            </w:r>
          </w:p>
          <w:p w14:paraId="1235ED3D" w14:textId="77777777" w:rsidR="00674D56" w:rsidRDefault="00674D56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a.id_seller</w:t>
            </w:r>
            <w:proofErr w:type="spellEnd"/>
            <w:r>
              <w:t>=</w:t>
            </w:r>
            <w:proofErr w:type="spellStart"/>
            <w:r>
              <w:t>b.id</w:t>
            </w:r>
            <w:proofErr w:type="gramEnd"/>
            <w:r>
              <w:t>_seller</w:t>
            </w:r>
            <w:proofErr w:type="spellEnd"/>
            <w:r>
              <w:t xml:space="preserve"> and </w:t>
            </w:r>
            <w:proofErr w:type="spellStart"/>
            <w:r>
              <w:t>a.id_book</w:t>
            </w:r>
            <w:proofErr w:type="spellEnd"/>
            <w:r>
              <w:t>=</w:t>
            </w:r>
            <w:proofErr w:type="spellStart"/>
            <w:r>
              <w:t>c.id_book</w:t>
            </w:r>
            <w:proofErr w:type="spellEnd"/>
            <w:r>
              <w:t xml:space="preserve"> and </w:t>
            </w:r>
            <w:proofErr w:type="spellStart"/>
            <w:r>
              <w:t>a.id_buyer</w:t>
            </w:r>
            <w:proofErr w:type="spellEnd"/>
            <w:r>
              <w:t>=</w:t>
            </w:r>
            <w:proofErr w:type="spellStart"/>
            <w:r>
              <w:t>d.id_buyer</w:t>
            </w:r>
            <w:proofErr w:type="spellEnd"/>
          </w:p>
          <w:p w14:paraId="21B59337" w14:textId="77777777" w:rsidR="00674D56" w:rsidRDefault="00674D56" w:rsidP="00602DC8">
            <w:pPr>
              <w:pStyle w:val="a7"/>
              <w:ind w:firstLineChars="0" w:firstLine="0"/>
            </w:pPr>
            <w:r>
              <w:t>;</w:t>
            </w:r>
          </w:p>
          <w:p w14:paraId="2B3861BD" w14:textId="77777777" w:rsidR="00674D56" w:rsidRDefault="00674D56" w:rsidP="00602DC8">
            <w:pPr>
              <w:pStyle w:val="a7"/>
              <w:ind w:firstLineChars="0" w:firstLine="0"/>
            </w:pPr>
            <w:r>
              <w:t>comment on table u</w:t>
            </w:r>
            <w:r>
              <w:rPr>
                <w:rFonts w:hint="eastAsia"/>
              </w:rPr>
              <w:t>_2_1_2_1.sel_purchasing_mes is '</w:t>
            </w:r>
            <w:r>
              <w:rPr>
                <w:rFonts w:hint="eastAsia"/>
              </w:rPr>
              <w:t>选购信息</w:t>
            </w:r>
            <w:r>
              <w:rPr>
                <w:rFonts w:hint="eastAsia"/>
              </w:rPr>
              <w:t>';</w:t>
            </w:r>
          </w:p>
          <w:p w14:paraId="01C09939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u_2_1_2_1.sel_purchasing_mes.id_order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4F18BBAC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1801964E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u_2_1_2_1.sel_purchasing_mes.name_seller is 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';</w:t>
            </w:r>
          </w:p>
          <w:p w14:paraId="6E30B9D6" w14:textId="77777777" w:rsidR="00674D56" w:rsidRDefault="00674D56" w:rsidP="00602DC8">
            <w:pPr>
              <w:pStyle w:val="a7"/>
              <w:ind w:firstLineChars="0" w:firstLine="0"/>
            </w:pPr>
            <w:r>
              <w:t xml:space="preserve">comment on </w:t>
            </w:r>
            <w:r>
              <w:rPr>
                <w:rFonts w:hint="eastAsia"/>
              </w:rPr>
              <w:t>column u_2_1_2_1.sel_purchasing_mes.id_book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2E5CCA21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301E6E15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u_2_1_2_1.sel_purchasing_mes.id_buyer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6DF7510F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u_2_1_2_1.sel_purchasing_mes.name_buyer is '</w:t>
            </w:r>
            <w:r>
              <w:rPr>
                <w:rFonts w:hint="eastAsia"/>
              </w:rPr>
              <w:t>买家姓名</w:t>
            </w:r>
            <w:r>
              <w:t>';</w:t>
            </w:r>
          </w:p>
          <w:p w14:paraId="0F365DBB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u_2_1_2_1.sel_purchasing_mes.sum_book is '</w:t>
            </w:r>
            <w:r>
              <w:rPr>
                <w:rFonts w:hint="eastAsia"/>
              </w:rPr>
              <w:t>选购数量</w:t>
            </w:r>
            <w:r>
              <w:rPr>
                <w:rFonts w:hint="eastAsia"/>
              </w:rPr>
              <w:t>';</w:t>
            </w:r>
          </w:p>
          <w:p w14:paraId="7B28EE26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u_2_1_2_1.sel_purchasing_mes.time_order is '</w:t>
            </w:r>
            <w:r>
              <w:rPr>
                <w:rFonts w:hint="eastAsia"/>
              </w:rPr>
              <w:t>选购时间</w:t>
            </w:r>
            <w:r>
              <w:rPr>
                <w:rFonts w:hint="eastAsia"/>
              </w:rPr>
              <w:t>';</w:t>
            </w:r>
          </w:p>
          <w:p w14:paraId="358F75B7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u_2_1_2_1.sel_purchasing_mes.price_order is '</w:t>
            </w:r>
            <w:r>
              <w:rPr>
                <w:rFonts w:hint="eastAsia"/>
              </w:rPr>
              <w:t>选购金额</w:t>
            </w:r>
            <w:r>
              <w:rPr>
                <w:rFonts w:hint="eastAsia"/>
              </w:rPr>
              <w:t>';</w:t>
            </w:r>
          </w:p>
          <w:p w14:paraId="4E75B6D2" w14:textId="77777777" w:rsidR="00674D56" w:rsidRDefault="00674D56" w:rsidP="00602DC8">
            <w:pPr>
              <w:pStyle w:val="a7"/>
              <w:ind w:firstLineChars="0" w:firstLine="0"/>
            </w:pPr>
            <w:r>
              <w:t>comment on column u_2_1_2_1.sel_purchasing_mes</w:t>
            </w:r>
            <w:r>
              <w:rPr>
                <w:rFonts w:hint="eastAsia"/>
              </w:rPr>
              <w:t>.deliver_check is '</w:t>
            </w:r>
            <w:r>
              <w:rPr>
                <w:rFonts w:hint="eastAsia"/>
              </w:rPr>
              <w:t>是否发货</w:t>
            </w:r>
            <w:r>
              <w:rPr>
                <w:rFonts w:hint="eastAsia"/>
              </w:rPr>
              <w:t>';</w:t>
            </w:r>
          </w:p>
          <w:p w14:paraId="5C353BBC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u_2_1_2_1.sel_purchasing_mes.pay_check is '</w:t>
            </w:r>
            <w:r>
              <w:rPr>
                <w:rFonts w:hint="eastAsia"/>
              </w:rPr>
              <w:t>是否付款</w:t>
            </w:r>
            <w:r>
              <w:rPr>
                <w:rFonts w:hint="eastAsia"/>
              </w:rPr>
              <w:t>';</w:t>
            </w:r>
          </w:p>
          <w:p w14:paraId="71FAB237" w14:textId="14F37DFE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798CECD6" w14:textId="77777777" w:rsidR="00BD2860" w:rsidRPr="0082097B" w:rsidRDefault="00BD2860" w:rsidP="00BD2860"/>
    <w:p w14:paraId="2E66C76D" w14:textId="77777777" w:rsidR="00BD2860" w:rsidRDefault="00BD2860" w:rsidP="00BD2860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上架信息</w:t>
      </w:r>
    </w:p>
    <w:p w14:paraId="37FD79D7" w14:textId="77777777" w:rsidR="00BD2860" w:rsidRPr="00FB1786" w:rsidRDefault="00BD2860" w:rsidP="00BD286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putaway_mes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4"/>
        <w:gridCol w:w="1179"/>
        <w:gridCol w:w="1547"/>
        <w:gridCol w:w="1641"/>
        <w:gridCol w:w="1547"/>
        <w:gridCol w:w="3384"/>
        <w:gridCol w:w="690"/>
      </w:tblGrid>
      <w:tr w:rsidR="00BD2860" w14:paraId="61CC167A" w14:textId="77777777" w:rsidTr="00602DC8">
        <w:tc>
          <w:tcPr>
            <w:tcW w:w="325" w:type="pct"/>
            <w:shd w:val="clear" w:color="auto" w:fill="D9D9D9"/>
          </w:tcPr>
          <w:p w14:paraId="1237ED66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52" w:type="pct"/>
            <w:shd w:val="clear" w:color="auto" w:fill="D9D9D9"/>
          </w:tcPr>
          <w:p w14:paraId="069B0FB1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4" w:type="pct"/>
            <w:shd w:val="clear" w:color="auto" w:fill="D9D9D9"/>
          </w:tcPr>
          <w:p w14:paraId="05B59E2B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68" w:type="pct"/>
            <w:shd w:val="clear" w:color="auto" w:fill="D9D9D9"/>
          </w:tcPr>
          <w:p w14:paraId="2381992F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24" w:type="pct"/>
            <w:shd w:val="clear" w:color="auto" w:fill="D9D9D9"/>
          </w:tcPr>
          <w:p w14:paraId="3DDE7771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584" w:type="pct"/>
            <w:shd w:val="clear" w:color="auto" w:fill="D9D9D9"/>
          </w:tcPr>
          <w:p w14:paraId="1A98FBF3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23" w:type="pct"/>
            <w:shd w:val="clear" w:color="auto" w:fill="D9D9D9"/>
          </w:tcPr>
          <w:p w14:paraId="7A066135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D2860" w14:paraId="76B17ECE" w14:textId="77777777" w:rsidTr="00602DC8">
        <w:tc>
          <w:tcPr>
            <w:tcW w:w="325" w:type="pct"/>
            <w:shd w:val="clear" w:color="auto" w:fill="auto"/>
          </w:tcPr>
          <w:p w14:paraId="6D8739A2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77BAEA98" w14:textId="77777777" w:rsidR="00BD2860" w:rsidRDefault="00BD2860" w:rsidP="00602DC8">
            <w:pPr>
              <w:pStyle w:val="a7"/>
              <w:ind w:firstLineChars="0" w:firstLine="0"/>
            </w:pPr>
            <w:r w:rsidRPr="00095A29">
              <w:t>商家编号</w:t>
            </w:r>
          </w:p>
        </w:tc>
        <w:tc>
          <w:tcPr>
            <w:tcW w:w="724" w:type="pct"/>
            <w:shd w:val="clear" w:color="auto" w:fill="auto"/>
          </w:tcPr>
          <w:p w14:paraId="58C6B50A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768" w:type="pct"/>
          </w:tcPr>
          <w:p w14:paraId="5A1C2928" w14:textId="77777777" w:rsidR="00BD2860" w:rsidRDefault="00BD2860" w:rsidP="00602DC8">
            <w:pPr>
              <w:pStyle w:val="a7"/>
              <w:ind w:firstLineChars="0" w:firstLine="0"/>
              <w:jc w:val="left"/>
            </w:pPr>
            <w:proofErr w:type="spellStart"/>
            <w:r w:rsidRPr="00604856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724" w:type="pct"/>
          </w:tcPr>
          <w:p w14:paraId="0563CC49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584" w:type="pct"/>
          </w:tcPr>
          <w:p w14:paraId="60A0BD72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1190AFB5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21DD15BB" w14:textId="77777777" w:rsidTr="00602DC8">
        <w:tc>
          <w:tcPr>
            <w:tcW w:w="325" w:type="pct"/>
            <w:shd w:val="clear" w:color="auto" w:fill="auto"/>
          </w:tcPr>
          <w:p w14:paraId="125A8CB1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36D40C7C" w14:textId="77777777" w:rsidR="00BD2860" w:rsidRPr="00095A29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商家名称</w:t>
            </w:r>
          </w:p>
        </w:tc>
        <w:tc>
          <w:tcPr>
            <w:tcW w:w="724" w:type="pct"/>
            <w:shd w:val="clear" w:color="auto" w:fill="auto"/>
          </w:tcPr>
          <w:p w14:paraId="7FEFD4FF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768" w:type="pct"/>
          </w:tcPr>
          <w:p w14:paraId="2ECB46AE" w14:textId="77777777" w:rsidR="00BD2860" w:rsidRPr="00604856" w:rsidRDefault="00BD2860" w:rsidP="00602DC8">
            <w:pPr>
              <w:pStyle w:val="a7"/>
              <w:ind w:firstLineChars="0" w:firstLine="0"/>
              <w:jc w:val="left"/>
            </w:pPr>
            <w:r>
              <w:rPr>
                <w:rFonts w:hint="eastAsia"/>
              </w:rPr>
              <w:t>seller</w:t>
            </w:r>
          </w:p>
        </w:tc>
        <w:tc>
          <w:tcPr>
            <w:tcW w:w="724" w:type="pct"/>
          </w:tcPr>
          <w:p w14:paraId="4763476B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1584" w:type="pct"/>
          </w:tcPr>
          <w:p w14:paraId="46B7B547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putaway.id_seller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seller.id_seller</w:t>
            </w:r>
            <w:proofErr w:type="spellEnd"/>
          </w:p>
        </w:tc>
        <w:tc>
          <w:tcPr>
            <w:tcW w:w="323" w:type="pct"/>
            <w:shd w:val="clear" w:color="auto" w:fill="auto"/>
          </w:tcPr>
          <w:p w14:paraId="10B243BB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61B6784C" w14:textId="77777777" w:rsidTr="00602DC8">
        <w:tc>
          <w:tcPr>
            <w:tcW w:w="325" w:type="pct"/>
            <w:shd w:val="clear" w:color="auto" w:fill="auto"/>
          </w:tcPr>
          <w:p w14:paraId="399774A3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0262528E" w14:textId="77777777" w:rsidR="00BD2860" w:rsidRDefault="00BD2860" w:rsidP="00602DC8">
            <w:pPr>
              <w:pStyle w:val="a7"/>
              <w:ind w:firstLineChars="0" w:firstLine="0"/>
            </w:pPr>
            <w:r w:rsidRPr="00095A29">
              <w:t>图书编号</w:t>
            </w:r>
          </w:p>
        </w:tc>
        <w:tc>
          <w:tcPr>
            <w:tcW w:w="724" w:type="pct"/>
            <w:shd w:val="clear" w:color="auto" w:fill="auto"/>
          </w:tcPr>
          <w:p w14:paraId="1105D40D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768" w:type="pct"/>
          </w:tcPr>
          <w:p w14:paraId="27A4AEA0" w14:textId="77777777" w:rsidR="00BD2860" w:rsidRDefault="00BD2860" w:rsidP="00602DC8">
            <w:pPr>
              <w:jc w:val="left"/>
            </w:pPr>
            <w:proofErr w:type="spellStart"/>
            <w:r w:rsidRPr="00604856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724" w:type="pct"/>
          </w:tcPr>
          <w:p w14:paraId="73CBE792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584" w:type="pct"/>
          </w:tcPr>
          <w:p w14:paraId="707FB5C3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6E6CDF11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7DD8FB9E" w14:textId="77777777" w:rsidTr="00602DC8">
        <w:tc>
          <w:tcPr>
            <w:tcW w:w="325" w:type="pct"/>
            <w:shd w:val="clear" w:color="auto" w:fill="auto"/>
          </w:tcPr>
          <w:p w14:paraId="3031F5D2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07B03696" w14:textId="77777777" w:rsidR="00BD2860" w:rsidRPr="00095A29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724" w:type="pct"/>
            <w:shd w:val="clear" w:color="auto" w:fill="auto"/>
          </w:tcPr>
          <w:p w14:paraId="0E2ABBF0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68" w:type="pct"/>
          </w:tcPr>
          <w:p w14:paraId="18789672" w14:textId="77777777" w:rsidR="00BD2860" w:rsidRPr="00604856" w:rsidRDefault="00BD2860" w:rsidP="00602DC8">
            <w:pPr>
              <w:jc w:val="left"/>
            </w:pPr>
            <w:r>
              <w:rPr>
                <w:rFonts w:hint="eastAsia"/>
              </w:rPr>
              <w:t>book</w:t>
            </w:r>
          </w:p>
        </w:tc>
        <w:tc>
          <w:tcPr>
            <w:tcW w:w="724" w:type="pct"/>
          </w:tcPr>
          <w:p w14:paraId="653045FD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584" w:type="pct"/>
          </w:tcPr>
          <w:p w14:paraId="07F9EC0E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putaway.id_book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book.id_book</w:t>
            </w:r>
            <w:proofErr w:type="spellEnd"/>
          </w:p>
        </w:tc>
        <w:tc>
          <w:tcPr>
            <w:tcW w:w="323" w:type="pct"/>
            <w:shd w:val="clear" w:color="auto" w:fill="auto"/>
          </w:tcPr>
          <w:p w14:paraId="19E19334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73868E85" w14:textId="77777777" w:rsidTr="00602DC8">
        <w:tc>
          <w:tcPr>
            <w:tcW w:w="325" w:type="pct"/>
            <w:shd w:val="clear" w:color="auto" w:fill="auto"/>
          </w:tcPr>
          <w:p w14:paraId="0839D26A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2D49E348" w14:textId="77777777" w:rsidR="00BD2860" w:rsidRPr="00095A29" w:rsidRDefault="00BD2860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724" w:type="pct"/>
            <w:shd w:val="clear" w:color="auto" w:fill="auto"/>
          </w:tcPr>
          <w:p w14:paraId="06A11288" w14:textId="77777777" w:rsidR="00BD2860" w:rsidRPr="00095A29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768" w:type="pct"/>
          </w:tcPr>
          <w:p w14:paraId="6C50A8EC" w14:textId="77777777" w:rsidR="00BD2860" w:rsidRDefault="00BD2860" w:rsidP="00602DC8">
            <w:pPr>
              <w:jc w:val="left"/>
            </w:pPr>
            <w:proofErr w:type="spellStart"/>
            <w:r w:rsidRPr="00604856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724" w:type="pct"/>
          </w:tcPr>
          <w:p w14:paraId="6D6D4471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1584" w:type="pct"/>
          </w:tcPr>
          <w:p w14:paraId="13E793AC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3618E143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0C167397" w14:textId="77777777" w:rsidR="00BD2860" w:rsidRPr="003F5CC5" w:rsidRDefault="00BD2860" w:rsidP="00BD2860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D2860" w14:paraId="027C0B90" w14:textId="77777777" w:rsidTr="00602DC8">
        <w:tc>
          <w:tcPr>
            <w:tcW w:w="5000" w:type="pct"/>
            <w:shd w:val="clear" w:color="auto" w:fill="auto"/>
          </w:tcPr>
          <w:p w14:paraId="545D114A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创建视图：上架信息</w:t>
            </w:r>
          </w:p>
          <w:p w14:paraId="116D2EE2" w14:textId="77777777" w:rsidR="00BD2860" w:rsidRDefault="00BD2860" w:rsidP="00602DC8">
            <w:pPr>
              <w:pStyle w:val="a7"/>
              <w:ind w:firstLineChars="0" w:firstLine="0"/>
            </w:pPr>
            <w:r>
              <w:t>create view u_2_1_2_</w:t>
            </w:r>
            <w:proofErr w:type="gramStart"/>
            <w:r>
              <w:t>1.putaway</w:t>
            </w:r>
            <w:proofErr w:type="gramEnd"/>
            <w:r>
              <w:t>_mes(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 xml:space="preserve">, </w:t>
            </w:r>
            <w:proofErr w:type="spellStart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time_putaway</w:t>
            </w:r>
            <w:proofErr w:type="spellEnd"/>
            <w:r>
              <w:t>)</w:t>
            </w:r>
          </w:p>
          <w:p w14:paraId="24AC5644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  <w:t>as</w:t>
            </w:r>
          </w:p>
          <w:p w14:paraId="02763118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b.name_seller</w:t>
            </w:r>
            <w:proofErr w:type="spellEnd"/>
            <w:r>
              <w:t xml:space="preserve">,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r>
              <w:t>c.name_book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a.time</w:t>
            </w:r>
            <w:proofErr w:type="gramEnd"/>
            <w:r>
              <w:t>_putaway</w:t>
            </w:r>
            <w:proofErr w:type="spellEnd"/>
          </w:p>
          <w:p w14:paraId="0B4616A7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putaway</w:t>
            </w:r>
            <w:proofErr w:type="spellEnd"/>
            <w:r>
              <w:t xml:space="preserve"> a, seller b, book c</w:t>
            </w:r>
          </w:p>
          <w:p w14:paraId="1ADFA93D" w14:textId="77777777" w:rsidR="00BD2860" w:rsidRDefault="00BD2860" w:rsidP="00602DC8">
            <w:pPr>
              <w:pStyle w:val="a7"/>
              <w:ind w:firstLineChars="0" w:firstLine="0"/>
            </w:pPr>
            <w:r>
              <w:lastRenderedPageBreak/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a.id_seller</w:t>
            </w:r>
            <w:proofErr w:type="spellEnd"/>
            <w:r>
              <w:t>=</w:t>
            </w:r>
            <w:proofErr w:type="spellStart"/>
            <w:r>
              <w:t>b.id</w:t>
            </w:r>
            <w:proofErr w:type="gramEnd"/>
            <w:r>
              <w:t>_seller</w:t>
            </w:r>
            <w:proofErr w:type="spellEnd"/>
            <w:r>
              <w:t xml:space="preserve"> and </w:t>
            </w:r>
            <w:proofErr w:type="spellStart"/>
            <w:r>
              <w:t>a.id_book</w:t>
            </w:r>
            <w:proofErr w:type="spellEnd"/>
            <w:r>
              <w:t>=</w:t>
            </w:r>
            <w:proofErr w:type="spellStart"/>
            <w:r>
              <w:t>c.id_book</w:t>
            </w:r>
            <w:proofErr w:type="spellEnd"/>
          </w:p>
          <w:p w14:paraId="116C45D9" w14:textId="77777777" w:rsidR="00BD2860" w:rsidRDefault="00BD2860" w:rsidP="00602DC8">
            <w:pPr>
              <w:pStyle w:val="a7"/>
              <w:ind w:firstLineChars="0" w:firstLine="0"/>
            </w:pPr>
            <w:r>
              <w:t>;</w:t>
            </w:r>
          </w:p>
          <w:p w14:paraId="01C03F02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u_2_1_2_1.putaway_mes is '</w:t>
            </w:r>
            <w:r>
              <w:rPr>
                <w:rFonts w:hint="eastAsia"/>
              </w:rPr>
              <w:t>上架信息</w:t>
            </w:r>
            <w:r>
              <w:rPr>
                <w:rFonts w:hint="eastAsia"/>
              </w:rPr>
              <w:t>';</w:t>
            </w:r>
          </w:p>
          <w:p w14:paraId="473DEF27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u_2_1_2_1.putaway_mes.id_seller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2E0C8EF0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u_2_1_2_1.putaway_mes.name_seller is 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';</w:t>
            </w:r>
          </w:p>
          <w:p w14:paraId="32D4653B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u_2_1_2_1.putaway_mes.id_book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193C4C52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u_2_1_2_1.putaway_mes.name_book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3948AEFF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u_2_1_2_1.putaway_mes.time_putaway is '</w:t>
            </w:r>
            <w:r>
              <w:rPr>
                <w:rFonts w:hint="eastAsia"/>
              </w:rPr>
              <w:t>上架时间</w:t>
            </w:r>
            <w:r>
              <w:rPr>
                <w:rFonts w:hint="eastAsia"/>
              </w:rPr>
              <w:t>';</w:t>
            </w:r>
          </w:p>
          <w:p w14:paraId="346E31DF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6BD434BA" w14:textId="77777777" w:rsidR="00BD2860" w:rsidRPr="0082097B" w:rsidRDefault="00BD2860" w:rsidP="00BD2860"/>
    <w:p w14:paraId="46F7C439" w14:textId="77777777" w:rsidR="00BD2860" w:rsidRPr="0082097B" w:rsidRDefault="00BD2860" w:rsidP="00BD2860"/>
    <w:p w14:paraId="2A2FAAD5" w14:textId="77777777" w:rsidR="00BD2860" w:rsidRDefault="00BD2860" w:rsidP="00BD2860">
      <w:pPr>
        <w:pStyle w:val="4"/>
        <w:tabs>
          <w:tab w:val="num" w:pos="851"/>
        </w:tabs>
        <w:spacing w:line="376" w:lineRule="auto"/>
      </w:pPr>
      <w:bookmarkStart w:id="143" w:name="_Toc24927096"/>
      <w:r>
        <w:rPr>
          <w:rFonts w:hint="eastAsia"/>
        </w:rPr>
        <w:t>单据</w:t>
      </w:r>
      <w:bookmarkEnd w:id="143"/>
    </w:p>
    <w:p w14:paraId="01B964FB" w14:textId="77777777" w:rsidR="00BD2860" w:rsidRPr="00FB1786" w:rsidRDefault="00BD2860" w:rsidP="00BD286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5.2.4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1"/>
        <w:gridCol w:w="2549"/>
        <w:gridCol w:w="2203"/>
        <w:gridCol w:w="2168"/>
        <w:gridCol w:w="3061"/>
      </w:tblGrid>
      <w:tr w:rsidR="00BD2860" w14:paraId="315FF2C4" w14:textId="77777777" w:rsidTr="00602DC8">
        <w:tc>
          <w:tcPr>
            <w:tcW w:w="328" w:type="pct"/>
            <w:shd w:val="clear" w:color="auto" w:fill="D9D9D9"/>
          </w:tcPr>
          <w:p w14:paraId="40639C1E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486907D0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005D8A09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15" w:type="pct"/>
            <w:shd w:val="clear" w:color="auto" w:fill="D9D9D9"/>
          </w:tcPr>
          <w:p w14:paraId="1F853C16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433" w:type="pct"/>
            <w:shd w:val="clear" w:color="auto" w:fill="D9D9D9"/>
          </w:tcPr>
          <w:p w14:paraId="555ED00A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D2860" w14:paraId="41D01816" w14:textId="77777777" w:rsidTr="00602DC8">
        <w:tc>
          <w:tcPr>
            <w:tcW w:w="328" w:type="pct"/>
            <w:shd w:val="clear" w:color="auto" w:fill="auto"/>
          </w:tcPr>
          <w:p w14:paraId="48F10898" w14:textId="77777777" w:rsidR="00BD2860" w:rsidRDefault="00BD2860" w:rsidP="00602DC8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61E37C51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订单信息</w:t>
            </w:r>
          </w:p>
        </w:tc>
        <w:tc>
          <w:tcPr>
            <w:tcW w:w="1031" w:type="pct"/>
            <w:shd w:val="clear" w:color="auto" w:fill="auto"/>
          </w:tcPr>
          <w:p w14:paraId="6F252C1B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vl_order</w:t>
            </w:r>
            <w:proofErr w:type="spellEnd"/>
          </w:p>
        </w:tc>
        <w:tc>
          <w:tcPr>
            <w:tcW w:w="1015" w:type="pct"/>
          </w:tcPr>
          <w:p w14:paraId="0019EB3E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提交订单，撤销订单</w:t>
            </w:r>
          </w:p>
        </w:tc>
        <w:tc>
          <w:tcPr>
            <w:tcW w:w="1433" w:type="pct"/>
          </w:tcPr>
          <w:p w14:paraId="7D625E7F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6738E579" w14:textId="77777777" w:rsidR="00BD2860" w:rsidRPr="006F597C" w:rsidRDefault="00BD2860" w:rsidP="00BD2860">
      <w:pPr>
        <w:keepNext/>
        <w:keepLines/>
        <w:numPr>
          <w:ilvl w:val="4"/>
          <w:numId w:val="1"/>
        </w:numPr>
        <w:tabs>
          <w:tab w:val="clear" w:pos="3118"/>
          <w:tab w:val="num" w:pos="1276"/>
        </w:tabs>
        <w:spacing w:before="280" w:after="290" w:line="376" w:lineRule="auto"/>
        <w:ind w:left="1276" w:hanging="1276"/>
        <w:outlineLvl w:val="4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订单信息</w:t>
      </w:r>
    </w:p>
    <w:p w14:paraId="0CC838DD" w14:textId="77777777" w:rsidR="00BD2860" w:rsidRPr="00FB1786" w:rsidRDefault="00BD2860" w:rsidP="00BD286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5.2.4.2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vl_order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9"/>
        <w:gridCol w:w="1341"/>
        <w:gridCol w:w="1394"/>
        <w:gridCol w:w="1688"/>
        <w:gridCol w:w="1421"/>
        <w:gridCol w:w="3408"/>
        <w:gridCol w:w="711"/>
      </w:tblGrid>
      <w:tr w:rsidR="00BD2860" w14:paraId="07E01BFD" w14:textId="77777777" w:rsidTr="00602DC8">
        <w:tc>
          <w:tcPr>
            <w:tcW w:w="337" w:type="pct"/>
            <w:shd w:val="clear" w:color="auto" w:fill="D9D9D9"/>
          </w:tcPr>
          <w:p w14:paraId="783A2AF5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28" w:type="pct"/>
            <w:shd w:val="clear" w:color="auto" w:fill="D9D9D9"/>
          </w:tcPr>
          <w:p w14:paraId="6A8EED71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52" w:type="pct"/>
            <w:shd w:val="clear" w:color="auto" w:fill="D9D9D9"/>
          </w:tcPr>
          <w:p w14:paraId="0837EC62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0" w:type="pct"/>
            <w:shd w:val="clear" w:color="auto" w:fill="D9D9D9"/>
          </w:tcPr>
          <w:p w14:paraId="64742764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65" w:type="pct"/>
            <w:shd w:val="clear" w:color="auto" w:fill="D9D9D9"/>
          </w:tcPr>
          <w:p w14:paraId="57182595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595" w:type="pct"/>
            <w:shd w:val="clear" w:color="auto" w:fill="D9D9D9"/>
          </w:tcPr>
          <w:p w14:paraId="5466A171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33" w:type="pct"/>
            <w:shd w:val="clear" w:color="auto" w:fill="D9D9D9"/>
          </w:tcPr>
          <w:p w14:paraId="004C3D81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D2860" w14:paraId="21858C4F" w14:textId="77777777" w:rsidTr="00602DC8">
        <w:tc>
          <w:tcPr>
            <w:tcW w:w="337" w:type="pct"/>
            <w:shd w:val="clear" w:color="auto" w:fill="auto"/>
          </w:tcPr>
          <w:p w14:paraId="3B9E6D23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28" w:type="pct"/>
            <w:shd w:val="clear" w:color="auto" w:fill="auto"/>
          </w:tcPr>
          <w:p w14:paraId="47CDB0B8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652" w:type="pct"/>
            <w:shd w:val="clear" w:color="auto" w:fill="auto"/>
          </w:tcPr>
          <w:p w14:paraId="39016BAB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790" w:type="pct"/>
          </w:tcPr>
          <w:p w14:paraId="068C5D62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65" w:type="pct"/>
          </w:tcPr>
          <w:p w14:paraId="51E73F68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1595" w:type="pct"/>
          </w:tcPr>
          <w:p w14:paraId="2F786B93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33" w:type="pct"/>
            <w:shd w:val="clear" w:color="auto" w:fill="auto"/>
          </w:tcPr>
          <w:p w14:paraId="39C3A45E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473DB977" w14:textId="77777777" w:rsidTr="00602DC8">
        <w:tc>
          <w:tcPr>
            <w:tcW w:w="337" w:type="pct"/>
            <w:shd w:val="clear" w:color="auto" w:fill="auto"/>
          </w:tcPr>
          <w:p w14:paraId="1B64643B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28" w:type="pct"/>
            <w:shd w:val="clear" w:color="auto" w:fill="auto"/>
          </w:tcPr>
          <w:p w14:paraId="7565E161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652" w:type="pct"/>
            <w:shd w:val="clear" w:color="auto" w:fill="auto"/>
          </w:tcPr>
          <w:p w14:paraId="60843E0C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790" w:type="pct"/>
          </w:tcPr>
          <w:p w14:paraId="4C4D3D48" w14:textId="77777777" w:rsidR="00BD2860" w:rsidRDefault="00BD2860" w:rsidP="00602DC8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65" w:type="pct"/>
          </w:tcPr>
          <w:p w14:paraId="4A34D4B6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1595" w:type="pct"/>
          </w:tcPr>
          <w:p w14:paraId="67D136FC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33" w:type="pct"/>
            <w:shd w:val="clear" w:color="auto" w:fill="auto"/>
          </w:tcPr>
          <w:p w14:paraId="60375ED3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57F6E8E2" w14:textId="77777777" w:rsidTr="00602DC8">
        <w:tc>
          <w:tcPr>
            <w:tcW w:w="337" w:type="pct"/>
            <w:shd w:val="clear" w:color="auto" w:fill="auto"/>
          </w:tcPr>
          <w:p w14:paraId="2600EAE4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28" w:type="pct"/>
            <w:shd w:val="clear" w:color="auto" w:fill="auto"/>
          </w:tcPr>
          <w:p w14:paraId="0C3FEC72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52" w:type="pct"/>
            <w:shd w:val="clear" w:color="auto" w:fill="auto"/>
          </w:tcPr>
          <w:p w14:paraId="0B5E8D0F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790" w:type="pct"/>
          </w:tcPr>
          <w:p w14:paraId="45564267" w14:textId="77777777" w:rsidR="00BD2860" w:rsidRDefault="00BD2860" w:rsidP="00602DC8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65" w:type="pct"/>
          </w:tcPr>
          <w:p w14:paraId="193E4DF9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1595" w:type="pct"/>
          </w:tcPr>
          <w:p w14:paraId="06421A29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33" w:type="pct"/>
            <w:shd w:val="clear" w:color="auto" w:fill="auto"/>
          </w:tcPr>
          <w:p w14:paraId="30F23C0F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4FEC7E42" w14:textId="77777777" w:rsidTr="00602DC8">
        <w:tc>
          <w:tcPr>
            <w:tcW w:w="337" w:type="pct"/>
            <w:shd w:val="clear" w:color="auto" w:fill="auto"/>
          </w:tcPr>
          <w:p w14:paraId="36511359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28" w:type="pct"/>
            <w:shd w:val="clear" w:color="auto" w:fill="auto"/>
          </w:tcPr>
          <w:p w14:paraId="5F6010BA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52" w:type="pct"/>
            <w:shd w:val="clear" w:color="auto" w:fill="auto"/>
          </w:tcPr>
          <w:p w14:paraId="036E8FC8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0" w:type="pct"/>
          </w:tcPr>
          <w:p w14:paraId="438EA7D3" w14:textId="77777777" w:rsidR="00BD2860" w:rsidRDefault="00BD2860" w:rsidP="00602DC8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65" w:type="pct"/>
          </w:tcPr>
          <w:p w14:paraId="52C91E05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595" w:type="pct"/>
          </w:tcPr>
          <w:p w14:paraId="089193E4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33" w:type="pct"/>
            <w:shd w:val="clear" w:color="auto" w:fill="auto"/>
          </w:tcPr>
          <w:p w14:paraId="53E33EC9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3BB14E9B" w14:textId="77777777" w:rsidTr="00602DC8">
        <w:tc>
          <w:tcPr>
            <w:tcW w:w="337" w:type="pct"/>
            <w:shd w:val="clear" w:color="auto" w:fill="auto"/>
          </w:tcPr>
          <w:p w14:paraId="3EB490A1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28" w:type="pct"/>
            <w:shd w:val="clear" w:color="auto" w:fill="auto"/>
          </w:tcPr>
          <w:p w14:paraId="301D447C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52" w:type="pct"/>
            <w:shd w:val="clear" w:color="auto" w:fill="auto"/>
          </w:tcPr>
          <w:p w14:paraId="6DD91446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790" w:type="pct"/>
          </w:tcPr>
          <w:p w14:paraId="3BEBA95B" w14:textId="77777777" w:rsidR="00BD2860" w:rsidRDefault="00BD2860" w:rsidP="00602DC8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65" w:type="pct"/>
          </w:tcPr>
          <w:p w14:paraId="5ACCDF80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1595" w:type="pct"/>
          </w:tcPr>
          <w:p w14:paraId="00A70A5F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33" w:type="pct"/>
            <w:shd w:val="clear" w:color="auto" w:fill="auto"/>
          </w:tcPr>
          <w:p w14:paraId="23457BF6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1F6D5108" w14:textId="77777777" w:rsidTr="00602DC8">
        <w:tc>
          <w:tcPr>
            <w:tcW w:w="337" w:type="pct"/>
            <w:shd w:val="clear" w:color="auto" w:fill="auto"/>
          </w:tcPr>
          <w:p w14:paraId="1C21652B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28" w:type="pct"/>
            <w:shd w:val="clear" w:color="auto" w:fill="auto"/>
          </w:tcPr>
          <w:p w14:paraId="4832DE1D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52" w:type="pct"/>
            <w:shd w:val="clear" w:color="auto" w:fill="auto"/>
          </w:tcPr>
          <w:p w14:paraId="627FE0EA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90" w:type="pct"/>
          </w:tcPr>
          <w:p w14:paraId="5EE45DCD" w14:textId="77777777" w:rsidR="00BD2860" w:rsidRDefault="00BD2860" w:rsidP="00602DC8">
            <w:r>
              <w:t>book</w:t>
            </w:r>
          </w:p>
        </w:tc>
        <w:tc>
          <w:tcPr>
            <w:tcW w:w="665" w:type="pct"/>
          </w:tcPr>
          <w:p w14:paraId="79EF77C8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595" w:type="pct"/>
          </w:tcPr>
          <w:p w14:paraId="72D32C96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book.id_book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order.id_book</w:t>
            </w:r>
            <w:proofErr w:type="spellEnd"/>
          </w:p>
        </w:tc>
        <w:tc>
          <w:tcPr>
            <w:tcW w:w="333" w:type="pct"/>
            <w:shd w:val="clear" w:color="auto" w:fill="auto"/>
          </w:tcPr>
          <w:p w14:paraId="2A627D4A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422E25A8" w14:textId="77777777" w:rsidTr="00602DC8">
        <w:tc>
          <w:tcPr>
            <w:tcW w:w="337" w:type="pct"/>
            <w:shd w:val="clear" w:color="auto" w:fill="auto"/>
          </w:tcPr>
          <w:p w14:paraId="3FCA6EE2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28" w:type="pct"/>
            <w:shd w:val="clear" w:color="auto" w:fill="auto"/>
          </w:tcPr>
          <w:p w14:paraId="540C98CF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652" w:type="pct"/>
            <w:shd w:val="clear" w:color="auto" w:fill="auto"/>
          </w:tcPr>
          <w:p w14:paraId="024F2CB2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790" w:type="pct"/>
          </w:tcPr>
          <w:p w14:paraId="327266EE" w14:textId="77777777" w:rsidR="00BD2860" w:rsidRDefault="00BD2860" w:rsidP="00602DC8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65" w:type="pct"/>
          </w:tcPr>
          <w:p w14:paraId="69E39021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1595" w:type="pct"/>
          </w:tcPr>
          <w:p w14:paraId="5A1D2066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33" w:type="pct"/>
            <w:shd w:val="clear" w:color="auto" w:fill="auto"/>
          </w:tcPr>
          <w:p w14:paraId="2A70BDCD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5D1A262A" w14:textId="77777777" w:rsidTr="00602DC8">
        <w:tc>
          <w:tcPr>
            <w:tcW w:w="337" w:type="pct"/>
            <w:shd w:val="clear" w:color="auto" w:fill="auto"/>
          </w:tcPr>
          <w:p w14:paraId="7F67831B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28" w:type="pct"/>
            <w:shd w:val="clear" w:color="auto" w:fill="auto"/>
          </w:tcPr>
          <w:p w14:paraId="411DA449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下单时间</w:t>
            </w:r>
          </w:p>
        </w:tc>
        <w:tc>
          <w:tcPr>
            <w:tcW w:w="652" w:type="pct"/>
            <w:shd w:val="clear" w:color="auto" w:fill="auto"/>
          </w:tcPr>
          <w:p w14:paraId="29345991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790" w:type="pct"/>
          </w:tcPr>
          <w:p w14:paraId="585CC95F" w14:textId="77777777" w:rsidR="00BD2860" w:rsidRDefault="00BD2860" w:rsidP="00602DC8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65" w:type="pct"/>
          </w:tcPr>
          <w:p w14:paraId="7AA6161A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1595" w:type="pct"/>
          </w:tcPr>
          <w:p w14:paraId="50AAE66B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33" w:type="pct"/>
            <w:shd w:val="clear" w:color="auto" w:fill="auto"/>
          </w:tcPr>
          <w:p w14:paraId="47568431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27CD1927" w14:textId="77777777" w:rsidTr="00602DC8">
        <w:tc>
          <w:tcPr>
            <w:tcW w:w="337" w:type="pct"/>
            <w:shd w:val="clear" w:color="auto" w:fill="auto"/>
          </w:tcPr>
          <w:p w14:paraId="4F36F558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28" w:type="pct"/>
            <w:shd w:val="clear" w:color="auto" w:fill="auto"/>
          </w:tcPr>
          <w:p w14:paraId="0A6F13E1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买家地址</w:t>
            </w:r>
          </w:p>
        </w:tc>
        <w:tc>
          <w:tcPr>
            <w:tcW w:w="652" w:type="pct"/>
            <w:shd w:val="clear" w:color="auto" w:fill="auto"/>
          </w:tcPr>
          <w:p w14:paraId="625A4939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790" w:type="pct"/>
          </w:tcPr>
          <w:p w14:paraId="3CB7E92C" w14:textId="77777777" w:rsidR="00BD2860" w:rsidRDefault="00BD2860" w:rsidP="00602DC8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65" w:type="pct"/>
          </w:tcPr>
          <w:p w14:paraId="7679122D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1595" w:type="pct"/>
          </w:tcPr>
          <w:p w14:paraId="1DBB3658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33" w:type="pct"/>
            <w:shd w:val="clear" w:color="auto" w:fill="auto"/>
          </w:tcPr>
          <w:p w14:paraId="32209A52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1E1DF477" w14:textId="77777777" w:rsidTr="00602DC8">
        <w:tc>
          <w:tcPr>
            <w:tcW w:w="337" w:type="pct"/>
            <w:shd w:val="clear" w:color="auto" w:fill="auto"/>
          </w:tcPr>
          <w:p w14:paraId="024AAD16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628" w:type="pct"/>
            <w:shd w:val="clear" w:color="auto" w:fill="auto"/>
          </w:tcPr>
          <w:p w14:paraId="05DED626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是否已发货</w:t>
            </w:r>
          </w:p>
        </w:tc>
        <w:tc>
          <w:tcPr>
            <w:tcW w:w="652" w:type="pct"/>
            <w:shd w:val="clear" w:color="auto" w:fill="auto"/>
          </w:tcPr>
          <w:p w14:paraId="50CA2947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790" w:type="pct"/>
          </w:tcPr>
          <w:p w14:paraId="769E5F79" w14:textId="77777777" w:rsidR="00BD2860" w:rsidRDefault="00BD2860" w:rsidP="00602DC8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65" w:type="pct"/>
          </w:tcPr>
          <w:p w14:paraId="34C19BF2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1595" w:type="pct"/>
          </w:tcPr>
          <w:p w14:paraId="0288577A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33" w:type="pct"/>
            <w:shd w:val="clear" w:color="auto" w:fill="auto"/>
          </w:tcPr>
          <w:p w14:paraId="43909E84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75568A37" w14:textId="77777777" w:rsidTr="00602DC8">
        <w:tc>
          <w:tcPr>
            <w:tcW w:w="337" w:type="pct"/>
            <w:shd w:val="clear" w:color="auto" w:fill="auto"/>
          </w:tcPr>
          <w:p w14:paraId="7E3840C9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628" w:type="pct"/>
            <w:shd w:val="clear" w:color="auto" w:fill="auto"/>
          </w:tcPr>
          <w:p w14:paraId="4F1A4AC4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是否已付款</w:t>
            </w:r>
          </w:p>
        </w:tc>
        <w:tc>
          <w:tcPr>
            <w:tcW w:w="652" w:type="pct"/>
            <w:shd w:val="clear" w:color="auto" w:fill="auto"/>
          </w:tcPr>
          <w:p w14:paraId="3EB322D6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790" w:type="pct"/>
          </w:tcPr>
          <w:p w14:paraId="794C3937" w14:textId="77777777" w:rsidR="00BD2860" w:rsidRDefault="00BD2860" w:rsidP="00602DC8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65" w:type="pct"/>
          </w:tcPr>
          <w:p w14:paraId="7C3BEC23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1595" w:type="pct"/>
          </w:tcPr>
          <w:p w14:paraId="21DEEFFB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33" w:type="pct"/>
            <w:shd w:val="clear" w:color="auto" w:fill="auto"/>
          </w:tcPr>
          <w:p w14:paraId="00A92E01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1401667B" w14:textId="77777777" w:rsidR="00BD2860" w:rsidRPr="003F5CC5" w:rsidRDefault="00BD2860" w:rsidP="00BD2860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D2860" w14:paraId="7890D322" w14:textId="77777777" w:rsidTr="00602DC8">
        <w:tc>
          <w:tcPr>
            <w:tcW w:w="5000" w:type="pct"/>
            <w:shd w:val="clear" w:color="auto" w:fill="auto"/>
          </w:tcPr>
          <w:p w14:paraId="14C53D80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创建视图：订单信息</w:t>
            </w:r>
          </w:p>
          <w:p w14:paraId="6DD50F8B" w14:textId="77777777" w:rsidR="00BD2860" w:rsidRDefault="00BD2860" w:rsidP="00602DC8">
            <w:pPr>
              <w:pStyle w:val="a7"/>
              <w:ind w:firstLineChars="0" w:firstLine="0"/>
            </w:pPr>
            <w:r>
              <w:t>create view u_2_1_2_1.vl_</w:t>
            </w:r>
            <w:proofErr w:type="gramStart"/>
            <w:r>
              <w:t>order(</w:t>
            </w:r>
            <w:proofErr w:type="spellStart"/>
            <w:proofErr w:type="gramEnd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id_order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 xml:space="preserve">, </w:t>
            </w:r>
            <w:proofErr w:type="spellStart"/>
            <w:r>
              <w:t>price_order</w:t>
            </w:r>
            <w:proofErr w:type="spellEnd"/>
            <w:r>
              <w:t xml:space="preserve">, </w:t>
            </w:r>
            <w:proofErr w:type="spellStart"/>
            <w:r>
              <w:t>time_order</w:t>
            </w:r>
            <w:proofErr w:type="spellEnd"/>
            <w:r>
              <w:t xml:space="preserve">, </w:t>
            </w:r>
            <w:proofErr w:type="spellStart"/>
            <w:r>
              <w:t>adress_buyer</w:t>
            </w:r>
            <w:proofErr w:type="spellEnd"/>
            <w:r>
              <w:t xml:space="preserve">, </w:t>
            </w:r>
            <w:proofErr w:type="spellStart"/>
            <w:r>
              <w:t>deliver_check</w:t>
            </w:r>
            <w:proofErr w:type="spellEnd"/>
            <w:r>
              <w:t xml:space="preserve">, </w:t>
            </w:r>
            <w:proofErr w:type="spellStart"/>
            <w:r>
              <w:t>pay_check</w:t>
            </w:r>
            <w:proofErr w:type="spellEnd"/>
            <w:r>
              <w:t>)</w:t>
            </w:r>
          </w:p>
          <w:p w14:paraId="21C2429B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  <w:t>as</w:t>
            </w:r>
          </w:p>
          <w:p w14:paraId="3481F892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a.id_order</w:t>
            </w:r>
            <w:proofErr w:type="spellEnd"/>
            <w:r>
              <w:t xml:space="preserve">,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a.name_book</w:t>
            </w:r>
            <w:proofErr w:type="spellEnd"/>
            <w:r>
              <w:t xml:space="preserve">, </w:t>
            </w:r>
            <w:proofErr w:type="spellStart"/>
            <w:r>
              <w:t>a.sum_book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b.price</w:t>
            </w:r>
            <w:proofErr w:type="gramEnd"/>
            <w:r>
              <w:t>_book</w:t>
            </w:r>
            <w:proofErr w:type="spellEnd"/>
            <w:r>
              <w:t xml:space="preserve">, </w:t>
            </w:r>
            <w:proofErr w:type="spellStart"/>
            <w:r>
              <w:t>a.price_order</w:t>
            </w:r>
            <w:proofErr w:type="spellEnd"/>
            <w:r>
              <w:t xml:space="preserve">, </w:t>
            </w:r>
            <w:proofErr w:type="spellStart"/>
            <w:r>
              <w:t>a.time_order</w:t>
            </w:r>
            <w:proofErr w:type="spellEnd"/>
            <w:r>
              <w:t xml:space="preserve">, </w:t>
            </w:r>
            <w:proofErr w:type="spellStart"/>
            <w:r>
              <w:t>a.adress_buyer</w:t>
            </w:r>
            <w:proofErr w:type="spellEnd"/>
            <w:r>
              <w:t xml:space="preserve">, </w:t>
            </w:r>
            <w:proofErr w:type="spellStart"/>
            <w:r>
              <w:t>a.deliver_check</w:t>
            </w:r>
            <w:proofErr w:type="spellEnd"/>
            <w:r>
              <w:t xml:space="preserve">, </w:t>
            </w:r>
            <w:proofErr w:type="spellStart"/>
            <w:r>
              <w:t>a.pay_check</w:t>
            </w:r>
            <w:proofErr w:type="spellEnd"/>
          </w:p>
          <w:p w14:paraId="7929BEB8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order_mes</w:t>
            </w:r>
            <w:proofErr w:type="spellEnd"/>
            <w:r>
              <w:t xml:space="preserve"> a, book b</w:t>
            </w:r>
          </w:p>
          <w:p w14:paraId="51869633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b.id_book</w:t>
            </w:r>
            <w:proofErr w:type="spellEnd"/>
            <w:r>
              <w:t>=</w:t>
            </w:r>
            <w:proofErr w:type="spellStart"/>
            <w:r>
              <w:t>order.id</w:t>
            </w:r>
            <w:proofErr w:type="gramEnd"/>
            <w:r>
              <w:t>_book</w:t>
            </w:r>
            <w:proofErr w:type="spellEnd"/>
          </w:p>
          <w:p w14:paraId="333CF806" w14:textId="77777777" w:rsidR="00BD2860" w:rsidRDefault="00BD2860" w:rsidP="00602DC8">
            <w:pPr>
              <w:pStyle w:val="a7"/>
              <w:ind w:firstLineChars="0" w:firstLine="0"/>
            </w:pPr>
            <w:r>
              <w:t>;</w:t>
            </w:r>
          </w:p>
          <w:p w14:paraId="4503BB52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u_2_1_2_1.vl_order is '</w:t>
            </w:r>
            <w:r>
              <w:rPr>
                <w:rFonts w:hint="eastAsia"/>
              </w:rPr>
              <w:t>订单信息</w:t>
            </w:r>
            <w:r>
              <w:rPr>
                <w:rFonts w:hint="eastAsia"/>
              </w:rPr>
              <w:t>';</w:t>
            </w:r>
          </w:p>
          <w:p w14:paraId="3B361B05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u_2_1_2_1.vl_order.id_buyer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25B76DAD" w14:textId="77777777" w:rsidR="00BD2860" w:rsidRDefault="00BD2860" w:rsidP="00602DC8">
            <w:pPr>
              <w:pStyle w:val="a7"/>
              <w:ind w:firstLineChars="0" w:firstLine="0"/>
            </w:pPr>
            <w:r>
              <w:t>commen</w:t>
            </w:r>
            <w:r>
              <w:rPr>
                <w:rFonts w:hint="eastAsia"/>
              </w:rPr>
              <w:t>t on column u_2_1_2_1.vl_order.id_order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08F75E0B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u_2_1_2_1.vl_order.id_seller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14DF7775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u_2_1_2_1.vl_order.name_book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5BF68477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u_2_1_2_1.vl_order.sum_book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1B44B594" w14:textId="77777777" w:rsidR="00BD2860" w:rsidRDefault="00BD2860" w:rsidP="00602DC8">
            <w:pPr>
              <w:pStyle w:val="a7"/>
              <w:ind w:firstLineChars="0" w:firstLine="0"/>
            </w:pPr>
            <w:r>
              <w:t>comment on column u_2_1_2_1.vl_o</w:t>
            </w:r>
            <w:r>
              <w:rPr>
                <w:rFonts w:hint="eastAsia"/>
              </w:rPr>
              <w:t>rder.price_book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35F6BB45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u_2_1_2_1.vl_order.price_order is '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';</w:t>
            </w:r>
          </w:p>
          <w:p w14:paraId="557B0B00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u_2_1_2_1.vl_order.time_order is 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';</w:t>
            </w:r>
          </w:p>
          <w:p w14:paraId="6C61DD08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u_2_1_2_1.vl_order.adress_buyer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01697A8A" w14:textId="77777777" w:rsidR="00BD2860" w:rsidRDefault="00BD2860" w:rsidP="00602DC8">
            <w:pPr>
              <w:pStyle w:val="a7"/>
              <w:ind w:firstLineChars="0" w:firstLine="0"/>
            </w:pPr>
            <w:r>
              <w:t>comment on column u_2_1_2_1.vl_order.deliver_che</w:t>
            </w:r>
            <w:r>
              <w:rPr>
                <w:rFonts w:hint="eastAsia"/>
              </w:rPr>
              <w:t>ck is '</w:t>
            </w:r>
            <w:r>
              <w:rPr>
                <w:rFonts w:hint="eastAsia"/>
              </w:rPr>
              <w:t>是否已发货</w:t>
            </w:r>
            <w:r>
              <w:rPr>
                <w:rFonts w:hint="eastAsia"/>
              </w:rPr>
              <w:t>';</w:t>
            </w:r>
          </w:p>
          <w:p w14:paraId="468EB2B6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u_2_1_2_1.vl_order.pay_check is '</w:t>
            </w:r>
            <w:r>
              <w:rPr>
                <w:rFonts w:hint="eastAsia"/>
              </w:rPr>
              <w:t>是否已付款</w:t>
            </w:r>
            <w:r>
              <w:rPr>
                <w:rFonts w:hint="eastAsia"/>
              </w:rPr>
              <w:t>';</w:t>
            </w:r>
          </w:p>
          <w:p w14:paraId="6B6ABAE5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6700A793" w14:textId="77777777" w:rsidR="00BD2860" w:rsidRDefault="00BD2860" w:rsidP="00BD2860">
      <w:pPr>
        <w:pStyle w:val="4"/>
        <w:tabs>
          <w:tab w:val="num" w:pos="851"/>
        </w:tabs>
        <w:spacing w:line="376" w:lineRule="auto"/>
      </w:pPr>
      <w:bookmarkStart w:id="144" w:name="_Toc24927097"/>
      <w:r>
        <w:rPr>
          <w:rFonts w:hint="eastAsia"/>
        </w:rPr>
        <w:lastRenderedPageBreak/>
        <w:t>报表</w:t>
      </w:r>
      <w:bookmarkEnd w:id="144"/>
    </w:p>
    <w:p w14:paraId="1F29A5B8" w14:textId="77777777" w:rsidR="00BD2860" w:rsidRPr="00FB1786" w:rsidRDefault="00BD2860" w:rsidP="00BD286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5.2.4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2594"/>
        <w:gridCol w:w="2636"/>
      </w:tblGrid>
      <w:tr w:rsidR="00BD2860" w14:paraId="34994ED1" w14:textId="77777777" w:rsidTr="00602DC8">
        <w:tc>
          <w:tcPr>
            <w:tcW w:w="328" w:type="pct"/>
            <w:shd w:val="clear" w:color="auto" w:fill="D9D9D9"/>
          </w:tcPr>
          <w:p w14:paraId="1BC74C3A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47C41261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4801EDC0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214" w:type="pct"/>
            <w:shd w:val="clear" w:color="auto" w:fill="D9D9D9"/>
          </w:tcPr>
          <w:p w14:paraId="0D0AC8C7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234" w:type="pct"/>
            <w:shd w:val="clear" w:color="auto" w:fill="D9D9D9"/>
          </w:tcPr>
          <w:p w14:paraId="71C52E97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D2860" w14:paraId="79CF6AA0" w14:textId="77777777" w:rsidTr="00602DC8">
        <w:tc>
          <w:tcPr>
            <w:tcW w:w="328" w:type="pct"/>
            <w:shd w:val="clear" w:color="auto" w:fill="auto"/>
          </w:tcPr>
          <w:p w14:paraId="78717A6B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34725A8D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</w:p>
        </w:tc>
        <w:tc>
          <w:tcPr>
            <w:tcW w:w="1031" w:type="pct"/>
            <w:shd w:val="clear" w:color="auto" w:fill="auto"/>
          </w:tcPr>
          <w:p w14:paraId="22089A7B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vr_</w:t>
            </w:r>
            <w:r>
              <w:t>shopping</w:t>
            </w:r>
            <w:r>
              <w:rPr>
                <w:rFonts w:hint="eastAsia"/>
              </w:rPr>
              <w:t>c</w:t>
            </w:r>
            <w:r>
              <w:t>art_mes</w:t>
            </w:r>
            <w:proofErr w:type="spellEnd"/>
          </w:p>
        </w:tc>
        <w:tc>
          <w:tcPr>
            <w:tcW w:w="1214" w:type="pct"/>
          </w:tcPr>
          <w:p w14:paraId="3F1B308F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加入购物车，提交订单</w:t>
            </w:r>
          </w:p>
        </w:tc>
        <w:tc>
          <w:tcPr>
            <w:tcW w:w="1234" w:type="pct"/>
          </w:tcPr>
          <w:p w14:paraId="1122A98E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0881F6D4" w14:textId="77777777" w:rsidTr="00602DC8">
        <w:tc>
          <w:tcPr>
            <w:tcW w:w="328" w:type="pct"/>
            <w:shd w:val="clear" w:color="auto" w:fill="auto"/>
          </w:tcPr>
          <w:p w14:paraId="253A6540" w14:textId="77777777" w:rsidR="00BD2860" w:rsidRDefault="00BD2860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4C4B1C18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图书信息</w:t>
            </w:r>
          </w:p>
        </w:tc>
        <w:tc>
          <w:tcPr>
            <w:tcW w:w="1031" w:type="pct"/>
            <w:shd w:val="clear" w:color="auto" w:fill="auto"/>
          </w:tcPr>
          <w:p w14:paraId="7881A85F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vr_book_mes</w:t>
            </w:r>
            <w:proofErr w:type="spellEnd"/>
          </w:p>
        </w:tc>
        <w:tc>
          <w:tcPr>
            <w:tcW w:w="1214" w:type="pct"/>
          </w:tcPr>
          <w:p w14:paraId="212534AE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加入购物车</w:t>
            </w:r>
          </w:p>
        </w:tc>
        <w:tc>
          <w:tcPr>
            <w:tcW w:w="1234" w:type="pct"/>
          </w:tcPr>
          <w:p w14:paraId="2B62CDE8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7CE6E9AB" w14:textId="77777777" w:rsidR="00BD2860" w:rsidRDefault="00BD2860" w:rsidP="00BD2860">
      <w:pPr>
        <w:keepNext/>
        <w:keepLines/>
        <w:numPr>
          <w:ilvl w:val="4"/>
          <w:numId w:val="1"/>
        </w:numPr>
        <w:tabs>
          <w:tab w:val="clear" w:pos="3118"/>
          <w:tab w:val="num" w:pos="1276"/>
        </w:tabs>
        <w:spacing w:before="280" w:after="290" w:line="376" w:lineRule="auto"/>
        <w:ind w:left="1276" w:hanging="1276"/>
        <w:outlineLvl w:val="4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购物车信息</w:t>
      </w:r>
    </w:p>
    <w:p w14:paraId="419F5057" w14:textId="77777777" w:rsidR="00BD2860" w:rsidRPr="00FB1786" w:rsidRDefault="00BD2860" w:rsidP="00BD286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5.2.4.3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vr_</w:t>
      </w:r>
      <w:r>
        <w:t>shopping</w:t>
      </w:r>
      <w:r>
        <w:rPr>
          <w:rFonts w:hint="eastAsia"/>
        </w:rPr>
        <w:t>c</w:t>
      </w:r>
      <w:r>
        <w:t>art_mes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BD2860" w14:paraId="5005B3C0" w14:textId="77777777" w:rsidTr="00602DC8">
        <w:tc>
          <w:tcPr>
            <w:tcW w:w="344" w:type="pct"/>
            <w:shd w:val="clear" w:color="auto" w:fill="D9D9D9"/>
          </w:tcPr>
          <w:p w14:paraId="17D9DFF7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1C71CFB7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553A4FCF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3914981C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661C30D4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628A19DE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670F4638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D2860" w14:paraId="34E15F91" w14:textId="77777777" w:rsidTr="00602DC8">
        <w:tc>
          <w:tcPr>
            <w:tcW w:w="344" w:type="pct"/>
            <w:shd w:val="clear" w:color="auto" w:fill="auto"/>
          </w:tcPr>
          <w:p w14:paraId="05CDABB0" w14:textId="77777777" w:rsidR="00BD2860" w:rsidRDefault="00BD2860" w:rsidP="00602DC8">
            <w:r>
              <w:rPr>
                <w:rFonts w:hint="eastAsia"/>
              </w:rPr>
              <w:t>1</w:t>
            </w:r>
          </w:p>
        </w:tc>
        <w:tc>
          <w:tcPr>
            <w:tcW w:w="571" w:type="pct"/>
            <w:shd w:val="clear" w:color="auto" w:fill="auto"/>
          </w:tcPr>
          <w:p w14:paraId="3E4037BC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672" w:type="pct"/>
            <w:shd w:val="clear" w:color="auto" w:fill="auto"/>
          </w:tcPr>
          <w:p w14:paraId="40A6F4FF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797" w:type="pct"/>
          </w:tcPr>
          <w:p w14:paraId="6011C256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24594612" w14:textId="77777777" w:rsidR="00BD2860" w:rsidRDefault="00BD2860" w:rsidP="00602DC8">
            <w:pPr>
              <w:pStyle w:val="a7"/>
              <w:ind w:firstLineChars="0" w:firstLine="0"/>
              <w:jc w:val="left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1602" w:type="pct"/>
          </w:tcPr>
          <w:p w14:paraId="0FE1D870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639077E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03B88FD8" w14:textId="77777777" w:rsidTr="00602DC8">
        <w:tc>
          <w:tcPr>
            <w:tcW w:w="344" w:type="pct"/>
            <w:shd w:val="clear" w:color="auto" w:fill="auto"/>
          </w:tcPr>
          <w:p w14:paraId="451BFBA4" w14:textId="77777777" w:rsidR="00BD2860" w:rsidRDefault="00BD2860" w:rsidP="00602DC8">
            <w:r>
              <w:rPr>
                <w:rFonts w:hint="eastAsia"/>
              </w:rPr>
              <w:t>2</w:t>
            </w:r>
          </w:p>
        </w:tc>
        <w:tc>
          <w:tcPr>
            <w:tcW w:w="571" w:type="pct"/>
            <w:shd w:val="clear" w:color="auto" w:fill="auto"/>
          </w:tcPr>
          <w:p w14:paraId="5D91A4BC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37699830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7" w:type="pct"/>
          </w:tcPr>
          <w:p w14:paraId="690045BF" w14:textId="77777777" w:rsidR="00BD2860" w:rsidRDefault="00BD2860" w:rsidP="00602DC8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4A80A832" w14:textId="77777777" w:rsidR="00BD2860" w:rsidRDefault="00BD2860" w:rsidP="00602DC8">
            <w:pPr>
              <w:pStyle w:val="a7"/>
              <w:ind w:firstLineChars="0" w:firstLine="0"/>
              <w:jc w:val="left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44C17103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C195AAE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18348AB8" w14:textId="77777777" w:rsidTr="00602DC8">
        <w:tc>
          <w:tcPr>
            <w:tcW w:w="344" w:type="pct"/>
            <w:shd w:val="clear" w:color="auto" w:fill="auto"/>
          </w:tcPr>
          <w:p w14:paraId="5A7301A5" w14:textId="77777777" w:rsidR="00BD2860" w:rsidRDefault="00BD2860" w:rsidP="00602DC8">
            <w:r>
              <w:rPr>
                <w:rFonts w:hint="eastAsia"/>
              </w:rPr>
              <w:t>3</w:t>
            </w:r>
          </w:p>
        </w:tc>
        <w:tc>
          <w:tcPr>
            <w:tcW w:w="571" w:type="pct"/>
            <w:shd w:val="clear" w:color="auto" w:fill="auto"/>
          </w:tcPr>
          <w:p w14:paraId="09130F48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72" w:type="pct"/>
            <w:shd w:val="clear" w:color="auto" w:fill="auto"/>
          </w:tcPr>
          <w:p w14:paraId="3B3DE5B1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797" w:type="pct"/>
          </w:tcPr>
          <w:p w14:paraId="50A19B67" w14:textId="77777777" w:rsidR="00BD2860" w:rsidRDefault="00BD2860" w:rsidP="00602DC8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62D3B208" w14:textId="77777777" w:rsidR="00BD2860" w:rsidRDefault="00BD2860" w:rsidP="00602DC8">
            <w:pPr>
              <w:pStyle w:val="a7"/>
              <w:ind w:firstLineChars="0" w:firstLine="0"/>
              <w:jc w:val="left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1602" w:type="pct"/>
          </w:tcPr>
          <w:p w14:paraId="6E61C128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73C1D15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4ED4C5D4" w14:textId="77777777" w:rsidTr="00602DC8">
        <w:tc>
          <w:tcPr>
            <w:tcW w:w="344" w:type="pct"/>
            <w:shd w:val="clear" w:color="auto" w:fill="auto"/>
          </w:tcPr>
          <w:p w14:paraId="32BA7163" w14:textId="77777777" w:rsidR="00BD2860" w:rsidRDefault="00BD2860" w:rsidP="00602DC8">
            <w:r>
              <w:rPr>
                <w:rFonts w:hint="eastAsia"/>
              </w:rPr>
              <w:t>4</w:t>
            </w:r>
          </w:p>
        </w:tc>
        <w:tc>
          <w:tcPr>
            <w:tcW w:w="571" w:type="pct"/>
            <w:shd w:val="clear" w:color="auto" w:fill="auto"/>
          </w:tcPr>
          <w:p w14:paraId="359CB3D0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72" w:type="pct"/>
            <w:shd w:val="clear" w:color="auto" w:fill="auto"/>
          </w:tcPr>
          <w:p w14:paraId="57AB0C07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797" w:type="pct"/>
          </w:tcPr>
          <w:p w14:paraId="57F93DBC" w14:textId="77777777" w:rsidR="00BD2860" w:rsidRDefault="00BD2860" w:rsidP="00602DC8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0FC2434B" w14:textId="77777777" w:rsidR="00BD2860" w:rsidRDefault="00BD2860" w:rsidP="00602DC8">
            <w:pPr>
              <w:pStyle w:val="a7"/>
              <w:ind w:firstLineChars="0" w:firstLine="0"/>
              <w:jc w:val="left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1602" w:type="pct"/>
          </w:tcPr>
          <w:p w14:paraId="2A9C609A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C32AAF1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5A40BEC1" w14:textId="77777777" w:rsidTr="00602DC8">
        <w:tc>
          <w:tcPr>
            <w:tcW w:w="344" w:type="pct"/>
            <w:shd w:val="clear" w:color="auto" w:fill="auto"/>
          </w:tcPr>
          <w:p w14:paraId="53B62D88" w14:textId="77777777" w:rsidR="00BD2860" w:rsidRDefault="00BD2860" w:rsidP="00602DC8">
            <w:r>
              <w:rPr>
                <w:rFonts w:hint="eastAsia"/>
              </w:rPr>
              <w:t>5</w:t>
            </w:r>
          </w:p>
        </w:tc>
        <w:tc>
          <w:tcPr>
            <w:tcW w:w="571" w:type="pct"/>
            <w:shd w:val="clear" w:color="auto" w:fill="auto"/>
          </w:tcPr>
          <w:p w14:paraId="0EFD9A3E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72" w:type="pct"/>
            <w:shd w:val="clear" w:color="auto" w:fill="auto"/>
          </w:tcPr>
          <w:p w14:paraId="3212FC37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97" w:type="pct"/>
          </w:tcPr>
          <w:p w14:paraId="1D628C98" w14:textId="77777777" w:rsidR="00BD2860" w:rsidRDefault="00BD2860" w:rsidP="00602DC8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68B8690D" w14:textId="77777777" w:rsidR="00BD2860" w:rsidRDefault="00BD2860" w:rsidP="00602DC8">
            <w:pPr>
              <w:pStyle w:val="a7"/>
              <w:ind w:firstLineChars="0" w:firstLine="0"/>
              <w:jc w:val="left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602" w:type="pct"/>
          </w:tcPr>
          <w:p w14:paraId="05A2FCA8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8C35FD8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00E2D16D" w14:textId="77777777" w:rsidR="00BD2860" w:rsidRPr="003F5CC5" w:rsidRDefault="00BD2860" w:rsidP="00BD2860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D2860" w14:paraId="455AC215" w14:textId="77777777" w:rsidTr="00602DC8">
        <w:tc>
          <w:tcPr>
            <w:tcW w:w="5000" w:type="pct"/>
            <w:shd w:val="clear" w:color="auto" w:fill="auto"/>
          </w:tcPr>
          <w:p w14:paraId="1888F7E0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创建视图：购物车信息</w:t>
            </w:r>
          </w:p>
          <w:p w14:paraId="599A0578" w14:textId="77777777" w:rsidR="00BD2860" w:rsidRDefault="00BD2860" w:rsidP="00602DC8">
            <w:pPr>
              <w:pStyle w:val="a7"/>
              <w:ind w:firstLineChars="0" w:firstLine="0"/>
            </w:pPr>
            <w:r>
              <w:t>create view u_2_1_2_</w:t>
            </w:r>
            <w:proofErr w:type="gramStart"/>
            <w:r>
              <w:t>1.vr</w:t>
            </w:r>
            <w:proofErr w:type="gramEnd"/>
            <w:r>
              <w:t>_shoppingcart_mes(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>)</w:t>
            </w:r>
          </w:p>
          <w:p w14:paraId="04D0C1AC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  <w:t>as</w:t>
            </w:r>
          </w:p>
          <w:p w14:paraId="57A2A306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</w:p>
          <w:p w14:paraId="1554F838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order_mes</w:t>
            </w:r>
            <w:proofErr w:type="spellEnd"/>
          </w:p>
          <w:p w14:paraId="77C34A6A" w14:textId="77777777" w:rsidR="00BD2860" w:rsidRDefault="00BD2860" w:rsidP="00602DC8">
            <w:pPr>
              <w:pStyle w:val="a7"/>
              <w:ind w:firstLineChars="0" w:firstLine="0"/>
            </w:pPr>
            <w:r>
              <w:t>;</w:t>
            </w:r>
          </w:p>
          <w:p w14:paraId="1A0ACF0E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u_2_1_2_1.vr_shoppingcart_mes is '</w:t>
            </w: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  <w:r>
              <w:rPr>
                <w:rFonts w:hint="eastAsia"/>
              </w:rPr>
              <w:t>';</w:t>
            </w:r>
          </w:p>
          <w:p w14:paraId="2BB5FA05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u_2_1_2_1.vr_shoppingcart_mes.id_buyer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7F45528D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u_2_1_2_1.vr_shoppingcart_mes.name_book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217CE908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u_2_1_2_1.vr_shoppingcart_mes.id_seller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50048A7B" w14:textId="77777777" w:rsidR="00BD2860" w:rsidRDefault="00BD2860" w:rsidP="00602DC8">
            <w:pPr>
              <w:pStyle w:val="a7"/>
              <w:ind w:firstLineChars="0" w:firstLine="0"/>
            </w:pPr>
            <w:r>
              <w:t>comment on column u_2_1_2_1.vr_shoppingcart_mes.s</w:t>
            </w:r>
            <w:r>
              <w:rPr>
                <w:rFonts w:hint="eastAsia"/>
              </w:rPr>
              <w:t>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594181D3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u_2_1_2_1.vr_shoppingcart_mes.price_book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411E6022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45D46F47" w14:textId="77777777" w:rsidR="00BD2860" w:rsidRPr="009D4AD6" w:rsidRDefault="00BD2860" w:rsidP="00BD2860">
      <w:pPr>
        <w:keepNext/>
        <w:keepLines/>
        <w:numPr>
          <w:ilvl w:val="4"/>
          <w:numId w:val="1"/>
        </w:numPr>
        <w:tabs>
          <w:tab w:val="clear" w:pos="3118"/>
          <w:tab w:val="num" w:pos="1276"/>
        </w:tabs>
        <w:spacing w:before="280" w:after="290" w:line="376" w:lineRule="auto"/>
        <w:ind w:left="1276" w:hanging="1276"/>
        <w:outlineLvl w:val="4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图书信息</w:t>
      </w:r>
    </w:p>
    <w:p w14:paraId="01BDD3DC" w14:textId="77777777" w:rsidR="00BD2860" w:rsidRPr="00FB1786" w:rsidRDefault="00BD2860" w:rsidP="00BD2860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5.2.4.3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vr_book_mes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BD2860" w14:paraId="3F027FE4" w14:textId="77777777" w:rsidTr="00602DC8">
        <w:tc>
          <w:tcPr>
            <w:tcW w:w="344" w:type="pct"/>
            <w:shd w:val="clear" w:color="auto" w:fill="D9D9D9"/>
          </w:tcPr>
          <w:p w14:paraId="6A7542F6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2F96BF5F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45386E7C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20F3761F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37074C65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2E0A7CF5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63689AAB" w14:textId="77777777" w:rsidR="00BD2860" w:rsidRDefault="00BD2860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D2860" w14:paraId="3CB5005C" w14:textId="77777777" w:rsidTr="00602DC8">
        <w:tc>
          <w:tcPr>
            <w:tcW w:w="344" w:type="pct"/>
            <w:shd w:val="clear" w:color="auto" w:fill="auto"/>
          </w:tcPr>
          <w:p w14:paraId="5DF12BA3" w14:textId="77777777" w:rsidR="00BD2860" w:rsidRDefault="00BD2860" w:rsidP="00602DC8">
            <w:r>
              <w:rPr>
                <w:rFonts w:hint="eastAsia"/>
              </w:rPr>
              <w:t>1</w:t>
            </w:r>
          </w:p>
        </w:tc>
        <w:tc>
          <w:tcPr>
            <w:tcW w:w="571" w:type="pct"/>
            <w:shd w:val="clear" w:color="auto" w:fill="auto"/>
          </w:tcPr>
          <w:p w14:paraId="0823F5F1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669EDD57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7" w:type="pct"/>
          </w:tcPr>
          <w:p w14:paraId="779E34AF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0B5814DD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4D251C5B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23BDA022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7EEFE95B" w14:textId="77777777" w:rsidTr="00602DC8">
        <w:tc>
          <w:tcPr>
            <w:tcW w:w="344" w:type="pct"/>
            <w:shd w:val="clear" w:color="auto" w:fill="auto"/>
          </w:tcPr>
          <w:p w14:paraId="06DB9242" w14:textId="77777777" w:rsidR="00BD2860" w:rsidRDefault="00BD2860" w:rsidP="00602DC8">
            <w:r>
              <w:rPr>
                <w:rFonts w:hint="eastAsia"/>
              </w:rPr>
              <w:t>2</w:t>
            </w:r>
          </w:p>
        </w:tc>
        <w:tc>
          <w:tcPr>
            <w:tcW w:w="571" w:type="pct"/>
            <w:shd w:val="clear" w:color="auto" w:fill="auto"/>
          </w:tcPr>
          <w:p w14:paraId="3086905F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72" w:type="pct"/>
            <w:shd w:val="clear" w:color="auto" w:fill="auto"/>
          </w:tcPr>
          <w:p w14:paraId="355D4E4D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797" w:type="pct"/>
          </w:tcPr>
          <w:p w14:paraId="5791A5E1" w14:textId="77777777" w:rsidR="00BD2860" w:rsidRDefault="00BD2860" w:rsidP="00602DC8"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099594A3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602" w:type="pct"/>
          </w:tcPr>
          <w:p w14:paraId="4A73FA45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E5506BA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521C3C34" w14:textId="77777777" w:rsidTr="00602DC8">
        <w:tc>
          <w:tcPr>
            <w:tcW w:w="344" w:type="pct"/>
            <w:shd w:val="clear" w:color="auto" w:fill="auto"/>
          </w:tcPr>
          <w:p w14:paraId="54D83574" w14:textId="77777777" w:rsidR="00BD2860" w:rsidRDefault="00BD2860" w:rsidP="00602DC8">
            <w:r>
              <w:rPr>
                <w:rFonts w:hint="eastAsia"/>
              </w:rPr>
              <w:t>3</w:t>
            </w:r>
          </w:p>
        </w:tc>
        <w:tc>
          <w:tcPr>
            <w:tcW w:w="571" w:type="pct"/>
            <w:shd w:val="clear" w:color="auto" w:fill="auto"/>
          </w:tcPr>
          <w:p w14:paraId="0587847A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图书库存</w:t>
            </w:r>
          </w:p>
        </w:tc>
        <w:tc>
          <w:tcPr>
            <w:tcW w:w="672" w:type="pct"/>
            <w:shd w:val="clear" w:color="auto" w:fill="auto"/>
          </w:tcPr>
          <w:p w14:paraId="3AF1EDEC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797" w:type="pct"/>
          </w:tcPr>
          <w:p w14:paraId="6E415A03" w14:textId="77777777" w:rsidR="00BD2860" w:rsidRDefault="00BD2860" w:rsidP="00602DC8"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5C2718C7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1602" w:type="pct"/>
          </w:tcPr>
          <w:p w14:paraId="62EE7583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11F2004" w14:textId="77777777" w:rsidR="00BD2860" w:rsidRDefault="00BD2860" w:rsidP="00602DC8">
            <w:pPr>
              <w:pStyle w:val="a7"/>
              <w:ind w:firstLineChars="0" w:firstLine="0"/>
            </w:pPr>
          </w:p>
        </w:tc>
      </w:tr>
      <w:tr w:rsidR="00BD2860" w14:paraId="4D3EF921" w14:textId="77777777" w:rsidTr="00602DC8">
        <w:tc>
          <w:tcPr>
            <w:tcW w:w="344" w:type="pct"/>
            <w:shd w:val="clear" w:color="auto" w:fill="auto"/>
          </w:tcPr>
          <w:p w14:paraId="203E6F62" w14:textId="77777777" w:rsidR="00BD2860" w:rsidRDefault="00BD2860" w:rsidP="00602DC8">
            <w:r>
              <w:rPr>
                <w:rFonts w:hint="eastAsia"/>
              </w:rPr>
              <w:t>4</w:t>
            </w:r>
          </w:p>
        </w:tc>
        <w:tc>
          <w:tcPr>
            <w:tcW w:w="571" w:type="pct"/>
            <w:shd w:val="clear" w:color="auto" w:fill="auto"/>
          </w:tcPr>
          <w:p w14:paraId="1643C9F0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72" w:type="pct"/>
            <w:shd w:val="clear" w:color="auto" w:fill="auto"/>
          </w:tcPr>
          <w:p w14:paraId="41A6ACAB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97" w:type="pct"/>
          </w:tcPr>
          <w:p w14:paraId="323AE39B" w14:textId="77777777" w:rsidR="00BD2860" w:rsidRDefault="00BD2860" w:rsidP="00602DC8"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183A6FBA" w14:textId="77777777" w:rsidR="00BD2860" w:rsidRDefault="00BD2860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602" w:type="pct"/>
          </w:tcPr>
          <w:p w14:paraId="14DCF1D0" w14:textId="77777777" w:rsidR="00BD2860" w:rsidRDefault="00BD2860" w:rsidP="00602DC8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B3577B9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03E849D3" w14:textId="77777777" w:rsidR="00BD2860" w:rsidRPr="003F5CC5" w:rsidRDefault="00BD2860" w:rsidP="00BD2860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D2860" w14:paraId="605CE424" w14:textId="77777777" w:rsidTr="00602DC8">
        <w:tc>
          <w:tcPr>
            <w:tcW w:w="5000" w:type="pct"/>
            <w:shd w:val="clear" w:color="auto" w:fill="auto"/>
          </w:tcPr>
          <w:p w14:paraId="0164C72C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创建视图：图书信息</w:t>
            </w:r>
          </w:p>
          <w:p w14:paraId="12399A36" w14:textId="77777777" w:rsidR="00BD2860" w:rsidRDefault="00BD2860" w:rsidP="00602DC8">
            <w:pPr>
              <w:pStyle w:val="a7"/>
              <w:ind w:firstLineChars="0" w:firstLine="0"/>
            </w:pPr>
            <w:r>
              <w:t>create view u_2_1_2_</w:t>
            </w:r>
            <w:proofErr w:type="gramStart"/>
            <w:r>
              <w:t>1.vr</w:t>
            </w:r>
            <w:proofErr w:type="gramEnd"/>
            <w:r>
              <w:t>_book_mes(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>)</w:t>
            </w:r>
          </w:p>
          <w:p w14:paraId="46DDB813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  <w:t>as</w:t>
            </w:r>
          </w:p>
          <w:p w14:paraId="42EB878F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</w:p>
          <w:p w14:paraId="60BC423A" w14:textId="77777777" w:rsidR="00BD2860" w:rsidRDefault="00BD2860" w:rsidP="00602DC8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putaway_mes</w:t>
            </w:r>
            <w:proofErr w:type="spellEnd"/>
          </w:p>
          <w:p w14:paraId="31459DA3" w14:textId="77777777" w:rsidR="00BD2860" w:rsidRDefault="00BD2860" w:rsidP="00602DC8">
            <w:pPr>
              <w:pStyle w:val="a7"/>
              <w:ind w:firstLineChars="0" w:firstLine="0"/>
            </w:pPr>
            <w:r>
              <w:t>;</w:t>
            </w:r>
          </w:p>
          <w:p w14:paraId="56BD45A3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u_2_1_2_1.vr_book_mes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';</w:t>
            </w:r>
          </w:p>
          <w:p w14:paraId="36256CBC" w14:textId="77777777" w:rsidR="00BD2860" w:rsidRDefault="00BD2860" w:rsidP="00602DC8">
            <w:pPr>
              <w:pStyle w:val="a7"/>
              <w:ind w:firstLineChars="0" w:firstLine="0"/>
            </w:pPr>
            <w:r>
              <w:t>comment on column u_2_1_2_1.vr_book</w:t>
            </w:r>
            <w:r>
              <w:rPr>
                <w:rFonts w:hint="eastAsia"/>
              </w:rPr>
              <w:t>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54C93F10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u_2_1_2_1.vr_book_mes.id_seller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47852FB0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u_2_1_2_1.vr_book_mes.sum_book is '</w:t>
            </w:r>
            <w:r>
              <w:rPr>
                <w:rFonts w:hint="eastAsia"/>
              </w:rPr>
              <w:t>图书库存</w:t>
            </w:r>
            <w:r>
              <w:rPr>
                <w:rFonts w:hint="eastAsia"/>
              </w:rPr>
              <w:t>';</w:t>
            </w:r>
          </w:p>
          <w:p w14:paraId="5B835BD6" w14:textId="77777777" w:rsidR="00BD2860" w:rsidRDefault="00BD2860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u_2_1_2_1.vr_book_mes.price_book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596705F8" w14:textId="77777777" w:rsidR="00BD2860" w:rsidRDefault="00BD2860" w:rsidP="00602DC8">
            <w:pPr>
              <w:pStyle w:val="a7"/>
              <w:ind w:firstLineChars="0" w:firstLine="0"/>
            </w:pPr>
          </w:p>
        </w:tc>
      </w:tr>
    </w:tbl>
    <w:p w14:paraId="0B925764" w14:textId="77777777" w:rsidR="00814299" w:rsidRPr="00814299" w:rsidRDefault="00814299" w:rsidP="00814299"/>
    <w:p w14:paraId="1AA5B0AE" w14:textId="77777777" w:rsidR="00844D11" w:rsidRDefault="00844D11" w:rsidP="00844D11">
      <w:pPr>
        <w:pStyle w:val="3"/>
      </w:pPr>
      <w:bookmarkStart w:id="145" w:name="_Toc24927098"/>
      <w:r>
        <w:rPr>
          <w:rFonts w:hint="eastAsia"/>
        </w:rPr>
        <w:t>函数</w:t>
      </w:r>
      <w:bookmarkEnd w:id="145"/>
    </w:p>
    <w:p w14:paraId="6177CDD6" w14:textId="294EE59C" w:rsidR="00844D11" w:rsidRDefault="00844D11" w:rsidP="00844D1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5.2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6"/>
        <w:gridCol w:w="1737"/>
        <w:gridCol w:w="1419"/>
        <w:gridCol w:w="3006"/>
        <w:gridCol w:w="3314"/>
      </w:tblGrid>
      <w:tr w:rsidR="00844D11" w14:paraId="2E6ECF29" w14:textId="77777777" w:rsidTr="00243549">
        <w:tc>
          <w:tcPr>
            <w:tcW w:w="565" w:type="pct"/>
            <w:shd w:val="clear" w:color="auto" w:fill="D9D9D9"/>
          </w:tcPr>
          <w:p w14:paraId="4C2087A6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13" w:type="pct"/>
            <w:shd w:val="clear" w:color="auto" w:fill="D9D9D9"/>
          </w:tcPr>
          <w:p w14:paraId="1700BD47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4" w:type="pct"/>
            <w:shd w:val="clear" w:color="auto" w:fill="D9D9D9"/>
          </w:tcPr>
          <w:p w14:paraId="126A1BB2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407" w:type="pct"/>
            <w:shd w:val="clear" w:color="auto" w:fill="D9D9D9"/>
          </w:tcPr>
          <w:p w14:paraId="0BB53969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1552" w:type="pct"/>
            <w:shd w:val="clear" w:color="auto" w:fill="D9D9D9"/>
          </w:tcPr>
          <w:p w14:paraId="42681808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44D11" w14:paraId="62452E42" w14:textId="77777777" w:rsidTr="00243549">
        <w:tc>
          <w:tcPr>
            <w:tcW w:w="565" w:type="pct"/>
            <w:shd w:val="clear" w:color="auto" w:fill="auto"/>
          </w:tcPr>
          <w:p w14:paraId="6C0E3314" w14:textId="4A1D1812" w:rsidR="00844D11" w:rsidRDefault="00844D11" w:rsidP="0024354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13" w:type="pct"/>
          </w:tcPr>
          <w:p w14:paraId="77CA88A3" w14:textId="77777777" w:rsidR="00844D11" w:rsidRDefault="00844D11" w:rsidP="00243549">
            <w:pPr>
              <w:pStyle w:val="a7"/>
              <w:ind w:firstLineChars="0" w:firstLine="0"/>
            </w:pPr>
            <w:r>
              <w:rPr>
                <w:rFonts w:hint="eastAsia"/>
              </w:rPr>
              <w:t>身份证</w:t>
            </w:r>
            <w:proofErr w:type="gramStart"/>
            <w:r>
              <w:rPr>
                <w:rFonts w:hint="eastAsia"/>
              </w:rPr>
              <w:t>号判断</w:t>
            </w:r>
            <w:proofErr w:type="gramEnd"/>
          </w:p>
        </w:tc>
        <w:tc>
          <w:tcPr>
            <w:tcW w:w="664" w:type="pct"/>
            <w:shd w:val="clear" w:color="auto" w:fill="auto"/>
          </w:tcPr>
          <w:p w14:paraId="2FE8D784" w14:textId="77777777" w:rsidR="00844D11" w:rsidRDefault="00844D11" w:rsidP="0024354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</w:t>
            </w:r>
            <w:r>
              <w:t>sIdValid</w:t>
            </w:r>
            <w:proofErr w:type="spellEnd"/>
          </w:p>
        </w:tc>
        <w:tc>
          <w:tcPr>
            <w:tcW w:w="1407" w:type="pct"/>
          </w:tcPr>
          <w:p w14:paraId="12A0B800" w14:textId="77777777" w:rsidR="00844D11" w:rsidRDefault="00844D11" w:rsidP="00243549">
            <w:pPr>
              <w:pStyle w:val="a7"/>
              <w:ind w:firstLineChars="0" w:firstLine="0"/>
            </w:pPr>
            <w:r>
              <w:rPr>
                <w:rFonts w:hint="eastAsia"/>
              </w:rPr>
              <w:t>身份证号规则检查</w:t>
            </w:r>
          </w:p>
        </w:tc>
        <w:tc>
          <w:tcPr>
            <w:tcW w:w="1552" w:type="pct"/>
          </w:tcPr>
          <w:p w14:paraId="3ABF91B2" w14:textId="77777777" w:rsidR="00844D11" w:rsidRDefault="00844D11" w:rsidP="00243549">
            <w:pPr>
              <w:pStyle w:val="a7"/>
              <w:ind w:firstLineChars="0" w:firstLine="0"/>
            </w:pPr>
          </w:p>
        </w:tc>
      </w:tr>
      <w:tr w:rsidR="00844D11" w14:paraId="64C65508" w14:textId="77777777" w:rsidTr="00243549">
        <w:tc>
          <w:tcPr>
            <w:tcW w:w="565" w:type="pct"/>
            <w:shd w:val="clear" w:color="auto" w:fill="auto"/>
          </w:tcPr>
          <w:p w14:paraId="130C7697" w14:textId="28EF2C27" w:rsidR="00844D11" w:rsidRDefault="00844D11" w:rsidP="0024354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13" w:type="pct"/>
          </w:tcPr>
          <w:p w14:paraId="602E45D0" w14:textId="77777777" w:rsidR="00844D11" w:rsidRDefault="00844D11" w:rsidP="00243549">
            <w:pPr>
              <w:pStyle w:val="a7"/>
              <w:ind w:firstLineChars="0" w:firstLine="0"/>
            </w:pPr>
            <w:r>
              <w:rPr>
                <w:rFonts w:hint="eastAsia"/>
              </w:rPr>
              <w:t>手机</w:t>
            </w:r>
            <w:proofErr w:type="gramStart"/>
            <w:r>
              <w:rPr>
                <w:rFonts w:hint="eastAsia"/>
              </w:rPr>
              <w:t>号判断</w:t>
            </w:r>
            <w:proofErr w:type="gramEnd"/>
          </w:p>
        </w:tc>
        <w:tc>
          <w:tcPr>
            <w:tcW w:w="664" w:type="pct"/>
            <w:shd w:val="clear" w:color="auto" w:fill="auto"/>
          </w:tcPr>
          <w:p w14:paraId="6A3916EC" w14:textId="77777777" w:rsidR="00844D11" w:rsidRDefault="00844D11" w:rsidP="00243549">
            <w:pPr>
              <w:pStyle w:val="a7"/>
              <w:ind w:firstLineChars="0" w:firstLine="0"/>
            </w:pPr>
            <w:proofErr w:type="spellStart"/>
            <w:r>
              <w:t>IsMobileValid</w:t>
            </w:r>
            <w:proofErr w:type="spellEnd"/>
          </w:p>
        </w:tc>
        <w:tc>
          <w:tcPr>
            <w:tcW w:w="1407" w:type="pct"/>
          </w:tcPr>
          <w:p w14:paraId="2B315E30" w14:textId="77777777" w:rsidR="00844D11" w:rsidRDefault="00844D11" w:rsidP="00243549">
            <w:pPr>
              <w:pStyle w:val="a7"/>
              <w:ind w:firstLineChars="0" w:firstLine="0"/>
            </w:pPr>
            <w:r>
              <w:rPr>
                <w:rFonts w:hint="eastAsia"/>
              </w:rPr>
              <w:t>是否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位数字，且首位为</w:t>
            </w:r>
            <w:r>
              <w:rPr>
                <w:rFonts w:hint="eastAsia"/>
              </w:rPr>
              <w:t>1</w:t>
            </w:r>
          </w:p>
        </w:tc>
        <w:tc>
          <w:tcPr>
            <w:tcW w:w="1552" w:type="pct"/>
          </w:tcPr>
          <w:p w14:paraId="1FF713FB" w14:textId="77777777" w:rsidR="00844D11" w:rsidRDefault="00844D11" w:rsidP="00243549">
            <w:pPr>
              <w:pStyle w:val="a7"/>
              <w:ind w:firstLineChars="0" w:firstLine="0"/>
            </w:pPr>
          </w:p>
        </w:tc>
      </w:tr>
    </w:tbl>
    <w:p w14:paraId="27B8ED5F" w14:textId="77777777" w:rsidR="00844D11" w:rsidRDefault="00844D11" w:rsidP="00844D11">
      <w:pPr>
        <w:pStyle w:val="4"/>
      </w:pPr>
      <w:bookmarkStart w:id="146" w:name="_Toc24927099"/>
      <w:r>
        <w:rPr>
          <w:rFonts w:hint="eastAsia"/>
        </w:rPr>
        <w:t>身份证号判断</w:t>
      </w:r>
      <w:bookmarkEnd w:id="146"/>
    </w:p>
    <w:p w14:paraId="7C772AB4" w14:textId="77777777" w:rsidR="00844D11" w:rsidRPr="00FB1786" w:rsidRDefault="00844D11" w:rsidP="00844D11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44D11" w14:paraId="017FFF2A" w14:textId="77777777" w:rsidTr="00243549">
        <w:trPr>
          <w:trHeight w:val="2933"/>
        </w:trPr>
        <w:tc>
          <w:tcPr>
            <w:tcW w:w="5000" w:type="pct"/>
            <w:shd w:val="clear" w:color="auto" w:fill="auto"/>
          </w:tcPr>
          <w:p w14:paraId="02AE2964" w14:textId="77777777" w:rsidR="00844D11" w:rsidRDefault="00844D11" w:rsidP="00243549">
            <w:r>
              <w:t xml:space="preserve">create or replace function </w:t>
            </w:r>
            <w:proofErr w:type="spellStart"/>
            <w:r>
              <w:t>IsIdValid</w:t>
            </w:r>
            <w:proofErr w:type="spellEnd"/>
          </w:p>
          <w:p w14:paraId="6E768750" w14:textId="77777777" w:rsidR="00844D11" w:rsidRDefault="00844D11" w:rsidP="00243549">
            <w:r>
              <w:t>(</w:t>
            </w:r>
            <w:proofErr w:type="spellStart"/>
            <w:r>
              <w:t>tId</w:t>
            </w:r>
            <w:proofErr w:type="spellEnd"/>
            <w:r>
              <w:t xml:space="preserve"> varchar2) return varchar2</w:t>
            </w:r>
          </w:p>
          <w:p w14:paraId="54320BCA" w14:textId="77777777" w:rsidR="00844D11" w:rsidRDefault="00844D11" w:rsidP="00243549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参数描述</w:t>
            </w:r>
          </w:p>
          <w:p w14:paraId="1EFB1B60" w14:textId="77777777" w:rsidR="00844D11" w:rsidRDefault="00844D11" w:rsidP="00243549">
            <w:r>
              <w:t xml:space="preserve">--  </w:t>
            </w:r>
            <w:proofErr w:type="spellStart"/>
            <w:r>
              <w:rPr>
                <w:rFonts w:hint="eastAsia"/>
              </w:rPr>
              <w:t>tId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身份证号</w:t>
            </w:r>
            <w:r>
              <w:rPr>
                <w:rFonts w:hint="eastAsia"/>
              </w:rPr>
              <w:tab/>
            </w:r>
          </w:p>
          <w:p w14:paraId="2256074C" w14:textId="77777777" w:rsidR="00844D11" w:rsidRDefault="00844D11" w:rsidP="00243549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返回值描述</w:t>
            </w:r>
          </w:p>
          <w:p w14:paraId="5962A4C8" w14:textId="77777777" w:rsidR="00844D11" w:rsidRDefault="00844D11" w:rsidP="00243549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正确：</w:t>
            </w:r>
            <w:r>
              <w:rPr>
                <w:rFonts w:hint="eastAsia"/>
              </w:rPr>
              <w:t>ok</w:t>
            </w:r>
          </w:p>
          <w:p w14:paraId="38587302" w14:textId="77777777" w:rsidR="00844D11" w:rsidRDefault="00844D11" w:rsidP="00243549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错误：错误号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提示信息</w:t>
            </w:r>
          </w:p>
          <w:p w14:paraId="3440F236" w14:textId="77777777" w:rsidR="00844D11" w:rsidRDefault="00844D11" w:rsidP="00243549">
            <w:r>
              <w:t>as</w:t>
            </w:r>
          </w:p>
          <w:p w14:paraId="3A98DD54" w14:textId="77777777" w:rsidR="00844D11" w:rsidRDefault="00844D11" w:rsidP="00243549">
            <w:r>
              <w:tab/>
              <w:t xml:space="preserve">type </w:t>
            </w:r>
            <w:proofErr w:type="spellStart"/>
            <w:r>
              <w:t>parm_type</w:t>
            </w:r>
            <w:proofErr w:type="spellEnd"/>
            <w:r>
              <w:t xml:space="preserve"> is </w:t>
            </w:r>
            <w:proofErr w:type="spellStart"/>
            <w:proofErr w:type="gramStart"/>
            <w:r>
              <w:t>varray</w:t>
            </w:r>
            <w:proofErr w:type="spellEnd"/>
            <w:r>
              <w:t>(</w:t>
            </w:r>
            <w:proofErr w:type="gramEnd"/>
            <w:r>
              <w:t>17) of number(2);</w:t>
            </w:r>
          </w:p>
          <w:p w14:paraId="156FC5F2" w14:textId="77777777" w:rsidR="00844D11" w:rsidRDefault="00844D11" w:rsidP="00243549">
            <w:r>
              <w:tab/>
              <w:t xml:space="preserve">type </w:t>
            </w:r>
            <w:proofErr w:type="spellStart"/>
            <w:r>
              <w:t>check_type</w:t>
            </w:r>
            <w:proofErr w:type="spellEnd"/>
            <w:r>
              <w:t xml:space="preserve"> is </w:t>
            </w:r>
            <w:proofErr w:type="spellStart"/>
            <w:proofErr w:type="gramStart"/>
            <w:r>
              <w:t>varray</w:t>
            </w:r>
            <w:proofErr w:type="spellEnd"/>
            <w:r>
              <w:t>(</w:t>
            </w:r>
            <w:proofErr w:type="gramEnd"/>
            <w:r>
              <w:t>11) of char(1);</w:t>
            </w:r>
          </w:p>
          <w:p w14:paraId="7C099400" w14:textId="77777777" w:rsidR="00844D11" w:rsidRDefault="00844D11" w:rsidP="00243549">
            <w:r>
              <w:lastRenderedPageBreak/>
              <w:tab/>
            </w:r>
            <w:proofErr w:type="spellStart"/>
            <w:r>
              <w:t>parm</w:t>
            </w:r>
            <w:proofErr w:type="spellEnd"/>
            <w:r>
              <w:t xml:space="preserve"> </w:t>
            </w:r>
            <w:proofErr w:type="spellStart"/>
            <w:r>
              <w:t>parm_type</w:t>
            </w:r>
            <w:proofErr w:type="spellEnd"/>
            <w:r>
              <w:t>;</w:t>
            </w:r>
          </w:p>
          <w:p w14:paraId="167FC1F5" w14:textId="77777777" w:rsidR="00844D11" w:rsidRDefault="00844D11" w:rsidP="00243549">
            <w:r>
              <w:tab/>
            </w:r>
            <w:proofErr w:type="spellStart"/>
            <w:r>
              <w:t>check_value</w:t>
            </w:r>
            <w:proofErr w:type="spellEnd"/>
            <w:r>
              <w:t xml:space="preserve"> </w:t>
            </w:r>
            <w:proofErr w:type="spellStart"/>
            <w:r>
              <w:t>check_type</w:t>
            </w:r>
            <w:proofErr w:type="spellEnd"/>
            <w:r>
              <w:t>;</w:t>
            </w:r>
          </w:p>
          <w:p w14:paraId="3E409485" w14:textId="77777777" w:rsidR="00844D11" w:rsidRDefault="00844D11" w:rsidP="00243549">
            <w:r>
              <w:tab/>
              <w:t xml:space="preserve">year </w:t>
            </w:r>
            <w:proofErr w:type="gramStart"/>
            <w:r>
              <w:t>number(</w:t>
            </w:r>
            <w:proofErr w:type="gramEnd"/>
            <w:r>
              <w:t>4);</w:t>
            </w:r>
          </w:p>
          <w:p w14:paraId="4E8E74DA" w14:textId="77777777" w:rsidR="00844D11" w:rsidRDefault="00844D11" w:rsidP="00243549">
            <w:r>
              <w:tab/>
              <w:t xml:space="preserve">month </w:t>
            </w:r>
            <w:proofErr w:type="gramStart"/>
            <w:r>
              <w:t>number(</w:t>
            </w:r>
            <w:proofErr w:type="gramEnd"/>
            <w:r>
              <w:t>2);</w:t>
            </w:r>
          </w:p>
          <w:p w14:paraId="4A25B46C" w14:textId="77777777" w:rsidR="00844D11" w:rsidRDefault="00844D11" w:rsidP="00243549">
            <w:r>
              <w:tab/>
              <w:t xml:space="preserve">day </w:t>
            </w:r>
            <w:proofErr w:type="gramStart"/>
            <w:r>
              <w:t>number(</w:t>
            </w:r>
            <w:proofErr w:type="gramEnd"/>
            <w:r>
              <w:t>2);</w:t>
            </w:r>
          </w:p>
          <w:p w14:paraId="23877C49" w14:textId="77777777" w:rsidR="00844D11" w:rsidRDefault="00844D11" w:rsidP="00243549">
            <w:r>
              <w:tab/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2);</w:t>
            </w:r>
          </w:p>
          <w:p w14:paraId="1FB7C953" w14:textId="77777777" w:rsidR="00844D11" w:rsidRDefault="00844D11" w:rsidP="00243549">
            <w:r>
              <w:tab/>
            </w:r>
            <w:proofErr w:type="spellStart"/>
            <w:r>
              <w:t>iCheckValue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10);</w:t>
            </w:r>
          </w:p>
          <w:p w14:paraId="68B32F98" w14:textId="77777777" w:rsidR="00844D11" w:rsidRDefault="00844D11" w:rsidP="00243549">
            <w:r>
              <w:tab/>
            </w:r>
            <w:proofErr w:type="spellStart"/>
            <w:r>
              <w:t>ch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1);</w:t>
            </w:r>
          </w:p>
          <w:p w14:paraId="3D35CE22" w14:textId="77777777" w:rsidR="00844D11" w:rsidRDefault="00844D11" w:rsidP="00243549">
            <w:r>
              <w:t>begin</w:t>
            </w:r>
          </w:p>
          <w:p w14:paraId="5431C81D" w14:textId="77777777" w:rsidR="00844D11" w:rsidRDefault="00844D11" w:rsidP="00243549">
            <w:r>
              <w:tab/>
              <w:t>if length(</w:t>
            </w:r>
            <w:proofErr w:type="spellStart"/>
            <w:r>
              <w:t>tId</w:t>
            </w:r>
            <w:proofErr w:type="spellEnd"/>
            <w:r>
              <w:t>)&lt;&gt;18 then</w:t>
            </w:r>
          </w:p>
          <w:p w14:paraId="14D6F19B" w14:textId="77777777" w:rsidR="00844D11" w:rsidRDefault="00844D11" w:rsidP="0024354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'-20010-</w:t>
            </w:r>
            <w:r>
              <w:rPr>
                <w:rFonts w:hint="eastAsia"/>
              </w:rPr>
              <w:t>身份证号长度不是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位！</w:t>
            </w:r>
            <w:r>
              <w:rPr>
                <w:rFonts w:hint="eastAsia"/>
              </w:rPr>
              <w:t>';</w:t>
            </w:r>
          </w:p>
          <w:p w14:paraId="14FF7E75" w14:textId="77777777" w:rsidR="00844D11" w:rsidRDefault="00844D11" w:rsidP="00243549">
            <w:r>
              <w:tab/>
              <w:t>end if;</w:t>
            </w:r>
          </w:p>
          <w:p w14:paraId="28A31C5B" w14:textId="77777777" w:rsidR="00844D11" w:rsidRDefault="00844D11" w:rsidP="00243549">
            <w:r>
              <w:tab/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in </w:t>
            </w:r>
            <w:proofErr w:type="gramStart"/>
            <w:r>
              <w:t>1..</w:t>
            </w:r>
            <w:proofErr w:type="gramEnd"/>
            <w:r>
              <w:t>17 loop</w:t>
            </w:r>
          </w:p>
          <w:p w14:paraId="14839E56" w14:textId="77777777" w:rsidR="00844D11" w:rsidRDefault="00844D11" w:rsidP="00243549">
            <w:r>
              <w:tab/>
            </w:r>
            <w:r>
              <w:tab/>
            </w:r>
            <w:proofErr w:type="spellStart"/>
            <w:proofErr w:type="gramStart"/>
            <w:r>
              <w:t>ch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(tId,i,1);</w:t>
            </w:r>
          </w:p>
          <w:p w14:paraId="185E0377" w14:textId="77777777" w:rsidR="00844D11" w:rsidRDefault="00844D11" w:rsidP="00243549">
            <w:r>
              <w:tab/>
            </w:r>
            <w:r>
              <w:tab/>
              <w:t xml:space="preserve">if </w:t>
            </w:r>
            <w:proofErr w:type="spellStart"/>
            <w:r>
              <w:t>ch</w:t>
            </w:r>
            <w:proofErr w:type="spellEnd"/>
            <w:r>
              <w:t xml:space="preserve">&gt;'9' or </w:t>
            </w:r>
            <w:proofErr w:type="spellStart"/>
            <w:r>
              <w:t>ch</w:t>
            </w:r>
            <w:proofErr w:type="spellEnd"/>
            <w:r>
              <w:t>&lt;'0' then</w:t>
            </w:r>
          </w:p>
          <w:p w14:paraId="69B7A4E0" w14:textId="77777777" w:rsidR="00844D11" w:rsidRDefault="00844D11" w:rsidP="0024354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'-20011-</w:t>
            </w:r>
            <w:r>
              <w:rPr>
                <w:rFonts w:hint="eastAsia"/>
              </w:rPr>
              <w:t>身份证号中有非数字字符！</w:t>
            </w:r>
            <w:r>
              <w:rPr>
                <w:rFonts w:hint="eastAsia"/>
              </w:rPr>
              <w:t>';</w:t>
            </w:r>
          </w:p>
          <w:p w14:paraId="453D0B81" w14:textId="77777777" w:rsidR="00844D11" w:rsidRDefault="00844D11" w:rsidP="00243549">
            <w:r>
              <w:tab/>
            </w:r>
            <w:r>
              <w:tab/>
              <w:t>end if;</w:t>
            </w:r>
          </w:p>
          <w:p w14:paraId="51EF1D71" w14:textId="77777777" w:rsidR="00844D11" w:rsidRDefault="00844D11" w:rsidP="00243549">
            <w:r>
              <w:tab/>
              <w:t>end loop;</w:t>
            </w:r>
          </w:p>
          <w:p w14:paraId="5D496020" w14:textId="77777777" w:rsidR="00844D11" w:rsidRDefault="00844D11" w:rsidP="00243549">
            <w:r>
              <w:tab/>
              <w:t xml:space="preserve">select </w:t>
            </w:r>
            <w:proofErr w:type="gramStart"/>
            <w:r>
              <w:t>count(</w:t>
            </w:r>
            <w:proofErr w:type="gramEnd"/>
            <w:r>
              <w:t xml:space="preserve">*) into </w:t>
            </w:r>
            <w:proofErr w:type="spellStart"/>
            <w:r>
              <w:t>iCheckValue</w:t>
            </w:r>
            <w:proofErr w:type="spellEnd"/>
            <w:r>
              <w:t xml:space="preserve"> </w:t>
            </w:r>
          </w:p>
          <w:p w14:paraId="62F990ED" w14:textId="77777777" w:rsidR="00844D11" w:rsidRDefault="00844D11" w:rsidP="00243549">
            <w:r>
              <w:tab/>
              <w:t xml:space="preserve">from </w:t>
            </w:r>
            <w:proofErr w:type="spellStart"/>
            <w:r>
              <w:t>user_dict</w:t>
            </w:r>
            <w:proofErr w:type="spellEnd"/>
            <w:r>
              <w:t xml:space="preserve"> </w:t>
            </w:r>
          </w:p>
          <w:p w14:paraId="1B39C41E" w14:textId="77777777" w:rsidR="00844D11" w:rsidRDefault="00844D11" w:rsidP="00243549">
            <w:r>
              <w:tab/>
              <w:t xml:space="preserve">where category='101' and </w:t>
            </w:r>
            <w:proofErr w:type="spellStart"/>
            <w:r>
              <w:t>ccode</w:t>
            </w:r>
            <w:proofErr w:type="spellEnd"/>
            <w:r>
              <w:t>=</w:t>
            </w:r>
            <w:proofErr w:type="spellStart"/>
            <w:r>
              <w:t>substr</w:t>
            </w:r>
            <w:proofErr w:type="spellEnd"/>
            <w:r>
              <w:t>(tId,1,6);</w:t>
            </w:r>
          </w:p>
          <w:p w14:paraId="12257B95" w14:textId="77777777" w:rsidR="00844D11" w:rsidRDefault="00844D11" w:rsidP="00243549">
            <w:r>
              <w:tab/>
              <w:t xml:space="preserve">if </w:t>
            </w:r>
            <w:proofErr w:type="spellStart"/>
            <w:r>
              <w:t>iCheckValue</w:t>
            </w:r>
            <w:proofErr w:type="spellEnd"/>
            <w:r>
              <w:t>=0 then</w:t>
            </w:r>
          </w:p>
          <w:p w14:paraId="4302BDF3" w14:textId="77777777" w:rsidR="00844D11" w:rsidRDefault="00844D11" w:rsidP="0024354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'-20012-</w:t>
            </w:r>
            <w:r>
              <w:rPr>
                <w:rFonts w:hint="eastAsia"/>
              </w:rPr>
              <w:t>身份证号中地区码错误！</w:t>
            </w:r>
            <w:r>
              <w:rPr>
                <w:rFonts w:hint="eastAsia"/>
              </w:rPr>
              <w:t>';</w:t>
            </w:r>
          </w:p>
          <w:p w14:paraId="5B3DDD4E" w14:textId="77777777" w:rsidR="00844D11" w:rsidRDefault="00844D11" w:rsidP="00243549">
            <w:r>
              <w:tab/>
              <w:t>end if;</w:t>
            </w:r>
          </w:p>
          <w:p w14:paraId="6F5FE4DB" w14:textId="77777777" w:rsidR="00844D11" w:rsidRDefault="00844D11" w:rsidP="00243549">
            <w:r>
              <w:tab/>
            </w:r>
            <w:proofErr w:type="gramStart"/>
            <w:r>
              <w:t>year:=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(tId,7,4),'9999');</w:t>
            </w:r>
          </w:p>
          <w:p w14:paraId="4CDB9880" w14:textId="77777777" w:rsidR="00844D11" w:rsidRDefault="00844D11" w:rsidP="00243549">
            <w:r>
              <w:tab/>
            </w:r>
            <w:proofErr w:type="gramStart"/>
            <w:r>
              <w:t>month:=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(tId,11,2),'99');</w:t>
            </w:r>
          </w:p>
          <w:p w14:paraId="1F76328E" w14:textId="77777777" w:rsidR="00844D11" w:rsidRDefault="00844D11" w:rsidP="00243549">
            <w:r>
              <w:tab/>
            </w:r>
            <w:proofErr w:type="gramStart"/>
            <w:r>
              <w:t>day:=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(tId,13,2),'99');</w:t>
            </w:r>
          </w:p>
          <w:p w14:paraId="147E3314" w14:textId="77777777" w:rsidR="00844D11" w:rsidRDefault="00844D11" w:rsidP="00243549">
            <w:r>
              <w:tab/>
              <w:t>if 2018-year&lt;0 or 2018-year&gt;150 then</w:t>
            </w:r>
          </w:p>
          <w:p w14:paraId="487A304D" w14:textId="77777777" w:rsidR="00844D11" w:rsidRDefault="00844D11" w:rsidP="0024354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'-20013-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年份超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';</w:t>
            </w:r>
          </w:p>
          <w:p w14:paraId="129BCFFE" w14:textId="77777777" w:rsidR="00844D11" w:rsidRDefault="00844D11" w:rsidP="00243549">
            <w:r>
              <w:tab/>
              <w:t>end if;</w:t>
            </w:r>
          </w:p>
          <w:p w14:paraId="7E870AD4" w14:textId="77777777" w:rsidR="00844D11" w:rsidRDefault="00844D11" w:rsidP="00243549">
            <w:r>
              <w:tab/>
              <w:t>if month&lt;1 or month&gt;12 then</w:t>
            </w:r>
          </w:p>
          <w:p w14:paraId="1DB752C4" w14:textId="77777777" w:rsidR="00844D11" w:rsidRDefault="00844D11" w:rsidP="0024354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'-20014-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月份超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';</w:t>
            </w:r>
          </w:p>
          <w:p w14:paraId="1CEEE479" w14:textId="77777777" w:rsidR="00844D11" w:rsidRDefault="00844D11" w:rsidP="00243549">
            <w:r>
              <w:tab/>
              <w:t>end if;</w:t>
            </w:r>
          </w:p>
          <w:p w14:paraId="13BFC370" w14:textId="77777777" w:rsidR="00844D11" w:rsidRDefault="00844D11" w:rsidP="00243549">
            <w:r>
              <w:tab/>
              <w:t>if day&lt;1 or day &gt;31 then</w:t>
            </w:r>
          </w:p>
          <w:p w14:paraId="3EB94C1F" w14:textId="77777777" w:rsidR="00844D11" w:rsidRDefault="00844D11" w:rsidP="0024354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'-20015-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日期超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';</w:t>
            </w:r>
          </w:p>
          <w:p w14:paraId="65AA1016" w14:textId="77777777" w:rsidR="00844D11" w:rsidRDefault="00844D11" w:rsidP="00243549">
            <w:r>
              <w:tab/>
              <w:t>end if;</w:t>
            </w:r>
          </w:p>
          <w:p w14:paraId="4837F921" w14:textId="77777777" w:rsidR="00844D11" w:rsidRDefault="00844D11" w:rsidP="00243549">
            <w:r>
              <w:tab/>
              <w:t xml:space="preserve">if month in (4,6,9,11) and day=31 then </w:t>
            </w:r>
          </w:p>
          <w:p w14:paraId="265D385D" w14:textId="77777777" w:rsidR="00844D11" w:rsidRDefault="00844D11" w:rsidP="0024354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'-20016-</w:t>
            </w:r>
            <w:r>
              <w:rPr>
                <w:rFonts w:hint="eastAsia"/>
              </w:rPr>
              <w:t>生日数据里小月没有</w:t>
            </w: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';</w:t>
            </w:r>
          </w:p>
          <w:p w14:paraId="6148054D" w14:textId="77777777" w:rsidR="00844D11" w:rsidRDefault="00844D11" w:rsidP="00243549">
            <w:r>
              <w:tab/>
              <w:t>end if;</w:t>
            </w:r>
          </w:p>
          <w:p w14:paraId="230039AF" w14:textId="77777777" w:rsidR="00844D11" w:rsidRDefault="00844D11" w:rsidP="00243549">
            <w:r>
              <w:tab/>
              <w:t>if month=2 then</w:t>
            </w:r>
          </w:p>
          <w:p w14:paraId="5AB1B8D4" w14:textId="77777777" w:rsidR="00844D11" w:rsidRDefault="00844D11" w:rsidP="00243549">
            <w:r>
              <w:tab/>
            </w:r>
            <w:r>
              <w:tab/>
              <w:t>if mod(year,</w:t>
            </w:r>
            <w:proofErr w:type="gramStart"/>
            <w:r>
              <w:t>4)=</w:t>
            </w:r>
            <w:proofErr w:type="gramEnd"/>
            <w:r>
              <w:t>0 and mod(year,100)&lt;&gt;0 or mod(year,400)=0 then</w:t>
            </w:r>
          </w:p>
          <w:p w14:paraId="6F0C7714" w14:textId="77777777" w:rsidR="00844D11" w:rsidRDefault="00844D11" w:rsidP="00243549">
            <w:r>
              <w:tab/>
            </w:r>
            <w:r>
              <w:tab/>
            </w:r>
            <w:r>
              <w:tab/>
              <w:t>if day&gt;29 then</w:t>
            </w:r>
          </w:p>
          <w:p w14:paraId="4C4120D8" w14:textId="77777777" w:rsidR="00844D11" w:rsidRDefault="00844D11" w:rsidP="0024354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'-20017-</w:t>
            </w:r>
            <w:r>
              <w:rPr>
                <w:rFonts w:hint="eastAsia"/>
              </w:rPr>
              <w:t>身份证号中生日数据里闰年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月不能超</w:t>
            </w: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';</w:t>
            </w:r>
          </w:p>
          <w:p w14:paraId="7995CB91" w14:textId="77777777" w:rsidR="00844D11" w:rsidRDefault="00844D11" w:rsidP="00243549">
            <w:r>
              <w:t xml:space="preserve">       </w:t>
            </w:r>
            <w:r>
              <w:tab/>
            </w:r>
            <w:r>
              <w:tab/>
              <w:t>end if;</w:t>
            </w:r>
          </w:p>
          <w:p w14:paraId="02AF765C" w14:textId="77777777" w:rsidR="00844D11" w:rsidRDefault="00844D11" w:rsidP="00243549">
            <w:r>
              <w:tab/>
            </w:r>
            <w:r>
              <w:tab/>
              <w:t>else</w:t>
            </w:r>
          </w:p>
          <w:p w14:paraId="205C647E" w14:textId="77777777" w:rsidR="00844D11" w:rsidRDefault="00844D11" w:rsidP="00243549">
            <w:r>
              <w:tab/>
            </w:r>
            <w:r>
              <w:tab/>
            </w:r>
            <w:r>
              <w:tab/>
              <w:t>if day&gt;28 then</w:t>
            </w:r>
          </w:p>
          <w:p w14:paraId="1387EAAE" w14:textId="77777777" w:rsidR="00844D11" w:rsidRDefault="00844D11" w:rsidP="00243549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'-20018-</w:t>
            </w:r>
            <w:r>
              <w:rPr>
                <w:rFonts w:hint="eastAsia"/>
              </w:rPr>
              <w:t>身份证号中生日</w:t>
            </w:r>
            <w:proofErr w:type="gramStart"/>
            <w:r>
              <w:rPr>
                <w:rFonts w:hint="eastAsia"/>
              </w:rPr>
              <w:t>数据里非闰年</w:t>
            </w:r>
            <w:proofErr w:type="gramEnd"/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月不能超</w:t>
            </w: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';</w:t>
            </w:r>
          </w:p>
          <w:p w14:paraId="6042C277" w14:textId="77777777" w:rsidR="00844D11" w:rsidRDefault="00844D11" w:rsidP="00243549">
            <w:r>
              <w:tab/>
            </w:r>
            <w:r>
              <w:tab/>
            </w:r>
            <w:r>
              <w:tab/>
              <w:t>end if;</w:t>
            </w:r>
          </w:p>
          <w:p w14:paraId="7C2B4457" w14:textId="77777777" w:rsidR="00844D11" w:rsidRDefault="00844D11" w:rsidP="00243549">
            <w:r>
              <w:tab/>
            </w:r>
            <w:r>
              <w:tab/>
              <w:t>end if;</w:t>
            </w:r>
          </w:p>
          <w:p w14:paraId="22E9BA23" w14:textId="77777777" w:rsidR="00844D11" w:rsidRDefault="00844D11" w:rsidP="00243549">
            <w:r>
              <w:tab/>
              <w:t>end if;</w:t>
            </w:r>
          </w:p>
          <w:p w14:paraId="7B96A65B" w14:textId="77777777" w:rsidR="00844D11" w:rsidRDefault="00844D11" w:rsidP="00243549">
            <w:r>
              <w:tab/>
            </w:r>
            <w:proofErr w:type="spellStart"/>
            <w:proofErr w:type="gramStart"/>
            <w:r>
              <w:t>parm</w:t>
            </w:r>
            <w:proofErr w:type="spellEnd"/>
            <w:r>
              <w:t>:=</w:t>
            </w:r>
            <w:proofErr w:type="spellStart"/>
            <w:proofErr w:type="gramEnd"/>
            <w:r>
              <w:t>parm_type</w:t>
            </w:r>
            <w:proofErr w:type="spellEnd"/>
            <w:r>
              <w:t>(7, 9, 10, 5, 8, 4, 2, 1, 6, 3, 7, 9, 10, 5, 8, 4, 2);</w:t>
            </w:r>
          </w:p>
          <w:p w14:paraId="5D78E280" w14:textId="77777777" w:rsidR="00844D11" w:rsidRDefault="00844D11" w:rsidP="00243549">
            <w:r>
              <w:tab/>
              <w:t>check_</w:t>
            </w:r>
            <w:proofErr w:type="gramStart"/>
            <w:r>
              <w:t>value:=</w:t>
            </w:r>
            <w:proofErr w:type="gramEnd"/>
            <w:r>
              <w:t>check_type('1','0','x','9','8','7','6','5','4','3','2');</w:t>
            </w:r>
          </w:p>
          <w:p w14:paraId="019622A5" w14:textId="77777777" w:rsidR="00844D11" w:rsidRDefault="00844D11" w:rsidP="00243549">
            <w:r>
              <w:tab/>
            </w:r>
            <w:proofErr w:type="spellStart"/>
            <w:proofErr w:type="gramStart"/>
            <w:r>
              <w:t>iCheckValue</w:t>
            </w:r>
            <w:proofErr w:type="spellEnd"/>
            <w:r>
              <w:t>:=</w:t>
            </w:r>
            <w:proofErr w:type="gramEnd"/>
            <w:r>
              <w:t>0;</w:t>
            </w:r>
          </w:p>
          <w:p w14:paraId="77BBB4C2" w14:textId="77777777" w:rsidR="00844D11" w:rsidRDefault="00844D11" w:rsidP="00243549">
            <w:r>
              <w:tab/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in </w:t>
            </w:r>
            <w:proofErr w:type="gramStart"/>
            <w:r>
              <w:t>1..</w:t>
            </w:r>
            <w:proofErr w:type="gramEnd"/>
            <w:r>
              <w:t>17 loop</w:t>
            </w:r>
          </w:p>
          <w:p w14:paraId="771265BE" w14:textId="77777777" w:rsidR="00844D11" w:rsidRDefault="00844D11" w:rsidP="00243549">
            <w:r>
              <w:tab/>
            </w:r>
            <w:r>
              <w:tab/>
            </w:r>
            <w:proofErr w:type="spellStart"/>
            <w:proofErr w:type="gramStart"/>
            <w:r>
              <w:t>iCheckValue</w:t>
            </w:r>
            <w:proofErr w:type="spellEnd"/>
            <w:r>
              <w:t>:=</w:t>
            </w:r>
            <w:proofErr w:type="spellStart"/>
            <w:proofErr w:type="gramEnd"/>
            <w:r>
              <w:t>iCheckValue+to_number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(tId,i,1),'9')*</w:t>
            </w:r>
            <w:proofErr w:type="spellStart"/>
            <w:r>
              <w:t>parm</w:t>
            </w:r>
            <w:proofErr w:type="spellEnd"/>
            <w:r>
              <w:t>(</w:t>
            </w:r>
            <w:proofErr w:type="spellStart"/>
            <w:r>
              <w:t>i</w:t>
            </w:r>
            <w:proofErr w:type="spellEnd"/>
            <w:r>
              <w:t>);</w:t>
            </w:r>
          </w:p>
          <w:p w14:paraId="17D62BBA" w14:textId="77777777" w:rsidR="00844D11" w:rsidRDefault="00844D11" w:rsidP="00243549">
            <w:r>
              <w:tab/>
              <w:t>end loop;</w:t>
            </w:r>
          </w:p>
          <w:p w14:paraId="0E58423C" w14:textId="77777777" w:rsidR="00844D11" w:rsidRDefault="00844D11" w:rsidP="00243549">
            <w:r>
              <w:tab/>
            </w:r>
            <w:proofErr w:type="spellStart"/>
            <w:proofErr w:type="gramStart"/>
            <w:r>
              <w:t>ch</w:t>
            </w:r>
            <w:proofErr w:type="spellEnd"/>
            <w:r>
              <w:t>:=</w:t>
            </w:r>
            <w:proofErr w:type="gramEnd"/>
            <w:r>
              <w:t xml:space="preserve"> </w:t>
            </w:r>
            <w:proofErr w:type="spellStart"/>
            <w:r>
              <w:t>check_value</w:t>
            </w:r>
            <w:proofErr w:type="spellEnd"/>
            <w:r>
              <w:t>(mod(iCheckValue,11)+1);</w:t>
            </w:r>
            <w:r>
              <w:tab/>
            </w:r>
          </w:p>
          <w:p w14:paraId="6AF1AC18" w14:textId="77777777" w:rsidR="00844D11" w:rsidRDefault="00844D11" w:rsidP="00243549">
            <w:r>
              <w:tab/>
              <w:t>if lower(</w:t>
            </w:r>
            <w:proofErr w:type="spellStart"/>
            <w:r>
              <w:t>substr</w:t>
            </w:r>
            <w:proofErr w:type="spellEnd"/>
            <w:r>
              <w:t>(tId,18,1</w:t>
            </w:r>
            <w:proofErr w:type="gramStart"/>
            <w:r>
              <w:t>))&lt;</w:t>
            </w:r>
            <w:proofErr w:type="gramEnd"/>
            <w:r>
              <w:t xml:space="preserve">&gt; </w:t>
            </w:r>
            <w:proofErr w:type="spellStart"/>
            <w:r>
              <w:t>ch</w:t>
            </w:r>
            <w:proofErr w:type="spellEnd"/>
            <w:r>
              <w:t xml:space="preserve"> then</w:t>
            </w:r>
          </w:p>
          <w:p w14:paraId="54640CAE" w14:textId="77777777" w:rsidR="00844D11" w:rsidRDefault="00844D11" w:rsidP="00243549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'-20019-</w:t>
            </w:r>
            <w:r>
              <w:rPr>
                <w:rFonts w:hint="eastAsia"/>
              </w:rPr>
              <w:t>身份证号中校验位不对！</w:t>
            </w:r>
            <w:r>
              <w:rPr>
                <w:rFonts w:hint="eastAsia"/>
              </w:rPr>
              <w:t>';</w:t>
            </w:r>
          </w:p>
          <w:p w14:paraId="1D4741B6" w14:textId="77777777" w:rsidR="00844D11" w:rsidRDefault="00844D11" w:rsidP="00243549">
            <w:r>
              <w:tab/>
              <w:t>end if;</w:t>
            </w:r>
          </w:p>
          <w:p w14:paraId="51B09611" w14:textId="77777777" w:rsidR="00844D11" w:rsidRDefault="00844D11" w:rsidP="00243549">
            <w:r>
              <w:tab/>
              <w:t>return 'ok';</w:t>
            </w:r>
          </w:p>
          <w:p w14:paraId="7E79F7CB" w14:textId="77777777" w:rsidR="00844D11" w:rsidRDefault="00844D11" w:rsidP="00243549">
            <w:r>
              <w:t>end;</w:t>
            </w:r>
          </w:p>
          <w:p w14:paraId="28241CFC" w14:textId="77777777" w:rsidR="00844D11" w:rsidRDefault="00844D11" w:rsidP="00243549">
            <w:r>
              <w:t>/</w:t>
            </w:r>
          </w:p>
          <w:p w14:paraId="0C78BB4E" w14:textId="77777777" w:rsidR="00844D11" w:rsidRDefault="00844D11" w:rsidP="00243549">
            <w:r>
              <w:t>show error</w:t>
            </w:r>
          </w:p>
          <w:p w14:paraId="0EB644F4" w14:textId="77777777" w:rsidR="00844D11" w:rsidRDefault="00844D11" w:rsidP="00243549">
            <w:pPr>
              <w:pStyle w:val="a7"/>
              <w:ind w:firstLineChars="0" w:firstLine="0"/>
            </w:pPr>
          </w:p>
        </w:tc>
      </w:tr>
    </w:tbl>
    <w:p w14:paraId="266C9C6A" w14:textId="77777777" w:rsidR="00844D11" w:rsidRDefault="00844D11" w:rsidP="00844D11"/>
    <w:p w14:paraId="2FB96427" w14:textId="77777777" w:rsidR="00844D11" w:rsidRDefault="00844D11" w:rsidP="00844D11">
      <w:pPr>
        <w:pStyle w:val="4"/>
      </w:pPr>
      <w:bookmarkStart w:id="147" w:name="_Toc24927100"/>
      <w:r>
        <w:rPr>
          <w:rFonts w:hint="eastAsia"/>
        </w:rPr>
        <w:t>手机号判断</w:t>
      </w:r>
      <w:bookmarkEnd w:id="147"/>
    </w:p>
    <w:p w14:paraId="764402BF" w14:textId="77777777" w:rsidR="00844D11" w:rsidRPr="00FB1786" w:rsidRDefault="00844D11" w:rsidP="00844D11">
      <w:pPr>
        <w:keepNext/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44D11" w14:paraId="29F2F4A9" w14:textId="77777777" w:rsidTr="00243549">
        <w:trPr>
          <w:trHeight w:val="2933"/>
        </w:trPr>
        <w:tc>
          <w:tcPr>
            <w:tcW w:w="5000" w:type="pct"/>
            <w:shd w:val="clear" w:color="auto" w:fill="auto"/>
          </w:tcPr>
          <w:p w14:paraId="2A2A4207" w14:textId="77777777" w:rsidR="00844D11" w:rsidRDefault="00844D11" w:rsidP="00243549">
            <w:pPr>
              <w:pStyle w:val="a7"/>
              <w:ind w:firstLine="420"/>
            </w:pPr>
            <w:r>
              <w:t xml:space="preserve">create or replace function </w:t>
            </w:r>
            <w:proofErr w:type="spellStart"/>
            <w:r>
              <w:t>IsMobileValid</w:t>
            </w:r>
            <w:proofErr w:type="spellEnd"/>
          </w:p>
          <w:p w14:paraId="3233C050" w14:textId="77777777" w:rsidR="00844D11" w:rsidRDefault="00844D11" w:rsidP="00243549">
            <w:pPr>
              <w:pStyle w:val="a7"/>
              <w:ind w:firstLine="420"/>
            </w:pPr>
            <w:r>
              <w:t>(</w:t>
            </w:r>
            <w:proofErr w:type="spellStart"/>
            <w:r>
              <w:t>tMobile</w:t>
            </w:r>
            <w:proofErr w:type="spellEnd"/>
            <w:r>
              <w:t xml:space="preserve"> varchar2) return varchar2</w:t>
            </w:r>
          </w:p>
          <w:p w14:paraId="066598A1" w14:textId="77777777" w:rsidR="00844D11" w:rsidRDefault="00844D11" w:rsidP="00243549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参数描述</w:t>
            </w:r>
          </w:p>
          <w:p w14:paraId="029D0A9F" w14:textId="77777777" w:rsidR="00844D11" w:rsidRDefault="00844D11" w:rsidP="00243549">
            <w:r>
              <w:t xml:space="preserve">--  </w:t>
            </w:r>
            <w:proofErr w:type="spellStart"/>
            <w:r>
              <w:rPr>
                <w:rFonts w:hint="eastAsia"/>
              </w:rPr>
              <w:t>t</w:t>
            </w:r>
            <w:r>
              <w:t>Mobile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手机号</w:t>
            </w:r>
            <w:r>
              <w:rPr>
                <w:rFonts w:hint="eastAsia"/>
              </w:rPr>
              <w:tab/>
            </w:r>
          </w:p>
          <w:p w14:paraId="5DAD16BB" w14:textId="77777777" w:rsidR="00844D11" w:rsidRDefault="00844D11" w:rsidP="00243549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返回值描述</w:t>
            </w:r>
          </w:p>
          <w:p w14:paraId="544DDAC7" w14:textId="77777777" w:rsidR="00844D11" w:rsidRDefault="00844D11" w:rsidP="00243549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正确：</w:t>
            </w:r>
            <w:r>
              <w:rPr>
                <w:rFonts w:hint="eastAsia"/>
              </w:rPr>
              <w:t>ok</w:t>
            </w:r>
          </w:p>
          <w:p w14:paraId="49CEE2C7" w14:textId="77777777" w:rsidR="00844D11" w:rsidRDefault="00844D11" w:rsidP="00243549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错误：错误号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提示信息</w:t>
            </w:r>
          </w:p>
          <w:p w14:paraId="20DEC802" w14:textId="77777777" w:rsidR="00844D11" w:rsidRDefault="00844D11" w:rsidP="00243549">
            <w:pPr>
              <w:pStyle w:val="a7"/>
              <w:ind w:firstLine="420"/>
            </w:pPr>
            <w:r>
              <w:t>as</w:t>
            </w:r>
          </w:p>
          <w:p w14:paraId="1DABB4CB" w14:textId="77777777" w:rsidR="00844D11" w:rsidRDefault="00844D11" w:rsidP="00243549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iCount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3);</w:t>
            </w:r>
          </w:p>
          <w:p w14:paraId="5F438ED6" w14:textId="77777777" w:rsidR="00844D11" w:rsidRDefault="00844D11" w:rsidP="00243549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ch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1);</w:t>
            </w:r>
          </w:p>
          <w:p w14:paraId="3DCB7F55" w14:textId="77777777" w:rsidR="00844D11" w:rsidRDefault="00844D11" w:rsidP="00243549">
            <w:pPr>
              <w:pStyle w:val="a7"/>
              <w:ind w:firstLine="420"/>
            </w:pPr>
            <w:r>
              <w:t>begin</w:t>
            </w:r>
          </w:p>
          <w:p w14:paraId="42E0C6AE" w14:textId="77777777" w:rsidR="00844D11" w:rsidRDefault="00844D11" w:rsidP="00243549">
            <w:pPr>
              <w:pStyle w:val="a7"/>
              <w:ind w:firstLine="420"/>
            </w:pPr>
            <w:r>
              <w:tab/>
              <w:t>if length(</w:t>
            </w:r>
            <w:proofErr w:type="spellStart"/>
            <w:r>
              <w:t>tMobile</w:t>
            </w:r>
            <w:proofErr w:type="spellEnd"/>
            <w:r>
              <w:t>)&lt;&gt;11 then</w:t>
            </w:r>
          </w:p>
          <w:p w14:paraId="4432E324" w14:textId="77777777" w:rsidR="00844D11" w:rsidRDefault="00844D11" w:rsidP="00243549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'-20020-</w:t>
            </w:r>
            <w:r>
              <w:rPr>
                <w:rFonts w:hint="eastAsia"/>
              </w:rPr>
              <w:t>手机号码长度不是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位！</w:t>
            </w:r>
            <w:r>
              <w:rPr>
                <w:rFonts w:hint="eastAsia"/>
              </w:rPr>
              <w:t>';</w:t>
            </w:r>
          </w:p>
          <w:p w14:paraId="6F40C56D" w14:textId="77777777" w:rsidR="00844D11" w:rsidRDefault="00844D11" w:rsidP="00243549">
            <w:pPr>
              <w:pStyle w:val="a7"/>
              <w:ind w:firstLine="420"/>
            </w:pPr>
            <w:r>
              <w:tab/>
              <w:t>end if;</w:t>
            </w:r>
          </w:p>
          <w:p w14:paraId="22E2CF46" w14:textId="77777777" w:rsidR="00844D11" w:rsidRDefault="00844D11" w:rsidP="00243549">
            <w:pPr>
              <w:pStyle w:val="a7"/>
              <w:ind w:firstLine="420"/>
            </w:pPr>
            <w:r>
              <w:tab/>
              <w:t xml:space="preserve">if </w:t>
            </w:r>
            <w:proofErr w:type="spellStart"/>
            <w:r>
              <w:t>substr</w:t>
            </w:r>
            <w:proofErr w:type="spellEnd"/>
            <w:r>
              <w:t>(tMobile,1,</w:t>
            </w:r>
            <w:proofErr w:type="gramStart"/>
            <w:r>
              <w:t>1)&lt;</w:t>
            </w:r>
            <w:proofErr w:type="gramEnd"/>
            <w:r>
              <w:t>&gt;'1' then</w:t>
            </w:r>
          </w:p>
          <w:p w14:paraId="723680D3" w14:textId="77777777" w:rsidR="00844D11" w:rsidRDefault="00844D11" w:rsidP="00243549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'-20021-</w:t>
            </w:r>
            <w:r>
              <w:rPr>
                <w:rFonts w:hint="eastAsia"/>
              </w:rPr>
              <w:t>手机号码首位应该为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';</w:t>
            </w:r>
          </w:p>
          <w:p w14:paraId="2FF91B09" w14:textId="77777777" w:rsidR="00844D11" w:rsidRDefault="00844D11" w:rsidP="00243549">
            <w:pPr>
              <w:pStyle w:val="a7"/>
              <w:ind w:firstLine="420"/>
            </w:pPr>
            <w:r>
              <w:tab/>
              <w:t>end if;</w:t>
            </w:r>
          </w:p>
          <w:p w14:paraId="028EEFD5" w14:textId="77777777" w:rsidR="00844D11" w:rsidRDefault="00844D11" w:rsidP="00243549">
            <w:pPr>
              <w:pStyle w:val="a7"/>
              <w:ind w:firstLine="420"/>
            </w:pPr>
            <w:r>
              <w:tab/>
              <w:t xml:space="preserve">for </w:t>
            </w:r>
            <w:proofErr w:type="spellStart"/>
            <w:r>
              <w:t>iCount</w:t>
            </w:r>
            <w:proofErr w:type="spellEnd"/>
            <w:r>
              <w:t xml:space="preserve"> in </w:t>
            </w:r>
            <w:proofErr w:type="gramStart"/>
            <w:r>
              <w:t>1..</w:t>
            </w:r>
            <w:proofErr w:type="gramEnd"/>
            <w:r>
              <w:t>length(</w:t>
            </w:r>
            <w:proofErr w:type="spellStart"/>
            <w:r>
              <w:t>tMobile</w:t>
            </w:r>
            <w:proofErr w:type="spellEnd"/>
            <w:r>
              <w:t>) loop</w:t>
            </w:r>
          </w:p>
          <w:p w14:paraId="40935D66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ch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(tMobile,iCount,1);</w:t>
            </w:r>
          </w:p>
          <w:p w14:paraId="7072F389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  <w:t xml:space="preserve">if </w:t>
            </w:r>
            <w:proofErr w:type="spellStart"/>
            <w:r>
              <w:t>ch</w:t>
            </w:r>
            <w:proofErr w:type="spellEnd"/>
            <w:r>
              <w:t xml:space="preserve">&gt;'9' or </w:t>
            </w:r>
            <w:proofErr w:type="spellStart"/>
            <w:r>
              <w:t>ch</w:t>
            </w:r>
            <w:proofErr w:type="spellEnd"/>
            <w:r>
              <w:t>&lt;'0' then</w:t>
            </w:r>
          </w:p>
          <w:p w14:paraId="04F5CBAE" w14:textId="77777777" w:rsidR="00844D11" w:rsidRDefault="00844D11" w:rsidP="00243549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'-20022-</w:t>
            </w:r>
            <w:r>
              <w:rPr>
                <w:rFonts w:hint="eastAsia"/>
              </w:rPr>
              <w:t>手机号码中有非数字字符！</w:t>
            </w:r>
            <w:r>
              <w:rPr>
                <w:rFonts w:hint="eastAsia"/>
              </w:rPr>
              <w:t>';</w:t>
            </w:r>
          </w:p>
          <w:p w14:paraId="64937DE4" w14:textId="77777777" w:rsidR="00844D11" w:rsidRDefault="00844D11" w:rsidP="00243549">
            <w:pPr>
              <w:pStyle w:val="a7"/>
              <w:ind w:firstLine="420"/>
            </w:pPr>
            <w:r>
              <w:lastRenderedPageBreak/>
              <w:tab/>
            </w:r>
            <w:r>
              <w:tab/>
              <w:t>end if;</w:t>
            </w:r>
          </w:p>
          <w:p w14:paraId="09519010" w14:textId="77777777" w:rsidR="00844D11" w:rsidRDefault="00844D11" w:rsidP="00243549">
            <w:pPr>
              <w:pStyle w:val="a7"/>
              <w:ind w:firstLine="420"/>
            </w:pPr>
            <w:r>
              <w:tab/>
              <w:t>end loop;</w:t>
            </w:r>
          </w:p>
          <w:p w14:paraId="19106F6F" w14:textId="77777777" w:rsidR="00844D11" w:rsidRDefault="00844D11" w:rsidP="00243549">
            <w:pPr>
              <w:pStyle w:val="a7"/>
              <w:ind w:firstLine="420"/>
            </w:pPr>
            <w:r>
              <w:tab/>
              <w:t>return 'ok';</w:t>
            </w:r>
          </w:p>
          <w:p w14:paraId="268FC2F4" w14:textId="77777777" w:rsidR="00844D11" w:rsidRDefault="00844D11" w:rsidP="00243549">
            <w:pPr>
              <w:pStyle w:val="a7"/>
              <w:ind w:firstLine="420"/>
            </w:pPr>
            <w:r>
              <w:t>end;</w:t>
            </w:r>
          </w:p>
          <w:p w14:paraId="7436C502" w14:textId="77777777" w:rsidR="00844D11" w:rsidRDefault="00844D11" w:rsidP="00243549">
            <w:pPr>
              <w:pStyle w:val="a7"/>
              <w:ind w:firstLine="420"/>
            </w:pPr>
            <w:r>
              <w:t>/</w:t>
            </w:r>
          </w:p>
          <w:p w14:paraId="7430CAAB" w14:textId="77777777" w:rsidR="00844D11" w:rsidRDefault="00844D11" w:rsidP="00243549">
            <w:pPr>
              <w:pStyle w:val="a7"/>
              <w:ind w:firstLine="420"/>
            </w:pPr>
            <w:r>
              <w:t>show error</w:t>
            </w:r>
          </w:p>
          <w:p w14:paraId="0EDC0686" w14:textId="77777777" w:rsidR="00844D11" w:rsidRDefault="00844D11" w:rsidP="00243549">
            <w:pPr>
              <w:pStyle w:val="a7"/>
              <w:ind w:firstLineChars="0" w:firstLine="0"/>
            </w:pPr>
          </w:p>
        </w:tc>
      </w:tr>
    </w:tbl>
    <w:p w14:paraId="68A0B0CA" w14:textId="77777777" w:rsidR="00844D11" w:rsidRDefault="00844D11" w:rsidP="00844D11">
      <w:pPr>
        <w:pStyle w:val="3"/>
      </w:pPr>
      <w:bookmarkStart w:id="148" w:name="_Toc24927101"/>
      <w:r>
        <w:rPr>
          <w:rFonts w:hint="eastAsia"/>
        </w:rPr>
        <w:lastRenderedPageBreak/>
        <w:t>过程</w:t>
      </w:r>
      <w:bookmarkEnd w:id="148"/>
    </w:p>
    <w:p w14:paraId="77AB1477" w14:textId="374D2BED" w:rsidR="00844D11" w:rsidRDefault="00844D11" w:rsidP="00844D1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5.2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6"/>
        <w:gridCol w:w="2224"/>
        <w:gridCol w:w="1560"/>
        <w:gridCol w:w="3544"/>
        <w:gridCol w:w="1218"/>
      </w:tblGrid>
      <w:tr w:rsidR="00844D11" w14:paraId="57816F91" w14:textId="77777777" w:rsidTr="00243549">
        <w:tc>
          <w:tcPr>
            <w:tcW w:w="1000" w:type="pct"/>
            <w:shd w:val="clear" w:color="auto" w:fill="D9D9D9"/>
          </w:tcPr>
          <w:p w14:paraId="793D0653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41" w:type="pct"/>
            <w:shd w:val="clear" w:color="auto" w:fill="D9D9D9"/>
          </w:tcPr>
          <w:p w14:paraId="352889FA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30" w:type="pct"/>
            <w:shd w:val="clear" w:color="auto" w:fill="D9D9D9"/>
          </w:tcPr>
          <w:p w14:paraId="6F41FDFB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59" w:type="pct"/>
            <w:shd w:val="clear" w:color="auto" w:fill="D9D9D9"/>
          </w:tcPr>
          <w:p w14:paraId="51B96EEF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570" w:type="pct"/>
            <w:shd w:val="clear" w:color="auto" w:fill="D9D9D9"/>
          </w:tcPr>
          <w:p w14:paraId="51E19E44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44D11" w14:paraId="5F1133CF" w14:textId="77777777" w:rsidTr="00243549">
        <w:tc>
          <w:tcPr>
            <w:tcW w:w="1000" w:type="pct"/>
            <w:shd w:val="clear" w:color="auto" w:fill="auto"/>
          </w:tcPr>
          <w:p w14:paraId="1BA1F7DA" w14:textId="6C23158A" w:rsidR="00844D11" w:rsidRDefault="00844D11" w:rsidP="0024354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41" w:type="pct"/>
          </w:tcPr>
          <w:p w14:paraId="2FAE286F" w14:textId="77777777" w:rsidR="00844D11" w:rsidRDefault="00844D11" w:rsidP="00243549">
            <w:pPr>
              <w:pStyle w:val="a7"/>
              <w:ind w:firstLineChars="0" w:firstLine="0"/>
            </w:pPr>
            <w:r>
              <w:rPr>
                <w:rFonts w:hint="eastAsia"/>
              </w:rPr>
              <w:t>清理所有对象</w:t>
            </w:r>
          </w:p>
        </w:tc>
        <w:tc>
          <w:tcPr>
            <w:tcW w:w="730" w:type="pct"/>
            <w:shd w:val="clear" w:color="auto" w:fill="auto"/>
          </w:tcPr>
          <w:p w14:paraId="4751F3AE" w14:textId="77777777" w:rsidR="00844D11" w:rsidRDefault="00844D11" w:rsidP="0024354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C</w:t>
            </w:r>
            <w:r>
              <w:t>lear_All</w:t>
            </w:r>
            <w:proofErr w:type="spellEnd"/>
          </w:p>
        </w:tc>
        <w:tc>
          <w:tcPr>
            <w:tcW w:w="1659" w:type="pct"/>
          </w:tcPr>
          <w:p w14:paraId="2DFE2D62" w14:textId="77777777" w:rsidR="00844D11" w:rsidRDefault="00844D11" w:rsidP="00243549">
            <w:pPr>
              <w:pStyle w:val="a7"/>
              <w:ind w:firstLineChars="0" w:firstLine="0"/>
            </w:pPr>
            <w:r>
              <w:rPr>
                <w:rFonts w:hint="eastAsia"/>
              </w:rPr>
              <w:t>清理所有创建的对象，并清空回收站</w:t>
            </w:r>
          </w:p>
        </w:tc>
        <w:tc>
          <w:tcPr>
            <w:tcW w:w="570" w:type="pct"/>
          </w:tcPr>
          <w:p w14:paraId="0B1FD3E8" w14:textId="77777777" w:rsidR="00844D11" w:rsidRDefault="00844D11" w:rsidP="00243549">
            <w:pPr>
              <w:pStyle w:val="a7"/>
              <w:ind w:firstLineChars="0" w:firstLine="0"/>
            </w:pPr>
          </w:p>
        </w:tc>
      </w:tr>
    </w:tbl>
    <w:p w14:paraId="31FD85CF" w14:textId="77777777" w:rsidR="00844D11" w:rsidRDefault="00844D11" w:rsidP="00844D11">
      <w:pPr>
        <w:pStyle w:val="4"/>
      </w:pPr>
      <w:bookmarkStart w:id="149" w:name="_Toc24927102"/>
      <w:r>
        <w:rPr>
          <w:rFonts w:hint="eastAsia"/>
        </w:rPr>
        <w:t>清理所有对象</w:t>
      </w:r>
      <w:bookmarkEnd w:id="149"/>
    </w:p>
    <w:p w14:paraId="66032878" w14:textId="77777777" w:rsidR="00844D11" w:rsidRPr="00FB1786" w:rsidRDefault="00844D11" w:rsidP="00844D11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44D11" w14:paraId="08886B73" w14:textId="77777777" w:rsidTr="00243549">
        <w:trPr>
          <w:trHeight w:val="2933"/>
        </w:trPr>
        <w:tc>
          <w:tcPr>
            <w:tcW w:w="5000" w:type="pct"/>
            <w:shd w:val="clear" w:color="auto" w:fill="auto"/>
          </w:tcPr>
          <w:p w14:paraId="22346E5E" w14:textId="77777777" w:rsidR="00844D11" w:rsidRDefault="00844D11" w:rsidP="00243549">
            <w:pPr>
              <w:pStyle w:val="a7"/>
              <w:ind w:firstLine="420"/>
            </w:pPr>
            <w:r>
              <w:t xml:space="preserve">create or replace procedure </w:t>
            </w:r>
            <w:proofErr w:type="spellStart"/>
            <w:r>
              <w:t>Clear_All</w:t>
            </w:r>
            <w:proofErr w:type="spellEnd"/>
          </w:p>
          <w:p w14:paraId="507ADFC5" w14:textId="77777777" w:rsidR="00844D11" w:rsidRDefault="00844D11" w:rsidP="00243549">
            <w:pPr>
              <w:pStyle w:val="a7"/>
              <w:ind w:firstLine="420"/>
            </w:pPr>
            <w:r>
              <w:tab/>
              <w:t>is</w:t>
            </w:r>
          </w:p>
          <w:p w14:paraId="14E75752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r>
              <w:t>strSQL</w:t>
            </w:r>
            <w:proofErr w:type="spellEnd"/>
            <w:r>
              <w:t xml:space="preserve"> varchar2(2000);</w:t>
            </w:r>
          </w:p>
          <w:p w14:paraId="0A0D9499" w14:textId="77777777" w:rsidR="00844D11" w:rsidRDefault="00844D11" w:rsidP="00243549">
            <w:pPr>
              <w:pStyle w:val="a7"/>
              <w:ind w:firstLine="420"/>
            </w:pPr>
            <w:r>
              <w:tab/>
              <w:t>begin</w:t>
            </w:r>
          </w:p>
          <w:p w14:paraId="460A60B6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</w:p>
          <w:p w14:paraId="172D09A0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  <w:t xml:space="preserve">for </w:t>
            </w:r>
            <w:proofErr w:type="spellStart"/>
            <w:r>
              <w:t>curMes</w:t>
            </w:r>
            <w:proofErr w:type="spellEnd"/>
            <w:r>
              <w:t xml:space="preserve"> in </w:t>
            </w:r>
          </w:p>
          <w:p w14:paraId="35D6FAFE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(select 'drop trigger '||</w:t>
            </w:r>
            <w:proofErr w:type="spellStart"/>
            <w:r>
              <w:t>trigger_name</w:t>
            </w:r>
            <w:proofErr w:type="spellEnd"/>
            <w:r>
              <w:t xml:space="preserve"> </w:t>
            </w:r>
            <w:proofErr w:type="spellStart"/>
            <w:r>
              <w:t>mes</w:t>
            </w:r>
            <w:proofErr w:type="spellEnd"/>
            <w:r>
              <w:tab/>
            </w:r>
          </w:p>
          <w:p w14:paraId="1367C123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from </w:t>
            </w:r>
            <w:proofErr w:type="spellStart"/>
            <w:r>
              <w:t>user_triggers</w:t>
            </w:r>
            <w:proofErr w:type="spellEnd"/>
          </w:p>
          <w:p w14:paraId="0E690D8C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)</w:t>
            </w:r>
          </w:p>
          <w:p w14:paraId="6F395F51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  <w:t>loop</w:t>
            </w:r>
          </w:p>
          <w:p w14:paraId="070A8DC1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spellStart"/>
            <w:proofErr w:type="gramEnd"/>
            <w:r>
              <w:t>curMes.mes</w:t>
            </w:r>
            <w:proofErr w:type="spellEnd"/>
            <w:r>
              <w:t>;</w:t>
            </w:r>
          </w:p>
          <w:p w14:paraId="3AECEB2C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execute immediate </w:t>
            </w:r>
            <w:proofErr w:type="spellStart"/>
            <w:r>
              <w:t>strSQL</w:t>
            </w:r>
            <w:proofErr w:type="spellEnd"/>
            <w:r>
              <w:t>;</w:t>
            </w:r>
          </w:p>
          <w:p w14:paraId="2E06CA75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  <w:t>end loop;</w:t>
            </w:r>
          </w:p>
          <w:p w14:paraId="5591AB51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  <w:t>-- drop objects</w:t>
            </w:r>
          </w:p>
          <w:p w14:paraId="506620D6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  <w:t xml:space="preserve">for </w:t>
            </w:r>
            <w:proofErr w:type="spellStart"/>
            <w:r>
              <w:t>curMes</w:t>
            </w:r>
            <w:proofErr w:type="spellEnd"/>
            <w:r>
              <w:t xml:space="preserve"> in </w:t>
            </w:r>
          </w:p>
          <w:p w14:paraId="7906867C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(select </w:t>
            </w:r>
            <w:proofErr w:type="spellStart"/>
            <w:r>
              <w:t>object_</w:t>
            </w:r>
            <w:proofErr w:type="gramStart"/>
            <w:r>
              <w:t>type,object</w:t>
            </w:r>
            <w:proofErr w:type="gramEnd"/>
            <w:r>
              <w:t>_name</w:t>
            </w:r>
            <w:proofErr w:type="spellEnd"/>
            <w:r>
              <w:tab/>
            </w:r>
          </w:p>
          <w:p w14:paraId="0A622D99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from </w:t>
            </w:r>
            <w:proofErr w:type="spellStart"/>
            <w:r>
              <w:t>user_objects</w:t>
            </w:r>
            <w:proofErr w:type="spellEnd"/>
          </w:p>
          <w:p w14:paraId="737C0572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where </w:t>
            </w:r>
            <w:proofErr w:type="spellStart"/>
            <w:r>
              <w:t>object_type</w:t>
            </w:r>
            <w:proofErr w:type="spellEnd"/>
            <w:r>
              <w:t xml:space="preserve">&lt;&gt;'INDEX' and </w:t>
            </w:r>
            <w:proofErr w:type="spellStart"/>
            <w:r>
              <w:t>object_name</w:t>
            </w:r>
            <w:proofErr w:type="spellEnd"/>
            <w:r>
              <w:t>&lt;&gt;'CLEAR_ALL'</w:t>
            </w:r>
          </w:p>
          <w:p w14:paraId="77E9CF76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)</w:t>
            </w:r>
          </w:p>
          <w:p w14:paraId="5FC8D52E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  <w:t>loop</w:t>
            </w:r>
          </w:p>
          <w:p w14:paraId="36A73488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if </w:t>
            </w:r>
            <w:proofErr w:type="spellStart"/>
            <w:r>
              <w:t>curMes.object_type</w:t>
            </w:r>
            <w:proofErr w:type="spellEnd"/>
            <w:r>
              <w:t>='TABLE' then</w:t>
            </w:r>
          </w:p>
          <w:p w14:paraId="479711AF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gramEnd"/>
            <w:r>
              <w:t>'drop '||</w:t>
            </w:r>
            <w:proofErr w:type="spellStart"/>
            <w:r>
              <w:t>curMes.object_type</w:t>
            </w:r>
            <w:proofErr w:type="spellEnd"/>
            <w:r>
              <w:t>||' '||</w:t>
            </w:r>
            <w:proofErr w:type="spellStart"/>
            <w:r>
              <w:t>curMes.object_name</w:t>
            </w:r>
            <w:proofErr w:type="spellEnd"/>
            <w:r>
              <w:t>||' cascade constraints';</w:t>
            </w:r>
          </w:p>
          <w:p w14:paraId="098E3CF8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else</w:t>
            </w:r>
          </w:p>
          <w:p w14:paraId="30C5BA21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gramEnd"/>
            <w:r>
              <w:t>'drop '||</w:t>
            </w:r>
            <w:proofErr w:type="spellStart"/>
            <w:r>
              <w:t>curMes.object_type</w:t>
            </w:r>
            <w:proofErr w:type="spellEnd"/>
            <w:r>
              <w:t>||' '||</w:t>
            </w:r>
            <w:proofErr w:type="spellStart"/>
            <w:r>
              <w:t>curMes.object_name</w:t>
            </w:r>
            <w:proofErr w:type="spellEnd"/>
            <w:r>
              <w:t>;</w:t>
            </w:r>
          </w:p>
          <w:p w14:paraId="2C825B22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end if;</w:t>
            </w:r>
          </w:p>
          <w:p w14:paraId="1FEEE458" w14:textId="77777777" w:rsidR="00844D11" w:rsidRDefault="00844D11" w:rsidP="00243549">
            <w:pPr>
              <w:pStyle w:val="a7"/>
              <w:ind w:firstLine="420"/>
            </w:pPr>
            <w:r>
              <w:lastRenderedPageBreak/>
              <w:tab/>
            </w:r>
            <w:r>
              <w:tab/>
            </w:r>
            <w:r>
              <w:tab/>
              <w:t xml:space="preserve">execute immediate </w:t>
            </w:r>
            <w:proofErr w:type="spellStart"/>
            <w:r>
              <w:t>strSQL</w:t>
            </w:r>
            <w:proofErr w:type="spellEnd"/>
            <w:r>
              <w:t>;</w:t>
            </w:r>
          </w:p>
          <w:p w14:paraId="2ABAD844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  <w:t>end loop;</w:t>
            </w:r>
          </w:p>
          <w:p w14:paraId="5D076971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gramEnd"/>
            <w:r>
              <w:t xml:space="preserve">'purge </w:t>
            </w:r>
            <w:proofErr w:type="spellStart"/>
            <w:r>
              <w:t>recyclebin</w:t>
            </w:r>
            <w:proofErr w:type="spellEnd"/>
            <w:r>
              <w:t>';</w:t>
            </w:r>
          </w:p>
          <w:p w14:paraId="0064EB7F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  <w:t xml:space="preserve">execute immediate </w:t>
            </w:r>
            <w:proofErr w:type="spellStart"/>
            <w:r>
              <w:t>strSQL</w:t>
            </w:r>
            <w:proofErr w:type="spellEnd"/>
            <w:r>
              <w:t>;</w:t>
            </w:r>
          </w:p>
          <w:p w14:paraId="3AAB19A4" w14:textId="77777777" w:rsidR="00844D11" w:rsidRDefault="00844D11" w:rsidP="00243549">
            <w:pPr>
              <w:pStyle w:val="a7"/>
              <w:ind w:firstLine="420"/>
            </w:pPr>
            <w:r>
              <w:tab/>
              <w:t>exception</w:t>
            </w:r>
          </w:p>
          <w:p w14:paraId="51036C64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  <w:t>when others then</w:t>
            </w:r>
          </w:p>
          <w:p w14:paraId="0B6208F4" w14:textId="77777777" w:rsidR="00844D11" w:rsidRDefault="00844D11" w:rsidP="00243549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dbms_output.put_line</w:t>
            </w:r>
            <w:proofErr w:type="spellEnd"/>
            <w:r>
              <w:rPr>
                <w:rFonts w:hint="eastAsia"/>
              </w:rPr>
              <w:t>('=========</w:t>
            </w:r>
            <w:r>
              <w:rPr>
                <w:rFonts w:hint="eastAsia"/>
              </w:rPr>
              <w:t>出错了！</w:t>
            </w:r>
            <w:r>
              <w:rPr>
                <w:rFonts w:hint="eastAsia"/>
              </w:rPr>
              <w:t>==========');</w:t>
            </w:r>
          </w:p>
          <w:p w14:paraId="4AFE3D33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DBMS_OUTPUT.PUT_LINE(SQLERRM);</w:t>
            </w:r>
          </w:p>
          <w:p w14:paraId="167EAF16" w14:textId="77777777" w:rsidR="00844D11" w:rsidRDefault="00844D11" w:rsidP="00243549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dbms_output.put_line</w:t>
            </w:r>
            <w:proofErr w:type="spellEnd"/>
            <w:r>
              <w:rPr>
                <w:rFonts w:hint="eastAsia"/>
              </w:rPr>
              <w:t>('</w:t>
            </w:r>
            <w:r>
              <w:rPr>
                <w:rFonts w:hint="eastAsia"/>
              </w:rPr>
              <w:t>出错语句</w:t>
            </w:r>
            <w:r>
              <w:rPr>
                <w:rFonts w:hint="eastAsia"/>
              </w:rPr>
              <w:t>='||</w:t>
            </w:r>
            <w:proofErr w:type="spellStart"/>
            <w:r>
              <w:rPr>
                <w:rFonts w:hint="eastAsia"/>
              </w:rPr>
              <w:t>strSQL</w:t>
            </w:r>
            <w:proofErr w:type="spellEnd"/>
            <w:r>
              <w:rPr>
                <w:rFonts w:hint="eastAsia"/>
              </w:rPr>
              <w:t>);</w:t>
            </w:r>
          </w:p>
          <w:p w14:paraId="150FA581" w14:textId="77777777" w:rsidR="00844D11" w:rsidRDefault="00844D11" w:rsidP="00243549">
            <w:pPr>
              <w:pStyle w:val="a7"/>
              <w:ind w:firstLine="420"/>
            </w:pPr>
            <w:r>
              <w:tab/>
              <w:t>end;</w:t>
            </w:r>
          </w:p>
          <w:p w14:paraId="144CF66B" w14:textId="77777777" w:rsidR="00844D11" w:rsidRDefault="00844D11" w:rsidP="00243549">
            <w:pPr>
              <w:pStyle w:val="a7"/>
              <w:ind w:firstLine="420"/>
            </w:pPr>
            <w:r>
              <w:t>/</w:t>
            </w:r>
          </w:p>
          <w:p w14:paraId="67963552" w14:textId="77777777" w:rsidR="00844D11" w:rsidRDefault="00844D11" w:rsidP="00243549">
            <w:pPr>
              <w:pStyle w:val="a7"/>
              <w:ind w:firstLineChars="0" w:firstLine="0"/>
            </w:pPr>
            <w:r>
              <w:t>show error</w:t>
            </w:r>
          </w:p>
        </w:tc>
      </w:tr>
    </w:tbl>
    <w:p w14:paraId="748EDA63" w14:textId="77777777" w:rsidR="00844D11" w:rsidRDefault="00844D11" w:rsidP="00844D11">
      <w:pPr>
        <w:pStyle w:val="3"/>
      </w:pPr>
      <w:bookmarkStart w:id="150" w:name="_Toc24927103"/>
      <w:r>
        <w:rPr>
          <w:rFonts w:hint="eastAsia"/>
        </w:rPr>
        <w:lastRenderedPageBreak/>
        <w:t>触发器</w:t>
      </w:r>
      <w:bookmarkEnd w:id="150"/>
    </w:p>
    <w:p w14:paraId="275D1056" w14:textId="451984DF" w:rsidR="00844D11" w:rsidRPr="00FB1786" w:rsidRDefault="00844D11" w:rsidP="00844D1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5.2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6"/>
        <w:gridCol w:w="2835"/>
        <w:gridCol w:w="2269"/>
        <w:gridCol w:w="3685"/>
        <w:gridCol w:w="1077"/>
      </w:tblGrid>
      <w:tr w:rsidR="00844D11" w14:paraId="04B89549" w14:textId="77777777" w:rsidTr="00243549">
        <w:tc>
          <w:tcPr>
            <w:tcW w:w="382" w:type="pct"/>
            <w:shd w:val="clear" w:color="auto" w:fill="D9D9D9"/>
          </w:tcPr>
          <w:p w14:paraId="38487D32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327" w:type="pct"/>
            <w:shd w:val="clear" w:color="auto" w:fill="D9D9D9"/>
          </w:tcPr>
          <w:p w14:paraId="4FF7CBB8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62" w:type="pct"/>
            <w:shd w:val="clear" w:color="auto" w:fill="D9D9D9"/>
          </w:tcPr>
          <w:p w14:paraId="704F228A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725" w:type="pct"/>
            <w:shd w:val="clear" w:color="auto" w:fill="D9D9D9"/>
          </w:tcPr>
          <w:p w14:paraId="26ECFA07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504" w:type="pct"/>
            <w:shd w:val="clear" w:color="auto" w:fill="D9D9D9"/>
          </w:tcPr>
          <w:p w14:paraId="6C40959D" w14:textId="77777777" w:rsidR="00844D11" w:rsidRDefault="00844D11" w:rsidP="0024354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44D11" w14:paraId="1B88A4F1" w14:textId="77777777" w:rsidTr="00243549">
        <w:tc>
          <w:tcPr>
            <w:tcW w:w="382" w:type="pct"/>
            <w:shd w:val="clear" w:color="auto" w:fill="auto"/>
          </w:tcPr>
          <w:p w14:paraId="3843BEB4" w14:textId="4B1BE1BD" w:rsidR="00844D11" w:rsidRDefault="00844D11" w:rsidP="0024354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327" w:type="pct"/>
          </w:tcPr>
          <w:p w14:paraId="19F7C72D" w14:textId="77777777" w:rsidR="00844D11" w:rsidRDefault="00844D11" w:rsidP="00243549">
            <w:pPr>
              <w:pStyle w:val="a7"/>
              <w:ind w:firstLineChars="0" w:firstLine="0"/>
            </w:pPr>
            <w:r>
              <w:rPr>
                <w:rFonts w:hint="eastAsia"/>
              </w:rPr>
              <w:t>校验买家身份证号和手机号</w:t>
            </w:r>
          </w:p>
        </w:tc>
        <w:tc>
          <w:tcPr>
            <w:tcW w:w="1062" w:type="pct"/>
            <w:shd w:val="clear" w:color="auto" w:fill="auto"/>
          </w:tcPr>
          <w:p w14:paraId="51A0BD46" w14:textId="77777777" w:rsidR="00844D11" w:rsidRDefault="00844D11" w:rsidP="0024354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</w:p>
        </w:tc>
        <w:tc>
          <w:tcPr>
            <w:tcW w:w="1725" w:type="pct"/>
            <w:shd w:val="clear" w:color="auto" w:fill="auto"/>
          </w:tcPr>
          <w:p w14:paraId="1E89FB8D" w14:textId="77777777" w:rsidR="00844D11" w:rsidRDefault="00844D11" w:rsidP="00243549">
            <w:pPr>
              <w:pStyle w:val="a7"/>
              <w:ind w:firstLineChars="0" w:firstLine="0"/>
            </w:pPr>
            <w:r>
              <w:rPr>
                <w:rFonts w:hint="eastAsia"/>
              </w:rPr>
              <w:t>检查身份证号和手机号是否符合规范</w:t>
            </w:r>
          </w:p>
        </w:tc>
        <w:tc>
          <w:tcPr>
            <w:tcW w:w="504" w:type="pct"/>
          </w:tcPr>
          <w:p w14:paraId="2E8410E3" w14:textId="77777777" w:rsidR="00844D11" w:rsidRDefault="00844D11" w:rsidP="00243549">
            <w:pPr>
              <w:pStyle w:val="a7"/>
              <w:ind w:firstLineChars="0" w:firstLine="0"/>
            </w:pPr>
          </w:p>
        </w:tc>
      </w:tr>
      <w:tr w:rsidR="00844D11" w14:paraId="072F9A8F" w14:textId="77777777" w:rsidTr="00243549">
        <w:tc>
          <w:tcPr>
            <w:tcW w:w="382" w:type="pct"/>
            <w:shd w:val="clear" w:color="auto" w:fill="auto"/>
          </w:tcPr>
          <w:p w14:paraId="642C682C" w14:textId="406E50CC" w:rsidR="00844D11" w:rsidRDefault="00844D11" w:rsidP="0024354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327" w:type="pct"/>
          </w:tcPr>
          <w:p w14:paraId="16A549C9" w14:textId="77777777" w:rsidR="00844D11" w:rsidRDefault="00844D11" w:rsidP="00243549">
            <w:pPr>
              <w:pStyle w:val="a7"/>
              <w:ind w:firstLineChars="0" w:firstLine="0"/>
            </w:pPr>
            <w:r>
              <w:rPr>
                <w:rFonts w:hint="eastAsia"/>
              </w:rPr>
              <w:t>校验商家身份证号和手机号</w:t>
            </w:r>
          </w:p>
        </w:tc>
        <w:tc>
          <w:tcPr>
            <w:tcW w:w="1062" w:type="pct"/>
            <w:shd w:val="clear" w:color="auto" w:fill="auto"/>
          </w:tcPr>
          <w:p w14:paraId="5E0C69C7" w14:textId="77777777" w:rsidR="00844D11" w:rsidRDefault="00844D11" w:rsidP="0024354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</w:p>
        </w:tc>
        <w:tc>
          <w:tcPr>
            <w:tcW w:w="1725" w:type="pct"/>
            <w:shd w:val="clear" w:color="auto" w:fill="auto"/>
          </w:tcPr>
          <w:p w14:paraId="1D42D541" w14:textId="77777777" w:rsidR="00844D11" w:rsidRDefault="00844D11" w:rsidP="00243549">
            <w:pPr>
              <w:pStyle w:val="a7"/>
              <w:ind w:firstLineChars="0" w:firstLine="0"/>
            </w:pPr>
            <w:r>
              <w:rPr>
                <w:rFonts w:hint="eastAsia"/>
              </w:rPr>
              <w:t>检查身份证号和手机号是否符合规范</w:t>
            </w:r>
          </w:p>
        </w:tc>
        <w:tc>
          <w:tcPr>
            <w:tcW w:w="504" w:type="pct"/>
          </w:tcPr>
          <w:p w14:paraId="27FBEFEA" w14:textId="77777777" w:rsidR="00844D11" w:rsidRDefault="00844D11" w:rsidP="00243549">
            <w:pPr>
              <w:pStyle w:val="a7"/>
              <w:ind w:firstLineChars="0" w:firstLine="0"/>
            </w:pPr>
          </w:p>
        </w:tc>
      </w:tr>
      <w:tr w:rsidR="00844D11" w14:paraId="444C59B0" w14:textId="77777777" w:rsidTr="00243549">
        <w:tc>
          <w:tcPr>
            <w:tcW w:w="382" w:type="pct"/>
            <w:shd w:val="clear" w:color="auto" w:fill="auto"/>
          </w:tcPr>
          <w:p w14:paraId="48491C6B" w14:textId="63FA1BAD" w:rsidR="00844D11" w:rsidRDefault="00844D11" w:rsidP="0024354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327" w:type="pct"/>
          </w:tcPr>
          <w:p w14:paraId="37D3FEC0" w14:textId="77777777" w:rsidR="00844D11" w:rsidRDefault="00844D11" w:rsidP="00243549">
            <w:pPr>
              <w:pStyle w:val="a7"/>
              <w:ind w:firstLineChars="0" w:firstLine="0"/>
            </w:pPr>
            <w:r>
              <w:rPr>
                <w:rFonts w:hint="eastAsia"/>
              </w:rPr>
              <w:t>订单信息插入记录</w:t>
            </w:r>
          </w:p>
        </w:tc>
        <w:tc>
          <w:tcPr>
            <w:tcW w:w="1062" w:type="pct"/>
            <w:shd w:val="clear" w:color="auto" w:fill="auto"/>
          </w:tcPr>
          <w:p w14:paraId="5AE0E956" w14:textId="77777777" w:rsidR="00844D11" w:rsidRDefault="00844D11" w:rsidP="0024354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</w:t>
            </w:r>
            <w:r>
              <w:t>ri_</w:t>
            </w:r>
            <w:r>
              <w:rPr>
                <w:rFonts w:hint="eastAsia"/>
              </w:rPr>
              <w:t>order</w:t>
            </w:r>
            <w:r>
              <w:t>_</w:t>
            </w:r>
            <w:r>
              <w:rPr>
                <w:rFonts w:hint="eastAsia"/>
              </w:rPr>
              <w:t>mes</w:t>
            </w:r>
            <w:r>
              <w:t>_ins</w:t>
            </w:r>
            <w:proofErr w:type="spellEnd"/>
          </w:p>
        </w:tc>
        <w:tc>
          <w:tcPr>
            <w:tcW w:w="1725" w:type="pct"/>
            <w:shd w:val="clear" w:color="auto" w:fill="auto"/>
          </w:tcPr>
          <w:p w14:paraId="01645D11" w14:textId="77777777" w:rsidR="00844D11" w:rsidRDefault="00844D11" w:rsidP="00243549">
            <w:pPr>
              <w:pStyle w:val="a7"/>
              <w:ind w:firstLineChars="0" w:firstLine="0"/>
            </w:pPr>
            <w:r w:rsidRPr="007E25D1">
              <w:rPr>
                <w:rFonts w:hint="eastAsia"/>
              </w:rPr>
              <w:t>单据上的代替触发器</w:t>
            </w:r>
          </w:p>
        </w:tc>
        <w:tc>
          <w:tcPr>
            <w:tcW w:w="504" w:type="pct"/>
          </w:tcPr>
          <w:p w14:paraId="0252F9F8" w14:textId="77777777" w:rsidR="00844D11" w:rsidRDefault="00844D11" w:rsidP="00243549">
            <w:pPr>
              <w:pStyle w:val="a7"/>
              <w:ind w:firstLineChars="0" w:firstLine="0"/>
            </w:pPr>
          </w:p>
        </w:tc>
      </w:tr>
    </w:tbl>
    <w:p w14:paraId="40199BED" w14:textId="77777777" w:rsidR="00844D11" w:rsidRDefault="00844D11" w:rsidP="00844D11">
      <w:pPr>
        <w:pStyle w:val="4"/>
      </w:pPr>
      <w:bookmarkStart w:id="151" w:name="_Toc24927104"/>
      <w:r>
        <w:rPr>
          <w:rFonts w:hint="eastAsia"/>
        </w:rPr>
        <w:t>校验买家身份证号和手机号</w:t>
      </w:r>
      <w:bookmarkEnd w:id="151"/>
    </w:p>
    <w:p w14:paraId="317F9C4E" w14:textId="77777777" w:rsidR="00844D11" w:rsidRPr="00FB1786" w:rsidRDefault="00844D11" w:rsidP="00844D11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44D11" w14:paraId="7C248C17" w14:textId="77777777" w:rsidTr="00243549">
        <w:trPr>
          <w:trHeight w:val="2933"/>
        </w:trPr>
        <w:tc>
          <w:tcPr>
            <w:tcW w:w="5000" w:type="pct"/>
            <w:shd w:val="clear" w:color="auto" w:fill="auto"/>
          </w:tcPr>
          <w:p w14:paraId="079C2193" w14:textId="77777777" w:rsidR="00844D11" w:rsidRDefault="00844D11" w:rsidP="00243549">
            <w:pPr>
              <w:pStyle w:val="a7"/>
              <w:ind w:firstLine="420"/>
            </w:pPr>
            <w:r>
              <w:t xml:space="preserve">create or replace trigger </w:t>
            </w:r>
            <w:proofErr w:type="spellStart"/>
            <w:r>
              <w:t>tri_buyer</w:t>
            </w:r>
            <w:proofErr w:type="spellEnd"/>
            <w:r>
              <w:t xml:space="preserve"> _</w:t>
            </w:r>
            <w:proofErr w:type="spellStart"/>
            <w:r>
              <w:t>no_phone</w:t>
            </w:r>
            <w:proofErr w:type="spellEnd"/>
          </w:p>
          <w:p w14:paraId="0BC0B196" w14:textId="77777777" w:rsidR="00844D11" w:rsidRDefault="00844D11" w:rsidP="00243549">
            <w:pPr>
              <w:pStyle w:val="a7"/>
              <w:ind w:firstLine="420"/>
            </w:pPr>
            <w:r>
              <w:t xml:space="preserve">before insert or update of </w:t>
            </w:r>
            <w:proofErr w:type="spellStart"/>
            <w:proofErr w:type="gramStart"/>
            <w:r>
              <w:t>no,phone</w:t>
            </w:r>
            <w:proofErr w:type="spellEnd"/>
            <w:proofErr w:type="gramEnd"/>
            <w:r>
              <w:t xml:space="preserve"> on buyer</w:t>
            </w:r>
          </w:p>
          <w:p w14:paraId="7A698F45" w14:textId="77777777" w:rsidR="00844D11" w:rsidRDefault="00844D11" w:rsidP="00243549">
            <w:pPr>
              <w:pStyle w:val="a7"/>
              <w:ind w:firstLine="420"/>
            </w:pPr>
            <w:r>
              <w:t>for each row</w:t>
            </w:r>
          </w:p>
          <w:p w14:paraId="3EAA4AB8" w14:textId="77777777" w:rsidR="00844D11" w:rsidRDefault="00844D11" w:rsidP="00243549">
            <w:pPr>
              <w:pStyle w:val="a7"/>
              <w:ind w:firstLine="420"/>
            </w:pPr>
            <w:r>
              <w:t>declare</w:t>
            </w:r>
          </w:p>
          <w:p w14:paraId="26014A0A" w14:textId="77777777" w:rsidR="00844D11" w:rsidRDefault="00844D11" w:rsidP="00243549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errno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5);</w:t>
            </w:r>
          </w:p>
          <w:p w14:paraId="1A822944" w14:textId="77777777" w:rsidR="00844D11" w:rsidRDefault="00844D11" w:rsidP="00243549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errmsg</w:t>
            </w:r>
            <w:proofErr w:type="spellEnd"/>
            <w:r>
              <w:t xml:space="preserve"> varchar2(200);</w:t>
            </w:r>
          </w:p>
          <w:p w14:paraId="0E75E20F" w14:textId="77777777" w:rsidR="00844D11" w:rsidRDefault="00844D11" w:rsidP="00243549">
            <w:pPr>
              <w:pStyle w:val="a7"/>
              <w:ind w:firstLine="420"/>
            </w:pPr>
            <w:r>
              <w:t xml:space="preserve">  msg varchar2(200);</w:t>
            </w:r>
          </w:p>
          <w:p w14:paraId="5B6E1072" w14:textId="77777777" w:rsidR="00844D11" w:rsidRDefault="00844D11" w:rsidP="00243549">
            <w:pPr>
              <w:pStyle w:val="a7"/>
              <w:ind w:firstLine="420"/>
            </w:pPr>
            <w:r>
              <w:t>begin</w:t>
            </w:r>
          </w:p>
          <w:p w14:paraId="2879CBB1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proofErr w:type="gramStart"/>
            <w:r>
              <w:t>msg:=</w:t>
            </w:r>
            <w:proofErr w:type="spellStart"/>
            <w:proofErr w:type="gramEnd"/>
            <w:r>
              <w:t>IsIdValid</w:t>
            </w:r>
            <w:proofErr w:type="spellEnd"/>
            <w:r>
              <w:t>(trim(:new.no));</w:t>
            </w:r>
          </w:p>
          <w:p w14:paraId="63881CD1" w14:textId="77777777" w:rsidR="00844D11" w:rsidRDefault="00844D11" w:rsidP="00243549">
            <w:pPr>
              <w:pStyle w:val="a7"/>
              <w:ind w:firstLine="420"/>
            </w:pPr>
            <w:r>
              <w:tab/>
              <w:t>if msg&lt;&gt;'ok' then</w:t>
            </w:r>
          </w:p>
          <w:p w14:paraId="77C65DC2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errno</w:t>
            </w:r>
            <w:proofErr w:type="spellEnd"/>
            <w:r>
              <w:t>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(msg,1,6),'99999');</w:t>
            </w:r>
          </w:p>
          <w:p w14:paraId="1007C188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errmsg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(msg,8,200);</w:t>
            </w:r>
          </w:p>
          <w:p w14:paraId="1498412C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r>
              <w:t>raise_application_error</w:t>
            </w:r>
            <w:proofErr w:type="spellEnd"/>
            <w:r>
              <w:t>(</w:t>
            </w:r>
            <w:proofErr w:type="spellStart"/>
            <w:proofErr w:type="gramStart"/>
            <w:r>
              <w:t>errno,errmsg</w:t>
            </w:r>
            <w:proofErr w:type="spellEnd"/>
            <w:proofErr w:type="gramEnd"/>
            <w:r>
              <w:t>);</w:t>
            </w:r>
          </w:p>
          <w:p w14:paraId="3008E264" w14:textId="77777777" w:rsidR="00844D11" w:rsidRDefault="00844D11" w:rsidP="00243549">
            <w:pPr>
              <w:pStyle w:val="a7"/>
              <w:ind w:firstLine="420"/>
            </w:pPr>
            <w:r>
              <w:tab/>
              <w:t>end if;</w:t>
            </w:r>
          </w:p>
          <w:p w14:paraId="5FE1F303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proofErr w:type="gramStart"/>
            <w:r>
              <w:t>msg:=</w:t>
            </w:r>
            <w:proofErr w:type="spellStart"/>
            <w:proofErr w:type="gramEnd"/>
            <w:r>
              <w:t>IsMobileValid</w:t>
            </w:r>
            <w:proofErr w:type="spellEnd"/>
            <w:r>
              <w:t>(trim(:</w:t>
            </w:r>
            <w:proofErr w:type="spellStart"/>
            <w:r>
              <w:t>new.phone</w:t>
            </w:r>
            <w:proofErr w:type="spellEnd"/>
            <w:r>
              <w:t>));</w:t>
            </w:r>
          </w:p>
          <w:p w14:paraId="7A34AE60" w14:textId="77777777" w:rsidR="00844D11" w:rsidRDefault="00844D11" w:rsidP="00243549">
            <w:pPr>
              <w:pStyle w:val="a7"/>
              <w:ind w:firstLine="420"/>
            </w:pPr>
            <w:r>
              <w:tab/>
              <w:t>if msg&lt;&gt;'ok' then</w:t>
            </w:r>
          </w:p>
          <w:p w14:paraId="5212957B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errno</w:t>
            </w:r>
            <w:proofErr w:type="spellEnd"/>
            <w:r>
              <w:t>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(msg,1,6),'99999');</w:t>
            </w:r>
          </w:p>
          <w:p w14:paraId="2DFD6C39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errmsg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(msg,8,200);</w:t>
            </w:r>
          </w:p>
          <w:p w14:paraId="6E2D86B1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r>
              <w:t>raise_application_error</w:t>
            </w:r>
            <w:proofErr w:type="spellEnd"/>
            <w:r>
              <w:t>(</w:t>
            </w:r>
            <w:proofErr w:type="spellStart"/>
            <w:proofErr w:type="gramStart"/>
            <w:r>
              <w:t>errno,errmsg</w:t>
            </w:r>
            <w:proofErr w:type="spellEnd"/>
            <w:proofErr w:type="gramEnd"/>
            <w:r>
              <w:t>);</w:t>
            </w:r>
          </w:p>
          <w:p w14:paraId="63953926" w14:textId="77777777" w:rsidR="00844D11" w:rsidRDefault="00844D11" w:rsidP="00243549">
            <w:pPr>
              <w:pStyle w:val="a7"/>
              <w:ind w:firstLine="420"/>
            </w:pPr>
            <w:r>
              <w:tab/>
              <w:t>end if;</w:t>
            </w:r>
          </w:p>
          <w:p w14:paraId="6EBE4297" w14:textId="77777777" w:rsidR="00844D11" w:rsidRDefault="00844D11" w:rsidP="00243549">
            <w:pPr>
              <w:pStyle w:val="a7"/>
              <w:ind w:firstLine="420"/>
            </w:pPr>
            <w:r>
              <w:lastRenderedPageBreak/>
              <w:t>end;</w:t>
            </w:r>
          </w:p>
          <w:p w14:paraId="140D8841" w14:textId="77777777" w:rsidR="00844D11" w:rsidRDefault="00844D11" w:rsidP="00243549">
            <w:pPr>
              <w:pStyle w:val="a7"/>
              <w:ind w:firstLine="420"/>
            </w:pPr>
            <w:r>
              <w:t>/</w:t>
            </w:r>
          </w:p>
          <w:p w14:paraId="6630E094" w14:textId="77777777" w:rsidR="00844D11" w:rsidRDefault="00844D11" w:rsidP="00243549">
            <w:pPr>
              <w:pStyle w:val="a7"/>
              <w:ind w:firstLineChars="0" w:firstLine="0"/>
            </w:pPr>
          </w:p>
        </w:tc>
      </w:tr>
    </w:tbl>
    <w:p w14:paraId="211F5800" w14:textId="77777777" w:rsidR="00844D11" w:rsidRDefault="00844D11" w:rsidP="00844D11"/>
    <w:p w14:paraId="4A7FC567" w14:textId="77777777" w:rsidR="00844D11" w:rsidRDefault="00844D11" w:rsidP="00844D11">
      <w:pPr>
        <w:pStyle w:val="4"/>
      </w:pPr>
      <w:bookmarkStart w:id="152" w:name="_Toc24927105"/>
      <w:r>
        <w:rPr>
          <w:rFonts w:hint="eastAsia"/>
        </w:rPr>
        <w:t>校验商家身份证号和手机号</w:t>
      </w:r>
      <w:bookmarkEnd w:id="152"/>
    </w:p>
    <w:p w14:paraId="22C4CC3F" w14:textId="77777777" w:rsidR="00844D11" w:rsidRPr="00FB1786" w:rsidRDefault="00844D11" w:rsidP="00844D11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44D11" w14:paraId="688B2B14" w14:textId="77777777" w:rsidTr="00243549">
        <w:trPr>
          <w:trHeight w:val="2933"/>
        </w:trPr>
        <w:tc>
          <w:tcPr>
            <w:tcW w:w="5000" w:type="pct"/>
            <w:shd w:val="clear" w:color="auto" w:fill="auto"/>
          </w:tcPr>
          <w:p w14:paraId="72DC5FD4" w14:textId="77777777" w:rsidR="00844D11" w:rsidRDefault="00844D11" w:rsidP="00243549">
            <w:pPr>
              <w:pStyle w:val="a7"/>
              <w:ind w:firstLine="420"/>
            </w:pPr>
            <w:r>
              <w:t xml:space="preserve">create or replace trigger </w:t>
            </w:r>
            <w:proofErr w:type="spellStart"/>
            <w:r>
              <w:t>tri_seller_no_phone</w:t>
            </w:r>
            <w:proofErr w:type="spellEnd"/>
          </w:p>
          <w:p w14:paraId="0B554B25" w14:textId="77777777" w:rsidR="00844D11" w:rsidRDefault="00844D11" w:rsidP="00243549">
            <w:pPr>
              <w:pStyle w:val="a7"/>
              <w:ind w:firstLine="420"/>
            </w:pPr>
            <w:r>
              <w:t xml:space="preserve">before insert or update of </w:t>
            </w:r>
            <w:proofErr w:type="spellStart"/>
            <w:proofErr w:type="gramStart"/>
            <w:r>
              <w:t>no,phone</w:t>
            </w:r>
            <w:proofErr w:type="spellEnd"/>
            <w:proofErr w:type="gramEnd"/>
            <w:r>
              <w:t xml:space="preserve"> on </w:t>
            </w:r>
            <w:r>
              <w:rPr>
                <w:rFonts w:hint="eastAsia"/>
              </w:rPr>
              <w:t>seller</w:t>
            </w:r>
          </w:p>
          <w:p w14:paraId="6230791F" w14:textId="77777777" w:rsidR="00844D11" w:rsidRDefault="00844D11" w:rsidP="00243549">
            <w:pPr>
              <w:pStyle w:val="a7"/>
              <w:ind w:firstLine="420"/>
            </w:pPr>
            <w:r>
              <w:t>for each row</w:t>
            </w:r>
          </w:p>
          <w:p w14:paraId="78A37A51" w14:textId="77777777" w:rsidR="00844D11" w:rsidRDefault="00844D11" w:rsidP="00243549">
            <w:pPr>
              <w:pStyle w:val="a7"/>
              <w:ind w:firstLine="420"/>
            </w:pPr>
            <w:r>
              <w:t>declare</w:t>
            </w:r>
          </w:p>
          <w:p w14:paraId="32987062" w14:textId="77777777" w:rsidR="00844D11" w:rsidRDefault="00844D11" w:rsidP="00243549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errno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5);</w:t>
            </w:r>
          </w:p>
          <w:p w14:paraId="1D1C3C4A" w14:textId="77777777" w:rsidR="00844D11" w:rsidRDefault="00844D11" w:rsidP="00243549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errmsg</w:t>
            </w:r>
            <w:proofErr w:type="spellEnd"/>
            <w:r>
              <w:t xml:space="preserve"> varchar2(200);</w:t>
            </w:r>
          </w:p>
          <w:p w14:paraId="5F41B0CF" w14:textId="77777777" w:rsidR="00844D11" w:rsidRDefault="00844D11" w:rsidP="00243549">
            <w:pPr>
              <w:pStyle w:val="a7"/>
              <w:ind w:firstLine="420"/>
            </w:pPr>
            <w:r>
              <w:t xml:space="preserve">  msg varchar2(200);</w:t>
            </w:r>
          </w:p>
          <w:p w14:paraId="7628CB70" w14:textId="77777777" w:rsidR="00844D11" w:rsidRDefault="00844D11" w:rsidP="00243549">
            <w:pPr>
              <w:pStyle w:val="a7"/>
              <w:ind w:firstLine="420"/>
            </w:pPr>
            <w:r>
              <w:t>begin</w:t>
            </w:r>
          </w:p>
          <w:p w14:paraId="16118A84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proofErr w:type="gramStart"/>
            <w:r>
              <w:t>msg:=</w:t>
            </w:r>
            <w:proofErr w:type="spellStart"/>
            <w:proofErr w:type="gramEnd"/>
            <w:r>
              <w:t>IsIdValid</w:t>
            </w:r>
            <w:proofErr w:type="spellEnd"/>
            <w:r>
              <w:t>(trim(:new.no));</w:t>
            </w:r>
          </w:p>
          <w:p w14:paraId="39FBA320" w14:textId="77777777" w:rsidR="00844D11" w:rsidRDefault="00844D11" w:rsidP="00243549">
            <w:pPr>
              <w:pStyle w:val="a7"/>
              <w:ind w:firstLine="420"/>
            </w:pPr>
            <w:r>
              <w:tab/>
              <w:t>if msg&lt;&gt;'ok' then</w:t>
            </w:r>
          </w:p>
          <w:p w14:paraId="05ADCCCF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errno</w:t>
            </w:r>
            <w:proofErr w:type="spellEnd"/>
            <w:r>
              <w:t>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(msg,1,6),'99999');</w:t>
            </w:r>
          </w:p>
          <w:p w14:paraId="7796CDEE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errmsg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(msg,8,200);</w:t>
            </w:r>
          </w:p>
          <w:p w14:paraId="6F670E28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r>
              <w:t>raise_application_error</w:t>
            </w:r>
            <w:proofErr w:type="spellEnd"/>
            <w:r>
              <w:t>(</w:t>
            </w:r>
            <w:proofErr w:type="spellStart"/>
            <w:proofErr w:type="gramStart"/>
            <w:r>
              <w:t>errno,errmsg</w:t>
            </w:r>
            <w:proofErr w:type="spellEnd"/>
            <w:proofErr w:type="gramEnd"/>
            <w:r>
              <w:t>);</w:t>
            </w:r>
          </w:p>
          <w:p w14:paraId="5F97078B" w14:textId="77777777" w:rsidR="00844D11" w:rsidRDefault="00844D11" w:rsidP="00243549">
            <w:pPr>
              <w:pStyle w:val="a7"/>
              <w:ind w:firstLine="420"/>
            </w:pPr>
            <w:r>
              <w:tab/>
              <w:t>end if;</w:t>
            </w:r>
          </w:p>
          <w:p w14:paraId="400958CE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proofErr w:type="gramStart"/>
            <w:r>
              <w:t>msg:=</w:t>
            </w:r>
            <w:proofErr w:type="spellStart"/>
            <w:proofErr w:type="gramEnd"/>
            <w:r>
              <w:t>IsMobileValid</w:t>
            </w:r>
            <w:proofErr w:type="spellEnd"/>
            <w:r>
              <w:t>(trim(:</w:t>
            </w:r>
            <w:proofErr w:type="spellStart"/>
            <w:r>
              <w:t>new.phone</w:t>
            </w:r>
            <w:proofErr w:type="spellEnd"/>
            <w:r>
              <w:t>));</w:t>
            </w:r>
          </w:p>
          <w:p w14:paraId="41A0B399" w14:textId="77777777" w:rsidR="00844D11" w:rsidRDefault="00844D11" w:rsidP="00243549">
            <w:pPr>
              <w:pStyle w:val="a7"/>
              <w:ind w:firstLine="420"/>
            </w:pPr>
            <w:r>
              <w:tab/>
              <w:t>if msg&lt;&gt;'ok' then</w:t>
            </w:r>
          </w:p>
          <w:p w14:paraId="4D16C97A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errno</w:t>
            </w:r>
            <w:proofErr w:type="spellEnd"/>
            <w:r>
              <w:t>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(msg,1,6),'99999');</w:t>
            </w:r>
          </w:p>
          <w:p w14:paraId="7E3C1F70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errmsg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(msg,8,200);</w:t>
            </w:r>
          </w:p>
          <w:p w14:paraId="638F0EE3" w14:textId="77777777" w:rsidR="00844D11" w:rsidRDefault="00844D11" w:rsidP="00243549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r>
              <w:t>raise_application_error</w:t>
            </w:r>
            <w:proofErr w:type="spellEnd"/>
            <w:r>
              <w:t>(</w:t>
            </w:r>
            <w:proofErr w:type="spellStart"/>
            <w:proofErr w:type="gramStart"/>
            <w:r>
              <w:t>errno,errmsg</w:t>
            </w:r>
            <w:proofErr w:type="spellEnd"/>
            <w:proofErr w:type="gramEnd"/>
            <w:r>
              <w:t>);</w:t>
            </w:r>
          </w:p>
          <w:p w14:paraId="023AF668" w14:textId="77777777" w:rsidR="00844D11" w:rsidRDefault="00844D11" w:rsidP="00243549">
            <w:pPr>
              <w:pStyle w:val="a7"/>
              <w:ind w:firstLine="420"/>
            </w:pPr>
            <w:r>
              <w:tab/>
              <w:t>end if;</w:t>
            </w:r>
          </w:p>
          <w:p w14:paraId="2B0BA263" w14:textId="77777777" w:rsidR="00844D11" w:rsidRDefault="00844D11" w:rsidP="00243549">
            <w:pPr>
              <w:pStyle w:val="a7"/>
              <w:ind w:firstLine="420"/>
            </w:pPr>
            <w:r>
              <w:t>end;</w:t>
            </w:r>
          </w:p>
          <w:p w14:paraId="7861890E" w14:textId="77777777" w:rsidR="00844D11" w:rsidRDefault="00844D11" w:rsidP="00243549">
            <w:pPr>
              <w:pStyle w:val="a7"/>
              <w:ind w:firstLine="420"/>
            </w:pPr>
            <w:r>
              <w:t>/</w:t>
            </w:r>
          </w:p>
          <w:p w14:paraId="50D3CDCE" w14:textId="77777777" w:rsidR="00844D11" w:rsidRDefault="00844D11" w:rsidP="00243549">
            <w:pPr>
              <w:pStyle w:val="a7"/>
              <w:ind w:firstLineChars="0" w:firstLine="0"/>
            </w:pPr>
          </w:p>
        </w:tc>
      </w:tr>
    </w:tbl>
    <w:p w14:paraId="3E0096E7" w14:textId="77777777" w:rsidR="00844D11" w:rsidRPr="00EC7C91" w:rsidRDefault="00844D11" w:rsidP="00844D11">
      <w:pPr>
        <w:jc w:val="center"/>
        <w:rPr>
          <w:b/>
        </w:rPr>
      </w:pPr>
    </w:p>
    <w:p w14:paraId="37A9E054" w14:textId="77777777" w:rsidR="00844D11" w:rsidRPr="00EC7C91" w:rsidRDefault="00844D11" w:rsidP="00844D11">
      <w:pPr>
        <w:pStyle w:val="4"/>
      </w:pPr>
      <w:bookmarkStart w:id="153" w:name="_Toc24927106"/>
      <w:r>
        <w:rPr>
          <w:rFonts w:hint="eastAsia"/>
        </w:rPr>
        <w:t>订单信息插入记录</w:t>
      </w:r>
      <w:bookmarkEnd w:id="153"/>
    </w:p>
    <w:p w14:paraId="0B0FCA24" w14:textId="77777777" w:rsidR="00844D11" w:rsidRPr="00FB1786" w:rsidRDefault="00844D11" w:rsidP="00844D11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44D11" w14:paraId="7AAE0962" w14:textId="77777777" w:rsidTr="00243549">
        <w:trPr>
          <w:trHeight w:val="2933"/>
        </w:trPr>
        <w:tc>
          <w:tcPr>
            <w:tcW w:w="5000" w:type="pct"/>
            <w:shd w:val="clear" w:color="auto" w:fill="auto"/>
          </w:tcPr>
          <w:p w14:paraId="77CA6F76" w14:textId="77777777" w:rsidR="00844D11" w:rsidRDefault="00844D11" w:rsidP="00243549">
            <w:pPr>
              <w:pStyle w:val="a7"/>
              <w:ind w:firstLine="420"/>
            </w:pPr>
            <w:r>
              <w:lastRenderedPageBreak/>
              <w:t xml:space="preserve">create or replace trigger </w:t>
            </w:r>
            <w:proofErr w:type="spellStart"/>
            <w:r>
              <w:t>tri_</w:t>
            </w:r>
            <w:r>
              <w:rPr>
                <w:rFonts w:hint="eastAsia"/>
              </w:rPr>
              <w:t>order</w:t>
            </w:r>
            <w:r>
              <w:t>_</w:t>
            </w:r>
            <w:r>
              <w:rPr>
                <w:rFonts w:hint="eastAsia"/>
              </w:rPr>
              <w:t>mes</w:t>
            </w:r>
            <w:r>
              <w:t>_ins</w:t>
            </w:r>
            <w:proofErr w:type="spellEnd"/>
          </w:p>
          <w:p w14:paraId="2C22FE66" w14:textId="77777777" w:rsidR="00844D11" w:rsidRDefault="00844D11" w:rsidP="00243549">
            <w:pPr>
              <w:pStyle w:val="a7"/>
              <w:ind w:firstLine="420"/>
            </w:pPr>
            <w:r>
              <w:t xml:space="preserve">instead of insert on </w:t>
            </w:r>
            <w:proofErr w:type="spellStart"/>
            <w:r>
              <w:t>vl_</w:t>
            </w:r>
            <w:r>
              <w:rPr>
                <w:rFonts w:hint="eastAsia"/>
              </w:rPr>
              <w:t>order</w:t>
            </w:r>
            <w:proofErr w:type="spellEnd"/>
          </w:p>
          <w:p w14:paraId="558664B2" w14:textId="77777777" w:rsidR="00844D11" w:rsidRDefault="00844D11" w:rsidP="00243549">
            <w:pPr>
              <w:pStyle w:val="a7"/>
              <w:ind w:firstLine="420"/>
            </w:pPr>
            <w:r>
              <w:t>for each row</w:t>
            </w:r>
          </w:p>
          <w:p w14:paraId="1FD1F21C" w14:textId="77777777" w:rsidR="00844D11" w:rsidRDefault="00844D11" w:rsidP="00243549">
            <w:pPr>
              <w:pStyle w:val="a7"/>
              <w:ind w:firstLine="420"/>
            </w:pPr>
            <w:r>
              <w:t>begin</w:t>
            </w:r>
          </w:p>
          <w:p w14:paraId="5441CFCC" w14:textId="77777777" w:rsidR="00844D11" w:rsidRDefault="00844D11" w:rsidP="00243549">
            <w:pPr>
              <w:pStyle w:val="a7"/>
              <w:ind w:firstLine="420"/>
            </w:pPr>
            <w:r>
              <w:tab/>
              <w:t xml:space="preserve">insert into </w:t>
            </w:r>
            <w:proofErr w:type="spellStart"/>
            <w:r>
              <w:t>tr_account</w:t>
            </w:r>
            <w:proofErr w:type="spellEnd"/>
            <w:r>
              <w:t xml:space="preserve"> (</w:t>
            </w:r>
            <w:proofErr w:type="spellStart"/>
            <w:r w:rsidRPr="00095A29">
              <w:t>id_buyer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t>id_seller</w:t>
            </w:r>
            <w:proofErr w:type="spellEnd"/>
            <w:r>
              <w:t>,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name_</w:t>
            </w:r>
            <w:proofErr w:type="gramStart"/>
            <w:r w:rsidRPr="00095A29">
              <w:rPr>
                <w:rFonts w:hint="eastAsia"/>
              </w:rPr>
              <w:t>book</w:t>
            </w:r>
            <w:proofErr w:type="spellEnd"/>
            <w:r w:rsidRPr="00095A2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,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</w:t>
            </w:r>
            <w:proofErr w:type="gramEnd"/>
            <w:r w:rsidRPr="00095A29">
              <w:t>_book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  <w:r>
              <w:t>)</w:t>
            </w:r>
          </w:p>
          <w:p w14:paraId="7BCDA4B7" w14:textId="77777777" w:rsidR="00844D11" w:rsidRDefault="00844D11" w:rsidP="00243549">
            <w:pPr>
              <w:pStyle w:val="a7"/>
              <w:ind w:firstLine="420"/>
            </w:pPr>
            <w:r>
              <w:tab/>
              <w:t>values</w:t>
            </w:r>
            <w:proofErr w:type="gramStart"/>
            <w:r>
              <w:t>(:new.</w:t>
            </w:r>
            <w:r w:rsidRPr="00095A29">
              <w:t>id</w:t>
            </w:r>
            <w:proofErr w:type="gramEnd"/>
            <w:r w:rsidRPr="00095A29">
              <w:t>_buyer</w:t>
            </w:r>
            <w:r>
              <w:t>,:new.</w:t>
            </w:r>
            <w:r w:rsidRPr="00095A29">
              <w:t>id_seller</w:t>
            </w:r>
            <w:r>
              <w:t>,:new.</w:t>
            </w:r>
            <w:r w:rsidRPr="00095A29">
              <w:rPr>
                <w:rFonts w:hint="eastAsia"/>
              </w:rPr>
              <w:t>name_book</w:t>
            </w:r>
            <w:r>
              <w:t>,:new.</w:t>
            </w:r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r>
              <w:rPr>
                <w:rFonts w:hint="eastAsia"/>
              </w:rPr>
              <w:t>,</w:t>
            </w:r>
            <w:r>
              <w:t>:new.</w:t>
            </w:r>
            <w:r w:rsidRPr="00095A29">
              <w:rPr>
                <w:rFonts w:hint="eastAsia"/>
              </w:rPr>
              <w:t>price_book</w:t>
            </w:r>
            <w:r>
              <w:rPr>
                <w:rFonts w:hint="eastAsia"/>
              </w:rPr>
              <w:t>,</w:t>
            </w:r>
            <w:r>
              <w:t>:new.</w:t>
            </w:r>
            <w:r w:rsidRPr="00095A29">
              <w:t>deliver_check</w:t>
            </w:r>
            <w:r>
              <w:rPr>
                <w:rFonts w:hint="eastAsia"/>
              </w:rPr>
              <w:t>,</w:t>
            </w:r>
            <w:r>
              <w:t>:new.</w:t>
            </w:r>
            <w:r w:rsidRPr="00095A29">
              <w:t>pay_check</w:t>
            </w:r>
            <w:r>
              <w:t>);</w:t>
            </w:r>
          </w:p>
          <w:p w14:paraId="1B34F7FE" w14:textId="77777777" w:rsidR="00844D11" w:rsidRDefault="00844D11" w:rsidP="00243549">
            <w:pPr>
              <w:pStyle w:val="a7"/>
              <w:ind w:firstLine="420"/>
            </w:pPr>
            <w:r>
              <w:t>end;</w:t>
            </w:r>
          </w:p>
          <w:p w14:paraId="5A1A9A52" w14:textId="77777777" w:rsidR="00844D11" w:rsidRDefault="00844D11" w:rsidP="00243549">
            <w:pPr>
              <w:pStyle w:val="a7"/>
              <w:ind w:firstLine="420"/>
            </w:pPr>
            <w:r>
              <w:t>/</w:t>
            </w:r>
          </w:p>
          <w:p w14:paraId="499F2DD4" w14:textId="77777777" w:rsidR="00844D11" w:rsidRDefault="00844D11" w:rsidP="00243549">
            <w:pPr>
              <w:pStyle w:val="a7"/>
              <w:ind w:firstLineChars="0" w:firstLine="0"/>
            </w:pPr>
            <w:r>
              <w:t>show error</w:t>
            </w:r>
          </w:p>
        </w:tc>
      </w:tr>
    </w:tbl>
    <w:p w14:paraId="14F042E0" w14:textId="77777777" w:rsidR="003464F8" w:rsidRPr="003464F8" w:rsidRDefault="003464F8" w:rsidP="003464F8"/>
    <w:p w14:paraId="5365DC26" w14:textId="37363317" w:rsidR="001A5481" w:rsidRPr="004D11F2" w:rsidRDefault="00810C71" w:rsidP="001A5481">
      <w:pPr>
        <w:pStyle w:val="2"/>
      </w:pPr>
      <w:bookmarkStart w:id="154" w:name="_Toc24927107"/>
      <w:bookmarkEnd w:id="135"/>
      <w:r>
        <w:rPr>
          <w:rFonts w:hint="eastAsia"/>
        </w:rPr>
        <w:t>卖家业务</w:t>
      </w:r>
      <w:bookmarkEnd w:id="154"/>
    </w:p>
    <w:p w14:paraId="05BB73FA" w14:textId="358747BE" w:rsidR="001A5481" w:rsidRDefault="001A5481" w:rsidP="001A5481">
      <w:pPr>
        <w:pStyle w:val="3"/>
      </w:pPr>
      <w:bookmarkStart w:id="155" w:name="_Toc24927108"/>
      <w:r>
        <w:rPr>
          <w:rFonts w:hint="eastAsia"/>
        </w:rPr>
        <w:t>序列</w:t>
      </w:r>
      <w:bookmarkEnd w:id="155"/>
    </w:p>
    <w:p w14:paraId="0A6362FB" w14:textId="41303FCE" w:rsidR="00D0206E" w:rsidRDefault="00D0206E" w:rsidP="00D0206E">
      <w:pPr>
        <w:tabs>
          <w:tab w:val="left" w:pos="1584"/>
          <w:tab w:val="center" w:pos="5233"/>
        </w:tabs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5.3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序列列表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1"/>
        <w:gridCol w:w="1768"/>
        <w:gridCol w:w="654"/>
        <w:gridCol w:w="1186"/>
        <w:gridCol w:w="1186"/>
        <w:gridCol w:w="1186"/>
        <w:gridCol w:w="2106"/>
        <w:gridCol w:w="1187"/>
        <w:gridCol w:w="668"/>
      </w:tblGrid>
      <w:tr w:rsidR="000D0C5C" w14:paraId="5547EDDD" w14:textId="77777777" w:rsidTr="00602DC8">
        <w:tc>
          <w:tcPr>
            <w:tcW w:w="347" w:type="pct"/>
            <w:shd w:val="clear" w:color="auto" w:fill="D9D9D9"/>
          </w:tcPr>
          <w:p w14:paraId="42F42D98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69" w:type="pct"/>
            <w:shd w:val="clear" w:color="auto" w:fill="D9D9D9"/>
          </w:tcPr>
          <w:p w14:paraId="2C85EBF9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16" w:type="pct"/>
            <w:shd w:val="clear" w:color="auto" w:fill="D9D9D9"/>
          </w:tcPr>
          <w:p w14:paraId="28BA7B70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565" w:type="pct"/>
            <w:shd w:val="clear" w:color="auto" w:fill="D9D9D9"/>
          </w:tcPr>
          <w:p w14:paraId="151E3236" w14:textId="77777777" w:rsidR="000D0C5C" w:rsidRDefault="000D0C5C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565" w:type="pct"/>
            <w:shd w:val="clear" w:color="auto" w:fill="D9D9D9"/>
          </w:tcPr>
          <w:p w14:paraId="4278EFC6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步长</w:t>
            </w:r>
          </w:p>
        </w:tc>
        <w:tc>
          <w:tcPr>
            <w:tcW w:w="565" w:type="pct"/>
            <w:shd w:val="clear" w:color="auto" w:fill="D9D9D9"/>
          </w:tcPr>
          <w:p w14:paraId="34935493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最小值</w:t>
            </w:r>
          </w:p>
        </w:tc>
        <w:tc>
          <w:tcPr>
            <w:tcW w:w="986" w:type="pct"/>
            <w:shd w:val="clear" w:color="auto" w:fill="D9D9D9"/>
          </w:tcPr>
          <w:p w14:paraId="1320567C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最大值</w:t>
            </w:r>
          </w:p>
        </w:tc>
        <w:tc>
          <w:tcPr>
            <w:tcW w:w="565" w:type="pct"/>
            <w:shd w:val="clear" w:color="auto" w:fill="D9D9D9"/>
          </w:tcPr>
          <w:p w14:paraId="5AA286AC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应用场合</w:t>
            </w:r>
          </w:p>
        </w:tc>
        <w:tc>
          <w:tcPr>
            <w:tcW w:w="322" w:type="pct"/>
            <w:shd w:val="clear" w:color="auto" w:fill="D9D9D9"/>
          </w:tcPr>
          <w:p w14:paraId="28155418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D0C5C" w14:paraId="00D4D3C8" w14:textId="77777777" w:rsidTr="00602DC8">
        <w:tc>
          <w:tcPr>
            <w:tcW w:w="347" w:type="pct"/>
            <w:shd w:val="clear" w:color="auto" w:fill="auto"/>
          </w:tcPr>
          <w:p w14:paraId="437D2C9F" w14:textId="77777777" w:rsidR="000D0C5C" w:rsidRDefault="000D0C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69" w:type="pct"/>
            <w:shd w:val="clear" w:color="auto" w:fill="auto"/>
          </w:tcPr>
          <w:p w14:paraId="3425BAD6" w14:textId="77777777" w:rsidR="000D0C5C" w:rsidRDefault="000D0C5C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seq_a</w:t>
            </w:r>
            <w:r>
              <w:t>rea_id</w:t>
            </w:r>
            <w:proofErr w:type="spellEnd"/>
          </w:p>
        </w:tc>
        <w:tc>
          <w:tcPr>
            <w:tcW w:w="316" w:type="pct"/>
          </w:tcPr>
          <w:p w14:paraId="267D6CE0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565" w:type="pct"/>
          </w:tcPr>
          <w:p w14:paraId="34C68BA4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65" w:type="pct"/>
          </w:tcPr>
          <w:p w14:paraId="3FE7EA3F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65" w:type="pct"/>
          </w:tcPr>
          <w:p w14:paraId="3F123A4B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986" w:type="pct"/>
          </w:tcPr>
          <w:p w14:paraId="39532D0F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565" w:type="pct"/>
            <w:shd w:val="clear" w:color="auto" w:fill="auto"/>
          </w:tcPr>
          <w:p w14:paraId="46F45BCF" w14:textId="77777777" w:rsidR="000D0C5C" w:rsidRPr="00095A29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322" w:type="pct"/>
          </w:tcPr>
          <w:p w14:paraId="2772F95B" w14:textId="77777777" w:rsidR="000D0C5C" w:rsidRDefault="000D0C5C" w:rsidP="00602DC8">
            <w:pPr>
              <w:pStyle w:val="a7"/>
              <w:ind w:firstLineChars="0" w:firstLine="0"/>
            </w:pPr>
          </w:p>
        </w:tc>
      </w:tr>
      <w:tr w:rsidR="000D0C5C" w14:paraId="1EEBB680" w14:textId="77777777" w:rsidTr="00602DC8">
        <w:tc>
          <w:tcPr>
            <w:tcW w:w="347" w:type="pct"/>
            <w:shd w:val="clear" w:color="auto" w:fill="auto"/>
          </w:tcPr>
          <w:p w14:paraId="7FCD4A36" w14:textId="77777777" w:rsidR="000D0C5C" w:rsidRDefault="000D0C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69" w:type="pct"/>
            <w:shd w:val="clear" w:color="auto" w:fill="auto"/>
          </w:tcPr>
          <w:p w14:paraId="01A5006B" w14:textId="77777777" w:rsidR="000D0C5C" w:rsidRDefault="000D0C5C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</w:t>
            </w:r>
            <w:r w:rsidRPr="005838E7">
              <w:t>storehouse</w:t>
            </w:r>
            <w:r w:rsidRPr="00067238">
              <w:t>_id</w:t>
            </w:r>
            <w:proofErr w:type="spellEnd"/>
          </w:p>
        </w:tc>
        <w:tc>
          <w:tcPr>
            <w:tcW w:w="316" w:type="pct"/>
          </w:tcPr>
          <w:p w14:paraId="320DBF32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565" w:type="pct"/>
          </w:tcPr>
          <w:p w14:paraId="546CAF17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65" w:type="pct"/>
          </w:tcPr>
          <w:p w14:paraId="6885E719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65" w:type="pct"/>
          </w:tcPr>
          <w:p w14:paraId="73FF953A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986" w:type="pct"/>
          </w:tcPr>
          <w:p w14:paraId="2F0CC889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999999999999</w:t>
            </w:r>
          </w:p>
        </w:tc>
        <w:tc>
          <w:tcPr>
            <w:tcW w:w="565" w:type="pct"/>
            <w:shd w:val="clear" w:color="auto" w:fill="auto"/>
          </w:tcPr>
          <w:p w14:paraId="1875E9FE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仓库编号</w:t>
            </w:r>
          </w:p>
        </w:tc>
        <w:tc>
          <w:tcPr>
            <w:tcW w:w="322" w:type="pct"/>
          </w:tcPr>
          <w:p w14:paraId="7E9E6DEA" w14:textId="77777777" w:rsidR="000D0C5C" w:rsidRDefault="000D0C5C" w:rsidP="00602DC8">
            <w:pPr>
              <w:pStyle w:val="a7"/>
              <w:ind w:firstLineChars="0" w:firstLine="0"/>
            </w:pPr>
          </w:p>
        </w:tc>
      </w:tr>
      <w:tr w:rsidR="000D0C5C" w14:paraId="28AE2E78" w14:textId="77777777" w:rsidTr="00602DC8">
        <w:tc>
          <w:tcPr>
            <w:tcW w:w="347" w:type="pct"/>
            <w:shd w:val="clear" w:color="auto" w:fill="auto"/>
          </w:tcPr>
          <w:p w14:paraId="53C51627" w14:textId="77777777" w:rsidR="000D0C5C" w:rsidRDefault="000D0C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69" w:type="pct"/>
            <w:shd w:val="clear" w:color="auto" w:fill="auto"/>
          </w:tcPr>
          <w:p w14:paraId="4AEFC536" w14:textId="77777777" w:rsidR="000D0C5C" w:rsidRDefault="000D0C5C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</w:t>
            </w:r>
            <w:r>
              <w:t>order_id</w:t>
            </w:r>
            <w:proofErr w:type="spellEnd"/>
          </w:p>
        </w:tc>
        <w:tc>
          <w:tcPr>
            <w:tcW w:w="316" w:type="pct"/>
          </w:tcPr>
          <w:p w14:paraId="6B6D89CC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18</w:t>
            </w:r>
          </w:p>
        </w:tc>
        <w:tc>
          <w:tcPr>
            <w:tcW w:w="565" w:type="pct"/>
          </w:tcPr>
          <w:p w14:paraId="644C4780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65" w:type="pct"/>
          </w:tcPr>
          <w:p w14:paraId="5D5FE505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65" w:type="pct"/>
          </w:tcPr>
          <w:p w14:paraId="42E1E3C2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986" w:type="pct"/>
          </w:tcPr>
          <w:p w14:paraId="6EEB5560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999999999999999999</w:t>
            </w:r>
          </w:p>
        </w:tc>
        <w:tc>
          <w:tcPr>
            <w:tcW w:w="565" w:type="pct"/>
            <w:shd w:val="clear" w:color="auto" w:fill="auto"/>
          </w:tcPr>
          <w:p w14:paraId="55374427" w14:textId="77777777" w:rsidR="000D0C5C" w:rsidRDefault="000D0C5C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322" w:type="pct"/>
          </w:tcPr>
          <w:p w14:paraId="443E64CF" w14:textId="77777777" w:rsidR="000D0C5C" w:rsidRDefault="000D0C5C" w:rsidP="00602DC8">
            <w:pPr>
              <w:pStyle w:val="a7"/>
              <w:ind w:firstLineChars="0" w:firstLine="0"/>
            </w:pPr>
          </w:p>
        </w:tc>
      </w:tr>
    </w:tbl>
    <w:p w14:paraId="290EFAA2" w14:textId="77777777" w:rsidR="00D0206E" w:rsidRDefault="00D0206E" w:rsidP="00D0206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0206E" w14:paraId="0CFB4355" w14:textId="77777777" w:rsidTr="00D0206E">
        <w:tc>
          <w:tcPr>
            <w:tcW w:w="5000" w:type="pct"/>
            <w:shd w:val="clear" w:color="auto" w:fill="auto"/>
          </w:tcPr>
          <w:p w14:paraId="2F01AE5B" w14:textId="77777777" w:rsidR="000D0C5C" w:rsidRDefault="000D0C5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创建序列，用于：区域编号</w:t>
            </w:r>
          </w:p>
          <w:p w14:paraId="56941A8A" w14:textId="77777777" w:rsidR="000D0C5C" w:rsidRDefault="000D0C5C" w:rsidP="00D0206E">
            <w:pPr>
              <w:pStyle w:val="a7"/>
              <w:ind w:firstLineChars="0" w:firstLine="0"/>
            </w:pPr>
            <w:r>
              <w:t xml:space="preserve">create sequence u_2_1_3_1.seq_area_id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99 </w:t>
            </w:r>
            <w:proofErr w:type="spellStart"/>
            <w:r>
              <w:t>nocache</w:t>
            </w:r>
            <w:proofErr w:type="spellEnd"/>
            <w:r>
              <w:t>;</w:t>
            </w:r>
          </w:p>
          <w:p w14:paraId="2B9EEC32" w14:textId="77777777" w:rsidR="000D0C5C" w:rsidRDefault="000D0C5C" w:rsidP="00D0206E">
            <w:pPr>
              <w:pStyle w:val="a7"/>
              <w:ind w:firstLineChars="0" w:firstLine="0"/>
            </w:pPr>
          </w:p>
          <w:p w14:paraId="1AA1A8C9" w14:textId="77777777" w:rsidR="000D0C5C" w:rsidRDefault="000D0C5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创建序列，用于：仓库编号</w:t>
            </w:r>
          </w:p>
          <w:p w14:paraId="6FB50176" w14:textId="77777777" w:rsidR="000D0C5C" w:rsidRDefault="000D0C5C" w:rsidP="00D0206E">
            <w:pPr>
              <w:pStyle w:val="a7"/>
              <w:ind w:firstLineChars="0" w:firstLine="0"/>
            </w:pPr>
            <w:r>
              <w:t xml:space="preserve">create sequence u_2_1_3_1.seq_storehouse_id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999999999999 </w:t>
            </w:r>
            <w:proofErr w:type="spellStart"/>
            <w:r>
              <w:t>nocache</w:t>
            </w:r>
            <w:proofErr w:type="spellEnd"/>
            <w:r>
              <w:t>;</w:t>
            </w:r>
          </w:p>
          <w:p w14:paraId="158EC861" w14:textId="77777777" w:rsidR="000D0C5C" w:rsidRDefault="000D0C5C" w:rsidP="00D0206E">
            <w:pPr>
              <w:pStyle w:val="a7"/>
              <w:ind w:firstLineChars="0" w:firstLine="0"/>
            </w:pPr>
          </w:p>
          <w:p w14:paraId="39E6EB35" w14:textId="77777777" w:rsidR="000D0C5C" w:rsidRDefault="000D0C5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创建序列，用于：订单编号</w:t>
            </w:r>
          </w:p>
          <w:p w14:paraId="4ED86907" w14:textId="77777777" w:rsidR="000D0C5C" w:rsidRDefault="000D0C5C" w:rsidP="00D0206E">
            <w:pPr>
              <w:pStyle w:val="a7"/>
              <w:ind w:firstLineChars="0" w:firstLine="0"/>
            </w:pPr>
            <w:r>
              <w:t xml:space="preserve">create sequence u_2_1_3_1.seq_order_id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999999999999999999 </w:t>
            </w:r>
            <w:proofErr w:type="spellStart"/>
            <w:r>
              <w:t>nocache</w:t>
            </w:r>
            <w:proofErr w:type="spellEnd"/>
            <w:r>
              <w:t>;</w:t>
            </w:r>
          </w:p>
          <w:p w14:paraId="04DAF358" w14:textId="77777777" w:rsidR="000D0C5C" w:rsidRDefault="000D0C5C" w:rsidP="00D0206E">
            <w:pPr>
              <w:pStyle w:val="a7"/>
              <w:ind w:firstLineChars="0" w:firstLine="0"/>
            </w:pPr>
          </w:p>
          <w:p w14:paraId="17EA2788" w14:textId="5F4212E0" w:rsidR="00D0206E" w:rsidRPr="000D0C5C" w:rsidRDefault="00D0206E" w:rsidP="00D0206E">
            <w:pPr>
              <w:pStyle w:val="a7"/>
              <w:ind w:firstLineChars="0" w:firstLine="0"/>
            </w:pPr>
          </w:p>
        </w:tc>
      </w:tr>
    </w:tbl>
    <w:p w14:paraId="1E52CCD4" w14:textId="77777777" w:rsidR="00D0206E" w:rsidRDefault="00D0206E" w:rsidP="00D0206E">
      <w:pPr>
        <w:pStyle w:val="3"/>
      </w:pPr>
      <w:bookmarkStart w:id="156" w:name="_Toc24927109"/>
      <w:r>
        <w:rPr>
          <w:rFonts w:hint="eastAsia"/>
        </w:rPr>
        <w:t>表</w:t>
      </w:r>
      <w:bookmarkEnd w:id="156"/>
    </w:p>
    <w:p w14:paraId="6988964A" w14:textId="36F62D8B" w:rsidR="00D0206E" w:rsidRPr="00FB1786" w:rsidRDefault="00D0206E" w:rsidP="00D020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5.3.2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0"/>
        <w:gridCol w:w="1948"/>
        <w:gridCol w:w="1948"/>
        <w:gridCol w:w="5766"/>
      </w:tblGrid>
      <w:tr w:rsidR="00D0206E" w14:paraId="13143B69" w14:textId="77777777" w:rsidTr="00D0206E">
        <w:tc>
          <w:tcPr>
            <w:tcW w:w="477" w:type="pct"/>
            <w:shd w:val="clear" w:color="auto" w:fill="D9D9D9"/>
          </w:tcPr>
          <w:p w14:paraId="37FA7458" w14:textId="77777777" w:rsidR="00D0206E" w:rsidRDefault="00D0206E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12" w:type="pct"/>
            <w:shd w:val="clear" w:color="auto" w:fill="D9D9D9"/>
          </w:tcPr>
          <w:p w14:paraId="1E4E172F" w14:textId="77777777" w:rsidR="00D0206E" w:rsidRDefault="00D0206E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912" w:type="pct"/>
            <w:shd w:val="clear" w:color="auto" w:fill="D9D9D9"/>
          </w:tcPr>
          <w:p w14:paraId="34DC16EE" w14:textId="77777777" w:rsidR="00D0206E" w:rsidRDefault="00D0206E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2699" w:type="pct"/>
            <w:shd w:val="clear" w:color="auto" w:fill="D9D9D9"/>
          </w:tcPr>
          <w:p w14:paraId="7A686C6B" w14:textId="77777777" w:rsidR="00D0206E" w:rsidRDefault="00D0206E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0206E" w14:paraId="417DD367" w14:textId="77777777" w:rsidTr="00D0206E">
        <w:tc>
          <w:tcPr>
            <w:tcW w:w="477" w:type="pct"/>
            <w:shd w:val="clear" w:color="auto" w:fill="auto"/>
          </w:tcPr>
          <w:p w14:paraId="0A37EC69" w14:textId="3E7BFCED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12" w:type="pct"/>
          </w:tcPr>
          <w:p w14:paraId="1E7533A4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912" w:type="pct"/>
          </w:tcPr>
          <w:p w14:paraId="114AD699" w14:textId="77777777" w:rsidR="00D0206E" w:rsidRDefault="00D0206E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area</w:t>
            </w:r>
          </w:p>
        </w:tc>
        <w:tc>
          <w:tcPr>
            <w:tcW w:w="2699" w:type="pct"/>
            <w:shd w:val="clear" w:color="auto" w:fill="auto"/>
          </w:tcPr>
          <w:p w14:paraId="7F177203" w14:textId="77777777" w:rsidR="00D0206E" w:rsidRDefault="00D0206E" w:rsidP="00D0206E">
            <w:pPr>
              <w:pStyle w:val="a7"/>
              <w:ind w:firstLineChars="0" w:firstLine="0"/>
            </w:pPr>
          </w:p>
        </w:tc>
      </w:tr>
      <w:tr w:rsidR="00D0206E" w14:paraId="13453F29" w14:textId="77777777" w:rsidTr="00D0206E">
        <w:tc>
          <w:tcPr>
            <w:tcW w:w="477" w:type="pct"/>
            <w:shd w:val="clear" w:color="auto" w:fill="auto"/>
          </w:tcPr>
          <w:p w14:paraId="1323E911" w14:textId="0D035A45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12" w:type="pct"/>
          </w:tcPr>
          <w:p w14:paraId="63B0F210" w14:textId="77777777" w:rsidR="00D0206E" w:rsidRDefault="00D0206E" w:rsidP="00D0206E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</w:t>
            </w:r>
          </w:p>
        </w:tc>
        <w:tc>
          <w:tcPr>
            <w:tcW w:w="912" w:type="pct"/>
          </w:tcPr>
          <w:p w14:paraId="16433531" w14:textId="77777777" w:rsidR="00D0206E" w:rsidRDefault="00D0206E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seller</w:t>
            </w:r>
          </w:p>
        </w:tc>
        <w:tc>
          <w:tcPr>
            <w:tcW w:w="2699" w:type="pct"/>
            <w:shd w:val="clear" w:color="auto" w:fill="auto"/>
          </w:tcPr>
          <w:p w14:paraId="2B5C696D" w14:textId="77777777" w:rsidR="00D0206E" w:rsidRDefault="00D0206E" w:rsidP="00D0206E">
            <w:pPr>
              <w:pStyle w:val="a7"/>
              <w:ind w:firstLineChars="0" w:firstLine="0"/>
            </w:pPr>
          </w:p>
        </w:tc>
      </w:tr>
      <w:tr w:rsidR="00D0206E" w14:paraId="213B34EC" w14:textId="77777777" w:rsidTr="00D0206E">
        <w:tc>
          <w:tcPr>
            <w:tcW w:w="477" w:type="pct"/>
            <w:shd w:val="clear" w:color="auto" w:fill="auto"/>
          </w:tcPr>
          <w:p w14:paraId="6294C316" w14:textId="3269A92C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12" w:type="pct"/>
          </w:tcPr>
          <w:p w14:paraId="000D0FDE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</w:p>
        </w:tc>
        <w:tc>
          <w:tcPr>
            <w:tcW w:w="912" w:type="pct"/>
          </w:tcPr>
          <w:p w14:paraId="10266835" w14:textId="77777777" w:rsidR="00D0206E" w:rsidRDefault="00D0206E" w:rsidP="00D0206E">
            <w:pPr>
              <w:pStyle w:val="a7"/>
              <w:ind w:firstLineChars="0" w:firstLine="0"/>
            </w:pPr>
            <w:r w:rsidRPr="005838E7">
              <w:t>storehouse</w:t>
            </w:r>
          </w:p>
        </w:tc>
        <w:tc>
          <w:tcPr>
            <w:tcW w:w="2699" w:type="pct"/>
            <w:shd w:val="clear" w:color="auto" w:fill="auto"/>
          </w:tcPr>
          <w:p w14:paraId="2C786158" w14:textId="77777777" w:rsidR="00D0206E" w:rsidRDefault="00D0206E" w:rsidP="00D0206E">
            <w:pPr>
              <w:pStyle w:val="a7"/>
              <w:ind w:firstLineChars="0" w:firstLine="0"/>
            </w:pPr>
          </w:p>
        </w:tc>
      </w:tr>
      <w:tr w:rsidR="00D0206E" w14:paraId="402DD4C7" w14:textId="77777777" w:rsidTr="00D0206E">
        <w:tc>
          <w:tcPr>
            <w:tcW w:w="477" w:type="pct"/>
            <w:shd w:val="clear" w:color="auto" w:fill="auto"/>
          </w:tcPr>
          <w:p w14:paraId="7769FBBA" w14:textId="2908C759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12" w:type="pct"/>
          </w:tcPr>
          <w:p w14:paraId="37EAFF0A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912" w:type="pct"/>
          </w:tcPr>
          <w:p w14:paraId="4D46EED6" w14:textId="77777777" w:rsidR="00D0206E" w:rsidRDefault="00D0206E" w:rsidP="00D0206E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3545572B" w14:textId="77777777" w:rsidR="00D0206E" w:rsidRDefault="00D0206E" w:rsidP="00D0206E">
            <w:pPr>
              <w:pStyle w:val="a7"/>
              <w:ind w:firstLineChars="0" w:firstLine="0"/>
            </w:pPr>
          </w:p>
        </w:tc>
      </w:tr>
      <w:tr w:rsidR="00D0206E" w14:paraId="59074A53" w14:textId="77777777" w:rsidTr="00D0206E">
        <w:tc>
          <w:tcPr>
            <w:tcW w:w="477" w:type="pct"/>
            <w:shd w:val="clear" w:color="auto" w:fill="auto"/>
          </w:tcPr>
          <w:p w14:paraId="3948AD10" w14:textId="30357F5A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912" w:type="pct"/>
          </w:tcPr>
          <w:p w14:paraId="3423FF54" w14:textId="77777777" w:rsidR="00D0206E" w:rsidRDefault="00D0206E" w:rsidP="00D0206E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图书</w:t>
            </w:r>
          </w:p>
        </w:tc>
        <w:tc>
          <w:tcPr>
            <w:tcW w:w="912" w:type="pct"/>
          </w:tcPr>
          <w:p w14:paraId="6406FC0D" w14:textId="77777777" w:rsidR="00D0206E" w:rsidRDefault="00D0206E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</w:p>
        </w:tc>
        <w:tc>
          <w:tcPr>
            <w:tcW w:w="2699" w:type="pct"/>
            <w:shd w:val="clear" w:color="auto" w:fill="auto"/>
          </w:tcPr>
          <w:p w14:paraId="7B0063F3" w14:textId="77777777" w:rsidR="00D0206E" w:rsidRDefault="00D0206E" w:rsidP="00D0206E">
            <w:pPr>
              <w:pStyle w:val="a7"/>
              <w:ind w:firstLineChars="0" w:firstLine="0"/>
            </w:pPr>
          </w:p>
        </w:tc>
      </w:tr>
      <w:tr w:rsidR="00D0206E" w14:paraId="5B347486" w14:textId="77777777" w:rsidTr="00D0206E">
        <w:tc>
          <w:tcPr>
            <w:tcW w:w="477" w:type="pct"/>
            <w:shd w:val="clear" w:color="auto" w:fill="auto"/>
          </w:tcPr>
          <w:p w14:paraId="07BB4579" w14:textId="54A442C7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912" w:type="pct"/>
          </w:tcPr>
          <w:p w14:paraId="3664D4FA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买家</w:t>
            </w:r>
          </w:p>
        </w:tc>
        <w:tc>
          <w:tcPr>
            <w:tcW w:w="912" w:type="pct"/>
          </w:tcPr>
          <w:p w14:paraId="554B4021" w14:textId="77777777" w:rsidR="00D0206E" w:rsidRDefault="00D0206E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buyer</w:t>
            </w:r>
          </w:p>
        </w:tc>
        <w:tc>
          <w:tcPr>
            <w:tcW w:w="2699" w:type="pct"/>
            <w:shd w:val="clear" w:color="auto" w:fill="auto"/>
          </w:tcPr>
          <w:p w14:paraId="42E80C80" w14:textId="77777777" w:rsidR="00D0206E" w:rsidRDefault="00D0206E" w:rsidP="00D0206E">
            <w:pPr>
              <w:pStyle w:val="a7"/>
              <w:ind w:firstLineChars="0" w:firstLine="0"/>
            </w:pPr>
          </w:p>
        </w:tc>
      </w:tr>
      <w:tr w:rsidR="00D0206E" w14:paraId="26F73157" w14:textId="77777777" w:rsidTr="00D0206E">
        <w:tc>
          <w:tcPr>
            <w:tcW w:w="477" w:type="pct"/>
            <w:shd w:val="clear" w:color="auto" w:fill="auto"/>
          </w:tcPr>
          <w:p w14:paraId="06671359" w14:textId="1DCB422D" w:rsidR="00D0206E" w:rsidRDefault="00D0206E" w:rsidP="00D0206E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912" w:type="pct"/>
          </w:tcPr>
          <w:p w14:paraId="3B5DE891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</w:p>
        </w:tc>
        <w:tc>
          <w:tcPr>
            <w:tcW w:w="912" w:type="pct"/>
          </w:tcPr>
          <w:p w14:paraId="1CAFD519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o</w:t>
            </w:r>
            <w:r>
              <w:t>wn</w:t>
            </w:r>
          </w:p>
        </w:tc>
        <w:tc>
          <w:tcPr>
            <w:tcW w:w="2699" w:type="pct"/>
            <w:shd w:val="clear" w:color="auto" w:fill="auto"/>
          </w:tcPr>
          <w:p w14:paraId="208EF26E" w14:textId="77777777" w:rsidR="00D0206E" w:rsidRDefault="00D0206E" w:rsidP="00D0206E">
            <w:pPr>
              <w:pStyle w:val="a7"/>
              <w:ind w:firstLineChars="0" w:firstLine="0"/>
            </w:pPr>
          </w:p>
        </w:tc>
      </w:tr>
      <w:tr w:rsidR="00D0206E" w14:paraId="585D00CB" w14:textId="77777777" w:rsidTr="00D0206E">
        <w:tc>
          <w:tcPr>
            <w:tcW w:w="477" w:type="pct"/>
            <w:shd w:val="clear" w:color="auto" w:fill="auto"/>
          </w:tcPr>
          <w:p w14:paraId="742CA61A" w14:textId="7A3BF465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912" w:type="pct"/>
          </w:tcPr>
          <w:p w14:paraId="6FED28EE" w14:textId="77777777" w:rsidR="00D0206E" w:rsidRDefault="00D0206E" w:rsidP="00D0206E">
            <w:pPr>
              <w:pStyle w:val="a7"/>
              <w:ind w:firstLineChars="0" w:firstLine="0"/>
            </w:pPr>
            <w:r w:rsidRPr="00782DB7">
              <w:rPr>
                <w:rFonts w:hint="eastAsia"/>
              </w:rPr>
              <w:t>选购</w:t>
            </w:r>
          </w:p>
        </w:tc>
        <w:tc>
          <w:tcPr>
            <w:tcW w:w="912" w:type="pct"/>
          </w:tcPr>
          <w:p w14:paraId="78482B78" w14:textId="77777777" w:rsidR="00D0206E" w:rsidRDefault="00D0206E" w:rsidP="00D0206E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03B881ED" w14:textId="77777777" w:rsidR="00D0206E" w:rsidRDefault="00D0206E" w:rsidP="00D0206E">
            <w:pPr>
              <w:pStyle w:val="a7"/>
              <w:ind w:firstLineChars="0" w:firstLine="0"/>
            </w:pPr>
          </w:p>
        </w:tc>
      </w:tr>
      <w:tr w:rsidR="00D0206E" w14:paraId="2F8E4DF7" w14:textId="77777777" w:rsidTr="00D0206E">
        <w:tc>
          <w:tcPr>
            <w:tcW w:w="477" w:type="pct"/>
            <w:shd w:val="clear" w:color="auto" w:fill="auto"/>
          </w:tcPr>
          <w:p w14:paraId="02F43F38" w14:textId="19AA7674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912" w:type="pct"/>
          </w:tcPr>
          <w:p w14:paraId="6F2A0827" w14:textId="77777777" w:rsidR="00D0206E" w:rsidRDefault="00D0206E" w:rsidP="00D0206E">
            <w:pPr>
              <w:pStyle w:val="a7"/>
              <w:ind w:firstLineChars="0" w:firstLine="0"/>
            </w:pPr>
            <w:r w:rsidRPr="00095A29">
              <w:t>上架</w:t>
            </w:r>
          </w:p>
        </w:tc>
        <w:tc>
          <w:tcPr>
            <w:tcW w:w="912" w:type="pct"/>
          </w:tcPr>
          <w:p w14:paraId="3A87C4F2" w14:textId="77777777" w:rsidR="00D0206E" w:rsidRDefault="00D0206E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059B3D60" w14:textId="77777777" w:rsidR="00D0206E" w:rsidRDefault="00D0206E" w:rsidP="00D0206E">
            <w:pPr>
              <w:pStyle w:val="a7"/>
              <w:ind w:firstLineChars="0" w:firstLine="0"/>
            </w:pPr>
          </w:p>
        </w:tc>
      </w:tr>
      <w:tr w:rsidR="00D0206E" w14:paraId="6B5B764B" w14:textId="77777777" w:rsidTr="00D0206E">
        <w:tc>
          <w:tcPr>
            <w:tcW w:w="477" w:type="pct"/>
            <w:shd w:val="clear" w:color="auto" w:fill="auto"/>
          </w:tcPr>
          <w:p w14:paraId="0151B827" w14:textId="0822870A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912" w:type="pct"/>
          </w:tcPr>
          <w:p w14:paraId="37126538" w14:textId="77777777" w:rsidR="00D0206E" w:rsidRPr="00095A29" w:rsidRDefault="00D0206E" w:rsidP="00D0206E">
            <w:pPr>
              <w:pStyle w:val="a7"/>
              <w:ind w:firstLineChars="0" w:firstLine="0"/>
            </w:pPr>
            <w:r w:rsidRPr="00DF4DB6">
              <w:t>字典</w:t>
            </w:r>
          </w:p>
        </w:tc>
        <w:tc>
          <w:tcPr>
            <w:tcW w:w="912" w:type="pct"/>
          </w:tcPr>
          <w:p w14:paraId="57C1DFE6" w14:textId="77777777" w:rsidR="00D0206E" w:rsidRPr="00095A29" w:rsidRDefault="00D0206E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u</w:t>
            </w:r>
            <w:r w:rsidRPr="00DF4DB6">
              <w:t>ser_dict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43B75598" w14:textId="77777777" w:rsidR="00D0206E" w:rsidRDefault="00D0206E" w:rsidP="00D0206E">
            <w:pPr>
              <w:pStyle w:val="a7"/>
              <w:ind w:firstLineChars="0" w:firstLine="0"/>
            </w:pPr>
          </w:p>
        </w:tc>
      </w:tr>
    </w:tbl>
    <w:p w14:paraId="2ED5FF6D" w14:textId="77777777" w:rsidR="00D0206E" w:rsidRDefault="00D0206E" w:rsidP="00D0206E">
      <w:pPr>
        <w:pStyle w:val="4"/>
      </w:pPr>
      <w:bookmarkStart w:id="157" w:name="_Toc24927110"/>
      <w:r>
        <w:rPr>
          <w:rFonts w:hint="eastAsia"/>
        </w:rPr>
        <w:t>创建基本表</w:t>
      </w:r>
      <w:bookmarkEnd w:id="157"/>
    </w:p>
    <w:p w14:paraId="62B4CCE4" w14:textId="77777777" w:rsidR="00D0206E" w:rsidRPr="006924CF" w:rsidRDefault="00D0206E" w:rsidP="00D0206E">
      <w:pPr>
        <w:pStyle w:val="5"/>
        <w:tabs>
          <w:tab w:val="clear" w:pos="3118"/>
          <w:tab w:val="num" w:pos="1276"/>
          <w:tab w:val="num" w:pos="2976"/>
        </w:tabs>
        <w:ind w:left="1276" w:hanging="1276"/>
      </w:pPr>
      <w:r>
        <w:rPr>
          <w:rFonts w:hint="eastAsia"/>
        </w:rPr>
        <w:t>区域</w:t>
      </w:r>
    </w:p>
    <w:p w14:paraId="4D252DEE" w14:textId="4015D84F" w:rsidR="00D0206E" w:rsidRDefault="00D0206E" w:rsidP="00D020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area</w:t>
      </w:r>
      <w:r>
        <w:rPr>
          <w:rFonts w:hint="eastAsia"/>
        </w:rPr>
        <w:t>（</w:t>
      </w:r>
      <w:proofErr w:type="spellStart"/>
      <w:r>
        <w:t>area</w:t>
      </w:r>
      <w:r>
        <w:rPr>
          <w:rFonts w:hint="eastAsia"/>
        </w:rPr>
        <w:t>_</w:t>
      </w:r>
      <w:r>
        <w:t>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2"/>
        <w:gridCol w:w="1421"/>
        <w:gridCol w:w="1421"/>
        <w:gridCol w:w="2017"/>
        <w:gridCol w:w="709"/>
        <w:gridCol w:w="1134"/>
        <w:gridCol w:w="709"/>
        <w:gridCol w:w="2209"/>
      </w:tblGrid>
      <w:tr w:rsidR="00E3301C" w14:paraId="5D71E91B" w14:textId="77777777" w:rsidTr="00E3301C">
        <w:tc>
          <w:tcPr>
            <w:tcW w:w="497" w:type="pct"/>
            <w:shd w:val="clear" w:color="auto" w:fill="D9D9D9"/>
          </w:tcPr>
          <w:p w14:paraId="3830F849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5" w:type="pct"/>
            <w:shd w:val="clear" w:color="auto" w:fill="D9D9D9"/>
          </w:tcPr>
          <w:p w14:paraId="49B1E61B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5" w:type="pct"/>
            <w:shd w:val="clear" w:color="auto" w:fill="D9D9D9"/>
          </w:tcPr>
          <w:p w14:paraId="48D56EA1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44" w:type="pct"/>
            <w:shd w:val="clear" w:color="auto" w:fill="D9D9D9"/>
          </w:tcPr>
          <w:p w14:paraId="3F01E1A4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463A3189" w14:textId="77777777" w:rsidR="00E3301C" w:rsidRDefault="00E3301C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531" w:type="pct"/>
            <w:shd w:val="clear" w:color="auto" w:fill="D9D9D9"/>
          </w:tcPr>
          <w:p w14:paraId="418B3042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13C72580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034" w:type="pct"/>
            <w:shd w:val="clear" w:color="auto" w:fill="D9D9D9"/>
          </w:tcPr>
          <w:p w14:paraId="59F66AF4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3301C" w14:paraId="115A339F" w14:textId="77777777" w:rsidTr="00E3301C">
        <w:tc>
          <w:tcPr>
            <w:tcW w:w="497" w:type="pct"/>
            <w:shd w:val="clear" w:color="auto" w:fill="auto"/>
          </w:tcPr>
          <w:p w14:paraId="7608A22C" w14:textId="77777777" w:rsidR="00E3301C" w:rsidRDefault="00E3301C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5" w:type="pct"/>
            <w:shd w:val="clear" w:color="auto" w:fill="auto"/>
          </w:tcPr>
          <w:p w14:paraId="44426B5E" w14:textId="77777777" w:rsidR="00E3301C" w:rsidRDefault="00E3301C" w:rsidP="00E3301C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65" w:type="pct"/>
            <w:shd w:val="clear" w:color="auto" w:fill="auto"/>
          </w:tcPr>
          <w:p w14:paraId="431DD8E1" w14:textId="77777777" w:rsidR="00E3301C" w:rsidRDefault="00E3301C" w:rsidP="00E3301C">
            <w:pPr>
              <w:pStyle w:val="a7"/>
              <w:ind w:firstLineChars="0" w:firstLine="0"/>
            </w:pPr>
            <w:proofErr w:type="spellStart"/>
            <w:r>
              <w:t>area</w:t>
            </w:r>
            <w:r>
              <w:rPr>
                <w:rFonts w:hint="eastAsia"/>
              </w:rPr>
              <w:t>_</w:t>
            </w:r>
            <w:r>
              <w:t>id</w:t>
            </w:r>
            <w:proofErr w:type="spellEnd"/>
          </w:p>
        </w:tc>
        <w:tc>
          <w:tcPr>
            <w:tcW w:w="944" w:type="pct"/>
            <w:shd w:val="clear" w:color="auto" w:fill="auto"/>
          </w:tcPr>
          <w:p w14:paraId="6B160082" w14:textId="3B55612B" w:rsidR="00E3301C" w:rsidRDefault="00E3301C" w:rsidP="00E3301C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 w:rsidR="002D3AFD">
              <w:t>3</w:t>
            </w:r>
            <w:r>
              <w:rPr>
                <w:rFonts w:hint="eastAsia"/>
              </w:rPr>
              <w:t>)</w:t>
            </w:r>
          </w:p>
        </w:tc>
        <w:tc>
          <w:tcPr>
            <w:tcW w:w="332" w:type="pct"/>
            <w:shd w:val="clear" w:color="auto" w:fill="auto"/>
          </w:tcPr>
          <w:p w14:paraId="461E7416" w14:textId="77777777" w:rsidR="00E3301C" w:rsidRDefault="00E3301C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31" w:type="pct"/>
            <w:shd w:val="clear" w:color="auto" w:fill="auto"/>
          </w:tcPr>
          <w:p w14:paraId="19584962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B0402D3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13ED4AC5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seq_a</w:t>
            </w:r>
            <w:r>
              <w:t>rea_id</w:t>
            </w:r>
            <w:proofErr w:type="spellEnd"/>
          </w:p>
        </w:tc>
      </w:tr>
      <w:tr w:rsidR="00E3301C" w14:paraId="041BAD64" w14:textId="77777777" w:rsidTr="00E3301C">
        <w:tc>
          <w:tcPr>
            <w:tcW w:w="497" w:type="pct"/>
            <w:shd w:val="clear" w:color="auto" w:fill="auto"/>
          </w:tcPr>
          <w:p w14:paraId="4C7B1C40" w14:textId="77777777" w:rsidR="00E3301C" w:rsidRDefault="00E3301C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5" w:type="pct"/>
            <w:shd w:val="clear" w:color="auto" w:fill="auto"/>
          </w:tcPr>
          <w:p w14:paraId="29F793A6" w14:textId="77777777" w:rsidR="00E3301C" w:rsidRDefault="00E3301C" w:rsidP="00E3301C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区域位置</w:t>
            </w:r>
          </w:p>
        </w:tc>
        <w:tc>
          <w:tcPr>
            <w:tcW w:w="665" w:type="pct"/>
            <w:shd w:val="clear" w:color="auto" w:fill="auto"/>
          </w:tcPr>
          <w:p w14:paraId="19E81D53" w14:textId="77777777" w:rsidR="00E3301C" w:rsidRDefault="00E3301C" w:rsidP="00E3301C">
            <w:pPr>
              <w:pStyle w:val="a7"/>
              <w:ind w:firstLineChars="0" w:firstLine="0"/>
            </w:pPr>
            <w:proofErr w:type="spellStart"/>
            <w:r>
              <w:t>area_add</w:t>
            </w:r>
            <w:proofErr w:type="spellEnd"/>
          </w:p>
        </w:tc>
        <w:tc>
          <w:tcPr>
            <w:tcW w:w="944" w:type="pct"/>
            <w:shd w:val="clear" w:color="auto" w:fill="auto"/>
          </w:tcPr>
          <w:p w14:paraId="78B9C0B5" w14:textId="77777777" w:rsidR="00E3301C" w:rsidRDefault="00E3301C" w:rsidP="00E3301C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>2(</w:t>
            </w:r>
            <w:r>
              <w:t>6</w:t>
            </w:r>
            <w:r>
              <w:rPr>
                <w:rFonts w:hint="eastAsia"/>
              </w:rPr>
              <w:t>0)</w:t>
            </w:r>
          </w:p>
        </w:tc>
        <w:tc>
          <w:tcPr>
            <w:tcW w:w="332" w:type="pct"/>
            <w:shd w:val="clear" w:color="auto" w:fill="auto"/>
          </w:tcPr>
          <w:p w14:paraId="0922CB81" w14:textId="77777777" w:rsidR="00E3301C" w:rsidRDefault="00E3301C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31" w:type="pct"/>
            <w:shd w:val="clear" w:color="auto" w:fill="auto"/>
          </w:tcPr>
          <w:p w14:paraId="16E5CF22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094818D5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2DED4FD0" w14:textId="77777777" w:rsidR="00E3301C" w:rsidRDefault="00E3301C" w:rsidP="00E3301C">
            <w:pPr>
              <w:pStyle w:val="a7"/>
              <w:ind w:firstLineChars="0" w:firstLine="0"/>
            </w:pPr>
          </w:p>
        </w:tc>
      </w:tr>
      <w:tr w:rsidR="00E3301C" w14:paraId="1327F0DE" w14:textId="77777777" w:rsidTr="00E3301C">
        <w:tc>
          <w:tcPr>
            <w:tcW w:w="497" w:type="pct"/>
            <w:shd w:val="clear" w:color="auto" w:fill="auto"/>
          </w:tcPr>
          <w:p w14:paraId="34D78C1A" w14:textId="77777777" w:rsidR="00E3301C" w:rsidRDefault="00E3301C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5" w:type="pct"/>
            <w:shd w:val="clear" w:color="auto" w:fill="auto"/>
          </w:tcPr>
          <w:p w14:paraId="4C2692D1" w14:textId="77777777" w:rsidR="00E3301C" w:rsidRPr="00095A29" w:rsidRDefault="00E3301C" w:rsidP="00E3301C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区域名称</w:t>
            </w:r>
          </w:p>
        </w:tc>
        <w:tc>
          <w:tcPr>
            <w:tcW w:w="665" w:type="pct"/>
            <w:shd w:val="clear" w:color="auto" w:fill="auto"/>
          </w:tcPr>
          <w:p w14:paraId="7EDB3FCD" w14:textId="77777777" w:rsidR="00E3301C" w:rsidRDefault="00E3301C" w:rsidP="00E3301C">
            <w:pPr>
              <w:pStyle w:val="a7"/>
              <w:ind w:firstLineChars="0" w:firstLine="0"/>
            </w:pPr>
            <w:proofErr w:type="spellStart"/>
            <w:r>
              <w:t>area_name</w:t>
            </w:r>
            <w:proofErr w:type="spellEnd"/>
          </w:p>
        </w:tc>
        <w:tc>
          <w:tcPr>
            <w:tcW w:w="944" w:type="pct"/>
            <w:shd w:val="clear" w:color="auto" w:fill="auto"/>
          </w:tcPr>
          <w:p w14:paraId="3C2BA08C" w14:textId="77777777" w:rsidR="00E3301C" w:rsidRDefault="00E3301C" w:rsidP="00E3301C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>2(</w:t>
            </w:r>
            <w:r>
              <w:t>3</w:t>
            </w:r>
            <w:r>
              <w:rPr>
                <w:rFonts w:hint="eastAsia"/>
              </w:rPr>
              <w:t>0)</w:t>
            </w:r>
          </w:p>
        </w:tc>
        <w:tc>
          <w:tcPr>
            <w:tcW w:w="332" w:type="pct"/>
            <w:shd w:val="clear" w:color="auto" w:fill="auto"/>
          </w:tcPr>
          <w:p w14:paraId="70BAE51C" w14:textId="77777777" w:rsidR="00E3301C" w:rsidRDefault="00E3301C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31" w:type="pct"/>
            <w:shd w:val="clear" w:color="auto" w:fill="auto"/>
          </w:tcPr>
          <w:p w14:paraId="4CF46399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69DCB4F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7E8D70A9" w14:textId="77777777" w:rsidR="00E3301C" w:rsidRDefault="00E3301C" w:rsidP="00E3301C">
            <w:pPr>
              <w:pStyle w:val="a7"/>
              <w:ind w:firstLineChars="0" w:firstLine="0"/>
            </w:pPr>
          </w:p>
        </w:tc>
      </w:tr>
    </w:tbl>
    <w:p w14:paraId="7B6A3DED" w14:textId="77777777" w:rsidR="00D0206E" w:rsidRDefault="00D0206E" w:rsidP="00D0206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0206E" w14:paraId="60AF722F" w14:textId="77777777" w:rsidTr="00D0206E">
        <w:tc>
          <w:tcPr>
            <w:tcW w:w="5000" w:type="pct"/>
            <w:shd w:val="clear" w:color="auto" w:fill="auto"/>
          </w:tcPr>
          <w:p w14:paraId="4D6CF714" w14:textId="77777777" w:rsidR="002D3AFD" w:rsidRDefault="002D3AFD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创建表：区域</w:t>
            </w:r>
          </w:p>
          <w:p w14:paraId="52BD6147" w14:textId="77777777" w:rsidR="002D3AFD" w:rsidRDefault="002D3AFD" w:rsidP="00D0206E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1.area</w:t>
            </w:r>
            <w:proofErr w:type="gramEnd"/>
          </w:p>
          <w:p w14:paraId="16EB3A9F" w14:textId="77777777" w:rsidR="002D3AFD" w:rsidRDefault="002D3AFD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509CF9B4" w14:textId="77777777" w:rsidR="002D3AFD" w:rsidRDefault="002D3AFD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3) default (</w:t>
            </w:r>
            <w:proofErr w:type="spellStart"/>
            <w:r>
              <w:t>to_char</w:t>
            </w:r>
            <w:proofErr w:type="spellEnd"/>
            <w:r>
              <w:t>(seq_area_id.nextval,'09')) not null ,</w:t>
            </w:r>
          </w:p>
          <w:p w14:paraId="59EADA79" w14:textId="77777777" w:rsidR="002D3AFD" w:rsidRDefault="002D3AFD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area_add</w:t>
            </w:r>
            <w:proofErr w:type="spellEnd"/>
            <w:r>
              <w:t xml:space="preserve"> varchar2(60) not </w:t>
            </w:r>
            <w:proofErr w:type="gramStart"/>
            <w:r>
              <w:t>null ,</w:t>
            </w:r>
            <w:proofErr w:type="gramEnd"/>
          </w:p>
          <w:p w14:paraId="321C903D" w14:textId="77777777" w:rsidR="002D3AFD" w:rsidRDefault="002D3AFD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area_name</w:t>
            </w:r>
            <w:proofErr w:type="spellEnd"/>
            <w:r>
              <w:t xml:space="preserve"> varchar2(30) not </w:t>
            </w:r>
            <w:proofErr w:type="gramStart"/>
            <w:r>
              <w:t>null ,</w:t>
            </w:r>
            <w:proofErr w:type="gramEnd"/>
          </w:p>
          <w:p w14:paraId="11FFE442" w14:textId="77777777" w:rsidR="002D3AFD" w:rsidRDefault="002D3AFD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area_id</w:t>
            </w:r>
            <w:proofErr w:type="spellEnd"/>
            <w:r>
              <w:t>)</w:t>
            </w:r>
          </w:p>
          <w:p w14:paraId="746B84C9" w14:textId="77777777" w:rsidR="002D3AFD" w:rsidRDefault="002D3AFD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24C268D5" w14:textId="77777777" w:rsidR="002D3AFD" w:rsidRDefault="002D3AFD" w:rsidP="00D0206E">
            <w:pPr>
              <w:pStyle w:val="a7"/>
              <w:ind w:firstLineChars="0" w:firstLine="0"/>
            </w:pPr>
            <w:r>
              <w:t>;</w:t>
            </w:r>
          </w:p>
          <w:p w14:paraId="199B1F2F" w14:textId="77777777" w:rsidR="002D3AFD" w:rsidRDefault="002D3AFD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u_2_1_3_1.area is '</w:t>
            </w:r>
            <w:r>
              <w:rPr>
                <w:rFonts w:hint="eastAsia"/>
              </w:rPr>
              <w:t>区域</w:t>
            </w:r>
            <w:r>
              <w:rPr>
                <w:rFonts w:hint="eastAsia"/>
              </w:rPr>
              <w:t>';</w:t>
            </w:r>
          </w:p>
          <w:p w14:paraId="160BF85F" w14:textId="77777777" w:rsidR="002D3AFD" w:rsidRDefault="002D3AFD" w:rsidP="00D0206E">
            <w:pPr>
              <w:pStyle w:val="a7"/>
              <w:ind w:firstLineChars="0" w:firstLine="0"/>
            </w:pPr>
            <w:r>
              <w:t>com</w:t>
            </w:r>
            <w:r>
              <w:rPr>
                <w:rFonts w:hint="eastAsia"/>
              </w:rPr>
              <w:t>ment on column u_2_1_3_1.area.area_id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20B6E94D" w14:textId="77777777" w:rsidR="002D3AFD" w:rsidRDefault="002D3AFD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u_2_1_3_1.area.area_add is '</w:t>
            </w:r>
            <w:r>
              <w:rPr>
                <w:rFonts w:hint="eastAsia"/>
              </w:rPr>
              <w:t>区域位置</w:t>
            </w:r>
            <w:r>
              <w:rPr>
                <w:rFonts w:hint="eastAsia"/>
              </w:rPr>
              <w:t>';</w:t>
            </w:r>
          </w:p>
          <w:p w14:paraId="1E037749" w14:textId="77777777" w:rsidR="002D3AFD" w:rsidRDefault="002D3AFD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u_2_1_3_1.area.area_name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71B8FC2E" w14:textId="2420EBD1" w:rsidR="00D0206E" w:rsidRDefault="00D0206E" w:rsidP="00D0206E">
            <w:pPr>
              <w:pStyle w:val="a7"/>
              <w:ind w:firstLineChars="0" w:firstLine="0"/>
            </w:pPr>
          </w:p>
        </w:tc>
      </w:tr>
    </w:tbl>
    <w:p w14:paraId="45BC707B" w14:textId="77777777" w:rsidR="00D0206E" w:rsidRDefault="00D0206E" w:rsidP="00D0206E">
      <w:pPr>
        <w:pStyle w:val="5"/>
        <w:tabs>
          <w:tab w:val="clear" w:pos="3118"/>
          <w:tab w:val="num" w:pos="2976"/>
        </w:tabs>
        <w:spacing w:line="377" w:lineRule="auto"/>
        <w:ind w:left="1276" w:hanging="1276"/>
      </w:pPr>
      <w:r>
        <w:rPr>
          <w:rFonts w:hint="eastAsia"/>
        </w:rPr>
        <w:t>卖家</w:t>
      </w:r>
    </w:p>
    <w:p w14:paraId="1FD917DA" w14:textId="77777777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F4DB6">
        <w:rPr>
          <w:rFonts w:hint="eastAsia"/>
        </w:rPr>
        <w:t>seller</w:t>
      </w:r>
      <w:r>
        <w:rPr>
          <w:rFonts w:hint="eastAsia"/>
        </w:rPr>
        <w:t>（</w:t>
      </w:r>
      <w:proofErr w:type="spellStart"/>
      <w:r w:rsidRPr="00067238">
        <w:t>seller_id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4"/>
        <w:gridCol w:w="1171"/>
        <w:gridCol w:w="1560"/>
        <w:gridCol w:w="1859"/>
        <w:gridCol w:w="705"/>
        <w:gridCol w:w="938"/>
        <w:gridCol w:w="705"/>
        <w:gridCol w:w="2920"/>
      </w:tblGrid>
      <w:tr w:rsidR="003D5F56" w14:paraId="4D003AE4" w14:textId="77777777" w:rsidTr="00567DE9">
        <w:tc>
          <w:tcPr>
            <w:tcW w:w="385" w:type="pct"/>
            <w:shd w:val="clear" w:color="auto" w:fill="D9D9D9"/>
          </w:tcPr>
          <w:p w14:paraId="2B3F1F34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48" w:type="pct"/>
            <w:shd w:val="clear" w:color="auto" w:fill="D9D9D9"/>
          </w:tcPr>
          <w:p w14:paraId="2F9CCE41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30" w:type="pct"/>
            <w:shd w:val="clear" w:color="auto" w:fill="D9D9D9"/>
          </w:tcPr>
          <w:p w14:paraId="2DA16E94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70" w:type="pct"/>
            <w:shd w:val="clear" w:color="auto" w:fill="D9D9D9"/>
          </w:tcPr>
          <w:p w14:paraId="251BEAE0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0" w:type="pct"/>
            <w:shd w:val="clear" w:color="auto" w:fill="D9D9D9"/>
          </w:tcPr>
          <w:p w14:paraId="3B0E5550" w14:textId="77777777" w:rsidR="003D5F56" w:rsidRDefault="003D5F56" w:rsidP="00567DE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39" w:type="pct"/>
            <w:shd w:val="clear" w:color="auto" w:fill="D9D9D9"/>
          </w:tcPr>
          <w:p w14:paraId="2FEBB1E9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0" w:type="pct"/>
            <w:shd w:val="clear" w:color="auto" w:fill="D9D9D9"/>
          </w:tcPr>
          <w:p w14:paraId="0014F4F1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66" w:type="pct"/>
            <w:shd w:val="clear" w:color="auto" w:fill="D9D9D9"/>
          </w:tcPr>
          <w:p w14:paraId="3F0564FE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D5F56" w14:paraId="580B6A1E" w14:textId="77777777" w:rsidTr="00567DE9">
        <w:tc>
          <w:tcPr>
            <w:tcW w:w="385" w:type="pct"/>
            <w:shd w:val="clear" w:color="auto" w:fill="auto"/>
          </w:tcPr>
          <w:p w14:paraId="1CE02368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5DBB19CE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卖家编号</w:t>
            </w:r>
          </w:p>
        </w:tc>
        <w:tc>
          <w:tcPr>
            <w:tcW w:w="730" w:type="pct"/>
            <w:shd w:val="clear" w:color="auto" w:fill="auto"/>
          </w:tcPr>
          <w:p w14:paraId="6DD9E98C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 w:rsidRPr="00067238">
              <w:t>seller_id</w:t>
            </w:r>
            <w:proofErr w:type="spellEnd"/>
          </w:p>
        </w:tc>
        <w:tc>
          <w:tcPr>
            <w:tcW w:w="870" w:type="pct"/>
            <w:shd w:val="clear" w:color="auto" w:fill="auto"/>
          </w:tcPr>
          <w:p w14:paraId="5BE18769" w14:textId="77777777" w:rsidR="003D5F56" w:rsidRDefault="003D5F56" w:rsidP="00567DE9">
            <w:pPr>
              <w:pStyle w:val="a7"/>
              <w:ind w:firstLineChars="0" w:firstLine="0"/>
            </w:pPr>
            <w:proofErr w:type="gramStart"/>
            <w:r w:rsidRPr="006D48B8">
              <w:t>char(</w:t>
            </w:r>
            <w:proofErr w:type="gramEnd"/>
            <w:r w:rsidRPr="006D48B8">
              <w:t>18)</w:t>
            </w:r>
          </w:p>
        </w:tc>
        <w:tc>
          <w:tcPr>
            <w:tcW w:w="330" w:type="pct"/>
            <w:shd w:val="clear" w:color="auto" w:fill="auto"/>
          </w:tcPr>
          <w:p w14:paraId="7614A22E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39" w:type="pct"/>
            <w:shd w:val="clear" w:color="auto" w:fill="auto"/>
          </w:tcPr>
          <w:p w14:paraId="109EB327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334B9D23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366" w:type="pct"/>
            <w:shd w:val="clear" w:color="auto" w:fill="auto"/>
          </w:tcPr>
          <w:p w14:paraId="76D80381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6FA30126" w14:textId="77777777" w:rsidTr="00567DE9">
        <w:tc>
          <w:tcPr>
            <w:tcW w:w="385" w:type="pct"/>
            <w:shd w:val="clear" w:color="auto" w:fill="auto"/>
          </w:tcPr>
          <w:p w14:paraId="48F2DD49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282011F0" w14:textId="77777777" w:rsidR="003D5F56" w:rsidRDefault="003D5F56" w:rsidP="00567DE9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卖家姓名</w:t>
            </w:r>
          </w:p>
        </w:tc>
        <w:tc>
          <w:tcPr>
            <w:tcW w:w="730" w:type="pct"/>
            <w:shd w:val="clear" w:color="auto" w:fill="auto"/>
          </w:tcPr>
          <w:p w14:paraId="715CE48C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name</w:t>
            </w:r>
            <w:proofErr w:type="spellEnd"/>
          </w:p>
        </w:tc>
        <w:tc>
          <w:tcPr>
            <w:tcW w:w="870" w:type="pct"/>
            <w:shd w:val="clear" w:color="auto" w:fill="auto"/>
          </w:tcPr>
          <w:p w14:paraId="13B8D030" w14:textId="77777777" w:rsidR="003D5F56" w:rsidRDefault="003D5F56" w:rsidP="00567DE9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>2(</w:t>
            </w:r>
            <w:r>
              <w:t>9</w:t>
            </w:r>
            <w:r>
              <w:rPr>
                <w:rFonts w:hint="eastAsia"/>
              </w:rPr>
              <w:t>0)</w:t>
            </w:r>
          </w:p>
        </w:tc>
        <w:tc>
          <w:tcPr>
            <w:tcW w:w="330" w:type="pct"/>
            <w:shd w:val="clear" w:color="auto" w:fill="auto"/>
          </w:tcPr>
          <w:p w14:paraId="341788B2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39" w:type="pct"/>
            <w:shd w:val="clear" w:color="auto" w:fill="auto"/>
          </w:tcPr>
          <w:p w14:paraId="05E3E48B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12C34DBD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366" w:type="pct"/>
            <w:shd w:val="clear" w:color="auto" w:fill="auto"/>
          </w:tcPr>
          <w:p w14:paraId="698A09B3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69FFAF1F" w14:textId="77777777" w:rsidTr="00567DE9">
        <w:tc>
          <w:tcPr>
            <w:tcW w:w="385" w:type="pct"/>
            <w:shd w:val="clear" w:color="auto" w:fill="auto"/>
          </w:tcPr>
          <w:p w14:paraId="5B7008F0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7413BC05" w14:textId="77777777" w:rsidR="003D5F56" w:rsidRPr="00095A29" w:rsidRDefault="003D5F56" w:rsidP="00567DE9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卖家电话</w:t>
            </w:r>
          </w:p>
        </w:tc>
        <w:tc>
          <w:tcPr>
            <w:tcW w:w="730" w:type="pct"/>
            <w:shd w:val="clear" w:color="auto" w:fill="auto"/>
          </w:tcPr>
          <w:p w14:paraId="34210E0B" w14:textId="77777777" w:rsidR="003D5F56" w:rsidRPr="00095A29" w:rsidRDefault="003D5F56" w:rsidP="00567DE9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tel</w:t>
            </w:r>
            <w:proofErr w:type="spellEnd"/>
          </w:p>
        </w:tc>
        <w:tc>
          <w:tcPr>
            <w:tcW w:w="870" w:type="pct"/>
            <w:shd w:val="clear" w:color="auto" w:fill="auto"/>
          </w:tcPr>
          <w:p w14:paraId="73248A25" w14:textId="77777777" w:rsidR="003D5F56" w:rsidRDefault="003D5F56" w:rsidP="00567DE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330" w:type="pct"/>
            <w:shd w:val="clear" w:color="auto" w:fill="auto"/>
          </w:tcPr>
          <w:p w14:paraId="5BD49896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39" w:type="pct"/>
            <w:shd w:val="clear" w:color="auto" w:fill="auto"/>
          </w:tcPr>
          <w:p w14:paraId="05EEA91C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2FDA38E4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366" w:type="pct"/>
            <w:shd w:val="clear" w:color="auto" w:fill="auto"/>
          </w:tcPr>
          <w:p w14:paraId="61C552A0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0B340727" w14:textId="77777777" w:rsidTr="00567DE9">
        <w:tc>
          <w:tcPr>
            <w:tcW w:w="385" w:type="pct"/>
            <w:shd w:val="clear" w:color="auto" w:fill="auto"/>
          </w:tcPr>
          <w:p w14:paraId="10EE20CA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1A6CA7C6" w14:textId="77777777" w:rsidR="003D5F56" w:rsidRPr="00095A29" w:rsidRDefault="003D5F56" w:rsidP="00567DE9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卖家地址</w:t>
            </w:r>
          </w:p>
        </w:tc>
        <w:tc>
          <w:tcPr>
            <w:tcW w:w="730" w:type="pct"/>
            <w:shd w:val="clear" w:color="auto" w:fill="auto"/>
          </w:tcPr>
          <w:p w14:paraId="556D07DB" w14:textId="77777777" w:rsidR="003D5F56" w:rsidRPr="00095A29" w:rsidRDefault="003D5F56" w:rsidP="00567DE9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 w:rsidRPr="00067238">
              <w:t>address</w:t>
            </w:r>
            <w:proofErr w:type="spellEnd"/>
          </w:p>
        </w:tc>
        <w:tc>
          <w:tcPr>
            <w:tcW w:w="870" w:type="pct"/>
            <w:shd w:val="clear" w:color="auto" w:fill="auto"/>
          </w:tcPr>
          <w:p w14:paraId="52D34DD9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varchar2(</w:t>
            </w:r>
            <w:r>
              <w:t>3</w:t>
            </w:r>
            <w:r>
              <w:rPr>
                <w:rFonts w:hint="eastAsia"/>
              </w:rPr>
              <w:t>00)</w:t>
            </w:r>
          </w:p>
        </w:tc>
        <w:tc>
          <w:tcPr>
            <w:tcW w:w="330" w:type="pct"/>
            <w:shd w:val="clear" w:color="auto" w:fill="auto"/>
          </w:tcPr>
          <w:p w14:paraId="0F5E7040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39" w:type="pct"/>
            <w:shd w:val="clear" w:color="auto" w:fill="auto"/>
          </w:tcPr>
          <w:p w14:paraId="350508BD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1D2D0B10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366" w:type="pct"/>
            <w:shd w:val="clear" w:color="auto" w:fill="auto"/>
          </w:tcPr>
          <w:p w14:paraId="640E1477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38780DA3" w14:textId="77777777" w:rsidTr="00567DE9">
        <w:tc>
          <w:tcPr>
            <w:tcW w:w="385" w:type="pct"/>
            <w:shd w:val="clear" w:color="auto" w:fill="auto"/>
          </w:tcPr>
          <w:p w14:paraId="6603288D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22378AB5" w14:textId="77777777" w:rsidR="003D5F56" w:rsidRPr="00095A29" w:rsidRDefault="003D5F56" w:rsidP="00567DE9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730" w:type="pct"/>
            <w:shd w:val="clear" w:color="auto" w:fill="auto"/>
          </w:tcPr>
          <w:p w14:paraId="47D1014B" w14:textId="77777777" w:rsidR="003D5F56" w:rsidRPr="00095A29" w:rsidRDefault="003D5F56" w:rsidP="00567DE9">
            <w:pPr>
              <w:pStyle w:val="a7"/>
              <w:ind w:firstLineChars="0" w:firstLine="0"/>
            </w:pPr>
            <w:proofErr w:type="spellStart"/>
            <w:r>
              <w:t>area</w:t>
            </w:r>
            <w:r w:rsidRPr="00783FE5">
              <w:t>_id</w:t>
            </w:r>
            <w:proofErr w:type="spellEnd"/>
          </w:p>
        </w:tc>
        <w:tc>
          <w:tcPr>
            <w:tcW w:w="870" w:type="pct"/>
            <w:shd w:val="clear" w:color="auto" w:fill="auto"/>
          </w:tcPr>
          <w:p w14:paraId="382B7549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area(</w:t>
            </w:r>
            <w:proofErr w:type="spellStart"/>
            <w:r>
              <w:t>area</w:t>
            </w:r>
            <w:r w:rsidRPr="00783FE5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0" w:type="pct"/>
            <w:shd w:val="clear" w:color="auto" w:fill="auto"/>
          </w:tcPr>
          <w:p w14:paraId="763F3F98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39" w:type="pct"/>
            <w:shd w:val="clear" w:color="auto" w:fill="auto"/>
          </w:tcPr>
          <w:p w14:paraId="73778E65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4C9EB359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366" w:type="pct"/>
            <w:shd w:val="clear" w:color="auto" w:fill="auto"/>
          </w:tcPr>
          <w:p w14:paraId="7F534481" w14:textId="77777777" w:rsidR="003D5F56" w:rsidRDefault="003D5F56" w:rsidP="00567DE9">
            <w:pPr>
              <w:pStyle w:val="a7"/>
              <w:ind w:firstLineChars="0" w:firstLine="0"/>
            </w:pPr>
          </w:p>
        </w:tc>
      </w:tr>
    </w:tbl>
    <w:p w14:paraId="793AC9CC" w14:textId="26DB5F43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41B1826D" w14:textId="77777777" w:rsidTr="007A1179">
        <w:tc>
          <w:tcPr>
            <w:tcW w:w="5000" w:type="pct"/>
            <w:shd w:val="clear" w:color="auto" w:fill="auto"/>
          </w:tcPr>
          <w:p w14:paraId="5CF29DD3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创建表：卖家</w:t>
            </w:r>
          </w:p>
          <w:p w14:paraId="534924BB" w14:textId="77777777" w:rsidR="003D5F56" w:rsidRDefault="003D5F56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1.seller</w:t>
            </w:r>
            <w:proofErr w:type="gramEnd"/>
          </w:p>
          <w:p w14:paraId="4E071798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6CEDB507" w14:textId="77777777" w:rsidR="003D5F56" w:rsidRDefault="003D5F56" w:rsidP="007A1179">
            <w:pPr>
              <w:pStyle w:val="a7"/>
              <w:ind w:firstLineChars="0" w:firstLine="0"/>
            </w:pPr>
            <w:r>
              <w:lastRenderedPageBreak/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13840A5E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seller_name</w:t>
            </w:r>
            <w:proofErr w:type="spellEnd"/>
            <w:r>
              <w:t xml:space="preserve"> varchar2(90) not </w:t>
            </w:r>
            <w:proofErr w:type="gramStart"/>
            <w:r>
              <w:t>null ,</w:t>
            </w:r>
            <w:proofErr w:type="gramEnd"/>
          </w:p>
          <w:p w14:paraId="33AC54D0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seller_tel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79979831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seller_address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41ED460B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area_id</w:t>
            </w:r>
            <w:proofErr w:type="spellEnd"/>
            <w:r>
              <w:t xml:space="preserve"> references u_2_1_3_</w:t>
            </w:r>
            <w:proofErr w:type="gramStart"/>
            <w:r>
              <w:t>1.area</w:t>
            </w:r>
            <w:proofErr w:type="gramEnd"/>
            <w:r>
              <w:t>(</w:t>
            </w:r>
            <w:proofErr w:type="spellStart"/>
            <w:r>
              <w:t>area_id</w:t>
            </w:r>
            <w:proofErr w:type="spellEnd"/>
            <w:r>
              <w:t>) not null ,</w:t>
            </w:r>
          </w:p>
          <w:p w14:paraId="264A0C9F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seller_id</w:t>
            </w:r>
            <w:proofErr w:type="spellEnd"/>
            <w:r>
              <w:t>)</w:t>
            </w:r>
          </w:p>
          <w:p w14:paraId="17DF2DB9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11934DBF" w14:textId="77777777" w:rsidR="003D5F56" w:rsidRDefault="003D5F56" w:rsidP="007A1179">
            <w:pPr>
              <w:pStyle w:val="a7"/>
              <w:ind w:firstLineChars="0" w:firstLine="0"/>
            </w:pPr>
            <w:r>
              <w:t>;</w:t>
            </w:r>
          </w:p>
          <w:p w14:paraId="1E4FA742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u_2_1_3_1.seller is '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';</w:t>
            </w:r>
          </w:p>
          <w:p w14:paraId="00A08D2C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044598C1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u_2_1_3_1.seller.seller_name is '</w:t>
            </w:r>
            <w:r>
              <w:rPr>
                <w:rFonts w:hint="eastAsia"/>
              </w:rPr>
              <w:t>卖家姓名</w:t>
            </w:r>
            <w:r>
              <w:rPr>
                <w:rFonts w:hint="eastAsia"/>
              </w:rPr>
              <w:t>';</w:t>
            </w:r>
          </w:p>
          <w:p w14:paraId="4CD38547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u_2_1_3_1.seller.seller_tel is '</w:t>
            </w:r>
            <w:r>
              <w:rPr>
                <w:rFonts w:hint="eastAsia"/>
              </w:rPr>
              <w:t>卖家电话</w:t>
            </w:r>
            <w:r>
              <w:rPr>
                <w:rFonts w:hint="eastAsia"/>
              </w:rPr>
              <w:t>';</w:t>
            </w:r>
          </w:p>
          <w:p w14:paraId="64E4049B" w14:textId="77777777" w:rsidR="003D5F56" w:rsidRDefault="003D5F56" w:rsidP="007A1179">
            <w:pPr>
              <w:pStyle w:val="a7"/>
              <w:ind w:firstLineChars="0" w:firstLine="0"/>
            </w:pPr>
            <w:r>
              <w:t>comment on column u_2_1_3_</w:t>
            </w:r>
            <w:r>
              <w:rPr>
                <w:rFonts w:hint="eastAsia"/>
              </w:rPr>
              <w:t>1.seller.seller_address is '</w:t>
            </w:r>
            <w:r>
              <w:rPr>
                <w:rFonts w:hint="eastAsia"/>
              </w:rPr>
              <w:t>卖家地址</w:t>
            </w:r>
            <w:r>
              <w:rPr>
                <w:rFonts w:hint="eastAsia"/>
              </w:rPr>
              <w:t>';</w:t>
            </w:r>
          </w:p>
          <w:p w14:paraId="5EA1EEA3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u_2_1_3_1.seller.area_id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665E10A5" w14:textId="1A9198DC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51E56C6F" w14:textId="77777777" w:rsidR="00DA4685" w:rsidRPr="003C092F" w:rsidRDefault="00DA4685" w:rsidP="00DA4685"/>
    <w:p w14:paraId="697DBA2F" w14:textId="77777777" w:rsidR="00DA4685" w:rsidRDefault="00DA4685" w:rsidP="00DA4685">
      <w:pPr>
        <w:pStyle w:val="5"/>
        <w:tabs>
          <w:tab w:val="clear" w:pos="3118"/>
          <w:tab w:val="num" w:pos="2976"/>
        </w:tabs>
        <w:spacing w:line="377" w:lineRule="auto"/>
        <w:ind w:left="1276" w:hanging="1276"/>
      </w:pPr>
      <w:r>
        <w:rPr>
          <w:rFonts w:hint="eastAsia"/>
        </w:rPr>
        <w:t>仓库</w:t>
      </w:r>
    </w:p>
    <w:p w14:paraId="175C9171" w14:textId="77777777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Pr="00F4065B">
        <w:t xml:space="preserve"> </w:t>
      </w:r>
      <w:r w:rsidRPr="005838E7">
        <w:t>storehouse</w:t>
      </w:r>
      <w:r>
        <w:rPr>
          <w:rFonts w:hint="eastAsia"/>
        </w:rPr>
        <w:t>（</w:t>
      </w:r>
      <w:proofErr w:type="spellStart"/>
      <w:r w:rsidRPr="005838E7">
        <w:t>storehouse</w:t>
      </w:r>
      <w:r w:rsidRPr="00067238">
        <w:t>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7"/>
        <w:gridCol w:w="1158"/>
        <w:gridCol w:w="1592"/>
        <w:gridCol w:w="1737"/>
        <w:gridCol w:w="724"/>
        <w:gridCol w:w="867"/>
        <w:gridCol w:w="870"/>
        <w:gridCol w:w="2867"/>
      </w:tblGrid>
      <w:tr w:rsidR="00DA4685" w14:paraId="785E153A" w14:textId="77777777" w:rsidTr="007A1179">
        <w:tc>
          <w:tcPr>
            <w:tcW w:w="406" w:type="pct"/>
            <w:shd w:val="clear" w:color="auto" w:fill="D9D9D9"/>
          </w:tcPr>
          <w:p w14:paraId="554452E6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42" w:type="pct"/>
            <w:shd w:val="clear" w:color="auto" w:fill="D9D9D9"/>
          </w:tcPr>
          <w:p w14:paraId="392D19E5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45" w:type="pct"/>
            <w:shd w:val="clear" w:color="auto" w:fill="D9D9D9"/>
          </w:tcPr>
          <w:p w14:paraId="124745F4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13" w:type="pct"/>
            <w:shd w:val="clear" w:color="auto" w:fill="D9D9D9"/>
          </w:tcPr>
          <w:p w14:paraId="53535A5C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9" w:type="pct"/>
            <w:shd w:val="clear" w:color="auto" w:fill="D9D9D9"/>
          </w:tcPr>
          <w:p w14:paraId="3FBE6885" w14:textId="77777777" w:rsidR="00DA4685" w:rsidRDefault="00DA4685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06" w:type="pct"/>
            <w:shd w:val="clear" w:color="auto" w:fill="D9D9D9"/>
          </w:tcPr>
          <w:p w14:paraId="06BC7BC7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07" w:type="pct"/>
            <w:shd w:val="clear" w:color="auto" w:fill="D9D9D9"/>
          </w:tcPr>
          <w:p w14:paraId="07E54362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42" w:type="pct"/>
            <w:shd w:val="clear" w:color="auto" w:fill="D9D9D9"/>
          </w:tcPr>
          <w:p w14:paraId="0156C206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A4685" w14:paraId="317726D9" w14:textId="77777777" w:rsidTr="007A1179">
        <w:tc>
          <w:tcPr>
            <w:tcW w:w="406" w:type="pct"/>
            <w:shd w:val="clear" w:color="auto" w:fill="auto"/>
          </w:tcPr>
          <w:p w14:paraId="4C6142FD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4A53BF19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仓库编号</w:t>
            </w:r>
          </w:p>
        </w:tc>
        <w:tc>
          <w:tcPr>
            <w:tcW w:w="745" w:type="pct"/>
            <w:shd w:val="clear" w:color="auto" w:fill="auto"/>
          </w:tcPr>
          <w:p w14:paraId="09D6FE19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067238">
              <w:t>_id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17DEBAA9" w14:textId="77777777" w:rsidR="00DA4685" w:rsidRDefault="00DA4685" w:rsidP="007A1179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t>12</w:t>
            </w:r>
            <w:r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56AB9400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0F599D18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7BEC5411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342" w:type="pct"/>
            <w:shd w:val="clear" w:color="auto" w:fill="auto"/>
          </w:tcPr>
          <w:p w14:paraId="346212C7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</w:t>
            </w:r>
            <w:r w:rsidRPr="005838E7">
              <w:t>storehouse</w:t>
            </w:r>
            <w:r w:rsidRPr="00067238">
              <w:t>_id</w:t>
            </w:r>
            <w:proofErr w:type="spellEnd"/>
          </w:p>
        </w:tc>
      </w:tr>
      <w:tr w:rsidR="00DA4685" w14:paraId="77904C0D" w14:textId="77777777" w:rsidTr="007A1179">
        <w:tc>
          <w:tcPr>
            <w:tcW w:w="406" w:type="pct"/>
            <w:shd w:val="clear" w:color="auto" w:fill="auto"/>
          </w:tcPr>
          <w:p w14:paraId="431A2268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5CA6C5DF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仓库位置</w:t>
            </w:r>
          </w:p>
        </w:tc>
        <w:tc>
          <w:tcPr>
            <w:tcW w:w="745" w:type="pct"/>
            <w:shd w:val="clear" w:color="auto" w:fill="auto"/>
          </w:tcPr>
          <w:p w14:paraId="0501F0E7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783FE5">
              <w:t>_</w:t>
            </w:r>
            <w:r>
              <w:rPr>
                <w:rFonts w:hint="eastAsia"/>
              </w:rPr>
              <w:t>add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36838F2E" w14:textId="77777777" w:rsidR="00DA4685" w:rsidRDefault="00DA4685" w:rsidP="007A1179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>2(</w:t>
            </w:r>
            <w:r>
              <w:t>150</w:t>
            </w:r>
            <w:r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7018B991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7F93D20E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64EE4FF4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342" w:type="pct"/>
            <w:shd w:val="clear" w:color="auto" w:fill="auto"/>
          </w:tcPr>
          <w:p w14:paraId="257E40FF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2E2B175F" w14:textId="77777777" w:rsidTr="007A1179">
        <w:tc>
          <w:tcPr>
            <w:tcW w:w="406" w:type="pct"/>
            <w:shd w:val="clear" w:color="auto" w:fill="auto"/>
          </w:tcPr>
          <w:p w14:paraId="75C2919F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44596730" w14:textId="77777777" w:rsidR="00DA4685" w:rsidRPr="00095A29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仓库面积</w:t>
            </w:r>
          </w:p>
        </w:tc>
        <w:tc>
          <w:tcPr>
            <w:tcW w:w="745" w:type="pct"/>
            <w:shd w:val="clear" w:color="auto" w:fill="auto"/>
          </w:tcPr>
          <w:p w14:paraId="34D881F7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067238">
              <w:t>_</w:t>
            </w:r>
            <w:r>
              <w:t>spa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70FEBF4A" w14:textId="77777777" w:rsidR="00DA4685" w:rsidRDefault="00DA4685" w:rsidP="007A117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t>10</w:t>
            </w:r>
            <w:r>
              <w:rPr>
                <w:rFonts w:hint="eastAsia"/>
              </w:rPr>
              <w:t>,</w:t>
            </w:r>
            <w:r>
              <w:t>2)</w:t>
            </w:r>
          </w:p>
        </w:tc>
        <w:tc>
          <w:tcPr>
            <w:tcW w:w="339" w:type="pct"/>
            <w:shd w:val="clear" w:color="auto" w:fill="auto"/>
          </w:tcPr>
          <w:p w14:paraId="77FD5C8F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4DD4E2B1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7B098D2B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342" w:type="pct"/>
            <w:shd w:val="clear" w:color="auto" w:fill="auto"/>
          </w:tcPr>
          <w:p w14:paraId="3879A7E7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462C51CE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1FF87C63" w14:textId="77777777" w:rsidTr="007A1179">
        <w:tc>
          <w:tcPr>
            <w:tcW w:w="5000" w:type="pct"/>
            <w:shd w:val="clear" w:color="auto" w:fill="auto"/>
          </w:tcPr>
          <w:p w14:paraId="2D4B31D1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创建表：仓库</w:t>
            </w:r>
          </w:p>
          <w:p w14:paraId="38C2DA92" w14:textId="77777777" w:rsidR="00DA4685" w:rsidRDefault="00DA4685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1.storehouse</w:t>
            </w:r>
            <w:proofErr w:type="gramEnd"/>
          </w:p>
          <w:p w14:paraId="2647DCFF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2DF5E0D4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default (</w:t>
            </w:r>
            <w:proofErr w:type="spellStart"/>
            <w:r>
              <w:t>to_char</w:t>
            </w:r>
            <w:proofErr w:type="spellEnd"/>
            <w:r>
              <w:t>(seq_storehouse_id.nextval,'09999999999')) not null ,</w:t>
            </w:r>
          </w:p>
          <w:p w14:paraId="4CBEF5B7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storehouse_add</w:t>
            </w:r>
            <w:proofErr w:type="spellEnd"/>
            <w:r>
              <w:t xml:space="preserve"> varchar2(150) not </w:t>
            </w:r>
            <w:proofErr w:type="gramStart"/>
            <w:r>
              <w:t>null ,</w:t>
            </w:r>
            <w:proofErr w:type="gramEnd"/>
          </w:p>
          <w:p w14:paraId="54E53902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storehouse_spa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10,2) not null ,</w:t>
            </w:r>
          </w:p>
          <w:p w14:paraId="78C8DF29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storehouse_id</w:t>
            </w:r>
            <w:proofErr w:type="spellEnd"/>
            <w:r>
              <w:t>)</w:t>
            </w:r>
          </w:p>
          <w:p w14:paraId="4D261524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4905D99F" w14:textId="77777777" w:rsidR="00DA4685" w:rsidRDefault="00DA4685" w:rsidP="007A1179">
            <w:pPr>
              <w:pStyle w:val="a7"/>
              <w:ind w:firstLineChars="0" w:firstLine="0"/>
            </w:pPr>
            <w:r>
              <w:t>;</w:t>
            </w:r>
          </w:p>
          <w:p w14:paraId="007A96E9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u_2_1_3_1.storehouse is '</w:t>
            </w:r>
            <w:r>
              <w:rPr>
                <w:rFonts w:hint="eastAsia"/>
              </w:rPr>
              <w:t>仓库</w:t>
            </w:r>
            <w:r>
              <w:rPr>
                <w:rFonts w:hint="eastAsia"/>
              </w:rPr>
              <w:t>';</w:t>
            </w:r>
          </w:p>
          <w:p w14:paraId="79FC1C91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u_2_1_3_1.storehouse.storehouse_id is 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';</w:t>
            </w:r>
          </w:p>
          <w:p w14:paraId="57E0E228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u_2_1_3_1.storehouse.storehouse_add is '</w:t>
            </w:r>
            <w:r>
              <w:rPr>
                <w:rFonts w:hint="eastAsia"/>
              </w:rPr>
              <w:t>仓库位置</w:t>
            </w:r>
            <w:r>
              <w:rPr>
                <w:rFonts w:hint="eastAsia"/>
              </w:rPr>
              <w:t>';</w:t>
            </w:r>
          </w:p>
          <w:p w14:paraId="69510B18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u_2_1_3_1.storehouse.storehouse_spa is '</w:t>
            </w:r>
            <w:r>
              <w:rPr>
                <w:rFonts w:hint="eastAsia"/>
              </w:rPr>
              <w:t>仓库面积</w:t>
            </w:r>
            <w:r>
              <w:rPr>
                <w:rFonts w:hint="eastAsia"/>
              </w:rPr>
              <w:t>';</w:t>
            </w:r>
          </w:p>
          <w:p w14:paraId="65238D81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1AC8925F" w14:textId="77777777" w:rsidR="00DA4685" w:rsidRDefault="00DA4685" w:rsidP="00DA4685">
      <w:pPr>
        <w:pStyle w:val="5"/>
        <w:tabs>
          <w:tab w:val="clear" w:pos="3118"/>
          <w:tab w:val="num" w:pos="2976"/>
        </w:tabs>
        <w:spacing w:line="377" w:lineRule="auto"/>
        <w:ind w:left="1276" w:hanging="1276"/>
      </w:pPr>
      <w:r>
        <w:rPr>
          <w:rFonts w:hint="eastAsia"/>
        </w:rPr>
        <w:t>出版社</w:t>
      </w:r>
    </w:p>
    <w:p w14:paraId="1BA40707" w14:textId="06B19BB5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Pr="00F4065B">
        <w:t xml:space="preserve"> </w:t>
      </w:r>
      <w:proofErr w:type="spellStart"/>
      <w:r w:rsidRPr="00067238">
        <w:rPr>
          <w:rFonts w:hint="eastAsia"/>
        </w:rPr>
        <w:t>publishing_house</w:t>
      </w:r>
      <w:proofErr w:type="spellEnd"/>
      <w:r>
        <w:rPr>
          <w:rFonts w:hint="eastAsia"/>
        </w:rPr>
        <w:t>（</w:t>
      </w:r>
      <w:proofErr w:type="spellStart"/>
      <w:r w:rsidR="00CC4CCF" w:rsidRPr="00CC4CCF">
        <w:rPr>
          <w:rFonts w:hint="eastAsia"/>
          <w:color w:val="000000" w:themeColor="text1"/>
        </w:rPr>
        <w:t>publishing_house</w:t>
      </w:r>
      <w:r w:rsidR="00CC4CCF" w:rsidRPr="00CC4CCF">
        <w:rPr>
          <w:color w:val="000000" w:themeColor="text1"/>
        </w:rPr>
        <w:t>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3"/>
        <w:gridCol w:w="1429"/>
        <w:gridCol w:w="2433"/>
        <w:gridCol w:w="1735"/>
        <w:gridCol w:w="724"/>
        <w:gridCol w:w="867"/>
        <w:gridCol w:w="724"/>
        <w:gridCol w:w="1707"/>
      </w:tblGrid>
      <w:tr w:rsidR="00DA4685" w14:paraId="67989E5E" w14:textId="77777777" w:rsidTr="007A1179">
        <w:tc>
          <w:tcPr>
            <w:tcW w:w="497" w:type="pct"/>
            <w:shd w:val="clear" w:color="auto" w:fill="D9D9D9"/>
          </w:tcPr>
          <w:p w14:paraId="7EAE5A13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9" w:type="pct"/>
            <w:shd w:val="clear" w:color="auto" w:fill="D9D9D9"/>
          </w:tcPr>
          <w:p w14:paraId="01C2967F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39" w:type="pct"/>
            <w:shd w:val="clear" w:color="auto" w:fill="D9D9D9"/>
          </w:tcPr>
          <w:p w14:paraId="211448E6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12" w:type="pct"/>
            <w:shd w:val="clear" w:color="auto" w:fill="D9D9D9"/>
          </w:tcPr>
          <w:p w14:paraId="223D7354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9" w:type="pct"/>
            <w:shd w:val="clear" w:color="auto" w:fill="D9D9D9"/>
          </w:tcPr>
          <w:p w14:paraId="2A7E2AD8" w14:textId="77777777" w:rsidR="00DA4685" w:rsidRDefault="00DA4685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06" w:type="pct"/>
            <w:shd w:val="clear" w:color="auto" w:fill="D9D9D9"/>
          </w:tcPr>
          <w:p w14:paraId="453E6554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9" w:type="pct"/>
            <w:shd w:val="clear" w:color="auto" w:fill="D9D9D9"/>
          </w:tcPr>
          <w:p w14:paraId="05C21E96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800" w:type="pct"/>
            <w:shd w:val="clear" w:color="auto" w:fill="D9D9D9"/>
          </w:tcPr>
          <w:p w14:paraId="031C1685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A4685" w14:paraId="25FA1529" w14:textId="77777777" w:rsidTr="007A1179">
        <w:tc>
          <w:tcPr>
            <w:tcW w:w="497" w:type="pct"/>
            <w:shd w:val="clear" w:color="auto" w:fill="auto"/>
          </w:tcPr>
          <w:p w14:paraId="650062E0" w14:textId="77777777" w:rsidR="00DA4685" w:rsidRDefault="00DA4685" w:rsidP="007A1179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9" w:type="pct"/>
            <w:shd w:val="clear" w:color="auto" w:fill="auto"/>
          </w:tcPr>
          <w:p w14:paraId="5ADE1D57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出版社编号</w:t>
            </w:r>
          </w:p>
        </w:tc>
        <w:tc>
          <w:tcPr>
            <w:tcW w:w="1139" w:type="pct"/>
            <w:shd w:val="clear" w:color="auto" w:fill="auto"/>
          </w:tcPr>
          <w:p w14:paraId="16187703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r w:rsidRPr="00067238">
              <w:t>_id</w:t>
            </w:r>
            <w:proofErr w:type="spellEnd"/>
          </w:p>
        </w:tc>
        <w:tc>
          <w:tcPr>
            <w:tcW w:w="812" w:type="pct"/>
            <w:shd w:val="clear" w:color="auto" w:fill="auto"/>
          </w:tcPr>
          <w:p w14:paraId="439A70DA" w14:textId="77777777" w:rsidR="00DA4685" w:rsidRPr="00181B37" w:rsidRDefault="00DA4685" w:rsidP="007A1179">
            <w:pPr>
              <w:pStyle w:val="a7"/>
              <w:ind w:firstLineChars="0" w:firstLine="0"/>
            </w:pPr>
            <w:proofErr w:type="gramStart"/>
            <w:r w:rsidRPr="00181B37">
              <w:t>char</w:t>
            </w:r>
            <w:r w:rsidRPr="00181B37">
              <w:rPr>
                <w:rFonts w:hint="eastAsia"/>
              </w:rPr>
              <w:t>(</w:t>
            </w:r>
            <w:proofErr w:type="gramEnd"/>
            <w:r w:rsidRPr="00181B37">
              <w:t>18</w:t>
            </w:r>
            <w:r w:rsidRPr="00181B37"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16E82EF8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645E966A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9" w:type="pct"/>
            <w:shd w:val="clear" w:color="auto" w:fill="auto"/>
          </w:tcPr>
          <w:p w14:paraId="1BBD54CD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800" w:type="pct"/>
            <w:shd w:val="clear" w:color="auto" w:fill="auto"/>
          </w:tcPr>
          <w:p w14:paraId="496AEC5A" w14:textId="77777777" w:rsidR="00DA4685" w:rsidRDefault="00DA4685" w:rsidP="007A1179">
            <w:pPr>
              <w:pStyle w:val="a7"/>
              <w:ind w:firstLineChars="0" w:firstLine="0"/>
            </w:pPr>
            <w:r w:rsidRPr="006067F7">
              <w:rPr>
                <w:rFonts w:hint="eastAsia"/>
              </w:rPr>
              <w:t>中国</w:t>
            </w:r>
            <w:r w:rsidRPr="006067F7">
              <w:rPr>
                <w:rFonts w:hint="eastAsia"/>
              </w:rPr>
              <w:t>(</w:t>
            </w:r>
            <w:r w:rsidRPr="006067F7">
              <w:rPr>
                <w:rFonts w:hint="eastAsia"/>
              </w:rPr>
              <w:t>大陆</w:t>
            </w:r>
            <w:r w:rsidRPr="006067F7">
              <w:rPr>
                <w:rFonts w:hint="eastAsia"/>
              </w:rPr>
              <w:t>)</w:t>
            </w:r>
            <w:r w:rsidRPr="006067F7">
              <w:rPr>
                <w:rFonts w:hint="eastAsia"/>
              </w:rPr>
              <w:t>出版社</w:t>
            </w:r>
            <w:r w:rsidRPr="006067F7">
              <w:rPr>
                <w:rFonts w:hint="eastAsia"/>
              </w:rPr>
              <w:t>ISBN</w:t>
            </w:r>
            <w:r w:rsidRPr="006067F7">
              <w:rPr>
                <w:rFonts w:hint="eastAsia"/>
              </w:rPr>
              <w:t>代码表</w:t>
            </w:r>
          </w:p>
        </w:tc>
      </w:tr>
      <w:tr w:rsidR="00DA4685" w14:paraId="4EEAAE36" w14:textId="77777777" w:rsidTr="007A1179">
        <w:tc>
          <w:tcPr>
            <w:tcW w:w="497" w:type="pct"/>
            <w:shd w:val="clear" w:color="auto" w:fill="auto"/>
          </w:tcPr>
          <w:p w14:paraId="060A7EEB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9" w:type="pct"/>
            <w:shd w:val="clear" w:color="auto" w:fill="auto"/>
          </w:tcPr>
          <w:p w14:paraId="5BB3B99D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出版社名</w:t>
            </w:r>
          </w:p>
        </w:tc>
        <w:tc>
          <w:tcPr>
            <w:tcW w:w="1139" w:type="pct"/>
            <w:shd w:val="clear" w:color="auto" w:fill="auto"/>
          </w:tcPr>
          <w:p w14:paraId="18E49760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r w:rsidRPr="00783FE5">
              <w:t>_</w:t>
            </w:r>
            <w:r>
              <w:t>name</w:t>
            </w:r>
            <w:proofErr w:type="spellEnd"/>
          </w:p>
        </w:tc>
        <w:tc>
          <w:tcPr>
            <w:tcW w:w="812" w:type="pct"/>
            <w:shd w:val="clear" w:color="auto" w:fill="auto"/>
          </w:tcPr>
          <w:p w14:paraId="14900177" w14:textId="77777777" w:rsidR="00DA4685" w:rsidRPr="00181B37" w:rsidRDefault="00DA4685" w:rsidP="007A1179">
            <w:pPr>
              <w:pStyle w:val="a7"/>
              <w:ind w:firstLineChars="0" w:firstLine="0"/>
            </w:pPr>
            <w:r w:rsidRPr="00181B37">
              <w:t>varchar</w:t>
            </w:r>
            <w:r w:rsidRPr="00181B37">
              <w:rPr>
                <w:rFonts w:hint="eastAsia"/>
              </w:rPr>
              <w:t>2(</w:t>
            </w:r>
            <w:r>
              <w:t>3</w:t>
            </w:r>
            <w:r w:rsidRPr="00181B37">
              <w:t>0</w:t>
            </w:r>
            <w:r w:rsidRPr="00181B37"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7394DF8F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31516D08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9" w:type="pct"/>
            <w:shd w:val="clear" w:color="auto" w:fill="auto"/>
          </w:tcPr>
          <w:p w14:paraId="1BD09DF5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800" w:type="pct"/>
            <w:shd w:val="clear" w:color="auto" w:fill="auto"/>
          </w:tcPr>
          <w:p w14:paraId="2D486F83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03A565DB" w14:textId="77777777" w:rsidTr="007A1179">
        <w:tc>
          <w:tcPr>
            <w:tcW w:w="497" w:type="pct"/>
            <w:shd w:val="clear" w:color="auto" w:fill="auto"/>
          </w:tcPr>
          <w:p w14:paraId="1C2A1B3F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9" w:type="pct"/>
            <w:shd w:val="clear" w:color="auto" w:fill="auto"/>
          </w:tcPr>
          <w:p w14:paraId="1663FA42" w14:textId="77777777" w:rsidR="00DA4685" w:rsidRPr="00095A29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出版社位置</w:t>
            </w:r>
          </w:p>
        </w:tc>
        <w:tc>
          <w:tcPr>
            <w:tcW w:w="1139" w:type="pct"/>
            <w:shd w:val="clear" w:color="auto" w:fill="auto"/>
          </w:tcPr>
          <w:p w14:paraId="14847C90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r w:rsidRPr="00783FE5">
              <w:t>_</w:t>
            </w:r>
            <w:r>
              <w:rPr>
                <w:rFonts w:hint="eastAsia"/>
              </w:rPr>
              <w:t>add</w:t>
            </w:r>
            <w:proofErr w:type="spellEnd"/>
          </w:p>
        </w:tc>
        <w:tc>
          <w:tcPr>
            <w:tcW w:w="812" w:type="pct"/>
            <w:shd w:val="clear" w:color="auto" w:fill="auto"/>
          </w:tcPr>
          <w:p w14:paraId="39AB57D6" w14:textId="77777777" w:rsidR="00DA4685" w:rsidRPr="00181B37" w:rsidRDefault="00DA4685" w:rsidP="007A1179">
            <w:pPr>
              <w:pStyle w:val="a7"/>
              <w:ind w:firstLineChars="0" w:firstLine="0"/>
            </w:pPr>
            <w:r w:rsidRPr="00181B37">
              <w:t>varchar</w:t>
            </w:r>
            <w:r w:rsidRPr="00181B37">
              <w:rPr>
                <w:rFonts w:hint="eastAsia"/>
              </w:rPr>
              <w:t>2(</w:t>
            </w:r>
            <w:r>
              <w:t>1</w:t>
            </w:r>
            <w:r w:rsidRPr="00181B37">
              <w:t>50</w:t>
            </w:r>
            <w:r w:rsidRPr="00181B37"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7D557711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52C5CE92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9" w:type="pct"/>
            <w:shd w:val="clear" w:color="auto" w:fill="auto"/>
          </w:tcPr>
          <w:p w14:paraId="09929993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800" w:type="pct"/>
            <w:shd w:val="clear" w:color="auto" w:fill="auto"/>
          </w:tcPr>
          <w:p w14:paraId="581A4A68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7B412F83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67391FFD" w14:textId="77777777" w:rsidTr="007A1179">
        <w:tc>
          <w:tcPr>
            <w:tcW w:w="5000" w:type="pct"/>
            <w:shd w:val="clear" w:color="auto" w:fill="auto"/>
          </w:tcPr>
          <w:p w14:paraId="5E74FAAD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创建表：出版社</w:t>
            </w:r>
          </w:p>
          <w:p w14:paraId="4A3019E3" w14:textId="77777777" w:rsidR="00CC4CCF" w:rsidRDefault="00CC4CCF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1.publishing</w:t>
            </w:r>
            <w:proofErr w:type="gramEnd"/>
            <w:r>
              <w:t>_house</w:t>
            </w:r>
          </w:p>
          <w:p w14:paraId="5B4E51DB" w14:textId="77777777" w:rsidR="00CC4CCF" w:rsidRDefault="00CC4CCF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37BE006B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49884478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publishing_house_name</w:t>
            </w:r>
            <w:proofErr w:type="spellEnd"/>
            <w:r>
              <w:t xml:space="preserve"> varchar2(30) not </w:t>
            </w:r>
            <w:proofErr w:type="gramStart"/>
            <w:r>
              <w:t>null ,</w:t>
            </w:r>
            <w:proofErr w:type="gramEnd"/>
          </w:p>
          <w:p w14:paraId="1AB01E0B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publishing_house_add</w:t>
            </w:r>
            <w:proofErr w:type="spellEnd"/>
            <w:r>
              <w:t xml:space="preserve"> varchar2(150) not </w:t>
            </w:r>
            <w:proofErr w:type="gramStart"/>
            <w:r>
              <w:t>null ,</w:t>
            </w:r>
            <w:proofErr w:type="gramEnd"/>
          </w:p>
          <w:p w14:paraId="6DFE6ADC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publishing_house_id</w:t>
            </w:r>
            <w:proofErr w:type="spellEnd"/>
            <w:r>
              <w:t>)</w:t>
            </w:r>
          </w:p>
          <w:p w14:paraId="1014635D" w14:textId="77777777" w:rsidR="00CC4CCF" w:rsidRDefault="00CC4CCF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7417169A" w14:textId="77777777" w:rsidR="00CC4CCF" w:rsidRDefault="00CC4CCF" w:rsidP="007A1179">
            <w:pPr>
              <w:pStyle w:val="a7"/>
              <w:ind w:firstLineChars="0" w:firstLine="0"/>
            </w:pPr>
            <w:r>
              <w:t>;</w:t>
            </w:r>
          </w:p>
          <w:p w14:paraId="0E38C3F3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t>comment on table u_2_1_3_</w:t>
            </w:r>
            <w:r>
              <w:rPr>
                <w:rFonts w:hint="eastAsia"/>
              </w:rPr>
              <w:t>1.publishing_house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57BA4C0F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u_2_1_3_1.publishing_house.publishing_house_id is 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';</w:t>
            </w:r>
          </w:p>
          <w:p w14:paraId="4C556D6F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u_2_1_3_1.publishing_house.publishing_house_name is '</w:t>
            </w:r>
            <w:r>
              <w:rPr>
                <w:rFonts w:hint="eastAsia"/>
              </w:rPr>
              <w:t>出版社名</w:t>
            </w:r>
            <w:r>
              <w:rPr>
                <w:rFonts w:hint="eastAsia"/>
              </w:rPr>
              <w:t>';</w:t>
            </w:r>
          </w:p>
          <w:p w14:paraId="7183D90A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u_2_1_3_1.publishing_house.publishing_house_add is '</w:t>
            </w:r>
            <w:r>
              <w:rPr>
                <w:rFonts w:hint="eastAsia"/>
              </w:rPr>
              <w:t>出版社位置</w:t>
            </w:r>
            <w:r>
              <w:rPr>
                <w:rFonts w:hint="eastAsia"/>
              </w:rPr>
              <w:t>';</w:t>
            </w:r>
          </w:p>
          <w:p w14:paraId="195183C7" w14:textId="29F32FF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158D1DAE" w14:textId="77777777" w:rsidR="00DA4685" w:rsidRPr="00BD68E4" w:rsidRDefault="00DA4685" w:rsidP="00DA4685"/>
    <w:p w14:paraId="61B85DD9" w14:textId="77777777" w:rsidR="00DA4685" w:rsidRDefault="00DA4685" w:rsidP="00DA4685">
      <w:pPr>
        <w:pStyle w:val="5"/>
        <w:tabs>
          <w:tab w:val="clear" w:pos="3118"/>
          <w:tab w:val="num" w:pos="2976"/>
        </w:tabs>
        <w:spacing w:line="377" w:lineRule="auto"/>
        <w:ind w:left="1276" w:hanging="1276"/>
      </w:pPr>
      <w:r>
        <w:rPr>
          <w:rFonts w:hint="eastAsia"/>
        </w:rPr>
        <w:t>图书</w:t>
      </w:r>
    </w:p>
    <w:p w14:paraId="12742ADC" w14:textId="77777777" w:rsidR="00CC4CCF" w:rsidRPr="00CC4CCF" w:rsidRDefault="00CC4CCF" w:rsidP="00CC4CCF">
      <w:pPr>
        <w:jc w:val="center"/>
        <w:rPr>
          <w:color w:val="000000" w:themeColor="text1"/>
        </w:rPr>
      </w:pPr>
      <w:r w:rsidRPr="00CC4CCF">
        <w:rPr>
          <w:rFonts w:hint="eastAsia"/>
          <w:color w:val="000000" w:themeColor="text1"/>
        </w:rPr>
        <w:t>表</w:t>
      </w:r>
      <w:r w:rsidRPr="00CC4CCF">
        <w:rPr>
          <w:color w:val="000000" w:themeColor="text1"/>
        </w:rPr>
        <w:fldChar w:fldCharType="begin"/>
      </w:r>
      <w:r w:rsidRPr="00CC4CCF">
        <w:rPr>
          <w:color w:val="000000" w:themeColor="text1"/>
        </w:rPr>
        <w:instrText xml:space="preserve"> STYLEREF  \s "</w:instrText>
      </w:r>
      <w:r w:rsidRPr="00CC4CCF">
        <w:rPr>
          <w:color w:val="000000" w:themeColor="text1"/>
        </w:rPr>
        <w:instrText>标题</w:instrText>
      </w:r>
      <w:r w:rsidRPr="00CC4CCF">
        <w:rPr>
          <w:color w:val="000000" w:themeColor="text1"/>
        </w:rPr>
        <w:instrText xml:space="preserve"> 4" \n </w:instrText>
      </w:r>
      <w:r w:rsidRPr="00CC4CCF">
        <w:rPr>
          <w:color w:val="000000" w:themeColor="text1"/>
        </w:rPr>
        <w:fldChar w:fldCharType="separate"/>
      </w:r>
      <w:r w:rsidRPr="00CC4CCF">
        <w:rPr>
          <w:noProof/>
          <w:color w:val="000000" w:themeColor="text1"/>
        </w:rPr>
        <w:t>5.3.2.1</w:t>
      </w:r>
      <w:r w:rsidRPr="00CC4CCF">
        <w:rPr>
          <w:color w:val="000000" w:themeColor="text1"/>
        </w:rPr>
        <w:fldChar w:fldCharType="end"/>
      </w:r>
      <w:r w:rsidRPr="00CC4CCF">
        <w:rPr>
          <w:color w:val="000000" w:themeColor="text1"/>
        </w:rPr>
        <w:noBreakHyphen/>
      </w:r>
      <w:r w:rsidRPr="00CC4CCF">
        <w:rPr>
          <w:color w:val="000000" w:themeColor="text1"/>
        </w:rPr>
        <w:fldChar w:fldCharType="begin"/>
      </w:r>
      <w:r w:rsidRPr="00CC4CCF">
        <w:rPr>
          <w:color w:val="000000" w:themeColor="text1"/>
        </w:rPr>
        <w:instrText xml:space="preserve"> SEQ </w:instrText>
      </w:r>
      <w:r w:rsidRPr="00CC4CCF">
        <w:rPr>
          <w:color w:val="000000" w:themeColor="text1"/>
        </w:rPr>
        <w:instrText>表格</w:instrText>
      </w:r>
      <w:r w:rsidRPr="00CC4CCF">
        <w:rPr>
          <w:color w:val="000000" w:themeColor="text1"/>
        </w:rPr>
        <w:instrText xml:space="preserve">4 \* ARABIC \s 4 </w:instrText>
      </w:r>
      <w:r w:rsidRPr="00CC4CCF">
        <w:rPr>
          <w:color w:val="000000" w:themeColor="text1"/>
        </w:rPr>
        <w:fldChar w:fldCharType="separate"/>
      </w:r>
      <w:r w:rsidRPr="00CC4CCF">
        <w:rPr>
          <w:noProof/>
          <w:color w:val="000000" w:themeColor="text1"/>
        </w:rPr>
        <w:t>5</w:t>
      </w:r>
      <w:r w:rsidRPr="00CC4CCF">
        <w:rPr>
          <w:color w:val="000000" w:themeColor="text1"/>
        </w:rPr>
        <w:fldChar w:fldCharType="end"/>
      </w:r>
      <w:r w:rsidRPr="00CC4CCF">
        <w:rPr>
          <w:color w:val="000000" w:themeColor="text1"/>
        </w:rPr>
        <w:t xml:space="preserve"> </w:t>
      </w:r>
      <w:r w:rsidRPr="00CC4CCF">
        <w:rPr>
          <w:rFonts w:hint="eastAsia"/>
          <w:color w:val="000000" w:themeColor="text1"/>
        </w:rPr>
        <w:t>book</w:t>
      </w:r>
      <w:r w:rsidRPr="00CC4CCF">
        <w:rPr>
          <w:rFonts w:hint="eastAsia"/>
          <w:color w:val="000000" w:themeColor="text1"/>
        </w:rPr>
        <w:t>（</w:t>
      </w:r>
      <w:proofErr w:type="spellStart"/>
      <w:r w:rsidRPr="00CC4CCF">
        <w:rPr>
          <w:rFonts w:hint="eastAsia"/>
          <w:color w:val="000000" w:themeColor="text1"/>
        </w:rPr>
        <w:t>book_id</w:t>
      </w:r>
      <w:proofErr w:type="spellEnd"/>
      <w:r w:rsidRPr="00CC4CCF">
        <w:rPr>
          <w:rFonts w:hint="eastAsia"/>
          <w:color w:val="000000" w:themeColor="text1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5"/>
        <w:gridCol w:w="1310"/>
        <w:gridCol w:w="2062"/>
        <w:gridCol w:w="2615"/>
        <w:gridCol w:w="709"/>
        <w:gridCol w:w="852"/>
        <w:gridCol w:w="707"/>
        <w:gridCol w:w="1502"/>
      </w:tblGrid>
      <w:tr w:rsidR="00CC4CCF" w:rsidRPr="00CC4CCF" w14:paraId="19680E0B" w14:textId="77777777" w:rsidTr="00CC4CCF">
        <w:tc>
          <w:tcPr>
            <w:tcW w:w="433" w:type="pct"/>
            <w:shd w:val="clear" w:color="auto" w:fill="D9D9D9"/>
          </w:tcPr>
          <w:p w14:paraId="0D9CFFC2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编号</w:t>
            </w:r>
          </w:p>
        </w:tc>
        <w:tc>
          <w:tcPr>
            <w:tcW w:w="613" w:type="pct"/>
            <w:shd w:val="clear" w:color="auto" w:fill="D9D9D9"/>
          </w:tcPr>
          <w:p w14:paraId="5B0C740A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中文名</w:t>
            </w:r>
          </w:p>
        </w:tc>
        <w:tc>
          <w:tcPr>
            <w:tcW w:w="965" w:type="pct"/>
            <w:shd w:val="clear" w:color="auto" w:fill="D9D9D9"/>
          </w:tcPr>
          <w:p w14:paraId="07CC972D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英文名</w:t>
            </w:r>
          </w:p>
        </w:tc>
        <w:tc>
          <w:tcPr>
            <w:tcW w:w="1224" w:type="pct"/>
            <w:shd w:val="clear" w:color="auto" w:fill="D9D9D9"/>
          </w:tcPr>
          <w:p w14:paraId="4ED05045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类型</w:t>
            </w:r>
            <w:r w:rsidRPr="00CC4CCF">
              <w:rPr>
                <w:rFonts w:hint="eastAsia"/>
                <w:color w:val="000000" w:themeColor="text1"/>
              </w:rPr>
              <w:t>(</w:t>
            </w:r>
            <w:r w:rsidRPr="00CC4CCF">
              <w:rPr>
                <w:rFonts w:hint="eastAsia"/>
                <w:color w:val="000000" w:themeColor="text1"/>
              </w:rPr>
              <w:t>宽度</w:t>
            </w:r>
            <w:r w:rsidRPr="00CC4CCF">
              <w:rPr>
                <w:rFonts w:hint="eastAsia"/>
                <w:color w:val="000000" w:themeColor="text1"/>
              </w:rPr>
              <w:t>)</w:t>
            </w:r>
            <w:r w:rsidRPr="00CC4CCF">
              <w:rPr>
                <w:color w:val="000000" w:themeColor="text1"/>
              </w:rPr>
              <w:t>/</w:t>
            </w:r>
            <w:r w:rsidRPr="00CC4CCF">
              <w:rPr>
                <w:rFonts w:hint="eastAsia"/>
                <w:color w:val="000000" w:themeColor="text1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28A44660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proofErr w:type="gramStart"/>
            <w:r w:rsidRPr="00CC4CCF">
              <w:rPr>
                <w:rFonts w:hint="eastAsia"/>
                <w:color w:val="000000" w:themeColor="text1"/>
              </w:rPr>
              <w:t>空否</w:t>
            </w:r>
            <w:proofErr w:type="gramEnd"/>
          </w:p>
        </w:tc>
        <w:tc>
          <w:tcPr>
            <w:tcW w:w="399" w:type="pct"/>
            <w:shd w:val="clear" w:color="auto" w:fill="D9D9D9"/>
          </w:tcPr>
          <w:p w14:paraId="412CAC83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缺省值</w:t>
            </w:r>
          </w:p>
        </w:tc>
        <w:tc>
          <w:tcPr>
            <w:tcW w:w="331" w:type="pct"/>
            <w:shd w:val="clear" w:color="auto" w:fill="D9D9D9"/>
          </w:tcPr>
          <w:p w14:paraId="69E2FD0C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唯一</w:t>
            </w:r>
          </w:p>
        </w:tc>
        <w:tc>
          <w:tcPr>
            <w:tcW w:w="703" w:type="pct"/>
            <w:shd w:val="clear" w:color="auto" w:fill="D9D9D9"/>
          </w:tcPr>
          <w:p w14:paraId="44129EEF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备注</w:t>
            </w:r>
          </w:p>
        </w:tc>
      </w:tr>
      <w:tr w:rsidR="00CC4CCF" w:rsidRPr="00CC4CCF" w14:paraId="09947E83" w14:textId="77777777" w:rsidTr="00CC4CCF">
        <w:tc>
          <w:tcPr>
            <w:tcW w:w="433" w:type="pct"/>
            <w:shd w:val="clear" w:color="auto" w:fill="auto"/>
          </w:tcPr>
          <w:p w14:paraId="47EF7FF5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1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13" w:type="pct"/>
            <w:shd w:val="clear" w:color="auto" w:fill="auto"/>
          </w:tcPr>
          <w:p w14:paraId="4A0CAA2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图书编号</w:t>
            </w:r>
          </w:p>
        </w:tc>
        <w:tc>
          <w:tcPr>
            <w:tcW w:w="965" w:type="pct"/>
            <w:shd w:val="clear" w:color="auto" w:fill="auto"/>
          </w:tcPr>
          <w:p w14:paraId="62E967D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book_id</w:t>
            </w:r>
            <w:proofErr w:type="spellEnd"/>
          </w:p>
        </w:tc>
        <w:tc>
          <w:tcPr>
            <w:tcW w:w="1224" w:type="pct"/>
            <w:shd w:val="clear" w:color="auto" w:fill="auto"/>
          </w:tcPr>
          <w:p w14:paraId="2F40DD9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gramStart"/>
            <w:r w:rsidRPr="00CC4CCF">
              <w:rPr>
                <w:color w:val="000000" w:themeColor="text1"/>
              </w:rPr>
              <w:t>char</w:t>
            </w:r>
            <w:r w:rsidRPr="00CC4CCF">
              <w:rPr>
                <w:rFonts w:hint="eastAsia"/>
                <w:color w:val="000000" w:themeColor="text1"/>
              </w:rPr>
              <w:t>(</w:t>
            </w:r>
            <w:proofErr w:type="gramEnd"/>
            <w:r w:rsidRPr="00CC4CCF">
              <w:rPr>
                <w:rFonts w:hint="eastAsia"/>
                <w:color w:val="000000" w:themeColor="text1"/>
              </w:rPr>
              <w:t>13)</w:t>
            </w:r>
          </w:p>
        </w:tc>
        <w:tc>
          <w:tcPr>
            <w:tcW w:w="332" w:type="pct"/>
            <w:shd w:val="clear" w:color="auto" w:fill="auto"/>
          </w:tcPr>
          <w:p w14:paraId="668114A9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0102837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1" w:type="pct"/>
            <w:shd w:val="clear" w:color="auto" w:fill="auto"/>
          </w:tcPr>
          <w:p w14:paraId="58795D0B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703" w:type="pct"/>
            <w:shd w:val="clear" w:color="auto" w:fill="auto"/>
          </w:tcPr>
          <w:p w14:paraId="42F3446A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中国标准书号</w:t>
            </w:r>
          </w:p>
        </w:tc>
      </w:tr>
      <w:tr w:rsidR="00CC4CCF" w:rsidRPr="00CC4CCF" w14:paraId="278D40E5" w14:textId="77777777" w:rsidTr="00CC4CCF">
        <w:tc>
          <w:tcPr>
            <w:tcW w:w="433" w:type="pct"/>
            <w:shd w:val="clear" w:color="auto" w:fill="auto"/>
          </w:tcPr>
          <w:p w14:paraId="20C61F90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2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13" w:type="pct"/>
            <w:shd w:val="clear" w:color="auto" w:fill="auto"/>
          </w:tcPr>
          <w:p w14:paraId="6BB5A516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图书名</w:t>
            </w:r>
          </w:p>
        </w:tc>
        <w:tc>
          <w:tcPr>
            <w:tcW w:w="965" w:type="pct"/>
            <w:shd w:val="clear" w:color="auto" w:fill="auto"/>
          </w:tcPr>
          <w:p w14:paraId="328B2BAA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book_name</w:t>
            </w:r>
            <w:proofErr w:type="spellEnd"/>
          </w:p>
        </w:tc>
        <w:tc>
          <w:tcPr>
            <w:tcW w:w="1224" w:type="pct"/>
            <w:shd w:val="clear" w:color="auto" w:fill="auto"/>
          </w:tcPr>
          <w:p w14:paraId="2016D72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varchar2(90)</w:t>
            </w:r>
          </w:p>
        </w:tc>
        <w:tc>
          <w:tcPr>
            <w:tcW w:w="332" w:type="pct"/>
            <w:shd w:val="clear" w:color="auto" w:fill="auto"/>
          </w:tcPr>
          <w:p w14:paraId="27499897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4D6F9805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1" w:type="pct"/>
            <w:shd w:val="clear" w:color="auto" w:fill="auto"/>
          </w:tcPr>
          <w:p w14:paraId="4D27D660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703" w:type="pct"/>
            <w:shd w:val="clear" w:color="auto" w:fill="auto"/>
          </w:tcPr>
          <w:p w14:paraId="0C58038F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19B58A2E" w14:textId="77777777" w:rsidTr="00CC4CCF">
        <w:tc>
          <w:tcPr>
            <w:tcW w:w="433" w:type="pct"/>
            <w:shd w:val="clear" w:color="auto" w:fill="auto"/>
          </w:tcPr>
          <w:p w14:paraId="70FF50A7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3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13" w:type="pct"/>
            <w:shd w:val="clear" w:color="auto" w:fill="auto"/>
          </w:tcPr>
          <w:p w14:paraId="0DC6111B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图书单价</w:t>
            </w:r>
          </w:p>
        </w:tc>
        <w:tc>
          <w:tcPr>
            <w:tcW w:w="965" w:type="pct"/>
            <w:shd w:val="clear" w:color="auto" w:fill="auto"/>
          </w:tcPr>
          <w:p w14:paraId="028AE4CC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book_price</w:t>
            </w:r>
            <w:proofErr w:type="spellEnd"/>
          </w:p>
        </w:tc>
        <w:tc>
          <w:tcPr>
            <w:tcW w:w="1224" w:type="pct"/>
            <w:shd w:val="clear" w:color="auto" w:fill="auto"/>
          </w:tcPr>
          <w:p w14:paraId="25780B20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gramStart"/>
            <w:r w:rsidRPr="00CC4CCF">
              <w:rPr>
                <w:rFonts w:hint="eastAsia"/>
                <w:color w:val="000000" w:themeColor="text1"/>
              </w:rPr>
              <w:t>number</w:t>
            </w:r>
            <w:r w:rsidRPr="00CC4CCF">
              <w:rPr>
                <w:color w:val="000000" w:themeColor="text1"/>
              </w:rPr>
              <w:t>(</w:t>
            </w:r>
            <w:proofErr w:type="gramEnd"/>
            <w:r w:rsidRPr="00CC4CCF">
              <w:rPr>
                <w:rFonts w:hint="eastAsia"/>
                <w:color w:val="000000" w:themeColor="text1"/>
              </w:rPr>
              <w:t>5,</w:t>
            </w:r>
            <w:r w:rsidRPr="00CC4CCF">
              <w:rPr>
                <w:color w:val="000000" w:themeColor="text1"/>
              </w:rPr>
              <w:t>2)</w:t>
            </w:r>
          </w:p>
        </w:tc>
        <w:tc>
          <w:tcPr>
            <w:tcW w:w="332" w:type="pct"/>
            <w:shd w:val="clear" w:color="auto" w:fill="auto"/>
          </w:tcPr>
          <w:p w14:paraId="094F9A2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4DD8A3C0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1" w:type="pct"/>
            <w:shd w:val="clear" w:color="auto" w:fill="auto"/>
          </w:tcPr>
          <w:p w14:paraId="0B0EECB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703" w:type="pct"/>
            <w:shd w:val="clear" w:color="auto" w:fill="auto"/>
          </w:tcPr>
          <w:p w14:paraId="569B2A60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大于</w:t>
            </w:r>
            <w:r w:rsidRPr="00CC4CCF">
              <w:rPr>
                <w:rFonts w:hint="eastAsia"/>
                <w:color w:val="000000" w:themeColor="text1"/>
              </w:rPr>
              <w:t>0</w:t>
            </w:r>
          </w:p>
        </w:tc>
      </w:tr>
      <w:tr w:rsidR="00CC4CCF" w:rsidRPr="00CC4CCF" w14:paraId="2AC0610C" w14:textId="77777777" w:rsidTr="00CC4CCF">
        <w:tc>
          <w:tcPr>
            <w:tcW w:w="433" w:type="pct"/>
            <w:shd w:val="clear" w:color="auto" w:fill="auto"/>
          </w:tcPr>
          <w:p w14:paraId="6482D05D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4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13" w:type="pct"/>
            <w:shd w:val="clear" w:color="auto" w:fill="auto"/>
          </w:tcPr>
          <w:p w14:paraId="09806ED5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作者</w:t>
            </w:r>
          </w:p>
        </w:tc>
        <w:tc>
          <w:tcPr>
            <w:tcW w:w="965" w:type="pct"/>
            <w:shd w:val="clear" w:color="auto" w:fill="auto"/>
          </w:tcPr>
          <w:p w14:paraId="1F289C3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author</w:t>
            </w:r>
          </w:p>
        </w:tc>
        <w:tc>
          <w:tcPr>
            <w:tcW w:w="1224" w:type="pct"/>
            <w:shd w:val="clear" w:color="auto" w:fill="auto"/>
          </w:tcPr>
          <w:p w14:paraId="73FD1A8E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varchar2(30)</w:t>
            </w:r>
          </w:p>
        </w:tc>
        <w:tc>
          <w:tcPr>
            <w:tcW w:w="332" w:type="pct"/>
            <w:shd w:val="clear" w:color="auto" w:fill="auto"/>
          </w:tcPr>
          <w:p w14:paraId="4FF0A51B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5DFAEFD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1" w:type="pct"/>
            <w:shd w:val="clear" w:color="auto" w:fill="auto"/>
          </w:tcPr>
          <w:p w14:paraId="7ECF4485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703" w:type="pct"/>
            <w:shd w:val="clear" w:color="auto" w:fill="auto"/>
          </w:tcPr>
          <w:p w14:paraId="70849E78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033828C6" w14:textId="77777777" w:rsidTr="00CC4CCF">
        <w:tc>
          <w:tcPr>
            <w:tcW w:w="433" w:type="pct"/>
            <w:shd w:val="clear" w:color="auto" w:fill="auto"/>
          </w:tcPr>
          <w:p w14:paraId="3157E227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5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13" w:type="pct"/>
            <w:shd w:val="clear" w:color="auto" w:fill="auto"/>
          </w:tcPr>
          <w:p w14:paraId="138BAF0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图书类型</w:t>
            </w:r>
          </w:p>
        </w:tc>
        <w:tc>
          <w:tcPr>
            <w:tcW w:w="965" w:type="pct"/>
            <w:shd w:val="clear" w:color="auto" w:fill="auto"/>
          </w:tcPr>
          <w:p w14:paraId="70C5CC7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book_type</w:t>
            </w:r>
            <w:proofErr w:type="spellEnd"/>
          </w:p>
        </w:tc>
        <w:tc>
          <w:tcPr>
            <w:tcW w:w="1224" w:type="pct"/>
            <w:shd w:val="clear" w:color="auto" w:fill="auto"/>
          </w:tcPr>
          <w:p w14:paraId="6F4120C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varchar</w:t>
            </w:r>
            <w:r w:rsidRPr="00CC4CCF">
              <w:rPr>
                <w:rFonts w:hint="eastAsia"/>
                <w:color w:val="000000" w:themeColor="text1"/>
              </w:rPr>
              <w:t>2(</w:t>
            </w:r>
            <w:r w:rsidRPr="00CC4CCF">
              <w:rPr>
                <w:color w:val="000000" w:themeColor="text1"/>
              </w:rPr>
              <w:t>2</w:t>
            </w:r>
            <w:r w:rsidRPr="00CC4CCF">
              <w:rPr>
                <w:rFonts w:hint="eastAsia"/>
                <w:color w:val="000000" w:themeColor="text1"/>
              </w:rPr>
              <w:t>)</w:t>
            </w:r>
          </w:p>
        </w:tc>
        <w:tc>
          <w:tcPr>
            <w:tcW w:w="332" w:type="pct"/>
            <w:shd w:val="clear" w:color="auto" w:fill="auto"/>
          </w:tcPr>
          <w:p w14:paraId="3092895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00AAD65A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1" w:type="pct"/>
            <w:shd w:val="clear" w:color="auto" w:fill="auto"/>
          </w:tcPr>
          <w:p w14:paraId="34EDD9B7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703" w:type="pct"/>
            <w:shd w:val="clear" w:color="auto" w:fill="auto"/>
          </w:tcPr>
          <w:p w14:paraId="23C622F7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30</w:t>
            </w:r>
            <w:r w:rsidRPr="00CC4CCF">
              <w:rPr>
                <w:color w:val="000000" w:themeColor="text1"/>
              </w:rPr>
              <w:t>1</w:t>
            </w:r>
          </w:p>
        </w:tc>
      </w:tr>
      <w:tr w:rsidR="00CC4CCF" w:rsidRPr="00CC4CCF" w14:paraId="1B498B83" w14:textId="77777777" w:rsidTr="00CC4CCF">
        <w:tc>
          <w:tcPr>
            <w:tcW w:w="433" w:type="pct"/>
            <w:shd w:val="clear" w:color="auto" w:fill="auto"/>
          </w:tcPr>
          <w:p w14:paraId="1C80F741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6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13" w:type="pct"/>
            <w:shd w:val="clear" w:color="auto" w:fill="auto"/>
          </w:tcPr>
          <w:p w14:paraId="1A9A471B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仓库编号</w:t>
            </w:r>
          </w:p>
        </w:tc>
        <w:tc>
          <w:tcPr>
            <w:tcW w:w="965" w:type="pct"/>
            <w:shd w:val="clear" w:color="auto" w:fill="auto"/>
          </w:tcPr>
          <w:p w14:paraId="2BA69869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color w:val="000000" w:themeColor="text1"/>
              </w:rPr>
              <w:t>storehouse_id</w:t>
            </w:r>
            <w:proofErr w:type="spellEnd"/>
          </w:p>
        </w:tc>
        <w:tc>
          <w:tcPr>
            <w:tcW w:w="1224" w:type="pct"/>
            <w:shd w:val="clear" w:color="auto" w:fill="auto"/>
          </w:tcPr>
          <w:p w14:paraId="3131BBD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storehouse</w:t>
            </w:r>
            <w:r w:rsidRPr="00CC4CCF">
              <w:rPr>
                <w:rFonts w:hint="eastAsia"/>
                <w:color w:val="000000" w:themeColor="text1"/>
              </w:rPr>
              <w:t>(</w:t>
            </w:r>
            <w:proofErr w:type="spellStart"/>
            <w:r w:rsidRPr="00CC4CCF">
              <w:rPr>
                <w:color w:val="000000" w:themeColor="text1"/>
              </w:rPr>
              <w:t>storehouse_id</w:t>
            </w:r>
            <w:proofErr w:type="spellEnd"/>
            <w:r w:rsidRPr="00CC4CCF">
              <w:rPr>
                <w:rFonts w:hint="eastAsia"/>
                <w:color w:val="000000" w:themeColor="text1"/>
              </w:rPr>
              <w:t>)</w:t>
            </w:r>
          </w:p>
        </w:tc>
        <w:tc>
          <w:tcPr>
            <w:tcW w:w="332" w:type="pct"/>
            <w:shd w:val="clear" w:color="auto" w:fill="auto"/>
          </w:tcPr>
          <w:p w14:paraId="5BFEFD94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6053053F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1" w:type="pct"/>
            <w:shd w:val="clear" w:color="auto" w:fill="auto"/>
          </w:tcPr>
          <w:p w14:paraId="6BFD286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703" w:type="pct"/>
            <w:shd w:val="clear" w:color="auto" w:fill="auto"/>
          </w:tcPr>
          <w:p w14:paraId="6A034A6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62EC7E7B" w14:textId="77777777" w:rsidTr="00CC4CCF">
        <w:tc>
          <w:tcPr>
            <w:tcW w:w="433" w:type="pct"/>
            <w:shd w:val="clear" w:color="auto" w:fill="auto"/>
          </w:tcPr>
          <w:p w14:paraId="6F79E85E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7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13" w:type="pct"/>
            <w:shd w:val="clear" w:color="auto" w:fill="auto"/>
          </w:tcPr>
          <w:p w14:paraId="32D45EC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图书库存</w:t>
            </w:r>
          </w:p>
        </w:tc>
        <w:tc>
          <w:tcPr>
            <w:tcW w:w="965" w:type="pct"/>
            <w:shd w:val="clear" w:color="auto" w:fill="auto"/>
          </w:tcPr>
          <w:p w14:paraId="1845B3AB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inventory</w:t>
            </w:r>
          </w:p>
        </w:tc>
        <w:tc>
          <w:tcPr>
            <w:tcW w:w="1224" w:type="pct"/>
            <w:shd w:val="clear" w:color="auto" w:fill="auto"/>
          </w:tcPr>
          <w:p w14:paraId="450A6EC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gramStart"/>
            <w:r w:rsidRPr="00CC4CCF">
              <w:rPr>
                <w:rFonts w:hint="eastAsia"/>
                <w:color w:val="000000" w:themeColor="text1"/>
              </w:rPr>
              <w:t>number</w:t>
            </w:r>
            <w:r w:rsidRPr="00CC4CCF">
              <w:rPr>
                <w:color w:val="000000" w:themeColor="text1"/>
              </w:rPr>
              <w:t>(</w:t>
            </w:r>
            <w:proofErr w:type="gramEnd"/>
            <w:r w:rsidRPr="00CC4CCF">
              <w:rPr>
                <w:color w:val="000000" w:themeColor="text1"/>
              </w:rPr>
              <w:t>5)</w:t>
            </w:r>
          </w:p>
        </w:tc>
        <w:tc>
          <w:tcPr>
            <w:tcW w:w="332" w:type="pct"/>
            <w:shd w:val="clear" w:color="auto" w:fill="auto"/>
          </w:tcPr>
          <w:p w14:paraId="3C47AE77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24FCE898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1" w:type="pct"/>
            <w:shd w:val="clear" w:color="auto" w:fill="auto"/>
          </w:tcPr>
          <w:p w14:paraId="1573CF2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703" w:type="pct"/>
            <w:shd w:val="clear" w:color="auto" w:fill="auto"/>
          </w:tcPr>
          <w:p w14:paraId="16DE22DF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77EE47BE" w14:textId="77777777" w:rsidTr="00CC4CCF">
        <w:tc>
          <w:tcPr>
            <w:tcW w:w="433" w:type="pct"/>
            <w:shd w:val="clear" w:color="auto" w:fill="auto"/>
          </w:tcPr>
          <w:p w14:paraId="25BD1ABD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8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13" w:type="pct"/>
            <w:shd w:val="clear" w:color="auto" w:fill="auto"/>
          </w:tcPr>
          <w:p w14:paraId="62B78745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出版社编号</w:t>
            </w:r>
          </w:p>
        </w:tc>
        <w:tc>
          <w:tcPr>
            <w:tcW w:w="965" w:type="pct"/>
            <w:shd w:val="clear" w:color="auto" w:fill="auto"/>
          </w:tcPr>
          <w:p w14:paraId="35CD4E44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r w:rsidRPr="00CC4CCF">
              <w:rPr>
                <w:color w:val="000000" w:themeColor="text1"/>
              </w:rPr>
              <w:t>_id</w:t>
            </w:r>
            <w:proofErr w:type="spellEnd"/>
          </w:p>
        </w:tc>
        <w:tc>
          <w:tcPr>
            <w:tcW w:w="1224" w:type="pct"/>
            <w:shd w:val="clear" w:color="auto" w:fill="auto"/>
          </w:tcPr>
          <w:p w14:paraId="20404545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proofErr w:type="spellEnd"/>
            <w:r w:rsidRPr="00CC4CCF">
              <w:rPr>
                <w:rFonts w:hint="eastAsia"/>
                <w:color w:val="000000" w:themeColor="text1"/>
              </w:rPr>
              <w:t xml:space="preserve"> (</w:t>
            </w: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r w:rsidRPr="00CC4CCF">
              <w:rPr>
                <w:color w:val="000000" w:themeColor="text1"/>
              </w:rPr>
              <w:t>_id</w:t>
            </w:r>
            <w:proofErr w:type="spellEnd"/>
            <w:r w:rsidRPr="00CC4CCF">
              <w:rPr>
                <w:rFonts w:hint="eastAsia"/>
                <w:color w:val="000000" w:themeColor="text1"/>
              </w:rPr>
              <w:t>)</w:t>
            </w:r>
          </w:p>
        </w:tc>
        <w:tc>
          <w:tcPr>
            <w:tcW w:w="332" w:type="pct"/>
            <w:shd w:val="clear" w:color="auto" w:fill="auto"/>
          </w:tcPr>
          <w:p w14:paraId="5CAE353E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223D68D0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1" w:type="pct"/>
            <w:shd w:val="clear" w:color="auto" w:fill="auto"/>
          </w:tcPr>
          <w:p w14:paraId="28EAAC8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703" w:type="pct"/>
            <w:shd w:val="clear" w:color="auto" w:fill="auto"/>
          </w:tcPr>
          <w:p w14:paraId="4DE8D2D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108C32E2" w14:textId="77777777" w:rsidTr="00CC4CCF">
        <w:tc>
          <w:tcPr>
            <w:tcW w:w="433" w:type="pct"/>
            <w:shd w:val="clear" w:color="auto" w:fill="auto"/>
          </w:tcPr>
          <w:p w14:paraId="0B432D9A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9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13" w:type="pct"/>
            <w:shd w:val="clear" w:color="auto" w:fill="auto"/>
          </w:tcPr>
          <w:p w14:paraId="2B391DE0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出版时间</w:t>
            </w:r>
          </w:p>
        </w:tc>
        <w:tc>
          <w:tcPr>
            <w:tcW w:w="965" w:type="pct"/>
            <w:shd w:val="clear" w:color="auto" w:fill="auto"/>
          </w:tcPr>
          <w:p w14:paraId="493BE54E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publishing_time</w:t>
            </w:r>
            <w:proofErr w:type="spellEnd"/>
          </w:p>
        </w:tc>
        <w:tc>
          <w:tcPr>
            <w:tcW w:w="1224" w:type="pct"/>
            <w:shd w:val="clear" w:color="auto" w:fill="auto"/>
          </w:tcPr>
          <w:p w14:paraId="19D8AD64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date</w:t>
            </w:r>
          </w:p>
        </w:tc>
        <w:tc>
          <w:tcPr>
            <w:tcW w:w="332" w:type="pct"/>
            <w:shd w:val="clear" w:color="auto" w:fill="auto"/>
          </w:tcPr>
          <w:p w14:paraId="288096D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6826A05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1" w:type="pct"/>
            <w:shd w:val="clear" w:color="auto" w:fill="auto"/>
          </w:tcPr>
          <w:p w14:paraId="2CE1662C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703" w:type="pct"/>
            <w:shd w:val="clear" w:color="auto" w:fill="auto"/>
          </w:tcPr>
          <w:p w14:paraId="5E196D8A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</w:tbl>
    <w:p w14:paraId="733ED4BA" w14:textId="11201862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2125D10D" w14:textId="77777777" w:rsidTr="007A1179">
        <w:tc>
          <w:tcPr>
            <w:tcW w:w="5000" w:type="pct"/>
            <w:shd w:val="clear" w:color="auto" w:fill="auto"/>
          </w:tcPr>
          <w:p w14:paraId="27C87A2D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</w:t>
            </w:r>
          </w:p>
          <w:p w14:paraId="1A08F57B" w14:textId="77777777" w:rsidR="00CC4CCF" w:rsidRDefault="00CC4CCF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1.book</w:t>
            </w:r>
            <w:proofErr w:type="gramEnd"/>
          </w:p>
          <w:p w14:paraId="6E4922B3" w14:textId="77777777" w:rsidR="00CC4CCF" w:rsidRDefault="00CC4CCF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55314482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41E6FBFE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varchar2(90) not </w:t>
            </w:r>
            <w:proofErr w:type="gramStart"/>
            <w:r>
              <w:t>null ,</w:t>
            </w:r>
            <w:proofErr w:type="gramEnd"/>
          </w:p>
          <w:p w14:paraId="17A84BAE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book_price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5,2) not null ,</w:t>
            </w:r>
          </w:p>
          <w:p w14:paraId="058CAFCA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  <w:t xml:space="preserve">author varchar2(30) not </w:t>
            </w:r>
            <w:proofErr w:type="gramStart"/>
            <w:r>
              <w:t>null ,</w:t>
            </w:r>
            <w:proofErr w:type="gramEnd"/>
          </w:p>
          <w:p w14:paraId="22F1F7BA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book_type</w:t>
            </w:r>
            <w:proofErr w:type="spellEnd"/>
            <w:r>
              <w:t xml:space="preserve"> varchar2(2) not </w:t>
            </w:r>
            <w:proofErr w:type="gramStart"/>
            <w:r>
              <w:t>null ,</w:t>
            </w:r>
            <w:proofErr w:type="gramEnd"/>
          </w:p>
          <w:p w14:paraId="2202CF53" w14:textId="77777777" w:rsidR="00CC4CCF" w:rsidRDefault="00CC4CCF" w:rsidP="007A1179">
            <w:pPr>
              <w:pStyle w:val="a7"/>
              <w:ind w:firstLineChars="0" w:firstLine="0"/>
            </w:pPr>
            <w:r>
              <w:lastRenderedPageBreak/>
              <w:tab/>
            </w:r>
            <w:proofErr w:type="spellStart"/>
            <w:r>
              <w:t>storehouse_id</w:t>
            </w:r>
            <w:proofErr w:type="spellEnd"/>
            <w:r>
              <w:t xml:space="preserve"> references u_2_1_3_</w:t>
            </w:r>
            <w:proofErr w:type="gramStart"/>
            <w:r>
              <w:t>1.storehouse</w:t>
            </w:r>
            <w:proofErr w:type="gramEnd"/>
            <w:r>
              <w:t>(</w:t>
            </w:r>
            <w:proofErr w:type="spellStart"/>
            <w:r>
              <w:t>storehouse_id</w:t>
            </w:r>
            <w:proofErr w:type="spellEnd"/>
            <w:r>
              <w:t>) not null ,</w:t>
            </w:r>
          </w:p>
          <w:p w14:paraId="66F8EABA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  <w:t xml:space="preserve">inventory </w:t>
            </w:r>
            <w:proofErr w:type="gramStart"/>
            <w:r>
              <w:t>number(</w:t>
            </w:r>
            <w:proofErr w:type="gramEnd"/>
            <w:r>
              <w:t>5) not null ,</w:t>
            </w:r>
          </w:p>
          <w:p w14:paraId="3B4CDD43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publishing_house_id</w:t>
            </w:r>
            <w:proofErr w:type="spellEnd"/>
            <w:r>
              <w:t xml:space="preserve"> references u_2_1_3_</w:t>
            </w:r>
            <w:proofErr w:type="gramStart"/>
            <w:r>
              <w:t>1.publishing</w:t>
            </w:r>
            <w:proofErr w:type="gramEnd"/>
            <w:r>
              <w:t>_house (</w:t>
            </w:r>
            <w:proofErr w:type="spellStart"/>
            <w:r>
              <w:t>publishing_house_id</w:t>
            </w:r>
            <w:proofErr w:type="spellEnd"/>
            <w:r>
              <w:t>) not null ,</w:t>
            </w:r>
          </w:p>
          <w:p w14:paraId="087D1DDF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publishing_time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7F15F6C9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68B74B24" w14:textId="77777777" w:rsidR="00CC4CCF" w:rsidRDefault="00CC4CCF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2A74D6AF" w14:textId="77777777" w:rsidR="00CC4CCF" w:rsidRDefault="00CC4CCF" w:rsidP="007A1179">
            <w:pPr>
              <w:pStyle w:val="a7"/>
              <w:ind w:firstLineChars="0" w:firstLine="0"/>
            </w:pPr>
            <w:r>
              <w:t>;</w:t>
            </w:r>
          </w:p>
          <w:p w14:paraId="05061644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table u_2_1_3_1.book is '</w:t>
            </w:r>
            <w:r>
              <w:rPr>
                <w:rFonts w:hint="eastAsia"/>
              </w:rPr>
              <w:t>图书</w:t>
            </w:r>
            <w:r>
              <w:rPr>
                <w:rFonts w:hint="eastAsia"/>
              </w:rPr>
              <w:t>';</w:t>
            </w:r>
          </w:p>
          <w:p w14:paraId="6D33CB17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t>comm</w:t>
            </w:r>
            <w:r>
              <w:rPr>
                <w:rFonts w:hint="eastAsia"/>
              </w:rPr>
              <w:t>ent on column u_2_1_3_1.book.book_id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4BE5427F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u_2_1_3_1.book.book_name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4718E0CE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u_2_1_3_1.book.book_price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45A848E2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u_2_1_3_1.book.author is '</w:t>
            </w:r>
            <w:r>
              <w:rPr>
                <w:rFonts w:hint="eastAsia"/>
              </w:rPr>
              <w:t>作者</w:t>
            </w:r>
            <w:r>
              <w:rPr>
                <w:rFonts w:hint="eastAsia"/>
              </w:rPr>
              <w:t>';</w:t>
            </w:r>
          </w:p>
          <w:p w14:paraId="33C3988A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u_2_1_3_1.book.book_type is '</w:t>
            </w:r>
            <w:r>
              <w:rPr>
                <w:rFonts w:hint="eastAsia"/>
              </w:rPr>
              <w:t>图书类型</w:t>
            </w:r>
            <w:r>
              <w:rPr>
                <w:rFonts w:hint="eastAsia"/>
              </w:rPr>
              <w:t>';</w:t>
            </w:r>
          </w:p>
          <w:p w14:paraId="63AD6B35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u_2_1_3_1.book.storehouse_id is 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';</w:t>
            </w:r>
          </w:p>
          <w:p w14:paraId="2821A9CE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u_2_1_3_1.book.inventory is '</w:t>
            </w:r>
            <w:r>
              <w:rPr>
                <w:rFonts w:hint="eastAsia"/>
              </w:rPr>
              <w:t>图书库存</w:t>
            </w:r>
            <w:r>
              <w:rPr>
                <w:rFonts w:hint="eastAsia"/>
              </w:rPr>
              <w:t>';</w:t>
            </w:r>
          </w:p>
          <w:p w14:paraId="699F921F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u_2_1_3_1.book.publishing_house_id is 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';</w:t>
            </w:r>
          </w:p>
          <w:p w14:paraId="38EE475A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u_2_1_3_1.book.publishing_time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4ADD26C9" w14:textId="29B5A7AC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42D1A601" w14:textId="77777777" w:rsidR="00DA4685" w:rsidRDefault="00DA4685" w:rsidP="00DA4685">
      <w:pPr>
        <w:pStyle w:val="5"/>
        <w:tabs>
          <w:tab w:val="clear" w:pos="3118"/>
          <w:tab w:val="num" w:pos="2976"/>
        </w:tabs>
        <w:spacing w:line="377" w:lineRule="auto"/>
        <w:ind w:left="1276" w:hanging="1276"/>
      </w:pPr>
      <w:r>
        <w:rPr>
          <w:rFonts w:hint="eastAsia"/>
        </w:rPr>
        <w:lastRenderedPageBreak/>
        <w:t>买家</w:t>
      </w:r>
    </w:p>
    <w:p w14:paraId="7FDA5CBC" w14:textId="77777777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F4065B">
        <w:t xml:space="preserve"> </w:t>
      </w:r>
      <w:r w:rsidRPr="00DF4DB6">
        <w:rPr>
          <w:rFonts w:hint="eastAsia"/>
        </w:rPr>
        <w:t>buyer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buyer_id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"/>
        <w:gridCol w:w="1211"/>
        <w:gridCol w:w="1461"/>
        <w:gridCol w:w="1724"/>
        <w:gridCol w:w="870"/>
        <w:gridCol w:w="867"/>
        <w:gridCol w:w="870"/>
        <w:gridCol w:w="2722"/>
      </w:tblGrid>
      <w:tr w:rsidR="003D5F56" w14:paraId="41EFEB8B" w14:textId="77777777" w:rsidTr="00567DE9">
        <w:tc>
          <w:tcPr>
            <w:tcW w:w="448" w:type="pct"/>
            <w:shd w:val="clear" w:color="auto" w:fill="D9D9D9"/>
          </w:tcPr>
          <w:p w14:paraId="71A6C1F7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67" w:type="pct"/>
            <w:shd w:val="clear" w:color="auto" w:fill="D9D9D9"/>
          </w:tcPr>
          <w:p w14:paraId="256C0B48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4" w:type="pct"/>
            <w:shd w:val="clear" w:color="auto" w:fill="D9D9D9"/>
          </w:tcPr>
          <w:p w14:paraId="3CF98806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7" w:type="pct"/>
            <w:shd w:val="clear" w:color="auto" w:fill="D9D9D9"/>
          </w:tcPr>
          <w:p w14:paraId="4BE410DE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07" w:type="pct"/>
            <w:shd w:val="clear" w:color="auto" w:fill="D9D9D9"/>
          </w:tcPr>
          <w:p w14:paraId="0767E174" w14:textId="77777777" w:rsidR="003D5F56" w:rsidRDefault="003D5F56" w:rsidP="00567DE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06" w:type="pct"/>
            <w:shd w:val="clear" w:color="auto" w:fill="D9D9D9"/>
          </w:tcPr>
          <w:p w14:paraId="3740D996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07" w:type="pct"/>
            <w:shd w:val="clear" w:color="auto" w:fill="D9D9D9"/>
          </w:tcPr>
          <w:p w14:paraId="4DE81D0B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74" w:type="pct"/>
            <w:shd w:val="clear" w:color="auto" w:fill="D9D9D9"/>
          </w:tcPr>
          <w:p w14:paraId="5CAF08C2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D5F56" w14:paraId="17ADB39B" w14:textId="77777777" w:rsidTr="00567DE9">
        <w:tc>
          <w:tcPr>
            <w:tcW w:w="448" w:type="pct"/>
            <w:shd w:val="clear" w:color="auto" w:fill="auto"/>
          </w:tcPr>
          <w:p w14:paraId="2C2C1102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31954794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684" w:type="pct"/>
            <w:shd w:val="clear" w:color="auto" w:fill="auto"/>
          </w:tcPr>
          <w:p w14:paraId="46E7C80A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buyer_id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44F20837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 w:rsidRPr="006D48B8">
              <w:t>char</w:t>
            </w:r>
            <w:r w:rsidRPr="006D48B8">
              <w:rPr>
                <w:rFonts w:hint="eastAsia"/>
              </w:rPr>
              <w:t>(</w:t>
            </w:r>
            <w:proofErr w:type="gramEnd"/>
            <w:r w:rsidRPr="006D48B8">
              <w:rPr>
                <w:rFonts w:hint="eastAsia"/>
              </w:rPr>
              <w:t>1</w:t>
            </w:r>
            <w:r w:rsidRPr="006D48B8">
              <w:t>8</w:t>
            </w:r>
            <w:r w:rsidRPr="006D48B8">
              <w:rPr>
                <w:rFonts w:hint="eastAsia"/>
              </w:rPr>
              <w:t>)</w:t>
            </w:r>
          </w:p>
        </w:tc>
        <w:tc>
          <w:tcPr>
            <w:tcW w:w="407" w:type="pct"/>
            <w:shd w:val="clear" w:color="auto" w:fill="auto"/>
          </w:tcPr>
          <w:p w14:paraId="143204FE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5DF64409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4B9CFD36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60AAE8B1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16D1834E" w14:textId="77777777" w:rsidTr="00567DE9">
        <w:tc>
          <w:tcPr>
            <w:tcW w:w="448" w:type="pct"/>
            <w:shd w:val="clear" w:color="auto" w:fill="auto"/>
          </w:tcPr>
          <w:p w14:paraId="7DD00AF6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31416E6A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买家姓名</w:t>
            </w:r>
          </w:p>
        </w:tc>
        <w:tc>
          <w:tcPr>
            <w:tcW w:w="684" w:type="pct"/>
            <w:shd w:val="clear" w:color="auto" w:fill="auto"/>
          </w:tcPr>
          <w:p w14:paraId="3635937A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</w:t>
            </w:r>
            <w:r>
              <w:t>_</w:t>
            </w:r>
            <w:r>
              <w:rPr>
                <w:rFonts w:hint="eastAsia"/>
              </w:rPr>
              <w:t>name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40678749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r>
              <w:t>varchar</w:t>
            </w:r>
            <w:r>
              <w:rPr>
                <w:rFonts w:hint="eastAsia"/>
              </w:rPr>
              <w:t>2(</w:t>
            </w:r>
            <w:r>
              <w:t>3</w:t>
            </w:r>
            <w:r>
              <w:rPr>
                <w:rFonts w:hint="eastAsia"/>
              </w:rPr>
              <w:t>0)</w:t>
            </w:r>
          </w:p>
        </w:tc>
        <w:tc>
          <w:tcPr>
            <w:tcW w:w="407" w:type="pct"/>
            <w:shd w:val="clear" w:color="auto" w:fill="auto"/>
          </w:tcPr>
          <w:p w14:paraId="5EBDDECC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35192BCD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21B21C55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48F5BFF2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0A7A0370" w14:textId="77777777" w:rsidTr="00567DE9">
        <w:tc>
          <w:tcPr>
            <w:tcW w:w="448" w:type="pct"/>
            <w:shd w:val="clear" w:color="auto" w:fill="auto"/>
          </w:tcPr>
          <w:p w14:paraId="7EA6F962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66BA31B1" w14:textId="77777777" w:rsidR="003D5F56" w:rsidRPr="00095A29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买家电话</w:t>
            </w:r>
          </w:p>
        </w:tc>
        <w:tc>
          <w:tcPr>
            <w:tcW w:w="684" w:type="pct"/>
            <w:shd w:val="clear" w:color="auto" w:fill="auto"/>
          </w:tcPr>
          <w:p w14:paraId="10112E58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</w:t>
            </w:r>
            <w:r>
              <w:t>tel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7E2B8DAD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407" w:type="pct"/>
            <w:shd w:val="clear" w:color="auto" w:fill="auto"/>
          </w:tcPr>
          <w:p w14:paraId="67E73063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2B3840A0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2813FADD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218BC7BB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4C6A71C4" w14:textId="77777777" w:rsidTr="00567DE9">
        <w:tc>
          <w:tcPr>
            <w:tcW w:w="448" w:type="pct"/>
            <w:shd w:val="clear" w:color="auto" w:fill="auto"/>
          </w:tcPr>
          <w:p w14:paraId="05E2A380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62A727BC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买家地址</w:t>
            </w:r>
          </w:p>
        </w:tc>
        <w:tc>
          <w:tcPr>
            <w:tcW w:w="684" w:type="pct"/>
            <w:shd w:val="clear" w:color="auto" w:fill="auto"/>
          </w:tcPr>
          <w:p w14:paraId="41AC4704" w14:textId="77777777" w:rsidR="003D5F56" w:rsidRPr="00067238" w:rsidRDefault="003D5F56" w:rsidP="00567DE9">
            <w:pPr>
              <w:pStyle w:val="a7"/>
              <w:ind w:firstLineChars="0" w:firstLine="0"/>
            </w:pPr>
            <w:proofErr w:type="spellStart"/>
            <w:r>
              <w:t>buyer_</w:t>
            </w:r>
            <w:r>
              <w:rPr>
                <w:rFonts w:hint="eastAsia"/>
              </w:rPr>
              <w:t>adress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092D37A1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r>
              <w:t>varchar</w:t>
            </w:r>
            <w:r>
              <w:rPr>
                <w:rFonts w:hint="eastAsia"/>
              </w:rPr>
              <w:t>2</w:t>
            </w:r>
            <w:r>
              <w:t>(600)</w:t>
            </w:r>
          </w:p>
        </w:tc>
        <w:tc>
          <w:tcPr>
            <w:tcW w:w="407" w:type="pct"/>
            <w:shd w:val="clear" w:color="auto" w:fill="auto"/>
          </w:tcPr>
          <w:p w14:paraId="26BBC06E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0BD2047F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13032906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7B497716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1DDC7DEC" w14:textId="77777777" w:rsidTr="00567DE9">
        <w:tc>
          <w:tcPr>
            <w:tcW w:w="448" w:type="pct"/>
            <w:shd w:val="clear" w:color="auto" w:fill="auto"/>
          </w:tcPr>
          <w:p w14:paraId="2A9B3FE6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20EF3046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84" w:type="pct"/>
            <w:shd w:val="clear" w:color="auto" w:fill="auto"/>
          </w:tcPr>
          <w:p w14:paraId="131BBF7B" w14:textId="77777777" w:rsidR="003D5F56" w:rsidRPr="00067238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a</w:t>
            </w:r>
            <w:r>
              <w:t>rea_id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2A8D8131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area(</w:t>
            </w:r>
            <w:proofErr w:type="spellStart"/>
            <w:r>
              <w:t>area</w:t>
            </w:r>
            <w:r w:rsidRPr="00783FE5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07" w:type="pct"/>
            <w:shd w:val="clear" w:color="auto" w:fill="auto"/>
          </w:tcPr>
          <w:p w14:paraId="11A1EE6C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0C4472DD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38F742A8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00C4ED9E" w14:textId="77777777" w:rsidR="003D5F56" w:rsidRDefault="003D5F56" w:rsidP="00567DE9">
            <w:pPr>
              <w:pStyle w:val="a7"/>
              <w:ind w:firstLineChars="0" w:firstLine="0"/>
            </w:pPr>
          </w:p>
        </w:tc>
      </w:tr>
    </w:tbl>
    <w:p w14:paraId="404E68D3" w14:textId="714D4A95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7E5ADBF6" w14:textId="77777777" w:rsidTr="007A1179">
        <w:tc>
          <w:tcPr>
            <w:tcW w:w="5000" w:type="pct"/>
            <w:shd w:val="clear" w:color="auto" w:fill="auto"/>
          </w:tcPr>
          <w:p w14:paraId="6782DAB7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</w:t>
            </w:r>
          </w:p>
          <w:p w14:paraId="7A940A89" w14:textId="77777777" w:rsidR="003D5F56" w:rsidRDefault="003D5F56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1.buyer</w:t>
            </w:r>
            <w:proofErr w:type="gramEnd"/>
          </w:p>
          <w:p w14:paraId="6D984357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42096D65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3D347859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buyer_name</w:t>
            </w:r>
            <w:proofErr w:type="spellEnd"/>
            <w:r>
              <w:t xml:space="preserve"> varchar2(30) not </w:t>
            </w:r>
            <w:proofErr w:type="gramStart"/>
            <w:r>
              <w:t>null ,</w:t>
            </w:r>
            <w:proofErr w:type="gramEnd"/>
          </w:p>
          <w:p w14:paraId="26D4F070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buyer_tel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1AC1F434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buyer_adress</w:t>
            </w:r>
            <w:proofErr w:type="spellEnd"/>
            <w:r>
              <w:t xml:space="preserve"> varchar2(600) not </w:t>
            </w:r>
            <w:proofErr w:type="gramStart"/>
            <w:r>
              <w:t>null ,</w:t>
            </w:r>
            <w:proofErr w:type="gramEnd"/>
          </w:p>
          <w:p w14:paraId="3E706202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area_id</w:t>
            </w:r>
            <w:proofErr w:type="spellEnd"/>
            <w:r>
              <w:t xml:space="preserve"> references u_2_1_3_</w:t>
            </w:r>
            <w:proofErr w:type="gramStart"/>
            <w:r>
              <w:t>1.area</w:t>
            </w:r>
            <w:proofErr w:type="gramEnd"/>
            <w:r>
              <w:t>(</w:t>
            </w:r>
            <w:proofErr w:type="spellStart"/>
            <w:r>
              <w:t>area_id</w:t>
            </w:r>
            <w:proofErr w:type="spellEnd"/>
            <w:r>
              <w:t>) not null ,</w:t>
            </w:r>
          </w:p>
          <w:p w14:paraId="30F5245D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buyer_id</w:t>
            </w:r>
            <w:proofErr w:type="spellEnd"/>
            <w:r>
              <w:t>)</w:t>
            </w:r>
          </w:p>
          <w:p w14:paraId="350B1D13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40A282C0" w14:textId="77777777" w:rsidR="003D5F56" w:rsidRDefault="003D5F56" w:rsidP="007A1179">
            <w:pPr>
              <w:pStyle w:val="a7"/>
              <w:ind w:firstLineChars="0" w:firstLine="0"/>
            </w:pPr>
            <w:r>
              <w:t>;</w:t>
            </w:r>
          </w:p>
          <w:p w14:paraId="5B99E81E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u_2_1_3_1.buyer is '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';</w:t>
            </w:r>
          </w:p>
          <w:p w14:paraId="27FB8074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u_2_1_3_1.buyer.buyer_id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028E6D61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u_2_1_3_1.buyer.buyer_name is '</w:t>
            </w:r>
            <w:r>
              <w:rPr>
                <w:rFonts w:hint="eastAsia"/>
              </w:rPr>
              <w:t>买家姓名</w:t>
            </w:r>
            <w:r>
              <w:rPr>
                <w:rFonts w:hint="eastAsia"/>
              </w:rPr>
              <w:t>';</w:t>
            </w:r>
          </w:p>
          <w:p w14:paraId="799526E9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u_2_1_3_1.buyer.buyer_tel is '</w:t>
            </w:r>
            <w:r>
              <w:rPr>
                <w:rFonts w:hint="eastAsia"/>
              </w:rPr>
              <w:t>买家电话</w:t>
            </w:r>
            <w:r>
              <w:rPr>
                <w:rFonts w:hint="eastAsia"/>
              </w:rPr>
              <w:t>';</w:t>
            </w:r>
          </w:p>
          <w:p w14:paraId="0E03EC66" w14:textId="77777777" w:rsidR="003D5F56" w:rsidRDefault="003D5F56" w:rsidP="007A1179">
            <w:pPr>
              <w:pStyle w:val="a7"/>
              <w:ind w:firstLineChars="0" w:firstLine="0"/>
            </w:pPr>
            <w:r>
              <w:t>comment on column u_2_1_3_1.buyer.buyer_</w:t>
            </w:r>
            <w:r>
              <w:rPr>
                <w:rFonts w:hint="eastAsia"/>
              </w:rPr>
              <w:t>adress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153AD422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u_2_1_3_1.buyer.area_id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20F8A83C" w14:textId="4790B349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7EB56838" w14:textId="77777777" w:rsidR="00DA4685" w:rsidRPr="003342A1" w:rsidRDefault="00DA4685" w:rsidP="00DA4685"/>
    <w:p w14:paraId="106C364A" w14:textId="77777777" w:rsidR="00DA4685" w:rsidRDefault="00DA4685" w:rsidP="00DA4685">
      <w:pPr>
        <w:pStyle w:val="5"/>
        <w:tabs>
          <w:tab w:val="clear" w:pos="3118"/>
          <w:tab w:val="num" w:pos="2976"/>
        </w:tabs>
        <w:spacing w:line="377" w:lineRule="auto"/>
        <w:ind w:left="1276" w:hanging="1276"/>
      </w:pPr>
      <w:r>
        <w:rPr>
          <w:rFonts w:hint="eastAsia"/>
        </w:rPr>
        <w:t>拥有</w:t>
      </w:r>
    </w:p>
    <w:p w14:paraId="226B77CC" w14:textId="56B0A9C3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F4065B">
        <w:t xml:space="preserve"> </w:t>
      </w:r>
      <w:r>
        <w:rPr>
          <w:rFonts w:hint="eastAsia"/>
        </w:rPr>
        <w:t>o</w:t>
      </w:r>
      <w:r>
        <w:t>wn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seller</w:t>
      </w:r>
      <w:r>
        <w:t>_id</w:t>
      </w:r>
      <w:proofErr w:type="spellEnd"/>
      <w:r>
        <w:t>,</w:t>
      </w:r>
      <w:r w:rsidRPr="00CC4CCF">
        <w:rPr>
          <w:color w:val="000000" w:themeColor="text1"/>
        </w:rPr>
        <w:t xml:space="preserve"> </w:t>
      </w:r>
      <w:proofErr w:type="spellStart"/>
      <w:r w:rsidR="00CC4CCF" w:rsidRPr="00CC4CCF">
        <w:rPr>
          <w:color w:val="000000" w:themeColor="text1"/>
        </w:rPr>
        <w:t>storehouse_id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3"/>
        <w:gridCol w:w="1108"/>
        <w:gridCol w:w="1416"/>
        <w:gridCol w:w="2421"/>
        <w:gridCol w:w="688"/>
        <w:gridCol w:w="863"/>
        <w:gridCol w:w="720"/>
        <w:gridCol w:w="2623"/>
      </w:tblGrid>
      <w:tr w:rsidR="00DA4685" w14:paraId="5A597388" w14:textId="77777777" w:rsidTr="007A1179">
        <w:tc>
          <w:tcPr>
            <w:tcW w:w="394" w:type="pct"/>
            <w:shd w:val="clear" w:color="auto" w:fill="D9D9D9"/>
          </w:tcPr>
          <w:p w14:paraId="0FDF8875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18" w:type="pct"/>
            <w:shd w:val="clear" w:color="auto" w:fill="D9D9D9"/>
          </w:tcPr>
          <w:p w14:paraId="0D829E97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670AAF2A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1FEED3D3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22" w:type="pct"/>
            <w:shd w:val="clear" w:color="auto" w:fill="D9D9D9"/>
          </w:tcPr>
          <w:p w14:paraId="2840F8E8" w14:textId="77777777" w:rsidR="00DA4685" w:rsidRDefault="00DA4685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04" w:type="pct"/>
            <w:shd w:val="clear" w:color="auto" w:fill="D9D9D9"/>
          </w:tcPr>
          <w:p w14:paraId="5F99990C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7" w:type="pct"/>
            <w:shd w:val="clear" w:color="auto" w:fill="D9D9D9"/>
          </w:tcPr>
          <w:p w14:paraId="2291471D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28" w:type="pct"/>
            <w:shd w:val="clear" w:color="auto" w:fill="D9D9D9"/>
          </w:tcPr>
          <w:p w14:paraId="3A61F0A3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A4685" w14:paraId="5B3D3C2B" w14:textId="77777777" w:rsidTr="007A1179">
        <w:tc>
          <w:tcPr>
            <w:tcW w:w="394" w:type="pct"/>
            <w:shd w:val="clear" w:color="auto" w:fill="auto"/>
          </w:tcPr>
          <w:p w14:paraId="34B20BD6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18" w:type="pct"/>
            <w:shd w:val="clear" w:color="auto" w:fill="auto"/>
          </w:tcPr>
          <w:p w14:paraId="2D7CEC02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卖</w:t>
            </w:r>
            <w:r>
              <w:t>家编号</w:t>
            </w:r>
          </w:p>
        </w:tc>
        <w:tc>
          <w:tcPr>
            <w:tcW w:w="663" w:type="pct"/>
            <w:shd w:val="clear" w:color="auto" w:fill="auto"/>
          </w:tcPr>
          <w:p w14:paraId="2C76C558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seller</w:t>
            </w:r>
            <w:r>
              <w:t>_id</w:t>
            </w:r>
            <w:proofErr w:type="spellEnd"/>
          </w:p>
        </w:tc>
        <w:tc>
          <w:tcPr>
            <w:tcW w:w="1133" w:type="pct"/>
            <w:shd w:val="clear" w:color="auto" w:fill="auto"/>
          </w:tcPr>
          <w:p w14:paraId="637D98C8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seller(</w:t>
            </w:r>
            <w:proofErr w:type="spellStart"/>
            <w:r w:rsidRPr="00067238">
              <w:t>seller_id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22" w:type="pct"/>
            <w:shd w:val="clear" w:color="auto" w:fill="auto"/>
          </w:tcPr>
          <w:p w14:paraId="645B2C5C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4" w:type="pct"/>
            <w:shd w:val="clear" w:color="auto" w:fill="auto"/>
          </w:tcPr>
          <w:p w14:paraId="18C1C15B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7" w:type="pct"/>
            <w:shd w:val="clear" w:color="auto" w:fill="auto"/>
          </w:tcPr>
          <w:p w14:paraId="5C23842B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28" w:type="pct"/>
            <w:shd w:val="clear" w:color="auto" w:fill="auto"/>
          </w:tcPr>
          <w:p w14:paraId="599243BB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DA4685" w14:paraId="2E5B25A9" w14:textId="77777777" w:rsidTr="007A1179">
        <w:tc>
          <w:tcPr>
            <w:tcW w:w="394" w:type="pct"/>
            <w:shd w:val="clear" w:color="auto" w:fill="auto"/>
          </w:tcPr>
          <w:p w14:paraId="573A124A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18" w:type="pct"/>
            <w:shd w:val="clear" w:color="auto" w:fill="auto"/>
          </w:tcPr>
          <w:p w14:paraId="69DC8476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  <w:r>
              <w:t>编号</w:t>
            </w:r>
          </w:p>
        </w:tc>
        <w:tc>
          <w:tcPr>
            <w:tcW w:w="663" w:type="pct"/>
            <w:shd w:val="clear" w:color="auto" w:fill="auto"/>
          </w:tcPr>
          <w:p w14:paraId="4BD28C11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067238">
              <w:t>_id</w:t>
            </w:r>
            <w:proofErr w:type="spellEnd"/>
          </w:p>
        </w:tc>
        <w:tc>
          <w:tcPr>
            <w:tcW w:w="1133" w:type="pct"/>
            <w:shd w:val="clear" w:color="auto" w:fill="auto"/>
          </w:tcPr>
          <w:p w14:paraId="675442E9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>
              <w:t>s</w:t>
            </w:r>
            <w:r w:rsidRPr="005838E7">
              <w:t>torehouse</w:t>
            </w:r>
            <w:r>
              <w:rPr>
                <w:rFonts w:hint="eastAsia"/>
              </w:rPr>
              <w:t>(</w:t>
            </w:r>
            <w:proofErr w:type="spellStart"/>
            <w:r w:rsidRPr="005838E7">
              <w:t>storehouse</w:t>
            </w:r>
            <w:r w:rsidRPr="00067238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22" w:type="pct"/>
            <w:shd w:val="clear" w:color="auto" w:fill="auto"/>
          </w:tcPr>
          <w:p w14:paraId="2697E393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4" w:type="pct"/>
            <w:shd w:val="clear" w:color="auto" w:fill="auto"/>
          </w:tcPr>
          <w:p w14:paraId="2C024CB4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7" w:type="pct"/>
            <w:shd w:val="clear" w:color="auto" w:fill="auto"/>
          </w:tcPr>
          <w:p w14:paraId="6F45681C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28" w:type="pct"/>
            <w:shd w:val="clear" w:color="auto" w:fill="auto"/>
          </w:tcPr>
          <w:p w14:paraId="54B7E864" w14:textId="77777777" w:rsidR="00DA4685" w:rsidRDefault="00DA4685" w:rsidP="007A1179">
            <w:pPr>
              <w:pStyle w:val="a7"/>
              <w:ind w:firstLineChars="0" w:firstLine="0"/>
              <w:jc w:val="left"/>
            </w:pPr>
          </w:p>
        </w:tc>
      </w:tr>
    </w:tbl>
    <w:p w14:paraId="79C09C5B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29250238" w14:textId="77777777" w:rsidTr="007A1179">
        <w:tc>
          <w:tcPr>
            <w:tcW w:w="5000" w:type="pct"/>
            <w:shd w:val="clear" w:color="auto" w:fill="auto"/>
          </w:tcPr>
          <w:p w14:paraId="6D3B58B3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创建表：拥有</w:t>
            </w:r>
          </w:p>
          <w:p w14:paraId="18C6BECB" w14:textId="77777777" w:rsidR="00DA4685" w:rsidRDefault="00DA4685" w:rsidP="007A1179">
            <w:pPr>
              <w:pStyle w:val="a7"/>
              <w:ind w:firstLineChars="0" w:firstLine="0"/>
            </w:pPr>
            <w:r>
              <w:t>create table u_2_1_3_1.own</w:t>
            </w:r>
          </w:p>
          <w:p w14:paraId="1B923DA7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5453E338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references u_2_1_3_</w:t>
            </w:r>
            <w:proofErr w:type="gramStart"/>
            <w:r>
              <w:t>1.seller</w:t>
            </w:r>
            <w:proofErr w:type="gramEnd"/>
            <w:r>
              <w:t>(</w:t>
            </w:r>
            <w:proofErr w:type="spellStart"/>
            <w:r>
              <w:t>seller_id</w:t>
            </w:r>
            <w:proofErr w:type="spellEnd"/>
            <w:r>
              <w:t>) not null ,</w:t>
            </w:r>
          </w:p>
          <w:p w14:paraId="3140B3FC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storehouse_id</w:t>
            </w:r>
            <w:proofErr w:type="spellEnd"/>
            <w:r>
              <w:t xml:space="preserve"> references u_2_1_3_</w:t>
            </w:r>
            <w:proofErr w:type="gramStart"/>
            <w:r>
              <w:t>1.storehouse</w:t>
            </w:r>
            <w:proofErr w:type="gramEnd"/>
            <w:r>
              <w:t>(</w:t>
            </w:r>
            <w:proofErr w:type="spellStart"/>
            <w:r>
              <w:t>storehouse_id</w:t>
            </w:r>
            <w:proofErr w:type="spellEnd"/>
            <w:r>
              <w:t>) not null ,</w:t>
            </w:r>
          </w:p>
          <w:p w14:paraId="1A459FD1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spellStart"/>
            <w:proofErr w:type="gramEnd"/>
            <w:r>
              <w:t>seller_id</w:t>
            </w:r>
            <w:proofErr w:type="spellEnd"/>
            <w:r>
              <w:t>, storehouse _id)</w:t>
            </w:r>
          </w:p>
          <w:p w14:paraId="7C10E386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2EF57A46" w14:textId="77777777" w:rsidR="00DA4685" w:rsidRDefault="00DA4685" w:rsidP="007A1179">
            <w:pPr>
              <w:pStyle w:val="a7"/>
              <w:ind w:firstLineChars="0" w:firstLine="0"/>
            </w:pPr>
            <w:r>
              <w:t>;</w:t>
            </w:r>
          </w:p>
          <w:p w14:paraId="1A60AD2B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comment on table u_2_1_3_1.own is </w:t>
            </w:r>
            <w:r>
              <w:rPr>
                <w:rFonts w:hint="eastAsia"/>
              </w:rPr>
              <w:t>'</w:t>
            </w:r>
            <w:r>
              <w:rPr>
                <w:rFonts w:hint="eastAsia"/>
              </w:rPr>
              <w:t>拥有</w:t>
            </w:r>
            <w:r>
              <w:rPr>
                <w:rFonts w:hint="eastAsia"/>
              </w:rPr>
              <w:t>';</w:t>
            </w:r>
          </w:p>
          <w:p w14:paraId="09E00704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u_2_1_3_1.own.seller_id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7279E75D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u_2_1_3_1.own.storehouse_id is 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';</w:t>
            </w:r>
          </w:p>
          <w:p w14:paraId="49ADBC7E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0BD2ED06" w14:textId="77777777" w:rsidR="00DA4685" w:rsidRPr="003342A1" w:rsidRDefault="00DA4685" w:rsidP="00DA4685"/>
    <w:p w14:paraId="35DBA804" w14:textId="77777777" w:rsidR="00DA4685" w:rsidRDefault="00DA4685" w:rsidP="00DA4685">
      <w:pPr>
        <w:pStyle w:val="5"/>
        <w:tabs>
          <w:tab w:val="clear" w:pos="3118"/>
          <w:tab w:val="num" w:pos="2976"/>
        </w:tabs>
        <w:spacing w:line="377" w:lineRule="auto"/>
        <w:ind w:left="1276" w:hanging="1276"/>
      </w:pPr>
      <w:r>
        <w:rPr>
          <w:rFonts w:hint="eastAsia"/>
        </w:rPr>
        <w:t>选购</w:t>
      </w:r>
    </w:p>
    <w:p w14:paraId="46C97B11" w14:textId="77777777" w:rsidR="00DA4685" w:rsidRPr="008E18A7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F4065B">
        <w:t xml:space="preserve"> </w:t>
      </w:r>
      <w:proofErr w:type="spellStart"/>
      <w:r w:rsidRPr="00D45698">
        <w:rPr>
          <w:rFonts w:hint="eastAsia"/>
        </w:rPr>
        <w:t>sel_purchasing</w:t>
      </w:r>
      <w:proofErr w:type="spellEnd"/>
      <w:r>
        <w:rPr>
          <w:rFonts w:hint="eastAsia"/>
        </w:rPr>
        <w:t>（</w:t>
      </w:r>
      <w:r>
        <w:t>order_ id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1236"/>
        <w:gridCol w:w="1565"/>
        <w:gridCol w:w="1959"/>
        <w:gridCol w:w="743"/>
        <w:gridCol w:w="989"/>
        <w:gridCol w:w="743"/>
        <w:gridCol w:w="2579"/>
      </w:tblGrid>
      <w:tr w:rsidR="00DA4685" w14:paraId="6EE5FB12" w14:textId="77777777" w:rsidTr="007A1179">
        <w:tc>
          <w:tcPr>
            <w:tcW w:w="406" w:type="pct"/>
            <w:shd w:val="clear" w:color="auto" w:fill="D9D9D9"/>
          </w:tcPr>
          <w:p w14:paraId="3A831E4E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8" w:type="pct"/>
            <w:shd w:val="clear" w:color="auto" w:fill="D9D9D9"/>
          </w:tcPr>
          <w:p w14:paraId="532E7C16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32" w:type="pct"/>
            <w:shd w:val="clear" w:color="auto" w:fill="D9D9D9"/>
          </w:tcPr>
          <w:p w14:paraId="395B4B75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17" w:type="pct"/>
            <w:shd w:val="clear" w:color="auto" w:fill="D9D9D9"/>
          </w:tcPr>
          <w:p w14:paraId="7E6A9DD1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48" w:type="pct"/>
            <w:shd w:val="clear" w:color="auto" w:fill="D9D9D9"/>
          </w:tcPr>
          <w:p w14:paraId="5B3564B8" w14:textId="77777777" w:rsidR="00DA4685" w:rsidRDefault="00DA4685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63" w:type="pct"/>
            <w:shd w:val="clear" w:color="auto" w:fill="D9D9D9"/>
          </w:tcPr>
          <w:p w14:paraId="2A65C22F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48" w:type="pct"/>
            <w:shd w:val="clear" w:color="auto" w:fill="D9D9D9"/>
          </w:tcPr>
          <w:p w14:paraId="1CD748A9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07" w:type="pct"/>
            <w:shd w:val="clear" w:color="auto" w:fill="D9D9D9"/>
          </w:tcPr>
          <w:p w14:paraId="0A0B4F18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A4685" w14:paraId="796E5EDD" w14:textId="77777777" w:rsidTr="007A1179">
        <w:tc>
          <w:tcPr>
            <w:tcW w:w="406" w:type="pct"/>
            <w:shd w:val="clear" w:color="auto" w:fill="auto"/>
          </w:tcPr>
          <w:p w14:paraId="07DDD9F4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64FF1538" w14:textId="77777777" w:rsidR="00DA4685" w:rsidRDefault="00DA4685" w:rsidP="007A1179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订单编号</w:t>
            </w:r>
          </w:p>
        </w:tc>
        <w:tc>
          <w:tcPr>
            <w:tcW w:w="732" w:type="pct"/>
            <w:shd w:val="clear" w:color="auto" w:fill="auto"/>
          </w:tcPr>
          <w:p w14:paraId="28DDEC4C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>
              <w:t>order_id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64BEE91D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 w:rsidRPr="00D16B03">
              <w:t>char</w:t>
            </w:r>
            <w:r w:rsidRPr="00D16B03">
              <w:rPr>
                <w:rFonts w:hint="eastAsia"/>
              </w:rPr>
              <w:t>(</w:t>
            </w:r>
            <w:proofErr w:type="gramEnd"/>
            <w:r w:rsidRPr="00D16B03">
              <w:t>18</w:t>
            </w:r>
            <w:r w:rsidRPr="00D16B03">
              <w:rPr>
                <w:rFonts w:hint="eastAsia"/>
              </w:rPr>
              <w:t>)</w:t>
            </w:r>
          </w:p>
        </w:tc>
        <w:tc>
          <w:tcPr>
            <w:tcW w:w="348" w:type="pct"/>
            <w:shd w:val="clear" w:color="auto" w:fill="auto"/>
          </w:tcPr>
          <w:p w14:paraId="0B01DEA5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61C72300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2F96A6A5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4183D425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</w:t>
            </w:r>
            <w:r>
              <w:t>order_id</w:t>
            </w:r>
            <w:proofErr w:type="spellEnd"/>
          </w:p>
        </w:tc>
      </w:tr>
      <w:tr w:rsidR="00DA4685" w14:paraId="5E5A3AAD" w14:textId="77777777" w:rsidTr="007A1179">
        <w:tc>
          <w:tcPr>
            <w:tcW w:w="406" w:type="pct"/>
            <w:shd w:val="clear" w:color="auto" w:fill="auto"/>
          </w:tcPr>
          <w:p w14:paraId="1A3A32CF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45BBDFAE" w14:textId="77777777" w:rsidR="00DA4685" w:rsidRDefault="00DA4685" w:rsidP="007A1179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卖家编号</w:t>
            </w:r>
          </w:p>
        </w:tc>
        <w:tc>
          <w:tcPr>
            <w:tcW w:w="732" w:type="pct"/>
            <w:shd w:val="clear" w:color="auto" w:fill="auto"/>
          </w:tcPr>
          <w:p w14:paraId="5380DDB1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>
              <w:t>seller_id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11C5B415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seller(</w:t>
            </w:r>
            <w:proofErr w:type="spellStart"/>
            <w:r w:rsidRPr="00067238">
              <w:t>seller_id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48" w:type="pct"/>
            <w:shd w:val="clear" w:color="auto" w:fill="auto"/>
          </w:tcPr>
          <w:p w14:paraId="689A48DE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01EA522E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155F66E9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07FBB4F8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74E78D39" w14:textId="77777777" w:rsidTr="007A1179">
        <w:tc>
          <w:tcPr>
            <w:tcW w:w="406" w:type="pct"/>
            <w:shd w:val="clear" w:color="auto" w:fill="auto"/>
          </w:tcPr>
          <w:p w14:paraId="4689DB9C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31BAC491" w14:textId="77777777" w:rsidR="00DA4685" w:rsidRPr="00095A29" w:rsidRDefault="00DA4685" w:rsidP="007A1179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图书编号</w:t>
            </w:r>
          </w:p>
        </w:tc>
        <w:tc>
          <w:tcPr>
            <w:tcW w:w="732" w:type="pct"/>
            <w:shd w:val="clear" w:color="auto" w:fill="auto"/>
          </w:tcPr>
          <w:p w14:paraId="6513C0CC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book</w:t>
            </w:r>
            <w:r>
              <w:t>_id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41D82EF2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>
              <w:t>book</w:t>
            </w:r>
            <w:r>
              <w:rPr>
                <w:rFonts w:hint="eastAsia"/>
              </w:rPr>
              <w:t>(</w:t>
            </w:r>
            <w:proofErr w:type="spellStart"/>
            <w:r>
              <w:t>book</w:t>
            </w:r>
            <w:r w:rsidRPr="00067238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48" w:type="pct"/>
            <w:shd w:val="clear" w:color="auto" w:fill="auto"/>
          </w:tcPr>
          <w:p w14:paraId="1D8DD5C7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654F014B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22F17776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24809BD9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51AF8889" w14:textId="77777777" w:rsidTr="007A1179">
        <w:tc>
          <w:tcPr>
            <w:tcW w:w="406" w:type="pct"/>
            <w:shd w:val="clear" w:color="auto" w:fill="auto"/>
          </w:tcPr>
          <w:p w14:paraId="7221C927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152ECA57" w14:textId="77777777" w:rsidR="00DA4685" w:rsidRDefault="00DA4685" w:rsidP="007A1179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买家编号</w:t>
            </w:r>
          </w:p>
        </w:tc>
        <w:tc>
          <w:tcPr>
            <w:tcW w:w="732" w:type="pct"/>
            <w:shd w:val="clear" w:color="auto" w:fill="auto"/>
          </w:tcPr>
          <w:p w14:paraId="3F15381C" w14:textId="77777777" w:rsidR="00DA4685" w:rsidRPr="00067238" w:rsidRDefault="00DA4685" w:rsidP="007A1179">
            <w:pPr>
              <w:pStyle w:val="a7"/>
              <w:ind w:firstLineChars="0" w:firstLine="0"/>
            </w:pPr>
            <w:proofErr w:type="spellStart"/>
            <w:r>
              <w:t>buyer_id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2C164F1C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 w:rsidRPr="00DF4DB6">
              <w:rPr>
                <w:rFonts w:hint="eastAsia"/>
              </w:rPr>
              <w:t>buyer</w:t>
            </w:r>
            <w:r>
              <w:rPr>
                <w:rFonts w:hint="eastAsia"/>
              </w:rPr>
              <w:t xml:space="preserve"> (</w:t>
            </w:r>
            <w:r w:rsidRPr="00DF4DB6">
              <w:rPr>
                <w:rFonts w:hint="eastAsia"/>
              </w:rPr>
              <w:t>buyer</w:t>
            </w:r>
            <w:r w:rsidRPr="00067238">
              <w:t xml:space="preserve"> _id</w:t>
            </w:r>
            <w:r>
              <w:rPr>
                <w:rFonts w:hint="eastAsia"/>
              </w:rPr>
              <w:t>)</w:t>
            </w:r>
          </w:p>
        </w:tc>
        <w:tc>
          <w:tcPr>
            <w:tcW w:w="348" w:type="pct"/>
            <w:shd w:val="clear" w:color="auto" w:fill="auto"/>
          </w:tcPr>
          <w:p w14:paraId="6EE59CD7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79BEE2BB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2B0D1F3D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31743204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76E76A9B" w14:textId="77777777" w:rsidTr="007A1179">
        <w:tc>
          <w:tcPr>
            <w:tcW w:w="406" w:type="pct"/>
            <w:shd w:val="clear" w:color="auto" w:fill="auto"/>
          </w:tcPr>
          <w:p w14:paraId="5615DBBD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1F9BD80D" w14:textId="77777777" w:rsidR="00DA4685" w:rsidRDefault="00DA4685" w:rsidP="007A1179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选购数量</w:t>
            </w:r>
          </w:p>
        </w:tc>
        <w:tc>
          <w:tcPr>
            <w:tcW w:w="732" w:type="pct"/>
            <w:shd w:val="clear" w:color="auto" w:fill="auto"/>
          </w:tcPr>
          <w:p w14:paraId="38BC1DE6" w14:textId="77777777" w:rsidR="00DA4685" w:rsidRPr="00067238" w:rsidRDefault="00DA4685" w:rsidP="007A1179">
            <w:pPr>
              <w:pStyle w:val="a7"/>
              <w:ind w:firstLineChars="0" w:firstLine="0"/>
            </w:pPr>
            <w:proofErr w:type="spellStart"/>
            <w:r>
              <w:t>book_count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23D3DCB8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48" w:type="pct"/>
            <w:shd w:val="clear" w:color="auto" w:fill="auto"/>
          </w:tcPr>
          <w:p w14:paraId="11C7425B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244969CA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2F6C1DDC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61C25298" w14:textId="77777777" w:rsidR="00DA4685" w:rsidRDefault="00DA4685" w:rsidP="007A1179">
            <w:pPr>
              <w:pStyle w:val="a7"/>
              <w:ind w:firstLineChars="0" w:firstLine="0"/>
            </w:pPr>
            <w:r>
              <w:t>大于</w:t>
            </w:r>
            <w:r>
              <w:rPr>
                <w:rFonts w:hint="eastAsia"/>
              </w:rPr>
              <w:t>0</w:t>
            </w:r>
          </w:p>
        </w:tc>
      </w:tr>
      <w:tr w:rsidR="00DA4685" w14:paraId="097277E5" w14:textId="77777777" w:rsidTr="007A1179">
        <w:tc>
          <w:tcPr>
            <w:tcW w:w="406" w:type="pct"/>
            <w:shd w:val="clear" w:color="auto" w:fill="auto"/>
          </w:tcPr>
          <w:p w14:paraId="26F1B0E6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211C334F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下单</w:t>
            </w:r>
            <w:r w:rsidRPr="009368A1">
              <w:rPr>
                <w:rFonts w:hint="eastAsia"/>
              </w:rPr>
              <w:t>时间</w:t>
            </w:r>
          </w:p>
        </w:tc>
        <w:tc>
          <w:tcPr>
            <w:tcW w:w="732" w:type="pct"/>
            <w:shd w:val="clear" w:color="auto" w:fill="auto"/>
          </w:tcPr>
          <w:p w14:paraId="51E929AD" w14:textId="77777777" w:rsidR="00DA4685" w:rsidRPr="00067238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t>ordered_time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78F0B2BA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 w:rsidRPr="00067238">
              <w:t>date</w:t>
            </w:r>
          </w:p>
        </w:tc>
        <w:tc>
          <w:tcPr>
            <w:tcW w:w="348" w:type="pct"/>
            <w:shd w:val="clear" w:color="auto" w:fill="auto"/>
          </w:tcPr>
          <w:p w14:paraId="45058474" w14:textId="77777777" w:rsidR="00DA4685" w:rsidRDefault="00DA4685" w:rsidP="007A1179">
            <w:pPr>
              <w:pStyle w:val="a7"/>
              <w:ind w:firstLineChars="0" w:firstLine="0"/>
            </w:pPr>
            <w:r w:rsidRPr="00067238">
              <w:t>n</w:t>
            </w:r>
          </w:p>
        </w:tc>
        <w:tc>
          <w:tcPr>
            <w:tcW w:w="463" w:type="pct"/>
            <w:shd w:val="clear" w:color="auto" w:fill="auto"/>
          </w:tcPr>
          <w:p w14:paraId="7FB72BC8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t>sysdate</w:t>
            </w:r>
            <w:proofErr w:type="spellEnd"/>
          </w:p>
        </w:tc>
        <w:tc>
          <w:tcPr>
            <w:tcW w:w="348" w:type="pct"/>
            <w:shd w:val="clear" w:color="auto" w:fill="auto"/>
          </w:tcPr>
          <w:p w14:paraId="31178919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6EF35E38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26430441" w14:textId="77777777" w:rsidTr="007A1179">
        <w:tc>
          <w:tcPr>
            <w:tcW w:w="406" w:type="pct"/>
            <w:shd w:val="clear" w:color="auto" w:fill="auto"/>
          </w:tcPr>
          <w:p w14:paraId="076E2EE3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290971C3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订单价格</w:t>
            </w:r>
          </w:p>
        </w:tc>
        <w:tc>
          <w:tcPr>
            <w:tcW w:w="732" w:type="pct"/>
            <w:shd w:val="clear" w:color="auto" w:fill="auto"/>
          </w:tcPr>
          <w:p w14:paraId="6A5E21A0" w14:textId="77777777" w:rsidR="00DA4685" w:rsidRPr="00067238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t>order_sum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383CE485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>
              <w:rPr>
                <w:rFonts w:hint="eastAsia"/>
              </w:rPr>
              <w:t>number</w:t>
            </w:r>
            <w:r>
              <w:t>(</w:t>
            </w:r>
            <w:proofErr w:type="gramEnd"/>
            <w:r>
              <w:rPr>
                <w:rFonts w:hint="eastAsia"/>
              </w:rPr>
              <w:t>7</w:t>
            </w:r>
            <w:r>
              <w:t>,2)</w:t>
            </w:r>
          </w:p>
        </w:tc>
        <w:tc>
          <w:tcPr>
            <w:tcW w:w="348" w:type="pct"/>
            <w:shd w:val="clear" w:color="auto" w:fill="auto"/>
          </w:tcPr>
          <w:p w14:paraId="1317A3A7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0CEDEF46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1F010D59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0669DCA9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</w:tbl>
    <w:p w14:paraId="740708AD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733075A4" w14:textId="77777777" w:rsidTr="007A1179">
        <w:tc>
          <w:tcPr>
            <w:tcW w:w="5000" w:type="pct"/>
            <w:shd w:val="clear" w:color="auto" w:fill="auto"/>
          </w:tcPr>
          <w:p w14:paraId="4CE4D799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创建表：选购</w:t>
            </w:r>
          </w:p>
          <w:p w14:paraId="022FE114" w14:textId="77777777" w:rsidR="00DA4685" w:rsidRDefault="00DA4685" w:rsidP="007A1179">
            <w:pPr>
              <w:pStyle w:val="a7"/>
              <w:ind w:firstLineChars="0" w:firstLine="0"/>
            </w:pPr>
            <w:r>
              <w:t>create table u_2_1_3_1.sel_purchasing</w:t>
            </w:r>
          </w:p>
          <w:p w14:paraId="01DA5D3D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31379DA4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default (</w:t>
            </w:r>
            <w:proofErr w:type="spellStart"/>
            <w:r>
              <w:t>to_char</w:t>
            </w:r>
            <w:proofErr w:type="spellEnd"/>
            <w:r>
              <w:t>(seq_order_id.nextval,'09999999999999999')) not null ,</w:t>
            </w:r>
          </w:p>
          <w:p w14:paraId="3DA77B0F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references u_2_1_3_</w:t>
            </w:r>
            <w:proofErr w:type="gramStart"/>
            <w:r>
              <w:t>1.seller</w:t>
            </w:r>
            <w:proofErr w:type="gramEnd"/>
            <w:r>
              <w:t>(</w:t>
            </w:r>
            <w:proofErr w:type="spellStart"/>
            <w:r>
              <w:t>seller_id</w:t>
            </w:r>
            <w:proofErr w:type="spellEnd"/>
            <w:r>
              <w:t>) not null ,</w:t>
            </w:r>
          </w:p>
          <w:p w14:paraId="5D28C284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references u_2_1_3_</w:t>
            </w:r>
            <w:proofErr w:type="gramStart"/>
            <w:r>
              <w:t>1.book</w:t>
            </w:r>
            <w:proofErr w:type="gramEnd"/>
            <w:r>
              <w:t>(</w:t>
            </w:r>
            <w:proofErr w:type="spellStart"/>
            <w:r>
              <w:t>book_id</w:t>
            </w:r>
            <w:proofErr w:type="spellEnd"/>
            <w:r>
              <w:t>) not null ,</w:t>
            </w:r>
          </w:p>
          <w:p w14:paraId="7FBB3A82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buyer_id</w:t>
            </w:r>
            <w:proofErr w:type="spellEnd"/>
            <w:r>
              <w:t xml:space="preserve"> references u_2_1_3_</w:t>
            </w:r>
            <w:proofErr w:type="gramStart"/>
            <w:r>
              <w:t>1.buyer</w:t>
            </w:r>
            <w:proofErr w:type="gramEnd"/>
            <w:r>
              <w:t xml:space="preserve"> (buyer _id) not null ,</w:t>
            </w:r>
          </w:p>
          <w:p w14:paraId="4CC09765" w14:textId="77777777" w:rsidR="00DA4685" w:rsidRDefault="00DA4685" w:rsidP="007A1179">
            <w:pPr>
              <w:pStyle w:val="a7"/>
              <w:ind w:firstLineChars="0" w:firstLine="0"/>
            </w:pPr>
            <w:r>
              <w:lastRenderedPageBreak/>
              <w:tab/>
            </w:r>
            <w:proofErr w:type="spellStart"/>
            <w:r>
              <w:t>book_count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4) not null ,</w:t>
            </w:r>
          </w:p>
          <w:p w14:paraId="137CD56F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ordered_time</w:t>
            </w:r>
            <w:proofErr w:type="spellEnd"/>
            <w:r>
              <w:t xml:space="preserve"> date default (</w:t>
            </w:r>
            <w:proofErr w:type="spellStart"/>
            <w:r>
              <w:t>sysdate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3714D1B3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order_sum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7,2) not null ,</w:t>
            </w:r>
          </w:p>
          <w:p w14:paraId="34BD99B8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gramEnd"/>
            <w:r>
              <w:t>order_ id)</w:t>
            </w:r>
          </w:p>
          <w:p w14:paraId="68BEEB94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7F606E65" w14:textId="77777777" w:rsidR="00DA4685" w:rsidRDefault="00DA4685" w:rsidP="007A1179">
            <w:pPr>
              <w:pStyle w:val="a7"/>
              <w:ind w:firstLineChars="0" w:firstLine="0"/>
            </w:pPr>
            <w:r>
              <w:t>;</w:t>
            </w:r>
          </w:p>
          <w:p w14:paraId="31780C88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u_2_1_3_1.sel_purchasing is '</w:t>
            </w:r>
            <w:r>
              <w:rPr>
                <w:rFonts w:hint="eastAsia"/>
              </w:rPr>
              <w:t>选购</w:t>
            </w:r>
            <w:r>
              <w:rPr>
                <w:rFonts w:hint="eastAsia"/>
              </w:rPr>
              <w:t>';</w:t>
            </w:r>
          </w:p>
          <w:p w14:paraId="6585905A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u_2_1_3_1.sel_purchasing.order_id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4FFFA975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1E14C266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1D72952E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u_2_1_3_1.sel_purchasing.buyer_id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4FD1BC2F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u_2_1_3_1.sel_purchasing.book_count is '</w:t>
            </w:r>
            <w:r>
              <w:rPr>
                <w:rFonts w:hint="eastAsia"/>
              </w:rPr>
              <w:t>选购数量</w:t>
            </w:r>
            <w:r>
              <w:rPr>
                <w:rFonts w:hint="eastAsia"/>
              </w:rPr>
              <w:t>';</w:t>
            </w:r>
          </w:p>
          <w:p w14:paraId="3C2D32F0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u_2_1_3_1.sel_purchasing.ordered_time is 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';</w:t>
            </w:r>
          </w:p>
          <w:p w14:paraId="2D07EF30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u_2_1_3_1.sel_purchasing.order_sum is '</w:t>
            </w:r>
            <w:r>
              <w:rPr>
                <w:rFonts w:hint="eastAsia"/>
              </w:rPr>
              <w:t>订单价格</w:t>
            </w:r>
            <w:r>
              <w:rPr>
                <w:rFonts w:hint="eastAsia"/>
              </w:rPr>
              <w:t>';</w:t>
            </w:r>
          </w:p>
          <w:p w14:paraId="246FE1A6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251E1AB4" w14:textId="77777777" w:rsidR="00DA4685" w:rsidRPr="003342A1" w:rsidRDefault="00DA4685" w:rsidP="00DA4685"/>
    <w:p w14:paraId="0EF32444" w14:textId="77777777" w:rsidR="00DA4685" w:rsidRDefault="00DA4685" w:rsidP="00DA4685">
      <w:pPr>
        <w:pStyle w:val="5"/>
        <w:tabs>
          <w:tab w:val="clear" w:pos="3118"/>
          <w:tab w:val="num" w:pos="2976"/>
        </w:tabs>
        <w:spacing w:line="377" w:lineRule="auto"/>
        <w:ind w:left="1276" w:hanging="1276"/>
      </w:pPr>
      <w:r>
        <w:rPr>
          <w:rFonts w:hint="eastAsia"/>
        </w:rPr>
        <w:t>上架</w:t>
      </w:r>
    </w:p>
    <w:p w14:paraId="20C2F303" w14:textId="77777777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F4065B">
        <w:t xml:space="preserve"> </w:t>
      </w:r>
      <w:proofErr w:type="spellStart"/>
      <w:r>
        <w:rPr>
          <w:rFonts w:hint="eastAsia"/>
        </w:rPr>
        <w:t>putaway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id_seller,id_book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4"/>
        <w:gridCol w:w="1409"/>
        <w:gridCol w:w="2415"/>
        <w:gridCol w:w="1717"/>
        <w:gridCol w:w="994"/>
        <w:gridCol w:w="961"/>
        <w:gridCol w:w="741"/>
        <w:gridCol w:w="1401"/>
      </w:tblGrid>
      <w:tr w:rsidR="00DA4685" w14:paraId="5435069C" w14:textId="77777777" w:rsidTr="007A1179">
        <w:tc>
          <w:tcPr>
            <w:tcW w:w="488" w:type="pct"/>
            <w:shd w:val="clear" w:color="auto" w:fill="D9D9D9"/>
          </w:tcPr>
          <w:p w14:paraId="71F1774E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9" w:type="pct"/>
            <w:shd w:val="clear" w:color="auto" w:fill="D9D9D9"/>
          </w:tcPr>
          <w:p w14:paraId="577AD489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30" w:type="pct"/>
            <w:shd w:val="clear" w:color="auto" w:fill="D9D9D9"/>
          </w:tcPr>
          <w:p w14:paraId="1E386683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3" w:type="pct"/>
            <w:shd w:val="clear" w:color="auto" w:fill="D9D9D9"/>
          </w:tcPr>
          <w:p w14:paraId="74C161CA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65" w:type="pct"/>
            <w:shd w:val="clear" w:color="auto" w:fill="D9D9D9"/>
          </w:tcPr>
          <w:p w14:paraId="39D1770C" w14:textId="77777777" w:rsidR="00DA4685" w:rsidRDefault="00DA4685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50" w:type="pct"/>
            <w:shd w:val="clear" w:color="auto" w:fill="D9D9D9"/>
          </w:tcPr>
          <w:p w14:paraId="33D0DA28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47" w:type="pct"/>
            <w:shd w:val="clear" w:color="auto" w:fill="D9D9D9"/>
          </w:tcPr>
          <w:p w14:paraId="6E4DFF5A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656" w:type="pct"/>
            <w:shd w:val="clear" w:color="auto" w:fill="D9D9D9"/>
          </w:tcPr>
          <w:p w14:paraId="414A2332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A4685" w14:paraId="3B90CAFE" w14:textId="77777777" w:rsidTr="007A1179">
        <w:tc>
          <w:tcPr>
            <w:tcW w:w="488" w:type="pct"/>
            <w:shd w:val="clear" w:color="auto" w:fill="auto"/>
          </w:tcPr>
          <w:p w14:paraId="114B7986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1781BDE8" w14:textId="77777777" w:rsidR="00DA4685" w:rsidRDefault="00DA4685" w:rsidP="007A1179">
            <w:pPr>
              <w:pStyle w:val="a7"/>
              <w:ind w:firstLineChars="0" w:firstLine="0"/>
            </w:pPr>
            <w:r w:rsidRPr="00095A29">
              <w:t>商家编号</w:t>
            </w:r>
          </w:p>
        </w:tc>
        <w:tc>
          <w:tcPr>
            <w:tcW w:w="1130" w:type="pct"/>
            <w:shd w:val="clear" w:color="auto" w:fill="auto"/>
          </w:tcPr>
          <w:p w14:paraId="675F37E8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seller_id</w:t>
            </w:r>
            <w:proofErr w:type="spellEnd"/>
          </w:p>
        </w:tc>
        <w:tc>
          <w:tcPr>
            <w:tcW w:w="803" w:type="pct"/>
            <w:shd w:val="clear" w:color="auto" w:fill="auto"/>
          </w:tcPr>
          <w:p w14:paraId="4AF0BC30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seller(</w:t>
            </w:r>
            <w:proofErr w:type="spellStart"/>
            <w:r w:rsidRPr="00067238">
              <w:t>seller_id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65" w:type="pct"/>
            <w:shd w:val="clear" w:color="auto" w:fill="auto"/>
          </w:tcPr>
          <w:p w14:paraId="10704F6A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50" w:type="pct"/>
            <w:shd w:val="clear" w:color="auto" w:fill="auto"/>
          </w:tcPr>
          <w:p w14:paraId="3FA33E0B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47" w:type="pct"/>
            <w:shd w:val="clear" w:color="auto" w:fill="auto"/>
          </w:tcPr>
          <w:p w14:paraId="74901019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656" w:type="pct"/>
            <w:shd w:val="clear" w:color="auto" w:fill="auto"/>
          </w:tcPr>
          <w:p w14:paraId="55C682B2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33BFA564" w14:textId="77777777" w:rsidTr="007A1179">
        <w:tc>
          <w:tcPr>
            <w:tcW w:w="488" w:type="pct"/>
            <w:shd w:val="clear" w:color="auto" w:fill="auto"/>
          </w:tcPr>
          <w:p w14:paraId="3CC8546E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6C5BD7D9" w14:textId="77777777" w:rsidR="00DA4685" w:rsidRDefault="00DA4685" w:rsidP="007A1179">
            <w:pPr>
              <w:pStyle w:val="a7"/>
              <w:ind w:firstLineChars="0" w:firstLine="0"/>
            </w:pPr>
            <w:r w:rsidRPr="00095A29">
              <w:t>图书编号</w:t>
            </w:r>
          </w:p>
        </w:tc>
        <w:tc>
          <w:tcPr>
            <w:tcW w:w="1130" w:type="pct"/>
            <w:shd w:val="clear" w:color="auto" w:fill="auto"/>
          </w:tcPr>
          <w:p w14:paraId="1A74A282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803" w:type="pct"/>
            <w:shd w:val="clear" w:color="auto" w:fill="auto"/>
          </w:tcPr>
          <w:p w14:paraId="078B26AD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>
              <w:t>book</w:t>
            </w:r>
            <w:r>
              <w:rPr>
                <w:rFonts w:hint="eastAsia"/>
              </w:rPr>
              <w:t>(</w:t>
            </w:r>
            <w:proofErr w:type="spellStart"/>
            <w:r>
              <w:t>book</w:t>
            </w:r>
            <w:r w:rsidRPr="00067238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65" w:type="pct"/>
            <w:shd w:val="clear" w:color="auto" w:fill="auto"/>
          </w:tcPr>
          <w:p w14:paraId="00577F56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50" w:type="pct"/>
            <w:shd w:val="clear" w:color="auto" w:fill="auto"/>
          </w:tcPr>
          <w:p w14:paraId="37BCBA78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47" w:type="pct"/>
            <w:shd w:val="clear" w:color="auto" w:fill="auto"/>
          </w:tcPr>
          <w:p w14:paraId="5E4A5839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656" w:type="pct"/>
            <w:shd w:val="clear" w:color="auto" w:fill="auto"/>
          </w:tcPr>
          <w:p w14:paraId="652767A2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67709951" w14:textId="77777777" w:rsidTr="007A1179">
        <w:tc>
          <w:tcPr>
            <w:tcW w:w="488" w:type="pct"/>
            <w:shd w:val="clear" w:color="auto" w:fill="auto"/>
          </w:tcPr>
          <w:p w14:paraId="5A38CA9D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4FC1C858" w14:textId="77777777" w:rsidR="00DA4685" w:rsidRPr="00095A29" w:rsidRDefault="00DA4685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1130" w:type="pct"/>
            <w:shd w:val="clear" w:color="auto" w:fill="auto"/>
          </w:tcPr>
          <w:p w14:paraId="582FB39B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803" w:type="pct"/>
            <w:shd w:val="clear" w:color="auto" w:fill="auto"/>
          </w:tcPr>
          <w:p w14:paraId="390A20C5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>
              <w:t>date</w:t>
            </w:r>
          </w:p>
        </w:tc>
        <w:tc>
          <w:tcPr>
            <w:tcW w:w="465" w:type="pct"/>
            <w:shd w:val="clear" w:color="auto" w:fill="auto"/>
          </w:tcPr>
          <w:p w14:paraId="5497E8C7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50" w:type="pct"/>
            <w:shd w:val="clear" w:color="auto" w:fill="auto"/>
          </w:tcPr>
          <w:p w14:paraId="62C9F182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>
              <w:t>s</w:t>
            </w:r>
            <w:r>
              <w:rPr>
                <w:rFonts w:hint="eastAsia"/>
              </w:rPr>
              <w:t>ys</w:t>
            </w:r>
            <w:r>
              <w:t>date</w:t>
            </w:r>
            <w:proofErr w:type="spellEnd"/>
          </w:p>
        </w:tc>
        <w:tc>
          <w:tcPr>
            <w:tcW w:w="347" w:type="pct"/>
            <w:shd w:val="clear" w:color="auto" w:fill="auto"/>
          </w:tcPr>
          <w:p w14:paraId="7842F28C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656" w:type="pct"/>
            <w:shd w:val="clear" w:color="auto" w:fill="auto"/>
          </w:tcPr>
          <w:p w14:paraId="3B5FDB66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65B69A48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123BC7BD" w14:textId="77777777" w:rsidTr="007A1179">
        <w:tc>
          <w:tcPr>
            <w:tcW w:w="5000" w:type="pct"/>
            <w:shd w:val="clear" w:color="auto" w:fill="auto"/>
          </w:tcPr>
          <w:p w14:paraId="29499E8A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创建表：上架</w:t>
            </w:r>
          </w:p>
          <w:p w14:paraId="0853DA92" w14:textId="77777777" w:rsidR="00DA4685" w:rsidRDefault="00DA4685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1.putaway</w:t>
            </w:r>
            <w:proofErr w:type="gramEnd"/>
          </w:p>
          <w:p w14:paraId="13F4BCA1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2EF518B3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references u_2_1_3_</w:t>
            </w:r>
            <w:proofErr w:type="gramStart"/>
            <w:r>
              <w:t>1.seller</w:t>
            </w:r>
            <w:proofErr w:type="gramEnd"/>
            <w:r>
              <w:t>(</w:t>
            </w:r>
            <w:proofErr w:type="spellStart"/>
            <w:r>
              <w:t>seller_id</w:t>
            </w:r>
            <w:proofErr w:type="spellEnd"/>
            <w:r>
              <w:t>) not null ,</w:t>
            </w:r>
          </w:p>
          <w:p w14:paraId="0BC144F3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references u_2_1_3_</w:t>
            </w:r>
            <w:proofErr w:type="gramStart"/>
            <w:r>
              <w:t>1.book</w:t>
            </w:r>
            <w:proofErr w:type="gramEnd"/>
            <w:r>
              <w:t>(</w:t>
            </w:r>
            <w:proofErr w:type="spellStart"/>
            <w:r>
              <w:t>book_id</w:t>
            </w:r>
            <w:proofErr w:type="spellEnd"/>
            <w:r>
              <w:t>) not null ,</w:t>
            </w:r>
          </w:p>
          <w:p w14:paraId="107EE16B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time_putaway</w:t>
            </w:r>
            <w:proofErr w:type="spellEnd"/>
            <w:r>
              <w:t xml:space="preserve"> date default (</w:t>
            </w:r>
            <w:proofErr w:type="spellStart"/>
            <w:r>
              <w:t>sysdate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6E9A6FC1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</w:t>
            </w:r>
            <w:proofErr w:type="gramStart"/>
            <w:r>
              <w:t>seller,id</w:t>
            </w:r>
            <w:proofErr w:type="gramEnd"/>
            <w:r>
              <w:t>_book</w:t>
            </w:r>
            <w:proofErr w:type="spellEnd"/>
            <w:r>
              <w:t>)</w:t>
            </w:r>
          </w:p>
          <w:p w14:paraId="35BE2D8F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5BE696E5" w14:textId="77777777" w:rsidR="00DA4685" w:rsidRDefault="00DA4685" w:rsidP="007A1179">
            <w:pPr>
              <w:pStyle w:val="a7"/>
              <w:ind w:firstLineChars="0" w:firstLine="0"/>
            </w:pPr>
            <w:r>
              <w:t>;</w:t>
            </w:r>
          </w:p>
          <w:p w14:paraId="3837C820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comment </w:t>
            </w:r>
            <w:r>
              <w:rPr>
                <w:rFonts w:hint="eastAsia"/>
              </w:rPr>
              <w:t>on table u_2_1_3_1.putaway is '</w:t>
            </w:r>
            <w:r>
              <w:rPr>
                <w:rFonts w:hint="eastAsia"/>
              </w:rPr>
              <w:t>上架</w:t>
            </w:r>
            <w:r>
              <w:rPr>
                <w:rFonts w:hint="eastAsia"/>
              </w:rPr>
              <w:t>';</w:t>
            </w:r>
          </w:p>
          <w:p w14:paraId="4F0553E8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u_2_1_3_1.putaway.seller_id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1A70D4C8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u_2_1_3_1.putaway.book_id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759FCCE7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u_2_1_3_1.putaway.time_putaway is '</w:t>
            </w:r>
            <w:r>
              <w:rPr>
                <w:rFonts w:hint="eastAsia"/>
              </w:rPr>
              <w:t>上架时间</w:t>
            </w:r>
            <w:r>
              <w:rPr>
                <w:rFonts w:hint="eastAsia"/>
              </w:rPr>
              <w:t>';</w:t>
            </w:r>
          </w:p>
          <w:p w14:paraId="0E84A85E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1A82D96D" w14:textId="77777777" w:rsidR="00D0206E" w:rsidRPr="003342A1" w:rsidRDefault="00D0206E" w:rsidP="00D0206E"/>
    <w:p w14:paraId="28DBF9A6" w14:textId="77777777" w:rsidR="00D0206E" w:rsidRDefault="00D0206E" w:rsidP="00D0206E">
      <w:pPr>
        <w:pStyle w:val="5"/>
        <w:tabs>
          <w:tab w:val="clear" w:pos="3118"/>
          <w:tab w:val="num" w:pos="2976"/>
        </w:tabs>
        <w:spacing w:line="377" w:lineRule="auto"/>
        <w:ind w:left="1276" w:hanging="1276"/>
      </w:pPr>
      <w:r>
        <w:rPr>
          <w:rFonts w:hint="eastAsia"/>
        </w:rPr>
        <w:t>字典</w:t>
      </w:r>
    </w:p>
    <w:p w14:paraId="1A0520FC" w14:textId="3763214D" w:rsidR="00D0206E" w:rsidRPr="00FB1786" w:rsidRDefault="00D0206E" w:rsidP="00D020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5.3.2.1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10</w:t>
      </w:r>
      <w:r>
        <w:fldChar w:fldCharType="end"/>
      </w:r>
      <w:r w:rsidRPr="00F4065B">
        <w:t xml:space="preserve"> </w:t>
      </w:r>
      <w:proofErr w:type="spellStart"/>
      <w:r>
        <w:rPr>
          <w:rFonts w:hint="eastAsia"/>
        </w:rPr>
        <w:t>user</w:t>
      </w:r>
      <w:r>
        <w:t>_dict</w:t>
      </w:r>
      <w:proofErr w:type="spellEnd"/>
      <w:r>
        <w:rPr>
          <w:rFonts w:hint="eastAsia"/>
        </w:rPr>
        <w:t>（</w:t>
      </w:r>
      <w:proofErr w:type="spellStart"/>
      <w:r>
        <w:t>category,ccode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1"/>
        <w:gridCol w:w="1457"/>
        <w:gridCol w:w="1295"/>
        <w:gridCol w:w="2312"/>
        <w:gridCol w:w="878"/>
        <w:gridCol w:w="1166"/>
        <w:gridCol w:w="878"/>
        <w:gridCol w:w="1675"/>
      </w:tblGrid>
      <w:tr w:rsidR="00D0206E" w14:paraId="2001AC18" w14:textId="77777777" w:rsidTr="00D60492">
        <w:tc>
          <w:tcPr>
            <w:tcW w:w="478" w:type="pct"/>
            <w:shd w:val="clear" w:color="auto" w:fill="D9D9D9"/>
          </w:tcPr>
          <w:p w14:paraId="51CF288E" w14:textId="77777777" w:rsidR="00D0206E" w:rsidRDefault="00D0206E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682" w:type="pct"/>
            <w:shd w:val="clear" w:color="auto" w:fill="D9D9D9"/>
          </w:tcPr>
          <w:p w14:paraId="1353B498" w14:textId="77777777" w:rsidR="00D0206E" w:rsidRDefault="00D0206E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06" w:type="pct"/>
            <w:shd w:val="clear" w:color="auto" w:fill="D9D9D9"/>
          </w:tcPr>
          <w:p w14:paraId="0D43D901" w14:textId="77777777" w:rsidR="00D0206E" w:rsidRDefault="00D0206E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82" w:type="pct"/>
            <w:shd w:val="clear" w:color="auto" w:fill="D9D9D9"/>
          </w:tcPr>
          <w:p w14:paraId="7EE8AE29" w14:textId="77777777" w:rsidR="00D0206E" w:rsidRDefault="00D0206E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11" w:type="pct"/>
            <w:shd w:val="clear" w:color="auto" w:fill="D9D9D9"/>
          </w:tcPr>
          <w:p w14:paraId="3F6E60F1" w14:textId="77777777" w:rsidR="00D0206E" w:rsidRDefault="00D0206E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546" w:type="pct"/>
            <w:shd w:val="clear" w:color="auto" w:fill="D9D9D9"/>
          </w:tcPr>
          <w:p w14:paraId="0889D5BF" w14:textId="77777777" w:rsidR="00D0206E" w:rsidRDefault="00D0206E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11" w:type="pct"/>
            <w:shd w:val="clear" w:color="auto" w:fill="D9D9D9"/>
          </w:tcPr>
          <w:p w14:paraId="2AD9ABD9" w14:textId="77777777" w:rsidR="00D0206E" w:rsidRDefault="00D0206E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84" w:type="pct"/>
            <w:shd w:val="clear" w:color="auto" w:fill="D9D9D9"/>
          </w:tcPr>
          <w:p w14:paraId="7BA264CB" w14:textId="77777777" w:rsidR="00D0206E" w:rsidRDefault="00D0206E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0206E" w14:paraId="31FEF840" w14:textId="77777777" w:rsidTr="00D60492">
        <w:tc>
          <w:tcPr>
            <w:tcW w:w="478" w:type="pct"/>
            <w:shd w:val="clear" w:color="auto" w:fill="auto"/>
          </w:tcPr>
          <w:p w14:paraId="7B33E15E" w14:textId="6AFC73E6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82" w:type="pct"/>
            <w:shd w:val="clear" w:color="auto" w:fill="auto"/>
          </w:tcPr>
          <w:p w14:paraId="1059CC63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大类编号</w:t>
            </w:r>
          </w:p>
        </w:tc>
        <w:tc>
          <w:tcPr>
            <w:tcW w:w="606" w:type="pct"/>
            <w:shd w:val="clear" w:color="auto" w:fill="auto"/>
          </w:tcPr>
          <w:p w14:paraId="6002A18B" w14:textId="77777777" w:rsidR="00D0206E" w:rsidRDefault="00D0206E" w:rsidP="00D0206E">
            <w:pPr>
              <w:pStyle w:val="a7"/>
              <w:ind w:firstLineChars="0" w:firstLine="0"/>
            </w:pPr>
            <w:r>
              <w:t>category</w:t>
            </w:r>
          </w:p>
        </w:tc>
        <w:tc>
          <w:tcPr>
            <w:tcW w:w="1082" w:type="pct"/>
            <w:shd w:val="clear" w:color="auto" w:fill="auto"/>
          </w:tcPr>
          <w:p w14:paraId="5FFC3872" w14:textId="77777777" w:rsidR="00D0206E" w:rsidRPr="009E0E27" w:rsidRDefault="00D0206E" w:rsidP="00D0206E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>
              <w:t>char(</w:t>
            </w:r>
            <w:proofErr w:type="gramEnd"/>
            <w:r>
              <w:t>3)</w:t>
            </w:r>
          </w:p>
        </w:tc>
        <w:tc>
          <w:tcPr>
            <w:tcW w:w="411" w:type="pct"/>
            <w:shd w:val="clear" w:color="auto" w:fill="auto"/>
          </w:tcPr>
          <w:p w14:paraId="6A0E5D48" w14:textId="77777777" w:rsidR="00D0206E" w:rsidRDefault="00D0206E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46" w:type="pct"/>
            <w:shd w:val="clear" w:color="auto" w:fill="auto"/>
          </w:tcPr>
          <w:p w14:paraId="441D7443" w14:textId="77777777" w:rsidR="00D0206E" w:rsidRDefault="00D0206E" w:rsidP="00D0206E">
            <w:pPr>
              <w:pStyle w:val="a7"/>
              <w:ind w:firstLineChars="0" w:firstLine="0"/>
            </w:pPr>
          </w:p>
        </w:tc>
        <w:tc>
          <w:tcPr>
            <w:tcW w:w="411" w:type="pct"/>
            <w:shd w:val="clear" w:color="auto" w:fill="auto"/>
          </w:tcPr>
          <w:p w14:paraId="390217C4" w14:textId="77777777" w:rsidR="00D0206E" w:rsidRDefault="00D0206E" w:rsidP="00D0206E">
            <w:pPr>
              <w:pStyle w:val="a7"/>
              <w:ind w:firstLineChars="0" w:firstLine="0"/>
            </w:pPr>
          </w:p>
        </w:tc>
        <w:tc>
          <w:tcPr>
            <w:tcW w:w="784" w:type="pct"/>
            <w:shd w:val="clear" w:color="auto" w:fill="auto"/>
          </w:tcPr>
          <w:p w14:paraId="2056837C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位为</w:t>
            </w:r>
            <w:r>
              <w:t>3</w:t>
            </w:r>
          </w:p>
        </w:tc>
      </w:tr>
      <w:tr w:rsidR="00D0206E" w14:paraId="3AE09DFE" w14:textId="77777777" w:rsidTr="00D60492">
        <w:tc>
          <w:tcPr>
            <w:tcW w:w="478" w:type="pct"/>
            <w:shd w:val="clear" w:color="auto" w:fill="auto"/>
          </w:tcPr>
          <w:p w14:paraId="1D867EAD" w14:textId="30A96AB1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82" w:type="pct"/>
            <w:shd w:val="clear" w:color="auto" w:fill="auto"/>
          </w:tcPr>
          <w:p w14:paraId="4BB67B01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小类编号</w:t>
            </w:r>
          </w:p>
        </w:tc>
        <w:tc>
          <w:tcPr>
            <w:tcW w:w="606" w:type="pct"/>
            <w:shd w:val="clear" w:color="auto" w:fill="auto"/>
          </w:tcPr>
          <w:p w14:paraId="3299AC22" w14:textId="77777777" w:rsidR="00D0206E" w:rsidRDefault="00D0206E" w:rsidP="00D0206E">
            <w:pPr>
              <w:pStyle w:val="a7"/>
              <w:ind w:firstLineChars="0" w:firstLine="0"/>
            </w:pPr>
            <w:proofErr w:type="spellStart"/>
            <w:r>
              <w:t>ccode</w:t>
            </w:r>
            <w:proofErr w:type="spellEnd"/>
          </w:p>
        </w:tc>
        <w:tc>
          <w:tcPr>
            <w:tcW w:w="1082" w:type="pct"/>
            <w:shd w:val="clear" w:color="auto" w:fill="auto"/>
          </w:tcPr>
          <w:p w14:paraId="4C6D54DD" w14:textId="77777777" w:rsidR="00D0206E" w:rsidRPr="009E0E27" w:rsidRDefault="00D0206E" w:rsidP="00D0206E">
            <w:pPr>
              <w:pStyle w:val="a7"/>
              <w:ind w:firstLineChars="0" w:firstLine="0"/>
              <w:rPr>
                <w:color w:val="FF0000"/>
              </w:rPr>
            </w:pPr>
            <w:r>
              <w:t>varchar2(6)</w:t>
            </w:r>
          </w:p>
        </w:tc>
        <w:tc>
          <w:tcPr>
            <w:tcW w:w="411" w:type="pct"/>
            <w:shd w:val="clear" w:color="auto" w:fill="auto"/>
          </w:tcPr>
          <w:p w14:paraId="195D8B30" w14:textId="77777777" w:rsidR="00D0206E" w:rsidRDefault="00D0206E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46" w:type="pct"/>
            <w:shd w:val="clear" w:color="auto" w:fill="auto"/>
          </w:tcPr>
          <w:p w14:paraId="34B16F4E" w14:textId="77777777" w:rsidR="00D0206E" w:rsidRDefault="00D0206E" w:rsidP="00D0206E">
            <w:pPr>
              <w:pStyle w:val="a7"/>
              <w:ind w:firstLineChars="0" w:firstLine="0"/>
            </w:pPr>
          </w:p>
        </w:tc>
        <w:tc>
          <w:tcPr>
            <w:tcW w:w="411" w:type="pct"/>
            <w:shd w:val="clear" w:color="auto" w:fill="auto"/>
          </w:tcPr>
          <w:p w14:paraId="1607C606" w14:textId="77777777" w:rsidR="00D0206E" w:rsidRDefault="00D0206E" w:rsidP="00D0206E">
            <w:pPr>
              <w:pStyle w:val="a7"/>
              <w:ind w:firstLineChars="0" w:firstLine="0"/>
            </w:pPr>
          </w:p>
        </w:tc>
        <w:tc>
          <w:tcPr>
            <w:tcW w:w="784" w:type="pct"/>
            <w:shd w:val="clear" w:color="auto" w:fill="auto"/>
          </w:tcPr>
          <w:p w14:paraId="4344A0FB" w14:textId="77777777" w:rsidR="00D0206E" w:rsidRDefault="00D0206E" w:rsidP="00D0206E">
            <w:pPr>
              <w:pStyle w:val="a7"/>
              <w:ind w:firstLineChars="0" w:firstLine="0"/>
            </w:pPr>
          </w:p>
        </w:tc>
      </w:tr>
      <w:tr w:rsidR="00D0206E" w14:paraId="660EEAD1" w14:textId="77777777" w:rsidTr="00D60492">
        <w:tc>
          <w:tcPr>
            <w:tcW w:w="478" w:type="pct"/>
            <w:shd w:val="clear" w:color="auto" w:fill="auto"/>
          </w:tcPr>
          <w:p w14:paraId="5619E6D3" w14:textId="42BE17D0" w:rsidR="00D0206E" w:rsidRDefault="00D0206E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82" w:type="pct"/>
            <w:shd w:val="clear" w:color="auto" w:fill="auto"/>
          </w:tcPr>
          <w:p w14:paraId="3AB9066B" w14:textId="77777777" w:rsidR="00D0206E" w:rsidRPr="00095A29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编号说明</w:t>
            </w:r>
          </w:p>
        </w:tc>
        <w:tc>
          <w:tcPr>
            <w:tcW w:w="606" w:type="pct"/>
            <w:shd w:val="clear" w:color="auto" w:fill="auto"/>
          </w:tcPr>
          <w:p w14:paraId="67380193" w14:textId="77777777" w:rsidR="00D0206E" w:rsidRDefault="00D0206E" w:rsidP="00D0206E">
            <w:pPr>
              <w:pStyle w:val="a7"/>
              <w:ind w:firstLineChars="0" w:firstLine="0"/>
            </w:pPr>
            <w:proofErr w:type="spellStart"/>
            <w:r>
              <w:t>ctext</w:t>
            </w:r>
            <w:proofErr w:type="spellEnd"/>
          </w:p>
        </w:tc>
        <w:tc>
          <w:tcPr>
            <w:tcW w:w="1082" w:type="pct"/>
            <w:shd w:val="clear" w:color="auto" w:fill="auto"/>
          </w:tcPr>
          <w:p w14:paraId="6AA141E9" w14:textId="77777777" w:rsidR="00D0206E" w:rsidRPr="009E0E27" w:rsidRDefault="00D0206E" w:rsidP="00D0206E">
            <w:pPr>
              <w:pStyle w:val="a7"/>
              <w:ind w:firstLineChars="0" w:firstLine="0"/>
              <w:rPr>
                <w:color w:val="FF0000"/>
              </w:rPr>
            </w:pPr>
            <w:r>
              <w:t>varchar2(300)</w:t>
            </w:r>
          </w:p>
        </w:tc>
        <w:tc>
          <w:tcPr>
            <w:tcW w:w="411" w:type="pct"/>
            <w:shd w:val="clear" w:color="auto" w:fill="auto"/>
          </w:tcPr>
          <w:p w14:paraId="476A7BDC" w14:textId="77777777" w:rsidR="00D0206E" w:rsidRDefault="00D0206E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46" w:type="pct"/>
            <w:shd w:val="clear" w:color="auto" w:fill="auto"/>
          </w:tcPr>
          <w:p w14:paraId="5B1E7632" w14:textId="77777777" w:rsidR="00D0206E" w:rsidRDefault="00D0206E" w:rsidP="00D0206E">
            <w:pPr>
              <w:pStyle w:val="a7"/>
              <w:ind w:firstLineChars="0" w:firstLine="0"/>
            </w:pPr>
          </w:p>
        </w:tc>
        <w:tc>
          <w:tcPr>
            <w:tcW w:w="411" w:type="pct"/>
            <w:shd w:val="clear" w:color="auto" w:fill="auto"/>
          </w:tcPr>
          <w:p w14:paraId="3AA93CBF" w14:textId="77777777" w:rsidR="00D0206E" w:rsidRDefault="00D0206E" w:rsidP="00D0206E">
            <w:pPr>
              <w:pStyle w:val="a7"/>
              <w:ind w:firstLineChars="0" w:firstLine="0"/>
            </w:pPr>
          </w:p>
        </w:tc>
        <w:tc>
          <w:tcPr>
            <w:tcW w:w="784" w:type="pct"/>
            <w:shd w:val="clear" w:color="auto" w:fill="auto"/>
          </w:tcPr>
          <w:p w14:paraId="098C4A66" w14:textId="77777777" w:rsidR="00D0206E" w:rsidRDefault="00D0206E" w:rsidP="00D0206E">
            <w:pPr>
              <w:pStyle w:val="a7"/>
              <w:ind w:firstLineChars="0" w:firstLine="0"/>
            </w:pPr>
          </w:p>
        </w:tc>
      </w:tr>
    </w:tbl>
    <w:p w14:paraId="655343DE" w14:textId="77777777" w:rsidR="00D0206E" w:rsidRDefault="00D0206E" w:rsidP="00D0206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0206E" w14:paraId="41F84C60" w14:textId="77777777" w:rsidTr="00D0206E">
        <w:tc>
          <w:tcPr>
            <w:tcW w:w="5000" w:type="pct"/>
            <w:shd w:val="clear" w:color="auto" w:fill="auto"/>
          </w:tcPr>
          <w:p w14:paraId="465F83B9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创建表：字典</w:t>
            </w:r>
          </w:p>
          <w:p w14:paraId="594D3582" w14:textId="77777777" w:rsidR="00D0206E" w:rsidRDefault="00D0206E" w:rsidP="00D0206E">
            <w:pPr>
              <w:pStyle w:val="a7"/>
              <w:ind w:firstLineChars="0" w:firstLine="0"/>
            </w:pPr>
            <w:r>
              <w:t>create table u_2_1_3_1.user_dict</w:t>
            </w:r>
          </w:p>
          <w:p w14:paraId="020AAC40" w14:textId="77777777" w:rsidR="00D0206E" w:rsidRDefault="00D0206E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6E7EB591" w14:textId="77777777" w:rsidR="00D0206E" w:rsidRDefault="00D0206E" w:rsidP="00D0206E">
            <w:pPr>
              <w:pStyle w:val="a7"/>
              <w:ind w:firstLineChars="0" w:firstLine="0"/>
            </w:pPr>
            <w:r>
              <w:tab/>
              <w:t xml:space="preserve">category </w:t>
            </w:r>
            <w:proofErr w:type="gramStart"/>
            <w:r>
              <w:t>char(</w:t>
            </w:r>
            <w:proofErr w:type="gramEnd"/>
            <w:r>
              <w:t>3) not null ,</w:t>
            </w:r>
          </w:p>
          <w:p w14:paraId="0E085CDD" w14:textId="77777777" w:rsidR="00D0206E" w:rsidRDefault="00D0206E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ccode</w:t>
            </w:r>
            <w:proofErr w:type="spellEnd"/>
            <w:r>
              <w:t xml:space="preserve"> varchar2(6) not </w:t>
            </w:r>
            <w:proofErr w:type="gramStart"/>
            <w:r>
              <w:t>null ,</w:t>
            </w:r>
            <w:proofErr w:type="gramEnd"/>
          </w:p>
          <w:p w14:paraId="71DF44F4" w14:textId="77777777" w:rsidR="00D0206E" w:rsidRDefault="00D0206E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ctext</w:t>
            </w:r>
            <w:proofErr w:type="spellEnd"/>
            <w:r>
              <w:t xml:space="preserve"> varchar2(300) not </w:t>
            </w:r>
            <w:proofErr w:type="gramStart"/>
            <w:r>
              <w:t>null ,</w:t>
            </w:r>
            <w:proofErr w:type="gramEnd"/>
          </w:p>
          <w:p w14:paraId="1D652719" w14:textId="77777777" w:rsidR="00D0206E" w:rsidRDefault="00D0206E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proofErr w:type="gramStart"/>
            <w:r>
              <w:t>category,ccode</w:t>
            </w:r>
            <w:proofErr w:type="spellEnd"/>
            <w:proofErr w:type="gramEnd"/>
            <w:r>
              <w:t>)</w:t>
            </w:r>
          </w:p>
          <w:p w14:paraId="4C99B7A2" w14:textId="77777777" w:rsidR="00D0206E" w:rsidRDefault="00D0206E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40269B9E" w14:textId="77777777" w:rsidR="00D0206E" w:rsidRDefault="00D0206E" w:rsidP="00D0206E">
            <w:pPr>
              <w:pStyle w:val="a7"/>
              <w:ind w:firstLineChars="0" w:firstLine="0"/>
            </w:pPr>
            <w:r>
              <w:t>;</w:t>
            </w:r>
          </w:p>
          <w:p w14:paraId="242CC71B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u_2_1_3_1.user_dict is '</w:t>
            </w:r>
            <w:r>
              <w:rPr>
                <w:rFonts w:hint="eastAsia"/>
              </w:rPr>
              <w:t>字典</w:t>
            </w:r>
            <w:r>
              <w:rPr>
                <w:rFonts w:hint="eastAsia"/>
              </w:rPr>
              <w:t>';</w:t>
            </w:r>
          </w:p>
          <w:p w14:paraId="64DF0DF4" w14:textId="77777777" w:rsidR="00D0206E" w:rsidRDefault="00D0206E" w:rsidP="00D0206E">
            <w:pPr>
              <w:pStyle w:val="a7"/>
              <w:ind w:firstLineChars="0" w:firstLine="0"/>
            </w:pPr>
            <w:r>
              <w:t>comment on column u_2_1_3_1.user_dic</w:t>
            </w:r>
            <w:r>
              <w:rPr>
                <w:rFonts w:hint="eastAsia"/>
              </w:rPr>
              <w:t>t.category is '</w:t>
            </w:r>
            <w:r>
              <w:rPr>
                <w:rFonts w:hint="eastAsia"/>
              </w:rPr>
              <w:t>大类编号</w:t>
            </w:r>
            <w:r>
              <w:rPr>
                <w:rFonts w:hint="eastAsia"/>
              </w:rPr>
              <w:t>';</w:t>
            </w:r>
          </w:p>
          <w:p w14:paraId="5C273DDA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u_2_1_3_1.user_dict.ccode is '</w:t>
            </w:r>
            <w:r>
              <w:rPr>
                <w:rFonts w:hint="eastAsia"/>
              </w:rPr>
              <w:t>小类编号</w:t>
            </w:r>
            <w:r>
              <w:rPr>
                <w:rFonts w:hint="eastAsia"/>
              </w:rPr>
              <w:t>';</w:t>
            </w:r>
          </w:p>
          <w:p w14:paraId="687CC9D5" w14:textId="77777777" w:rsidR="00D0206E" w:rsidRDefault="00D0206E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u_2_1_3_1.user_dict.ctext is '</w:t>
            </w:r>
            <w:r>
              <w:rPr>
                <w:rFonts w:hint="eastAsia"/>
              </w:rPr>
              <w:t>编号说明</w:t>
            </w:r>
            <w:r>
              <w:rPr>
                <w:rFonts w:hint="eastAsia"/>
              </w:rPr>
              <w:t>';</w:t>
            </w:r>
          </w:p>
          <w:p w14:paraId="1657D0F7" w14:textId="77777777" w:rsidR="00D0206E" w:rsidRDefault="00D0206E" w:rsidP="00D0206E">
            <w:pPr>
              <w:pStyle w:val="a7"/>
              <w:ind w:firstLineChars="0" w:firstLine="0"/>
            </w:pPr>
          </w:p>
        </w:tc>
      </w:tr>
    </w:tbl>
    <w:p w14:paraId="6D96E500" w14:textId="77777777" w:rsidR="00D0206E" w:rsidRPr="003342A1" w:rsidRDefault="00D0206E" w:rsidP="00D0206E"/>
    <w:p w14:paraId="50DC20F1" w14:textId="77777777" w:rsidR="00D0206E" w:rsidRDefault="00D0206E" w:rsidP="00D0206E">
      <w:pPr>
        <w:pStyle w:val="4"/>
      </w:pPr>
      <w:bookmarkStart w:id="158" w:name="_Toc24927111"/>
      <w:r>
        <w:rPr>
          <w:rFonts w:hint="eastAsia"/>
        </w:rPr>
        <w:t>添加检查约束</w:t>
      </w:r>
      <w:bookmarkEnd w:id="158"/>
    </w:p>
    <w:p w14:paraId="27E8A5C7" w14:textId="13BE8725" w:rsidR="00D0206E" w:rsidRDefault="00D0206E" w:rsidP="00D020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5.3.2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语句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C0C6D" w14:paraId="4233EA24" w14:textId="77777777" w:rsidTr="00602DC8">
        <w:tc>
          <w:tcPr>
            <w:tcW w:w="5000" w:type="pct"/>
            <w:shd w:val="clear" w:color="auto" w:fill="auto"/>
          </w:tcPr>
          <w:p w14:paraId="68A031B9" w14:textId="77777777" w:rsidR="009C0C6D" w:rsidRDefault="009C0C6D" w:rsidP="00602DC8">
            <w:pPr>
              <w:pStyle w:val="a7"/>
              <w:ind w:firstLine="420"/>
            </w:pPr>
            <w:r>
              <w:t xml:space="preserve">alter table </w:t>
            </w:r>
            <w:r>
              <w:rPr>
                <w:rFonts w:hint="eastAsia"/>
              </w:rPr>
              <w:t>book</w:t>
            </w:r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64A07121" w14:textId="77777777" w:rsidR="009C0C6D" w:rsidRDefault="009C0C6D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</w:t>
            </w:r>
            <w:r>
              <w:t>_</w:t>
            </w:r>
            <w:r w:rsidRPr="00D45698">
              <w:rPr>
                <w:rFonts w:hint="eastAsia"/>
              </w:rPr>
              <w:t>purchasing</w:t>
            </w:r>
            <w:proofErr w:type="spellEnd"/>
            <w:r>
              <w:t xml:space="preserve"> add check (</w:t>
            </w:r>
            <w:proofErr w:type="spellStart"/>
            <w:r>
              <w:t>book_count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7A20E08B" w14:textId="77777777" w:rsidR="009C0C6D" w:rsidRDefault="009C0C6D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</w:t>
            </w:r>
            <w:r>
              <w:t>_</w:t>
            </w:r>
            <w:r w:rsidRPr="00D45698">
              <w:rPr>
                <w:rFonts w:hint="eastAsia"/>
              </w:rPr>
              <w:t>purchasing</w:t>
            </w:r>
            <w:proofErr w:type="spellEnd"/>
            <w:r>
              <w:t xml:space="preserve"> add check (</w:t>
            </w:r>
            <w:proofErr w:type="spellStart"/>
            <w:r w:rsidRPr="00067238">
              <w:t>order_sum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</w:t>
            </w:r>
          </w:p>
          <w:p w14:paraId="5A53215E" w14:textId="77777777" w:rsidR="009C0C6D" w:rsidRPr="002F6506" w:rsidRDefault="009C0C6D" w:rsidP="00602DC8">
            <w:pPr>
              <w:pStyle w:val="a7"/>
              <w:ind w:firstLine="420"/>
            </w:pPr>
          </w:p>
        </w:tc>
      </w:tr>
    </w:tbl>
    <w:p w14:paraId="18FC1954" w14:textId="1506FA96" w:rsidR="006F597C" w:rsidRDefault="006F597C" w:rsidP="006F597C">
      <w:pPr>
        <w:pStyle w:val="3"/>
      </w:pPr>
      <w:bookmarkStart w:id="159" w:name="_Toc24927112"/>
      <w:r>
        <w:rPr>
          <w:rFonts w:hint="eastAsia"/>
        </w:rPr>
        <w:t>同义词</w:t>
      </w:r>
      <w:bookmarkEnd w:id="159"/>
    </w:p>
    <w:p w14:paraId="28E7D98E" w14:textId="77777777" w:rsidR="009C0C6D" w:rsidRPr="00FB1786" w:rsidRDefault="009C0C6D" w:rsidP="009C0C6D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5.3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CC4CCF" w14:paraId="4EA758A7" w14:textId="77777777" w:rsidTr="00CC4CCF">
        <w:tc>
          <w:tcPr>
            <w:tcW w:w="355" w:type="pct"/>
            <w:shd w:val="clear" w:color="auto" w:fill="D9D9D9"/>
          </w:tcPr>
          <w:p w14:paraId="7907364A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24BAAD5F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2899CBFD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2F335E69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60B9B025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C4CCF" w14:paraId="2082A33B" w14:textId="77777777" w:rsidTr="00CC4CCF">
        <w:tc>
          <w:tcPr>
            <w:tcW w:w="355" w:type="pct"/>
            <w:shd w:val="clear" w:color="auto" w:fill="auto"/>
          </w:tcPr>
          <w:p w14:paraId="0500D703" w14:textId="77777777" w:rsidR="00CC4CCF" w:rsidRDefault="00CC4CCF" w:rsidP="00CC4CCF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0C45477D" w14:textId="77777777" w:rsidR="00CC4CCF" w:rsidRDefault="00CC4CCF" w:rsidP="00CC4CCF">
            <w:pPr>
              <w:pStyle w:val="a7"/>
              <w:ind w:firstLineChars="0" w:firstLine="0"/>
            </w:pPr>
            <w:r>
              <w:t>pub</w:t>
            </w:r>
          </w:p>
        </w:tc>
        <w:tc>
          <w:tcPr>
            <w:tcW w:w="1133" w:type="pct"/>
            <w:shd w:val="clear" w:color="auto" w:fill="auto"/>
          </w:tcPr>
          <w:p w14:paraId="58D43F21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</w:p>
        </w:tc>
        <w:tc>
          <w:tcPr>
            <w:tcW w:w="1890" w:type="pct"/>
          </w:tcPr>
          <w:p w14:paraId="6186C215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出版社别称</w:t>
            </w:r>
          </w:p>
        </w:tc>
        <w:tc>
          <w:tcPr>
            <w:tcW w:w="660" w:type="pct"/>
          </w:tcPr>
          <w:p w14:paraId="09D08B74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503849DE" w14:textId="77777777" w:rsidTr="00CC4CCF">
        <w:tc>
          <w:tcPr>
            <w:tcW w:w="355" w:type="pct"/>
            <w:shd w:val="clear" w:color="auto" w:fill="auto"/>
          </w:tcPr>
          <w:p w14:paraId="4EBCC9DA" w14:textId="77777777" w:rsidR="00CC4CCF" w:rsidRDefault="00CC4CCF" w:rsidP="00CC4CCF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3B988B9C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selp</w:t>
            </w:r>
            <w:proofErr w:type="spellEnd"/>
          </w:p>
        </w:tc>
        <w:tc>
          <w:tcPr>
            <w:tcW w:w="1133" w:type="pct"/>
            <w:shd w:val="clear" w:color="auto" w:fill="auto"/>
          </w:tcPr>
          <w:p w14:paraId="6630AA39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1890" w:type="pct"/>
          </w:tcPr>
          <w:p w14:paraId="73FF42A4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选购别称</w:t>
            </w:r>
          </w:p>
        </w:tc>
        <w:tc>
          <w:tcPr>
            <w:tcW w:w="660" w:type="pct"/>
          </w:tcPr>
          <w:p w14:paraId="22AC8A09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3856F5FE" w14:textId="2D377397" w:rsidR="009C0C6D" w:rsidRPr="00FB1133" w:rsidRDefault="009C0C6D" w:rsidP="009C0C6D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C0C6D" w14:paraId="7B42106A" w14:textId="77777777" w:rsidTr="00602DC8">
        <w:tc>
          <w:tcPr>
            <w:tcW w:w="5000" w:type="pct"/>
            <w:shd w:val="clear" w:color="auto" w:fill="auto"/>
          </w:tcPr>
          <w:p w14:paraId="37D1DD35" w14:textId="77777777" w:rsidR="00CC4CCF" w:rsidRDefault="00CC4CCF" w:rsidP="00602DC8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创建同义词：出版社别称</w:t>
            </w:r>
          </w:p>
          <w:p w14:paraId="2FE060AF" w14:textId="77777777" w:rsidR="00CC4CCF" w:rsidRDefault="00CC4CCF" w:rsidP="00602DC8">
            <w:pPr>
              <w:pStyle w:val="a7"/>
              <w:ind w:firstLineChars="0" w:firstLine="0"/>
            </w:pPr>
            <w:r>
              <w:t>create synonym u_2_1_3_1.pub for u_2_1_3_</w:t>
            </w:r>
            <w:proofErr w:type="gramStart"/>
            <w:r>
              <w:t>1.publishing</w:t>
            </w:r>
            <w:proofErr w:type="gramEnd"/>
            <w:r>
              <w:t>_house;</w:t>
            </w:r>
          </w:p>
          <w:p w14:paraId="20E19590" w14:textId="77777777" w:rsidR="00CC4CCF" w:rsidRDefault="00CC4CCF" w:rsidP="00602DC8">
            <w:pPr>
              <w:pStyle w:val="a7"/>
              <w:ind w:firstLineChars="0" w:firstLine="0"/>
            </w:pPr>
          </w:p>
          <w:p w14:paraId="1977E34F" w14:textId="77777777" w:rsidR="00CC4CCF" w:rsidRDefault="00CC4CCF" w:rsidP="00602DC8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创建同义词：选购别称</w:t>
            </w:r>
          </w:p>
          <w:p w14:paraId="7842D538" w14:textId="77777777" w:rsidR="00CC4CCF" w:rsidRDefault="00CC4CCF" w:rsidP="00602DC8">
            <w:pPr>
              <w:pStyle w:val="a7"/>
              <w:ind w:firstLineChars="0" w:firstLine="0"/>
            </w:pPr>
            <w:r>
              <w:t>create synonym u_2_1_3_</w:t>
            </w:r>
            <w:proofErr w:type="gramStart"/>
            <w:r>
              <w:t>1.selp</w:t>
            </w:r>
            <w:proofErr w:type="gramEnd"/>
            <w:r>
              <w:t xml:space="preserve"> for u_2_1_3_1.sel_purchasing;</w:t>
            </w:r>
          </w:p>
          <w:p w14:paraId="4EC10EDD" w14:textId="77777777" w:rsidR="00CC4CCF" w:rsidRDefault="00CC4CCF" w:rsidP="00602DC8">
            <w:pPr>
              <w:pStyle w:val="a7"/>
              <w:ind w:firstLineChars="0" w:firstLine="0"/>
            </w:pPr>
          </w:p>
          <w:p w14:paraId="48A84A95" w14:textId="36FACE17" w:rsidR="009C0C6D" w:rsidRDefault="009C0C6D" w:rsidP="00602DC8">
            <w:pPr>
              <w:pStyle w:val="a7"/>
              <w:ind w:firstLineChars="0" w:firstLine="0"/>
            </w:pPr>
          </w:p>
        </w:tc>
      </w:tr>
    </w:tbl>
    <w:p w14:paraId="5C27D7FF" w14:textId="77777777" w:rsidR="001A5481" w:rsidRDefault="001A5481" w:rsidP="001A5481">
      <w:pPr>
        <w:pStyle w:val="3"/>
      </w:pPr>
      <w:bookmarkStart w:id="160" w:name="_Toc24927113"/>
      <w:r>
        <w:rPr>
          <w:rFonts w:hint="eastAsia"/>
        </w:rPr>
        <w:lastRenderedPageBreak/>
        <w:t>视图</w:t>
      </w:r>
      <w:bookmarkEnd w:id="160"/>
    </w:p>
    <w:p w14:paraId="7F96367D" w14:textId="6DA5FE60" w:rsidR="001A5481" w:rsidRDefault="001A5481" w:rsidP="001A5481">
      <w:pPr>
        <w:pStyle w:val="4"/>
      </w:pPr>
      <w:bookmarkStart w:id="161" w:name="_Toc24927114"/>
      <w:r>
        <w:rPr>
          <w:rFonts w:hint="eastAsia"/>
        </w:rPr>
        <w:t>参照信息</w:t>
      </w:r>
      <w:bookmarkEnd w:id="161"/>
    </w:p>
    <w:p w14:paraId="490C5A37" w14:textId="58FBAD2C" w:rsidR="00003353" w:rsidRDefault="00003353" w:rsidP="0000335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5.3.4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6"/>
        <w:gridCol w:w="1166"/>
        <w:gridCol w:w="1919"/>
        <w:gridCol w:w="3348"/>
        <w:gridCol w:w="3433"/>
      </w:tblGrid>
      <w:tr w:rsidR="00CC4CCF" w14:paraId="65A9EAAF" w14:textId="77777777" w:rsidTr="00CC4CCF">
        <w:tc>
          <w:tcPr>
            <w:tcW w:w="382" w:type="pct"/>
            <w:shd w:val="clear" w:color="auto" w:fill="D9D9D9"/>
          </w:tcPr>
          <w:p w14:paraId="15F13453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46" w:type="pct"/>
            <w:shd w:val="clear" w:color="auto" w:fill="D9D9D9"/>
          </w:tcPr>
          <w:p w14:paraId="61710A2D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98" w:type="pct"/>
            <w:shd w:val="clear" w:color="auto" w:fill="D9D9D9"/>
          </w:tcPr>
          <w:p w14:paraId="48A038C3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567" w:type="pct"/>
            <w:shd w:val="clear" w:color="auto" w:fill="D9D9D9"/>
          </w:tcPr>
          <w:p w14:paraId="45AE7791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607" w:type="pct"/>
            <w:shd w:val="clear" w:color="auto" w:fill="D9D9D9"/>
          </w:tcPr>
          <w:p w14:paraId="512DD0A3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C4CCF" w14:paraId="71A71114" w14:textId="77777777" w:rsidTr="00CC4CCF">
        <w:tc>
          <w:tcPr>
            <w:tcW w:w="382" w:type="pct"/>
            <w:shd w:val="clear" w:color="auto" w:fill="auto"/>
          </w:tcPr>
          <w:p w14:paraId="429D23E0" w14:textId="77777777" w:rsidR="00CC4CCF" w:rsidRDefault="00CC4CCF" w:rsidP="00CC4CCF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46" w:type="pct"/>
            <w:shd w:val="clear" w:color="auto" w:fill="auto"/>
          </w:tcPr>
          <w:p w14:paraId="21761C39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卖家信息</w:t>
            </w:r>
          </w:p>
        </w:tc>
        <w:tc>
          <w:tcPr>
            <w:tcW w:w="898" w:type="pct"/>
            <w:shd w:val="clear" w:color="auto" w:fill="auto"/>
          </w:tcPr>
          <w:p w14:paraId="4B2573FF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67238">
              <w:t>seller</w:t>
            </w:r>
            <w:r>
              <w:t>_mes</w:t>
            </w:r>
            <w:proofErr w:type="spellEnd"/>
          </w:p>
        </w:tc>
        <w:tc>
          <w:tcPr>
            <w:tcW w:w="1567" w:type="pct"/>
          </w:tcPr>
          <w:p w14:paraId="76DFEDCD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proofErr w:type="gramStart"/>
            <w:r>
              <w:rPr>
                <w:rFonts w:hint="eastAsia"/>
              </w:rPr>
              <w:t>带所在</w:t>
            </w:r>
            <w:proofErr w:type="gramEnd"/>
            <w:r>
              <w:rPr>
                <w:rFonts w:hint="eastAsia"/>
              </w:rPr>
              <w:t>区域名称的卖家</w:t>
            </w:r>
          </w:p>
        </w:tc>
        <w:tc>
          <w:tcPr>
            <w:tcW w:w="1607" w:type="pct"/>
          </w:tcPr>
          <w:p w14:paraId="07B2CE75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将区域名称加进来</w:t>
            </w:r>
          </w:p>
        </w:tc>
      </w:tr>
      <w:tr w:rsidR="00CC4CCF" w14:paraId="276F7DB9" w14:textId="77777777" w:rsidTr="00CC4CCF">
        <w:tc>
          <w:tcPr>
            <w:tcW w:w="382" w:type="pct"/>
            <w:shd w:val="clear" w:color="auto" w:fill="auto"/>
          </w:tcPr>
          <w:p w14:paraId="31471D69" w14:textId="77777777" w:rsidR="00CC4CCF" w:rsidRDefault="00CC4CCF" w:rsidP="00CC4CCF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46" w:type="pct"/>
            <w:shd w:val="clear" w:color="auto" w:fill="auto"/>
          </w:tcPr>
          <w:p w14:paraId="1040036A" w14:textId="77777777" w:rsidR="00CC4CCF" w:rsidRDefault="00CC4CCF" w:rsidP="00CC4CCF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图书</w:t>
            </w:r>
            <w:r>
              <w:rPr>
                <w:rFonts w:hint="eastAsia"/>
              </w:rPr>
              <w:t>信息</w:t>
            </w:r>
          </w:p>
        </w:tc>
        <w:tc>
          <w:tcPr>
            <w:tcW w:w="898" w:type="pct"/>
            <w:shd w:val="clear" w:color="auto" w:fill="auto"/>
          </w:tcPr>
          <w:p w14:paraId="02CFAAD1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</w:t>
            </w:r>
            <w:r>
              <w:t>ook_mes</w:t>
            </w:r>
            <w:proofErr w:type="spellEnd"/>
          </w:p>
        </w:tc>
        <w:tc>
          <w:tcPr>
            <w:tcW w:w="1567" w:type="pct"/>
          </w:tcPr>
          <w:p w14:paraId="73D8B4F7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显示带出版社名称的图书</w:t>
            </w:r>
          </w:p>
        </w:tc>
        <w:tc>
          <w:tcPr>
            <w:tcW w:w="1607" w:type="pct"/>
          </w:tcPr>
          <w:p w14:paraId="5BA36BE8" w14:textId="77777777" w:rsidR="00CC4CCF" w:rsidRDefault="00CC4CCF" w:rsidP="00CC4CCF">
            <w:pPr>
              <w:pStyle w:val="a7"/>
              <w:ind w:firstLineChars="0" w:firstLine="0"/>
            </w:pPr>
            <w:r w:rsidRPr="006F46DF">
              <w:rPr>
                <w:rFonts w:hint="eastAsia"/>
              </w:rPr>
              <w:t>将</w:t>
            </w:r>
            <w:r>
              <w:rPr>
                <w:rFonts w:hint="eastAsia"/>
              </w:rPr>
              <w:t>出版社名称</w:t>
            </w:r>
            <w:r w:rsidRPr="006F46DF">
              <w:rPr>
                <w:rFonts w:hint="eastAsia"/>
              </w:rPr>
              <w:t>加进来</w:t>
            </w:r>
          </w:p>
        </w:tc>
      </w:tr>
      <w:tr w:rsidR="00CC4CCF" w14:paraId="2FDF3A29" w14:textId="77777777" w:rsidTr="00CC4CCF">
        <w:tc>
          <w:tcPr>
            <w:tcW w:w="382" w:type="pct"/>
            <w:shd w:val="clear" w:color="auto" w:fill="auto"/>
          </w:tcPr>
          <w:p w14:paraId="7B36DEE5" w14:textId="77777777" w:rsidR="00CC4CCF" w:rsidRPr="001941ED" w:rsidRDefault="00CC4CCF" w:rsidP="00CC4CCF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46" w:type="pct"/>
            <w:shd w:val="clear" w:color="auto" w:fill="auto"/>
          </w:tcPr>
          <w:p w14:paraId="0311FC58" w14:textId="77777777" w:rsidR="00CC4CCF" w:rsidRPr="002A3062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买家信息</w:t>
            </w:r>
          </w:p>
        </w:tc>
        <w:tc>
          <w:tcPr>
            <w:tcW w:w="898" w:type="pct"/>
            <w:shd w:val="clear" w:color="auto" w:fill="auto"/>
          </w:tcPr>
          <w:p w14:paraId="640A66E7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buyer</w:t>
            </w:r>
            <w:r>
              <w:t>_mes</w:t>
            </w:r>
            <w:proofErr w:type="spellEnd"/>
          </w:p>
        </w:tc>
        <w:tc>
          <w:tcPr>
            <w:tcW w:w="1567" w:type="pct"/>
          </w:tcPr>
          <w:p w14:paraId="7E1A88D4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proofErr w:type="gramStart"/>
            <w:r>
              <w:rPr>
                <w:rFonts w:hint="eastAsia"/>
              </w:rPr>
              <w:t>带所在</w:t>
            </w:r>
            <w:proofErr w:type="gramEnd"/>
            <w:r>
              <w:rPr>
                <w:rFonts w:hint="eastAsia"/>
              </w:rPr>
              <w:t>区域名称的买家</w:t>
            </w:r>
          </w:p>
        </w:tc>
        <w:tc>
          <w:tcPr>
            <w:tcW w:w="1607" w:type="pct"/>
          </w:tcPr>
          <w:p w14:paraId="5B0026D9" w14:textId="77777777" w:rsidR="00CC4CCF" w:rsidRPr="006F46D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将区域名称加进来</w:t>
            </w:r>
          </w:p>
        </w:tc>
      </w:tr>
      <w:tr w:rsidR="00CC4CCF" w14:paraId="7CDD40D7" w14:textId="77777777" w:rsidTr="00CC4CCF">
        <w:tc>
          <w:tcPr>
            <w:tcW w:w="382" w:type="pct"/>
            <w:shd w:val="clear" w:color="auto" w:fill="auto"/>
          </w:tcPr>
          <w:p w14:paraId="21C6FCE1" w14:textId="77777777" w:rsidR="00CC4CCF" w:rsidRPr="001941ED" w:rsidRDefault="00CC4CCF" w:rsidP="00CC4CCF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46" w:type="pct"/>
            <w:shd w:val="clear" w:color="auto" w:fill="auto"/>
          </w:tcPr>
          <w:p w14:paraId="69E0103D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拥有信息</w:t>
            </w:r>
          </w:p>
        </w:tc>
        <w:tc>
          <w:tcPr>
            <w:tcW w:w="898" w:type="pct"/>
            <w:shd w:val="clear" w:color="auto" w:fill="auto"/>
          </w:tcPr>
          <w:p w14:paraId="53DBDF75" w14:textId="77777777" w:rsidR="00CC4CCF" w:rsidRPr="00D45698" w:rsidRDefault="00CC4CCF" w:rsidP="00CC4CCF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o</w:t>
            </w:r>
            <w:r w:rsidRPr="00D45698">
              <w:t>wn</w:t>
            </w:r>
            <w:r>
              <w:t>_mes</w:t>
            </w:r>
            <w:proofErr w:type="spellEnd"/>
          </w:p>
        </w:tc>
        <w:tc>
          <w:tcPr>
            <w:tcW w:w="1567" w:type="pct"/>
          </w:tcPr>
          <w:p w14:paraId="3518698A" w14:textId="77777777" w:rsidR="00CC4CCF" w:rsidRDefault="00CC4CCF" w:rsidP="00CC4CCF">
            <w:pPr>
              <w:pStyle w:val="a7"/>
              <w:ind w:firstLineChars="0" w:firstLine="0"/>
            </w:pPr>
            <w:r>
              <w:t>显示带</w:t>
            </w:r>
            <w:r>
              <w:rPr>
                <w:rFonts w:hint="eastAsia"/>
              </w:rPr>
              <w:t>卖家名称的拥有</w:t>
            </w:r>
          </w:p>
        </w:tc>
        <w:tc>
          <w:tcPr>
            <w:tcW w:w="1607" w:type="pct"/>
          </w:tcPr>
          <w:p w14:paraId="0495AB67" w14:textId="77777777" w:rsidR="00CC4CCF" w:rsidRPr="005921E2" w:rsidRDefault="00CC4CCF" w:rsidP="00CC4CCF">
            <w:pPr>
              <w:pStyle w:val="a7"/>
              <w:ind w:firstLineChars="0" w:firstLine="0"/>
            </w:pPr>
            <w:r>
              <w:t>将</w:t>
            </w:r>
            <w:r>
              <w:rPr>
                <w:rFonts w:hint="eastAsia"/>
              </w:rPr>
              <w:t>卖家名称加进来</w:t>
            </w:r>
          </w:p>
        </w:tc>
      </w:tr>
      <w:tr w:rsidR="00CC4CCF" w14:paraId="1FD1E552" w14:textId="77777777" w:rsidTr="00CC4CCF">
        <w:tc>
          <w:tcPr>
            <w:tcW w:w="382" w:type="pct"/>
            <w:shd w:val="clear" w:color="auto" w:fill="auto"/>
          </w:tcPr>
          <w:p w14:paraId="4F0D81AC" w14:textId="77777777" w:rsidR="00CC4CCF" w:rsidRDefault="00CC4CCF" w:rsidP="00CC4CCF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46" w:type="pct"/>
            <w:shd w:val="clear" w:color="auto" w:fill="auto"/>
          </w:tcPr>
          <w:p w14:paraId="54349034" w14:textId="77777777" w:rsidR="00CC4CCF" w:rsidRDefault="00CC4CCF" w:rsidP="00CC4CCF">
            <w:pPr>
              <w:pStyle w:val="a7"/>
              <w:ind w:firstLineChars="0" w:firstLine="0"/>
            </w:pPr>
            <w:r w:rsidRPr="00782DB7">
              <w:rPr>
                <w:rFonts w:hint="eastAsia"/>
              </w:rPr>
              <w:t>选购</w:t>
            </w:r>
            <w:r>
              <w:rPr>
                <w:rFonts w:hint="eastAsia"/>
              </w:rPr>
              <w:t>信息</w:t>
            </w:r>
          </w:p>
        </w:tc>
        <w:tc>
          <w:tcPr>
            <w:tcW w:w="898" w:type="pct"/>
            <w:shd w:val="clear" w:color="auto" w:fill="auto"/>
          </w:tcPr>
          <w:p w14:paraId="7F8D0A3B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sel_purchasing</w:t>
            </w:r>
            <w:r>
              <w:t>_mes</w:t>
            </w:r>
            <w:proofErr w:type="spellEnd"/>
          </w:p>
        </w:tc>
        <w:tc>
          <w:tcPr>
            <w:tcW w:w="1567" w:type="pct"/>
          </w:tcPr>
          <w:p w14:paraId="60CE767D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显示带卖家名称、图书名称、买家名称的选购</w:t>
            </w:r>
          </w:p>
        </w:tc>
        <w:tc>
          <w:tcPr>
            <w:tcW w:w="1607" w:type="pct"/>
          </w:tcPr>
          <w:p w14:paraId="6BA47964" w14:textId="77777777" w:rsidR="00CC4CCF" w:rsidRDefault="00CC4CCF" w:rsidP="00CC4CCF">
            <w:pPr>
              <w:pStyle w:val="a7"/>
              <w:ind w:firstLineChars="0" w:firstLine="0"/>
            </w:pPr>
            <w:r w:rsidRPr="006F46DF">
              <w:rPr>
                <w:rFonts w:hint="eastAsia"/>
              </w:rPr>
              <w:t>将</w:t>
            </w:r>
            <w:r>
              <w:rPr>
                <w:rFonts w:hint="eastAsia"/>
              </w:rPr>
              <w:t>卖家名称、图书名称、买家名称</w:t>
            </w:r>
            <w:r w:rsidRPr="006F46DF">
              <w:rPr>
                <w:rFonts w:hint="eastAsia"/>
              </w:rPr>
              <w:t>加进来</w:t>
            </w:r>
          </w:p>
        </w:tc>
      </w:tr>
      <w:tr w:rsidR="00CC4CCF" w14:paraId="474A2F3E" w14:textId="77777777" w:rsidTr="00CC4CCF">
        <w:tc>
          <w:tcPr>
            <w:tcW w:w="382" w:type="pct"/>
            <w:shd w:val="clear" w:color="auto" w:fill="auto"/>
          </w:tcPr>
          <w:p w14:paraId="52573528" w14:textId="77777777" w:rsidR="00CC4CCF" w:rsidRDefault="00CC4CCF" w:rsidP="00CC4CCF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46" w:type="pct"/>
            <w:shd w:val="clear" w:color="auto" w:fill="auto"/>
          </w:tcPr>
          <w:p w14:paraId="769F2C79" w14:textId="77777777" w:rsidR="00CC4CCF" w:rsidRDefault="00CC4CCF" w:rsidP="00CC4CCF">
            <w:pPr>
              <w:pStyle w:val="a7"/>
              <w:ind w:firstLineChars="0" w:firstLine="0"/>
            </w:pPr>
            <w:r w:rsidRPr="00095A29">
              <w:t>上架</w:t>
            </w:r>
            <w:r>
              <w:rPr>
                <w:rFonts w:hint="eastAsia"/>
              </w:rPr>
              <w:t>信息</w:t>
            </w:r>
          </w:p>
        </w:tc>
        <w:tc>
          <w:tcPr>
            <w:tcW w:w="898" w:type="pct"/>
            <w:shd w:val="clear" w:color="auto" w:fill="auto"/>
          </w:tcPr>
          <w:p w14:paraId="537A2234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putaway</w:t>
            </w:r>
            <w:r w:rsidRPr="00CC4CCF">
              <w:rPr>
                <w:color w:val="000000" w:themeColor="text1"/>
              </w:rPr>
              <w:t>_mes</w:t>
            </w:r>
            <w:proofErr w:type="spellEnd"/>
          </w:p>
        </w:tc>
        <w:tc>
          <w:tcPr>
            <w:tcW w:w="1567" w:type="pct"/>
          </w:tcPr>
          <w:p w14:paraId="0F7F15A9" w14:textId="77777777" w:rsidR="00CC4CCF" w:rsidRDefault="00CC4CCF" w:rsidP="00CC4CCF">
            <w:pPr>
              <w:pStyle w:val="a7"/>
              <w:ind w:firstLineChars="0" w:firstLine="0"/>
            </w:pPr>
            <w:r>
              <w:t>显示带图书名</w:t>
            </w:r>
            <w:r>
              <w:rPr>
                <w:rFonts w:hint="eastAsia"/>
              </w:rPr>
              <w:t>、卖家名称的上架</w:t>
            </w:r>
          </w:p>
        </w:tc>
        <w:tc>
          <w:tcPr>
            <w:tcW w:w="1607" w:type="pct"/>
          </w:tcPr>
          <w:p w14:paraId="196EB609" w14:textId="77777777" w:rsidR="00CC4CCF" w:rsidRDefault="00CC4CCF" w:rsidP="00CC4CCF">
            <w:pPr>
              <w:pStyle w:val="a7"/>
              <w:ind w:firstLineChars="0" w:firstLine="0"/>
            </w:pPr>
            <w:r w:rsidRPr="006F46DF">
              <w:rPr>
                <w:rFonts w:hint="eastAsia"/>
              </w:rPr>
              <w:t>将</w:t>
            </w:r>
            <w:r>
              <w:t>图书名</w:t>
            </w:r>
            <w:r>
              <w:rPr>
                <w:rFonts w:hint="eastAsia"/>
              </w:rPr>
              <w:t>、卖家名称</w:t>
            </w:r>
            <w:r w:rsidRPr="006F46DF">
              <w:rPr>
                <w:rFonts w:hint="eastAsia"/>
              </w:rPr>
              <w:t>加进来</w:t>
            </w:r>
          </w:p>
        </w:tc>
      </w:tr>
    </w:tbl>
    <w:p w14:paraId="2144E0F8" w14:textId="77777777" w:rsidR="00CC4CCF" w:rsidRDefault="00CC4CCF" w:rsidP="00CC4CC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卖家信息</w:t>
      </w:r>
    </w:p>
    <w:p w14:paraId="6A774F66" w14:textId="77777777" w:rsidR="00CC4CCF" w:rsidRPr="00FB1786" w:rsidRDefault="00CC4CCF" w:rsidP="00CC4CC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 w:rsidRPr="00C60B38">
        <w:t>seller_mes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CC4CCF" w14:paraId="0381940A" w14:textId="77777777" w:rsidTr="00CC4CCF">
        <w:tc>
          <w:tcPr>
            <w:tcW w:w="344" w:type="pct"/>
            <w:shd w:val="clear" w:color="auto" w:fill="D9D9D9"/>
          </w:tcPr>
          <w:p w14:paraId="7E2DFCEE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454D207C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3AE40FC9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5A3E6A95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278BCACB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38EFA078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5BEBE373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C4CCF" w14:paraId="620461C6" w14:textId="77777777" w:rsidTr="00CC4CCF">
        <w:tc>
          <w:tcPr>
            <w:tcW w:w="344" w:type="pct"/>
            <w:shd w:val="clear" w:color="auto" w:fill="auto"/>
          </w:tcPr>
          <w:p w14:paraId="1D18EE45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0798E1A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卖家编号</w:t>
            </w:r>
          </w:p>
        </w:tc>
        <w:tc>
          <w:tcPr>
            <w:tcW w:w="672" w:type="pct"/>
            <w:shd w:val="clear" w:color="auto" w:fill="auto"/>
          </w:tcPr>
          <w:p w14:paraId="324D6EC3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67238">
              <w:t>seller_id</w:t>
            </w:r>
            <w:proofErr w:type="spellEnd"/>
          </w:p>
        </w:tc>
        <w:tc>
          <w:tcPr>
            <w:tcW w:w="797" w:type="pct"/>
          </w:tcPr>
          <w:p w14:paraId="5F9EF738" w14:textId="77777777" w:rsidR="00CC4CCF" w:rsidRDefault="00CC4CCF" w:rsidP="00CC4CCF">
            <w:pPr>
              <w:pStyle w:val="a7"/>
              <w:ind w:firstLineChars="0" w:firstLine="0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707F0B03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67238">
              <w:t>seller_id</w:t>
            </w:r>
            <w:proofErr w:type="spellEnd"/>
          </w:p>
        </w:tc>
        <w:tc>
          <w:tcPr>
            <w:tcW w:w="1602" w:type="pct"/>
          </w:tcPr>
          <w:p w14:paraId="54D672F7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20557C1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116B7DA8" w14:textId="77777777" w:rsidTr="00CC4CCF">
        <w:tc>
          <w:tcPr>
            <w:tcW w:w="344" w:type="pct"/>
            <w:shd w:val="clear" w:color="auto" w:fill="auto"/>
          </w:tcPr>
          <w:p w14:paraId="5D27E0E3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DEB5D3F" w14:textId="77777777" w:rsidR="00CC4CCF" w:rsidRDefault="00CC4CCF" w:rsidP="00CC4CCF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卖家姓名</w:t>
            </w:r>
          </w:p>
        </w:tc>
        <w:tc>
          <w:tcPr>
            <w:tcW w:w="672" w:type="pct"/>
            <w:shd w:val="clear" w:color="auto" w:fill="auto"/>
          </w:tcPr>
          <w:p w14:paraId="29653299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name</w:t>
            </w:r>
            <w:proofErr w:type="spellEnd"/>
          </w:p>
        </w:tc>
        <w:tc>
          <w:tcPr>
            <w:tcW w:w="797" w:type="pct"/>
          </w:tcPr>
          <w:p w14:paraId="2A52E2F6" w14:textId="77777777" w:rsidR="00CC4CCF" w:rsidRDefault="00CC4CCF" w:rsidP="00CC4CCF">
            <w:r w:rsidRPr="00E66211"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48D9C6DE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name</w:t>
            </w:r>
            <w:proofErr w:type="spellEnd"/>
          </w:p>
        </w:tc>
        <w:tc>
          <w:tcPr>
            <w:tcW w:w="1602" w:type="pct"/>
          </w:tcPr>
          <w:p w14:paraId="65AF01C5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5E3DB94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19D3594E" w14:textId="77777777" w:rsidTr="00CC4CCF">
        <w:tc>
          <w:tcPr>
            <w:tcW w:w="344" w:type="pct"/>
            <w:shd w:val="clear" w:color="auto" w:fill="auto"/>
          </w:tcPr>
          <w:p w14:paraId="63C0550B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48B7DFB" w14:textId="77777777" w:rsidR="00CC4CCF" w:rsidRDefault="00CC4CCF" w:rsidP="00CC4CCF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卖家电话</w:t>
            </w:r>
          </w:p>
        </w:tc>
        <w:tc>
          <w:tcPr>
            <w:tcW w:w="672" w:type="pct"/>
            <w:shd w:val="clear" w:color="auto" w:fill="auto"/>
          </w:tcPr>
          <w:p w14:paraId="566CF11B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tel</w:t>
            </w:r>
            <w:proofErr w:type="spellEnd"/>
          </w:p>
        </w:tc>
        <w:tc>
          <w:tcPr>
            <w:tcW w:w="797" w:type="pct"/>
          </w:tcPr>
          <w:p w14:paraId="2C6A7A5E" w14:textId="77777777" w:rsidR="00CC4CCF" w:rsidRDefault="00CC4CCF" w:rsidP="00CC4CCF">
            <w:r w:rsidRPr="00E66211"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0BE52EA9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tel</w:t>
            </w:r>
            <w:proofErr w:type="spellEnd"/>
          </w:p>
        </w:tc>
        <w:tc>
          <w:tcPr>
            <w:tcW w:w="1602" w:type="pct"/>
          </w:tcPr>
          <w:p w14:paraId="723BB9F2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8596DB9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51B3DCAC" w14:textId="77777777" w:rsidTr="00CC4CCF">
        <w:tc>
          <w:tcPr>
            <w:tcW w:w="344" w:type="pct"/>
            <w:shd w:val="clear" w:color="auto" w:fill="auto"/>
          </w:tcPr>
          <w:p w14:paraId="5C15CBFE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B3FB420" w14:textId="77777777" w:rsidR="00CC4CCF" w:rsidRDefault="00CC4CCF" w:rsidP="00CC4CCF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卖家地址</w:t>
            </w:r>
          </w:p>
        </w:tc>
        <w:tc>
          <w:tcPr>
            <w:tcW w:w="672" w:type="pct"/>
            <w:shd w:val="clear" w:color="auto" w:fill="auto"/>
          </w:tcPr>
          <w:p w14:paraId="65EE1C32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 w:rsidRPr="00067238">
              <w:t>address</w:t>
            </w:r>
            <w:proofErr w:type="spellEnd"/>
          </w:p>
        </w:tc>
        <w:tc>
          <w:tcPr>
            <w:tcW w:w="797" w:type="pct"/>
          </w:tcPr>
          <w:p w14:paraId="7ABC8B91" w14:textId="77777777" w:rsidR="00CC4CCF" w:rsidRDefault="00CC4CCF" w:rsidP="00CC4CCF">
            <w:r w:rsidRPr="00E66211"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2E433EFA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 w:rsidRPr="00067238">
              <w:t>address</w:t>
            </w:r>
            <w:proofErr w:type="spellEnd"/>
          </w:p>
        </w:tc>
        <w:tc>
          <w:tcPr>
            <w:tcW w:w="1602" w:type="pct"/>
          </w:tcPr>
          <w:p w14:paraId="64D3B5B0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28EE1BF9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77C6095B" w14:textId="77777777" w:rsidTr="00CC4CCF">
        <w:tc>
          <w:tcPr>
            <w:tcW w:w="344" w:type="pct"/>
            <w:shd w:val="clear" w:color="auto" w:fill="auto"/>
          </w:tcPr>
          <w:p w14:paraId="7C259BAE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9D26350" w14:textId="77777777" w:rsidR="00CC4CCF" w:rsidRDefault="00CC4CCF" w:rsidP="00CC4CCF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672" w:type="pct"/>
            <w:shd w:val="clear" w:color="auto" w:fill="auto"/>
          </w:tcPr>
          <w:p w14:paraId="2738CCB4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t>area</w:t>
            </w:r>
            <w:r w:rsidRPr="00783FE5">
              <w:t>_id</w:t>
            </w:r>
            <w:proofErr w:type="spellEnd"/>
          </w:p>
        </w:tc>
        <w:tc>
          <w:tcPr>
            <w:tcW w:w="797" w:type="pct"/>
          </w:tcPr>
          <w:p w14:paraId="4911EAA9" w14:textId="77777777" w:rsidR="00CC4CCF" w:rsidRDefault="00CC4CCF" w:rsidP="00CC4CCF">
            <w:r w:rsidRPr="00E66211"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4F6423FE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t>area</w:t>
            </w:r>
            <w:r w:rsidRPr="00783FE5">
              <w:t>_id</w:t>
            </w:r>
            <w:proofErr w:type="spellEnd"/>
          </w:p>
        </w:tc>
        <w:tc>
          <w:tcPr>
            <w:tcW w:w="1602" w:type="pct"/>
          </w:tcPr>
          <w:p w14:paraId="4FC5B5DE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EDEE362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7E2F0986" w14:textId="77777777" w:rsidTr="00CC4CCF">
        <w:tc>
          <w:tcPr>
            <w:tcW w:w="344" w:type="pct"/>
            <w:shd w:val="clear" w:color="auto" w:fill="auto"/>
          </w:tcPr>
          <w:p w14:paraId="0361D17D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AAE4B66" w14:textId="77777777" w:rsidR="00CC4CCF" w:rsidRDefault="00CC4CCF" w:rsidP="00CC4CCF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区域名称</w:t>
            </w:r>
          </w:p>
        </w:tc>
        <w:tc>
          <w:tcPr>
            <w:tcW w:w="672" w:type="pct"/>
            <w:shd w:val="clear" w:color="auto" w:fill="auto"/>
          </w:tcPr>
          <w:p w14:paraId="6B8F8196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t>area_name</w:t>
            </w:r>
            <w:proofErr w:type="spellEnd"/>
          </w:p>
        </w:tc>
        <w:tc>
          <w:tcPr>
            <w:tcW w:w="797" w:type="pct"/>
          </w:tcPr>
          <w:p w14:paraId="7B6B4928" w14:textId="77777777" w:rsidR="00CC4CCF" w:rsidRDefault="00CC4CCF" w:rsidP="00CC4CCF">
            <w:r>
              <w:rPr>
                <w:rFonts w:hint="eastAsia"/>
              </w:rPr>
              <w:t>area</w:t>
            </w:r>
          </w:p>
        </w:tc>
        <w:tc>
          <w:tcPr>
            <w:tcW w:w="672" w:type="pct"/>
          </w:tcPr>
          <w:p w14:paraId="5DE27280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t>area_name</w:t>
            </w:r>
            <w:proofErr w:type="spellEnd"/>
          </w:p>
        </w:tc>
        <w:tc>
          <w:tcPr>
            <w:tcW w:w="1602" w:type="pct"/>
          </w:tcPr>
          <w:p w14:paraId="534F72CA" w14:textId="77777777" w:rsidR="00CC4CCF" w:rsidRDefault="00CC4CCF" w:rsidP="00CC4CCF">
            <w:pPr>
              <w:pStyle w:val="a7"/>
              <w:tabs>
                <w:tab w:val="left" w:pos="645"/>
              </w:tabs>
              <w:ind w:firstLineChars="0" w:firstLine="0"/>
              <w:jc w:val="left"/>
            </w:pPr>
            <w:proofErr w:type="spellStart"/>
            <w:proofErr w:type="gramStart"/>
            <w:r>
              <w:rPr>
                <w:rFonts w:hint="eastAsia"/>
              </w:rPr>
              <w:t>seller.</w:t>
            </w:r>
            <w:r>
              <w:t>area</w:t>
            </w:r>
            <w:proofErr w:type="gramEnd"/>
            <w:r w:rsidRPr="00783FE5">
              <w:t>_id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area.</w:t>
            </w:r>
            <w:r>
              <w:t>area</w:t>
            </w:r>
            <w:r w:rsidRPr="00783FE5">
              <w:t>_id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29F38481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6D8D5083" w14:textId="77777777" w:rsidR="00CC4CCF" w:rsidRPr="003F5CC5" w:rsidRDefault="00CC4CCF" w:rsidP="00CC4CC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CC4CCF" w14:paraId="0E00E63A" w14:textId="77777777" w:rsidTr="00CC4CCF">
        <w:tc>
          <w:tcPr>
            <w:tcW w:w="5000" w:type="pct"/>
            <w:shd w:val="clear" w:color="auto" w:fill="auto"/>
          </w:tcPr>
          <w:p w14:paraId="6156B516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创建视图：卖家信息</w:t>
            </w:r>
          </w:p>
          <w:p w14:paraId="566E04CD" w14:textId="77777777" w:rsidR="00CC4CCF" w:rsidRDefault="00CC4CCF" w:rsidP="00CC4CCF">
            <w:pPr>
              <w:pStyle w:val="a7"/>
              <w:ind w:firstLineChars="0" w:firstLine="0"/>
            </w:pPr>
            <w:r>
              <w:t>create view u_2_1_3_</w:t>
            </w:r>
            <w:proofErr w:type="gramStart"/>
            <w:r>
              <w:t>1.seller</w:t>
            </w:r>
            <w:proofErr w:type="gramEnd"/>
            <w:r>
              <w:t>_mes(</w:t>
            </w:r>
            <w:proofErr w:type="spellStart"/>
            <w:r>
              <w:t>seller_id</w:t>
            </w:r>
            <w:proofErr w:type="spellEnd"/>
            <w:r>
              <w:t xml:space="preserve">, </w:t>
            </w:r>
            <w:proofErr w:type="spellStart"/>
            <w:r>
              <w:t>seller_name</w:t>
            </w:r>
            <w:proofErr w:type="spellEnd"/>
            <w:r>
              <w:t xml:space="preserve">, </w:t>
            </w:r>
            <w:proofErr w:type="spellStart"/>
            <w:r>
              <w:t>seller_tel</w:t>
            </w:r>
            <w:proofErr w:type="spellEnd"/>
            <w:r>
              <w:t xml:space="preserve">, </w:t>
            </w:r>
            <w:proofErr w:type="spellStart"/>
            <w:r>
              <w:t>seller_address</w:t>
            </w:r>
            <w:proofErr w:type="spellEnd"/>
            <w:r>
              <w:t xml:space="preserve">, </w:t>
            </w:r>
            <w:proofErr w:type="spellStart"/>
            <w:r>
              <w:t>area_id</w:t>
            </w:r>
            <w:proofErr w:type="spellEnd"/>
            <w:r>
              <w:t xml:space="preserve">, </w:t>
            </w:r>
            <w:proofErr w:type="spellStart"/>
            <w:r>
              <w:t>area_name</w:t>
            </w:r>
            <w:proofErr w:type="spellEnd"/>
            <w:r>
              <w:t>)</w:t>
            </w:r>
          </w:p>
          <w:p w14:paraId="55BB1752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  <w:t>as</w:t>
            </w:r>
          </w:p>
          <w:p w14:paraId="057A7F62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proofErr w:type="gramStart"/>
            <w:r>
              <w:t>a.seller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a.seller_name</w:t>
            </w:r>
            <w:proofErr w:type="spellEnd"/>
            <w:r>
              <w:t xml:space="preserve">, </w:t>
            </w:r>
            <w:proofErr w:type="spellStart"/>
            <w:r>
              <w:t>a.seller_tel</w:t>
            </w:r>
            <w:proofErr w:type="spellEnd"/>
            <w:r>
              <w:t xml:space="preserve">, </w:t>
            </w:r>
            <w:proofErr w:type="spellStart"/>
            <w:r>
              <w:t>a.seller_address</w:t>
            </w:r>
            <w:proofErr w:type="spellEnd"/>
            <w:r>
              <w:t xml:space="preserve">, </w:t>
            </w:r>
            <w:proofErr w:type="spellStart"/>
            <w:r>
              <w:t>a.area_id</w:t>
            </w:r>
            <w:proofErr w:type="spellEnd"/>
            <w:r>
              <w:t xml:space="preserve">, </w:t>
            </w:r>
            <w:proofErr w:type="spellStart"/>
            <w:r>
              <w:t>b.area_name</w:t>
            </w:r>
            <w:proofErr w:type="spellEnd"/>
          </w:p>
          <w:p w14:paraId="477576DE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seller a, area b</w:t>
            </w:r>
          </w:p>
          <w:p w14:paraId="005DF932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a.area</w:t>
            </w:r>
            <w:proofErr w:type="gramEnd"/>
            <w:r>
              <w:t>_id</w:t>
            </w:r>
            <w:proofErr w:type="spellEnd"/>
            <w:r>
              <w:t xml:space="preserve"> = </w:t>
            </w:r>
            <w:proofErr w:type="spellStart"/>
            <w:r>
              <w:t>b.area_id</w:t>
            </w:r>
            <w:proofErr w:type="spellEnd"/>
          </w:p>
          <w:p w14:paraId="302D9EC6" w14:textId="77777777" w:rsidR="00CC4CCF" w:rsidRDefault="00CC4CCF" w:rsidP="00CC4CCF">
            <w:pPr>
              <w:pStyle w:val="a7"/>
              <w:ind w:firstLineChars="0" w:firstLine="0"/>
            </w:pPr>
            <w:r>
              <w:t>;</w:t>
            </w:r>
          </w:p>
          <w:p w14:paraId="6130E0D4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u_2_1_3_1.seller_mes is '</w:t>
            </w:r>
            <w:r>
              <w:rPr>
                <w:rFonts w:hint="eastAsia"/>
              </w:rPr>
              <w:t>卖家信息</w:t>
            </w:r>
            <w:r>
              <w:rPr>
                <w:rFonts w:hint="eastAsia"/>
              </w:rPr>
              <w:t>';</w:t>
            </w:r>
          </w:p>
          <w:p w14:paraId="2B2E1782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u_2_1_3_1.seller_mes.seller_id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22489EAF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u_2_1_3_1.seller_mes.seller_name is '</w:t>
            </w:r>
            <w:r>
              <w:rPr>
                <w:rFonts w:hint="eastAsia"/>
              </w:rPr>
              <w:t>卖家姓名</w:t>
            </w:r>
            <w:r>
              <w:rPr>
                <w:rFonts w:hint="eastAsia"/>
              </w:rPr>
              <w:t>';</w:t>
            </w:r>
          </w:p>
          <w:p w14:paraId="56FC6BDA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u_2_1_3_1.seller_mes.seller_tel is '</w:t>
            </w:r>
            <w:r>
              <w:rPr>
                <w:rFonts w:hint="eastAsia"/>
              </w:rPr>
              <w:t>卖家电话</w:t>
            </w:r>
            <w:r>
              <w:rPr>
                <w:rFonts w:hint="eastAsia"/>
              </w:rPr>
              <w:t>';</w:t>
            </w:r>
          </w:p>
          <w:p w14:paraId="2CC26097" w14:textId="77777777" w:rsidR="00CC4CCF" w:rsidRDefault="00CC4CCF" w:rsidP="00CC4CCF">
            <w:pPr>
              <w:pStyle w:val="a7"/>
              <w:ind w:firstLineChars="0" w:firstLine="0"/>
            </w:pPr>
            <w:r>
              <w:t>comme</w:t>
            </w:r>
            <w:r>
              <w:rPr>
                <w:rFonts w:hint="eastAsia"/>
              </w:rPr>
              <w:t>nt on column u_2_1_3_1.seller_mes.seller_address is '</w:t>
            </w:r>
            <w:r>
              <w:rPr>
                <w:rFonts w:hint="eastAsia"/>
              </w:rPr>
              <w:t>卖家地址</w:t>
            </w:r>
            <w:r>
              <w:rPr>
                <w:rFonts w:hint="eastAsia"/>
              </w:rPr>
              <w:t>';</w:t>
            </w:r>
          </w:p>
          <w:p w14:paraId="380044E4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u_2_1_3_1.seller_mes.area_id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7D5FB5F7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u_2_1_3_1.seller_mes.area_name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5BD4CE73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538CE762" w14:textId="77777777" w:rsidR="00CC4CCF" w:rsidRDefault="00CC4CCF" w:rsidP="00CC4CCF">
      <w:pPr>
        <w:pStyle w:val="5"/>
        <w:spacing w:line="377" w:lineRule="auto"/>
        <w:ind w:left="1276" w:hanging="1276"/>
      </w:pPr>
      <w:r>
        <w:rPr>
          <w:rFonts w:hint="eastAsia"/>
        </w:rPr>
        <w:lastRenderedPageBreak/>
        <w:t>图书信息</w:t>
      </w:r>
    </w:p>
    <w:p w14:paraId="5F9569CD" w14:textId="77777777" w:rsidR="00CC4CCF" w:rsidRPr="00FB1786" w:rsidRDefault="00CC4CCF" w:rsidP="00CC4CC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b</w:t>
      </w:r>
      <w:r>
        <w:t>ook_mes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2"/>
        <w:gridCol w:w="1290"/>
        <w:gridCol w:w="2258"/>
        <w:gridCol w:w="1608"/>
        <w:gridCol w:w="2258"/>
        <w:gridCol w:w="2300"/>
        <w:gridCol w:w="426"/>
      </w:tblGrid>
      <w:tr w:rsidR="00CC4CCF" w:rsidRPr="00CC4CCF" w14:paraId="2D329086" w14:textId="77777777" w:rsidTr="00CC4CCF">
        <w:tc>
          <w:tcPr>
            <w:tcW w:w="315" w:type="pct"/>
            <w:shd w:val="clear" w:color="auto" w:fill="D9D9D9"/>
          </w:tcPr>
          <w:p w14:paraId="0208B717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编号</w:t>
            </w:r>
          </w:p>
        </w:tc>
        <w:tc>
          <w:tcPr>
            <w:tcW w:w="664" w:type="pct"/>
            <w:shd w:val="clear" w:color="auto" w:fill="D9D9D9"/>
          </w:tcPr>
          <w:p w14:paraId="2364AA20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中文名</w:t>
            </w:r>
          </w:p>
        </w:tc>
        <w:tc>
          <w:tcPr>
            <w:tcW w:w="1061" w:type="pct"/>
            <w:shd w:val="clear" w:color="auto" w:fill="D9D9D9"/>
          </w:tcPr>
          <w:p w14:paraId="67DF4D04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英文名</w:t>
            </w:r>
          </w:p>
        </w:tc>
        <w:tc>
          <w:tcPr>
            <w:tcW w:w="863" w:type="pct"/>
            <w:shd w:val="clear" w:color="auto" w:fill="D9D9D9"/>
          </w:tcPr>
          <w:p w14:paraId="7C9A768E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来自表或视图</w:t>
            </w:r>
          </w:p>
        </w:tc>
        <w:tc>
          <w:tcPr>
            <w:tcW w:w="730" w:type="pct"/>
            <w:shd w:val="clear" w:color="auto" w:fill="D9D9D9"/>
          </w:tcPr>
          <w:p w14:paraId="4CC31933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来自属性</w:t>
            </w:r>
          </w:p>
        </w:tc>
        <w:tc>
          <w:tcPr>
            <w:tcW w:w="1137" w:type="pct"/>
            <w:shd w:val="clear" w:color="auto" w:fill="D9D9D9"/>
          </w:tcPr>
          <w:p w14:paraId="73AA9DDA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条件</w:t>
            </w:r>
          </w:p>
        </w:tc>
        <w:tc>
          <w:tcPr>
            <w:tcW w:w="229" w:type="pct"/>
            <w:shd w:val="clear" w:color="auto" w:fill="D9D9D9"/>
          </w:tcPr>
          <w:p w14:paraId="7376BCB6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备注</w:t>
            </w:r>
          </w:p>
        </w:tc>
      </w:tr>
      <w:tr w:rsidR="00CC4CCF" w:rsidRPr="00CC4CCF" w14:paraId="552A1BC5" w14:textId="77777777" w:rsidTr="00CC4CCF">
        <w:tc>
          <w:tcPr>
            <w:tcW w:w="315" w:type="pct"/>
            <w:shd w:val="clear" w:color="auto" w:fill="auto"/>
          </w:tcPr>
          <w:p w14:paraId="07DF28A5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rFonts w:hint="eastAsia"/>
                <w:color w:val="000000" w:themeColor="text1"/>
              </w:rPr>
              <w:instrText xml:space="preserve">SEQ </w:instrText>
            </w:r>
            <w:r w:rsidRPr="00CC4CCF">
              <w:rPr>
                <w:rFonts w:hint="eastAsia"/>
                <w:color w:val="000000" w:themeColor="text1"/>
              </w:rPr>
              <w:instrText>表格内部编号</w:instrText>
            </w:r>
            <w:r w:rsidRPr="00CC4CCF">
              <w:rPr>
                <w:rFonts w:hint="eastAsia"/>
                <w:color w:val="000000" w:themeColor="text1"/>
              </w:rPr>
              <w:instrText xml:space="preserve"> \* ARABIC \s 5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1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64" w:type="pct"/>
            <w:shd w:val="clear" w:color="auto" w:fill="auto"/>
          </w:tcPr>
          <w:p w14:paraId="1726EBC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图书编号</w:t>
            </w:r>
          </w:p>
        </w:tc>
        <w:tc>
          <w:tcPr>
            <w:tcW w:w="1061" w:type="pct"/>
            <w:shd w:val="clear" w:color="auto" w:fill="auto"/>
          </w:tcPr>
          <w:p w14:paraId="4B2F0C3A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book_id</w:t>
            </w:r>
            <w:proofErr w:type="spellEnd"/>
          </w:p>
        </w:tc>
        <w:tc>
          <w:tcPr>
            <w:tcW w:w="863" w:type="pct"/>
          </w:tcPr>
          <w:p w14:paraId="66F4E0F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book</w:t>
            </w:r>
          </w:p>
        </w:tc>
        <w:tc>
          <w:tcPr>
            <w:tcW w:w="730" w:type="pct"/>
          </w:tcPr>
          <w:p w14:paraId="5B683488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book_id</w:t>
            </w:r>
            <w:proofErr w:type="spellEnd"/>
          </w:p>
        </w:tc>
        <w:tc>
          <w:tcPr>
            <w:tcW w:w="1137" w:type="pct"/>
          </w:tcPr>
          <w:p w14:paraId="47B43174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29" w:type="pct"/>
            <w:shd w:val="clear" w:color="auto" w:fill="auto"/>
          </w:tcPr>
          <w:p w14:paraId="66DA062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0B52652C" w14:textId="77777777" w:rsidTr="00CC4CCF">
        <w:tc>
          <w:tcPr>
            <w:tcW w:w="315" w:type="pct"/>
            <w:shd w:val="clear" w:color="auto" w:fill="auto"/>
          </w:tcPr>
          <w:p w14:paraId="4B78311A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rFonts w:hint="eastAsia"/>
                <w:color w:val="000000" w:themeColor="text1"/>
              </w:rPr>
              <w:instrText xml:space="preserve">SEQ </w:instrText>
            </w:r>
            <w:r w:rsidRPr="00CC4CCF">
              <w:rPr>
                <w:rFonts w:hint="eastAsia"/>
                <w:color w:val="000000" w:themeColor="text1"/>
              </w:rPr>
              <w:instrText>表格内部编号</w:instrText>
            </w:r>
            <w:r w:rsidRPr="00CC4CCF">
              <w:rPr>
                <w:rFonts w:hint="eastAsia"/>
                <w:color w:val="000000" w:themeColor="text1"/>
              </w:rPr>
              <w:instrText xml:space="preserve"> \* ARABIC \s 5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2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64" w:type="pct"/>
            <w:shd w:val="clear" w:color="auto" w:fill="auto"/>
          </w:tcPr>
          <w:p w14:paraId="5D0098CC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图书名</w:t>
            </w:r>
          </w:p>
        </w:tc>
        <w:tc>
          <w:tcPr>
            <w:tcW w:w="1061" w:type="pct"/>
            <w:shd w:val="clear" w:color="auto" w:fill="auto"/>
          </w:tcPr>
          <w:p w14:paraId="7AF2A897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book_name</w:t>
            </w:r>
            <w:proofErr w:type="spellEnd"/>
          </w:p>
        </w:tc>
        <w:tc>
          <w:tcPr>
            <w:tcW w:w="863" w:type="pct"/>
          </w:tcPr>
          <w:p w14:paraId="4A3AAAEE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book</w:t>
            </w:r>
          </w:p>
        </w:tc>
        <w:tc>
          <w:tcPr>
            <w:tcW w:w="730" w:type="pct"/>
          </w:tcPr>
          <w:p w14:paraId="47BC52E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book_name</w:t>
            </w:r>
            <w:proofErr w:type="spellEnd"/>
          </w:p>
        </w:tc>
        <w:tc>
          <w:tcPr>
            <w:tcW w:w="1137" w:type="pct"/>
          </w:tcPr>
          <w:p w14:paraId="1EC4B3EC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29" w:type="pct"/>
            <w:shd w:val="clear" w:color="auto" w:fill="auto"/>
          </w:tcPr>
          <w:p w14:paraId="7B3715F5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2441C6AC" w14:textId="77777777" w:rsidTr="00CC4CCF">
        <w:tc>
          <w:tcPr>
            <w:tcW w:w="315" w:type="pct"/>
            <w:shd w:val="clear" w:color="auto" w:fill="auto"/>
          </w:tcPr>
          <w:p w14:paraId="7300048D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rFonts w:hint="eastAsia"/>
                <w:color w:val="000000" w:themeColor="text1"/>
              </w:rPr>
              <w:instrText xml:space="preserve">SEQ </w:instrText>
            </w:r>
            <w:r w:rsidRPr="00CC4CCF">
              <w:rPr>
                <w:rFonts w:hint="eastAsia"/>
                <w:color w:val="000000" w:themeColor="text1"/>
              </w:rPr>
              <w:instrText>表格内部编号</w:instrText>
            </w:r>
            <w:r w:rsidRPr="00CC4CCF">
              <w:rPr>
                <w:rFonts w:hint="eastAsia"/>
                <w:color w:val="000000" w:themeColor="text1"/>
              </w:rPr>
              <w:instrText xml:space="preserve"> \* ARABIC \s 5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3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64" w:type="pct"/>
            <w:shd w:val="clear" w:color="auto" w:fill="auto"/>
          </w:tcPr>
          <w:p w14:paraId="62BB7E9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图书单价</w:t>
            </w:r>
          </w:p>
        </w:tc>
        <w:tc>
          <w:tcPr>
            <w:tcW w:w="1061" w:type="pct"/>
            <w:shd w:val="clear" w:color="auto" w:fill="auto"/>
          </w:tcPr>
          <w:p w14:paraId="4DF38FD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book_price</w:t>
            </w:r>
            <w:proofErr w:type="spellEnd"/>
          </w:p>
        </w:tc>
        <w:tc>
          <w:tcPr>
            <w:tcW w:w="863" w:type="pct"/>
          </w:tcPr>
          <w:p w14:paraId="13E2EF8C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book</w:t>
            </w:r>
          </w:p>
        </w:tc>
        <w:tc>
          <w:tcPr>
            <w:tcW w:w="730" w:type="pct"/>
          </w:tcPr>
          <w:p w14:paraId="040C94AC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book_price</w:t>
            </w:r>
            <w:proofErr w:type="spellEnd"/>
          </w:p>
        </w:tc>
        <w:tc>
          <w:tcPr>
            <w:tcW w:w="1137" w:type="pct"/>
          </w:tcPr>
          <w:p w14:paraId="71B0308C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29" w:type="pct"/>
            <w:shd w:val="clear" w:color="auto" w:fill="auto"/>
          </w:tcPr>
          <w:p w14:paraId="0F434F3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5AB3DCDE" w14:textId="77777777" w:rsidTr="00CC4CCF">
        <w:tc>
          <w:tcPr>
            <w:tcW w:w="315" w:type="pct"/>
            <w:shd w:val="clear" w:color="auto" w:fill="auto"/>
          </w:tcPr>
          <w:p w14:paraId="0A6F6CFC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rFonts w:hint="eastAsia"/>
                <w:color w:val="000000" w:themeColor="text1"/>
              </w:rPr>
              <w:instrText xml:space="preserve">SEQ </w:instrText>
            </w:r>
            <w:r w:rsidRPr="00CC4CCF">
              <w:rPr>
                <w:rFonts w:hint="eastAsia"/>
                <w:color w:val="000000" w:themeColor="text1"/>
              </w:rPr>
              <w:instrText>表格内部编号</w:instrText>
            </w:r>
            <w:r w:rsidRPr="00CC4CCF">
              <w:rPr>
                <w:rFonts w:hint="eastAsia"/>
                <w:color w:val="000000" w:themeColor="text1"/>
              </w:rPr>
              <w:instrText xml:space="preserve"> \* ARABIC \s 5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4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64" w:type="pct"/>
            <w:shd w:val="clear" w:color="auto" w:fill="auto"/>
          </w:tcPr>
          <w:p w14:paraId="6FB4B15F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作者</w:t>
            </w:r>
          </w:p>
        </w:tc>
        <w:tc>
          <w:tcPr>
            <w:tcW w:w="1061" w:type="pct"/>
            <w:shd w:val="clear" w:color="auto" w:fill="auto"/>
          </w:tcPr>
          <w:p w14:paraId="020581B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author</w:t>
            </w:r>
          </w:p>
        </w:tc>
        <w:tc>
          <w:tcPr>
            <w:tcW w:w="863" w:type="pct"/>
          </w:tcPr>
          <w:p w14:paraId="284D70FE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book</w:t>
            </w:r>
          </w:p>
        </w:tc>
        <w:tc>
          <w:tcPr>
            <w:tcW w:w="730" w:type="pct"/>
          </w:tcPr>
          <w:p w14:paraId="3DF4864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author</w:t>
            </w:r>
          </w:p>
        </w:tc>
        <w:tc>
          <w:tcPr>
            <w:tcW w:w="1137" w:type="pct"/>
          </w:tcPr>
          <w:p w14:paraId="68CF757B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29" w:type="pct"/>
            <w:shd w:val="clear" w:color="auto" w:fill="auto"/>
          </w:tcPr>
          <w:p w14:paraId="79DAD1E9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05C5F1B8" w14:textId="77777777" w:rsidTr="00CC4CCF">
        <w:tc>
          <w:tcPr>
            <w:tcW w:w="315" w:type="pct"/>
            <w:shd w:val="clear" w:color="auto" w:fill="auto"/>
          </w:tcPr>
          <w:p w14:paraId="412D08FD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rFonts w:hint="eastAsia"/>
                <w:color w:val="000000" w:themeColor="text1"/>
              </w:rPr>
              <w:instrText xml:space="preserve">SEQ </w:instrText>
            </w:r>
            <w:r w:rsidRPr="00CC4CCF">
              <w:rPr>
                <w:rFonts w:hint="eastAsia"/>
                <w:color w:val="000000" w:themeColor="text1"/>
              </w:rPr>
              <w:instrText>表格内部编号</w:instrText>
            </w:r>
            <w:r w:rsidRPr="00CC4CCF">
              <w:rPr>
                <w:rFonts w:hint="eastAsia"/>
                <w:color w:val="000000" w:themeColor="text1"/>
              </w:rPr>
              <w:instrText xml:space="preserve"> \* ARABIC \s 5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5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64" w:type="pct"/>
            <w:shd w:val="clear" w:color="auto" w:fill="auto"/>
          </w:tcPr>
          <w:p w14:paraId="77BEB1AA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图书类型</w:t>
            </w:r>
          </w:p>
        </w:tc>
        <w:tc>
          <w:tcPr>
            <w:tcW w:w="1061" w:type="pct"/>
            <w:shd w:val="clear" w:color="auto" w:fill="auto"/>
          </w:tcPr>
          <w:p w14:paraId="69B2CC34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book_type</w:t>
            </w:r>
            <w:proofErr w:type="spellEnd"/>
          </w:p>
        </w:tc>
        <w:tc>
          <w:tcPr>
            <w:tcW w:w="863" w:type="pct"/>
          </w:tcPr>
          <w:p w14:paraId="0B50D411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book</w:t>
            </w:r>
          </w:p>
        </w:tc>
        <w:tc>
          <w:tcPr>
            <w:tcW w:w="730" w:type="pct"/>
          </w:tcPr>
          <w:p w14:paraId="36E4363E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book_type</w:t>
            </w:r>
            <w:proofErr w:type="spellEnd"/>
          </w:p>
        </w:tc>
        <w:tc>
          <w:tcPr>
            <w:tcW w:w="1137" w:type="pct"/>
          </w:tcPr>
          <w:p w14:paraId="6C01A67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29" w:type="pct"/>
            <w:shd w:val="clear" w:color="auto" w:fill="auto"/>
          </w:tcPr>
          <w:p w14:paraId="165CEB9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4DBB9313" w14:textId="77777777" w:rsidTr="00CC4CCF">
        <w:tc>
          <w:tcPr>
            <w:tcW w:w="315" w:type="pct"/>
            <w:shd w:val="clear" w:color="auto" w:fill="auto"/>
          </w:tcPr>
          <w:p w14:paraId="15D6E3BB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rFonts w:hint="eastAsia"/>
                <w:color w:val="000000" w:themeColor="text1"/>
              </w:rPr>
              <w:instrText xml:space="preserve">SEQ </w:instrText>
            </w:r>
            <w:r w:rsidRPr="00CC4CCF">
              <w:rPr>
                <w:rFonts w:hint="eastAsia"/>
                <w:color w:val="000000" w:themeColor="text1"/>
              </w:rPr>
              <w:instrText>表格内部编号</w:instrText>
            </w:r>
            <w:r w:rsidRPr="00CC4CCF">
              <w:rPr>
                <w:rFonts w:hint="eastAsia"/>
                <w:color w:val="000000" w:themeColor="text1"/>
              </w:rPr>
              <w:instrText xml:space="preserve"> \* ARABIC \s 5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6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64" w:type="pct"/>
            <w:shd w:val="clear" w:color="auto" w:fill="auto"/>
          </w:tcPr>
          <w:p w14:paraId="6FEB462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仓库编号</w:t>
            </w:r>
          </w:p>
        </w:tc>
        <w:tc>
          <w:tcPr>
            <w:tcW w:w="1061" w:type="pct"/>
            <w:shd w:val="clear" w:color="auto" w:fill="auto"/>
          </w:tcPr>
          <w:p w14:paraId="2FEE9850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color w:val="000000" w:themeColor="text1"/>
              </w:rPr>
              <w:t>storehouse_id</w:t>
            </w:r>
            <w:proofErr w:type="spellEnd"/>
          </w:p>
        </w:tc>
        <w:tc>
          <w:tcPr>
            <w:tcW w:w="863" w:type="pct"/>
          </w:tcPr>
          <w:p w14:paraId="6F56089B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book</w:t>
            </w:r>
          </w:p>
        </w:tc>
        <w:tc>
          <w:tcPr>
            <w:tcW w:w="730" w:type="pct"/>
          </w:tcPr>
          <w:p w14:paraId="52951074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color w:val="000000" w:themeColor="text1"/>
              </w:rPr>
              <w:t>storehouse_id</w:t>
            </w:r>
            <w:proofErr w:type="spellEnd"/>
          </w:p>
        </w:tc>
        <w:tc>
          <w:tcPr>
            <w:tcW w:w="1137" w:type="pct"/>
          </w:tcPr>
          <w:p w14:paraId="3BA50C94" w14:textId="77777777" w:rsidR="00CC4CCF" w:rsidRPr="00CC4CCF" w:rsidRDefault="00CC4CCF" w:rsidP="00CC4CCF">
            <w:pPr>
              <w:pStyle w:val="a7"/>
              <w:tabs>
                <w:tab w:val="left" w:pos="645"/>
              </w:tabs>
              <w:ind w:firstLineChars="0" w:firstLine="0"/>
              <w:jc w:val="left"/>
              <w:rPr>
                <w:color w:val="000000" w:themeColor="text1"/>
              </w:rPr>
            </w:pPr>
          </w:p>
        </w:tc>
        <w:tc>
          <w:tcPr>
            <w:tcW w:w="229" w:type="pct"/>
            <w:shd w:val="clear" w:color="auto" w:fill="auto"/>
          </w:tcPr>
          <w:p w14:paraId="45E06CD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51E53CC6" w14:textId="77777777" w:rsidTr="00CC4CCF">
        <w:tc>
          <w:tcPr>
            <w:tcW w:w="315" w:type="pct"/>
            <w:shd w:val="clear" w:color="auto" w:fill="auto"/>
          </w:tcPr>
          <w:p w14:paraId="30061120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rFonts w:hint="eastAsia"/>
                <w:color w:val="000000" w:themeColor="text1"/>
              </w:rPr>
              <w:instrText xml:space="preserve">SEQ </w:instrText>
            </w:r>
            <w:r w:rsidRPr="00CC4CCF">
              <w:rPr>
                <w:rFonts w:hint="eastAsia"/>
                <w:color w:val="000000" w:themeColor="text1"/>
              </w:rPr>
              <w:instrText>表格内部编号</w:instrText>
            </w:r>
            <w:r w:rsidRPr="00CC4CCF">
              <w:rPr>
                <w:rFonts w:hint="eastAsia"/>
                <w:color w:val="000000" w:themeColor="text1"/>
              </w:rPr>
              <w:instrText xml:space="preserve"> \* ARABIC \s 5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7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64" w:type="pct"/>
            <w:shd w:val="clear" w:color="auto" w:fill="auto"/>
          </w:tcPr>
          <w:p w14:paraId="73CBCE9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图书库存</w:t>
            </w:r>
          </w:p>
        </w:tc>
        <w:tc>
          <w:tcPr>
            <w:tcW w:w="1061" w:type="pct"/>
            <w:shd w:val="clear" w:color="auto" w:fill="auto"/>
          </w:tcPr>
          <w:p w14:paraId="6CC077A0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inventory</w:t>
            </w:r>
          </w:p>
        </w:tc>
        <w:tc>
          <w:tcPr>
            <w:tcW w:w="863" w:type="pct"/>
          </w:tcPr>
          <w:p w14:paraId="2EBA2525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book</w:t>
            </w:r>
          </w:p>
        </w:tc>
        <w:tc>
          <w:tcPr>
            <w:tcW w:w="730" w:type="pct"/>
          </w:tcPr>
          <w:p w14:paraId="362FC53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inventory</w:t>
            </w:r>
          </w:p>
        </w:tc>
        <w:tc>
          <w:tcPr>
            <w:tcW w:w="1137" w:type="pct"/>
          </w:tcPr>
          <w:p w14:paraId="61ACF750" w14:textId="77777777" w:rsidR="00CC4CCF" w:rsidRPr="00CC4CCF" w:rsidRDefault="00CC4CCF" w:rsidP="00CC4CCF">
            <w:pPr>
              <w:pStyle w:val="a7"/>
              <w:tabs>
                <w:tab w:val="left" w:pos="645"/>
              </w:tabs>
              <w:ind w:firstLineChars="0" w:firstLine="0"/>
              <w:jc w:val="left"/>
              <w:rPr>
                <w:color w:val="000000" w:themeColor="text1"/>
              </w:rPr>
            </w:pPr>
          </w:p>
        </w:tc>
        <w:tc>
          <w:tcPr>
            <w:tcW w:w="229" w:type="pct"/>
            <w:shd w:val="clear" w:color="auto" w:fill="auto"/>
          </w:tcPr>
          <w:p w14:paraId="4398A456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5CA2376B" w14:textId="77777777" w:rsidTr="00CC4CCF">
        <w:tc>
          <w:tcPr>
            <w:tcW w:w="315" w:type="pct"/>
            <w:shd w:val="clear" w:color="auto" w:fill="auto"/>
          </w:tcPr>
          <w:p w14:paraId="62596759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rFonts w:hint="eastAsia"/>
                <w:color w:val="000000" w:themeColor="text1"/>
              </w:rPr>
              <w:instrText xml:space="preserve">SEQ </w:instrText>
            </w:r>
            <w:r w:rsidRPr="00CC4CCF">
              <w:rPr>
                <w:rFonts w:hint="eastAsia"/>
                <w:color w:val="000000" w:themeColor="text1"/>
              </w:rPr>
              <w:instrText>表格内部编号</w:instrText>
            </w:r>
            <w:r w:rsidRPr="00CC4CCF">
              <w:rPr>
                <w:rFonts w:hint="eastAsia"/>
                <w:color w:val="000000" w:themeColor="text1"/>
              </w:rPr>
              <w:instrText xml:space="preserve"> \* ARABIC \s 5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8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64" w:type="pct"/>
            <w:shd w:val="clear" w:color="auto" w:fill="auto"/>
          </w:tcPr>
          <w:p w14:paraId="1ADE9EFF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出版社编号</w:t>
            </w:r>
          </w:p>
        </w:tc>
        <w:tc>
          <w:tcPr>
            <w:tcW w:w="1061" w:type="pct"/>
            <w:shd w:val="clear" w:color="auto" w:fill="auto"/>
          </w:tcPr>
          <w:p w14:paraId="6986520F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r w:rsidRPr="00CC4CCF">
              <w:rPr>
                <w:color w:val="000000" w:themeColor="text1"/>
              </w:rPr>
              <w:t>_id</w:t>
            </w:r>
            <w:proofErr w:type="spellEnd"/>
          </w:p>
        </w:tc>
        <w:tc>
          <w:tcPr>
            <w:tcW w:w="863" w:type="pct"/>
          </w:tcPr>
          <w:p w14:paraId="6106F6D8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book</w:t>
            </w:r>
          </w:p>
        </w:tc>
        <w:tc>
          <w:tcPr>
            <w:tcW w:w="730" w:type="pct"/>
          </w:tcPr>
          <w:p w14:paraId="63389DCC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r w:rsidRPr="00CC4CCF">
              <w:rPr>
                <w:color w:val="000000" w:themeColor="text1"/>
              </w:rPr>
              <w:t>_id</w:t>
            </w:r>
            <w:proofErr w:type="spellEnd"/>
          </w:p>
        </w:tc>
        <w:tc>
          <w:tcPr>
            <w:tcW w:w="1137" w:type="pct"/>
          </w:tcPr>
          <w:p w14:paraId="0E0A9971" w14:textId="77777777" w:rsidR="00CC4CCF" w:rsidRPr="00CC4CCF" w:rsidRDefault="00CC4CCF" w:rsidP="00CC4CCF">
            <w:pPr>
              <w:pStyle w:val="a7"/>
              <w:tabs>
                <w:tab w:val="left" w:pos="645"/>
              </w:tabs>
              <w:ind w:firstLineChars="0" w:firstLine="0"/>
              <w:jc w:val="left"/>
              <w:rPr>
                <w:color w:val="000000" w:themeColor="text1"/>
              </w:rPr>
            </w:pPr>
          </w:p>
        </w:tc>
        <w:tc>
          <w:tcPr>
            <w:tcW w:w="229" w:type="pct"/>
            <w:shd w:val="clear" w:color="auto" w:fill="auto"/>
          </w:tcPr>
          <w:p w14:paraId="47AD40F8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43E63D7F" w14:textId="77777777" w:rsidTr="00CC4CCF">
        <w:tc>
          <w:tcPr>
            <w:tcW w:w="315" w:type="pct"/>
            <w:shd w:val="clear" w:color="auto" w:fill="auto"/>
          </w:tcPr>
          <w:p w14:paraId="5634EF18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rFonts w:hint="eastAsia"/>
                <w:color w:val="000000" w:themeColor="text1"/>
              </w:rPr>
              <w:instrText xml:space="preserve">SEQ </w:instrText>
            </w:r>
            <w:r w:rsidRPr="00CC4CCF">
              <w:rPr>
                <w:rFonts w:hint="eastAsia"/>
                <w:color w:val="000000" w:themeColor="text1"/>
              </w:rPr>
              <w:instrText>表格内部编号</w:instrText>
            </w:r>
            <w:r w:rsidRPr="00CC4CCF">
              <w:rPr>
                <w:rFonts w:hint="eastAsia"/>
                <w:color w:val="000000" w:themeColor="text1"/>
              </w:rPr>
              <w:instrText xml:space="preserve"> \* ARABIC \s 5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9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64" w:type="pct"/>
            <w:shd w:val="clear" w:color="auto" w:fill="auto"/>
          </w:tcPr>
          <w:p w14:paraId="47C542C9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出版时间</w:t>
            </w:r>
          </w:p>
        </w:tc>
        <w:tc>
          <w:tcPr>
            <w:tcW w:w="1061" w:type="pct"/>
            <w:shd w:val="clear" w:color="auto" w:fill="auto"/>
          </w:tcPr>
          <w:p w14:paraId="759FF567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publishing_time</w:t>
            </w:r>
            <w:proofErr w:type="spellEnd"/>
          </w:p>
        </w:tc>
        <w:tc>
          <w:tcPr>
            <w:tcW w:w="863" w:type="pct"/>
          </w:tcPr>
          <w:p w14:paraId="14966F33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book</w:t>
            </w:r>
          </w:p>
        </w:tc>
        <w:tc>
          <w:tcPr>
            <w:tcW w:w="730" w:type="pct"/>
          </w:tcPr>
          <w:p w14:paraId="6A34B7E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publishing_time</w:t>
            </w:r>
            <w:proofErr w:type="spellEnd"/>
          </w:p>
        </w:tc>
        <w:tc>
          <w:tcPr>
            <w:tcW w:w="1137" w:type="pct"/>
          </w:tcPr>
          <w:p w14:paraId="037F80CC" w14:textId="77777777" w:rsidR="00CC4CCF" w:rsidRPr="00CC4CCF" w:rsidRDefault="00CC4CCF" w:rsidP="00CC4CCF">
            <w:pPr>
              <w:pStyle w:val="a7"/>
              <w:tabs>
                <w:tab w:val="left" w:pos="645"/>
              </w:tabs>
              <w:ind w:firstLineChars="0" w:firstLine="0"/>
              <w:jc w:val="left"/>
              <w:rPr>
                <w:color w:val="000000" w:themeColor="text1"/>
              </w:rPr>
            </w:pPr>
          </w:p>
        </w:tc>
        <w:tc>
          <w:tcPr>
            <w:tcW w:w="229" w:type="pct"/>
            <w:shd w:val="clear" w:color="auto" w:fill="auto"/>
          </w:tcPr>
          <w:p w14:paraId="4D7CB2DA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40186D1E" w14:textId="77777777" w:rsidTr="00CC4CCF">
        <w:tc>
          <w:tcPr>
            <w:tcW w:w="315" w:type="pct"/>
            <w:shd w:val="clear" w:color="auto" w:fill="auto"/>
          </w:tcPr>
          <w:p w14:paraId="72D204FB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rFonts w:hint="eastAsia"/>
                <w:color w:val="000000" w:themeColor="text1"/>
              </w:rPr>
              <w:instrText xml:space="preserve">SEQ </w:instrText>
            </w:r>
            <w:r w:rsidRPr="00CC4CCF">
              <w:rPr>
                <w:rFonts w:hint="eastAsia"/>
                <w:color w:val="000000" w:themeColor="text1"/>
              </w:rPr>
              <w:instrText>表格内部编号</w:instrText>
            </w:r>
            <w:r w:rsidRPr="00CC4CCF">
              <w:rPr>
                <w:rFonts w:hint="eastAsia"/>
                <w:color w:val="000000" w:themeColor="text1"/>
              </w:rPr>
              <w:instrText xml:space="preserve"> \* ARABIC \s 5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10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664" w:type="pct"/>
            <w:shd w:val="clear" w:color="auto" w:fill="auto"/>
          </w:tcPr>
          <w:p w14:paraId="7E15F4D6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出版社名称</w:t>
            </w:r>
          </w:p>
        </w:tc>
        <w:tc>
          <w:tcPr>
            <w:tcW w:w="1061" w:type="pct"/>
            <w:shd w:val="clear" w:color="auto" w:fill="auto"/>
          </w:tcPr>
          <w:p w14:paraId="2B5EA610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r w:rsidRPr="00CC4CCF">
              <w:rPr>
                <w:color w:val="000000" w:themeColor="text1"/>
              </w:rPr>
              <w:t>_name</w:t>
            </w:r>
            <w:proofErr w:type="spellEnd"/>
          </w:p>
        </w:tc>
        <w:tc>
          <w:tcPr>
            <w:tcW w:w="863" w:type="pct"/>
          </w:tcPr>
          <w:p w14:paraId="69157213" w14:textId="77777777" w:rsidR="00CC4CCF" w:rsidRPr="00CC4CCF" w:rsidRDefault="00CC4CCF" w:rsidP="00CC4CCF">
            <w:pPr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pub</w:t>
            </w:r>
          </w:p>
        </w:tc>
        <w:tc>
          <w:tcPr>
            <w:tcW w:w="730" w:type="pct"/>
          </w:tcPr>
          <w:p w14:paraId="76C640EE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r w:rsidRPr="00CC4CCF">
              <w:rPr>
                <w:color w:val="000000" w:themeColor="text1"/>
              </w:rPr>
              <w:t>_name</w:t>
            </w:r>
            <w:proofErr w:type="spellEnd"/>
          </w:p>
        </w:tc>
        <w:tc>
          <w:tcPr>
            <w:tcW w:w="1137" w:type="pct"/>
          </w:tcPr>
          <w:p w14:paraId="2EB5D83B" w14:textId="77777777" w:rsidR="00CC4CCF" w:rsidRPr="00CC4CCF" w:rsidRDefault="00CC4CCF" w:rsidP="00CC4CCF">
            <w:pPr>
              <w:pStyle w:val="a7"/>
              <w:tabs>
                <w:tab w:val="left" w:pos="645"/>
              </w:tabs>
              <w:ind w:firstLineChars="0" w:firstLine="0"/>
              <w:jc w:val="left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book</w:t>
            </w:r>
            <w:r w:rsidRPr="00CC4CCF">
              <w:rPr>
                <w:rFonts w:hint="eastAsia"/>
                <w:color w:val="000000" w:themeColor="text1"/>
              </w:rPr>
              <w:t xml:space="preserve">. </w:t>
            </w: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r w:rsidRPr="00CC4CCF">
              <w:rPr>
                <w:color w:val="000000" w:themeColor="text1"/>
              </w:rPr>
              <w:t>_id</w:t>
            </w:r>
            <w:proofErr w:type="spellEnd"/>
            <w:r w:rsidRPr="00CC4CCF">
              <w:rPr>
                <w:rFonts w:hint="eastAsia"/>
                <w:color w:val="000000" w:themeColor="text1"/>
              </w:rPr>
              <w:t xml:space="preserve"> = pub. </w:t>
            </w: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r w:rsidRPr="00CC4CCF">
              <w:rPr>
                <w:color w:val="000000" w:themeColor="text1"/>
              </w:rPr>
              <w:t>_id</w:t>
            </w:r>
            <w:proofErr w:type="spellEnd"/>
          </w:p>
        </w:tc>
        <w:tc>
          <w:tcPr>
            <w:tcW w:w="229" w:type="pct"/>
            <w:shd w:val="clear" w:color="auto" w:fill="auto"/>
          </w:tcPr>
          <w:p w14:paraId="11352D5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</w:tbl>
    <w:p w14:paraId="041EF8EF" w14:textId="77777777" w:rsidR="00CC4CCF" w:rsidRPr="003F5CC5" w:rsidRDefault="00CC4CCF" w:rsidP="00CC4CC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CC4CCF" w14:paraId="03DD08CB" w14:textId="77777777" w:rsidTr="00CC4CCF">
        <w:tc>
          <w:tcPr>
            <w:tcW w:w="5000" w:type="pct"/>
            <w:shd w:val="clear" w:color="auto" w:fill="auto"/>
          </w:tcPr>
          <w:p w14:paraId="3340A4EB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创建视图：卖家信息</w:t>
            </w:r>
          </w:p>
          <w:p w14:paraId="520398C5" w14:textId="77777777" w:rsidR="00CC4CCF" w:rsidRDefault="00CC4CCF" w:rsidP="00CC4CCF">
            <w:pPr>
              <w:pStyle w:val="a7"/>
              <w:ind w:firstLineChars="0" w:firstLine="0"/>
            </w:pPr>
            <w:r>
              <w:t>create view u_2_1_3_</w:t>
            </w:r>
            <w:proofErr w:type="gramStart"/>
            <w:r>
              <w:t>1.seller</w:t>
            </w:r>
            <w:proofErr w:type="gramEnd"/>
            <w:r>
              <w:t>_mes(</w:t>
            </w:r>
            <w:proofErr w:type="spellStart"/>
            <w:r>
              <w:t>seller_id</w:t>
            </w:r>
            <w:proofErr w:type="spellEnd"/>
            <w:r>
              <w:t xml:space="preserve">, </w:t>
            </w:r>
            <w:proofErr w:type="spellStart"/>
            <w:r>
              <w:t>seller_name</w:t>
            </w:r>
            <w:proofErr w:type="spellEnd"/>
            <w:r>
              <w:t xml:space="preserve">, </w:t>
            </w:r>
            <w:proofErr w:type="spellStart"/>
            <w:r>
              <w:t>seller_tel</w:t>
            </w:r>
            <w:proofErr w:type="spellEnd"/>
            <w:r>
              <w:t xml:space="preserve">, </w:t>
            </w:r>
            <w:proofErr w:type="spellStart"/>
            <w:r>
              <w:t>seller_address</w:t>
            </w:r>
            <w:proofErr w:type="spellEnd"/>
            <w:r>
              <w:t xml:space="preserve">, </w:t>
            </w:r>
            <w:proofErr w:type="spellStart"/>
            <w:r>
              <w:t>area_id</w:t>
            </w:r>
            <w:proofErr w:type="spellEnd"/>
            <w:r>
              <w:t xml:space="preserve">, </w:t>
            </w:r>
            <w:proofErr w:type="spellStart"/>
            <w:r>
              <w:t>area_name</w:t>
            </w:r>
            <w:proofErr w:type="spellEnd"/>
            <w:r>
              <w:t>)</w:t>
            </w:r>
          </w:p>
          <w:p w14:paraId="6F08AFC1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  <w:t>as</w:t>
            </w:r>
          </w:p>
          <w:p w14:paraId="3B4B786C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proofErr w:type="gramStart"/>
            <w:r>
              <w:t>a.seller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a.seller_name</w:t>
            </w:r>
            <w:proofErr w:type="spellEnd"/>
            <w:r>
              <w:t xml:space="preserve">, </w:t>
            </w:r>
            <w:proofErr w:type="spellStart"/>
            <w:r>
              <w:t>a.seller_tel</w:t>
            </w:r>
            <w:proofErr w:type="spellEnd"/>
            <w:r>
              <w:t xml:space="preserve">, </w:t>
            </w:r>
            <w:proofErr w:type="spellStart"/>
            <w:r>
              <w:t>a.seller_address</w:t>
            </w:r>
            <w:proofErr w:type="spellEnd"/>
            <w:r>
              <w:t xml:space="preserve">, </w:t>
            </w:r>
            <w:proofErr w:type="spellStart"/>
            <w:r>
              <w:t>a.area_id</w:t>
            </w:r>
            <w:proofErr w:type="spellEnd"/>
            <w:r>
              <w:t xml:space="preserve">, </w:t>
            </w:r>
            <w:proofErr w:type="spellStart"/>
            <w:r>
              <w:t>b.area_name</w:t>
            </w:r>
            <w:proofErr w:type="spellEnd"/>
          </w:p>
          <w:p w14:paraId="5957A412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seller a, area b</w:t>
            </w:r>
          </w:p>
          <w:p w14:paraId="123E2267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a. </w:t>
            </w:r>
            <w:proofErr w:type="spellStart"/>
            <w:r>
              <w:t>area_id</w:t>
            </w:r>
            <w:proofErr w:type="spellEnd"/>
            <w:r>
              <w:t xml:space="preserve"> = b. </w:t>
            </w:r>
            <w:proofErr w:type="spellStart"/>
            <w:r>
              <w:t>area_id</w:t>
            </w:r>
            <w:proofErr w:type="spellEnd"/>
          </w:p>
          <w:p w14:paraId="74BA976A" w14:textId="77777777" w:rsidR="00CC4CCF" w:rsidRDefault="00CC4CCF" w:rsidP="00CC4CCF">
            <w:pPr>
              <w:pStyle w:val="a7"/>
              <w:ind w:firstLineChars="0" w:firstLine="0"/>
            </w:pPr>
            <w:r>
              <w:t>;</w:t>
            </w:r>
          </w:p>
          <w:p w14:paraId="354FC115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u_2_1_3_1.seller_mes is '</w:t>
            </w:r>
            <w:r>
              <w:rPr>
                <w:rFonts w:hint="eastAsia"/>
              </w:rPr>
              <w:t>卖家信息</w:t>
            </w:r>
            <w:r>
              <w:rPr>
                <w:rFonts w:hint="eastAsia"/>
              </w:rPr>
              <w:t>';</w:t>
            </w:r>
          </w:p>
          <w:p w14:paraId="4FAF1AF8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u_2_1_3_1.seller_mes.seller_id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0BAA7BDB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u_2_1_3_1.seller_mes.seller_name is '</w:t>
            </w:r>
            <w:r>
              <w:rPr>
                <w:rFonts w:hint="eastAsia"/>
              </w:rPr>
              <w:t>卖家姓名</w:t>
            </w:r>
            <w:r>
              <w:rPr>
                <w:rFonts w:hint="eastAsia"/>
              </w:rPr>
              <w:t>';</w:t>
            </w:r>
          </w:p>
          <w:p w14:paraId="265E3948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u_2_1_3_1.seller_mes.seller_tel is '</w:t>
            </w:r>
            <w:r>
              <w:rPr>
                <w:rFonts w:hint="eastAsia"/>
              </w:rPr>
              <w:t>卖家电话</w:t>
            </w:r>
            <w:r>
              <w:rPr>
                <w:rFonts w:hint="eastAsia"/>
              </w:rPr>
              <w:t>';</w:t>
            </w:r>
          </w:p>
          <w:p w14:paraId="07C845E4" w14:textId="77777777" w:rsidR="00CC4CCF" w:rsidRDefault="00CC4CCF" w:rsidP="00CC4CCF">
            <w:pPr>
              <w:pStyle w:val="a7"/>
              <w:ind w:firstLineChars="0" w:firstLine="0"/>
            </w:pPr>
            <w:r>
              <w:t>com</w:t>
            </w:r>
            <w:r>
              <w:rPr>
                <w:rFonts w:hint="eastAsia"/>
              </w:rPr>
              <w:t>ment on column u_2_1_3_1.seller_mes.seller_address is '</w:t>
            </w:r>
            <w:r>
              <w:rPr>
                <w:rFonts w:hint="eastAsia"/>
              </w:rPr>
              <w:t>卖家地址</w:t>
            </w:r>
            <w:r>
              <w:rPr>
                <w:rFonts w:hint="eastAsia"/>
              </w:rPr>
              <w:t>';</w:t>
            </w:r>
          </w:p>
          <w:p w14:paraId="292E014A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u_2_1_3_1.seller_mes.area_id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64F435F8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u_2_1_3_1.seller_mes.area_name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07C74CE1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51A6F7F0" w14:textId="77777777" w:rsidR="00CC4CCF" w:rsidRPr="00F62C6C" w:rsidRDefault="00CC4CCF" w:rsidP="00CC4CCF"/>
    <w:p w14:paraId="0D8281C4" w14:textId="77777777" w:rsidR="00CC4CCF" w:rsidRDefault="00CC4CCF" w:rsidP="00CC4CCF">
      <w:pPr>
        <w:pStyle w:val="5"/>
        <w:spacing w:line="377" w:lineRule="auto"/>
        <w:ind w:left="1276" w:hanging="1276"/>
      </w:pPr>
      <w:r>
        <w:rPr>
          <w:rFonts w:hint="eastAsia"/>
        </w:rPr>
        <w:t>买家信息</w:t>
      </w:r>
    </w:p>
    <w:p w14:paraId="62B8EBEE" w14:textId="77777777" w:rsidR="00CC4CCF" w:rsidRPr="00FB1786" w:rsidRDefault="00CC4CCF" w:rsidP="00CC4CC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视图</w:t>
      </w:r>
      <w:proofErr w:type="spellStart"/>
      <w:r w:rsidRPr="00D45698">
        <w:rPr>
          <w:rFonts w:hint="eastAsia"/>
        </w:rPr>
        <w:t>buyer</w:t>
      </w:r>
      <w:r>
        <w:t>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CC4CCF" w14:paraId="689CFBA1" w14:textId="77777777" w:rsidTr="00CC4CCF">
        <w:tc>
          <w:tcPr>
            <w:tcW w:w="344" w:type="pct"/>
            <w:shd w:val="clear" w:color="auto" w:fill="D9D9D9"/>
          </w:tcPr>
          <w:p w14:paraId="6B3FFE59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110D83F6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4E8C2FEF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7317CD2C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7326F9A8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394498CB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17A679D7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C4CCF" w14:paraId="100486E4" w14:textId="77777777" w:rsidTr="00CC4CCF">
        <w:tc>
          <w:tcPr>
            <w:tcW w:w="344" w:type="pct"/>
            <w:shd w:val="clear" w:color="auto" w:fill="auto"/>
          </w:tcPr>
          <w:p w14:paraId="696E371D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4453564" w14:textId="77777777" w:rsidR="00CC4CCF" w:rsidRDefault="00CC4CCF" w:rsidP="00CC4CCF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672" w:type="pct"/>
            <w:shd w:val="clear" w:color="auto" w:fill="auto"/>
          </w:tcPr>
          <w:p w14:paraId="2E1E1FB6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buyer_id</w:t>
            </w:r>
            <w:proofErr w:type="spellEnd"/>
          </w:p>
        </w:tc>
        <w:tc>
          <w:tcPr>
            <w:tcW w:w="797" w:type="pct"/>
          </w:tcPr>
          <w:p w14:paraId="54B34F8D" w14:textId="77777777" w:rsidR="00CC4CCF" w:rsidRDefault="00CC4CCF" w:rsidP="00CC4CCF">
            <w:pPr>
              <w:pStyle w:val="a7"/>
              <w:ind w:firstLineChars="0" w:firstLine="0"/>
            </w:pPr>
            <w:r w:rsidRPr="00F96116"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7DFFA42B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buyer_id</w:t>
            </w:r>
            <w:proofErr w:type="spellEnd"/>
          </w:p>
        </w:tc>
        <w:tc>
          <w:tcPr>
            <w:tcW w:w="1602" w:type="pct"/>
          </w:tcPr>
          <w:p w14:paraId="5349FE8E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8B76E04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07AA7725" w14:textId="77777777" w:rsidTr="00CC4CCF">
        <w:tc>
          <w:tcPr>
            <w:tcW w:w="344" w:type="pct"/>
            <w:shd w:val="clear" w:color="auto" w:fill="auto"/>
          </w:tcPr>
          <w:p w14:paraId="18B7A0D6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7A1FA92" w14:textId="77777777" w:rsidR="00CC4CCF" w:rsidRDefault="00CC4CCF" w:rsidP="00CC4CCF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买家姓名</w:t>
            </w:r>
          </w:p>
        </w:tc>
        <w:tc>
          <w:tcPr>
            <w:tcW w:w="672" w:type="pct"/>
            <w:shd w:val="clear" w:color="auto" w:fill="auto"/>
          </w:tcPr>
          <w:p w14:paraId="7C16A228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</w:t>
            </w:r>
            <w:r>
              <w:t>_</w:t>
            </w:r>
            <w:r>
              <w:rPr>
                <w:rFonts w:hint="eastAsia"/>
              </w:rPr>
              <w:t>name</w:t>
            </w:r>
            <w:proofErr w:type="spellEnd"/>
          </w:p>
        </w:tc>
        <w:tc>
          <w:tcPr>
            <w:tcW w:w="797" w:type="pct"/>
          </w:tcPr>
          <w:p w14:paraId="0B57C0AF" w14:textId="77777777" w:rsidR="00CC4CCF" w:rsidRDefault="00CC4CCF" w:rsidP="00CC4CCF">
            <w:r w:rsidRPr="00F96116"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4087BFA2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</w:t>
            </w:r>
            <w:r>
              <w:t>_</w:t>
            </w:r>
            <w:r>
              <w:rPr>
                <w:rFonts w:hint="eastAsia"/>
              </w:rPr>
              <w:t>name</w:t>
            </w:r>
            <w:proofErr w:type="spellEnd"/>
          </w:p>
        </w:tc>
        <w:tc>
          <w:tcPr>
            <w:tcW w:w="1602" w:type="pct"/>
          </w:tcPr>
          <w:p w14:paraId="32CF7D53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D0799F7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61CCC3E9" w14:textId="77777777" w:rsidTr="00CC4CCF">
        <w:tc>
          <w:tcPr>
            <w:tcW w:w="344" w:type="pct"/>
            <w:shd w:val="clear" w:color="auto" w:fill="auto"/>
          </w:tcPr>
          <w:p w14:paraId="31A974D3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CF386D6" w14:textId="77777777" w:rsidR="00CC4CCF" w:rsidRDefault="00CC4CCF" w:rsidP="00CC4CCF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买家电话</w:t>
            </w:r>
          </w:p>
        </w:tc>
        <w:tc>
          <w:tcPr>
            <w:tcW w:w="672" w:type="pct"/>
            <w:shd w:val="clear" w:color="auto" w:fill="auto"/>
          </w:tcPr>
          <w:p w14:paraId="3588A4D2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</w:t>
            </w:r>
            <w:r>
              <w:t>tel</w:t>
            </w:r>
            <w:proofErr w:type="spellEnd"/>
          </w:p>
        </w:tc>
        <w:tc>
          <w:tcPr>
            <w:tcW w:w="797" w:type="pct"/>
          </w:tcPr>
          <w:p w14:paraId="5627E767" w14:textId="77777777" w:rsidR="00CC4CCF" w:rsidRDefault="00CC4CCF" w:rsidP="00CC4CCF">
            <w:r w:rsidRPr="00F96116"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53E52F76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</w:t>
            </w:r>
            <w:r>
              <w:t>tel</w:t>
            </w:r>
            <w:proofErr w:type="spellEnd"/>
          </w:p>
        </w:tc>
        <w:tc>
          <w:tcPr>
            <w:tcW w:w="1602" w:type="pct"/>
          </w:tcPr>
          <w:p w14:paraId="1A5AA1EE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2202D5B2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39B7D296" w14:textId="77777777" w:rsidTr="00CC4CCF">
        <w:tc>
          <w:tcPr>
            <w:tcW w:w="344" w:type="pct"/>
            <w:shd w:val="clear" w:color="auto" w:fill="auto"/>
          </w:tcPr>
          <w:p w14:paraId="0784AEF8" w14:textId="77777777" w:rsidR="00CC4CCF" w:rsidRDefault="00CC4CCF" w:rsidP="00CC4CCF">
            <w:r>
              <w:lastRenderedPageBreak/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8391419" w14:textId="77777777" w:rsidR="00CC4CCF" w:rsidRDefault="00CC4CCF" w:rsidP="00CC4CCF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买家地址</w:t>
            </w:r>
          </w:p>
        </w:tc>
        <w:tc>
          <w:tcPr>
            <w:tcW w:w="672" w:type="pct"/>
            <w:shd w:val="clear" w:color="auto" w:fill="auto"/>
          </w:tcPr>
          <w:p w14:paraId="10C4B8CF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t>buyer_</w:t>
            </w:r>
            <w:r>
              <w:rPr>
                <w:rFonts w:hint="eastAsia"/>
              </w:rPr>
              <w:t>adress</w:t>
            </w:r>
            <w:proofErr w:type="spellEnd"/>
          </w:p>
        </w:tc>
        <w:tc>
          <w:tcPr>
            <w:tcW w:w="797" w:type="pct"/>
          </w:tcPr>
          <w:p w14:paraId="65F299BD" w14:textId="77777777" w:rsidR="00CC4CCF" w:rsidRDefault="00CC4CCF" w:rsidP="00CC4CCF">
            <w:r w:rsidRPr="00F96116"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2700DEDF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t>buyer_</w:t>
            </w:r>
            <w:r>
              <w:rPr>
                <w:rFonts w:hint="eastAsia"/>
              </w:rPr>
              <w:t>adress</w:t>
            </w:r>
            <w:proofErr w:type="spellEnd"/>
          </w:p>
        </w:tc>
        <w:tc>
          <w:tcPr>
            <w:tcW w:w="1602" w:type="pct"/>
          </w:tcPr>
          <w:p w14:paraId="6772EA79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E9A1F84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5168391C" w14:textId="77777777" w:rsidTr="00CC4CCF">
        <w:tc>
          <w:tcPr>
            <w:tcW w:w="344" w:type="pct"/>
            <w:shd w:val="clear" w:color="auto" w:fill="auto"/>
          </w:tcPr>
          <w:p w14:paraId="5C1690D8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8BF8BD4" w14:textId="77777777" w:rsidR="00CC4CCF" w:rsidRDefault="00CC4CCF" w:rsidP="00CC4CCF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72" w:type="pct"/>
            <w:shd w:val="clear" w:color="auto" w:fill="auto"/>
          </w:tcPr>
          <w:p w14:paraId="17642A4C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a</w:t>
            </w:r>
            <w:r>
              <w:t>rea_id</w:t>
            </w:r>
            <w:proofErr w:type="spellEnd"/>
          </w:p>
        </w:tc>
        <w:tc>
          <w:tcPr>
            <w:tcW w:w="797" w:type="pct"/>
          </w:tcPr>
          <w:p w14:paraId="78B756C2" w14:textId="77777777" w:rsidR="00CC4CCF" w:rsidRDefault="00CC4CCF" w:rsidP="00CC4CCF">
            <w:r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2C8856AD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a</w:t>
            </w:r>
            <w:r>
              <w:t>rea_id</w:t>
            </w:r>
            <w:proofErr w:type="spellEnd"/>
          </w:p>
        </w:tc>
        <w:tc>
          <w:tcPr>
            <w:tcW w:w="1602" w:type="pct"/>
          </w:tcPr>
          <w:p w14:paraId="0571EA9E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E42529C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6C9D014F" w14:textId="77777777" w:rsidTr="00CC4CCF">
        <w:tc>
          <w:tcPr>
            <w:tcW w:w="344" w:type="pct"/>
            <w:shd w:val="clear" w:color="auto" w:fill="auto"/>
          </w:tcPr>
          <w:p w14:paraId="2663CC8D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DAB0DD8" w14:textId="77777777" w:rsidR="00CC4CCF" w:rsidRDefault="00CC4CCF" w:rsidP="00CC4CCF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区域名称</w:t>
            </w:r>
          </w:p>
        </w:tc>
        <w:tc>
          <w:tcPr>
            <w:tcW w:w="672" w:type="pct"/>
            <w:shd w:val="clear" w:color="auto" w:fill="auto"/>
          </w:tcPr>
          <w:p w14:paraId="063F0265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t>area_name</w:t>
            </w:r>
            <w:proofErr w:type="spellEnd"/>
          </w:p>
        </w:tc>
        <w:tc>
          <w:tcPr>
            <w:tcW w:w="797" w:type="pct"/>
          </w:tcPr>
          <w:p w14:paraId="3A4B97E3" w14:textId="77777777" w:rsidR="00CC4CCF" w:rsidRDefault="00CC4CCF" w:rsidP="00CC4CCF">
            <w:r>
              <w:rPr>
                <w:rFonts w:hint="eastAsia"/>
              </w:rPr>
              <w:t>area</w:t>
            </w:r>
          </w:p>
        </w:tc>
        <w:tc>
          <w:tcPr>
            <w:tcW w:w="672" w:type="pct"/>
          </w:tcPr>
          <w:p w14:paraId="010EA5FA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t>area_name</w:t>
            </w:r>
            <w:proofErr w:type="spellEnd"/>
          </w:p>
        </w:tc>
        <w:tc>
          <w:tcPr>
            <w:tcW w:w="1602" w:type="pct"/>
          </w:tcPr>
          <w:p w14:paraId="2A021860" w14:textId="77777777" w:rsidR="00CC4CCF" w:rsidRDefault="00CC4CCF" w:rsidP="00CC4CCF">
            <w:pPr>
              <w:pStyle w:val="a7"/>
              <w:tabs>
                <w:tab w:val="left" w:pos="645"/>
              </w:tabs>
              <w:ind w:firstLineChars="0" w:firstLine="0"/>
              <w:jc w:val="left"/>
            </w:pPr>
            <w:proofErr w:type="spellStart"/>
            <w:proofErr w:type="gramStart"/>
            <w:r>
              <w:t>buyer</w:t>
            </w:r>
            <w:r>
              <w:rPr>
                <w:rFonts w:hint="eastAsia"/>
              </w:rPr>
              <w:t>.</w:t>
            </w:r>
            <w:r>
              <w:t>area</w:t>
            </w:r>
            <w:proofErr w:type="gramEnd"/>
            <w:r w:rsidRPr="00783FE5">
              <w:t>_id</w:t>
            </w:r>
            <w:proofErr w:type="spellEnd"/>
            <w:r>
              <w:rPr>
                <w:rFonts w:hint="eastAsia"/>
              </w:rPr>
              <w:t xml:space="preserve"> =</w:t>
            </w:r>
            <w:proofErr w:type="spellStart"/>
            <w:r>
              <w:t>area</w:t>
            </w:r>
            <w:r>
              <w:rPr>
                <w:rFonts w:hint="eastAsia"/>
              </w:rPr>
              <w:t>.</w:t>
            </w:r>
            <w:r>
              <w:t>area</w:t>
            </w:r>
            <w:r w:rsidRPr="00783FE5">
              <w:t>_id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2D6DE954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5E482853" w14:textId="77777777" w:rsidR="00CC4CCF" w:rsidRPr="003F5CC5" w:rsidRDefault="00CC4CCF" w:rsidP="00CC4CC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CC4CCF" w14:paraId="60E35CF4" w14:textId="77777777" w:rsidTr="00CC4CCF">
        <w:tc>
          <w:tcPr>
            <w:tcW w:w="5000" w:type="pct"/>
            <w:shd w:val="clear" w:color="auto" w:fill="auto"/>
          </w:tcPr>
          <w:p w14:paraId="113FDAB0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创建视图：买家信息</w:t>
            </w:r>
          </w:p>
          <w:p w14:paraId="59B53FF1" w14:textId="77777777" w:rsidR="00CC4CCF" w:rsidRDefault="00CC4CCF" w:rsidP="00CC4CCF">
            <w:pPr>
              <w:pStyle w:val="a7"/>
              <w:ind w:firstLineChars="0" w:firstLine="0"/>
            </w:pPr>
            <w:r>
              <w:t>create view u_2_1_3_</w:t>
            </w:r>
            <w:proofErr w:type="gramStart"/>
            <w:r>
              <w:t>1.buyer</w:t>
            </w:r>
            <w:proofErr w:type="gramEnd"/>
            <w:r>
              <w:t>_mes(</w:t>
            </w:r>
            <w:proofErr w:type="spellStart"/>
            <w:r>
              <w:t>buyer_id</w:t>
            </w:r>
            <w:proofErr w:type="spellEnd"/>
            <w:r>
              <w:t xml:space="preserve">, </w:t>
            </w:r>
            <w:proofErr w:type="spellStart"/>
            <w:r>
              <w:t>buyer_name</w:t>
            </w:r>
            <w:proofErr w:type="spellEnd"/>
            <w:r>
              <w:t xml:space="preserve">, </w:t>
            </w:r>
            <w:proofErr w:type="spellStart"/>
            <w:r>
              <w:t>buyer_tel</w:t>
            </w:r>
            <w:proofErr w:type="spellEnd"/>
            <w:r>
              <w:t xml:space="preserve">, </w:t>
            </w:r>
            <w:proofErr w:type="spellStart"/>
            <w:r>
              <w:t>buyer_adress</w:t>
            </w:r>
            <w:proofErr w:type="spellEnd"/>
            <w:r>
              <w:t xml:space="preserve">, </w:t>
            </w:r>
            <w:proofErr w:type="spellStart"/>
            <w:r>
              <w:t>area_id</w:t>
            </w:r>
            <w:proofErr w:type="spellEnd"/>
            <w:r>
              <w:t xml:space="preserve">, </w:t>
            </w:r>
            <w:proofErr w:type="spellStart"/>
            <w:r>
              <w:t>area_name</w:t>
            </w:r>
            <w:proofErr w:type="spellEnd"/>
            <w:r>
              <w:t>)</w:t>
            </w:r>
          </w:p>
          <w:p w14:paraId="1962EEA0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  <w:t>as</w:t>
            </w:r>
          </w:p>
          <w:p w14:paraId="03691D16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proofErr w:type="gramStart"/>
            <w:r>
              <w:t>a.buyer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a.buyer_name</w:t>
            </w:r>
            <w:proofErr w:type="spellEnd"/>
            <w:r>
              <w:t xml:space="preserve">, </w:t>
            </w:r>
            <w:proofErr w:type="spellStart"/>
            <w:r>
              <w:t>a.buyer_tel</w:t>
            </w:r>
            <w:proofErr w:type="spellEnd"/>
            <w:r>
              <w:t xml:space="preserve">, </w:t>
            </w:r>
            <w:proofErr w:type="spellStart"/>
            <w:r>
              <w:t>a.buyer_adress</w:t>
            </w:r>
            <w:proofErr w:type="spellEnd"/>
            <w:r>
              <w:t xml:space="preserve">, </w:t>
            </w:r>
            <w:proofErr w:type="spellStart"/>
            <w:r>
              <w:t>a.area_id</w:t>
            </w:r>
            <w:proofErr w:type="spellEnd"/>
            <w:r>
              <w:t xml:space="preserve">, </w:t>
            </w:r>
            <w:proofErr w:type="spellStart"/>
            <w:r>
              <w:t>b.area_name</w:t>
            </w:r>
            <w:proofErr w:type="spellEnd"/>
          </w:p>
          <w:p w14:paraId="728D87DE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buyer a, area b</w:t>
            </w:r>
          </w:p>
          <w:p w14:paraId="3AA2364D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a.area</w:t>
            </w:r>
            <w:proofErr w:type="gramEnd"/>
            <w:r>
              <w:t>_id</w:t>
            </w:r>
            <w:proofErr w:type="spellEnd"/>
            <w:r>
              <w:t xml:space="preserve"> =</w:t>
            </w:r>
            <w:proofErr w:type="spellStart"/>
            <w:r>
              <w:t>b.area_id</w:t>
            </w:r>
            <w:proofErr w:type="spellEnd"/>
          </w:p>
          <w:p w14:paraId="7C09FC1D" w14:textId="77777777" w:rsidR="00CC4CCF" w:rsidRDefault="00CC4CCF" w:rsidP="00CC4CCF">
            <w:pPr>
              <w:pStyle w:val="a7"/>
              <w:ind w:firstLineChars="0" w:firstLine="0"/>
            </w:pPr>
            <w:r>
              <w:t>;</w:t>
            </w:r>
          </w:p>
          <w:p w14:paraId="2619E411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u_2_1_3_1.buyer_mes is '</w:t>
            </w:r>
            <w:r>
              <w:rPr>
                <w:rFonts w:hint="eastAsia"/>
              </w:rPr>
              <w:t>买家信息</w:t>
            </w:r>
            <w:r>
              <w:rPr>
                <w:rFonts w:hint="eastAsia"/>
              </w:rPr>
              <w:t>';</w:t>
            </w:r>
          </w:p>
          <w:p w14:paraId="4A4F19A5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u_2_1_3_1.buyer_mes.buyer_id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5797B4FE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u_2_1_3_1.buyer_mes.buyer_name is '</w:t>
            </w:r>
            <w:r>
              <w:rPr>
                <w:rFonts w:hint="eastAsia"/>
              </w:rPr>
              <w:t>买家姓名</w:t>
            </w:r>
            <w:r>
              <w:rPr>
                <w:rFonts w:hint="eastAsia"/>
              </w:rPr>
              <w:t>';</w:t>
            </w:r>
          </w:p>
          <w:p w14:paraId="72075D3F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u_2_1_3_1.buyer_mes.buyer_tel is '</w:t>
            </w:r>
            <w:r>
              <w:rPr>
                <w:rFonts w:hint="eastAsia"/>
              </w:rPr>
              <w:t>买家电话</w:t>
            </w:r>
            <w:r>
              <w:rPr>
                <w:rFonts w:hint="eastAsia"/>
              </w:rPr>
              <w:t>';</w:t>
            </w:r>
          </w:p>
          <w:p w14:paraId="1F912616" w14:textId="77777777" w:rsidR="00CC4CCF" w:rsidRDefault="00CC4CCF" w:rsidP="00CC4CCF">
            <w:pPr>
              <w:pStyle w:val="a7"/>
              <w:ind w:firstLineChars="0" w:firstLine="0"/>
            </w:pPr>
            <w:r>
              <w:t>comment on column u_2_1_3</w:t>
            </w:r>
            <w:r>
              <w:rPr>
                <w:rFonts w:hint="eastAsia"/>
              </w:rPr>
              <w:t>_1.buyer_mes.buyer_adress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1E6ED88F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u_2_1_3_1.buyer_mes.area_id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1D76B321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u_2_1_3_1.buyer_mes.area_name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6DC2AFE9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0D71D848" w14:textId="77777777" w:rsidR="00CC4CCF" w:rsidRPr="00F62C6C" w:rsidRDefault="00CC4CCF" w:rsidP="00CC4CCF"/>
    <w:p w14:paraId="6382FB40" w14:textId="77777777" w:rsidR="00CC4CCF" w:rsidRDefault="00CC4CCF" w:rsidP="00CC4CCF">
      <w:pPr>
        <w:pStyle w:val="5"/>
        <w:spacing w:line="377" w:lineRule="auto"/>
        <w:ind w:left="1276" w:hanging="1276"/>
      </w:pPr>
      <w:r>
        <w:rPr>
          <w:rFonts w:hint="eastAsia"/>
        </w:rPr>
        <w:t>拥有信息</w:t>
      </w:r>
    </w:p>
    <w:p w14:paraId="32EDAFD3" w14:textId="77777777" w:rsidR="00CC4CCF" w:rsidRPr="00FB1786" w:rsidRDefault="00CC4CCF" w:rsidP="00CC4CC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视图</w:t>
      </w:r>
      <w:proofErr w:type="spellStart"/>
      <w:r w:rsidRPr="00D45698">
        <w:rPr>
          <w:rFonts w:hint="eastAsia"/>
        </w:rPr>
        <w:t>o</w:t>
      </w:r>
      <w:r w:rsidRPr="00D45698">
        <w:t>wn</w:t>
      </w:r>
      <w:r>
        <w:t>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CC4CCF" w14:paraId="61C35C6E" w14:textId="77777777" w:rsidTr="00CC4CCF">
        <w:tc>
          <w:tcPr>
            <w:tcW w:w="344" w:type="pct"/>
            <w:shd w:val="clear" w:color="auto" w:fill="D9D9D9"/>
          </w:tcPr>
          <w:p w14:paraId="637F08DE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1B8416F9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35721EA2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760DEDF6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0F6EF0A7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2E12FAEE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29314225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C4CCF" w14:paraId="09CE0321" w14:textId="77777777" w:rsidTr="00CC4CCF">
        <w:tc>
          <w:tcPr>
            <w:tcW w:w="344" w:type="pct"/>
            <w:shd w:val="clear" w:color="auto" w:fill="auto"/>
          </w:tcPr>
          <w:p w14:paraId="1EBDE3BF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75D6CC8F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卖</w:t>
            </w:r>
            <w:r>
              <w:t>家编号</w:t>
            </w:r>
          </w:p>
        </w:tc>
        <w:tc>
          <w:tcPr>
            <w:tcW w:w="672" w:type="pct"/>
            <w:shd w:val="clear" w:color="auto" w:fill="auto"/>
          </w:tcPr>
          <w:p w14:paraId="4C72704D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seller</w:t>
            </w:r>
            <w:r>
              <w:t>_id</w:t>
            </w:r>
            <w:proofErr w:type="spellEnd"/>
          </w:p>
        </w:tc>
        <w:tc>
          <w:tcPr>
            <w:tcW w:w="797" w:type="pct"/>
          </w:tcPr>
          <w:p w14:paraId="5D4B189B" w14:textId="77777777" w:rsidR="00CC4CCF" w:rsidRDefault="00CC4CCF" w:rsidP="00CC4CCF">
            <w:pPr>
              <w:pStyle w:val="a7"/>
              <w:ind w:firstLineChars="0" w:firstLine="0"/>
            </w:pPr>
            <w:r w:rsidRPr="008A2D0D">
              <w:rPr>
                <w:rFonts w:hint="eastAsia"/>
              </w:rPr>
              <w:t>o</w:t>
            </w:r>
            <w:r w:rsidRPr="008A2D0D">
              <w:t>wn</w:t>
            </w:r>
          </w:p>
        </w:tc>
        <w:tc>
          <w:tcPr>
            <w:tcW w:w="672" w:type="pct"/>
          </w:tcPr>
          <w:p w14:paraId="24FBDBF6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seller</w:t>
            </w:r>
            <w:r>
              <w:t>_id</w:t>
            </w:r>
            <w:proofErr w:type="spellEnd"/>
          </w:p>
        </w:tc>
        <w:tc>
          <w:tcPr>
            <w:tcW w:w="1602" w:type="pct"/>
          </w:tcPr>
          <w:p w14:paraId="6D322430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7A32BA4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6C4E8CC9" w14:textId="77777777" w:rsidTr="00CC4CCF">
        <w:tc>
          <w:tcPr>
            <w:tcW w:w="344" w:type="pct"/>
            <w:shd w:val="clear" w:color="auto" w:fill="auto"/>
          </w:tcPr>
          <w:p w14:paraId="3F5AC694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8810172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  <w:r>
              <w:t>编号</w:t>
            </w:r>
          </w:p>
        </w:tc>
        <w:tc>
          <w:tcPr>
            <w:tcW w:w="672" w:type="pct"/>
            <w:shd w:val="clear" w:color="auto" w:fill="auto"/>
          </w:tcPr>
          <w:p w14:paraId="2821388C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067238">
              <w:t>_id</w:t>
            </w:r>
            <w:proofErr w:type="spellEnd"/>
          </w:p>
        </w:tc>
        <w:tc>
          <w:tcPr>
            <w:tcW w:w="797" w:type="pct"/>
          </w:tcPr>
          <w:p w14:paraId="1D832D4D" w14:textId="77777777" w:rsidR="00CC4CCF" w:rsidRDefault="00CC4CCF" w:rsidP="00CC4CCF">
            <w:r w:rsidRPr="008A2D0D">
              <w:rPr>
                <w:rFonts w:hint="eastAsia"/>
              </w:rPr>
              <w:t>o</w:t>
            </w:r>
            <w:r w:rsidRPr="008A2D0D">
              <w:t>wn</w:t>
            </w:r>
          </w:p>
        </w:tc>
        <w:tc>
          <w:tcPr>
            <w:tcW w:w="672" w:type="pct"/>
          </w:tcPr>
          <w:p w14:paraId="4C6D9FAA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067238">
              <w:t>_id</w:t>
            </w:r>
            <w:proofErr w:type="spellEnd"/>
          </w:p>
        </w:tc>
        <w:tc>
          <w:tcPr>
            <w:tcW w:w="1602" w:type="pct"/>
          </w:tcPr>
          <w:p w14:paraId="24931B8B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A9474B8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5A1BB59A" w14:textId="77777777" w:rsidTr="00CC4CCF">
        <w:tc>
          <w:tcPr>
            <w:tcW w:w="344" w:type="pct"/>
            <w:shd w:val="clear" w:color="auto" w:fill="auto"/>
          </w:tcPr>
          <w:p w14:paraId="1C7BE1F9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798D71C" w14:textId="77777777" w:rsidR="00CC4CCF" w:rsidRDefault="00CC4CCF" w:rsidP="00CC4CCF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</w:t>
            </w:r>
            <w:r>
              <w:rPr>
                <w:rFonts w:hint="eastAsia"/>
              </w:rPr>
              <w:t>名称</w:t>
            </w:r>
          </w:p>
        </w:tc>
        <w:tc>
          <w:tcPr>
            <w:tcW w:w="672" w:type="pct"/>
            <w:shd w:val="clear" w:color="auto" w:fill="auto"/>
          </w:tcPr>
          <w:p w14:paraId="1D813C38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name</w:t>
            </w:r>
            <w:proofErr w:type="spellEnd"/>
          </w:p>
        </w:tc>
        <w:tc>
          <w:tcPr>
            <w:tcW w:w="797" w:type="pct"/>
          </w:tcPr>
          <w:p w14:paraId="01EFEB2B" w14:textId="77777777" w:rsidR="00CC4CCF" w:rsidRDefault="00CC4CCF" w:rsidP="00CC4CCF">
            <w:r w:rsidRPr="00E66211"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6C1D7449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tel</w:t>
            </w:r>
            <w:proofErr w:type="spellEnd"/>
          </w:p>
        </w:tc>
        <w:tc>
          <w:tcPr>
            <w:tcW w:w="1602" w:type="pct"/>
          </w:tcPr>
          <w:p w14:paraId="4103000B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proofErr w:type="gramStart"/>
            <w:r>
              <w:t>own.</w:t>
            </w:r>
            <w:r>
              <w:rPr>
                <w:rFonts w:hint="eastAsia"/>
              </w:rPr>
              <w:t>seller</w:t>
            </w:r>
            <w:proofErr w:type="gramEnd"/>
            <w:r>
              <w:t>_id</w:t>
            </w:r>
            <w:proofErr w:type="spellEnd"/>
            <w:r>
              <w:t>=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seller</w:t>
            </w:r>
            <w:r>
              <w:t>.</w:t>
            </w:r>
            <w:r>
              <w:rPr>
                <w:rFonts w:hint="eastAsia"/>
              </w:rPr>
              <w:t>seller</w:t>
            </w:r>
            <w:r>
              <w:t>_id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2B258994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7412AFAE" w14:textId="77777777" w:rsidR="00CC4CCF" w:rsidRPr="003F5CC5" w:rsidRDefault="00CC4CCF" w:rsidP="00CC4CC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CC4CCF" w14:paraId="177BBEE8" w14:textId="77777777" w:rsidTr="00CC4CCF">
        <w:tc>
          <w:tcPr>
            <w:tcW w:w="5000" w:type="pct"/>
            <w:shd w:val="clear" w:color="auto" w:fill="auto"/>
          </w:tcPr>
          <w:p w14:paraId="0BEAA525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创建视图：拥有信息</w:t>
            </w:r>
          </w:p>
          <w:p w14:paraId="43CE2487" w14:textId="77777777" w:rsidR="00CC4CCF" w:rsidRDefault="00CC4CCF" w:rsidP="00CC4CCF">
            <w:pPr>
              <w:pStyle w:val="a7"/>
              <w:ind w:firstLineChars="0" w:firstLine="0"/>
            </w:pPr>
            <w:r>
              <w:t>create view u_2_1_3_1.own_</w:t>
            </w:r>
            <w:proofErr w:type="gramStart"/>
            <w:r>
              <w:t>mes(</w:t>
            </w:r>
            <w:proofErr w:type="spellStart"/>
            <w:proofErr w:type="gramEnd"/>
            <w:r>
              <w:t>seller_id</w:t>
            </w:r>
            <w:proofErr w:type="spellEnd"/>
            <w:r>
              <w:t xml:space="preserve">, </w:t>
            </w:r>
            <w:proofErr w:type="spellStart"/>
            <w:r>
              <w:t>storehouse_id</w:t>
            </w:r>
            <w:proofErr w:type="spellEnd"/>
            <w:r>
              <w:t xml:space="preserve">, </w:t>
            </w:r>
            <w:proofErr w:type="spellStart"/>
            <w:r>
              <w:t>seller_name</w:t>
            </w:r>
            <w:proofErr w:type="spellEnd"/>
            <w:r>
              <w:t>)</w:t>
            </w:r>
          </w:p>
          <w:p w14:paraId="565C2FB3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  <w:t>as</w:t>
            </w:r>
          </w:p>
          <w:p w14:paraId="299ECC02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proofErr w:type="gramStart"/>
            <w:r>
              <w:t>a.seller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a.storehouse_id</w:t>
            </w:r>
            <w:proofErr w:type="spellEnd"/>
            <w:r>
              <w:t xml:space="preserve">, </w:t>
            </w:r>
            <w:proofErr w:type="spellStart"/>
            <w:r>
              <w:t>b.seller_tel</w:t>
            </w:r>
            <w:proofErr w:type="spellEnd"/>
          </w:p>
          <w:p w14:paraId="4C05245E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own a, seller b</w:t>
            </w:r>
          </w:p>
          <w:p w14:paraId="7C511A76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a.seller</w:t>
            </w:r>
            <w:proofErr w:type="gramEnd"/>
            <w:r>
              <w:t>_id</w:t>
            </w:r>
            <w:proofErr w:type="spellEnd"/>
            <w:r>
              <w:t xml:space="preserve">= </w:t>
            </w:r>
            <w:proofErr w:type="spellStart"/>
            <w:r>
              <w:t>b.seller_id</w:t>
            </w:r>
            <w:proofErr w:type="spellEnd"/>
          </w:p>
          <w:p w14:paraId="4E712BC9" w14:textId="77777777" w:rsidR="00CC4CCF" w:rsidRDefault="00CC4CCF" w:rsidP="00CC4CCF">
            <w:pPr>
              <w:pStyle w:val="a7"/>
              <w:ind w:firstLineChars="0" w:firstLine="0"/>
            </w:pPr>
            <w:r>
              <w:t>;</w:t>
            </w:r>
          </w:p>
          <w:p w14:paraId="66A98EDD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u_2_1_3_1.own_mes is '</w:t>
            </w:r>
            <w:r>
              <w:rPr>
                <w:rFonts w:hint="eastAsia"/>
              </w:rPr>
              <w:t>拥有信息</w:t>
            </w:r>
            <w:r>
              <w:rPr>
                <w:rFonts w:hint="eastAsia"/>
              </w:rPr>
              <w:t>';</w:t>
            </w:r>
          </w:p>
          <w:p w14:paraId="11DAB41E" w14:textId="77777777" w:rsidR="00CC4CCF" w:rsidRDefault="00CC4CCF" w:rsidP="00CC4CCF">
            <w:pPr>
              <w:pStyle w:val="a7"/>
              <w:ind w:firstLineChars="0" w:firstLine="0"/>
            </w:pPr>
            <w:r>
              <w:t>comment on</w:t>
            </w:r>
            <w:r>
              <w:rPr>
                <w:rFonts w:hint="eastAsia"/>
              </w:rPr>
              <w:t xml:space="preserve"> column u_2_1_3_1.own_mes.seller_id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0E3C91BB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u_2_1_3_1.own_mes.storehouse_id is 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';</w:t>
            </w:r>
          </w:p>
          <w:p w14:paraId="44AF7A91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u_2_1_3_1.own_mes.seller_name is '</w:t>
            </w:r>
            <w:r>
              <w:rPr>
                <w:rFonts w:hint="eastAsia"/>
              </w:rPr>
              <w:t>卖家名称</w:t>
            </w:r>
            <w:r>
              <w:rPr>
                <w:rFonts w:hint="eastAsia"/>
              </w:rPr>
              <w:t>';</w:t>
            </w:r>
          </w:p>
          <w:p w14:paraId="1AFDD908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01578A33" w14:textId="77777777" w:rsidR="00CC4CCF" w:rsidRPr="00F62C6C" w:rsidRDefault="00CC4CCF" w:rsidP="00CC4CCF"/>
    <w:p w14:paraId="165D77AF" w14:textId="77777777" w:rsidR="00CC4CCF" w:rsidRDefault="00CC4CCF" w:rsidP="00CC4CCF">
      <w:pPr>
        <w:pStyle w:val="5"/>
        <w:spacing w:line="377" w:lineRule="auto"/>
        <w:ind w:left="1276" w:hanging="1276"/>
      </w:pPr>
      <w:r>
        <w:rPr>
          <w:rFonts w:hint="eastAsia"/>
        </w:rPr>
        <w:lastRenderedPageBreak/>
        <w:t>选购信息</w:t>
      </w:r>
    </w:p>
    <w:p w14:paraId="1AC52E0C" w14:textId="77777777" w:rsidR="00CC4CCF" w:rsidRPr="00FB1786" w:rsidRDefault="00CC4CCF" w:rsidP="00CC4CC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视图</w:t>
      </w:r>
      <w:proofErr w:type="spellStart"/>
      <w:r w:rsidRPr="00095A29">
        <w:rPr>
          <w:rFonts w:hint="eastAsia"/>
        </w:rPr>
        <w:t>sel_purchasing</w:t>
      </w:r>
      <w:r>
        <w:t>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6"/>
        <w:gridCol w:w="1186"/>
        <w:gridCol w:w="1399"/>
        <w:gridCol w:w="1666"/>
        <w:gridCol w:w="1399"/>
        <w:gridCol w:w="3636"/>
        <w:gridCol w:w="690"/>
      </w:tblGrid>
      <w:tr w:rsidR="00CC4CCF" w14:paraId="4523B72D" w14:textId="77777777" w:rsidTr="00CC4CCF">
        <w:tc>
          <w:tcPr>
            <w:tcW w:w="330" w:type="pct"/>
            <w:shd w:val="clear" w:color="auto" w:fill="D9D9D9"/>
          </w:tcPr>
          <w:p w14:paraId="19844D8D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55" w:type="pct"/>
            <w:shd w:val="clear" w:color="auto" w:fill="D9D9D9"/>
          </w:tcPr>
          <w:p w14:paraId="039FEB7D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55" w:type="pct"/>
            <w:shd w:val="clear" w:color="auto" w:fill="D9D9D9"/>
          </w:tcPr>
          <w:p w14:paraId="2919BA4B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80" w:type="pct"/>
            <w:shd w:val="clear" w:color="auto" w:fill="D9D9D9"/>
          </w:tcPr>
          <w:p w14:paraId="5B0CA0F4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55" w:type="pct"/>
            <w:shd w:val="clear" w:color="auto" w:fill="D9D9D9"/>
          </w:tcPr>
          <w:p w14:paraId="0E87A0B3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702" w:type="pct"/>
            <w:shd w:val="clear" w:color="auto" w:fill="D9D9D9"/>
          </w:tcPr>
          <w:p w14:paraId="042CABFA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23" w:type="pct"/>
            <w:shd w:val="clear" w:color="auto" w:fill="D9D9D9"/>
          </w:tcPr>
          <w:p w14:paraId="40CE4B18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C4CCF" w14:paraId="363C6A32" w14:textId="77777777" w:rsidTr="00CC4CCF">
        <w:tc>
          <w:tcPr>
            <w:tcW w:w="330" w:type="pct"/>
            <w:shd w:val="clear" w:color="auto" w:fill="auto"/>
          </w:tcPr>
          <w:p w14:paraId="063722ED" w14:textId="77777777" w:rsidR="00CC4CCF" w:rsidRDefault="00CC4CCF" w:rsidP="00CC4CCF">
            <w:r w:rsidRPr="002D5F83">
              <w:fldChar w:fldCharType="begin"/>
            </w:r>
            <w:r w:rsidRPr="002D5F83">
              <w:rPr>
                <w:rFonts w:hint="eastAsia"/>
              </w:rPr>
              <w:instrText xml:space="preserve">SEQ </w:instrText>
            </w:r>
            <w:r w:rsidRPr="002D5F83">
              <w:rPr>
                <w:rFonts w:hint="eastAsia"/>
              </w:rPr>
              <w:instrText>表格内部编号</w:instrText>
            </w:r>
            <w:r w:rsidRPr="002D5F83">
              <w:rPr>
                <w:rFonts w:hint="eastAsia"/>
              </w:rPr>
              <w:instrText xml:space="preserve"> \* ARABIC \s 5</w:instrText>
            </w:r>
            <w:r w:rsidRPr="002D5F83">
              <w:fldChar w:fldCharType="separate"/>
            </w:r>
            <w:r>
              <w:rPr>
                <w:noProof/>
              </w:rPr>
              <w:t>1</w:t>
            </w:r>
            <w:r w:rsidRPr="002D5F83"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0C438EF4" w14:textId="77777777" w:rsidR="00CC4CCF" w:rsidRDefault="00CC4CCF" w:rsidP="00CC4CCF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订单编号</w:t>
            </w:r>
          </w:p>
        </w:tc>
        <w:tc>
          <w:tcPr>
            <w:tcW w:w="655" w:type="pct"/>
            <w:shd w:val="clear" w:color="auto" w:fill="auto"/>
          </w:tcPr>
          <w:p w14:paraId="16CFEA9A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t>order_id</w:t>
            </w:r>
            <w:proofErr w:type="spellEnd"/>
          </w:p>
        </w:tc>
        <w:tc>
          <w:tcPr>
            <w:tcW w:w="780" w:type="pct"/>
          </w:tcPr>
          <w:p w14:paraId="4167E61E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E0605E">
              <w:rPr>
                <w:rFonts w:hint="eastAsia"/>
              </w:rPr>
              <w:t>selp</w:t>
            </w:r>
            <w:proofErr w:type="spellEnd"/>
          </w:p>
        </w:tc>
        <w:tc>
          <w:tcPr>
            <w:tcW w:w="655" w:type="pct"/>
          </w:tcPr>
          <w:p w14:paraId="49F3F460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t>order_id</w:t>
            </w:r>
            <w:proofErr w:type="spellEnd"/>
          </w:p>
        </w:tc>
        <w:tc>
          <w:tcPr>
            <w:tcW w:w="1702" w:type="pct"/>
          </w:tcPr>
          <w:p w14:paraId="2EF2DACC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35C0885F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4E5EB369" w14:textId="77777777" w:rsidTr="00CC4CCF">
        <w:tc>
          <w:tcPr>
            <w:tcW w:w="330" w:type="pct"/>
            <w:shd w:val="clear" w:color="auto" w:fill="auto"/>
          </w:tcPr>
          <w:p w14:paraId="46C2D728" w14:textId="77777777" w:rsidR="00CC4CCF" w:rsidRDefault="00CC4CCF" w:rsidP="00CC4CCF">
            <w:r w:rsidRPr="002D5F83">
              <w:fldChar w:fldCharType="begin"/>
            </w:r>
            <w:r w:rsidRPr="002D5F83">
              <w:rPr>
                <w:rFonts w:hint="eastAsia"/>
              </w:rPr>
              <w:instrText xml:space="preserve">SEQ </w:instrText>
            </w:r>
            <w:r w:rsidRPr="002D5F83">
              <w:rPr>
                <w:rFonts w:hint="eastAsia"/>
              </w:rPr>
              <w:instrText>表格内部编号</w:instrText>
            </w:r>
            <w:r w:rsidRPr="002D5F83">
              <w:rPr>
                <w:rFonts w:hint="eastAsia"/>
              </w:rPr>
              <w:instrText xml:space="preserve"> \* ARABIC \s 5</w:instrText>
            </w:r>
            <w:r w:rsidRPr="002D5F83">
              <w:fldChar w:fldCharType="separate"/>
            </w:r>
            <w:r>
              <w:rPr>
                <w:noProof/>
              </w:rPr>
              <w:t>2</w:t>
            </w:r>
            <w:r w:rsidRPr="002D5F83"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3BC4EEF3" w14:textId="77777777" w:rsidR="00CC4CCF" w:rsidRDefault="00CC4CCF" w:rsidP="00CC4CCF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卖家编号</w:t>
            </w:r>
          </w:p>
        </w:tc>
        <w:tc>
          <w:tcPr>
            <w:tcW w:w="655" w:type="pct"/>
            <w:shd w:val="clear" w:color="auto" w:fill="auto"/>
          </w:tcPr>
          <w:p w14:paraId="0D0FBCD1" w14:textId="77777777" w:rsidR="00CC4CCF" w:rsidRPr="00067238" w:rsidRDefault="00CC4CCF" w:rsidP="00CC4CCF">
            <w:pPr>
              <w:pStyle w:val="a7"/>
              <w:ind w:firstLineChars="0" w:firstLine="0"/>
            </w:pPr>
            <w:proofErr w:type="spellStart"/>
            <w:r>
              <w:t>seller_id</w:t>
            </w:r>
            <w:proofErr w:type="spellEnd"/>
          </w:p>
        </w:tc>
        <w:tc>
          <w:tcPr>
            <w:tcW w:w="780" w:type="pct"/>
          </w:tcPr>
          <w:p w14:paraId="2FCB5DEA" w14:textId="77777777" w:rsidR="00CC4CCF" w:rsidRPr="00E66211" w:rsidRDefault="00CC4CCF" w:rsidP="00CC4CCF">
            <w:pPr>
              <w:pStyle w:val="a7"/>
              <w:ind w:firstLineChars="0" w:firstLine="0"/>
            </w:pPr>
            <w:proofErr w:type="spellStart"/>
            <w:r w:rsidRPr="00E0605E">
              <w:rPr>
                <w:rFonts w:hint="eastAsia"/>
              </w:rPr>
              <w:t>selp</w:t>
            </w:r>
            <w:proofErr w:type="spellEnd"/>
          </w:p>
        </w:tc>
        <w:tc>
          <w:tcPr>
            <w:tcW w:w="655" w:type="pct"/>
          </w:tcPr>
          <w:p w14:paraId="27DEB87F" w14:textId="77777777" w:rsidR="00CC4CCF" w:rsidRPr="00067238" w:rsidRDefault="00CC4CCF" w:rsidP="00CC4CCF">
            <w:pPr>
              <w:pStyle w:val="a7"/>
              <w:ind w:firstLineChars="0" w:firstLine="0"/>
            </w:pPr>
            <w:proofErr w:type="spellStart"/>
            <w:r>
              <w:t>seller_id</w:t>
            </w:r>
            <w:proofErr w:type="spellEnd"/>
          </w:p>
        </w:tc>
        <w:tc>
          <w:tcPr>
            <w:tcW w:w="1702" w:type="pct"/>
          </w:tcPr>
          <w:p w14:paraId="2658957D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2F6B9C7A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5F518E75" w14:textId="77777777" w:rsidTr="00CC4CCF">
        <w:tc>
          <w:tcPr>
            <w:tcW w:w="330" w:type="pct"/>
            <w:shd w:val="clear" w:color="auto" w:fill="auto"/>
          </w:tcPr>
          <w:p w14:paraId="22159ABD" w14:textId="77777777" w:rsidR="00CC4CCF" w:rsidRPr="002D5F83" w:rsidRDefault="00CC4CCF" w:rsidP="00CC4CCF">
            <w:r w:rsidRPr="002D5F83">
              <w:fldChar w:fldCharType="begin"/>
            </w:r>
            <w:r w:rsidRPr="002D5F83">
              <w:rPr>
                <w:rFonts w:hint="eastAsia"/>
              </w:rPr>
              <w:instrText xml:space="preserve">SEQ </w:instrText>
            </w:r>
            <w:r w:rsidRPr="002D5F83">
              <w:rPr>
                <w:rFonts w:hint="eastAsia"/>
              </w:rPr>
              <w:instrText>表格内部编号</w:instrText>
            </w:r>
            <w:r w:rsidRPr="002D5F83">
              <w:rPr>
                <w:rFonts w:hint="eastAsia"/>
              </w:rPr>
              <w:instrText xml:space="preserve"> \* ARABIC \s 5</w:instrText>
            </w:r>
            <w:r w:rsidRPr="002D5F83">
              <w:fldChar w:fldCharType="separate"/>
            </w:r>
            <w:r>
              <w:rPr>
                <w:noProof/>
              </w:rPr>
              <w:t>3</w:t>
            </w:r>
            <w:r w:rsidRPr="002D5F83"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31DE051A" w14:textId="77777777" w:rsidR="00CC4CCF" w:rsidRPr="009368A1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卖家名称</w:t>
            </w:r>
          </w:p>
        </w:tc>
        <w:tc>
          <w:tcPr>
            <w:tcW w:w="655" w:type="pct"/>
            <w:shd w:val="clear" w:color="auto" w:fill="auto"/>
          </w:tcPr>
          <w:p w14:paraId="2D767204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name</w:t>
            </w:r>
            <w:proofErr w:type="spellEnd"/>
          </w:p>
        </w:tc>
        <w:tc>
          <w:tcPr>
            <w:tcW w:w="780" w:type="pct"/>
          </w:tcPr>
          <w:p w14:paraId="3400C671" w14:textId="77777777" w:rsidR="00CC4CCF" w:rsidRPr="00E0605E" w:rsidRDefault="00CC4CCF" w:rsidP="00CC4CCF">
            <w:pPr>
              <w:pStyle w:val="a7"/>
              <w:ind w:firstLineChars="0" w:firstLine="0"/>
            </w:pPr>
            <w:r w:rsidRPr="00783FE5">
              <w:t>seller</w:t>
            </w:r>
          </w:p>
        </w:tc>
        <w:tc>
          <w:tcPr>
            <w:tcW w:w="655" w:type="pct"/>
          </w:tcPr>
          <w:p w14:paraId="1CC99F5D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name</w:t>
            </w:r>
            <w:proofErr w:type="spellEnd"/>
          </w:p>
        </w:tc>
        <w:tc>
          <w:tcPr>
            <w:tcW w:w="1702" w:type="pct"/>
          </w:tcPr>
          <w:p w14:paraId="7DF3831B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proofErr w:type="gramStart"/>
            <w:r w:rsidRPr="00D45698">
              <w:rPr>
                <w:rFonts w:hint="eastAsia"/>
              </w:rPr>
              <w:t>selp</w:t>
            </w:r>
            <w:r>
              <w:rPr>
                <w:rFonts w:hint="eastAsia"/>
              </w:rPr>
              <w:t>.</w:t>
            </w:r>
            <w:r w:rsidRPr="00BC6F40">
              <w:t>seller</w:t>
            </w:r>
            <w:proofErr w:type="gramEnd"/>
            <w:r w:rsidRPr="00BC6F40">
              <w:t>_id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seller.</w:t>
            </w:r>
            <w:r>
              <w:t>seller_id</w:t>
            </w:r>
            <w:proofErr w:type="spellEnd"/>
          </w:p>
        </w:tc>
        <w:tc>
          <w:tcPr>
            <w:tcW w:w="323" w:type="pct"/>
            <w:shd w:val="clear" w:color="auto" w:fill="auto"/>
          </w:tcPr>
          <w:p w14:paraId="01F9983A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596ADD44" w14:textId="77777777" w:rsidTr="00CC4CCF">
        <w:tc>
          <w:tcPr>
            <w:tcW w:w="330" w:type="pct"/>
            <w:shd w:val="clear" w:color="auto" w:fill="auto"/>
          </w:tcPr>
          <w:p w14:paraId="56D310D9" w14:textId="77777777" w:rsidR="00CC4CCF" w:rsidRDefault="00CC4CCF" w:rsidP="00CC4CCF">
            <w:r w:rsidRPr="002D5F83">
              <w:fldChar w:fldCharType="begin"/>
            </w:r>
            <w:r w:rsidRPr="002D5F83">
              <w:rPr>
                <w:rFonts w:hint="eastAsia"/>
              </w:rPr>
              <w:instrText xml:space="preserve">SEQ </w:instrText>
            </w:r>
            <w:r w:rsidRPr="002D5F83">
              <w:rPr>
                <w:rFonts w:hint="eastAsia"/>
              </w:rPr>
              <w:instrText>表格内部编号</w:instrText>
            </w:r>
            <w:r w:rsidRPr="002D5F83">
              <w:rPr>
                <w:rFonts w:hint="eastAsia"/>
              </w:rPr>
              <w:instrText xml:space="preserve"> \* ARABIC \s 5</w:instrText>
            </w:r>
            <w:r w:rsidRPr="002D5F83">
              <w:fldChar w:fldCharType="separate"/>
            </w:r>
            <w:r>
              <w:rPr>
                <w:noProof/>
              </w:rPr>
              <w:t>4</w:t>
            </w:r>
            <w:r w:rsidRPr="002D5F83"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7A3A265A" w14:textId="77777777" w:rsidR="00CC4CCF" w:rsidRDefault="00CC4CCF" w:rsidP="00CC4CCF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图书编号</w:t>
            </w:r>
          </w:p>
        </w:tc>
        <w:tc>
          <w:tcPr>
            <w:tcW w:w="655" w:type="pct"/>
            <w:shd w:val="clear" w:color="auto" w:fill="auto"/>
          </w:tcPr>
          <w:p w14:paraId="23DE3C83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book</w:t>
            </w:r>
            <w:r>
              <w:t>_id</w:t>
            </w:r>
            <w:proofErr w:type="spellEnd"/>
          </w:p>
        </w:tc>
        <w:tc>
          <w:tcPr>
            <w:tcW w:w="780" w:type="pct"/>
          </w:tcPr>
          <w:p w14:paraId="1FC44422" w14:textId="77777777" w:rsidR="00CC4CCF" w:rsidRDefault="00CC4CCF" w:rsidP="00CC4CCF">
            <w:proofErr w:type="spellStart"/>
            <w:r w:rsidRPr="00E0605E">
              <w:rPr>
                <w:rFonts w:hint="eastAsia"/>
              </w:rPr>
              <w:t>selp</w:t>
            </w:r>
            <w:proofErr w:type="spellEnd"/>
          </w:p>
        </w:tc>
        <w:tc>
          <w:tcPr>
            <w:tcW w:w="655" w:type="pct"/>
          </w:tcPr>
          <w:p w14:paraId="47769E53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book</w:t>
            </w:r>
            <w:r>
              <w:t>_id</w:t>
            </w:r>
            <w:proofErr w:type="spellEnd"/>
          </w:p>
        </w:tc>
        <w:tc>
          <w:tcPr>
            <w:tcW w:w="1702" w:type="pct"/>
          </w:tcPr>
          <w:p w14:paraId="2CA4A50E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435CC7D4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6B717DEA" w14:textId="77777777" w:rsidTr="00CC4CCF">
        <w:tc>
          <w:tcPr>
            <w:tcW w:w="330" w:type="pct"/>
            <w:shd w:val="clear" w:color="auto" w:fill="auto"/>
          </w:tcPr>
          <w:p w14:paraId="73B75DF4" w14:textId="77777777" w:rsidR="00CC4CCF" w:rsidRPr="002D5F83" w:rsidRDefault="00CC4CCF" w:rsidP="00CC4CCF">
            <w:r w:rsidRPr="002D5F83">
              <w:fldChar w:fldCharType="begin"/>
            </w:r>
            <w:r w:rsidRPr="002D5F83">
              <w:rPr>
                <w:rFonts w:hint="eastAsia"/>
              </w:rPr>
              <w:instrText xml:space="preserve">SEQ </w:instrText>
            </w:r>
            <w:r w:rsidRPr="002D5F83">
              <w:rPr>
                <w:rFonts w:hint="eastAsia"/>
              </w:rPr>
              <w:instrText>表格内部编号</w:instrText>
            </w:r>
            <w:r w:rsidRPr="002D5F83">
              <w:rPr>
                <w:rFonts w:hint="eastAsia"/>
              </w:rPr>
              <w:instrText xml:space="preserve"> \* ARABIC \s 5</w:instrText>
            </w:r>
            <w:r w:rsidRPr="002D5F83">
              <w:fldChar w:fldCharType="separate"/>
            </w:r>
            <w:r>
              <w:rPr>
                <w:noProof/>
              </w:rPr>
              <w:t>5</w:t>
            </w:r>
            <w:r w:rsidRPr="002D5F83"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5C9C5B31" w14:textId="77777777" w:rsidR="00CC4CCF" w:rsidRPr="009368A1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图书名称</w:t>
            </w:r>
          </w:p>
        </w:tc>
        <w:tc>
          <w:tcPr>
            <w:tcW w:w="655" w:type="pct"/>
            <w:shd w:val="clear" w:color="auto" w:fill="auto"/>
          </w:tcPr>
          <w:p w14:paraId="756342E2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780" w:type="pct"/>
          </w:tcPr>
          <w:p w14:paraId="7C09E15E" w14:textId="77777777" w:rsidR="00CC4CCF" w:rsidRPr="00E0605E" w:rsidRDefault="00CC4CCF" w:rsidP="00CC4CCF">
            <w:r>
              <w:rPr>
                <w:rFonts w:hint="eastAsia"/>
              </w:rPr>
              <w:t>book</w:t>
            </w:r>
          </w:p>
        </w:tc>
        <w:tc>
          <w:tcPr>
            <w:tcW w:w="655" w:type="pct"/>
          </w:tcPr>
          <w:p w14:paraId="2217CA5D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1702" w:type="pct"/>
          </w:tcPr>
          <w:p w14:paraId="05BB04F7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proofErr w:type="gramStart"/>
            <w:r w:rsidRPr="00D45698">
              <w:rPr>
                <w:rFonts w:hint="eastAsia"/>
              </w:rPr>
              <w:t>selp</w:t>
            </w:r>
            <w:r w:rsidRPr="00D16860">
              <w:rPr>
                <w:rFonts w:hint="eastAsia"/>
              </w:rPr>
              <w:t>.</w:t>
            </w:r>
            <w:r>
              <w:t>book</w:t>
            </w:r>
            <w:proofErr w:type="gramEnd"/>
            <w:r w:rsidRPr="00D16860">
              <w:t>_id</w:t>
            </w:r>
            <w:proofErr w:type="spellEnd"/>
            <w:r w:rsidRPr="00D16860">
              <w:rPr>
                <w:rFonts w:hint="eastAsia"/>
              </w:rPr>
              <w:t>=</w:t>
            </w:r>
            <w:r>
              <w:t xml:space="preserve"> </w:t>
            </w:r>
            <w:proofErr w:type="spellStart"/>
            <w:r>
              <w:t>book.book</w:t>
            </w:r>
            <w:r w:rsidRPr="00D16860">
              <w:t>_id</w:t>
            </w:r>
            <w:proofErr w:type="spellEnd"/>
          </w:p>
        </w:tc>
        <w:tc>
          <w:tcPr>
            <w:tcW w:w="323" w:type="pct"/>
            <w:shd w:val="clear" w:color="auto" w:fill="auto"/>
          </w:tcPr>
          <w:p w14:paraId="72BA2D87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32DC5847" w14:textId="77777777" w:rsidTr="00CC4CCF">
        <w:tc>
          <w:tcPr>
            <w:tcW w:w="330" w:type="pct"/>
            <w:shd w:val="clear" w:color="auto" w:fill="auto"/>
          </w:tcPr>
          <w:p w14:paraId="7BF86D2B" w14:textId="77777777" w:rsidR="00CC4CCF" w:rsidRDefault="00CC4CCF" w:rsidP="00CC4CCF">
            <w:r w:rsidRPr="002D5F83">
              <w:fldChar w:fldCharType="begin"/>
            </w:r>
            <w:r w:rsidRPr="002D5F83">
              <w:rPr>
                <w:rFonts w:hint="eastAsia"/>
              </w:rPr>
              <w:instrText xml:space="preserve">SEQ </w:instrText>
            </w:r>
            <w:r w:rsidRPr="002D5F83">
              <w:rPr>
                <w:rFonts w:hint="eastAsia"/>
              </w:rPr>
              <w:instrText>表格内部编号</w:instrText>
            </w:r>
            <w:r w:rsidRPr="002D5F83">
              <w:rPr>
                <w:rFonts w:hint="eastAsia"/>
              </w:rPr>
              <w:instrText xml:space="preserve"> \* ARABIC \s 5</w:instrText>
            </w:r>
            <w:r w:rsidRPr="002D5F83">
              <w:fldChar w:fldCharType="separate"/>
            </w:r>
            <w:r>
              <w:rPr>
                <w:noProof/>
              </w:rPr>
              <w:t>6</w:t>
            </w:r>
            <w:r w:rsidRPr="002D5F83"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048111DF" w14:textId="77777777" w:rsidR="00CC4CCF" w:rsidRPr="002A3062" w:rsidRDefault="00CC4CCF" w:rsidP="00CC4CCF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买家编号</w:t>
            </w:r>
          </w:p>
        </w:tc>
        <w:tc>
          <w:tcPr>
            <w:tcW w:w="655" w:type="pct"/>
            <w:shd w:val="clear" w:color="auto" w:fill="auto"/>
          </w:tcPr>
          <w:p w14:paraId="6697463E" w14:textId="77777777" w:rsidR="00CC4CCF" w:rsidRPr="00783FE5" w:rsidRDefault="00CC4CCF" w:rsidP="00CC4CCF">
            <w:pPr>
              <w:pStyle w:val="a7"/>
              <w:ind w:firstLineChars="0" w:firstLine="0"/>
            </w:pPr>
            <w:proofErr w:type="spellStart"/>
            <w:r>
              <w:t>buyer_id</w:t>
            </w:r>
            <w:proofErr w:type="spellEnd"/>
          </w:p>
        </w:tc>
        <w:tc>
          <w:tcPr>
            <w:tcW w:w="780" w:type="pct"/>
          </w:tcPr>
          <w:p w14:paraId="546E9522" w14:textId="77777777" w:rsidR="00CC4CCF" w:rsidRPr="00E66211" w:rsidRDefault="00CC4CCF" w:rsidP="00CC4CCF">
            <w:proofErr w:type="spellStart"/>
            <w:r w:rsidRPr="00E0605E">
              <w:rPr>
                <w:rFonts w:hint="eastAsia"/>
              </w:rPr>
              <w:t>selp</w:t>
            </w:r>
            <w:proofErr w:type="spellEnd"/>
          </w:p>
        </w:tc>
        <w:tc>
          <w:tcPr>
            <w:tcW w:w="655" w:type="pct"/>
          </w:tcPr>
          <w:p w14:paraId="315C26AC" w14:textId="77777777" w:rsidR="00CC4CCF" w:rsidRPr="00783FE5" w:rsidRDefault="00CC4CCF" w:rsidP="00CC4CCF">
            <w:pPr>
              <w:pStyle w:val="a7"/>
              <w:ind w:firstLineChars="0" w:firstLine="0"/>
            </w:pPr>
            <w:proofErr w:type="spellStart"/>
            <w:r>
              <w:t>buyer_id</w:t>
            </w:r>
            <w:proofErr w:type="spellEnd"/>
          </w:p>
        </w:tc>
        <w:tc>
          <w:tcPr>
            <w:tcW w:w="1702" w:type="pct"/>
          </w:tcPr>
          <w:p w14:paraId="37446ED9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575D56EB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536343E4" w14:textId="77777777" w:rsidTr="00CC4CCF">
        <w:tc>
          <w:tcPr>
            <w:tcW w:w="330" w:type="pct"/>
            <w:shd w:val="clear" w:color="auto" w:fill="auto"/>
          </w:tcPr>
          <w:p w14:paraId="4A336CA4" w14:textId="77777777" w:rsidR="00CC4CCF" w:rsidRPr="002D5F83" w:rsidRDefault="00CC4CCF" w:rsidP="00CC4CCF">
            <w:r w:rsidRPr="002D5F83">
              <w:fldChar w:fldCharType="begin"/>
            </w:r>
            <w:r w:rsidRPr="002D5F83">
              <w:rPr>
                <w:rFonts w:hint="eastAsia"/>
              </w:rPr>
              <w:instrText xml:space="preserve">SEQ </w:instrText>
            </w:r>
            <w:r w:rsidRPr="002D5F83">
              <w:rPr>
                <w:rFonts w:hint="eastAsia"/>
              </w:rPr>
              <w:instrText>表格内部编号</w:instrText>
            </w:r>
            <w:r w:rsidRPr="002D5F83">
              <w:rPr>
                <w:rFonts w:hint="eastAsia"/>
              </w:rPr>
              <w:instrText xml:space="preserve"> \* ARABIC \s 5</w:instrText>
            </w:r>
            <w:r w:rsidRPr="002D5F83">
              <w:fldChar w:fldCharType="separate"/>
            </w:r>
            <w:r>
              <w:rPr>
                <w:noProof/>
              </w:rPr>
              <w:t>7</w:t>
            </w:r>
            <w:r w:rsidRPr="002D5F83"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31DBA90B" w14:textId="77777777" w:rsidR="00CC4CCF" w:rsidRPr="009368A1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买家</w:t>
            </w:r>
            <w:r w:rsidRPr="00095A29">
              <w:rPr>
                <w:rFonts w:hint="eastAsia"/>
              </w:rPr>
              <w:t>名称</w:t>
            </w:r>
          </w:p>
        </w:tc>
        <w:tc>
          <w:tcPr>
            <w:tcW w:w="655" w:type="pct"/>
            <w:shd w:val="clear" w:color="auto" w:fill="auto"/>
          </w:tcPr>
          <w:p w14:paraId="52F0E030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</w:t>
            </w:r>
            <w:r>
              <w:t>_</w:t>
            </w:r>
            <w:r>
              <w:rPr>
                <w:rFonts w:hint="eastAsia"/>
              </w:rPr>
              <w:t>name</w:t>
            </w:r>
            <w:proofErr w:type="spellEnd"/>
          </w:p>
        </w:tc>
        <w:tc>
          <w:tcPr>
            <w:tcW w:w="780" w:type="pct"/>
          </w:tcPr>
          <w:p w14:paraId="7DD57F6E" w14:textId="77777777" w:rsidR="00CC4CCF" w:rsidRPr="00E0605E" w:rsidRDefault="00CC4CCF" w:rsidP="00CC4CCF">
            <w:r>
              <w:rPr>
                <w:rFonts w:hint="eastAsia"/>
              </w:rPr>
              <w:t>buyer</w:t>
            </w:r>
          </w:p>
        </w:tc>
        <w:tc>
          <w:tcPr>
            <w:tcW w:w="655" w:type="pct"/>
          </w:tcPr>
          <w:p w14:paraId="028691AE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</w:t>
            </w:r>
            <w:r>
              <w:t>_</w:t>
            </w:r>
            <w:r>
              <w:rPr>
                <w:rFonts w:hint="eastAsia"/>
              </w:rPr>
              <w:t>name</w:t>
            </w:r>
            <w:proofErr w:type="spellEnd"/>
          </w:p>
        </w:tc>
        <w:tc>
          <w:tcPr>
            <w:tcW w:w="1702" w:type="pct"/>
          </w:tcPr>
          <w:p w14:paraId="7F8F7748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proofErr w:type="gramStart"/>
            <w:r w:rsidRPr="00D45698">
              <w:rPr>
                <w:rFonts w:hint="eastAsia"/>
              </w:rPr>
              <w:t>selp</w:t>
            </w:r>
            <w:r w:rsidRPr="00D16860">
              <w:rPr>
                <w:rFonts w:hint="eastAsia"/>
              </w:rPr>
              <w:t>.</w:t>
            </w:r>
            <w:r>
              <w:rPr>
                <w:rFonts w:hint="eastAsia"/>
              </w:rPr>
              <w:t>buyer</w:t>
            </w:r>
            <w:proofErr w:type="gramEnd"/>
            <w:r w:rsidRPr="00D16860">
              <w:t>_id</w:t>
            </w:r>
            <w:proofErr w:type="spellEnd"/>
            <w:r w:rsidRPr="00D16860">
              <w:rPr>
                <w:rFonts w:hint="eastAsia"/>
              </w:rPr>
              <w:t>=</w:t>
            </w:r>
            <w:proofErr w:type="spellStart"/>
            <w:r>
              <w:t>buyer</w:t>
            </w:r>
            <w:r w:rsidRPr="00D16860">
              <w:rPr>
                <w:rFonts w:hint="eastAsia"/>
              </w:rPr>
              <w:t>.</w:t>
            </w:r>
            <w:r>
              <w:rPr>
                <w:rFonts w:hint="eastAsia"/>
              </w:rPr>
              <w:t>buyer</w:t>
            </w:r>
            <w:r w:rsidRPr="00D16860">
              <w:t>_id</w:t>
            </w:r>
            <w:proofErr w:type="spellEnd"/>
          </w:p>
        </w:tc>
        <w:tc>
          <w:tcPr>
            <w:tcW w:w="323" w:type="pct"/>
            <w:shd w:val="clear" w:color="auto" w:fill="auto"/>
          </w:tcPr>
          <w:p w14:paraId="3DDFF268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032EF80E" w14:textId="77777777" w:rsidTr="00CC4CCF">
        <w:tc>
          <w:tcPr>
            <w:tcW w:w="330" w:type="pct"/>
            <w:shd w:val="clear" w:color="auto" w:fill="auto"/>
          </w:tcPr>
          <w:p w14:paraId="22305FF1" w14:textId="77777777" w:rsidR="00CC4CCF" w:rsidRDefault="00CC4CCF" w:rsidP="00CC4CCF">
            <w:r w:rsidRPr="002D5F83">
              <w:fldChar w:fldCharType="begin"/>
            </w:r>
            <w:r w:rsidRPr="002D5F83">
              <w:rPr>
                <w:rFonts w:hint="eastAsia"/>
              </w:rPr>
              <w:instrText xml:space="preserve">SEQ </w:instrText>
            </w:r>
            <w:r w:rsidRPr="002D5F83">
              <w:rPr>
                <w:rFonts w:hint="eastAsia"/>
              </w:rPr>
              <w:instrText>表格内部编号</w:instrText>
            </w:r>
            <w:r w:rsidRPr="002D5F83">
              <w:rPr>
                <w:rFonts w:hint="eastAsia"/>
              </w:rPr>
              <w:instrText xml:space="preserve"> \* ARABIC \s 5</w:instrText>
            </w:r>
            <w:r w:rsidRPr="002D5F83">
              <w:fldChar w:fldCharType="separate"/>
            </w:r>
            <w:r>
              <w:rPr>
                <w:noProof/>
              </w:rPr>
              <w:t>8</w:t>
            </w:r>
            <w:r w:rsidRPr="002D5F83"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34DD596C" w14:textId="77777777" w:rsidR="00CC4CCF" w:rsidRPr="002A3062" w:rsidRDefault="00CC4CCF" w:rsidP="00CC4CCF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选购数量</w:t>
            </w:r>
          </w:p>
        </w:tc>
        <w:tc>
          <w:tcPr>
            <w:tcW w:w="655" w:type="pct"/>
            <w:shd w:val="clear" w:color="auto" w:fill="auto"/>
          </w:tcPr>
          <w:p w14:paraId="2ABC58E8" w14:textId="77777777" w:rsidR="00CC4CCF" w:rsidRPr="00783FE5" w:rsidRDefault="00CC4CCF" w:rsidP="00CC4CCF">
            <w:pPr>
              <w:pStyle w:val="a7"/>
              <w:ind w:firstLineChars="0" w:firstLine="0"/>
            </w:pPr>
            <w:proofErr w:type="spellStart"/>
            <w:r>
              <w:t>book_count</w:t>
            </w:r>
            <w:proofErr w:type="spellEnd"/>
          </w:p>
        </w:tc>
        <w:tc>
          <w:tcPr>
            <w:tcW w:w="780" w:type="pct"/>
          </w:tcPr>
          <w:p w14:paraId="16AB7980" w14:textId="77777777" w:rsidR="00CC4CCF" w:rsidRPr="00E66211" w:rsidRDefault="00CC4CCF" w:rsidP="00CC4CCF">
            <w:proofErr w:type="spellStart"/>
            <w:r w:rsidRPr="00E0605E">
              <w:rPr>
                <w:rFonts w:hint="eastAsia"/>
              </w:rPr>
              <w:t>selp</w:t>
            </w:r>
            <w:proofErr w:type="spellEnd"/>
          </w:p>
        </w:tc>
        <w:tc>
          <w:tcPr>
            <w:tcW w:w="655" w:type="pct"/>
          </w:tcPr>
          <w:p w14:paraId="4B60E656" w14:textId="77777777" w:rsidR="00CC4CCF" w:rsidRPr="00783FE5" w:rsidRDefault="00CC4CCF" w:rsidP="00CC4CCF">
            <w:pPr>
              <w:pStyle w:val="a7"/>
              <w:ind w:firstLineChars="0" w:firstLine="0"/>
            </w:pPr>
            <w:proofErr w:type="spellStart"/>
            <w:r>
              <w:t>book_count</w:t>
            </w:r>
            <w:proofErr w:type="spellEnd"/>
          </w:p>
        </w:tc>
        <w:tc>
          <w:tcPr>
            <w:tcW w:w="1702" w:type="pct"/>
          </w:tcPr>
          <w:p w14:paraId="5F714BFB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187CB4C0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4CE26DCD" w14:textId="77777777" w:rsidTr="00CC4CCF">
        <w:tc>
          <w:tcPr>
            <w:tcW w:w="330" w:type="pct"/>
            <w:shd w:val="clear" w:color="auto" w:fill="auto"/>
          </w:tcPr>
          <w:p w14:paraId="3BEEDD72" w14:textId="77777777" w:rsidR="00CC4CCF" w:rsidRDefault="00CC4CCF" w:rsidP="00CC4CCF">
            <w:r w:rsidRPr="002D5F83">
              <w:fldChar w:fldCharType="begin"/>
            </w:r>
            <w:r w:rsidRPr="002D5F83">
              <w:rPr>
                <w:rFonts w:hint="eastAsia"/>
              </w:rPr>
              <w:instrText xml:space="preserve">SEQ </w:instrText>
            </w:r>
            <w:r w:rsidRPr="002D5F83">
              <w:rPr>
                <w:rFonts w:hint="eastAsia"/>
              </w:rPr>
              <w:instrText>表格内部编号</w:instrText>
            </w:r>
            <w:r w:rsidRPr="002D5F83">
              <w:rPr>
                <w:rFonts w:hint="eastAsia"/>
              </w:rPr>
              <w:instrText xml:space="preserve"> \* ARABIC \s 5</w:instrText>
            </w:r>
            <w:r w:rsidRPr="002D5F83">
              <w:fldChar w:fldCharType="separate"/>
            </w:r>
            <w:r>
              <w:rPr>
                <w:noProof/>
              </w:rPr>
              <w:t>9</w:t>
            </w:r>
            <w:r w:rsidRPr="002D5F83"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55B22646" w14:textId="77777777" w:rsidR="00CC4CCF" w:rsidRPr="002A3062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下单</w:t>
            </w:r>
            <w:r w:rsidRPr="009368A1">
              <w:rPr>
                <w:rFonts w:hint="eastAsia"/>
              </w:rPr>
              <w:t>时间</w:t>
            </w:r>
          </w:p>
        </w:tc>
        <w:tc>
          <w:tcPr>
            <w:tcW w:w="655" w:type="pct"/>
            <w:shd w:val="clear" w:color="auto" w:fill="auto"/>
          </w:tcPr>
          <w:p w14:paraId="2E731D54" w14:textId="77777777" w:rsidR="00CC4CCF" w:rsidRPr="00783FE5" w:rsidRDefault="00CC4CCF" w:rsidP="00CC4CCF">
            <w:pPr>
              <w:pStyle w:val="a7"/>
              <w:ind w:firstLineChars="0" w:firstLine="0"/>
            </w:pPr>
            <w:proofErr w:type="spellStart"/>
            <w:r w:rsidRPr="00067238">
              <w:t>ordered_time</w:t>
            </w:r>
            <w:proofErr w:type="spellEnd"/>
          </w:p>
        </w:tc>
        <w:tc>
          <w:tcPr>
            <w:tcW w:w="780" w:type="pct"/>
          </w:tcPr>
          <w:p w14:paraId="1138E773" w14:textId="77777777" w:rsidR="00CC4CCF" w:rsidRPr="00E66211" w:rsidRDefault="00CC4CCF" w:rsidP="00CC4CCF">
            <w:proofErr w:type="spellStart"/>
            <w:r w:rsidRPr="00E0605E">
              <w:rPr>
                <w:rFonts w:hint="eastAsia"/>
              </w:rPr>
              <w:t>selp</w:t>
            </w:r>
            <w:proofErr w:type="spellEnd"/>
          </w:p>
        </w:tc>
        <w:tc>
          <w:tcPr>
            <w:tcW w:w="655" w:type="pct"/>
          </w:tcPr>
          <w:p w14:paraId="4F13E8A4" w14:textId="77777777" w:rsidR="00CC4CCF" w:rsidRPr="00783FE5" w:rsidRDefault="00CC4CCF" w:rsidP="00CC4CCF">
            <w:pPr>
              <w:pStyle w:val="a7"/>
              <w:ind w:firstLineChars="0" w:firstLine="0"/>
            </w:pPr>
            <w:proofErr w:type="spellStart"/>
            <w:r w:rsidRPr="00067238">
              <w:t>ordered_time</w:t>
            </w:r>
            <w:proofErr w:type="spellEnd"/>
          </w:p>
        </w:tc>
        <w:tc>
          <w:tcPr>
            <w:tcW w:w="1702" w:type="pct"/>
          </w:tcPr>
          <w:p w14:paraId="49D0A874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64DB51EA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764CDE66" w14:textId="77777777" w:rsidTr="00CC4CCF">
        <w:tc>
          <w:tcPr>
            <w:tcW w:w="330" w:type="pct"/>
            <w:shd w:val="clear" w:color="auto" w:fill="auto"/>
          </w:tcPr>
          <w:p w14:paraId="259B2B9D" w14:textId="77777777" w:rsidR="00CC4CCF" w:rsidRDefault="00CC4CCF" w:rsidP="00CC4CCF">
            <w:r w:rsidRPr="002D5F83">
              <w:fldChar w:fldCharType="begin"/>
            </w:r>
            <w:r w:rsidRPr="002D5F83">
              <w:rPr>
                <w:rFonts w:hint="eastAsia"/>
              </w:rPr>
              <w:instrText xml:space="preserve">SEQ </w:instrText>
            </w:r>
            <w:r w:rsidRPr="002D5F83">
              <w:rPr>
                <w:rFonts w:hint="eastAsia"/>
              </w:rPr>
              <w:instrText>表格内部编号</w:instrText>
            </w:r>
            <w:r w:rsidRPr="002D5F83">
              <w:rPr>
                <w:rFonts w:hint="eastAsia"/>
              </w:rPr>
              <w:instrText xml:space="preserve"> \* ARABIC \s 5</w:instrText>
            </w:r>
            <w:r w:rsidRPr="002D5F83">
              <w:fldChar w:fldCharType="separate"/>
            </w:r>
            <w:r>
              <w:rPr>
                <w:noProof/>
              </w:rPr>
              <w:t>10</w:t>
            </w:r>
            <w:r w:rsidRPr="002D5F83"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4CE4ED37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订单价格</w:t>
            </w:r>
          </w:p>
        </w:tc>
        <w:tc>
          <w:tcPr>
            <w:tcW w:w="655" w:type="pct"/>
            <w:shd w:val="clear" w:color="auto" w:fill="auto"/>
          </w:tcPr>
          <w:p w14:paraId="056D4641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67238">
              <w:t>order_sum</w:t>
            </w:r>
            <w:proofErr w:type="spellEnd"/>
          </w:p>
        </w:tc>
        <w:tc>
          <w:tcPr>
            <w:tcW w:w="780" w:type="pct"/>
          </w:tcPr>
          <w:p w14:paraId="4C2CD4F9" w14:textId="77777777" w:rsidR="00CC4CCF" w:rsidRDefault="00CC4CCF" w:rsidP="00CC4CCF">
            <w:proofErr w:type="spellStart"/>
            <w:r w:rsidRPr="00E0605E">
              <w:rPr>
                <w:rFonts w:hint="eastAsia"/>
              </w:rPr>
              <w:t>selp</w:t>
            </w:r>
            <w:proofErr w:type="spellEnd"/>
          </w:p>
        </w:tc>
        <w:tc>
          <w:tcPr>
            <w:tcW w:w="655" w:type="pct"/>
          </w:tcPr>
          <w:p w14:paraId="6EF3387C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67238">
              <w:t>order_sum</w:t>
            </w:r>
            <w:proofErr w:type="spellEnd"/>
          </w:p>
        </w:tc>
        <w:tc>
          <w:tcPr>
            <w:tcW w:w="1702" w:type="pct"/>
          </w:tcPr>
          <w:p w14:paraId="03CAD9B2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180E43D4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7DFCECB5" w14:textId="77777777" w:rsidR="00CC4CCF" w:rsidRPr="003F5CC5" w:rsidRDefault="00CC4CCF" w:rsidP="00CC4CC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CC4CCF" w14:paraId="54B783F0" w14:textId="77777777" w:rsidTr="00CC4CCF">
        <w:tc>
          <w:tcPr>
            <w:tcW w:w="5000" w:type="pct"/>
            <w:shd w:val="clear" w:color="auto" w:fill="auto"/>
          </w:tcPr>
          <w:p w14:paraId="6B11CD1E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创建视图：选购信息</w:t>
            </w:r>
          </w:p>
          <w:p w14:paraId="24F6F15C" w14:textId="77777777" w:rsidR="00CC4CCF" w:rsidRDefault="00CC4CCF" w:rsidP="00CC4CCF">
            <w:pPr>
              <w:pStyle w:val="a7"/>
              <w:ind w:firstLineChars="0" w:firstLine="0"/>
            </w:pPr>
            <w:r>
              <w:t>create view u_2_1_3_1.sel_purchasing_</w:t>
            </w:r>
            <w:proofErr w:type="gramStart"/>
            <w:r>
              <w:t>mes(</w:t>
            </w:r>
            <w:proofErr w:type="spellStart"/>
            <w:proofErr w:type="gramEnd"/>
            <w:r>
              <w:t>order_id</w:t>
            </w:r>
            <w:proofErr w:type="spellEnd"/>
            <w:r>
              <w:t xml:space="preserve">, </w:t>
            </w:r>
            <w:proofErr w:type="spellStart"/>
            <w:r>
              <w:t>seller_id</w:t>
            </w:r>
            <w:proofErr w:type="spellEnd"/>
            <w:r>
              <w:t xml:space="preserve">, </w:t>
            </w:r>
            <w:proofErr w:type="spellStart"/>
            <w:r>
              <w:t>seller_name</w:t>
            </w:r>
            <w:proofErr w:type="spellEnd"/>
            <w:r>
              <w:t xml:space="preserve">, </w:t>
            </w:r>
            <w:proofErr w:type="spellStart"/>
            <w:r>
              <w:t>book_id</w:t>
            </w:r>
            <w:proofErr w:type="spellEnd"/>
            <w:r>
              <w:t xml:space="preserve">, </w:t>
            </w:r>
            <w:proofErr w:type="spellStart"/>
            <w:r>
              <w:t>book_name</w:t>
            </w:r>
            <w:proofErr w:type="spellEnd"/>
            <w:r>
              <w:t xml:space="preserve">, </w:t>
            </w:r>
            <w:proofErr w:type="spellStart"/>
            <w:r>
              <w:t>buyer_id</w:t>
            </w:r>
            <w:proofErr w:type="spellEnd"/>
            <w:r>
              <w:t xml:space="preserve">, </w:t>
            </w:r>
            <w:proofErr w:type="spellStart"/>
            <w:r>
              <w:t>buyer_name</w:t>
            </w:r>
            <w:proofErr w:type="spellEnd"/>
            <w:r>
              <w:t xml:space="preserve">, </w:t>
            </w:r>
            <w:proofErr w:type="spellStart"/>
            <w:r>
              <w:t>book_count</w:t>
            </w:r>
            <w:proofErr w:type="spellEnd"/>
            <w:r>
              <w:t xml:space="preserve">, </w:t>
            </w:r>
            <w:proofErr w:type="spellStart"/>
            <w:r>
              <w:t>ordered_time</w:t>
            </w:r>
            <w:proofErr w:type="spellEnd"/>
            <w:r>
              <w:t xml:space="preserve">, </w:t>
            </w:r>
            <w:proofErr w:type="spellStart"/>
            <w:r>
              <w:t>order_sum</w:t>
            </w:r>
            <w:proofErr w:type="spellEnd"/>
            <w:r>
              <w:t>)</w:t>
            </w:r>
          </w:p>
          <w:p w14:paraId="30961AD5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  <w:t>as</w:t>
            </w:r>
          </w:p>
          <w:p w14:paraId="09903101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proofErr w:type="gramStart"/>
            <w:r>
              <w:t>a.order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a.seller_id</w:t>
            </w:r>
            <w:proofErr w:type="spellEnd"/>
            <w:r>
              <w:t xml:space="preserve">, </w:t>
            </w:r>
            <w:proofErr w:type="spellStart"/>
            <w:r>
              <w:t>b.seller_name</w:t>
            </w:r>
            <w:proofErr w:type="spellEnd"/>
            <w:r>
              <w:t xml:space="preserve">, </w:t>
            </w:r>
            <w:proofErr w:type="spellStart"/>
            <w:r>
              <w:t>a.book_id</w:t>
            </w:r>
            <w:proofErr w:type="spellEnd"/>
            <w:r>
              <w:t xml:space="preserve">, </w:t>
            </w:r>
            <w:proofErr w:type="spellStart"/>
            <w:r>
              <w:t>c.book_name</w:t>
            </w:r>
            <w:proofErr w:type="spellEnd"/>
            <w:r>
              <w:t xml:space="preserve">, </w:t>
            </w:r>
            <w:proofErr w:type="spellStart"/>
            <w:r>
              <w:t>a.buyer_id</w:t>
            </w:r>
            <w:proofErr w:type="spellEnd"/>
            <w:r>
              <w:t xml:space="preserve">, </w:t>
            </w:r>
            <w:proofErr w:type="spellStart"/>
            <w:r>
              <w:t>d.buyer_name</w:t>
            </w:r>
            <w:proofErr w:type="spellEnd"/>
            <w:r>
              <w:t xml:space="preserve">, </w:t>
            </w:r>
            <w:proofErr w:type="spellStart"/>
            <w:r>
              <w:t>a.book_count</w:t>
            </w:r>
            <w:proofErr w:type="spellEnd"/>
            <w:r>
              <w:t xml:space="preserve">, </w:t>
            </w:r>
            <w:proofErr w:type="spellStart"/>
            <w:r>
              <w:t>a.ordered_time</w:t>
            </w:r>
            <w:proofErr w:type="spellEnd"/>
            <w:r>
              <w:t xml:space="preserve">, </w:t>
            </w:r>
            <w:proofErr w:type="spellStart"/>
            <w:r>
              <w:t>a.order_sum</w:t>
            </w:r>
            <w:proofErr w:type="spellEnd"/>
          </w:p>
          <w:p w14:paraId="7BB49BBF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selp</w:t>
            </w:r>
            <w:proofErr w:type="spellEnd"/>
            <w:r>
              <w:t xml:space="preserve"> a, seller b, book c, buyer d</w:t>
            </w:r>
          </w:p>
          <w:p w14:paraId="5AC7EAEB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a.seller</w:t>
            </w:r>
            <w:proofErr w:type="gramEnd"/>
            <w:r>
              <w:t>_id</w:t>
            </w:r>
            <w:proofErr w:type="spellEnd"/>
            <w:r>
              <w:t>=</w:t>
            </w:r>
            <w:proofErr w:type="spellStart"/>
            <w:r>
              <w:t>b.seller_id</w:t>
            </w:r>
            <w:proofErr w:type="spellEnd"/>
            <w:r>
              <w:t xml:space="preserve"> and </w:t>
            </w:r>
            <w:proofErr w:type="spellStart"/>
            <w:r>
              <w:t>a.book_id</w:t>
            </w:r>
            <w:proofErr w:type="spellEnd"/>
            <w:r>
              <w:t xml:space="preserve">= </w:t>
            </w:r>
            <w:proofErr w:type="spellStart"/>
            <w:r>
              <w:t>c.book_id</w:t>
            </w:r>
            <w:proofErr w:type="spellEnd"/>
            <w:r>
              <w:t xml:space="preserve"> and </w:t>
            </w:r>
            <w:proofErr w:type="spellStart"/>
            <w:r>
              <w:t>a.buyer_id</w:t>
            </w:r>
            <w:proofErr w:type="spellEnd"/>
            <w:r>
              <w:t>=</w:t>
            </w:r>
            <w:proofErr w:type="spellStart"/>
            <w:r>
              <w:t>d.buyer_id</w:t>
            </w:r>
            <w:proofErr w:type="spellEnd"/>
          </w:p>
          <w:p w14:paraId="428C0F04" w14:textId="77777777" w:rsidR="00CC4CCF" w:rsidRDefault="00CC4CCF" w:rsidP="00CC4CCF">
            <w:pPr>
              <w:pStyle w:val="a7"/>
              <w:ind w:firstLineChars="0" w:firstLine="0"/>
            </w:pPr>
            <w:r>
              <w:t>;</w:t>
            </w:r>
          </w:p>
          <w:p w14:paraId="1228D789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u_2_1_3_1.sel_purchasing_mes is '</w:t>
            </w:r>
            <w:r>
              <w:rPr>
                <w:rFonts w:hint="eastAsia"/>
              </w:rPr>
              <w:t>选购信息</w:t>
            </w:r>
            <w:r>
              <w:rPr>
                <w:rFonts w:hint="eastAsia"/>
              </w:rPr>
              <w:t>';</w:t>
            </w:r>
          </w:p>
          <w:p w14:paraId="43E15665" w14:textId="77777777" w:rsidR="00CC4CCF" w:rsidRDefault="00CC4CCF" w:rsidP="00CC4CCF">
            <w:pPr>
              <w:pStyle w:val="a7"/>
              <w:ind w:firstLineChars="0" w:firstLine="0"/>
            </w:pPr>
            <w:r>
              <w:t>comment on c</w:t>
            </w:r>
            <w:r>
              <w:rPr>
                <w:rFonts w:hint="eastAsia"/>
              </w:rPr>
              <w:t>olumn u_2_1_3_1.sel_purchasing_mes.order_id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36BC404D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u_2_1_3_1.sel_purchasing_mes.seller_id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6EFB9B1E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u_2_1_3_1.sel_purchasing_mes.seller_name is '</w:t>
            </w:r>
            <w:r>
              <w:rPr>
                <w:rFonts w:hint="eastAsia"/>
              </w:rPr>
              <w:t>卖家名称</w:t>
            </w:r>
            <w:r>
              <w:rPr>
                <w:rFonts w:hint="eastAsia"/>
              </w:rPr>
              <w:t>';</w:t>
            </w:r>
          </w:p>
          <w:p w14:paraId="457AC33C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u_2_1_3_1.sel_purchasing_mes.book_id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11A0C006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u_2_1_3_1.sel_purchasing_mes.book_name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5EF356E2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u_2_1_3_1.sel_purchasing_mes.buyer_id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3858F87D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u_2_1_3_1.sel_purchasing_mes.buyer_name is '</w:t>
            </w:r>
            <w:r>
              <w:rPr>
                <w:rFonts w:hint="eastAsia"/>
              </w:rPr>
              <w:t>买家名称</w:t>
            </w:r>
            <w:r>
              <w:rPr>
                <w:rFonts w:hint="eastAsia"/>
              </w:rPr>
              <w:t>';</w:t>
            </w:r>
          </w:p>
          <w:p w14:paraId="4841ABD3" w14:textId="77777777" w:rsidR="00CC4CCF" w:rsidRDefault="00CC4CCF" w:rsidP="00CC4CCF">
            <w:pPr>
              <w:pStyle w:val="a7"/>
              <w:ind w:firstLineChars="0" w:firstLine="0"/>
            </w:pPr>
            <w:r>
              <w:t>comment on column u_2_1_3_1.sel_purchasing_mes.</w:t>
            </w:r>
            <w:r>
              <w:rPr>
                <w:rFonts w:hint="eastAsia"/>
              </w:rPr>
              <w:t>book_count is '</w:t>
            </w:r>
            <w:r>
              <w:rPr>
                <w:rFonts w:hint="eastAsia"/>
              </w:rPr>
              <w:t>选购数量</w:t>
            </w:r>
            <w:r>
              <w:rPr>
                <w:rFonts w:hint="eastAsia"/>
              </w:rPr>
              <w:t>';</w:t>
            </w:r>
          </w:p>
          <w:p w14:paraId="1A69A462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u_2_1_3_1.sel_purchasing_mes.ordered_time is 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';</w:t>
            </w:r>
          </w:p>
          <w:p w14:paraId="61D3F833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u_2_1_3_1.sel_purchasing_mes.order_sum is '</w:t>
            </w:r>
            <w:r>
              <w:rPr>
                <w:rFonts w:hint="eastAsia"/>
              </w:rPr>
              <w:t>订单价格</w:t>
            </w:r>
            <w:r>
              <w:rPr>
                <w:rFonts w:hint="eastAsia"/>
              </w:rPr>
              <w:t>';</w:t>
            </w:r>
          </w:p>
          <w:p w14:paraId="1BE5AA00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1F4D6209" w14:textId="77777777" w:rsidR="00CC4CCF" w:rsidRPr="00F62C6C" w:rsidRDefault="00CC4CCF" w:rsidP="00CC4CCF"/>
    <w:p w14:paraId="76B6B08F" w14:textId="77777777" w:rsidR="00CC4CCF" w:rsidRDefault="00CC4CCF" w:rsidP="00CC4CCF">
      <w:pPr>
        <w:pStyle w:val="5"/>
        <w:spacing w:line="377" w:lineRule="auto"/>
        <w:ind w:left="1276" w:hanging="1276"/>
      </w:pPr>
      <w:r>
        <w:rPr>
          <w:rFonts w:hint="eastAsia"/>
        </w:rPr>
        <w:t>上架信息</w:t>
      </w:r>
    </w:p>
    <w:p w14:paraId="59A04E1E" w14:textId="77777777" w:rsidR="00CC4CCF" w:rsidRPr="00FB1786" w:rsidRDefault="00CC4CCF" w:rsidP="00CC4CC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视图</w:t>
      </w:r>
      <w:proofErr w:type="spellStart"/>
      <w:r w:rsidRPr="00095A29">
        <w:rPr>
          <w:rFonts w:hint="eastAsia"/>
        </w:rPr>
        <w:t>putaway</w:t>
      </w:r>
      <w:r>
        <w:t>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CC4CCF" w14:paraId="073AB5B5" w14:textId="77777777" w:rsidTr="00CC4CCF">
        <w:tc>
          <w:tcPr>
            <w:tcW w:w="344" w:type="pct"/>
            <w:shd w:val="clear" w:color="auto" w:fill="D9D9D9"/>
          </w:tcPr>
          <w:p w14:paraId="75E1AB96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6D809FC3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7A7DE8DB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4B5B24DA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02A18C73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0A95D5AC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3132DC50" w14:textId="77777777" w:rsidR="00CC4CCF" w:rsidRDefault="00CC4CCF" w:rsidP="00CC4CCF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C4CCF" w14:paraId="0B1074DF" w14:textId="77777777" w:rsidTr="00CC4CCF">
        <w:tc>
          <w:tcPr>
            <w:tcW w:w="344" w:type="pct"/>
            <w:shd w:val="clear" w:color="auto" w:fill="auto"/>
          </w:tcPr>
          <w:p w14:paraId="7259A460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7403E13C" w14:textId="77777777" w:rsidR="00CC4CCF" w:rsidRDefault="00CC4CCF" w:rsidP="00CC4CCF">
            <w:pPr>
              <w:pStyle w:val="a7"/>
              <w:ind w:firstLineChars="0" w:firstLine="0"/>
            </w:pPr>
            <w:r w:rsidRPr="00095A29">
              <w:t>商家编号</w:t>
            </w:r>
          </w:p>
        </w:tc>
        <w:tc>
          <w:tcPr>
            <w:tcW w:w="672" w:type="pct"/>
            <w:shd w:val="clear" w:color="auto" w:fill="auto"/>
          </w:tcPr>
          <w:p w14:paraId="53E4A1AC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seller_id</w:t>
            </w:r>
            <w:proofErr w:type="spellEnd"/>
          </w:p>
        </w:tc>
        <w:tc>
          <w:tcPr>
            <w:tcW w:w="797" w:type="pct"/>
          </w:tcPr>
          <w:p w14:paraId="051B2C76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5C5D70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672" w:type="pct"/>
          </w:tcPr>
          <w:p w14:paraId="7E8570B2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seller_id</w:t>
            </w:r>
            <w:proofErr w:type="spellEnd"/>
          </w:p>
        </w:tc>
        <w:tc>
          <w:tcPr>
            <w:tcW w:w="1602" w:type="pct"/>
          </w:tcPr>
          <w:p w14:paraId="604167F4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83DEF41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05F45D48" w14:textId="77777777" w:rsidTr="00CC4CCF">
        <w:tc>
          <w:tcPr>
            <w:tcW w:w="344" w:type="pct"/>
            <w:shd w:val="clear" w:color="auto" w:fill="auto"/>
          </w:tcPr>
          <w:p w14:paraId="116043D7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51744C1" w14:textId="77777777" w:rsidR="00CC4CCF" w:rsidRPr="00095A29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095A29">
              <w:rPr>
                <w:rFonts w:hint="eastAsia"/>
              </w:rPr>
              <w:t>名称</w:t>
            </w:r>
          </w:p>
        </w:tc>
        <w:tc>
          <w:tcPr>
            <w:tcW w:w="672" w:type="pct"/>
            <w:shd w:val="clear" w:color="auto" w:fill="auto"/>
          </w:tcPr>
          <w:p w14:paraId="58B57C0D" w14:textId="77777777" w:rsidR="00CC4CCF" w:rsidRPr="00095A29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name</w:t>
            </w:r>
            <w:proofErr w:type="spellEnd"/>
          </w:p>
        </w:tc>
        <w:tc>
          <w:tcPr>
            <w:tcW w:w="797" w:type="pct"/>
          </w:tcPr>
          <w:p w14:paraId="4564D3B1" w14:textId="77777777" w:rsidR="00CC4CCF" w:rsidRPr="005C5D70" w:rsidRDefault="00CC4CCF" w:rsidP="00CC4CCF">
            <w:pPr>
              <w:pStyle w:val="a7"/>
              <w:ind w:firstLineChars="0" w:firstLine="0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481A0664" w14:textId="77777777" w:rsidR="00CC4CCF" w:rsidRPr="00095A29" w:rsidRDefault="00CC4CCF" w:rsidP="00CC4CCF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name</w:t>
            </w:r>
            <w:proofErr w:type="spellEnd"/>
          </w:p>
        </w:tc>
        <w:tc>
          <w:tcPr>
            <w:tcW w:w="1602" w:type="pct"/>
          </w:tcPr>
          <w:p w14:paraId="2974030C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proofErr w:type="gramStart"/>
            <w:r w:rsidRPr="00F3703F">
              <w:rPr>
                <w:rFonts w:hint="eastAsia"/>
              </w:rPr>
              <w:t>putaway.</w:t>
            </w:r>
            <w:r w:rsidRPr="00A871F4">
              <w:t>seller</w:t>
            </w:r>
            <w:proofErr w:type="gramEnd"/>
            <w:r w:rsidRPr="00A871F4">
              <w:t>_id</w:t>
            </w:r>
            <w:proofErr w:type="spellEnd"/>
            <w:r w:rsidRPr="00A871F4">
              <w:rPr>
                <w:rFonts w:hint="eastAsia"/>
              </w:rPr>
              <w:t xml:space="preserve"> </w:t>
            </w:r>
            <w:r w:rsidRPr="00F3703F">
              <w:rPr>
                <w:rFonts w:hint="eastAsia"/>
              </w:rPr>
              <w:t>=</w:t>
            </w:r>
            <w:proofErr w:type="spellStart"/>
            <w:r w:rsidRPr="00F3703F">
              <w:rPr>
                <w:rFonts w:hint="eastAsia"/>
              </w:rPr>
              <w:t>seller.</w:t>
            </w:r>
            <w:r w:rsidRPr="00095A29">
              <w:rPr>
                <w:rFonts w:hint="eastAsia"/>
              </w:rPr>
              <w:t>seller_id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62A5993B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6E4C3AC9" w14:textId="77777777" w:rsidTr="00CC4CCF">
        <w:tc>
          <w:tcPr>
            <w:tcW w:w="344" w:type="pct"/>
            <w:shd w:val="clear" w:color="auto" w:fill="auto"/>
          </w:tcPr>
          <w:p w14:paraId="0AAB3567" w14:textId="77777777" w:rsidR="00CC4CCF" w:rsidRDefault="00CC4CCF" w:rsidP="00CC4CCF">
            <w:r>
              <w:lastRenderedPageBreak/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52C6444" w14:textId="77777777" w:rsidR="00CC4CCF" w:rsidRDefault="00CC4CCF" w:rsidP="00CC4CCF">
            <w:pPr>
              <w:pStyle w:val="a7"/>
              <w:ind w:firstLineChars="0" w:firstLine="0"/>
            </w:pPr>
            <w:r w:rsidRPr="00095A29">
              <w:t>图书编号</w:t>
            </w:r>
          </w:p>
        </w:tc>
        <w:tc>
          <w:tcPr>
            <w:tcW w:w="672" w:type="pct"/>
            <w:shd w:val="clear" w:color="auto" w:fill="auto"/>
          </w:tcPr>
          <w:p w14:paraId="730F7937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797" w:type="pct"/>
          </w:tcPr>
          <w:p w14:paraId="33AA1E21" w14:textId="77777777" w:rsidR="00CC4CCF" w:rsidRDefault="00CC4CCF" w:rsidP="00CC4CCF">
            <w:proofErr w:type="spellStart"/>
            <w:r w:rsidRPr="005C5D70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672" w:type="pct"/>
          </w:tcPr>
          <w:p w14:paraId="2052A83D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1602" w:type="pct"/>
          </w:tcPr>
          <w:p w14:paraId="1E0CF43E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202BE52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159E5D72" w14:textId="77777777" w:rsidTr="00CC4CCF">
        <w:tc>
          <w:tcPr>
            <w:tcW w:w="344" w:type="pct"/>
            <w:shd w:val="clear" w:color="auto" w:fill="auto"/>
          </w:tcPr>
          <w:p w14:paraId="7D78198B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378D253" w14:textId="77777777" w:rsidR="00CC4CCF" w:rsidRPr="00095A29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图书名称</w:t>
            </w:r>
          </w:p>
        </w:tc>
        <w:tc>
          <w:tcPr>
            <w:tcW w:w="672" w:type="pct"/>
            <w:shd w:val="clear" w:color="auto" w:fill="auto"/>
          </w:tcPr>
          <w:p w14:paraId="4D297220" w14:textId="77777777" w:rsidR="00CC4CCF" w:rsidRPr="00095A29" w:rsidRDefault="00CC4CCF" w:rsidP="00CC4CCF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797" w:type="pct"/>
          </w:tcPr>
          <w:p w14:paraId="4A0C0366" w14:textId="77777777" w:rsidR="00CC4CCF" w:rsidRPr="005C5D70" w:rsidRDefault="00CC4CCF" w:rsidP="00CC4CCF">
            <w:r>
              <w:t>book</w:t>
            </w:r>
          </w:p>
        </w:tc>
        <w:tc>
          <w:tcPr>
            <w:tcW w:w="672" w:type="pct"/>
          </w:tcPr>
          <w:p w14:paraId="49EB4EB9" w14:textId="77777777" w:rsidR="00CC4CCF" w:rsidRPr="00095A29" w:rsidRDefault="00CC4CCF" w:rsidP="00CC4CCF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1602" w:type="pct"/>
          </w:tcPr>
          <w:p w14:paraId="6337F3E9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proofErr w:type="gramStart"/>
            <w:r w:rsidRPr="00F3703F">
              <w:rPr>
                <w:rFonts w:hint="eastAsia"/>
              </w:rPr>
              <w:t>putaway.</w:t>
            </w:r>
            <w:r w:rsidRPr="00095A29">
              <w:rPr>
                <w:rFonts w:hint="eastAsia"/>
              </w:rPr>
              <w:t>book</w:t>
            </w:r>
            <w:proofErr w:type="gramEnd"/>
            <w:r w:rsidRPr="00095A29">
              <w:rPr>
                <w:rFonts w:hint="eastAsia"/>
              </w:rPr>
              <w:t>_id</w:t>
            </w:r>
            <w:proofErr w:type="spellEnd"/>
            <w:r w:rsidRPr="00F3703F">
              <w:rPr>
                <w:rFonts w:hint="eastAsia"/>
              </w:rPr>
              <w:t xml:space="preserve"> =</w:t>
            </w:r>
            <w:proofErr w:type="spellStart"/>
            <w:r w:rsidRPr="00F3703F">
              <w:rPr>
                <w:rFonts w:hint="eastAsia"/>
              </w:rPr>
              <w:t>seller.</w:t>
            </w:r>
            <w:r w:rsidRPr="00095A29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74951047" w14:textId="77777777" w:rsidR="00CC4CCF" w:rsidRDefault="00CC4CCF" w:rsidP="00CC4CCF">
            <w:pPr>
              <w:pStyle w:val="a7"/>
              <w:ind w:firstLineChars="0" w:firstLine="0"/>
            </w:pPr>
          </w:p>
        </w:tc>
      </w:tr>
      <w:tr w:rsidR="00CC4CCF" w14:paraId="6EE98E4E" w14:textId="77777777" w:rsidTr="00CC4CCF">
        <w:tc>
          <w:tcPr>
            <w:tcW w:w="344" w:type="pct"/>
            <w:shd w:val="clear" w:color="auto" w:fill="auto"/>
          </w:tcPr>
          <w:p w14:paraId="77739662" w14:textId="77777777" w:rsidR="00CC4CCF" w:rsidRDefault="00CC4CCF" w:rsidP="00CC4CCF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85D21BE" w14:textId="77777777" w:rsidR="00CC4CCF" w:rsidRDefault="00CC4CCF" w:rsidP="00CC4CCF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672" w:type="pct"/>
            <w:shd w:val="clear" w:color="auto" w:fill="auto"/>
          </w:tcPr>
          <w:p w14:paraId="17E43E7B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797" w:type="pct"/>
          </w:tcPr>
          <w:p w14:paraId="2A3DC0F6" w14:textId="77777777" w:rsidR="00CC4CCF" w:rsidRDefault="00CC4CCF" w:rsidP="00CC4CCF">
            <w:proofErr w:type="spellStart"/>
            <w:r w:rsidRPr="005C5D70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672" w:type="pct"/>
          </w:tcPr>
          <w:p w14:paraId="1E2073C3" w14:textId="77777777" w:rsidR="00CC4CCF" w:rsidRDefault="00CC4CCF" w:rsidP="00CC4CCF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1602" w:type="pct"/>
          </w:tcPr>
          <w:p w14:paraId="5E05C3E0" w14:textId="77777777" w:rsidR="00CC4CCF" w:rsidRDefault="00CC4CCF" w:rsidP="00CC4CCF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E383F85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110540FF" w14:textId="77777777" w:rsidR="00CC4CCF" w:rsidRPr="003F5CC5" w:rsidRDefault="00CC4CCF" w:rsidP="00CC4CC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CC4CCF" w14:paraId="4F7BFE7A" w14:textId="77777777" w:rsidTr="00CC4CCF">
        <w:tc>
          <w:tcPr>
            <w:tcW w:w="5000" w:type="pct"/>
            <w:shd w:val="clear" w:color="auto" w:fill="auto"/>
          </w:tcPr>
          <w:p w14:paraId="119B3774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创建视图：上架信息</w:t>
            </w:r>
          </w:p>
          <w:p w14:paraId="0AAB1531" w14:textId="77777777" w:rsidR="00CC4CCF" w:rsidRDefault="00CC4CCF" w:rsidP="00CC4CCF">
            <w:pPr>
              <w:pStyle w:val="a7"/>
              <w:ind w:firstLineChars="0" w:firstLine="0"/>
            </w:pPr>
            <w:r>
              <w:t>create view u_2_1_3_</w:t>
            </w:r>
            <w:proofErr w:type="gramStart"/>
            <w:r>
              <w:t>1.putaway</w:t>
            </w:r>
            <w:proofErr w:type="gramEnd"/>
            <w:r>
              <w:t>_mes(</w:t>
            </w:r>
            <w:proofErr w:type="spellStart"/>
            <w:r>
              <w:t>seller_id</w:t>
            </w:r>
            <w:proofErr w:type="spellEnd"/>
            <w:r>
              <w:t xml:space="preserve">, </w:t>
            </w:r>
            <w:proofErr w:type="spellStart"/>
            <w:r>
              <w:t>seller_name</w:t>
            </w:r>
            <w:proofErr w:type="spellEnd"/>
            <w:r>
              <w:t xml:space="preserve">, </w:t>
            </w:r>
            <w:proofErr w:type="spellStart"/>
            <w:r>
              <w:t>book_id</w:t>
            </w:r>
            <w:proofErr w:type="spellEnd"/>
            <w:r>
              <w:t xml:space="preserve">, </w:t>
            </w:r>
            <w:proofErr w:type="spellStart"/>
            <w:r>
              <w:t>book_name</w:t>
            </w:r>
            <w:proofErr w:type="spellEnd"/>
            <w:r>
              <w:t xml:space="preserve">, </w:t>
            </w:r>
            <w:proofErr w:type="spellStart"/>
            <w:r>
              <w:t>time_putaway</w:t>
            </w:r>
            <w:proofErr w:type="spellEnd"/>
            <w:r>
              <w:t>)</w:t>
            </w:r>
          </w:p>
          <w:p w14:paraId="6058A72E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  <w:t>as</w:t>
            </w:r>
          </w:p>
          <w:p w14:paraId="44127A42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proofErr w:type="gramStart"/>
            <w:r>
              <w:t>a.seller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b.seller_name</w:t>
            </w:r>
            <w:proofErr w:type="spellEnd"/>
            <w:r>
              <w:t xml:space="preserve">, </w:t>
            </w:r>
            <w:proofErr w:type="spellStart"/>
            <w:r>
              <w:t>a.book_id</w:t>
            </w:r>
            <w:proofErr w:type="spellEnd"/>
            <w:r>
              <w:t xml:space="preserve">, </w:t>
            </w:r>
            <w:proofErr w:type="spellStart"/>
            <w:r>
              <w:t>c.book_name</w:t>
            </w:r>
            <w:proofErr w:type="spellEnd"/>
            <w:r>
              <w:t xml:space="preserve">, </w:t>
            </w:r>
            <w:proofErr w:type="spellStart"/>
            <w:r>
              <w:t>a.time_putaway</w:t>
            </w:r>
            <w:proofErr w:type="spellEnd"/>
          </w:p>
          <w:p w14:paraId="13E91B0F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putaway</w:t>
            </w:r>
            <w:proofErr w:type="spellEnd"/>
            <w:r>
              <w:t xml:space="preserve"> a, seller b, book c</w:t>
            </w:r>
          </w:p>
          <w:p w14:paraId="70BFC332" w14:textId="77777777" w:rsidR="00CC4CCF" w:rsidRDefault="00CC4CCF" w:rsidP="00CC4CCF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a.seller</w:t>
            </w:r>
            <w:proofErr w:type="gramEnd"/>
            <w:r>
              <w:t>_id</w:t>
            </w:r>
            <w:proofErr w:type="spellEnd"/>
            <w:r>
              <w:t xml:space="preserve"> =</w:t>
            </w:r>
            <w:proofErr w:type="spellStart"/>
            <w:r>
              <w:t>b.seller_id</w:t>
            </w:r>
            <w:proofErr w:type="spellEnd"/>
            <w:r>
              <w:t xml:space="preserve"> and </w:t>
            </w:r>
            <w:proofErr w:type="spellStart"/>
            <w:r>
              <w:t>a.book_id</w:t>
            </w:r>
            <w:proofErr w:type="spellEnd"/>
            <w:r>
              <w:t xml:space="preserve"> =</w:t>
            </w:r>
            <w:proofErr w:type="spellStart"/>
            <w:r>
              <w:t>b.book_id</w:t>
            </w:r>
            <w:proofErr w:type="spellEnd"/>
          </w:p>
          <w:p w14:paraId="07B05093" w14:textId="77777777" w:rsidR="00CC4CCF" w:rsidRDefault="00CC4CCF" w:rsidP="00CC4CCF">
            <w:pPr>
              <w:pStyle w:val="a7"/>
              <w:ind w:firstLineChars="0" w:firstLine="0"/>
            </w:pPr>
            <w:r>
              <w:t>;</w:t>
            </w:r>
          </w:p>
          <w:p w14:paraId="120FD12D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u_2_1_3_1.putaway_mes is '</w:t>
            </w:r>
            <w:r>
              <w:rPr>
                <w:rFonts w:hint="eastAsia"/>
              </w:rPr>
              <w:t>上架信息</w:t>
            </w:r>
            <w:r>
              <w:rPr>
                <w:rFonts w:hint="eastAsia"/>
              </w:rPr>
              <w:t>';</w:t>
            </w:r>
          </w:p>
          <w:p w14:paraId="03D8608D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u_2_1_3_1.putaway_mes.seller_id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1EFCB35A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u_2_1_3_1.putaway_mes.seller_name is '</w:t>
            </w:r>
            <w:r>
              <w:rPr>
                <w:rFonts w:hint="eastAsia"/>
              </w:rPr>
              <w:t>卖家名称</w:t>
            </w:r>
            <w:r>
              <w:rPr>
                <w:rFonts w:hint="eastAsia"/>
              </w:rPr>
              <w:t>';</w:t>
            </w:r>
          </w:p>
          <w:p w14:paraId="5F794B07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u_2_1_3_1.putaway_mes.book_id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4B402262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u_2_1_3_1.putaway_mes.book_name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7673F772" w14:textId="77777777" w:rsidR="00CC4CCF" w:rsidRDefault="00CC4CCF" w:rsidP="00CC4CCF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u_2_1_3_1.putaway_mes.time_putaway is '</w:t>
            </w:r>
            <w:r>
              <w:rPr>
                <w:rFonts w:hint="eastAsia"/>
              </w:rPr>
              <w:t>上架时间</w:t>
            </w:r>
            <w:r>
              <w:rPr>
                <w:rFonts w:hint="eastAsia"/>
              </w:rPr>
              <w:t>';</w:t>
            </w:r>
          </w:p>
          <w:p w14:paraId="59E8B531" w14:textId="77777777" w:rsidR="00CC4CCF" w:rsidRDefault="00CC4CCF" w:rsidP="00CC4CCF">
            <w:pPr>
              <w:pStyle w:val="a7"/>
              <w:ind w:firstLineChars="0" w:firstLine="0"/>
            </w:pPr>
          </w:p>
        </w:tc>
      </w:tr>
    </w:tbl>
    <w:p w14:paraId="7A970A5E" w14:textId="0F75C099" w:rsidR="00CC4CCF" w:rsidRDefault="00CC4CCF" w:rsidP="00003353">
      <w:pPr>
        <w:keepNext/>
        <w:jc w:val="center"/>
      </w:pPr>
    </w:p>
    <w:p w14:paraId="336A5838" w14:textId="77777777" w:rsidR="00CC4CCF" w:rsidRDefault="00CC4CCF" w:rsidP="00003353">
      <w:pPr>
        <w:keepNext/>
        <w:jc w:val="center"/>
        <w:rPr>
          <w:rFonts w:hint="eastAsia"/>
        </w:rPr>
      </w:pPr>
    </w:p>
    <w:p w14:paraId="177CD639" w14:textId="77777777" w:rsidR="00003353" w:rsidRDefault="00003353" w:rsidP="00003353">
      <w:pPr>
        <w:pStyle w:val="4"/>
      </w:pPr>
      <w:bookmarkStart w:id="162" w:name="_Toc24927115"/>
      <w:r>
        <w:rPr>
          <w:rFonts w:hint="eastAsia"/>
        </w:rPr>
        <w:t>单据</w:t>
      </w:r>
      <w:bookmarkEnd w:id="162"/>
    </w:p>
    <w:p w14:paraId="2B32F9A3" w14:textId="77777777" w:rsidR="00003353" w:rsidRPr="00FB1786" w:rsidRDefault="00003353" w:rsidP="0000335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5.3.4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1318"/>
        <w:gridCol w:w="3912"/>
      </w:tblGrid>
      <w:tr w:rsidR="00003353" w14:paraId="705D5395" w14:textId="77777777" w:rsidTr="00BE0AB0">
        <w:tc>
          <w:tcPr>
            <w:tcW w:w="328" w:type="pct"/>
            <w:shd w:val="clear" w:color="auto" w:fill="D9D9D9"/>
          </w:tcPr>
          <w:p w14:paraId="5D9FAD24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51C2307E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21CB39A0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617" w:type="pct"/>
            <w:shd w:val="clear" w:color="auto" w:fill="D9D9D9"/>
          </w:tcPr>
          <w:p w14:paraId="0C6E7F87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831" w:type="pct"/>
            <w:shd w:val="clear" w:color="auto" w:fill="D9D9D9"/>
          </w:tcPr>
          <w:p w14:paraId="061F0DB4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03353" w14:paraId="1986E3FA" w14:textId="77777777" w:rsidTr="00BE0AB0">
        <w:tc>
          <w:tcPr>
            <w:tcW w:w="328" w:type="pct"/>
            <w:shd w:val="clear" w:color="auto" w:fill="auto"/>
          </w:tcPr>
          <w:p w14:paraId="475C66E0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3EE38102" w14:textId="77777777" w:rsidR="00003353" w:rsidRDefault="00003353" w:rsidP="00BE0AB0">
            <w:pPr>
              <w:pStyle w:val="a7"/>
              <w:ind w:firstLineChars="0" w:firstLine="0"/>
            </w:pPr>
            <w:r w:rsidRPr="006D4ACA">
              <w:rPr>
                <w:rFonts w:hint="eastAsia"/>
                <w:color w:val="000000"/>
              </w:rPr>
              <w:t>图书信息</w:t>
            </w:r>
          </w:p>
        </w:tc>
        <w:tc>
          <w:tcPr>
            <w:tcW w:w="1031" w:type="pct"/>
            <w:shd w:val="clear" w:color="auto" w:fill="auto"/>
          </w:tcPr>
          <w:p w14:paraId="38D8F734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v</w:t>
            </w:r>
            <w:r>
              <w:t>l_</w:t>
            </w:r>
            <w:r>
              <w:rPr>
                <w:rFonts w:hint="eastAsia"/>
              </w:rPr>
              <w:t>b</w:t>
            </w:r>
            <w:r>
              <w:t>ook</w:t>
            </w:r>
            <w:proofErr w:type="spellEnd"/>
          </w:p>
        </w:tc>
        <w:tc>
          <w:tcPr>
            <w:tcW w:w="617" w:type="pct"/>
          </w:tcPr>
          <w:p w14:paraId="769058AF" w14:textId="77777777" w:rsidR="00003353" w:rsidRDefault="00003353" w:rsidP="00BE0AB0">
            <w:pPr>
              <w:pStyle w:val="a7"/>
              <w:ind w:firstLineChars="0" w:firstLine="0"/>
            </w:pPr>
            <w:r w:rsidRPr="006D4ACA">
              <w:rPr>
                <w:rFonts w:hint="eastAsia"/>
              </w:rPr>
              <w:t>上架图书</w:t>
            </w:r>
          </w:p>
        </w:tc>
        <w:tc>
          <w:tcPr>
            <w:tcW w:w="1831" w:type="pct"/>
          </w:tcPr>
          <w:p w14:paraId="1AA726C4" w14:textId="77777777" w:rsidR="00003353" w:rsidRDefault="00003353" w:rsidP="00BE0AB0">
            <w:pPr>
              <w:pStyle w:val="a7"/>
              <w:ind w:firstLineChars="0" w:firstLine="0"/>
            </w:pPr>
            <w:r w:rsidRPr="006D4ACA">
              <w:rPr>
                <w:rFonts w:hint="eastAsia"/>
              </w:rPr>
              <w:t>上架图书信息</w:t>
            </w:r>
          </w:p>
        </w:tc>
      </w:tr>
    </w:tbl>
    <w:p w14:paraId="66E4BF31" w14:textId="77777777" w:rsidR="00003353" w:rsidRDefault="00003353" w:rsidP="0000335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图书信息</w:t>
      </w:r>
    </w:p>
    <w:p w14:paraId="70879EAD" w14:textId="77777777" w:rsidR="00003353" w:rsidRPr="00FB1786" w:rsidRDefault="00003353" w:rsidP="0000335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v</w:t>
      </w:r>
      <w:r>
        <w:t>l_</w:t>
      </w:r>
      <w:r>
        <w:rPr>
          <w:rFonts w:hint="eastAsia"/>
        </w:rPr>
        <w:t>b</w:t>
      </w:r>
      <w:r>
        <w:t>ook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1275"/>
        <w:gridCol w:w="2269"/>
        <w:gridCol w:w="1842"/>
        <w:gridCol w:w="2269"/>
        <w:gridCol w:w="1134"/>
        <w:gridCol w:w="1218"/>
      </w:tblGrid>
      <w:tr w:rsidR="00003353" w14:paraId="625DE879" w14:textId="77777777" w:rsidTr="00BE0AB0">
        <w:tc>
          <w:tcPr>
            <w:tcW w:w="316" w:type="pct"/>
            <w:shd w:val="clear" w:color="auto" w:fill="D9D9D9"/>
          </w:tcPr>
          <w:p w14:paraId="1DDF57EC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97" w:type="pct"/>
            <w:shd w:val="clear" w:color="auto" w:fill="D9D9D9"/>
          </w:tcPr>
          <w:p w14:paraId="1C3CC2FE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62" w:type="pct"/>
            <w:shd w:val="clear" w:color="auto" w:fill="D9D9D9"/>
          </w:tcPr>
          <w:p w14:paraId="62113DF9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62" w:type="pct"/>
            <w:shd w:val="clear" w:color="auto" w:fill="D9D9D9"/>
          </w:tcPr>
          <w:p w14:paraId="4A836009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1062" w:type="pct"/>
            <w:shd w:val="clear" w:color="auto" w:fill="D9D9D9"/>
          </w:tcPr>
          <w:p w14:paraId="2D08064C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531" w:type="pct"/>
            <w:shd w:val="clear" w:color="auto" w:fill="D9D9D9"/>
          </w:tcPr>
          <w:p w14:paraId="27E660F6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570" w:type="pct"/>
            <w:shd w:val="clear" w:color="auto" w:fill="D9D9D9"/>
          </w:tcPr>
          <w:p w14:paraId="4C227E8E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03353" w14:paraId="0356D926" w14:textId="77777777" w:rsidTr="00BE0AB0">
        <w:tc>
          <w:tcPr>
            <w:tcW w:w="316" w:type="pct"/>
            <w:shd w:val="clear" w:color="auto" w:fill="auto"/>
          </w:tcPr>
          <w:p w14:paraId="47AC5075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97" w:type="pct"/>
            <w:shd w:val="clear" w:color="auto" w:fill="auto"/>
          </w:tcPr>
          <w:p w14:paraId="389784ED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1062" w:type="pct"/>
            <w:shd w:val="clear" w:color="auto" w:fill="auto"/>
          </w:tcPr>
          <w:p w14:paraId="27D34B92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862" w:type="pct"/>
          </w:tcPr>
          <w:p w14:paraId="7006E0D9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b</w:t>
            </w:r>
            <w:r>
              <w:t>ook</w:t>
            </w:r>
          </w:p>
        </w:tc>
        <w:tc>
          <w:tcPr>
            <w:tcW w:w="1062" w:type="pct"/>
          </w:tcPr>
          <w:p w14:paraId="52ECE99B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531" w:type="pct"/>
          </w:tcPr>
          <w:p w14:paraId="65CAB40D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570" w:type="pct"/>
            <w:shd w:val="clear" w:color="auto" w:fill="auto"/>
          </w:tcPr>
          <w:p w14:paraId="2C6A4146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ISBN</w:t>
            </w:r>
          </w:p>
        </w:tc>
      </w:tr>
      <w:tr w:rsidR="00003353" w14:paraId="397788F3" w14:textId="77777777" w:rsidTr="00BE0AB0">
        <w:tc>
          <w:tcPr>
            <w:tcW w:w="316" w:type="pct"/>
            <w:shd w:val="clear" w:color="auto" w:fill="auto"/>
          </w:tcPr>
          <w:p w14:paraId="35D53B8E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97" w:type="pct"/>
            <w:shd w:val="clear" w:color="auto" w:fill="auto"/>
          </w:tcPr>
          <w:p w14:paraId="505A8BA1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1062" w:type="pct"/>
            <w:shd w:val="clear" w:color="auto" w:fill="auto"/>
          </w:tcPr>
          <w:p w14:paraId="3CAB7F8C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862" w:type="pct"/>
          </w:tcPr>
          <w:p w14:paraId="1A48F275" w14:textId="77777777" w:rsidR="00003353" w:rsidRDefault="00003353" w:rsidP="00BE0AB0">
            <w:r w:rsidRPr="00495B31">
              <w:rPr>
                <w:rFonts w:hint="eastAsia"/>
              </w:rPr>
              <w:t>b</w:t>
            </w:r>
            <w:r w:rsidRPr="00495B31">
              <w:t>ook</w:t>
            </w:r>
          </w:p>
        </w:tc>
        <w:tc>
          <w:tcPr>
            <w:tcW w:w="1062" w:type="pct"/>
          </w:tcPr>
          <w:p w14:paraId="7B8A28C0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531" w:type="pct"/>
          </w:tcPr>
          <w:p w14:paraId="7E4A3B11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570" w:type="pct"/>
            <w:shd w:val="clear" w:color="auto" w:fill="auto"/>
          </w:tcPr>
          <w:p w14:paraId="00C8FBFB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1B0FCC5A" w14:textId="77777777" w:rsidTr="00BE0AB0">
        <w:tc>
          <w:tcPr>
            <w:tcW w:w="316" w:type="pct"/>
            <w:shd w:val="clear" w:color="auto" w:fill="auto"/>
          </w:tcPr>
          <w:p w14:paraId="39CDB808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97" w:type="pct"/>
            <w:shd w:val="clear" w:color="auto" w:fill="auto"/>
          </w:tcPr>
          <w:p w14:paraId="2419E379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作者</w:t>
            </w:r>
          </w:p>
        </w:tc>
        <w:tc>
          <w:tcPr>
            <w:tcW w:w="1062" w:type="pct"/>
            <w:shd w:val="clear" w:color="auto" w:fill="auto"/>
          </w:tcPr>
          <w:p w14:paraId="10386743" w14:textId="77777777" w:rsidR="00003353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author</w:t>
            </w:r>
          </w:p>
        </w:tc>
        <w:tc>
          <w:tcPr>
            <w:tcW w:w="862" w:type="pct"/>
          </w:tcPr>
          <w:p w14:paraId="5EDE21B2" w14:textId="77777777" w:rsidR="00003353" w:rsidRDefault="00003353" w:rsidP="00BE0AB0">
            <w:r w:rsidRPr="00495B31">
              <w:rPr>
                <w:rFonts w:hint="eastAsia"/>
              </w:rPr>
              <w:t>b</w:t>
            </w:r>
            <w:r w:rsidRPr="00495B31">
              <w:t>ook</w:t>
            </w:r>
          </w:p>
        </w:tc>
        <w:tc>
          <w:tcPr>
            <w:tcW w:w="1062" w:type="pct"/>
          </w:tcPr>
          <w:p w14:paraId="0ABF97E3" w14:textId="77777777" w:rsidR="00003353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author</w:t>
            </w:r>
          </w:p>
        </w:tc>
        <w:tc>
          <w:tcPr>
            <w:tcW w:w="531" w:type="pct"/>
          </w:tcPr>
          <w:p w14:paraId="73329A5B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570" w:type="pct"/>
            <w:shd w:val="clear" w:color="auto" w:fill="auto"/>
          </w:tcPr>
          <w:p w14:paraId="77588C6B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36DD2862" w14:textId="77777777" w:rsidTr="00BE0AB0">
        <w:tc>
          <w:tcPr>
            <w:tcW w:w="316" w:type="pct"/>
            <w:shd w:val="clear" w:color="auto" w:fill="auto"/>
          </w:tcPr>
          <w:p w14:paraId="481F4654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97" w:type="pct"/>
            <w:shd w:val="clear" w:color="auto" w:fill="auto"/>
          </w:tcPr>
          <w:p w14:paraId="72D9CFBE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1062" w:type="pct"/>
            <w:shd w:val="clear" w:color="auto" w:fill="auto"/>
          </w:tcPr>
          <w:p w14:paraId="290393F3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book_price</w:t>
            </w:r>
            <w:proofErr w:type="spellEnd"/>
          </w:p>
        </w:tc>
        <w:tc>
          <w:tcPr>
            <w:tcW w:w="862" w:type="pct"/>
          </w:tcPr>
          <w:p w14:paraId="094FA8B9" w14:textId="77777777" w:rsidR="00003353" w:rsidRDefault="00003353" w:rsidP="00BE0AB0">
            <w:r w:rsidRPr="00495B31">
              <w:rPr>
                <w:rFonts w:hint="eastAsia"/>
              </w:rPr>
              <w:t>b</w:t>
            </w:r>
            <w:r w:rsidRPr="00495B31">
              <w:t>ook</w:t>
            </w:r>
          </w:p>
        </w:tc>
        <w:tc>
          <w:tcPr>
            <w:tcW w:w="1062" w:type="pct"/>
          </w:tcPr>
          <w:p w14:paraId="500873B5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book_price</w:t>
            </w:r>
            <w:proofErr w:type="spellEnd"/>
          </w:p>
        </w:tc>
        <w:tc>
          <w:tcPr>
            <w:tcW w:w="531" w:type="pct"/>
          </w:tcPr>
          <w:p w14:paraId="6F4BD0ED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570" w:type="pct"/>
            <w:shd w:val="clear" w:color="auto" w:fill="auto"/>
          </w:tcPr>
          <w:p w14:paraId="4A9AFCB2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4E823C77" w14:textId="77777777" w:rsidTr="00BE0AB0">
        <w:tc>
          <w:tcPr>
            <w:tcW w:w="316" w:type="pct"/>
            <w:shd w:val="clear" w:color="auto" w:fill="auto"/>
          </w:tcPr>
          <w:p w14:paraId="5D630AC5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97" w:type="pct"/>
            <w:shd w:val="clear" w:color="auto" w:fill="auto"/>
          </w:tcPr>
          <w:p w14:paraId="3BA1193C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1062" w:type="pct"/>
            <w:shd w:val="clear" w:color="auto" w:fill="auto"/>
          </w:tcPr>
          <w:p w14:paraId="2E51DB54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r w:rsidRPr="00067238">
              <w:t>_</w:t>
            </w:r>
            <w:r>
              <w:t>name</w:t>
            </w:r>
            <w:proofErr w:type="spellEnd"/>
          </w:p>
        </w:tc>
        <w:tc>
          <w:tcPr>
            <w:tcW w:w="862" w:type="pct"/>
          </w:tcPr>
          <w:p w14:paraId="1557F8C4" w14:textId="77777777" w:rsidR="00003353" w:rsidRDefault="00003353" w:rsidP="00BE0AB0">
            <w:proofErr w:type="spellStart"/>
            <w:r w:rsidRPr="00067238">
              <w:rPr>
                <w:rFonts w:hint="eastAsia"/>
              </w:rPr>
              <w:t>publishing_house</w:t>
            </w:r>
            <w:proofErr w:type="spellEnd"/>
          </w:p>
        </w:tc>
        <w:tc>
          <w:tcPr>
            <w:tcW w:w="1062" w:type="pct"/>
          </w:tcPr>
          <w:p w14:paraId="6AEF231C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r w:rsidRPr="00067238">
              <w:t>_</w:t>
            </w:r>
            <w:r>
              <w:t>name</w:t>
            </w:r>
            <w:proofErr w:type="spellEnd"/>
          </w:p>
        </w:tc>
        <w:tc>
          <w:tcPr>
            <w:tcW w:w="531" w:type="pct"/>
          </w:tcPr>
          <w:p w14:paraId="7322D3F1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570" w:type="pct"/>
            <w:shd w:val="clear" w:color="auto" w:fill="auto"/>
          </w:tcPr>
          <w:p w14:paraId="1A29BE9D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23BCA8A3" w14:textId="77777777" w:rsidTr="00BE0AB0">
        <w:tc>
          <w:tcPr>
            <w:tcW w:w="316" w:type="pct"/>
            <w:shd w:val="clear" w:color="auto" w:fill="auto"/>
          </w:tcPr>
          <w:p w14:paraId="75567A3E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97" w:type="pct"/>
            <w:shd w:val="clear" w:color="auto" w:fill="auto"/>
          </w:tcPr>
          <w:p w14:paraId="119C94A3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类型</w:t>
            </w:r>
          </w:p>
        </w:tc>
        <w:tc>
          <w:tcPr>
            <w:tcW w:w="1062" w:type="pct"/>
            <w:shd w:val="clear" w:color="auto" w:fill="auto"/>
          </w:tcPr>
          <w:p w14:paraId="3EFEEB49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book_type</w:t>
            </w:r>
            <w:proofErr w:type="spellEnd"/>
          </w:p>
        </w:tc>
        <w:tc>
          <w:tcPr>
            <w:tcW w:w="862" w:type="pct"/>
          </w:tcPr>
          <w:p w14:paraId="54952097" w14:textId="77777777" w:rsidR="00003353" w:rsidRDefault="00003353" w:rsidP="00BE0AB0">
            <w:r w:rsidRPr="00495B31">
              <w:rPr>
                <w:rFonts w:hint="eastAsia"/>
              </w:rPr>
              <w:t>b</w:t>
            </w:r>
            <w:r w:rsidRPr="00495B31">
              <w:t>ook</w:t>
            </w:r>
          </w:p>
        </w:tc>
        <w:tc>
          <w:tcPr>
            <w:tcW w:w="1062" w:type="pct"/>
          </w:tcPr>
          <w:p w14:paraId="78102F39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book_type</w:t>
            </w:r>
            <w:proofErr w:type="spellEnd"/>
          </w:p>
        </w:tc>
        <w:tc>
          <w:tcPr>
            <w:tcW w:w="531" w:type="pct"/>
          </w:tcPr>
          <w:p w14:paraId="1FF08CE7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570" w:type="pct"/>
            <w:shd w:val="clear" w:color="auto" w:fill="auto"/>
          </w:tcPr>
          <w:p w14:paraId="6A5A42AC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编号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类型</w:t>
            </w:r>
          </w:p>
        </w:tc>
      </w:tr>
      <w:tr w:rsidR="00003353" w14:paraId="71A6AE27" w14:textId="77777777" w:rsidTr="00BE0AB0">
        <w:tc>
          <w:tcPr>
            <w:tcW w:w="316" w:type="pct"/>
            <w:shd w:val="clear" w:color="auto" w:fill="auto"/>
          </w:tcPr>
          <w:p w14:paraId="179E3B20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97" w:type="pct"/>
            <w:shd w:val="clear" w:color="auto" w:fill="auto"/>
          </w:tcPr>
          <w:p w14:paraId="2C4F0029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出版时间</w:t>
            </w:r>
          </w:p>
        </w:tc>
        <w:tc>
          <w:tcPr>
            <w:tcW w:w="1062" w:type="pct"/>
            <w:shd w:val="clear" w:color="auto" w:fill="auto"/>
          </w:tcPr>
          <w:p w14:paraId="6DC5EDF2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publishing_time</w:t>
            </w:r>
            <w:proofErr w:type="spellEnd"/>
          </w:p>
        </w:tc>
        <w:tc>
          <w:tcPr>
            <w:tcW w:w="862" w:type="pct"/>
          </w:tcPr>
          <w:p w14:paraId="5D4660F0" w14:textId="77777777" w:rsidR="00003353" w:rsidRDefault="00003353" w:rsidP="00BE0AB0">
            <w:r w:rsidRPr="00495B31">
              <w:rPr>
                <w:rFonts w:hint="eastAsia"/>
              </w:rPr>
              <w:t>b</w:t>
            </w:r>
            <w:r w:rsidRPr="00495B31">
              <w:t>ook</w:t>
            </w:r>
          </w:p>
        </w:tc>
        <w:tc>
          <w:tcPr>
            <w:tcW w:w="1062" w:type="pct"/>
          </w:tcPr>
          <w:p w14:paraId="7001B31F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publishing_time</w:t>
            </w:r>
            <w:proofErr w:type="spellEnd"/>
          </w:p>
        </w:tc>
        <w:tc>
          <w:tcPr>
            <w:tcW w:w="531" w:type="pct"/>
          </w:tcPr>
          <w:p w14:paraId="0C41A799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570" w:type="pct"/>
            <w:shd w:val="clear" w:color="auto" w:fill="auto"/>
          </w:tcPr>
          <w:p w14:paraId="4DC74B75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日</w:t>
            </w:r>
          </w:p>
        </w:tc>
      </w:tr>
      <w:tr w:rsidR="00003353" w14:paraId="00B2BC5B" w14:textId="77777777" w:rsidTr="00BE0AB0">
        <w:tc>
          <w:tcPr>
            <w:tcW w:w="316" w:type="pct"/>
            <w:shd w:val="clear" w:color="auto" w:fill="auto"/>
          </w:tcPr>
          <w:p w14:paraId="22740887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597" w:type="pct"/>
            <w:shd w:val="clear" w:color="auto" w:fill="auto"/>
          </w:tcPr>
          <w:p w14:paraId="5877EE58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1062" w:type="pct"/>
            <w:shd w:val="clear" w:color="auto" w:fill="auto"/>
          </w:tcPr>
          <w:p w14:paraId="0BFF94DE" w14:textId="77777777" w:rsidR="00003353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inventory</w:t>
            </w:r>
          </w:p>
        </w:tc>
        <w:tc>
          <w:tcPr>
            <w:tcW w:w="862" w:type="pct"/>
          </w:tcPr>
          <w:p w14:paraId="66FEB587" w14:textId="77777777" w:rsidR="00003353" w:rsidRDefault="00003353" w:rsidP="00BE0AB0">
            <w:r w:rsidRPr="00495B31">
              <w:rPr>
                <w:rFonts w:hint="eastAsia"/>
              </w:rPr>
              <w:t>b</w:t>
            </w:r>
            <w:r w:rsidRPr="00495B31">
              <w:t>ook</w:t>
            </w:r>
          </w:p>
        </w:tc>
        <w:tc>
          <w:tcPr>
            <w:tcW w:w="1062" w:type="pct"/>
          </w:tcPr>
          <w:p w14:paraId="5486F4AD" w14:textId="77777777" w:rsidR="00003353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inventory</w:t>
            </w:r>
          </w:p>
        </w:tc>
        <w:tc>
          <w:tcPr>
            <w:tcW w:w="531" w:type="pct"/>
          </w:tcPr>
          <w:p w14:paraId="58657B9F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570" w:type="pct"/>
            <w:shd w:val="clear" w:color="auto" w:fill="auto"/>
          </w:tcPr>
          <w:p w14:paraId="48445662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63F09EDC" w14:textId="77777777" w:rsidR="00003353" w:rsidRPr="003F5CC5" w:rsidRDefault="00003353" w:rsidP="0000335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03353" w14:paraId="3AE4A385" w14:textId="77777777" w:rsidTr="00BE0AB0">
        <w:tc>
          <w:tcPr>
            <w:tcW w:w="5000" w:type="pct"/>
            <w:shd w:val="clear" w:color="auto" w:fill="auto"/>
          </w:tcPr>
          <w:p w14:paraId="210B59C8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创建视图：图书信息</w:t>
            </w:r>
          </w:p>
          <w:p w14:paraId="4B801643" w14:textId="77777777" w:rsidR="00003353" w:rsidRDefault="00003353" w:rsidP="00BE0AB0">
            <w:pPr>
              <w:pStyle w:val="a7"/>
              <w:ind w:firstLineChars="0" w:firstLine="0"/>
            </w:pPr>
            <w:r>
              <w:t>create view u_2_1_3_1.vl_</w:t>
            </w:r>
            <w:proofErr w:type="gramStart"/>
            <w:r>
              <w:t>book(</w:t>
            </w:r>
            <w:proofErr w:type="spellStart"/>
            <w:proofErr w:type="gramEnd"/>
            <w:r>
              <w:t>book_id</w:t>
            </w:r>
            <w:proofErr w:type="spellEnd"/>
            <w:r>
              <w:t xml:space="preserve">, </w:t>
            </w:r>
            <w:proofErr w:type="spellStart"/>
            <w:r>
              <w:t>book_name</w:t>
            </w:r>
            <w:proofErr w:type="spellEnd"/>
            <w:r>
              <w:t xml:space="preserve">, author, </w:t>
            </w:r>
            <w:proofErr w:type="spellStart"/>
            <w:r>
              <w:t>book_price</w:t>
            </w:r>
            <w:proofErr w:type="spellEnd"/>
            <w:r>
              <w:t xml:space="preserve">, </w:t>
            </w:r>
            <w:proofErr w:type="spellStart"/>
            <w:r>
              <w:t>publishing_house_name</w:t>
            </w:r>
            <w:proofErr w:type="spellEnd"/>
            <w:r>
              <w:t xml:space="preserve">, </w:t>
            </w:r>
            <w:proofErr w:type="spellStart"/>
            <w:r>
              <w:t>book_type</w:t>
            </w:r>
            <w:proofErr w:type="spellEnd"/>
            <w:r>
              <w:t xml:space="preserve">, </w:t>
            </w:r>
            <w:proofErr w:type="spellStart"/>
            <w:r>
              <w:t>publishing_time</w:t>
            </w:r>
            <w:proofErr w:type="spellEnd"/>
            <w:r>
              <w:t>, inventory)</w:t>
            </w:r>
          </w:p>
          <w:p w14:paraId="0BE2E28F" w14:textId="77777777" w:rsidR="00003353" w:rsidRDefault="00003353" w:rsidP="00BE0AB0">
            <w:pPr>
              <w:pStyle w:val="a7"/>
              <w:ind w:firstLineChars="0" w:firstLine="0"/>
            </w:pPr>
            <w:r>
              <w:tab/>
              <w:t>as</w:t>
            </w:r>
          </w:p>
          <w:p w14:paraId="1A1A2FBD" w14:textId="77777777" w:rsidR="00003353" w:rsidRDefault="00003353" w:rsidP="00BE0AB0">
            <w:pPr>
              <w:pStyle w:val="a7"/>
              <w:ind w:firstLineChars="0" w:firstLine="0"/>
            </w:pPr>
            <w:r>
              <w:lastRenderedPageBreak/>
              <w:tab/>
            </w:r>
            <w:r>
              <w:tab/>
              <w:t xml:space="preserve"> select </w:t>
            </w:r>
            <w:proofErr w:type="spellStart"/>
            <w:proofErr w:type="gramStart"/>
            <w:r>
              <w:t>a.book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a.book_name</w:t>
            </w:r>
            <w:proofErr w:type="spellEnd"/>
            <w:r>
              <w:t xml:space="preserve">, </w:t>
            </w:r>
            <w:proofErr w:type="spellStart"/>
            <w:r>
              <w:t>a.author</w:t>
            </w:r>
            <w:proofErr w:type="spellEnd"/>
            <w:r>
              <w:t xml:space="preserve">, </w:t>
            </w:r>
            <w:proofErr w:type="spellStart"/>
            <w:r>
              <w:t>a.book_price</w:t>
            </w:r>
            <w:proofErr w:type="spellEnd"/>
            <w:r>
              <w:t xml:space="preserve">, </w:t>
            </w:r>
            <w:proofErr w:type="spellStart"/>
            <w:r>
              <w:t>b.publishing_house_name</w:t>
            </w:r>
            <w:proofErr w:type="spellEnd"/>
            <w:r>
              <w:t xml:space="preserve">, </w:t>
            </w:r>
            <w:proofErr w:type="spellStart"/>
            <w:r>
              <w:t>a.book_type</w:t>
            </w:r>
            <w:proofErr w:type="spellEnd"/>
            <w:r>
              <w:t xml:space="preserve">, </w:t>
            </w:r>
            <w:proofErr w:type="spellStart"/>
            <w:r>
              <w:t>a.publishing_time</w:t>
            </w:r>
            <w:proofErr w:type="spellEnd"/>
            <w:r>
              <w:t xml:space="preserve">, </w:t>
            </w:r>
            <w:proofErr w:type="spellStart"/>
            <w:r>
              <w:t>a.inventory</w:t>
            </w:r>
            <w:proofErr w:type="spellEnd"/>
          </w:p>
          <w:p w14:paraId="79A62A71" w14:textId="77777777" w:rsidR="00003353" w:rsidRDefault="00003353" w:rsidP="00BE0AB0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book a, </w:t>
            </w:r>
            <w:proofErr w:type="spellStart"/>
            <w:r>
              <w:t>publishing_house</w:t>
            </w:r>
            <w:proofErr w:type="spellEnd"/>
            <w:r>
              <w:t xml:space="preserve"> b</w:t>
            </w:r>
          </w:p>
          <w:p w14:paraId="76B72782" w14:textId="77777777" w:rsidR="00003353" w:rsidRDefault="00003353" w:rsidP="00BE0AB0">
            <w:pPr>
              <w:pStyle w:val="a7"/>
              <w:ind w:firstLineChars="0" w:firstLine="0"/>
            </w:pPr>
            <w:r>
              <w:t>;</w:t>
            </w:r>
          </w:p>
          <w:p w14:paraId="6B73AD2C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u_2_1_3_1.vl_book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';</w:t>
            </w:r>
          </w:p>
          <w:p w14:paraId="4FC75011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u_2_1_3_1.vl_book.book_id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2C578959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u_2_1_3_1.vl_book.book_name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353CE7C3" w14:textId="77777777" w:rsidR="00003353" w:rsidRDefault="00003353" w:rsidP="00BE0AB0">
            <w:pPr>
              <w:pStyle w:val="a7"/>
              <w:ind w:firstLineChars="0" w:firstLine="0"/>
            </w:pPr>
            <w:r>
              <w:t>comment on column u_2_1_3_1.vl_book.auth</w:t>
            </w:r>
            <w:r>
              <w:rPr>
                <w:rFonts w:hint="eastAsia"/>
              </w:rPr>
              <w:t>or is '</w:t>
            </w:r>
            <w:r>
              <w:rPr>
                <w:rFonts w:hint="eastAsia"/>
              </w:rPr>
              <w:t>作者</w:t>
            </w:r>
            <w:r>
              <w:rPr>
                <w:rFonts w:hint="eastAsia"/>
              </w:rPr>
              <w:t>';</w:t>
            </w:r>
          </w:p>
          <w:p w14:paraId="7C93E1CD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u_2_1_3_1.vl_book.book_price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504A7DFE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u_2_1_3_1.vl_book.publishing_house_name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54D05150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u_2_1_3_1.vl_book.book_type is '</w:t>
            </w: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';</w:t>
            </w:r>
          </w:p>
          <w:p w14:paraId="56CC544F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u_2_1_3_1.vl_book.publishing_time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77CB4A44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u_2_1_3_1.vl_book.inventory is 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';</w:t>
            </w:r>
          </w:p>
          <w:p w14:paraId="4CECFE4D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7061ED18" w14:textId="77777777" w:rsidR="00003353" w:rsidRDefault="00003353" w:rsidP="00003353">
      <w:pPr>
        <w:pStyle w:val="4"/>
      </w:pPr>
      <w:bookmarkStart w:id="163" w:name="_Toc24927116"/>
      <w:r>
        <w:rPr>
          <w:rFonts w:hint="eastAsia"/>
        </w:rPr>
        <w:lastRenderedPageBreak/>
        <w:t>报表</w:t>
      </w:r>
      <w:bookmarkEnd w:id="163"/>
    </w:p>
    <w:p w14:paraId="77D1B25E" w14:textId="77777777" w:rsidR="00003353" w:rsidRPr="00FB1786" w:rsidRDefault="00003353" w:rsidP="0000335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5.3.4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6"/>
        <w:gridCol w:w="1703"/>
        <w:gridCol w:w="3119"/>
        <w:gridCol w:w="3542"/>
        <w:gridCol w:w="1502"/>
      </w:tblGrid>
      <w:tr w:rsidR="00003353" w14:paraId="70FCC37E" w14:textId="77777777" w:rsidTr="00BE0AB0">
        <w:tc>
          <w:tcPr>
            <w:tcW w:w="382" w:type="pct"/>
            <w:shd w:val="clear" w:color="auto" w:fill="D9D9D9"/>
          </w:tcPr>
          <w:p w14:paraId="42B4BBB5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97" w:type="pct"/>
            <w:shd w:val="clear" w:color="auto" w:fill="D9D9D9"/>
          </w:tcPr>
          <w:p w14:paraId="2A91D676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460" w:type="pct"/>
            <w:shd w:val="clear" w:color="auto" w:fill="D9D9D9"/>
          </w:tcPr>
          <w:p w14:paraId="37DD4030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58" w:type="pct"/>
            <w:shd w:val="clear" w:color="auto" w:fill="D9D9D9"/>
          </w:tcPr>
          <w:p w14:paraId="3DF44AAD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  <w:r>
              <w:rPr>
                <w:rFonts w:hint="eastAsia"/>
              </w:rPr>
              <w:t>5</w:t>
            </w:r>
          </w:p>
        </w:tc>
        <w:tc>
          <w:tcPr>
            <w:tcW w:w="703" w:type="pct"/>
            <w:shd w:val="clear" w:color="auto" w:fill="D9D9D9"/>
          </w:tcPr>
          <w:p w14:paraId="5FE1B57F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03353" w14:paraId="6286A979" w14:textId="77777777" w:rsidTr="00BE0AB0">
        <w:tc>
          <w:tcPr>
            <w:tcW w:w="382" w:type="pct"/>
            <w:shd w:val="clear" w:color="auto" w:fill="auto"/>
          </w:tcPr>
          <w:p w14:paraId="2BE4AA5E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97" w:type="pct"/>
            <w:shd w:val="clear" w:color="auto" w:fill="auto"/>
          </w:tcPr>
          <w:p w14:paraId="7E6899B5" w14:textId="77777777" w:rsidR="00003353" w:rsidRDefault="00003353" w:rsidP="00BE0AB0">
            <w:pPr>
              <w:pStyle w:val="a7"/>
              <w:ind w:firstLineChars="0" w:firstLine="0"/>
            </w:pPr>
            <w:bookmarkStart w:id="164" w:name="_Hlk25412131"/>
            <w:r w:rsidRPr="002B0407">
              <w:rPr>
                <w:rFonts w:hint="eastAsia"/>
              </w:rPr>
              <w:t>查询库存结果</w:t>
            </w:r>
            <w:bookmarkEnd w:id="164"/>
          </w:p>
        </w:tc>
        <w:tc>
          <w:tcPr>
            <w:tcW w:w="1460" w:type="pct"/>
            <w:shd w:val="clear" w:color="auto" w:fill="auto"/>
          </w:tcPr>
          <w:p w14:paraId="0DDDB27D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6D4ACA">
              <w:rPr>
                <w:rFonts w:hint="eastAsia"/>
              </w:rPr>
              <w:t>examine_inventory_book</w:t>
            </w:r>
            <w:r w:rsidRPr="006D4ACA">
              <w:t>_mes</w:t>
            </w:r>
            <w:proofErr w:type="spellEnd"/>
          </w:p>
        </w:tc>
        <w:tc>
          <w:tcPr>
            <w:tcW w:w="1658" w:type="pct"/>
          </w:tcPr>
          <w:p w14:paraId="0D151119" w14:textId="77777777" w:rsidR="00003353" w:rsidRDefault="00003353" w:rsidP="00BE0AB0">
            <w:pPr>
              <w:pStyle w:val="a7"/>
              <w:ind w:firstLineChars="0" w:firstLine="0"/>
            </w:pPr>
            <w:r w:rsidRPr="002B0407">
              <w:rPr>
                <w:rFonts w:hint="eastAsia"/>
              </w:rPr>
              <w:t>查看库存</w:t>
            </w:r>
          </w:p>
        </w:tc>
        <w:tc>
          <w:tcPr>
            <w:tcW w:w="703" w:type="pct"/>
          </w:tcPr>
          <w:p w14:paraId="7C3D9B95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6A294528" w14:textId="77777777" w:rsidTr="00BE0AB0">
        <w:tc>
          <w:tcPr>
            <w:tcW w:w="382" w:type="pct"/>
            <w:shd w:val="clear" w:color="auto" w:fill="auto"/>
          </w:tcPr>
          <w:p w14:paraId="63207B05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97" w:type="pct"/>
            <w:shd w:val="clear" w:color="auto" w:fill="auto"/>
          </w:tcPr>
          <w:p w14:paraId="701C5684" w14:textId="77777777" w:rsidR="00003353" w:rsidRDefault="00003353" w:rsidP="00BE0AB0">
            <w:pPr>
              <w:pStyle w:val="a7"/>
              <w:ind w:firstLineChars="0" w:firstLine="0"/>
            </w:pPr>
            <w:r w:rsidRPr="002B0407">
              <w:rPr>
                <w:rFonts w:hint="eastAsia"/>
              </w:rPr>
              <w:t>图书库存信息</w:t>
            </w:r>
          </w:p>
        </w:tc>
        <w:tc>
          <w:tcPr>
            <w:tcW w:w="1460" w:type="pct"/>
            <w:shd w:val="clear" w:color="auto" w:fill="auto"/>
          </w:tcPr>
          <w:p w14:paraId="0A2FEEC8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EA0853">
              <w:rPr>
                <w:rFonts w:hint="eastAsia"/>
              </w:rPr>
              <w:t>i</w:t>
            </w:r>
            <w:r w:rsidRPr="00EA0853">
              <w:t>nventory_book_mes</w:t>
            </w:r>
            <w:proofErr w:type="spellEnd"/>
          </w:p>
        </w:tc>
        <w:tc>
          <w:tcPr>
            <w:tcW w:w="1658" w:type="pct"/>
          </w:tcPr>
          <w:p w14:paraId="6BE826A0" w14:textId="77777777" w:rsidR="00003353" w:rsidRDefault="00003353" w:rsidP="00BE0AB0">
            <w:pPr>
              <w:pStyle w:val="a7"/>
              <w:ind w:firstLineChars="0" w:firstLine="0"/>
            </w:pPr>
            <w:r w:rsidRPr="002B0407">
              <w:rPr>
                <w:rFonts w:hint="eastAsia"/>
              </w:rPr>
              <w:t>查看库存</w:t>
            </w:r>
          </w:p>
        </w:tc>
        <w:tc>
          <w:tcPr>
            <w:tcW w:w="703" w:type="pct"/>
          </w:tcPr>
          <w:p w14:paraId="441EBC44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4F9647FC" w14:textId="77777777" w:rsidTr="00BE0AB0">
        <w:tc>
          <w:tcPr>
            <w:tcW w:w="382" w:type="pct"/>
            <w:shd w:val="clear" w:color="auto" w:fill="auto"/>
          </w:tcPr>
          <w:p w14:paraId="4C4F022C" w14:textId="77777777" w:rsidR="00003353" w:rsidRDefault="00003353" w:rsidP="00BE0AB0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97" w:type="pct"/>
            <w:shd w:val="clear" w:color="auto" w:fill="auto"/>
          </w:tcPr>
          <w:p w14:paraId="0E132861" w14:textId="77777777" w:rsidR="00003353" w:rsidRDefault="00003353" w:rsidP="00BE0AB0">
            <w:pPr>
              <w:pStyle w:val="a7"/>
              <w:ind w:firstLineChars="0" w:firstLine="0"/>
            </w:pPr>
            <w:r w:rsidRPr="002B0407">
              <w:rPr>
                <w:rFonts w:hint="eastAsia"/>
              </w:rPr>
              <w:t>订单详情</w:t>
            </w:r>
          </w:p>
        </w:tc>
        <w:tc>
          <w:tcPr>
            <w:tcW w:w="1460" w:type="pct"/>
            <w:shd w:val="clear" w:color="auto" w:fill="auto"/>
          </w:tcPr>
          <w:p w14:paraId="1000D547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EA0853">
              <w:rPr>
                <w:rFonts w:hint="eastAsia"/>
              </w:rPr>
              <w:t>order</w:t>
            </w:r>
            <w:r w:rsidRPr="00EA0853">
              <w:t>_info_mes</w:t>
            </w:r>
            <w:proofErr w:type="spellEnd"/>
          </w:p>
        </w:tc>
        <w:tc>
          <w:tcPr>
            <w:tcW w:w="1658" w:type="pct"/>
          </w:tcPr>
          <w:p w14:paraId="0B02B593" w14:textId="77777777" w:rsidR="00003353" w:rsidRDefault="00003353" w:rsidP="00BE0AB0">
            <w:pPr>
              <w:pStyle w:val="a7"/>
              <w:ind w:firstLineChars="0" w:firstLine="0"/>
            </w:pPr>
            <w:r w:rsidRPr="002B0407">
              <w:rPr>
                <w:rFonts w:hint="eastAsia"/>
              </w:rPr>
              <w:t>查看订单</w:t>
            </w:r>
          </w:p>
        </w:tc>
        <w:tc>
          <w:tcPr>
            <w:tcW w:w="703" w:type="pct"/>
          </w:tcPr>
          <w:p w14:paraId="01FC8566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535475A6" w14:textId="77777777" w:rsidR="00003353" w:rsidRPr="006F597C" w:rsidRDefault="00003353" w:rsidP="00003353">
      <w:pPr>
        <w:keepNext/>
        <w:keepLines/>
        <w:numPr>
          <w:ilvl w:val="4"/>
          <w:numId w:val="1"/>
        </w:numPr>
        <w:tabs>
          <w:tab w:val="clear" w:pos="3118"/>
          <w:tab w:val="num" w:pos="1276"/>
        </w:tabs>
        <w:spacing w:before="280" w:after="290" w:line="376" w:lineRule="auto"/>
        <w:ind w:left="1276" w:hanging="1276"/>
        <w:outlineLvl w:val="4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查询库存结果</w:t>
      </w:r>
    </w:p>
    <w:p w14:paraId="6A324FBF" w14:textId="77777777" w:rsidR="00003353" w:rsidRPr="00FB1786" w:rsidRDefault="00003353" w:rsidP="0000335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 w:rsidRPr="006D4ACA">
        <w:rPr>
          <w:rFonts w:hint="eastAsia"/>
        </w:rPr>
        <w:t>examine_inventory_book</w:t>
      </w:r>
      <w:r w:rsidRPr="006D4ACA">
        <w:t>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003353" w14:paraId="50310919" w14:textId="77777777" w:rsidTr="00BE0AB0">
        <w:tc>
          <w:tcPr>
            <w:tcW w:w="344" w:type="pct"/>
            <w:shd w:val="clear" w:color="auto" w:fill="D9D9D9"/>
          </w:tcPr>
          <w:p w14:paraId="272A488D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1C2E0DDC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2DD67316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1709D562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6F4BC187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484C4956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31A6344C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03353" w14:paraId="71351974" w14:textId="77777777" w:rsidTr="00BE0AB0">
        <w:tc>
          <w:tcPr>
            <w:tcW w:w="344" w:type="pct"/>
            <w:shd w:val="clear" w:color="auto" w:fill="auto"/>
          </w:tcPr>
          <w:p w14:paraId="0436D47C" w14:textId="77777777" w:rsidR="00003353" w:rsidRDefault="00003353" w:rsidP="00BE0AB0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68248B4" w14:textId="77777777" w:rsidR="00003353" w:rsidRDefault="00003353" w:rsidP="00BE0AB0">
            <w:pPr>
              <w:pStyle w:val="a7"/>
              <w:ind w:firstLineChars="0" w:firstLine="0"/>
            </w:pPr>
            <w:r w:rsidRPr="002B0407">
              <w:rPr>
                <w:rFonts w:hint="eastAsia"/>
              </w:rPr>
              <w:t>图书编号</w:t>
            </w:r>
          </w:p>
        </w:tc>
        <w:tc>
          <w:tcPr>
            <w:tcW w:w="672" w:type="pct"/>
            <w:shd w:val="clear" w:color="auto" w:fill="auto"/>
          </w:tcPr>
          <w:p w14:paraId="0F2BE8F3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797" w:type="pct"/>
          </w:tcPr>
          <w:p w14:paraId="229477AA" w14:textId="77777777" w:rsidR="00003353" w:rsidRDefault="00003353" w:rsidP="00BE0AB0">
            <w:pPr>
              <w:pStyle w:val="a7"/>
              <w:ind w:firstLineChars="0" w:firstLine="0"/>
            </w:pPr>
            <w:r w:rsidRPr="00FA5B8E"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34BF6FE1" w14:textId="77777777" w:rsidR="00003353" w:rsidRDefault="00003353" w:rsidP="00BE0AB0">
            <w:pPr>
              <w:pStyle w:val="a7"/>
              <w:ind w:firstLineChars="0" w:firstLine="0"/>
            </w:pPr>
            <w:r w:rsidRPr="002D5291">
              <w:rPr>
                <w:rFonts w:hint="eastAsia"/>
              </w:rPr>
              <w:t>book</w:t>
            </w:r>
          </w:p>
        </w:tc>
        <w:tc>
          <w:tcPr>
            <w:tcW w:w="1602" w:type="pct"/>
          </w:tcPr>
          <w:p w14:paraId="2F33CA47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0E3E0D4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50919889" w14:textId="77777777" w:rsidTr="00BE0AB0">
        <w:tc>
          <w:tcPr>
            <w:tcW w:w="344" w:type="pct"/>
            <w:shd w:val="clear" w:color="auto" w:fill="auto"/>
          </w:tcPr>
          <w:p w14:paraId="1D1E5B79" w14:textId="77777777" w:rsidR="00003353" w:rsidRDefault="00003353" w:rsidP="00BE0AB0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0A7ECD3" w14:textId="77777777" w:rsidR="00003353" w:rsidRDefault="00003353" w:rsidP="00BE0AB0">
            <w:pPr>
              <w:pStyle w:val="a7"/>
              <w:ind w:firstLineChars="0" w:firstLine="0"/>
            </w:pPr>
            <w:r w:rsidRPr="002B0407"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35353983" w14:textId="77777777" w:rsidR="00003353" w:rsidRPr="005B3249" w:rsidRDefault="00003353" w:rsidP="00BE0AB0">
            <w:pPr>
              <w:pStyle w:val="a7"/>
              <w:ind w:firstLineChars="0" w:firstLine="0"/>
              <w:rPr>
                <w:b/>
                <w:bCs/>
              </w:rPr>
            </w:pPr>
            <w:proofErr w:type="spellStart"/>
            <w:r w:rsidRPr="00D4569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797" w:type="pct"/>
          </w:tcPr>
          <w:p w14:paraId="55EC2EC8" w14:textId="77777777" w:rsidR="00003353" w:rsidRDefault="00003353" w:rsidP="00BE0AB0">
            <w:r w:rsidRPr="00FA5B8E"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60CB807A" w14:textId="77777777" w:rsidR="00003353" w:rsidRDefault="00003353" w:rsidP="00BE0AB0">
            <w:pPr>
              <w:pStyle w:val="a7"/>
              <w:ind w:firstLineChars="0" w:firstLine="0"/>
            </w:pPr>
            <w:r w:rsidRPr="002D5291">
              <w:rPr>
                <w:rFonts w:hint="eastAsia"/>
              </w:rPr>
              <w:t>book</w:t>
            </w:r>
          </w:p>
        </w:tc>
        <w:tc>
          <w:tcPr>
            <w:tcW w:w="1602" w:type="pct"/>
          </w:tcPr>
          <w:p w14:paraId="7A0CAFA5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3BB3949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0A515C44" w14:textId="77777777" w:rsidTr="00BE0AB0">
        <w:tc>
          <w:tcPr>
            <w:tcW w:w="344" w:type="pct"/>
            <w:shd w:val="clear" w:color="auto" w:fill="auto"/>
          </w:tcPr>
          <w:p w14:paraId="7C9592A3" w14:textId="77777777" w:rsidR="00003353" w:rsidRDefault="00003353" w:rsidP="00BE0AB0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1277360" w14:textId="77777777" w:rsidR="00003353" w:rsidRDefault="00003353" w:rsidP="00BE0AB0">
            <w:pPr>
              <w:pStyle w:val="a7"/>
              <w:ind w:firstLineChars="0" w:firstLine="0"/>
            </w:pPr>
            <w:r w:rsidRPr="002B0407">
              <w:rPr>
                <w:rFonts w:hint="eastAsia"/>
              </w:rPr>
              <w:t>库存</w:t>
            </w:r>
          </w:p>
        </w:tc>
        <w:tc>
          <w:tcPr>
            <w:tcW w:w="672" w:type="pct"/>
            <w:shd w:val="clear" w:color="auto" w:fill="auto"/>
          </w:tcPr>
          <w:p w14:paraId="3181DC9A" w14:textId="77777777" w:rsidR="00003353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inventory</w:t>
            </w:r>
          </w:p>
        </w:tc>
        <w:tc>
          <w:tcPr>
            <w:tcW w:w="797" w:type="pct"/>
          </w:tcPr>
          <w:p w14:paraId="5DF8D8A9" w14:textId="77777777" w:rsidR="00003353" w:rsidRDefault="00003353" w:rsidP="00BE0AB0">
            <w:r w:rsidRPr="00FA5B8E"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2E9CA7A2" w14:textId="77777777" w:rsidR="00003353" w:rsidRDefault="00003353" w:rsidP="00BE0AB0">
            <w:pPr>
              <w:pStyle w:val="a7"/>
              <w:ind w:firstLineChars="0" w:firstLine="0"/>
            </w:pPr>
            <w:r w:rsidRPr="002D5291">
              <w:rPr>
                <w:rFonts w:hint="eastAsia"/>
              </w:rPr>
              <w:t>book</w:t>
            </w:r>
          </w:p>
        </w:tc>
        <w:tc>
          <w:tcPr>
            <w:tcW w:w="1602" w:type="pct"/>
          </w:tcPr>
          <w:p w14:paraId="4AD7BC54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160D17C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6E4D447D" w14:textId="77777777" w:rsidR="00003353" w:rsidRPr="003F5CC5" w:rsidRDefault="00003353" w:rsidP="0000335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03353" w14:paraId="47C30A4A" w14:textId="77777777" w:rsidTr="00BE0AB0">
        <w:tc>
          <w:tcPr>
            <w:tcW w:w="5000" w:type="pct"/>
            <w:shd w:val="clear" w:color="auto" w:fill="auto"/>
          </w:tcPr>
          <w:p w14:paraId="25495A8F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创建视图：查询库存结果</w:t>
            </w:r>
          </w:p>
          <w:p w14:paraId="0A23F033" w14:textId="77777777" w:rsidR="00003353" w:rsidRDefault="00003353" w:rsidP="00BE0AB0">
            <w:pPr>
              <w:pStyle w:val="a7"/>
              <w:ind w:firstLineChars="0" w:firstLine="0"/>
            </w:pPr>
            <w:r>
              <w:t>create view u_2_1_3_</w:t>
            </w:r>
            <w:proofErr w:type="gramStart"/>
            <w:r>
              <w:t>1.examine</w:t>
            </w:r>
            <w:proofErr w:type="gramEnd"/>
            <w:r>
              <w:t>_inventory_book_mes(</w:t>
            </w:r>
            <w:proofErr w:type="spellStart"/>
            <w:r>
              <w:t>book_id</w:t>
            </w:r>
            <w:proofErr w:type="spellEnd"/>
            <w:r>
              <w:t xml:space="preserve">, </w:t>
            </w:r>
            <w:proofErr w:type="spellStart"/>
            <w:r>
              <w:t>book_name</w:t>
            </w:r>
            <w:proofErr w:type="spellEnd"/>
            <w:r>
              <w:t>, inventory)</w:t>
            </w:r>
          </w:p>
          <w:p w14:paraId="1FC29C9C" w14:textId="77777777" w:rsidR="00003353" w:rsidRDefault="00003353" w:rsidP="00BE0AB0">
            <w:pPr>
              <w:pStyle w:val="a7"/>
              <w:ind w:firstLineChars="0" w:firstLine="0"/>
            </w:pPr>
            <w:r>
              <w:tab/>
              <w:t>as</w:t>
            </w:r>
          </w:p>
          <w:p w14:paraId="07FEDC79" w14:textId="77777777" w:rsidR="00003353" w:rsidRDefault="00003353" w:rsidP="00BE0AB0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book, book, book</w:t>
            </w:r>
          </w:p>
          <w:p w14:paraId="575CD297" w14:textId="77777777" w:rsidR="00003353" w:rsidRDefault="00003353" w:rsidP="00BE0AB0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book</w:t>
            </w:r>
          </w:p>
          <w:p w14:paraId="1F07D362" w14:textId="77777777" w:rsidR="00003353" w:rsidRDefault="00003353" w:rsidP="00BE0AB0">
            <w:pPr>
              <w:pStyle w:val="a7"/>
              <w:ind w:firstLineChars="0" w:firstLine="0"/>
            </w:pPr>
            <w:r>
              <w:t>;</w:t>
            </w:r>
          </w:p>
          <w:p w14:paraId="0A4518FE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u_2_1_3_1.examine_inventory_book_mes is '</w:t>
            </w:r>
            <w:r>
              <w:rPr>
                <w:rFonts w:hint="eastAsia"/>
              </w:rPr>
              <w:t>查询库存结果</w:t>
            </w:r>
            <w:r>
              <w:rPr>
                <w:rFonts w:hint="eastAsia"/>
              </w:rPr>
              <w:t>';</w:t>
            </w:r>
          </w:p>
          <w:p w14:paraId="17DC7934" w14:textId="77777777" w:rsidR="00003353" w:rsidRDefault="00003353" w:rsidP="00BE0AB0">
            <w:pPr>
              <w:pStyle w:val="a7"/>
              <w:ind w:firstLineChars="0" w:firstLine="0"/>
            </w:pPr>
            <w:r>
              <w:t>comment on column u_2_1_3_1.examine_inventory_b</w:t>
            </w:r>
            <w:r>
              <w:rPr>
                <w:rFonts w:hint="eastAsia"/>
              </w:rPr>
              <w:t>ook_mes.book_id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00228AD3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u_2_1_3_1.examine_inventory_book_mes.book_name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48346657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u_2_1_3_1.examine_inventory_book_mes.inventory is 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';</w:t>
            </w:r>
          </w:p>
          <w:p w14:paraId="1D46FF76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206E8A1B" w14:textId="77777777" w:rsidR="00003353" w:rsidRDefault="00003353" w:rsidP="00003353">
      <w:pPr>
        <w:pStyle w:val="5"/>
        <w:spacing w:line="377" w:lineRule="auto"/>
        <w:ind w:left="1276" w:hanging="1276"/>
      </w:pPr>
      <w:bookmarkStart w:id="165" w:name="_Toc24927117"/>
      <w:r>
        <w:rPr>
          <w:rFonts w:hint="eastAsia"/>
        </w:rPr>
        <w:lastRenderedPageBreak/>
        <w:t>图书库存信息</w:t>
      </w:r>
    </w:p>
    <w:p w14:paraId="4BB503C0" w14:textId="77777777" w:rsidR="00003353" w:rsidRPr="00FB1786" w:rsidRDefault="00003353" w:rsidP="0000335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 w:rsidRPr="00EA0853">
        <w:rPr>
          <w:rFonts w:hint="eastAsia"/>
        </w:rPr>
        <w:t>inventory_book</w:t>
      </w:r>
      <w:r w:rsidRPr="00EA0853">
        <w:t>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3"/>
        <w:gridCol w:w="1128"/>
        <w:gridCol w:w="1663"/>
        <w:gridCol w:w="1611"/>
        <w:gridCol w:w="1663"/>
        <w:gridCol w:w="3334"/>
        <w:gridCol w:w="640"/>
      </w:tblGrid>
      <w:tr w:rsidR="00003353" w14:paraId="6839F07B" w14:textId="77777777" w:rsidTr="00BE0AB0">
        <w:tc>
          <w:tcPr>
            <w:tcW w:w="326" w:type="pct"/>
            <w:shd w:val="clear" w:color="auto" w:fill="D9D9D9"/>
          </w:tcPr>
          <w:p w14:paraId="7A5DC3B3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53" w:type="pct"/>
            <w:shd w:val="clear" w:color="auto" w:fill="D9D9D9"/>
          </w:tcPr>
          <w:p w14:paraId="7A2999E4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78" w:type="pct"/>
            <w:shd w:val="clear" w:color="auto" w:fill="D9D9D9"/>
          </w:tcPr>
          <w:p w14:paraId="2901C760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79" w:type="pct"/>
            <w:shd w:val="clear" w:color="auto" w:fill="D9D9D9"/>
          </w:tcPr>
          <w:p w14:paraId="444A77FB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54" w:type="pct"/>
            <w:shd w:val="clear" w:color="auto" w:fill="D9D9D9"/>
          </w:tcPr>
          <w:p w14:paraId="77E9A44F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584" w:type="pct"/>
            <w:shd w:val="clear" w:color="auto" w:fill="D9D9D9"/>
          </w:tcPr>
          <w:p w14:paraId="59515984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24" w:type="pct"/>
            <w:shd w:val="clear" w:color="auto" w:fill="D9D9D9"/>
          </w:tcPr>
          <w:p w14:paraId="20E40FAC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03353" w14:paraId="7EFC8BA1" w14:textId="77777777" w:rsidTr="00BE0AB0">
        <w:tc>
          <w:tcPr>
            <w:tcW w:w="326" w:type="pct"/>
            <w:shd w:val="clear" w:color="auto" w:fill="auto"/>
          </w:tcPr>
          <w:p w14:paraId="11CB84F7" w14:textId="77777777" w:rsidR="00003353" w:rsidRDefault="00003353" w:rsidP="00BE0AB0"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>
              <w:rPr>
                <w:noProof/>
              </w:rPr>
              <w:t>1</w:t>
            </w:r>
            <w:r w:rsidRPr="00067238">
              <w:fldChar w:fldCharType="end"/>
            </w:r>
          </w:p>
        </w:tc>
        <w:tc>
          <w:tcPr>
            <w:tcW w:w="553" w:type="pct"/>
            <w:shd w:val="clear" w:color="auto" w:fill="auto"/>
          </w:tcPr>
          <w:p w14:paraId="47B8A8E2" w14:textId="77777777" w:rsidR="00003353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图书编号</w:t>
            </w:r>
          </w:p>
        </w:tc>
        <w:tc>
          <w:tcPr>
            <w:tcW w:w="778" w:type="pct"/>
            <w:shd w:val="clear" w:color="auto" w:fill="auto"/>
          </w:tcPr>
          <w:p w14:paraId="1233C5F0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779" w:type="pct"/>
          </w:tcPr>
          <w:p w14:paraId="673D47E0" w14:textId="77777777" w:rsidR="00003353" w:rsidRDefault="00003353" w:rsidP="00BE0AB0">
            <w:pPr>
              <w:pStyle w:val="a7"/>
              <w:ind w:firstLineChars="0" w:firstLine="0"/>
            </w:pPr>
            <w:r w:rsidRPr="00FA5B8E">
              <w:rPr>
                <w:rFonts w:hint="eastAsia"/>
              </w:rPr>
              <w:t>book</w:t>
            </w:r>
          </w:p>
        </w:tc>
        <w:tc>
          <w:tcPr>
            <w:tcW w:w="654" w:type="pct"/>
          </w:tcPr>
          <w:p w14:paraId="34FB455A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1584" w:type="pct"/>
          </w:tcPr>
          <w:p w14:paraId="26A05388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24" w:type="pct"/>
            <w:shd w:val="clear" w:color="auto" w:fill="auto"/>
          </w:tcPr>
          <w:p w14:paraId="6FB146F8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10FF7999" w14:textId="77777777" w:rsidTr="00BE0AB0">
        <w:tc>
          <w:tcPr>
            <w:tcW w:w="326" w:type="pct"/>
            <w:shd w:val="clear" w:color="auto" w:fill="auto"/>
          </w:tcPr>
          <w:p w14:paraId="3985A34A" w14:textId="77777777" w:rsidR="00003353" w:rsidRDefault="00003353" w:rsidP="00BE0AB0"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>
              <w:rPr>
                <w:noProof/>
              </w:rPr>
              <w:t>2</w:t>
            </w:r>
            <w:r w:rsidRPr="00067238">
              <w:fldChar w:fldCharType="end"/>
            </w:r>
          </w:p>
        </w:tc>
        <w:tc>
          <w:tcPr>
            <w:tcW w:w="553" w:type="pct"/>
            <w:shd w:val="clear" w:color="auto" w:fill="auto"/>
          </w:tcPr>
          <w:p w14:paraId="56D614D7" w14:textId="77777777" w:rsidR="00003353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图书名</w:t>
            </w:r>
          </w:p>
        </w:tc>
        <w:tc>
          <w:tcPr>
            <w:tcW w:w="778" w:type="pct"/>
            <w:shd w:val="clear" w:color="auto" w:fill="auto"/>
          </w:tcPr>
          <w:p w14:paraId="6DEA5677" w14:textId="77777777" w:rsidR="00003353" w:rsidRPr="005B3249" w:rsidRDefault="00003353" w:rsidP="00BE0AB0">
            <w:pPr>
              <w:pStyle w:val="a7"/>
              <w:ind w:firstLineChars="0" w:firstLine="0"/>
              <w:rPr>
                <w:b/>
                <w:bCs/>
              </w:rPr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779" w:type="pct"/>
          </w:tcPr>
          <w:p w14:paraId="520415AE" w14:textId="77777777" w:rsidR="00003353" w:rsidRDefault="00003353" w:rsidP="00BE0AB0">
            <w:r w:rsidRPr="00FA5B8E">
              <w:rPr>
                <w:rFonts w:hint="eastAsia"/>
              </w:rPr>
              <w:t>book</w:t>
            </w:r>
          </w:p>
        </w:tc>
        <w:tc>
          <w:tcPr>
            <w:tcW w:w="654" w:type="pct"/>
          </w:tcPr>
          <w:p w14:paraId="01C09732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1584" w:type="pct"/>
          </w:tcPr>
          <w:p w14:paraId="54750A9E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24" w:type="pct"/>
            <w:shd w:val="clear" w:color="auto" w:fill="auto"/>
          </w:tcPr>
          <w:p w14:paraId="292524BF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7B44059B" w14:textId="77777777" w:rsidTr="00BE0AB0">
        <w:tc>
          <w:tcPr>
            <w:tcW w:w="326" w:type="pct"/>
            <w:shd w:val="clear" w:color="auto" w:fill="auto"/>
          </w:tcPr>
          <w:p w14:paraId="33E89DA0" w14:textId="77777777" w:rsidR="00003353" w:rsidRDefault="00003353" w:rsidP="00BE0AB0"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>
              <w:rPr>
                <w:noProof/>
              </w:rPr>
              <w:t>3</w:t>
            </w:r>
            <w:r w:rsidRPr="00067238">
              <w:fldChar w:fldCharType="end"/>
            </w:r>
          </w:p>
        </w:tc>
        <w:tc>
          <w:tcPr>
            <w:tcW w:w="553" w:type="pct"/>
            <w:shd w:val="clear" w:color="auto" w:fill="auto"/>
          </w:tcPr>
          <w:p w14:paraId="7DF3E20E" w14:textId="77777777" w:rsidR="00003353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库存</w:t>
            </w:r>
          </w:p>
        </w:tc>
        <w:tc>
          <w:tcPr>
            <w:tcW w:w="778" w:type="pct"/>
            <w:shd w:val="clear" w:color="auto" w:fill="auto"/>
          </w:tcPr>
          <w:p w14:paraId="1034389D" w14:textId="77777777" w:rsidR="00003353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inventory</w:t>
            </w:r>
          </w:p>
        </w:tc>
        <w:tc>
          <w:tcPr>
            <w:tcW w:w="779" w:type="pct"/>
          </w:tcPr>
          <w:p w14:paraId="3E6C8686" w14:textId="77777777" w:rsidR="00003353" w:rsidRDefault="00003353" w:rsidP="00BE0AB0">
            <w:r w:rsidRPr="00FA5B8E">
              <w:rPr>
                <w:rFonts w:hint="eastAsia"/>
              </w:rPr>
              <w:t>book</w:t>
            </w:r>
          </w:p>
        </w:tc>
        <w:tc>
          <w:tcPr>
            <w:tcW w:w="654" w:type="pct"/>
          </w:tcPr>
          <w:p w14:paraId="647191F4" w14:textId="77777777" w:rsidR="00003353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inventory</w:t>
            </w:r>
          </w:p>
        </w:tc>
        <w:tc>
          <w:tcPr>
            <w:tcW w:w="1584" w:type="pct"/>
          </w:tcPr>
          <w:p w14:paraId="73F91E38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24" w:type="pct"/>
            <w:shd w:val="clear" w:color="auto" w:fill="auto"/>
          </w:tcPr>
          <w:p w14:paraId="37094FB8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43BCBB0E" w14:textId="77777777" w:rsidTr="00BE0AB0">
        <w:tc>
          <w:tcPr>
            <w:tcW w:w="326" w:type="pct"/>
            <w:shd w:val="clear" w:color="auto" w:fill="auto"/>
          </w:tcPr>
          <w:p w14:paraId="7B97FB40" w14:textId="77777777" w:rsidR="00003353" w:rsidRDefault="00003353" w:rsidP="00BE0AB0"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>
              <w:rPr>
                <w:noProof/>
              </w:rPr>
              <w:t>4</w:t>
            </w:r>
            <w:r w:rsidRPr="00067238">
              <w:fldChar w:fldCharType="end"/>
            </w:r>
          </w:p>
        </w:tc>
        <w:tc>
          <w:tcPr>
            <w:tcW w:w="553" w:type="pct"/>
            <w:shd w:val="clear" w:color="auto" w:fill="auto"/>
          </w:tcPr>
          <w:p w14:paraId="108EAE7A" w14:textId="77777777" w:rsidR="00003353" w:rsidRPr="002B0407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已售数量</w:t>
            </w:r>
          </w:p>
        </w:tc>
        <w:tc>
          <w:tcPr>
            <w:tcW w:w="778" w:type="pct"/>
            <w:shd w:val="clear" w:color="auto" w:fill="auto"/>
          </w:tcPr>
          <w:p w14:paraId="4CC84B45" w14:textId="77777777" w:rsidR="00003353" w:rsidRPr="00067238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sold_count</w:t>
            </w:r>
            <w:proofErr w:type="spellEnd"/>
          </w:p>
        </w:tc>
        <w:tc>
          <w:tcPr>
            <w:tcW w:w="779" w:type="pct"/>
          </w:tcPr>
          <w:p w14:paraId="3AFC84D0" w14:textId="77777777" w:rsidR="00003353" w:rsidRPr="00FA5B8E" w:rsidRDefault="00003353" w:rsidP="00BE0AB0"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654" w:type="pct"/>
          </w:tcPr>
          <w:p w14:paraId="047FE4E0" w14:textId="77777777" w:rsidR="00003353" w:rsidRPr="002D5291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sold_count</w:t>
            </w:r>
            <w:proofErr w:type="spellEnd"/>
          </w:p>
        </w:tc>
        <w:tc>
          <w:tcPr>
            <w:tcW w:w="1584" w:type="pct"/>
          </w:tcPr>
          <w:p w14:paraId="397C1987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24" w:type="pct"/>
            <w:shd w:val="clear" w:color="auto" w:fill="auto"/>
          </w:tcPr>
          <w:p w14:paraId="68EC13B3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53959996" w14:textId="77777777" w:rsidTr="00BE0AB0">
        <w:tc>
          <w:tcPr>
            <w:tcW w:w="326" w:type="pct"/>
            <w:shd w:val="clear" w:color="auto" w:fill="auto"/>
          </w:tcPr>
          <w:p w14:paraId="3A60D9AF" w14:textId="77777777" w:rsidR="00003353" w:rsidRDefault="00003353" w:rsidP="00BE0AB0">
            <w:r w:rsidRPr="00067238">
              <w:fldChar w:fldCharType="begin"/>
            </w:r>
            <w:r w:rsidRPr="00067238">
              <w:instrText xml:space="preserve"> SEQ  </w:instrText>
            </w:r>
            <w:r w:rsidRPr="00067238">
              <w:instrText>表格编号</w:instrText>
            </w:r>
            <w:r w:rsidRPr="00067238">
              <w:instrText xml:space="preserve"> \* ARABIC \s 5 </w:instrText>
            </w:r>
            <w:r w:rsidRPr="00067238">
              <w:fldChar w:fldCharType="separate"/>
            </w:r>
            <w:r>
              <w:rPr>
                <w:noProof/>
              </w:rPr>
              <w:t>5</w:t>
            </w:r>
            <w:r w:rsidRPr="00067238">
              <w:fldChar w:fldCharType="end"/>
            </w:r>
          </w:p>
        </w:tc>
        <w:tc>
          <w:tcPr>
            <w:tcW w:w="553" w:type="pct"/>
            <w:shd w:val="clear" w:color="auto" w:fill="auto"/>
          </w:tcPr>
          <w:p w14:paraId="308BE0FF" w14:textId="77777777" w:rsidR="00003353" w:rsidRPr="002B0407" w:rsidRDefault="00003353" w:rsidP="00BE0AB0">
            <w:pPr>
              <w:pStyle w:val="a7"/>
              <w:ind w:firstLineChars="0" w:firstLine="0"/>
            </w:pPr>
            <w:r w:rsidRPr="00067238">
              <w:rPr>
                <w:rFonts w:hint="eastAsia"/>
              </w:rPr>
              <w:t>总数量</w:t>
            </w:r>
          </w:p>
        </w:tc>
        <w:tc>
          <w:tcPr>
            <w:tcW w:w="778" w:type="pct"/>
            <w:shd w:val="clear" w:color="auto" w:fill="auto"/>
          </w:tcPr>
          <w:p w14:paraId="014368FD" w14:textId="77777777" w:rsidR="00003353" w:rsidRPr="00067238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book_count_sum</w:t>
            </w:r>
            <w:proofErr w:type="spellEnd"/>
          </w:p>
        </w:tc>
        <w:tc>
          <w:tcPr>
            <w:tcW w:w="779" w:type="pct"/>
          </w:tcPr>
          <w:p w14:paraId="121F56EE" w14:textId="77777777" w:rsidR="00003353" w:rsidRPr="00FA5B8E" w:rsidRDefault="00003353" w:rsidP="00BE0AB0">
            <w:r w:rsidRPr="00FA5B8E">
              <w:rPr>
                <w:rFonts w:hint="eastAsia"/>
              </w:rPr>
              <w:t>book</w:t>
            </w:r>
          </w:p>
        </w:tc>
        <w:tc>
          <w:tcPr>
            <w:tcW w:w="654" w:type="pct"/>
          </w:tcPr>
          <w:p w14:paraId="57569199" w14:textId="77777777" w:rsidR="00003353" w:rsidRPr="002D5291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book_count_sum</w:t>
            </w:r>
            <w:proofErr w:type="spellEnd"/>
          </w:p>
        </w:tc>
        <w:tc>
          <w:tcPr>
            <w:tcW w:w="1584" w:type="pct"/>
          </w:tcPr>
          <w:p w14:paraId="2F1C7536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24" w:type="pct"/>
            <w:shd w:val="clear" w:color="auto" w:fill="auto"/>
          </w:tcPr>
          <w:p w14:paraId="71C95382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2D31F6F8" w14:textId="77777777" w:rsidR="00003353" w:rsidRPr="003F5CC5" w:rsidRDefault="00003353" w:rsidP="0000335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03353" w14:paraId="5FFD628B" w14:textId="77777777" w:rsidTr="00BE0AB0">
        <w:tc>
          <w:tcPr>
            <w:tcW w:w="5000" w:type="pct"/>
            <w:shd w:val="clear" w:color="auto" w:fill="auto"/>
          </w:tcPr>
          <w:p w14:paraId="70DC5C03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创建视图：图书库存信息</w:t>
            </w:r>
          </w:p>
          <w:p w14:paraId="50C2C9B6" w14:textId="77777777" w:rsidR="00003353" w:rsidRDefault="00003353" w:rsidP="00BE0AB0">
            <w:pPr>
              <w:pStyle w:val="a7"/>
              <w:ind w:firstLineChars="0" w:firstLine="0"/>
            </w:pPr>
            <w:r>
              <w:t>create view u_2_1_3_</w:t>
            </w:r>
            <w:proofErr w:type="gramStart"/>
            <w:r>
              <w:t>1.inventory</w:t>
            </w:r>
            <w:proofErr w:type="gramEnd"/>
            <w:r>
              <w:t>_book_mes(</w:t>
            </w:r>
            <w:proofErr w:type="spellStart"/>
            <w:r>
              <w:t>book_id</w:t>
            </w:r>
            <w:proofErr w:type="spellEnd"/>
            <w:r>
              <w:t xml:space="preserve">, </w:t>
            </w:r>
            <w:proofErr w:type="spellStart"/>
            <w:r>
              <w:t>book_name</w:t>
            </w:r>
            <w:proofErr w:type="spellEnd"/>
            <w:r>
              <w:t xml:space="preserve">, inventory, </w:t>
            </w:r>
            <w:proofErr w:type="spellStart"/>
            <w:r>
              <w:t>sold_count</w:t>
            </w:r>
            <w:proofErr w:type="spellEnd"/>
            <w:r>
              <w:t xml:space="preserve">, </w:t>
            </w:r>
            <w:proofErr w:type="spellStart"/>
            <w:r>
              <w:t>book_count_sum</w:t>
            </w:r>
            <w:proofErr w:type="spellEnd"/>
            <w:r>
              <w:t>)</w:t>
            </w:r>
          </w:p>
          <w:p w14:paraId="5BC1373D" w14:textId="77777777" w:rsidR="00003353" w:rsidRDefault="00003353" w:rsidP="00BE0AB0">
            <w:pPr>
              <w:pStyle w:val="a7"/>
              <w:ind w:firstLineChars="0" w:firstLine="0"/>
            </w:pPr>
            <w:r>
              <w:tab/>
              <w:t>as</w:t>
            </w:r>
          </w:p>
          <w:p w14:paraId="1E70FD1F" w14:textId="77777777" w:rsidR="00003353" w:rsidRDefault="00003353" w:rsidP="00BE0AB0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proofErr w:type="gramStart"/>
            <w:r>
              <w:t>a.book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a.book_name</w:t>
            </w:r>
            <w:proofErr w:type="spellEnd"/>
            <w:r>
              <w:t xml:space="preserve">, </w:t>
            </w:r>
            <w:proofErr w:type="spellStart"/>
            <w:r>
              <w:t>a.inventory</w:t>
            </w:r>
            <w:proofErr w:type="spellEnd"/>
            <w:r>
              <w:t xml:space="preserve">, </w:t>
            </w:r>
            <w:proofErr w:type="spellStart"/>
            <w:r>
              <w:t>b.sold_count</w:t>
            </w:r>
            <w:proofErr w:type="spellEnd"/>
            <w:r>
              <w:t xml:space="preserve">, </w:t>
            </w:r>
            <w:proofErr w:type="spellStart"/>
            <w:r>
              <w:t>a.book_count_sum</w:t>
            </w:r>
            <w:proofErr w:type="spellEnd"/>
          </w:p>
          <w:p w14:paraId="6FAB5F8E" w14:textId="77777777" w:rsidR="00003353" w:rsidRDefault="00003353" w:rsidP="00BE0AB0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book a, </w:t>
            </w:r>
            <w:proofErr w:type="spellStart"/>
            <w:r>
              <w:t>sel_purchasing</w:t>
            </w:r>
            <w:proofErr w:type="spellEnd"/>
            <w:r>
              <w:t xml:space="preserve"> b</w:t>
            </w:r>
          </w:p>
          <w:p w14:paraId="1C7DCDDD" w14:textId="77777777" w:rsidR="00003353" w:rsidRDefault="00003353" w:rsidP="00BE0AB0">
            <w:pPr>
              <w:pStyle w:val="a7"/>
              <w:ind w:firstLineChars="0" w:firstLine="0"/>
            </w:pPr>
            <w:r>
              <w:t>;</w:t>
            </w:r>
          </w:p>
          <w:p w14:paraId="214F53C1" w14:textId="77777777" w:rsidR="00003353" w:rsidRDefault="00003353" w:rsidP="00BE0AB0">
            <w:pPr>
              <w:pStyle w:val="a7"/>
              <w:ind w:firstLineChars="0" w:firstLine="0"/>
            </w:pPr>
            <w:r>
              <w:t>comment on table u_2_1_</w:t>
            </w:r>
            <w:r>
              <w:rPr>
                <w:rFonts w:hint="eastAsia"/>
              </w:rPr>
              <w:t>3_1.inventory_book_mes is '</w:t>
            </w:r>
            <w:r>
              <w:rPr>
                <w:rFonts w:hint="eastAsia"/>
              </w:rPr>
              <w:t>图书库存信息</w:t>
            </w:r>
            <w:r>
              <w:rPr>
                <w:rFonts w:hint="eastAsia"/>
              </w:rPr>
              <w:t>';</w:t>
            </w:r>
          </w:p>
          <w:p w14:paraId="7B4CDCFD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u_2_1_3_1.inventory_book_mes.book_id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4EC6D9DC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u_2_1_3_1.inventory_book_mes.book_name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3DA0A1D1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u_2_1_3_1.inventory_book_mes.inventory is '</w:t>
            </w:r>
            <w:r>
              <w:rPr>
                <w:rFonts w:hint="eastAsia"/>
              </w:rPr>
              <w:t>库存</w:t>
            </w:r>
            <w:r>
              <w:rPr>
                <w:rFonts w:hint="eastAsia"/>
              </w:rPr>
              <w:t>';</w:t>
            </w:r>
          </w:p>
          <w:p w14:paraId="566CA10C" w14:textId="77777777" w:rsidR="00003353" w:rsidRDefault="00003353" w:rsidP="00BE0AB0">
            <w:pPr>
              <w:pStyle w:val="a7"/>
              <w:ind w:firstLineChars="0" w:firstLine="0"/>
            </w:pPr>
            <w:r>
              <w:t>comment on column u_</w:t>
            </w:r>
            <w:r>
              <w:rPr>
                <w:rFonts w:hint="eastAsia"/>
              </w:rPr>
              <w:t>2_1_3_1.inventory_book_mes.sold_count is '</w:t>
            </w:r>
            <w:r>
              <w:rPr>
                <w:rFonts w:hint="eastAsia"/>
              </w:rPr>
              <w:t>已售数量</w:t>
            </w:r>
            <w:r>
              <w:rPr>
                <w:rFonts w:hint="eastAsia"/>
              </w:rPr>
              <w:t>';</w:t>
            </w:r>
          </w:p>
          <w:p w14:paraId="206B2633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u_2_1_3_1.inventory_book_mes.book_count_sum is '</w:t>
            </w:r>
            <w:r>
              <w:rPr>
                <w:rFonts w:hint="eastAsia"/>
              </w:rPr>
              <w:t>总数量</w:t>
            </w:r>
            <w:r>
              <w:rPr>
                <w:rFonts w:hint="eastAsia"/>
              </w:rPr>
              <w:t>';</w:t>
            </w:r>
          </w:p>
          <w:p w14:paraId="49A52807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16BA4BB6" w14:textId="77777777" w:rsidR="00003353" w:rsidRPr="005B3249" w:rsidRDefault="00003353" w:rsidP="00003353"/>
    <w:p w14:paraId="03F73719" w14:textId="77777777" w:rsidR="00003353" w:rsidRDefault="00003353" w:rsidP="00003353">
      <w:pPr>
        <w:pStyle w:val="5"/>
        <w:spacing w:line="377" w:lineRule="auto"/>
        <w:ind w:left="1276" w:hanging="1276"/>
      </w:pPr>
      <w:r>
        <w:rPr>
          <w:rFonts w:hint="eastAsia"/>
        </w:rPr>
        <w:t>订单详情</w:t>
      </w:r>
    </w:p>
    <w:p w14:paraId="3E09737A" w14:textId="77777777" w:rsidR="00003353" w:rsidRPr="00FB1786" w:rsidRDefault="00003353" w:rsidP="0000335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5.3.4.3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 w:rsidRPr="00EA0853">
        <w:rPr>
          <w:rFonts w:hint="eastAsia"/>
        </w:rPr>
        <w:t>order</w:t>
      </w:r>
      <w:r w:rsidRPr="00EA0853">
        <w:t>_info_mes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003353" w14:paraId="47AA47AF" w14:textId="77777777" w:rsidTr="00BE0AB0">
        <w:tc>
          <w:tcPr>
            <w:tcW w:w="344" w:type="pct"/>
            <w:shd w:val="clear" w:color="auto" w:fill="D9D9D9"/>
          </w:tcPr>
          <w:p w14:paraId="0B9FEE68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1189D284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6F5DD769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7E1DBF97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564C0C26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3E7AF73B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0E6B5BB8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03353" w14:paraId="7D9E3DC9" w14:textId="77777777" w:rsidTr="00BE0AB0">
        <w:tc>
          <w:tcPr>
            <w:tcW w:w="344" w:type="pct"/>
            <w:shd w:val="clear" w:color="auto" w:fill="auto"/>
          </w:tcPr>
          <w:p w14:paraId="6A8CD3FF" w14:textId="77777777" w:rsidR="00003353" w:rsidRDefault="00003353" w:rsidP="00BE0AB0"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1</w:t>
            </w:r>
            <w:r w:rsidRPr="002C37A8"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7ADCC28" w14:textId="77777777" w:rsidR="00003353" w:rsidRDefault="00003353" w:rsidP="00BE0AB0">
            <w:pPr>
              <w:pStyle w:val="a7"/>
              <w:ind w:firstLineChars="0" w:firstLine="0"/>
            </w:pPr>
            <w:r w:rsidRPr="002C37A8">
              <w:rPr>
                <w:rFonts w:hint="eastAsia"/>
              </w:rPr>
              <w:t>订单编号</w:t>
            </w:r>
          </w:p>
        </w:tc>
        <w:tc>
          <w:tcPr>
            <w:tcW w:w="672" w:type="pct"/>
            <w:shd w:val="clear" w:color="auto" w:fill="auto"/>
          </w:tcPr>
          <w:p w14:paraId="217DF14D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>
              <w:t>order_id</w:t>
            </w:r>
            <w:proofErr w:type="spellEnd"/>
          </w:p>
        </w:tc>
        <w:tc>
          <w:tcPr>
            <w:tcW w:w="797" w:type="pct"/>
          </w:tcPr>
          <w:p w14:paraId="779ED77C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 w:rsidRPr="004B61EF">
              <w:rPr>
                <w:rFonts w:hint="eastAsia"/>
              </w:rPr>
              <w:t>sel</w:t>
            </w:r>
            <w:r w:rsidRPr="004B61EF">
              <w:t>_</w:t>
            </w:r>
            <w:r w:rsidRPr="004B61EF">
              <w:rPr>
                <w:rFonts w:hint="eastAsia"/>
              </w:rPr>
              <w:t>purchasing</w:t>
            </w:r>
            <w:proofErr w:type="spellEnd"/>
          </w:p>
        </w:tc>
        <w:tc>
          <w:tcPr>
            <w:tcW w:w="672" w:type="pct"/>
          </w:tcPr>
          <w:p w14:paraId="23BD98F3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>
              <w:t>order_id</w:t>
            </w:r>
            <w:proofErr w:type="spellEnd"/>
          </w:p>
        </w:tc>
        <w:tc>
          <w:tcPr>
            <w:tcW w:w="1602" w:type="pct"/>
          </w:tcPr>
          <w:p w14:paraId="3BA16125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9188B21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21BCFB3B" w14:textId="77777777" w:rsidTr="00BE0AB0">
        <w:tc>
          <w:tcPr>
            <w:tcW w:w="344" w:type="pct"/>
            <w:shd w:val="clear" w:color="auto" w:fill="auto"/>
          </w:tcPr>
          <w:p w14:paraId="3AB54F31" w14:textId="77777777" w:rsidR="00003353" w:rsidRDefault="00003353" w:rsidP="00BE0AB0"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2</w:t>
            </w:r>
            <w:r w:rsidRPr="002C37A8"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8ABD85A" w14:textId="77777777" w:rsidR="00003353" w:rsidRDefault="00003353" w:rsidP="00BE0AB0">
            <w:pPr>
              <w:pStyle w:val="a7"/>
              <w:ind w:firstLineChars="0" w:firstLine="0"/>
            </w:pPr>
            <w:r w:rsidRPr="002C37A8">
              <w:rPr>
                <w:rFonts w:hint="eastAsia"/>
              </w:rPr>
              <w:t>买家编号</w:t>
            </w:r>
          </w:p>
        </w:tc>
        <w:tc>
          <w:tcPr>
            <w:tcW w:w="672" w:type="pct"/>
            <w:shd w:val="clear" w:color="auto" w:fill="auto"/>
          </w:tcPr>
          <w:p w14:paraId="5397CE75" w14:textId="77777777" w:rsidR="00003353" w:rsidRPr="005B3249" w:rsidRDefault="00003353" w:rsidP="00BE0AB0">
            <w:pPr>
              <w:pStyle w:val="a7"/>
              <w:ind w:firstLineChars="0" w:firstLine="0"/>
              <w:rPr>
                <w:b/>
                <w:bCs/>
              </w:rPr>
            </w:pPr>
            <w:proofErr w:type="spellStart"/>
            <w:r>
              <w:t>buyer_id</w:t>
            </w:r>
            <w:proofErr w:type="spellEnd"/>
          </w:p>
        </w:tc>
        <w:tc>
          <w:tcPr>
            <w:tcW w:w="797" w:type="pct"/>
          </w:tcPr>
          <w:p w14:paraId="01D84F93" w14:textId="77777777" w:rsidR="00003353" w:rsidRDefault="00003353" w:rsidP="00BE0AB0">
            <w:proofErr w:type="spellStart"/>
            <w:r w:rsidRPr="004B61EF">
              <w:rPr>
                <w:rFonts w:hint="eastAsia"/>
              </w:rPr>
              <w:t>sel</w:t>
            </w:r>
            <w:r w:rsidRPr="004B61EF">
              <w:t>_</w:t>
            </w:r>
            <w:r w:rsidRPr="004B61EF">
              <w:rPr>
                <w:rFonts w:hint="eastAsia"/>
              </w:rPr>
              <w:t>purchasing</w:t>
            </w:r>
            <w:proofErr w:type="spellEnd"/>
          </w:p>
        </w:tc>
        <w:tc>
          <w:tcPr>
            <w:tcW w:w="672" w:type="pct"/>
          </w:tcPr>
          <w:p w14:paraId="6271718C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>
              <w:t>buyer_id</w:t>
            </w:r>
            <w:proofErr w:type="spellEnd"/>
          </w:p>
        </w:tc>
        <w:tc>
          <w:tcPr>
            <w:tcW w:w="1602" w:type="pct"/>
          </w:tcPr>
          <w:p w14:paraId="351DFC14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A5C4B2E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683B35BC" w14:textId="77777777" w:rsidTr="00BE0AB0">
        <w:tc>
          <w:tcPr>
            <w:tcW w:w="344" w:type="pct"/>
            <w:shd w:val="clear" w:color="auto" w:fill="auto"/>
          </w:tcPr>
          <w:p w14:paraId="69FEBFE7" w14:textId="77777777" w:rsidR="00003353" w:rsidRDefault="00003353" w:rsidP="00BE0AB0"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3</w:t>
            </w:r>
            <w:r w:rsidRPr="002C37A8"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D14E6F8" w14:textId="77777777" w:rsidR="00003353" w:rsidRDefault="00003353" w:rsidP="00BE0AB0">
            <w:pPr>
              <w:pStyle w:val="a7"/>
              <w:ind w:firstLineChars="0" w:firstLine="0"/>
            </w:pPr>
            <w:r w:rsidRPr="002C37A8">
              <w:rPr>
                <w:rFonts w:hint="eastAsia"/>
              </w:rPr>
              <w:t>卖家编号</w:t>
            </w:r>
          </w:p>
        </w:tc>
        <w:tc>
          <w:tcPr>
            <w:tcW w:w="672" w:type="pct"/>
            <w:shd w:val="clear" w:color="auto" w:fill="auto"/>
          </w:tcPr>
          <w:p w14:paraId="55EDA111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>
              <w:t>seller_id</w:t>
            </w:r>
            <w:proofErr w:type="spellEnd"/>
          </w:p>
        </w:tc>
        <w:tc>
          <w:tcPr>
            <w:tcW w:w="797" w:type="pct"/>
          </w:tcPr>
          <w:p w14:paraId="1848F573" w14:textId="77777777" w:rsidR="00003353" w:rsidRDefault="00003353" w:rsidP="00BE0AB0">
            <w:proofErr w:type="spellStart"/>
            <w:r w:rsidRPr="004B61EF">
              <w:rPr>
                <w:rFonts w:hint="eastAsia"/>
              </w:rPr>
              <w:t>sel</w:t>
            </w:r>
            <w:r w:rsidRPr="004B61EF">
              <w:t>_</w:t>
            </w:r>
            <w:r w:rsidRPr="004B61EF">
              <w:rPr>
                <w:rFonts w:hint="eastAsia"/>
              </w:rPr>
              <w:t>purchasing</w:t>
            </w:r>
            <w:proofErr w:type="spellEnd"/>
          </w:p>
        </w:tc>
        <w:tc>
          <w:tcPr>
            <w:tcW w:w="672" w:type="pct"/>
          </w:tcPr>
          <w:p w14:paraId="41FD0250" w14:textId="77777777" w:rsidR="00003353" w:rsidRDefault="00003353" w:rsidP="00BE0AB0">
            <w:pPr>
              <w:pStyle w:val="a7"/>
              <w:ind w:firstLineChars="0" w:firstLine="0"/>
            </w:pPr>
            <w:proofErr w:type="spellStart"/>
            <w:r>
              <w:t>seller_id</w:t>
            </w:r>
            <w:proofErr w:type="spellEnd"/>
          </w:p>
        </w:tc>
        <w:tc>
          <w:tcPr>
            <w:tcW w:w="1602" w:type="pct"/>
          </w:tcPr>
          <w:p w14:paraId="224E801F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895DC8F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5FA21D35" w14:textId="77777777" w:rsidTr="00BE0AB0">
        <w:tc>
          <w:tcPr>
            <w:tcW w:w="344" w:type="pct"/>
            <w:shd w:val="clear" w:color="auto" w:fill="auto"/>
          </w:tcPr>
          <w:p w14:paraId="42895AB1" w14:textId="77777777" w:rsidR="00003353" w:rsidRDefault="00003353" w:rsidP="00BE0AB0"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4</w:t>
            </w:r>
            <w:r w:rsidRPr="002C37A8"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A6919A2" w14:textId="77777777" w:rsidR="00003353" w:rsidRPr="002B0407" w:rsidRDefault="00003353" w:rsidP="00BE0AB0">
            <w:pPr>
              <w:pStyle w:val="a7"/>
              <w:ind w:firstLineChars="0" w:firstLine="0"/>
            </w:pPr>
            <w:r w:rsidRPr="002C37A8"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1D0933D2" w14:textId="77777777" w:rsidR="00003353" w:rsidRPr="00067238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797" w:type="pct"/>
          </w:tcPr>
          <w:p w14:paraId="0515BC36" w14:textId="77777777" w:rsidR="00003353" w:rsidRPr="00FA5B8E" w:rsidRDefault="00003353" w:rsidP="00BE0AB0">
            <w:r>
              <w:t>book</w:t>
            </w:r>
          </w:p>
        </w:tc>
        <w:tc>
          <w:tcPr>
            <w:tcW w:w="672" w:type="pct"/>
          </w:tcPr>
          <w:p w14:paraId="2DE20A95" w14:textId="77777777" w:rsidR="00003353" w:rsidRPr="002D5291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book_name</w:t>
            </w:r>
            <w:proofErr w:type="spellEnd"/>
          </w:p>
        </w:tc>
        <w:tc>
          <w:tcPr>
            <w:tcW w:w="1602" w:type="pct"/>
          </w:tcPr>
          <w:p w14:paraId="53BCBAFD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A5E52FB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5ED55492" w14:textId="77777777" w:rsidTr="00BE0AB0">
        <w:tc>
          <w:tcPr>
            <w:tcW w:w="344" w:type="pct"/>
            <w:shd w:val="clear" w:color="auto" w:fill="auto"/>
          </w:tcPr>
          <w:p w14:paraId="694752AB" w14:textId="77777777" w:rsidR="00003353" w:rsidRDefault="00003353" w:rsidP="00BE0AB0"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5</w:t>
            </w:r>
            <w:r w:rsidRPr="002C37A8"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703B50D8" w14:textId="77777777" w:rsidR="00003353" w:rsidRPr="002B0407" w:rsidRDefault="00003353" w:rsidP="00BE0AB0">
            <w:pPr>
              <w:pStyle w:val="a7"/>
              <w:ind w:firstLineChars="0" w:firstLine="0"/>
            </w:pPr>
            <w:r w:rsidRPr="002C37A8">
              <w:rPr>
                <w:rFonts w:hint="eastAsia"/>
              </w:rPr>
              <w:t>图书数量</w:t>
            </w:r>
          </w:p>
        </w:tc>
        <w:tc>
          <w:tcPr>
            <w:tcW w:w="672" w:type="pct"/>
            <w:shd w:val="clear" w:color="auto" w:fill="auto"/>
          </w:tcPr>
          <w:p w14:paraId="2E996FCC" w14:textId="77777777" w:rsidR="00003353" w:rsidRPr="00067238" w:rsidRDefault="00003353" w:rsidP="00BE0AB0">
            <w:pPr>
              <w:pStyle w:val="a7"/>
              <w:ind w:firstLineChars="0" w:firstLine="0"/>
            </w:pPr>
            <w:proofErr w:type="spellStart"/>
            <w:r>
              <w:t>book_count</w:t>
            </w:r>
            <w:proofErr w:type="spellEnd"/>
          </w:p>
        </w:tc>
        <w:tc>
          <w:tcPr>
            <w:tcW w:w="797" w:type="pct"/>
          </w:tcPr>
          <w:p w14:paraId="4F62AC5E" w14:textId="77777777" w:rsidR="00003353" w:rsidRPr="00FA5B8E" w:rsidRDefault="00003353" w:rsidP="00BE0AB0">
            <w:proofErr w:type="spellStart"/>
            <w:r w:rsidRPr="00D45698">
              <w:rPr>
                <w:rFonts w:hint="eastAsia"/>
              </w:rPr>
              <w:t>sel</w:t>
            </w:r>
            <w:r>
              <w:t>_</w:t>
            </w:r>
            <w:r w:rsidRPr="00D45698">
              <w:rPr>
                <w:rFonts w:hint="eastAsia"/>
              </w:rPr>
              <w:t>purchasing</w:t>
            </w:r>
            <w:proofErr w:type="spellEnd"/>
          </w:p>
        </w:tc>
        <w:tc>
          <w:tcPr>
            <w:tcW w:w="672" w:type="pct"/>
          </w:tcPr>
          <w:p w14:paraId="177B6206" w14:textId="77777777" w:rsidR="00003353" w:rsidRPr="002D5291" w:rsidRDefault="00003353" w:rsidP="00BE0AB0">
            <w:pPr>
              <w:pStyle w:val="a7"/>
              <w:ind w:firstLineChars="0" w:firstLine="0"/>
            </w:pPr>
            <w:proofErr w:type="spellStart"/>
            <w:r>
              <w:t>book_count</w:t>
            </w:r>
            <w:proofErr w:type="spellEnd"/>
          </w:p>
        </w:tc>
        <w:tc>
          <w:tcPr>
            <w:tcW w:w="1602" w:type="pct"/>
          </w:tcPr>
          <w:p w14:paraId="736C4BC8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CA41C10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39D3E328" w14:textId="77777777" w:rsidTr="00BE0AB0">
        <w:tc>
          <w:tcPr>
            <w:tcW w:w="344" w:type="pct"/>
            <w:shd w:val="clear" w:color="auto" w:fill="auto"/>
          </w:tcPr>
          <w:p w14:paraId="391A5F2C" w14:textId="77777777" w:rsidR="00003353" w:rsidRDefault="00003353" w:rsidP="00BE0AB0"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6</w:t>
            </w:r>
            <w:r w:rsidRPr="002C37A8"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3C1F7AC" w14:textId="77777777" w:rsidR="00003353" w:rsidRPr="002B0407" w:rsidRDefault="00003353" w:rsidP="00BE0AB0">
            <w:pPr>
              <w:pStyle w:val="a7"/>
              <w:ind w:firstLineChars="0" w:firstLine="0"/>
            </w:pPr>
            <w:r w:rsidRPr="002C37A8">
              <w:rPr>
                <w:rFonts w:hint="eastAsia"/>
              </w:rPr>
              <w:t>图书单价</w:t>
            </w:r>
          </w:p>
        </w:tc>
        <w:tc>
          <w:tcPr>
            <w:tcW w:w="672" w:type="pct"/>
            <w:shd w:val="clear" w:color="auto" w:fill="auto"/>
          </w:tcPr>
          <w:p w14:paraId="03474F6A" w14:textId="77777777" w:rsidR="00003353" w:rsidRPr="00067238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book_price</w:t>
            </w:r>
            <w:proofErr w:type="spellEnd"/>
          </w:p>
        </w:tc>
        <w:tc>
          <w:tcPr>
            <w:tcW w:w="797" w:type="pct"/>
          </w:tcPr>
          <w:p w14:paraId="61BE4563" w14:textId="77777777" w:rsidR="00003353" w:rsidRPr="00FA5B8E" w:rsidRDefault="00003353" w:rsidP="00BE0AB0">
            <w:r>
              <w:t>book</w:t>
            </w:r>
          </w:p>
        </w:tc>
        <w:tc>
          <w:tcPr>
            <w:tcW w:w="672" w:type="pct"/>
          </w:tcPr>
          <w:p w14:paraId="5B78C36D" w14:textId="77777777" w:rsidR="00003353" w:rsidRPr="002D5291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book_price</w:t>
            </w:r>
            <w:proofErr w:type="spellEnd"/>
          </w:p>
        </w:tc>
        <w:tc>
          <w:tcPr>
            <w:tcW w:w="1602" w:type="pct"/>
          </w:tcPr>
          <w:p w14:paraId="42EE22FC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4C0F716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00EC8D7D" w14:textId="77777777" w:rsidTr="00BE0AB0">
        <w:tc>
          <w:tcPr>
            <w:tcW w:w="344" w:type="pct"/>
            <w:shd w:val="clear" w:color="auto" w:fill="auto"/>
          </w:tcPr>
          <w:p w14:paraId="10BE390B" w14:textId="77777777" w:rsidR="00003353" w:rsidRDefault="00003353" w:rsidP="00BE0AB0"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7</w:t>
            </w:r>
            <w:r w:rsidRPr="002C37A8"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C9F27B8" w14:textId="77777777" w:rsidR="00003353" w:rsidRPr="002B0407" w:rsidRDefault="00003353" w:rsidP="00BE0AB0">
            <w:pPr>
              <w:pStyle w:val="a7"/>
              <w:ind w:firstLineChars="0" w:firstLine="0"/>
            </w:pPr>
            <w:r w:rsidRPr="002C37A8">
              <w:rPr>
                <w:rFonts w:hint="eastAsia"/>
              </w:rPr>
              <w:t>下单时间</w:t>
            </w:r>
          </w:p>
        </w:tc>
        <w:tc>
          <w:tcPr>
            <w:tcW w:w="672" w:type="pct"/>
            <w:shd w:val="clear" w:color="auto" w:fill="auto"/>
          </w:tcPr>
          <w:p w14:paraId="30C3BE0C" w14:textId="77777777" w:rsidR="00003353" w:rsidRPr="00067238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t>ordered_time</w:t>
            </w:r>
            <w:proofErr w:type="spellEnd"/>
          </w:p>
        </w:tc>
        <w:tc>
          <w:tcPr>
            <w:tcW w:w="797" w:type="pct"/>
          </w:tcPr>
          <w:p w14:paraId="605EA41B" w14:textId="77777777" w:rsidR="00003353" w:rsidRPr="00FA5B8E" w:rsidRDefault="00003353" w:rsidP="00BE0AB0">
            <w:proofErr w:type="spellStart"/>
            <w:r w:rsidRPr="00D45698">
              <w:rPr>
                <w:rFonts w:hint="eastAsia"/>
              </w:rPr>
              <w:t>sel</w:t>
            </w:r>
            <w:r>
              <w:t>_</w:t>
            </w:r>
            <w:r w:rsidRPr="00D45698">
              <w:rPr>
                <w:rFonts w:hint="eastAsia"/>
              </w:rPr>
              <w:t>purchasing</w:t>
            </w:r>
            <w:proofErr w:type="spellEnd"/>
          </w:p>
        </w:tc>
        <w:tc>
          <w:tcPr>
            <w:tcW w:w="672" w:type="pct"/>
          </w:tcPr>
          <w:p w14:paraId="29CA802B" w14:textId="77777777" w:rsidR="00003353" w:rsidRPr="002D5291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t>ordered_time</w:t>
            </w:r>
            <w:proofErr w:type="spellEnd"/>
          </w:p>
        </w:tc>
        <w:tc>
          <w:tcPr>
            <w:tcW w:w="1602" w:type="pct"/>
          </w:tcPr>
          <w:p w14:paraId="58A3BBB9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C659AB3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1B364B06" w14:textId="77777777" w:rsidTr="00BE0AB0">
        <w:tc>
          <w:tcPr>
            <w:tcW w:w="344" w:type="pct"/>
            <w:shd w:val="clear" w:color="auto" w:fill="auto"/>
          </w:tcPr>
          <w:p w14:paraId="0DFC9A54" w14:textId="77777777" w:rsidR="00003353" w:rsidRDefault="00003353" w:rsidP="00BE0AB0"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8</w:t>
            </w:r>
            <w:r w:rsidRPr="002C37A8"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EB9388C" w14:textId="77777777" w:rsidR="00003353" w:rsidRPr="002B0407" w:rsidRDefault="00003353" w:rsidP="00BE0AB0">
            <w:pPr>
              <w:pStyle w:val="a7"/>
              <w:ind w:firstLineChars="0" w:firstLine="0"/>
            </w:pPr>
            <w:r w:rsidRPr="002C37A8">
              <w:rPr>
                <w:rFonts w:hint="eastAsia"/>
              </w:rPr>
              <w:t>订单价格</w:t>
            </w:r>
          </w:p>
        </w:tc>
        <w:tc>
          <w:tcPr>
            <w:tcW w:w="672" w:type="pct"/>
            <w:shd w:val="clear" w:color="auto" w:fill="auto"/>
          </w:tcPr>
          <w:p w14:paraId="12BB2266" w14:textId="77777777" w:rsidR="00003353" w:rsidRPr="00067238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t>order_sum</w:t>
            </w:r>
            <w:proofErr w:type="spellEnd"/>
          </w:p>
        </w:tc>
        <w:tc>
          <w:tcPr>
            <w:tcW w:w="797" w:type="pct"/>
          </w:tcPr>
          <w:p w14:paraId="3023627C" w14:textId="77777777" w:rsidR="00003353" w:rsidRPr="00FA5B8E" w:rsidRDefault="00003353" w:rsidP="00BE0AB0">
            <w:proofErr w:type="spellStart"/>
            <w:r w:rsidRPr="00D45698">
              <w:rPr>
                <w:rFonts w:hint="eastAsia"/>
              </w:rPr>
              <w:t>sel</w:t>
            </w:r>
            <w:r>
              <w:t>_</w:t>
            </w:r>
            <w:r w:rsidRPr="00D45698">
              <w:rPr>
                <w:rFonts w:hint="eastAsia"/>
              </w:rPr>
              <w:t>purchasing</w:t>
            </w:r>
            <w:proofErr w:type="spellEnd"/>
          </w:p>
        </w:tc>
        <w:tc>
          <w:tcPr>
            <w:tcW w:w="672" w:type="pct"/>
          </w:tcPr>
          <w:p w14:paraId="5885EC73" w14:textId="77777777" w:rsidR="00003353" w:rsidRPr="002D5291" w:rsidRDefault="00003353" w:rsidP="00BE0AB0">
            <w:pPr>
              <w:pStyle w:val="a7"/>
              <w:ind w:firstLineChars="0" w:firstLine="0"/>
            </w:pPr>
            <w:proofErr w:type="spellStart"/>
            <w:r w:rsidRPr="00067238">
              <w:t>order_sum</w:t>
            </w:r>
            <w:proofErr w:type="spellEnd"/>
          </w:p>
        </w:tc>
        <w:tc>
          <w:tcPr>
            <w:tcW w:w="1602" w:type="pct"/>
          </w:tcPr>
          <w:p w14:paraId="24CCDF38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29C24A2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6443BF7E" w14:textId="77777777" w:rsidTr="00BE0AB0">
        <w:tc>
          <w:tcPr>
            <w:tcW w:w="344" w:type="pct"/>
            <w:shd w:val="clear" w:color="auto" w:fill="auto"/>
          </w:tcPr>
          <w:p w14:paraId="0CE8D570" w14:textId="77777777" w:rsidR="00003353" w:rsidRDefault="00003353" w:rsidP="00BE0AB0">
            <w:r w:rsidRPr="002C37A8">
              <w:fldChar w:fldCharType="begin"/>
            </w:r>
            <w:r w:rsidRPr="002C37A8">
              <w:instrText xml:space="preserve"> SEQ  </w:instrText>
            </w:r>
            <w:r w:rsidRPr="002C37A8">
              <w:instrText>表格编号</w:instrText>
            </w:r>
            <w:r w:rsidRPr="002C37A8">
              <w:instrText xml:space="preserve"> \* ARABIC \s 5 </w:instrText>
            </w:r>
            <w:r w:rsidRPr="002C37A8">
              <w:fldChar w:fldCharType="separate"/>
            </w:r>
            <w:r>
              <w:rPr>
                <w:noProof/>
              </w:rPr>
              <w:t>9</w:t>
            </w:r>
            <w:r w:rsidRPr="002C37A8"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B50DC43" w14:textId="77777777" w:rsidR="00003353" w:rsidRPr="002B0407" w:rsidRDefault="00003353" w:rsidP="00BE0AB0">
            <w:pPr>
              <w:pStyle w:val="a7"/>
              <w:ind w:firstLineChars="0" w:firstLine="0"/>
            </w:pPr>
            <w:r w:rsidRPr="002C37A8">
              <w:rPr>
                <w:rFonts w:hint="eastAsia"/>
              </w:rPr>
              <w:t>买家地址</w:t>
            </w:r>
          </w:p>
        </w:tc>
        <w:tc>
          <w:tcPr>
            <w:tcW w:w="672" w:type="pct"/>
            <w:shd w:val="clear" w:color="auto" w:fill="auto"/>
          </w:tcPr>
          <w:p w14:paraId="481EE77B" w14:textId="77777777" w:rsidR="00003353" w:rsidRPr="00067238" w:rsidRDefault="00003353" w:rsidP="00BE0AB0">
            <w:pPr>
              <w:pStyle w:val="a7"/>
              <w:tabs>
                <w:tab w:val="left" w:pos="783"/>
              </w:tabs>
              <w:ind w:firstLineChars="0" w:firstLine="0"/>
            </w:pPr>
            <w:proofErr w:type="spellStart"/>
            <w:r>
              <w:t>buyer_</w:t>
            </w:r>
            <w:r>
              <w:rPr>
                <w:rFonts w:hint="eastAsia"/>
              </w:rPr>
              <w:t>adress</w:t>
            </w:r>
            <w:proofErr w:type="spellEnd"/>
          </w:p>
        </w:tc>
        <w:tc>
          <w:tcPr>
            <w:tcW w:w="797" w:type="pct"/>
          </w:tcPr>
          <w:p w14:paraId="64A33E29" w14:textId="77777777" w:rsidR="00003353" w:rsidRPr="00FA5B8E" w:rsidRDefault="00003353" w:rsidP="00BE0AB0">
            <w:r>
              <w:t>buyer</w:t>
            </w:r>
          </w:p>
        </w:tc>
        <w:tc>
          <w:tcPr>
            <w:tcW w:w="672" w:type="pct"/>
          </w:tcPr>
          <w:p w14:paraId="65949AFC" w14:textId="77777777" w:rsidR="00003353" w:rsidRPr="002D5291" w:rsidRDefault="00003353" w:rsidP="00BE0AB0">
            <w:pPr>
              <w:pStyle w:val="a7"/>
              <w:ind w:firstLineChars="0" w:firstLine="0"/>
            </w:pPr>
            <w:proofErr w:type="spellStart"/>
            <w:r>
              <w:t>buyer_</w:t>
            </w:r>
            <w:r>
              <w:rPr>
                <w:rFonts w:hint="eastAsia"/>
              </w:rPr>
              <w:t>adress</w:t>
            </w:r>
            <w:proofErr w:type="spellEnd"/>
          </w:p>
        </w:tc>
        <w:tc>
          <w:tcPr>
            <w:tcW w:w="1602" w:type="pct"/>
          </w:tcPr>
          <w:p w14:paraId="110AAB90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1646A02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16162CC7" w14:textId="77777777" w:rsidR="00003353" w:rsidRPr="003F5CC5" w:rsidRDefault="00003353" w:rsidP="0000335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u_2_1_3_1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03353" w14:paraId="200BBFC2" w14:textId="77777777" w:rsidTr="00BE0AB0">
        <w:tc>
          <w:tcPr>
            <w:tcW w:w="5000" w:type="pct"/>
            <w:shd w:val="clear" w:color="auto" w:fill="auto"/>
          </w:tcPr>
          <w:p w14:paraId="6BC08643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创建视图：订单详情</w:t>
            </w:r>
          </w:p>
          <w:p w14:paraId="53EBAC7A" w14:textId="77777777" w:rsidR="00003353" w:rsidRDefault="00003353" w:rsidP="00BE0AB0">
            <w:pPr>
              <w:pStyle w:val="a7"/>
              <w:ind w:firstLineChars="0" w:firstLine="0"/>
            </w:pPr>
            <w:r>
              <w:t>create view u_2_1_3_</w:t>
            </w:r>
            <w:proofErr w:type="gramStart"/>
            <w:r>
              <w:t>1.order</w:t>
            </w:r>
            <w:proofErr w:type="gramEnd"/>
            <w:r>
              <w:t>_info_mes(</w:t>
            </w:r>
            <w:proofErr w:type="spellStart"/>
            <w:r>
              <w:t>order_id</w:t>
            </w:r>
            <w:proofErr w:type="spellEnd"/>
            <w:r>
              <w:t xml:space="preserve">, </w:t>
            </w:r>
            <w:proofErr w:type="spellStart"/>
            <w:r>
              <w:t>buyer_id</w:t>
            </w:r>
            <w:proofErr w:type="spellEnd"/>
            <w:r>
              <w:t xml:space="preserve">, </w:t>
            </w:r>
            <w:proofErr w:type="spellStart"/>
            <w:r>
              <w:t>seller_id</w:t>
            </w:r>
            <w:proofErr w:type="spellEnd"/>
            <w:r>
              <w:t xml:space="preserve">, </w:t>
            </w:r>
            <w:proofErr w:type="spellStart"/>
            <w:r>
              <w:t>book_name</w:t>
            </w:r>
            <w:proofErr w:type="spellEnd"/>
            <w:r>
              <w:t xml:space="preserve">, </w:t>
            </w:r>
            <w:proofErr w:type="spellStart"/>
            <w:r>
              <w:t>book_count</w:t>
            </w:r>
            <w:proofErr w:type="spellEnd"/>
            <w:r>
              <w:t xml:space="preserve">, </w:t>
            </w:r>
            <w:proofErr w:type="spellStart"/>
            <w:r>
              <w:t>book_price</w:t>
            </w:r>
            <w:proofErr w:type="spellEnd"/>
            <w:r>
              <w:t xml:space="preserve">, </w:t>
            </w:r>
            <w:proofErr w:type="spellStart"/>
            <w:r>
              <w:t>ordered_time</w:t>
            </w:r>
            <w:proofErr w:type="spellEnd"/>
            <w:r>
              <w:t xml:space="preserve">, </w:t>
            </w:r>
            <w:proofErr w:type="spellStart"/>
            <w:r>
              <w:t>order_sum</w:t>
            </w:r>
            <w:proofErr w:type="spellEnd"/>
            <w:r>
              <w:t xml:space="preserve">, </w:t>
            </w:r>
            <w:proofErr w:type="spellStart"/>
            <w:r>
              <w:t>buyer_adress</w:t>
            </w:r>
            <w:proofErr w:type="spellEnd"/>
            <w:r>
              <w:t>)</w:t>
            </w:r>
          </w:p>
          <w:p w14:paraId="1344B324" w14:textId="77777777" w:rsidR="00003353" w:rsidRDefault="00003353" w:rsidP="00BE0AB0">
            <w:pPr>
              <w:pStyle w:val="a7"/>
              <w:ind w:firstLineChars="0" w:firstLine="0"/>
            </w:pPr>
            <w:r>
              <w:tab/>
              <w:t>as</w:t>
            </w:r>
          </w:p>
          <w:p w14:paraId="4D99385B" w14:textId="77777777" w:rsidR="00003353" w:rsidRDefault="00003353" w:rsidP="00BE0AB0">
            <w:pPr>
              <w:pStyle w:val="a7"/>
              <w:ind w:firstLineChars="0" w:firstLine="0"/>
            </w:pPr>
            <w:r>
              <w:lastRenderedPageBreak/>
              <w:tab/>
            </w:r>
            <w:r>
              <w:tab/>
              <w:t xml:space="preserve"> select </w:t>
            </w:r>
            <w:proofErr w:type="spellStart"/>
            <w:proofErr w:type="gramStart"/>
            <w:r>
              <w:t>a.order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a.buyer_id</w:t>
            </w:r>
            <w:proofErr w:type="spellEnd"/>
            <w:r>
              <w:t xml:space="preserve">, </w:t>
            </w:r>
            <w:proofErr w:type="spellStart"/>
            <w:r>
              <w:t>a.seller_id</w:t>
            </w:r>
            <w:proofErr w:type="spellEnd"/>
            <w:r>
              <w:t xml:space="preserve">, </w:t>
            </w:r>
            <w:proofErr w:type="spellStart"/>
            <w:r>
              <w:t>b.book_name</w:t>
            </w:r>
            <w:proofErr w:type="spellEnd"/>
            <w:r>
              <w:t xml:space="preserve">, </w:t>
            </w:r>
            <w:proofErr w:type="spellStart"/>
            <w:r>
              <w:t>a.book_count</w:t>
            </w:r>
            <w:proofErr w:type="spellEnd"/>
            <w:r>
              <w:t xml:space="preserve">, </w:t>
            </w:r>
            <w:proofErr w:type="spellStart"/>
            <w:r>
              <w:t>b.book_price</w:t>
            </w:r>
            <w:proofErr w:type="spellEnd"/>
            <w:r>
              <w:t xml:space="preserve">, </w:t>
            </w:r>
            <w:proofErr w:type="spellStart"/>
            <w:r>
              <w:t>a.ordered_time</w:t>
            </w:r>
            <w:proofErr w:type="spellEnd"/>
            <w:r>
              <w:t xml:space="preserve">, </w:t>
            </w:r>
            <w:proofErr w:type="spellStart"/>
            <w:r>
              <w:t>a.order_sum</w:t>
            </w:r>
            <w:proofErr w:type="spellEnd"/>
            <w:r>
              <w:t xml:space="preserve">, </w:t>
            </w:r>
            <w:proofErr w:type="spellStart"/>
            <w:r>
              <w:t>c.buyer_adress</w:t>
            </w:r>
            <w:proofErr w:type="spellEnd"/>
          </w:p>
          <w:p w14:paraId="0A13D174" w14:textId="77777777" w:rsidR="00003353" w:rsidRDefault="00003353" w:rsidP="00BE0AB0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sel_purchasing</w:t>
            </w:r>
            <w:proofErr w:type="spellEnd"/>
            <w:r>
              <w:t xml:space="preserve"> a, book b, buyer c</w:t>
            </w:r>
          </w:p>
          <w:p w14:paraId="3557132D" w14:textId="77777777" w:rsidR="00003353" w:rsidRDefault="00003353" w:rsidP="00BE0AB0">
            <w:pPr>
              <w:pStyle w:val="a7"/>
              <w:ind w:firstLineChars="0" w:firstLine="0"/>
            </w:pPr>
            <w:r>
              <w:t>;</w:t>
            </w:r>
          </w:p>
          <w:p w14:paraId="68877C7D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u_2_1_3_1.order_info_mes is '</w:t>
            </w:r>
            <w:r>
              <w:rPr>
                <w:rFonts w:hint="eastAsia"/>
              </w:rPr>
              <w:t>订单详情</w:t>
            </w:r>
            <w:r>
              <w:rPr>
                <w:rFonts w:hint="eastAsia"/>
              </w:rPr>
              <w:t>';</w:t>
            </w:r>
          </w:p>
          <w:p w14:paraId="30BFAAC4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u_2_1_3_1.order_info_mes.order_id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4406F57F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u_2_1_3_1.order_info_mes.buyer_id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5A04F03D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u_2_1_3_1.order_info_mes.seller_id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0A812B9B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u_2_1_3_1.order_info_mes.book_name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18728BD0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u_2_1_3_1.order_info_mes.book_count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7D6A6E5F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u_2_1_3_1.order_info_mes.book_price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77191B1C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u_2_1_3_1.order_info_mes.ordered_time is 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';</w:t>
            </w:r>
          </w:p>
          <w:p w14:paraId="1931F0E5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u_2_1_3_1.order_info_mes.order_sum is '</w:t>
            </w:r>
            <w:r>
              <w:rPr>
                <w:rFonts w:hint="eastAsia"/>
              </w:rPr>
              <w:t>订单价格</w:t>
            </w:r>
            <w:r>
              <w:rPr>
                <w:rFonts w:hint="eastAsia"/>
              </w:rPr>
              <w:t>';</w:t>
            </w:r>
          </w:p>
          <w:p w14:paraId="2BF32E13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u_2_1_3_1.order_info_mes.buyer_adress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2B3B612D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07A912D6" w14:textId="77777777" w:rsidR="00003353" w:rsidRDefault="00003353" w:rsidP="00003353">
      <w:pPr>
        <w:pStyle w:val="3"/>
      </w:pPr>
      <w:r>
        <w:rPr>
          <w:rFonts w:hint="eastAsia"/>
        </w:rPr>
        <w:lastRenderedPageBreak/>
        <w:t>函数</w:t>
      </w:r>
      <w:bookmarkEnd w:id="165"/>
    </w:p>
    <w:p w14:paraId="7C444B9E" w14:textId="77777777" w:rsidR="00003353" w:rsidRDefault="00003353" w:rsidP="0000335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5.3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9"/>
        <w:gridCol w:w="1412"/>
        <w:gridCol w:w="1412"/>
        <w:gridCol w:w="3331"/>
        <w:gridCol w:w="3318"/>
      </w:tblGrid>
      <w:tr w:rsidR="00003353" w14:paraId="1054CBFD" w14:textId="77777777" w:rsidTr="00BE0AB0">
        <w:tc>
          <w:tcPr>
            <w:tcW w:w="566" w:type="pct"/>
            <w:shd w:val="clear" w:color="auto" w:fill="D9D9D9"/>
          </w:tcPr>
          <w:p w14:paraId="6315EF39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1" w:type="pct"/>
            <w:shd w:val="clear" w:color="auto" w:fill="D9D9D9"/>
          </w:tcPr>
          <w:p w14:paraId="5B873D3D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1" w:type="pct"/>
            <w:shd w:val="clear" w:color="auto" w:fill="D9D9D9"/>
          </w:tcPr>
          <w:p w14:paraId="6E453DB3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559" w:type="pct"/>
            <w:shd w:val="clear" w:color="auto" w:fill="D9D9D9"/>
          </w:tcPr>
          <w:p w14:paraId="715CF57C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1553" w:type="pct"/>
            <w:shd w:val="clear" w:color="auto" w:fill="D9D9D9"/>
          </w:tcPr>
          <w:p w14:paraId="164280D3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03353" w14:paraId="3955D0CE" w14:textId="77777777" w:rsidTr="00BE0AB0">
        <w:tc>
          <w:tcPr>
            <w:tcW w:w="566" w:type="pct"/>
            <w:shd w:val="clear" w:color="auto" w:fill="auto"/>
          </w:tcPr>
          <w:p w14:paraId="20225844" w14:textId="77777777" w:rsidR="00003353" w:rsidRDefault="00003353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1" w:type="pct"/>
          </w:tcPr>
          <w:p w14:paraId="60A0FABF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661" w:type="pct"/>
            <w:shd w:val="clear" w:color="auto" w:fill="auto"/>
          </w:tcPr>
          <w:p w14:paraId="1AC06D9F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1559" w:type="pct"/>
          </w:tcPr>
          <w:p w14:paraId="633A2661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1553" w:type="pct"/>
          </w:tcPr>
          <w:p w14:paraId="48DF4B3A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46C329AC" w14:textId="77777777" w:rsidTr="00BE0AB0">
        <w:tc>
          <w:tcPr>
            <w:tcW w:w="566" w:type="pct"/>
            <w:shd w:val="clear" w:color="auto" w:fill="auto"/>
          </w:tcPr>
          <w:p w14:paraId="2C38356C" w14:textId="77777777" w:rsidR="00003353" w:rsidRDefault="00003353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1" w:type="pct"/>
          </w:tcPr>
          <w:p w14:paraId="036627C3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661" w:type="pct"/>
            <w:shd w:val="clear" w:color="auto" w:fill="auto"/>
          </w:tcPr>
          <w:p w14:paraId="011007CF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1559" w:type="pct"/>
          </w:tcPr>
          <w:p w14:paraId="5F084ADE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1553" w:type="pct"/>
          </w:tcPr>
          <w:p w14:paraId="5C2D091B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482295A8" w14:textId="77777777" w:rsidR="00003353" w:rsidRDefault="00003353" w:rsidP="00003353">
      <w:pPr>
        <w:pStyle w:val="4"/>
      </w:pPr>
      <w:r>
        <w:rPr>
          <w:rFonts w:hint="eastAsia"/>
        </w:rPr>
        <w:t>身份证号判断</w:t>
      </w:r>
    </w:p>
    <w:p w14:paraId="71D436A1" w14:textId="77777777" w:rsidR="00003353" w:rsidRPr="00FB1786" w:rsidRDefault="00003353" w:rsidP="00003353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03353" w14:paraId="1BF32C15" w14:textId="77777777" w:rsidTr="00BE0AB0">
        <w:trPr>
          <w:trHeight w:val="2933"/>
        </w:trPr>
        <w:tc>
          <w:tcPr>
            <w:tcW w:w="5000" w:type="pct"/>
            <w:shd w:val="clear" w:color="auto" w:fill="auto"/>
          </w:tcPr>
          <w:p w14:paraId="7540AE34" w14:textId="77777777" w:rsidR="00003353" w:rsidRDefault="00003353" w:rsidP="00BE0AB0">
            <w:r>
              <w:t xml:space="preserve">create or replace function </w:t>
            </w:r>
            <w:proofErr w:type="spellStart"/>
            <w:r>
              <w:t>IsIdValid</w:t>
            </w:r>
            <w:proofErr w:type="spellEnd"/>
          </w:p>
          <w:p w14:paraId="4D67FA80" w14:textId="77777777" w:rsidR="00003353" w:rsidRDefault="00003353" w:rsidP="00BE0AB0">
            <w:r>
              <w:t>(</w:t>
            </w:r>
            <w:proofErr w:type="spellStart"/>
            <w:r>
              <w:t>tId</w:t>
            </w:r>
            <w:proofErr w:type="spellEnd"/>
            <w:r>
              <w:t xml:space="preserve"> varchar2) return varchar2</w:t>
            </w:r>
          </w:p>
          <w:p w14:paraId="2901D2D9" w14:textId="77777777" w:rsidR="00003353" w:rsidRDefault="00003353" w:rsidP="00BE0AB0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参数描述</w:t>
            </w:r>
          </w:p>
          <w:p w14:paraId="46029A36" w14:textId="77777777" w:rsidR="00003353" w:rsidRDefault="00003353" w:rsidP="00BE0AB0">
            <w:r>
              <w:t xml:space="preserve">--  </w:t>
            </w:r>
            <w:proofErr w:type="spellStart"/>
            <w:r>
              <w:rPr>
                <w:rFonts w:hint="eastAsia"/>
              </w:rPr>
              <w:t>tId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身份证号</w:t>
            </w:r>
            <w:r>
              <w:rPr>
                <w:rFonts w:hint="eastAsia"/>
              </w:rPr>
              <w:tab/>
            </w:r>
          </w:p>
          <w:p w14:paraId="6CE2D91D" w14:textId="77777777" w:rsidR="00003353" w:rsidRDefault="00003353" w:rsidP="00BE0AB0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返回值描述</w:t>
            </w:r>
          </w:p>
          <w:p w14:paraId="55B02306" w14:textId="77777777" w:rsidR="00003353" w:rsidRDefault="00003353" w:rsidP="00BE0AB0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正确：</w:t>
            </w:r>
            <w:r>
              <w:rPr>
                <w:rFonts w:hint="eastAsia"/>
              </w:rPr>
              <w:t>ok</w:t>
            </w:r>
          </w:p>
          <w:p w14:paraId="613C6FD3" w14:textId="77777777" w:rsidR="00003353" w:rsidRDefault="00003353" w:rsidP="00BE0AB0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错误：错误号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提示信息</w:t>
            </w:r>
          </w:p>
          <w:p w14:paraId="669AD8E7" w14:textId="77777777" w:rsidR="00003353" w:rsidRDefault="00003353" w:rsidP="00BE0AB0">
            <w:r>
              <w:t>as</w:t>
            </w:r>
          </w:p>
          <w:p w14:paraId="5D7FFB4B" w14:textId="77777777" w:rsidR="00003353" w:rsidRDefault="00003353" w:rsidP="00BE0AB0">
            <w:r>
              <w:tab/>
              <w:t xml:space="preserve">type </w:t>
            </w:r>
            <w:proofErr w:type="spellStart"/>
            <w:r>
              <w:t>parm_type</w:t>
            </w:r>
            <w:proofErr w:type="spellEnd"/>
            <w:r>
              <w:t xml:space="preserve"> is </w:t>
            </w:r>
            <w:proofErr w:type="spellStart"/>
            <w:proofErr w:type="gramStart"/>
            <w:r>
              <w:t>varray</w:t>
            </w:r>
            <w:proofErr w:type="spellEnd"/>
            <w:r>
              <w:t>(</w:t>
            </w:r>
            <w:proofErr w:type="gramEnd"/>
            <w:r>
              <w:t>17) of number(2);</w:t>
            </w:r>
          </w:p>
          <w:p w14:paraId="11D8633C" w14:textId="77777777" w:rsidR="00003353" w:rsidRDefault="00003353" w:rsidP="00BE0AB0">
            <w:r>
              <w:tab/>
              <w:t xml:space="preserve">type </w:t>
            </w:r>
            <w:proofErr w:type="spellStart"/>
            <w:r>
              <w:t>check_type</w:t>
            </w:r>
            <w:proofErr w:type="spellEnd"/>
            <w:r>
              <w:t xml:space="preserve"> is </w:t>
            </w:r>
            <w:proofErr w:type="spellStart"/>
            <w:proofErr w:type="gramStart"/>
            <w:r>
              <w:t>varray</w:t>
            </w:r>
            <w:proofErr w:type="spellEnd"/>
            <w:r>
              <w:t>(</w:t>
            </w:r>
            <w:proofErr w:type="gramEnd"/>
            <w:r>
              <w:t>11) of char(1);</w:t>
            </w:r>
          </w:p>
          <w:p w14:paraId="3563B95B" w14:textId="77777777" w:rsidR="00003353" w:rsidRDefault="00003353" w:rsidP="00BE0AB0">
            <w:r>
              <w:tab/>
            </w:r>
            <w:proofErr w:type="spellStart"/>
            <w:r>
              <w:t>parm</w:t>
            </w:r>
            <w:proofErr w:type="spellEnd"/>
            <w:r>
              <w:t xml:space="preserve"> </w:t>
            </w:r>
            <w:proofErr w:type="spellStart"/>
            <w:r>
              <w:t>parm_type</w:t>
            </w:r>
            <w:proofErr w:type="spellEnd"/>
            <w:r>
              <w:t>;</w:t>
            </w:r>
          </w:p>
          <w:p w14:paraId="4DCAB99D" w14:textId="77777777" w:rsidR="00003353" w:rsidRDefault="00003353" w:rsidP="00BE0AB0">
            <w:r>
              <w:tab/>
            </w:r>
            <w:proofErr w:type="spellStart"/>
            <w:r>
              <w:t>check_value</w:t>
            </w:r>
            <w:proofErr w:type="spellEnd"/>
            <w:r>
              <w:t xml:space="preserve"> </w:t>
            </w:r>
            <w:proofErr w:type="spellStart"/>
            <w:r>
              <w:t>check_type</w:t>
            </w:r>
            <w:proofErr w:type="spellEnd"/>
            <w:r>
              <w:t>;</w:t>
            </w:r>
          </w:p>
          <w:p w14:paraId="753FA8E7" w14:textId="77777777" w:rsidR="00003353" w:rsidRDefault="00003353" w:rsidP="00BE0AB0">
            <w:r>
              <w:tab/>
              <w:t xml:space="preserve">year </w:t>
            </w:r>
            <w:proofErr w:type="gramStart"/>
            <w:r>
              <w:t>number(</w:t>
            </w:r>
            <w:proofErr w:type="gramEnd"/>
            <w:r>
              <w:t>4);</w:t>
            </w:r>
          </w:p>
          <w:p w14:paraId="263FA333" w14:textId="77777777" w:rsidR="00003353" w:rsidRDefault="00003353" w:rsidP="00BE0AB0">
            <w:r>
              <w:tab/>
              <w:t xml:space="preserve">month </w:t>
            </w:r>
            <w:proofErr w:type="gramStart"/>
            <w:r>
              <w:t>number(</w:t>
            </w:r>
            <w:proofErr w:type="gramEnd"/>
            <w:r>
              <w:t>2);</w:t>
            </w:r>
          </w:p>
          <w:p w14:paraId="7264A9F9" w14:textId="77777777" w:rsidR="00003353" w:rsidRDefault="00003353" w:rsidP="00BE0AB0">
            <w:r>
              <w:tab/>
              <w:t xml:space="preserve">day </w:t>
            </w:r>
            <w:proofErr w:type="gramStart"/>
            <w:r>
              <w:t>number(</w:t>
            </w:r>
            <w:proofErr w:type="gramEnd"/>
            <w:r>
              <w:t>2);</w:t>
            </w:r>
          </w:p>
          <w:p w14:paraId="1AD9BC7B" w14:textId="77777777" w:rsidR="00003353" w:rsidRDefault="00003353" w:rsidP="00BE0AB0">
            <w:r>
              <w:tab/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2);</w:t>
            </w:r>
          </w:p>
          <w:p w14:paraId="2E207A73" w14:textId="77777777" w:rsidR="00003353" w:rsidRDefault="00003353" w:rsidP="00BE0AB0">
            <w:r>
              <w:tab/>
            </w:r>
            <w:proofErr w:type="spellStart"/>
            <w:r>
              <w:t>iCheckValue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10);</w:t>
            </w:r>
          </w:p>
          <w:p w14:paraId="2F06575C" w14:textId="77777777" w:rsidR="00003353" w:rsidRDefault="00003353" w:rsidP="00BE0AB0">
            <w:r>
              <w:tab/>
            </w:r>
            <w:proofErr w:type="spellStart"/>
            <w:r>
              <w:t>ch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1);</w:t>
            </w:r>
          </w:p>
          <w:p w14:paraId="21522623" w14:textId="77777777" w:rsidR="00003353" w:rsidRDefault="00003353" w:rsidP="00BE0AB0">
            <w:r>
              <w:lastRenderedPageBreak/>
              <w:t>begin</w:t>
            </w:r>
          </w:p>
          <w:p w14:paraId="678DCBA7" w14:textId="77777777" w:rsidR="00003353" w:rsidRDefault="00003353" w:rsidP="00BE0AB0">
            <w:r>
              <w:tab/>
              <w:t>if length(</w:t>
            </w:r>
            <w:proofErr w:type="spellStart"/>
            <w:r>
              <w:t>tId</w:t>
            </w:r>
            <w:proofErr w:type="spellEnd"/>
            <w:r>
              <w:t>)&lt;&gt;18 then</w:t>
            </w:r>
          </w:p>
          <w:p w14:paraId="45CAB5B0" w14:textId="77777777" w:rsidR="00003353" w:rsidRDefault="00003353" w:rsidP="00BE0AB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'-20010-</w:t>
            </w:r>
            <w:r>
              <w:rPr>
                <w:rFonts w:hint="eastAsia"/>
              </w:rPr>
              <w:t>身份证号长度不是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位！</w:t>
            </w:r>
            <w:r>
              <w:rPr>
                <w:rFonts w:hint="eastAsia"/>
              </w:rPr>
              <w:t>';</w:t>
            </w:r>
          </w:p>
          <w:p w14:paraId="0CA8E99F" w14:textId="77777777" w:rsidR="00003353" w:rsidRDefault="00003353" w:rsidP="00BE0AB0">
            <w:r>
              <w:tab/>
              <w:t>end if;</w:t>
            </w:r>
          </w:p>
          <w:p w14:paraId="47173395" w14:textId="77777777" w:rsidR="00003353" w:rsidRDefault="00003353" w:rsidP="00BE0AB0">
            <w:r>
              <w:tab/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in </w:t>
            </w:r>
            <w:proofErr w:type="gramStart"/>
            <w:r>
              <w:t>1..</w:t>
            </w:r>
            <w:proofErr w:type="gramEnd"/>
            <w:r>
              <w:t>17 loop</w:t>
            </w:r>
          </w:p>
          <w:p w14:paraId="6022A528" w14:textId="77777777" w:rsidR="00003353" w:rsidRDefault="00003353" w:rsidP="00BE0AB0">
            <w:r>
              <w:tab/>
            </w:r>
            <w:r>
              <w:tab/>
            </w:r>
            <w:proofErr w:type="spellStart"/>
            <w:proofErr w:type="gramStart"/>
            <w:r>
              <w:t>ch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(tId,i,1);</w:t>
            </w:r>
          </w:p>
          <w:p w14:paraId="2C26DB0E" w14:textId="77777777" w:rsidR="00003353" w:rsidRDefault="00003353" w:rsidP="00BE0AB0">
            <w:r>
              <w:tab/>
            </w:r>
            <w:r>
              <w:tab/>
              <w:t xml:space="preserve">if </w:t>
            </w:r>
            <w:proofErr w:type="spellStart"/>
            <w:r>
              <w:t>ch</w:t>
            </w:r>
            <w:proofErr w:type="spellEnd"/>
            <w:r>
              <w:t xml:space="preserve">&gt;'9' or </w:t>
            </w:r>
            <w:proofErr w:type="spellStart"/>
            <w:r>
              <w:t>ch</w:t>
            </w:r>
            <w:proofErr w:type="spellEnd"/>
            <w:r>
              <w:t>&lt;'0' then</w:t>
            </w:r>
          </w:p>
          <w:p w14:paraId="69AE74A9" w14:textId="77777777" w:rsidR="00003353" w:rsidRDefault="00003353" w:rsidP="00BE0AB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'-20011-</w:t>
            </w:r>
            <w:r>
              <w:rPr>
                <w:rFonts w:hint="eastAsia"/>
              </w:rPr>
              <w:t>身份证号中有非数字字符！</w:t>
            </w:r>
            <w:r>
              <w:rPr>
                <w:rFonts w:hint="eastAsia"/>
              </w:rPr>
              <w:t>';</w:t>
            </w:r>
          </w:p>
          <w:p w14:paraId="64BE69A9" w14:textId="77777777" w:rsidR="00003353" w:rsidRDefault="00003353" w:rsidP="00BE0AB0">
            <w:r>
              <w:tab/>
            </w:r>
            <w:r>
              <w:tab/>
              <w:t>end if;</w:t>
            </w:r>
          </w:p>
          <w:p w14:paraId="77E8524E" w14:textId="77777777" w:rsidR="00003353" w:rsidRDefault="00003353" w:rsidP="00BE0AB0">
            <w:r>
              <w:tab/>
              <w:t>end loop;</w:t>
            </w:r>
          </w:p>
          <w:p w14:paraId="26AA7957" w14:textId="77777777" w:rsidR="00003353" w:rsidRDefault="00003353" w:rsidP="00BE0AB0">
            <w:r>
              <w:tab/>
              <w:t xml:space="preserve">select </w:t>
            </w:r>
            <w:proofErr w:type="gramStart"/>
            <w:r>
              <w:t>count(</w:t>
            </w:r>
            <w:proofErr w:type="gramEnd"/>
            <w:r>
              <w:t xml:space="preserve">*) into </w:t>
            </w:r>
            <w:proofErr w:type="spellStart"/>
            <w:r>
              <w:t>iCheckValue</w:t>
            </w:r>
            <w:proofErr w:type="spellEnd"/>
            <w:r>
              <w:t xml:space="preserve"> </w:t>
            </w:r>
          </w:p>
          <w:p w14:paraId="74FDD3F2" w14:textId="77777777" w:rsidR="00003353" w:rsidRDefault="00003353" w:rsidP="00BE0AB0">
            <w:r>
              <w:tab/>
              <w:t xml:space="preserve">from </w:t>
            </w:r>
            <w:proofErr w:type="spellStart"/>
            <w:r>
              <w:t>user_dict</w:t>
            </w:r>
            <w:proofErr w:type="spellEnd"/>
            <w:r>
              <w:t xml:space="preserve"> </w:t>
            </w:r>
          </w:p>
          <w:p w14:paraId="48B8E6D8" w14:textId="77777777" w:rsidR="00003353" w:rsidRDefault="00003353" w:rsidP="00BE0AB0">
            <w:r>
              <w:tab/>
              <w:t xml:space="preserve">where category='101' and </w:t>
            </w:r>
            <w:proofErr w:type="spellStart"/>
            <w:r>
              <w:t>ccode</w:t>
            </w:r>
            <w:proofErr w:type="spellEnd"/>
            <w:r>
              <w:t>=</w:t>
            </w:r>
            <w:proofErr w:type="spellStart"/>
            <w:r>
              <w:t>substr</w:t>
            </w:r>
            <w:proofErr w:type="spellEnd"/>
            <w:r>
              <w:t>(tId,1,6);</w:t>
            </w:r>
          </w:p>
          <w:p w14:paraId="787CD717" w14:textId="77777777" w:rsidR="00003353" w:rsidRDefault="00003353" w:rsidP="00BE0AB0">
            <w:r>
              <w:tab/>
              <w:t xml:space="preserve">if </w:t>
            </w:r>
            <w:proofErr w:type="spellStart"/>
            <w:r>
              <w:t>iCheckValue</w:t>
            </w:r>
            <w:proofErr w:type="spellEnd"/>
            <w:r>
              <w:t>=0 then</w:t>
            </w:r>
          </w:p>
          <w:p w14:paraId="68547966" w14:textId="77777777" w:rsidR="00003353" w:rsidRDefault="00003353" w:rsidP="00BE0AB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'-20012-</w:t>
            </w:r>
            <w:r>
              <w:rPr>
                <w:rFonts w:hint="eastAsia"/>
              </w:rPr>
              <w:t>身份证号中地区码错误！</w:t>
            </w:r>
            <w:r>
              <w:rPr>
                <w:rFonts w:hint="eastAsia"/>
              </w:rPr>
              <w:t>';</w:t>
            </w:r>
          </w:p>
          <w:p w14:paraId="0BC23B90" w14:textId="77777777" w:rsidR="00003353" w:rsidRDefault="00003353" w:rsidP="00BE0AB0">
            <w:r>
              <w:tab/>
              <w:t>end if;</w:t>
            </w:r>
          </w:p>
          <w:p w14:paraId="3573C04E" w14:textId="77777777" w:rsidR="00003353" w:rsidRDefault="00003353" w:rsidP="00BE0AB0">
            <w:r>
              <w:tab/>
            </w:r>
            <w:proofErr w:type="gramStart"/>
            <w:r>
              <w:t>year:=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(tId,7,4),'9999');</w:t>
            </w:r>
          </w:p>
          <w:p w14:paraId="34A544A2" w14:textId="77777777" w:rsidR="00003353" w:rsidRDefault="00003353" w:rsidP="00BE0AB0">
            <w:r>
              <w:tab/>
            </w:r>
            <w:proofErr w:type="gramStart"/>
            <w:r>
              <w:t>month:=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(tId,11,2),'99');</w:t>
            </w:r>
          </w:p>
          <w:p w14:paraId="4346BB97" w14:textId="77777777" w:rsidR="00003353" w:rsidRDefault="00003353" w:rsidP="00BE0AB0">
            <w:r>
              <w:tab/>
            </w:r>
            <w:proofErr w:type="gramStart"/>
            <w:r>
              <w:t>day:=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(tId,13,2),'99');</w:t>
            </w:r>
          </w:p>
          <w:p w14:paraId="0B97674D" w14:textId="77777777" w:rsidR="00003353" w:rsidRDefault="00003353" w:rsidP="00BE0AB0">
            <w:r>
              <w:tab/>
              <w:t>if 2018-year&lt;0 or 2018-year&gt;150 then</w:t>
            </w:r>
          </w:p>
          <w:p w14:paraId="4A62A779" w14:textId="77777777" w:rsidR="00003353" w:rsidRDefault="00003353" w:rsidP="00BE0AB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'-20013-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年份超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';</w:t>
            </w:r>
          </w:p>
          <w:p w14:paraId="45BFB721" w14:textId="77777777" w:rsidR="00003353" w:rsidRDefault="00003353" w:rsidP="00BE0AB0">
            <w:r>
              <w:tab/>
              <w:t>end if;</w:t>
            </w:r>
          </w:p>
          <w:p w14:paraId="66E15596" w14:textId="77777777" w:rsidR="00003353" w:rsidRDefault="00003353" w:rsidP="00BE0AB0">
            <w:r>
              <w:tab/>
              <w:t>if month&lt;1 or month&gt;12 then</w:t>
            </w:r>
          </w:p>
          <w:p w14:paraId="6D9D4B35" w14:textId="77777777" w:rsidR="00003353" w:rsidRDefault="00003353" w:rsidP="00BE0AB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'-20014-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月份超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';</w:t>
            </w:r>
          </w:p>
          <w:p w14:paraId="465B29CA" w14:textId="77777777" w:rsidR="00003353" w:rsidRDefault="00003353" w:rsidP="00BE0AB0">
            <w:r>
              <w:tab/>
              <w:t>end if;</w:t>
            </w:r>
          </w:p>
          <w:p w14:paraId="325EF5D6" w14:textId="77777777" w:rsidR="00003353" w:rsidRDefault="00003353" w:rsidP="00BE0AB0">
            <w:r>
              <w:tab/>
              <w:t>if day&lt;1 or day &gt;31 then</w:t>
            </w:r>
          </w:p>
          <w:p w14:paraId="0009E937" w14:textId="77777777" w:rsidR="00003353" w:rsidRDefault="00003353" w:rsidP="00BE0AB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'-20015-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日期超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';</w:t>
            </w:r>
          </w:p>
          <w:p w14:paraId="174487A0" w14:textId="77777777" w:rsidR="00003353" w:rsidRDefault="00003353" w:rsidP="00BE0AB0">
            <w:r>
              <w:tab/>
              <w:t>end if;</w:t>
            </w:r>
          </w:p>
          <w:p w14:paraId="3B13B1C9" w14:textId="77777777" w:rsidR="00003353" w:rsidRDefault="00003353" w:rsidP="00BE0AB0">
            <w:r>
              <w:tab/>
              <w:t xml:space="preserve">if month in (4,6,9,11) and day=31 then </w:t>
            </w:r>
          </w:p>
          <w:p w14:paraId="7D98370A" w14:textId="77777777" w:rsidR="00003353" w:rsidRDefault="00003353" w:rsidP="00BE0AB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'-20016-</w:t>
            </w:r>
            <w:r>
              <w:rPr>
                <w:rFonts w:hint="eastAsia"/>
              </w:rPr>
              <w:t>生日数据里小月没有</w:t>
            </w: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';</w:t>
            </w:r>
          </w:p>
          <w:p w14:paraId="53846C26" w14:textId="77777777" w:rsidR="00003353" w:rsidRDefault="00003353" w:rsidP="00BE0AB0">
            <w:r>
              <w:tab/>
              <w:t>end if;</w:t>
            </w:r>
          </w:p>
          <w:p w14:paraId="1A35CED7" w14:textId="77777777" w:rsidR="00003353" w:rsidRDefault="00003353" w:rsidP="00BE0AB0">
            <w:r>
              <w:tab/>
              <w:t>if month=2 then</w:t>
            </w:r>
          </w:p>
          <w:p w14:paraId="1D4CCA33" w14:textId="77777777" w:rsidR="00003353" w:rsidRDefault="00003353" w:rsidP="00BE0AB0">
            <w:r>
              <w:tab/>
            </w:r>
            <w:r>
              <w:tab/>
              <w:t>if mod(year,</w:t>
            </w:r>
            <w:proofErr w:type="gramStart"/>
            <w:r>
              <w:t>4)=</w:t>
            </w:r>
            <w:proofErr w:type="gramEnd"/>
            <w:r>
              <w:t>0 and mod(year,100)&lt;&gt;0 or mod(year,400)=0 then</w:t>
            </w:r>
          </w:p>
          <w:p w14:paraId="25F5D3EE" w14:textId="77777777" w:rsidR="00003353" w:rsidRDefault="00003353" w:rsidP="00BE0AB0">
            <w:r>
              <w:tab/>
            </w:r>
            <w:r>
              <w:tab/>
            </w:r>
            <w:r>
              <w:tab/>
              <w:t>if day&gt;29 then</w:t>
            </w:r>
          </w:p>
          <w:p w14:paraId="62D01D49" w14:textId="77777777" w:rsidR="00003353" w:rsidRDefault="00003353" w:rsidP="00BE0AB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'-20017-</w:t>
            </w:r>
            <w:r>
              <w:rPr>
                <w:rFonts w:hint="eastAsia"/>
              </w:rPr>
              <w:t>身份证号中生日数据里闰年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月不能超</w:t>
            </w: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';</w:t>
            </w:r>
          </w:p>
          <w:p w14:paraId="650072D4" w14:textId="77777777" w:rsidR="00003353" w:rsidRDefault="00003353" w:rsidP="00BE0AB0">
            <w:r>
              <w:t xml:space="preserve">       </w:t>
            </w:r>
            <w:r>
              <w:tab/>
            </w:r>
            <w:r>
              <w:tab/>
              <w:t>end if;</w:t>
            </w:r>
          </w:p>
          <w:p w14:paraId="5D420BC6" w14:textId="77777777" w:rsidR="00003353" w:rsidRDefault="00003353" w:rsidP="00BE0AB0">
            <w:r>
              <w:tab/>
            </w:r>
            <w:r>
              <w:tab/>
              <w:t>else</w:t>
            </w:r>
          </w:p>
          <w:p w14:paraId="49CAA630" w14:textId="77777777" w:rsidR="00003353" w:rsidRDefault="00003353" w:rsidP="00BE0AB0">
            <w:r>
              <w:tab/>
            </w:r>
            <w:r>
              <w:tab/>
            </w:r>
            <w:r>
              <w:tab/>
              <w:t>if day&gt;28 then</w:t>
            </w:r>
          </w:p>
          <w:p w14:paraId="7E56518E" w14:textId="77777777" w:rsidR="00003353" w:rsidRDefault="00003353" w:rsidP="00BE0AB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'-20018-</w:t>
            </w:r>
            <w:r>
              <w:rPr>
                <w:rFonts w:hint="eastAsia"/>
              </w:rPr>
              <w:t>身份证号中生日</w:t>
            </w:r>
            <w:proofErr w:type="gramStart"/>
            <w:r>
              <w:rPr>
                <w:rFonts w:hint="eastAsia"/>
              </w:rPr>
              <w:t>数据里非闰年</w:t>
            </w:r>
            <w:proofErr w:type="gramEnd"/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月不能超</w:t>
            </w: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';</w:t>
            </w:r>
          </w:p>
          <w:p w14:paraId="5083B7C9" w14:textId="77777777" w:rsidR="00003353" w:rsidRDefault="00003353" w:rsidP="00BE0AB0">
            <w:r>
              <w:tab/>
            </w:r>
            <w:r>
              <w:tab/>
            </w:r>
            <w:r>
              <w:tab/>
              <w:t>end if;</w:t>
            </w:r>
          </w:p>
          <w:p w14:paraId="682E75F4" w14:textId="77777777" w:rsidR="00003353" w:rsidRDefault="00003353" w:rsidP="00BE0AB0">
            <w:r>
              <w:tab/>
            </w:r>
            <w:r>
              <w:tab/>
              <w:t>end if;</w:t>
            </w:r>
          </w:p>
          <w:p w14:paraId="59700CF9" w14:textId="77777777" w:rsidR="00003353" w:rsidRDefault="00003353" w:rsidP="00BE0AB0">
            <w:r>
              <w:tab/>
              <w:t>end if;</w:t>
            </w:r>
          </w:p>
          <w:p w14:paraId="3AAE858C" w14:textId="77777777" w:rsidR="00003353" w:rsidRDefault="00003353" w:rsidP="00BE0AB0">
            <w:r>
              <w:tab/>
            </w:r>
            <w:proofErr w:type="spellStart"/>
            <w:proofErr w:type="gramStart"/>
            <w:r>
              <w:t>parm</w:t>
            </w:r>
            <w:proofErr w:type="spellEnd"/>
            <w:r>
              <w:t>:=</w:t>
            </w:r>
            <w:proofErr w:type="spellStart"/>
            <w:proofErr w:type="gramEnd"/>
            <w:r>
              <w:t>parm_type</w:t>
            </w:r>
            <w:proofErr w:type="spellEnd"/>
            <w:r>
              <w:t>(7, 9, 10, 5, 8, 4, 2, 1, 6, 3, 7, 9, 10, 5, 8, 4, 2);</w:t>
            </w:r>
          </w:p>
          <w:p w14:paraId="54462493" w14:textId="77777777" w:rsidR="00003353" w:rsidRDefault="00003353" w:rsidP="00BE0AB0">
            <w:r>
              <w:tab/>
              <w:t>check_</w:t>
            </w:r>
            <w:proofErr w:type="gramStart"/>
            <w:r>
              <w:t>value:=</w:t>
            </w:r>
            <w:proofErr w:type="gramEnd"/>
            <w:r>
              <w:t>check_type('1','0','x','9','8','7','6','5','4','3','2');</w:t>
            </w:r>
          </w:p>
          <w:p w14:paraId="21F5F7A4" w14:textId="77777777" w:rsidR="00003353" w:rsidRDefault="00003353" w:rsidP="00BE0AB0">
            <w:r>
              <w:tab/>
            </w:r>
            <w:proofErr w:type="spellStart"/>
            <w:proofErr w:type="gramStart"/>
            <w:r>
              <w:t>iCheckValue</w:t>
            </w:r>
            <w:proofErr w:type="spellEnd"/>
            <w:r>
              <w:t>:=</w:t>
            </w:r>
            <w:proofErr w:type="gramEnd"/>
            <w:r>
              <w:t>0;</w:t>
            </w:r>
          </w:p>
          <w:p w14:paraId="742A190E" w14:textId="77777777" w:rsidR="00003353" w:rsidRDefault="00003353" w:rsidP="00BE0AB0">
            <w:r>
              <w:tab/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in </w:t>
            </w:r>
            <w:proofErr w:type="gramStart"/>
            <w:r>
              <w:t>1..</w:t>
            </w:r>
            <w:proofErr w:type="gramEnd"/>
            <w:r>
              <w:t>17 loop</w:t>
            </w:r>
          </w:p>
          <w:p w14:paraId="0E101D0F" w14:textId="77777777" w:rsidR="00003353" w:rsidRDefault="00003353" w:rsidP="00BE0AB0">
            <w:r>
              <w:lastRenderedPageBreak/>
              <w:tab/>
            </w:r>
            <w:r>
              <w:tab/>
            </w:r>
            <w:proofErr w:type="spellStart"/>
            <w:proofErr w:type="gramStart"/>
            <w:r>
              <w:t>iCheckValue</w:t>
            </w:r>
            <w:proofErr w:type="spellEnd"/>
            <w:r>
              <w:t>:=</w:t>
            </w:r>
            <w:proofErr w:type="spellStart"/>
            <w:proofErr w:type="gramEnd"/>
            <w:r>
              <w:t>iCheckValue+to_number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(tId,i,1),'9')*</w:t>
            </w:r>
            <w:proofErr w:type="spellStart"/>
            <w:r>
              <w:t>parm</w:t>
            </w:r>
            <w:proofErr w:type="spellEnd"/>
            <w:r>
              <w:t>(</w:t>
            </w:r>
            <w:proofErr w:type="spellStart"/>
            <w:r>
              <w:t>i</w:t>
            </w:r>
            <w:proofErr w:type="spellEnd"/>
            <w:r>
              <w:t>);</w:t>
            </w:r>
          </w:p>
          <w:p w14:paraId="1B377C61" w14:textId="77777777" w:rsidR="00003353" w:rsidRDefault="00003353" w:rsidP="00BE0AB0">
            <w:r>
              <w:tab/>
              <w:t>end loop;</w:t>
            </w:r>
          </w:p>
          <w:p w14:paraId="3AAB43FF" w14:textId="77777777" w:rsidR="00003353" w:rsidRDefault="00003353" w:rsidP="00BE0AB0">
            <w:r>
              <w:tab/>
            </w:r>
            <w:proofErr w:type="spellStart"/>
            <w:proofErr w:type="gramStart"/>
            <w:r>
              <w:t>ch</w:t>
            </w:r>
            <w:proofErr w:type="spellEnd"/>
            <w:r>
              <w:t>:=</w:t>
            </w:r>
            <w:proofErr w:type="gramEnd"/>
            <w:r>
              <w:t xml:space="preserve"> </w:t>
            </w:r>
            <w:proofErr w:type="spellStart"/>
            <w:r>
              <w:t>check_value</w:t>
            </w:r>
            <w:proofErr w:type="spellEnd"/>
            <w:r>
              <w:t>(mod(iCheckValue,11)+1);</w:t>
            </w:r>
            <w:r>
              <w:tab/>
            </w:r>
          </w:p>
          <w:p w14:paraId="575C4E4C" w14:textId="77777777" w:rsidR="00003353" w:rsidRDefault="00003353" w:rsidP="00BE0AB0">
            <w:r>
              <w:tab/>
              <w:t>if lower(</w:t>
            </w:r>
            <w:proofErr w:type="spellStart"/>
            <w:r>
              <w:t>substr</w:t>
            </w:r>
            <w:proofErr w:type="spellEnd"/>
            <w:r>
              <w:t>(tId,18,1</w:t>
            </w:r>
            <w:proofErr w:type="gramStart"/>
            <w:r>
              <w:t>))&lt;</w:t>
            </w:r>
            <w:proofErr w:type="gramEnd"/>
            <w:r>
              <w:t xml:space="preserve">&gt; </w:t>
            </w:r>
            <w:proofErr w:type="spellStart"/>
            <w:r>
              <w:t>ch</w:t>
            </w:r>
            <w:proofErr w:type="spellEnd"/>
            <w:r>
              <w:t xml:space="preserve"> then</w:t>
            </w:r>
          </w:p>
          <w:p w14:paraId="0B34B073" w14:textId="77777777" w:rsidR="00003353" w:rsidRDefault="00003353" w:rsidP="00BE0AB0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'-20019-</w:t>
            </w:r>
            <w:r>
              <w:rPr>
                <w:rFonts w:hint="eastAsia"/>
              </w:rPr>
              <w:t>身份证号中校验位不对！</w:t>
            </w:r>
            <w:r>
              <w:rPr>
                <w:rFonts w:hint="eastAsia"/>
              </w:rPr>
              <w:t>';</w:t>
            </w:r>
          </w:p>
          <w:p w14:paraId="7F61E266" w14:textId="77777777" w:rsidR="00003353" w:rsidRDefault="00003353" w:rsidP="00BE0AB0">
            <w:r>
              <w:tab/>
              <w:t>end if;</w:t>
            </w:r>
          </w:p>
          <w:p w14:paraId="69374CDA" w14:textId="77777777" w:rsidR="00003353" w:rsidRDefault="00003353" w:rsidP="00BE0AB0">
            <w:r>
              <w:tab/>
              <w:t>return 'ok';</w:t>
            </w:r>
          </w:p>
          <w:p w14:paraId="098C3352" w14:textId="77777777" w:rsidR="00003353" w:rsidRDefault="00003353" w:rsidP="00BE0AB0">
            <w:r>
              <w:t>end;</w:t>
            </w:r>
          </w:p>
          <w:p w14:paraId="62998862" w14:textId="77777777" w:rsidR="00003353" w:rsidRDefault="00003353" w:rsidP="00BE0AB0">
            <w:r>
              <w:t>/</w:t>
            </w:r>
          </w:p>
          <w:p w14:paraId="37120F43" w14:textId="77777777" w:rsidR="00003353" w:rsidRDefault="00003353" w:rsidP="00BE0AB0">
            <w:r>
              <w:t>show error</w:t>
            </w:r>
          </w:p>
          <w:p w14:paraId="4AE05A40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5AEEEB82" w14:textId="77777777" w:rsidR="00003353" w:rsidRDefault="00003353" w:rsidP="00003353">
      <w:pPr>
        <w:pStyle w:val="4"/>
      </w:pPr>
      <w:bookmarkStart w:id="166" w:name="_Toc24927119"/>
      <w:r>
        <w:rPr>
          <w:rFonts w:hint="eastAsia"/>
        </w:rPr>
        <w:lastRenderedPageBreak/>
        <w:t>手机号判断</w:t>
      </w:r>
    </w:p>
    <w:p w14:paraId="1ACDB7D1" w14:textId="77777777" w:rsidR="00003353" w:rsidRPr="00FB1786" w:rsidRDefault="00003353" w:rsidP="00003353">
      <w:pPr>
        <w:keepNext/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03353" w14:paraId="003D22EA" w14:textId="77777777" w:rsidTr="00BE0AB0">
        <w:trPr>
          <w:trHeight w:val="2933"/>
        </w:trPr>
        <w:tc>
          <w:tcPr>
            <w:tcW w:w="5000" w:type="pct"/>
            <w:shd w:val="clear" w:color="auto" w:fill="auto"/>
          </w:tcPr>
          <w:p w14:paraId="61117B61" w14:textId="77777777" w:rsidR="00003353" w:rsidRDefault="00003353" w:rsidP="00BE0AB0">
            <w:pPr>
              <w:pStyle w:val="a7"/>
              <w:ind w:firstLine="420"/>
            </w:pPr>
            <w:r>
              <w:t xml:space="preserve">create or replace function </w:t>
            </w:r>
            <w:proofErr w:type="spellStart"/>
            <w:r>
              <w:t>IsMobileValid</w:t>
            </w:r>
            <w:proofErr w:type="spellEnd"/>
          </w:p>
          <w:p w14:paraId="76B729C0" w14:textId="77777777" w:rsidR="00003353" w:rsidRDefault="00003353" w:rsidP="00BE0AB0">
            <w:pPr>
              <w:pStyle w:val="a7"/>
              <w:ind w:firstLine="420"/>
            </w:pPr>
            <w:r>
              <w:t>(</w:t>
            </w:r>
            <w:proofErr w:type="spellStart"/>
            <w:r>
              <w:t>tMobile</w:t>
            </w:r>
            <w:proofErr w:type="spellEnd"/>
            <w:r>
              <w:t xml:space="preserve"> varchar2) return varchar2</w:t>
            </w:r>
          </w:p>
          <w:p w14:paraId="6BC9B211" w14:textId="77777777" w:rsidR="00003353" w:rsidRDefault="00003353" w:rsidP="00BE0AB0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参数描述</w:t>
            </w:r>
          </w:p>
          <w:p w14:paraId="33C1382D" w14:textId="77777777" w:rsidR="00003353" w:rsidRDefault="00003353" w:rsidP="00BE0AB0">
            <w:r>
              <w:t xml:space="preserve">--  </w:t>
            </w:r>
            <w:proofErr w:type="spellStart"/>
            <w:r>
              <w:rPr>
                <w:rFonts w:hint="eastAsia"/>
              </w:rPr>
              <w:t>t</w:t>
            </w:r>
            <w:r>
              <w:t>Mobile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手机号</w:t>
            </w:r>
            <w:r>
              <w:rPr>
                <w:rFonts w:hint="eastAsia"/>
              </w:rPr>
              <w:tab/>
            </w:r>
          </w:p>
          <w:p w14:paraId="1694F5E2" w14:textId="77777777" w:rsidR="00003353" w:rsidRDefault="00003353" w:rsidP="00BE0AB0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返回值描述</w:t>
            </w:r>
          </w:p>
          <w:p w14:paraId="6BA9A947" w14:textId="77777777" w:rsidR="00003353" w:rsidRDefault="00003353" w:rsidP="00BE0AB0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正确：</w:t>
            </w:r>
            <w:r>
              <w:rPr>
                <w:rFonts w:hint="eastAsia"/>
              </w:rPr>
              <w:t>ok</w:t>
            </w:r>
          </w:p>
          <w:p w14:paraId="66D00240" w14:textId="77777777" w:rsidR="00003353" w:rsidRDefault="00003353" w:rsidP="00BE0AB0">
            <w:r>
              <w:rPr>
                <w:rFonts w:hint="eastAsia"/>
              </w:rPr>
              <w:t>-</w:t>
            </w:r>
            <w:r>
              <w:t xml:space="preserve">-  </w:t>
            </w:r>
            <w:r>
              <w:rPr>
                <w:rFonts w:hint="eastAsia"/>
              </w:rPr>
              <w:t>错误：错误号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提示信息</w:t>
            </w:r>
          </w:p>
          <w:p w14:paraId="54F33C06" w14:textId="77777777" w:rsidR="00003353" w:rsidRDefault="00003353" w:rsidP="00BE0AB0">
            <w:pPr>
              <w:pStyle w:val="a7"/>
              <w:ind w:firstLine="420"/>
            </w:pPr>
            <w:r>
              <w:t>as</w:t>
            </w:r>
          </w:p>
          <w:p w14:paraId="125285CE" w14:textId="77777777" w:rsidR="00003353" w:rsidRDefault="00003353" w:rsidP="00BE0AB0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iCount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3);</w:t>
            </w:r>
          </w:p>
          <w:p w14:paraId="02E3D83A" w14:textId="77777777" w:rsidR="00003353" w:rsidRDefault="00003353" w:rsidP="00BE0AB0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ch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1);</w:t>
            </w:r>
          </w:p>
          <w:p w14:paraId="79EAD8DF" w14:textId="77777777" w:rsidR="00003353" w:rsidRDefault="00003353" w:rsidP="00BE0AB0">
            <w:pPr>
              <w:pStyle w:val="a7"/>
              <w:ind w:firstLine="420"/>
            </w:pPr>
            <w:r>
              <w:t>begin</w:t>
            </w:r>
          </w:p>
          <w:p w14:paraId="418EDEDF" w14:textId="77777777" w:rsidR="00003353" w:rsidRDefault="00003353" w:rsidP="00BE0AB0">
            <w:pPr>
              <w:pStyle w:val="a7"/>
              <w:ind w:firstLine="420"/>
            </w:pPr>
            <w:r>
              <w:tab/>
              <w:t>if length(</w:t>
            </w:r>
            <w:proofErr w:type="spellStart"/>
            <w:r>
              <w:t>tMobile</w:t>
            </w:r>
            <w:proofErr w:type="spellEnd"/>
            <w:r>
              <w:t>)&lt;&gt;11 then</w:t>
            </w:r>
          </w:p>
          <w:p w14:paraId="2108E529" w14:textId="77777777" w:rsidR="00003353" w:rsidRDefault="00003353" w:rsidP="00BE0AB0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'-20020-</w:t>
            </w:r>
            <w:r>
              <w:rPr>
                <w:rFonts w:hint="eastAsia"/>
              </w:rPr>
              <w:t>手机号码长度不是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位！</w:t>
            </w:r>
            <w:r>
              <w:rPr>
                <w:rFonts w:hint="eastAsia"/>
              </w:rPr>
              <w:t>';</w:t>
            </w:r>
          </w:p>
          <w:p w14:paraId="6D4C08B2" w14:textId="77777777" w:rsidR="00003353" w:rsidRDefault="00003353" w:rsidP="00BE0AB0">
            <w:pPr>
              <w:pStyle w:val="a7"/>
              <w:ind w:firstLine="420"/>
            </w:pPr>
            <w:r>
              <w:tab/>
              <w:t>end if;</w:t>
            </w:r>
          </w:p>
          <w:p w14:paraId="18F6745A" w14:textId="77777777" w:rsidR="00003353" w:rsidRDefault="00003353" w:rsidP="00BE0AB0">
            <w:pPr>
              <w:pStyle w:val="a7"/>
              <w:ind w:firstLine="420"/>
            </w:pPr>
            <w:r>
              <w:tab/>
              <w:t xml:space="preserve">if </w:t>
            </w:r>
            <w:proofErr w:type="spellStart"/>
            <w:r>
              <w:t>substr</w:t>
            </w:r>
            <w:proofErr w:type="spellEnd"/>
            <w:r>
              <w:t>(tMobile,1,</w:t>
            </w:r>
            <w:proofErr w:type="gramStart"/>
            <w:r>
              <w:t>1)&lt;</w:t>
            </w:r>
            <w:proofErr w:type="gramEnd"/>
            <w:r>
              <w:t>&gt;'1' then</w:t>
            </w:r>
          </w:p>
          <w:p w14:paraId="41DA5286" w14:textId="77777777" w:rsidR="00003353" w:rsidRDefault="00003353" w:rsidP="00BE0AB0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'-20021-</w:t>
            </w:r>
            <w:r>
              <w:rPr>
                <w:rFonts w:hint="eastAsia"/>
              </w:rPr>
              <w:t>手机号码首位应该为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';</w:t>
            </w:r>
          </w:p>
          <w:p w14:paraId="6F9CB080" w14:textId="77777777" w:rsidR="00003353" w:rsidRDefault="00003353" w:rsidP="00BE0AB0">
            <w:pPr>
              <w:pStyle w:val="a7"/>
              <w:ind w:firstLine="420"/>
            </w:pPr>
            <w:r>
              <w:tab/>
              <w:t>end if;</w:t>
            </w:r>
          </w:p>
          <w:p w14:paraId="692C05D3" w14:textId="77777777" w:rsidR="00003353" w:rsidRDefault="00003353" w:rsidP="00BE0AB0">
            <w:pPr>
              <w:pStyle w:val="a7"/>
              <w:ind w:firstLine="420"/>
            </w:pPr>
            <w:r>
              <w:tab/>
              <w:t xml:space="preserve">for </w:t>
            </w:r>
            <w:proofErr w:type="spellStart"/>
            <w:r>
              <w:t>iCount</w:t>
            </w:r>
            <w:proofErr w:type="spellEnd"/>
            <w:r>
              <w:t xml:space="preserve"> in </w:t>
            </w:r>
            <w:proofErr w:type="gramStart"/>
            <w:r>
              <w:t>1..</w:t>
            </w:r>
            <w:proofErr w:type="gramEnd"/>
            <w:r>
              <w:t>length(</w:t>
            </w:r>
            <w:proofErr w:type="spellStart"/>
            <w:r>
              <w:t>tMobile</w:t>
            </w:r>
            <w:proofErr w:type="spellEnd"/>
            <w:r>
              <w:t>) loop</w:t>
            </w:r>
          </w:p>
          <w:p w14:paraId="58E85C13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ch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(tMobile,iCount,1);</w:t>
            </w:r>
          </w:p>
          <w:p w14:paraId="6521185F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  <w:t xml:space="preserve">if </w:t>
            </w:r>
            <w:proofErr w:type="spellStart"/>
            <w:r>
              <w:t>ch</w:t>
            </w:r>
            <w:proofErr w:type="spellEnd"/>
            <w:r>
              <w:t xml:space="preserve">&gt;'9' or </w:t>
            </w:r>
            <w:proofErr w:type="spellStart"/>
            <w:r>
              <w:t>ch</w:t>
            </w:r>
            <w:proofErr w:type="spellEnd"/>
            <w:r>
              <w:t>&lt;'0' then</w:t>
            </w:r>
          </w:p>
          <w:p w14:paraId="41B0DBB0" w14:textId="77777777" w:rsidR="00003353" w:rsidRDefault="00003353" w:rsidP="00BE0AB0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'-20022-</w:t>
            </w:r>
            <w:r>
              <w:rPr>
                <w:rFonts w:hint="eastAsia"/>
              </w:rPr>
              <w:t>手机号码中有非数字字符！</w:t>
            </w:r>
            <w:r>
              <w:rPr>
                <w:rFonts w:hint="eastAsia"/>
              </w:rPr>
              <w:t>';</w:t>
            </w:r>
          </w:p>
          <w:p w14:paraId="38E8CD59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  <w:t>end if;</w:t>
            </w:r>
          </w:p>
          <w:p w14:paraId="561AA413" w14:textId="77777777" w:rsidR="00003353" w:rsidRDefault="00003353" w:rsidP="00BE0AB0">
            <w:pPr>
              <w:pStyle w:val="a7"/>
              <w:ind w:firstLine="420"/>
            </w:pPr>
            <w:r>
              <w:tab/>
              <w:t>end loop;</w:t>
            </w:r>
          </w:p>
          <w:p w14:paraId="57155773" w14:textId="77777777" w:rsidR="00003353" w:rsidRDefault="00003353" w:rsidP="00BE0AB0">
            <w:pPr>
              <w:pStyle w:val="a7"/>
              <w:ind w:firstLine="420"/>
            </w:pPr>
            <w:r>
              <w:tab/>
              <w:t>return 'ok';</w:t>
            </w:r>
          </w:p>
          <w:p w14:paraId="68C8BBDA" w14:textId="77777777" w:rsidR="00003353" w:rsidRDefault="00003353" w:rsidP="00BE0AB0">
            <w:pPr>
              <w:pStyle w:val="a7"/>
              <w:ind w:firstLine="420"/>
            </w:pPr>
            <w:r>
              <w:t>end;</w:t>
            </w:r>
          </w:p>
          <w:p w14:paraId="77DB9BAB" w14:textId="77777777" w:rsidR="00003353" w:rsidRDefault="00003353" w:rsidP="00BE0AB0">
            <w:pPr>
              <w:pStyle w:val="a7"/>
              <w:ind w:firstLine="420"/>
            </w:pPr>
            <w:r>
              <w:t>/</w:t>
            </w:r>
          </w:p>
          <w:p w14:paraId="3EEFEA87" w14:textId="77777777" w:rsidR="00003353" w:rsidRDefault="00003353" w:rsidP="00BE0AB0">
            <w:pPr>
              <w:pStyle w:val="a7"/>
              <w:ind w:firstLine="420"/>
            </w:pPr>
            <w:r>
              <w:t>show error</w:t>
            </w:r>
          </w:p>
          <w:p w14:paraId="15051D2E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44711D23" w14:textId="77777777" w:rsidR="00003353" w:rsidRPr="004A57BC" w:rsidRDefault="00003353" w:rsidP="00003353"/>
    <w:p w14:paraId="42778F0C" w14:textId="77777777" w:rsidR="00003353" w:rsidRDefault="00003353" w:rsidP="00003353">
      <w:pPr>
        <w:pStyle w:val="3"/>
      </w:pPr>
      <w:r>
        <w:rPr>
          <w:rFonts w:hint="eastAsia"/>
        </w:rPr>
        <w:lastRenderedPageBreak/>
        <w:t>过程</w:t>
      </w:r>
      <w:bookmarkEnd w:id="166"/>
    </w:p>
    <w:p w14:paraId="7FB7A495" w14:textId="77777777" w:rsidR="00003353" w:rsidRDefault="00003353" w:rsidP="0000335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5.3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6"/>
        <w:gridCol w:w="2440"/>
        <w:gridCol w:w="2440"/>
        <w:gridCol w:w="1833"/>
        <w:gridCol w:w="1833"/>
      </w:tblGrid>
      <w:tr w:rsidR="00003353" w14:paraId="0ADA083A" w14:textId="77777777" w:rsidTr="00BE0AB0">
        <w:tc>
          <w:tcPr>
            <w:tcW w:w="1000" w:type="pct"/>
            <w:shd w:val="clear" w:color="auto" w:fill="D9D9D9"/>
          </w:tcPr>
          <w:p w14:paraId="4331F78B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42" w:type="pct"/>
            <w:shd w:val="clear" w:color="auto" w:fill="D9D9D9"/>
          </w:tcPr>
          <w:p w14:paraId="6EF25C72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42" w:type="pct"/>
            <w:shd w:val="clear" w:color="auto" w:fill="D9D9D9"/>
          </w:tcPr>
          <w:p w14:paraId="62D17028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58" w:type="pct"/>
            <w:shd w:val="clear" w:color="auto" w:fill="D9D9D9"/>
          </w:tcPr>
          <w:p w14:paraId="17C89A5B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858" w:type="pct"/>
            <w:shd w:val="clear" w:color="auto" w:fill="D9D9D9"/>
          </w:tcPr>
          <w:p w14:paraId="05D65726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03353" w14:paraId="57571FA6" w14:textId="77777777" w:rsidTr="00BE0AB0">
        <w:tc>
          <w:tcPr>
            <w:tcW w:w="1000" w:type="pct"/>
            <w:shd w:val="clear" w:color="auto" w:fill="auto"/>
          </w:tcPr>
          <w:p w14:paraId="697A4E1E" w14:textId="77777777" w:rsidR="00003353" w:rsidRDefault="00003353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42" w:type="pct"/>
          </w:tcPr>
          <w:p w14:paraId="1413C5D2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1142" w:type="pct"/>
            <w:shd w:val="clear" w:color="auto" w:fill="auto"/>
          </w:tcPr>
          <w:p w14:paraId="5598B280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858" w:type="pct"/>
          </w:tcPr>
          <w:p w14:paraId="5E04AE97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858" w:type="pct"/>
          </w:tcPr>
          <w:p w14:paraId="74AACBBE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2470E1B1" w14:textId="77777777" w:rsidTr="00BE0AB0">
        <w:tc>
          <w:tcPr>
            <w:tcW w:w="1000" w:type="pct"/>
            <w:shd w:val="clear" w:color="auto" w:fill="auto"/>
          </w:tcPr>
          <w:p w14:paraId="4466053C" w14:textId="77777777" w:rsidR="00003353" w:rsidRDefault="00003353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42" w:type="pct"/>
          </w:tcPr>
          <w:p w14:paraId="18E3B826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1142" w:type="pct"/>
            <w:shd w:val="clear" w:color="auto" w:fill="auto"/>
          </w:tcPr>
          <w:p w14:paraId="731C4C1D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858" w:type="pct"/>
          </w:tcPr>
          <w:p w14:paraId="7B6CB8C1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858" w:type="pct"/>
          </w:tcPr>
          <w:p w14:paraId="14F8B628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198F0FE1" w14:textId="77777777" w:rsidR="00003353" w:rsidRDefault="00003353" w:rsidP="00003353">
      <w:pPr>
        <w:pStyle w:val="4"/>
      </w:pPr>
      <w:r>
        <w:rPr>
          <w:rFonts w:hint="eastAsia"/>
        </w:rPr>
        <w:t>清理所有对象</w:t>
      </w:r>
    </w:p>
    <w:p w14:paraId="2060F6A5" w14:textId="77777777" w:rsidR="00003353" w:rsidRPr="00FB1786" w:rsidRDefault="00003353" w:rsidP="00003353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03353" w14:paraId="5493400C" w14:textId="77777777" w:rsidTr="00BE0AB0">
        <w:trPr>
          <w:trHeight w:val="2933"/>
        </w:trPr>
        <w:tc>
          <w:tcPr>
            <w:tcW w:w="5000" w:type="pct"/>
            <w:shd w:val="clear" w:color="auto" w:fill="auto"/>
          </w:tcPr>
          <w:p w14:paraId="42E2CB7E" w14:textId="77777777" w:rsidR="00003353" w:rsidRDefault="00003353" w:rsidP="00BE0AB0">
            <w:pPr>
              <w:pStyle w:val="a7"/>
              <w:ind w:firstLine="420"/>
            </w:pPr>
            <w:r>
              <w:t xml:space="preserve">create or replace procedure </w:t>
            </w:r>
            <w:proofErr w:type="spellStart"/>
            <w:r>
              <w:t>Clear_All</w:t>
            </w:r>
            <w:proofErr w:type="spellEnd"/>
          </w:p>
          <w:p w14:paraId="11A5796B" w14:textId="77777777" w:rsidR="00003353" w:rsidRDefault="00003353" w:rsidP="00BE0AB0">
            <w:pPr>
              <w:pStyle w:val="a7"/>
              <w:ind w:firstLine="420"/>
            </w:pPr>
            <w:r>
              <w:tab/>
              <w:t>is</w:t>
            </w:r>
          </w:p>
          <w:p w14:paraId="142FACC7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r>
              <w:t>strSQL</w:t>
            </w:r>
            <w:proofErr w:type="spellEnd"/>
            <w:r>
              <w:t xml:space="preserve"> varchar2(2000);</w:t>
            </w:r>
          </w:p>
          <w:p w14:paraId="04041CE6" w14:textId="77777777" w:rsidR="00003353" w:rsidRDefault="00003353" w:rsidP="00BE0AB0">
            <w:pPr>
              <w:pStyle w:val="a7"/>
              <w:ind w:firstLine="420"/>
            </w:pPr>
            <w:r>
              <w:tab/>
              <w:t>begin</w:t>
            </w:r>
          </w:p>
          <w:p w14:paraId="2CD5456C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</w:p>
          <w:p w14:paraId="0CD51DF9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  <w:t xml:space="preserve">for </w:t>
            </w:r>
            <w:proofErr w:type="spellStart"/>
            <w:r>
              <w:t>curMes</w:t>
            </w:r>
            <w:proofErr w:type="spellEnd"/>
            <w:r>
              <w:t xml:space="preserve"> in </w:t>
            </w:r>
          </w:p>
          <w:p w14:paraId="66EB95D9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(select 'drop trigger '||</w:t>
            </w:r>
            <w:proofErr w:type="spellStart"/>
            <w:r>
              <w:t>trigger_name</w:t>
            </w:r>
            <w:proofErr w:type="spellEnd"/>
            <w:r>
              <w:t xml:space="preserve"> </w:t>
            </w:r>
            <w:proofErr w:type="spellStart"/>
            <w:r>
              <w:t>mes</w:t>
            </w:r>
            <w:proofErr w:type="spellEnd"/>
            <w:r>
              <w:tab/>
            </w:r>
          </w:p>
          <w:p w14:paraId="76E08F1A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from </w:t>
            </w:r>
            <w:proofErr w:type="spellStart"/>
            <w:r>
              <w:t>user_triggers</w:t>
            </w:r>
            <w:proofErr w:type="spellEnd"/>
          </w:p>
          <w:p w14:paraId="1FDEE084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)</w:t>
            </w:r>
          </w:p>
          <w:p w14:paraId="4457FC66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  <w:t>loop</w:t>
            </w:r>
          </w:p>
          <w:p w14:paraId="7E7AA3BA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spellStart"/>
            <w:proofErr w:type="gramEnd"/>
            <w:r>
              <w:t>curMes.mes</w:t>
            </w:r>
            <w:proofErr w:type="spellEnd"/>
            <w:r>
              <w:t>;</w:t>
            </w:r>
          </w:p>
          <w:p w14:paraId="41E80C22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execute immediate </w:t>
            </w:r>
            <w:proofErr w:type="spellStart"/>
            <w:r>
              <w:t>strSQL</w:t>
            </w:r>
            <w:proofErr w:type="spellEnd"/>
            <w:r>
              <w:t>;</w:t>
            </w:r>
          </w:p>
          <w:p w14:paraId="7E264E0A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  <w:t>end loop;</w:t>
            </w:r>
          </w:p>
          <w:p w14:paraId="1E8CBFBC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  <w:t>-- drop objects</w:t>
            </w:r>
          </w:p>
          <w:p w14:paraId="18A44A91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  <w:t xml:space="preserve">for </w:t>
            </w:r>
            <w:proofErr w:type="spellStart"/>
            <w:r>
              <w:t>curMes</w:t>
            </w:r>
            <w:proofErr w:type="spellEnd"/>
            <w:r>
              <w:t xml:space="preserve"> in </w:t>
            </w:r>
          </w:p>
          <w:p w14:paraId="71CD6A26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(select </w:t>
            </w:r>
            <w:proofErr w:type="spellStart"/>
            <w:r>
              <w:t>object_</w:t>
            </w:r>
            <w:proofErr w:type="gramStart"/>
            <w:r>
              <w:t>type,object</w:t>
            </w:r>
            <w:proofErr w:type="gramEnd"/>
            <w:r>
              <w:t>_name</w:t>
            </w:r>
            <w:proofErr w:type="spellEnd"/>
            <w:r>
              <w:tab/>
            </w:r>
          </w:p>
          <w:p w14:paraId="706E2CF6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from </w:t>
            </w:r>
            <w:proofErr w:type="spellStart"/>
            <w:r>
              <w:t>user_objects</w:t>
            </w:r>
            <w:proofErr w:type="spellEnd"/>
          </w:p>
          <w:p w14:paraId="4DBFCEA1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where </w:t>
            </w:r>
            <w:proofErr w:type="spellStart"/>
            <w:r>
              <w:t>object_type</w:t>
            </w:r>
            <w:proofErr w:type="spellEnd"/>
            <w:r>
              <w:t xml:space="preserve">&lt;&gt;'INDEX' and </w:t>
            </w:r>
            <w:proofErr w:type="spellStart"/>
            <w:r>
              <w:t>object_name</w:t>
            </w:r>
            <w:proofErr w:type="spellEnd"/>
            <w:r>
              <w:t>&lt;&gt;'CLEAR_ALL'</w:t>
            </w:r>
          </w:p>
          <w:p w14:paraId="5266DAAB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)</w:t>
            </w:r>
          </w:p>
          <w:p w14:paraId="4EDFA657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  <w:t>loop</w:t>
            </w:r>
          </w:p>
          <w:p w14:paraId="74FD37BC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if </w:t>
            </w:r>
            <w:proofErr w:type="spellStart"/>
            <w:r>
              <w:t>curMes.object_type</w:t>
            </w:r>
            <w:proofErr w:type="spellEnd"/>
            <w:r>
              <w:t>='TABLE' then</w:t>
            </w:r>
          </w:p>
          <w:p w14:paraId="31502939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gramEnd"/>
            <w:r>
              <w:t>'drop '||</w:t>
            </w:r>
            <w:proofErr w:type="spellStart"/>
            <w:r>
              <w:t>curMes.object_type</w:t>
            </w:r>
            <w:proofErr w:type="spellEnd"/>
            <w:r>
              <w:t>||' '||</w:t>
            </w:r>
            <w:proofErr w:type="spellStart"/>
            <w:r>
              <w:t>curMes.object_name</w:t>
            </w:r>
            <w:proofErr w:type="spellEnd"/>
            <w:r>
              <w:t>||' cascade constraints';</w:t>
            </w:r>
          </w:p>
          <w:p w14:paraId="6B4A4858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else</w:t>
            </w:r>
          </w:p>
          <w:p w14:paraId="1BC6539A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gramEnd"/>
            <w:r>
              <w:t>'drop '||</w:t>
            </w:r>
            <w:proofErr w:type="spellStart"/>
            <w:r>
              <w:t>curMes.object_type</w:t>
            </w:r>
            <w:proofErr w:type="spellEnd"/>
            <w:r>
              <w:t>||' '||</w:t>
            </w:r>
            <w:proofErr w:type="spellStart"/>
            <w:r>
              <w:t>curMes.object_name</w:t>
            </w:r>
            <w:proofErr w:type="spellEnd"/>
            <w:r>
              <w:t>;</w:t>
            </w:r>
          </w:p>
          <w:p w14:paraId="228209B2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end if;</w:t>
            </w:r>
          </w:p>
          <w:p w14:paraId="71BAC7D4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execute immediate </w:t>
            </w:r>
            <w:proofErr w:type="spellStart"/>
            <w:r>
              <w:t>strSQL</w:t>
            </w:r>
            <w:proofErr w:type="spellEnd"/>
            <w:r>
              <w:t>;</w:t>
            </w:r>
          </w:p>
          <w:p w14:paraId="25910BE0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  <w:t>end loop;</w:t>
            </w:r>
          </w:p>
          <w:p w14:paraId="48814D97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gramEnd"/>
            <w:r>
              <w:t xml:space="preserve">'purge </w:t>
            </w:r>
            <w:proofErr w:type="spellStart"/>
            <w:r>
              <w:t>recyclebin</w:t>
            </w:r>
            <w:proofErr w:type="spellEnd"/>
            <w:r>
              <w:t>';</w:t>
            </w:r>
          </w:p>
          <w:p w14:paraId="238A830F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  <w:t xml:space="preserve">execute immediate </w:t>
            </w:r>
            <w:proofErr w:type="spellStart"/>
            <w:r>
              <w:t>strSQL</w:t>
            </w:r>
            <w:proofErr w:type="spellEnd"/>
            <w:r>
              <w:t>;</w:t>
            </w:r>
          </w:p>
          <w:p w14:paraId="13D28AD4" w14:textId="77777777" w:rsidR="00003353" w:rsidRDefault="00003353" w:rsidP="00BE0AB0">
            <w:pPr>
              <w:pStyle w:val="a7"/>
              <w:ind w:firstLine="420"/>
            </w:pPr>
            <w:r>
              <w:tab/>
              <w:t>exception</w:t>
            </w:r>
          </w:p>
          <w:p w14:paraId="0F249939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  <w:t>when others then</w:t>
            </w:r>
          </w:p>
          <w:p w14:paraId="0A16C7A6" w14:textId="77777777" w:rsidR="00003353" w:rsidRDefault="00003353" w:rsidP="00BE0AB0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dbms_output.put_line</w:t>
            </w:r>
            <w:proofErr w:type="spellEnd"/>
            <w:r>
              <w:rPr>
                <w:rFonts w:hint="eastAsia"/>
              </w:rPr>
              <w:t>('=========</w:t>
            </w:r>
            <w:r>
              <w:rPr>
                <w:rFonts w:hint="eastAsia"/>
              </w:rPr>
              <w:t>出错了！</w:t>
            </w:r>
            <w:r>
              <w:rPr>
                <w:rFonts w:hint="eastAsia"/>
              </w:rPr>
              <w:t>==========');</w:t>
            </w:r>
          </w:p>
          <w:p w14:paraId="26F5D7AA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DBMS_OUTPUT.PUT_LINE(SQLERRM);</w:t>
            </w:r>
          </w:p>
          <w:p w14:paraId="405F5C9D" w14:textId="77777777" w:rsidR="00003353" w:rsidRDefault="00003353" w:rsidP="00BE0AB0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dbms_output.put_line</w:t>
            </w:r>
            <w:proofErr w:type="spellEnd"/>
            <w:r>
              <w:rPr>
                <w:rFonts w:hint="eastAsia"/>
              </w:rPr>
              <w:t>('</w:t>
            </w:r>
            <w:r>
              <w:rPr>
                <w:rFonts w:hint="eastAsia"/>
              </w:rPr>
              <w:t>出错语句</w:t>
            </w:r>
            <w:r>
              <w:rPr>
                <w:rFonts w:hint="eastAsia"/>
              </w:rPr>
              <w:t>='||</w:t>
            </w:r>
            <w:proofErr w:type="spellStart"/>
            <w:r>
              <w:rPr>
                <w:rFonts w:hint="eastAsia"/>
              </w:rPr>
              <w:t>strSQL</w:t>
            </w:r>
            <w:proofErr w:type="spellEnd"/>
            <w:r>
              <w:rPr>
                <w:rFonts w:hint="eastAsia"/>
              </w:rPr>
              <w:t>);</w:t>
            </w:r>
          </w:p>
          <w:p w14:paraId="2570D44B" w14:textId="77777777" w:rsidR="00003353" w:rsidRDefault="00003353" w:rsidP="00BE0AB0">
            <w:pPr>
              <w:pStyle w:val="a7"/>
              <w:ind w:firstLine="420"/>
            </w:pPr>
            <w:r>
              <w:lastRenderedPageBreak/>
              <w:tab/>
              <w:t>end;</w:t>
            </w:r>
          </w:p>
          <w:p w14:paraId="748D123E" w14:textId="77777777" w:rsidR="00003353" w:rsidRDefault="00003353" w:rsidP="00BE0AB0">
            <w:pPr>
              <w:pStyle w:val="a7"/>
              <w:ind w:firstLine="420"/>
            </w:pPr>
            <w:r>
              <w:t>/</w:t>
            </w:r>
          </w:p>
          <w:p w14:paraId="6301BBEC" w14:textId="77777777" w:rsidR="00003353" w:rsidRDefault="00003353" w:rsidP="00BE0AB0">
            <w:pPr>
              <w:pStyle w:val="a7"/>
              <w:ind w:firstLineChars="0" w:firstLine="0"/>
            </w:pPr>
            <w:r>
              <w:t>show error</w:t>
            </w:r>
          </w:p>
        </w:tc>
      </w:tr>
    </w:tbl>
    <w:p w14:paraId="300CFB1B" w14:textId="77777777" w:rsidR="00003353" w:rsidRDefault="00003353" w:rsidP="00003353">
      <w:pPr>
        <w:pStyle w:val="3"/>
      </w:pPr>
      <w:bookmarkStart w:id="167" w:name="_Toc24927121"/>
      <w:r>
        <w:rPr>
          <w:rFonts w:hint="eastAsia"/>
        </w:rPr>
        <w:lastRenderedPageBreak/>
        <w:t>触发器</w:t>
      </w:r>
      <w:bookmarkEnd w:id="167"/>
    </w:p>
    <w:p w14:paraId="7D0A001D" w14:textId="77777777" w:rsidR="00003353" w:rsidRPr="00FB1786" w:rsidRDefault="00003353" w:rsidP="0000335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5.3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003353" w14:paraId="58A12201" w14:textId="77777777" w:rsidTr="00BE0AB0">
        <w:tc>
          <w:tcPr>
            <w:tcW w:w="531" w:type="pct"/>
            <w:shd w:val="clear" w:color="auto" w:fill="D9D9D9"/>
          </w:tcPr>
          <w:p w14:paraId="03B3596A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1279FB2C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6CA57B48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2377711E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383B5E65" w14:textId="77777777" w:rsidR="00003353" w:rsidRDefault="00003353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03353" w14:paraId="32B4A686" w14:textId="77777777" w:rsidTr="00BE0AB0">
        <w:tc>
          <w:tcPr>
            <w:tcW w:w="531" w:type="pct"/>
            <w:shd w:val="clear" w:color="auto" w:fill="auto"/>
          </w:tcPr>
          <w:p w14:paraId="38A26DFC" w14:textId="77777777" w:rsidR="00003353" w:rsidRDefault="00003353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4A622C6C" w14:textId="77777777" w:rsidR="00003353" w:rsidRDefault="00003353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334EF6D7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77605425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4588F891" w14:textId="77777777" w:rsidR="00003353" w:rsidRDefault="00003353" w:rsidP="00BE0AB0">
            <w:pPr>
              <w:pStyle w:val="a7"/>
              <w:ind w:firstLineChars="0" w:firstLine="0"/>
            </w:pPr>
          </w:p>
        </w:tc>
      </w:tr>
      <w:tr w:rsidR="00003353" w14:paraId="45BB14C8" w14:textId="77777777" w:rsidTr="00BE0AB0">
        <w:tc>
          <w:tcPr>
            <w:tcW w:w="531" w:type="pct"/>
            <w:shd w:val="clear" w:color="auto" w:fill="auto"/>
          </w:tcPr>
          <w:p w14:paraId="57651FF8" w14:textId="77777777" w:rsidR="00003353" w:rsidRDefault="00003353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5D885D43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536EA9F5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577AF4F1" w14:textId="77777777" w:rsidR="00003353" w:rsidRDefault="00003353" w:rsidP="00BE0AB0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2313B2B2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35190663" w14:textId="77777777" w:rsidR="00003353" w:rsidRDefault="00003353" w:rsidP="00003353">
      <w:pPr>
        <w:pStyle w:val="4"/>
      </w:pPr>
      <w:r>
        <w:rPr>
          <w:rFonts w:hint="eastAsia"/>
        </w:rPr>
        <w:t>校验买家身份证和手机号</w:t>
      </w:r>
    </w:p>
    <w:p w14:paraId="1C16D39E" w14:textId="77777777" w:rsidR="00003353" w:rsidRPr="00FB1786" w:rsidRDefault="00003353" w:rsidP="00003353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03353" w14:paraId="4AD5B106" w14:textId="77777777" w:rsidTr="00BE0AB0">
        <w:trPr>
          <w:trHeight w:val="2933"/>
        </w:trPr>
        <w:tc>
          <w:tcPr>
            <w:tcW w:w="5000" w:type="pct"/>
            <w:shd w:val="clear" w:color="auto" w:fill="auto"/>
          </w:tcPr>
          <w:p w14:paraId="32C10B19" w14:textId="77777777" w:rsidR="00003353" w:rsidRDefault="00003353" w:rsidP="00BE0AB0">
            <w:pPr>
              <w:pStyle w:val="a7"/>
              <w:ind w:firstLine="420"/>
            </w:pPr>
            <w:r>
              <w:tab/>
              <w:t xml:space="preserve">create or replace trigger </w:t>
            </w:r>
            <w:proofErr w:type="spellStart"/>
            <w:r>
              <w:t>tri_buyer</w:t>
            </w:r>
            <w:proofErr w:type="spellEnd"/>
            <w:r>
              <w:t xml:space="preserve"> _</w:t>
            </w:r>
            <w:proofErr w:type="spellStart"/>
            <w:r>
              <w:t>no_phone</w:t>
            </w:r>
            <w:proofErr w:type="spellEnd"/>
          </w:p>
          <w:p w14:paraId="32D3887D" w14:textId="77777777" w:rsidR="00003353" w:rsidRDefault="00003353" w:rsidP="00BE0AB0">
            <w:pPr>
              <w:pStyle w:val="a7"/>
              <w:ind w:firstLine="420"/>
            </w:pPr>
            <w:r>
              <w:t xml:space="preserve">before insert or update of </w:t>
            </w:r>
            <w:proofErr w:type="spellStart"/>
            <w:proofErr w:type="gramStart"/>
            <w:r>
              <w:t>no,phone</w:t>
            </w:r>
            <w:proofErr w:type="spellEnd"/>
            <w:proofErr w:type="gramEnd"/>
            <w:r>
              <w:t xml:space="preserve"> on buyer</w:t>
            </w:r>
          </w:p>
          <w:p w14:paraId="7827E50B" w14:textId="77777777" w:rsidR="00003353" w:rsidRDefault="00003353" w:rsidP="00BE0AB0">
            <w:pPr>
              <w:pStyle w:val="a7"/>
              <w:ind w:firstLine="420"/>
            </w:pPr>
            <w:r>
              <w:t>for each row</w:t>
            </w:r>
          </w:p>
          <w:p w14:paraId="2D8ADBB2" w14:textId="77777777" w:rsidR="00003353" w:rsidRDefault="00003353" w:rsidP="00BE0AB0">
            <w:pPr>
              <w:pStyle w:val="a7"/>
              <w:ind w:firstLine="420"/>
            </w:pPr>
            <w:r>
              <w:t>declare</w:t>
            </w:r>
          </w:p>
          <w:p w14:paraId="431B0984" w14:textId="77777777" w:rsidR="00003353" w:rsidRDefault="00003353" w:rsidP="00BE0AB0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errno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5);</w:t>
            </w:r>
          </w:p>
          <w:p w14:paraId="7F48DC39" w14:textId="77777777" w:rsidR="00003353" w:rsidRDefault="00003353" w:rsidP="00BE0AB0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errmsg</w:t>
            </w:r>
            <w:proofErr w:type="spellEnd"/>
            <w:r>
              <w:t xml:space="preserve"> varchar2(200);</w:t>
            </w:r>
          </w:p>
          <w:p w14:paraId="29357DA8" w14:textId="77777777" w:rsidR="00003353" w:rsidRDefault="00003353" w:rsidP="00BE0AB0">
            <w:pPr>
              <w:pStyle w:val="a7"/>
              <w:ind w:firstLine="420"/>
            </w:pPr>
            <w:r>
              <w:t xml:space="preserve">  msg varchar2(200);</w:t>
            </w:r>
          </w:p>
          <w:p w14:paraId="04224EC2" w14:textId="77777777" w:rsidR="00003353" w:rsidRDefault="00003353" w:rsidP="00BE0AB0">
            <w:pPr>
              <w:pStyle w:val="a7"/>
              <w:ind w:firstLine="420"/>
            </w:pPr>
            <w:r>
              <w:t>begin</w:t>
            </w:r>
          </w:p>
          <w:p w14:paraId="333408D9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proofErr w:type="gramStart"/>
            <w:r>
              <w:t>msg:=</w:t>
            </w:r>
            <w:proofErr w:type="spellStart"/>
            <w:proofErr w:type="gramEnd"/>
            <w:r>
              <w:t>IsIdValid</w:t>
            </w:r>
            <w:proofErr w:type="spellEnd"/>
            <w:r>
              <w:t>(trim(:new.no));</w:t>
            </w:r>
          </w:p>
          <w:p w14:paraId="6E44324A" w14:textId="77777777" w:rsidR="00003353" w:rsidRDefault="00003353" w:rsidP="00BE0AB0">
            <w:pPr>
              <w:pStyle w:val="a7"/>
              <w:ind w:firstLine="420"/>
            </w:pPr>
            <w:r>
              <w:tab/>
              <w:t>if msg&lt;&gt;'ok' then</w:t>
            </w:r>
          </w:p>
          <w:p w14:paraId="494A2955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errno</w:t>
            </w:r>
            <w:proofErr w:type="spellEnd"/>
            <w:r>
              <w:t>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(msg,1,6),'99999');</w:t>
            </w:r>
          </w:p>
          <w:p w14:paraId="3D2083D0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errmsg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(msg,8,200);</w:t>
            </w:r>
          </w:p>
          <w:p w14:paraId="236D858D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r>
              <w:t>raise_application_error</w:t>
            </w:r>
            <w:proofErr w:type="spellEnd"/>
            <w:r>
              <w:t>(</w:t>
            </w:r>
            <w:proofErr w:type="spellStart"/>
            <w:proofErr w:type="gramStart"/>
            <w:r>
              <w:t>errno,errmsg</w:t>
            </w:r>
            <w:proofErr w:type="spellEnd"/>
            <w:proofErr w:type="gramEnd"/>
            <w:r>
              <w:t>);</w:t>
            </w:r>
          </w:p>
          <w:p w14:paraId="3BA93489" w14:textId="77777777" w:rsidR="00003353" w:rsidRDefault="00003353" w:rsidP="00BE0AB0">
            <w:pPr>
              <w:pStyle w:val="a7"/>
              <w:ind w:firstLine="420"/>
            </w:pPr>
            <w:r>
              <w:tab/>
              <w:t>end if;</w:t>
            </w:r>
          </w:p>
          <w:p w14:paraId="65513C17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proofErr w:type="gramStart"/>
            <w:r>
              <w:t>msg:=</w:t>
            </w:r>
            <w:proofErr w:type="spellStart"/>
            <w:proofErr w:type="gramEnd"/>
            <w:r>
              <w:t>IsMobileValid</w:t>
            </w:r>
            <w:proofErr w:type="spellEnd"/>
            <w:r>
              <w:t>(trim(:</w:t>
            </w:r>
            <w:proofErr w:type="spellStart"/>
            <w:r>
              <w:t>new.phone</w:t>
            </w:r>
            <w:proofErr w:type="spellEnd"/>
            <w:r>
              <w:t>));</w:t>
            </w:r>
          </w:p>
          <w:p w14:paraId="787B33C4" w14:textId="77777777" w:rsidR="00003353" w:rsidRDefault="00003353" w:rsidP="00BE0AB0">
            <w:pPr>
              <w:pStyle w:val="a7"/>
              <w:ind w:firstLine="420"/>
            </w:pPr>
            <w:r>
              <w:tab/>
              <w:t>if msg&lt;&gt;'ok' then</w:t>
            </w:r>
          </w:p>
          <w:p w14:paraId="297DD83F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errno</w:t>
            </w:r>
            <w:proofErr w:type="spellEnd"/>
            <w:r>
              <w:t>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(msg,1,6),'99999');</w:t>
            </w:r>
          </w:p>
          <w:p w14:paraId="5BDDAE0B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errmsg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(msg,8,200);</w:t>
            </w:r>
          </w:p>
          <w:p w14:paraId="626ACEEF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r>
              <w:t>raise_application_error</w:t>
            </w:r>
            <w:proofErr w:type="spellEnd"/>
            <w:r>
              <w:t>(</w:t>
            </w:r>
            <w:proofErr w:type="spellStart"/>
            <w:proofErr w:type="gramStart"/>
            <w:r>
              <w:t>errno,errmsg</w:t>
            </w:r>
            <w:proofErr w:type="spellEnd"/>
            <w:proofErr w:type="gramEnd"/>
            <w:r>
              <w:t>);</w:t>
            </w:r>
          </w:p>
          <w:p w14:paraId="36919917" w14:textId="77777777" w:rsidR="00003353" w:rsidRDefault="00003353" w:rsidP="00BE0AB0">
            <w:pPr>
              <w:pStyle w:val="a7"/>
              <w:ind w:firstLine="420"/>
            </w:pPr>
            <w:r>
              <w:tab/>
              <w:t>end if;</w:t>
            </w:r>
          </w:p>
          <w:p w14:paraId="0AAAE146" w14:textId="77777777" w:rsidR="00003353" w:rsidRDefault="00003353" w:rsidP="00BE0AB0">
            <w:pPr>
              <w:pStyle w:val="a7"/>
              <w:ind w:firstLine="420"/>
            </w:pPr>
            <w:r>
              <w:t>end;</w:t>
            </w:r>
          </w:p>
          <w:p w14:paraId="5890ECB5" w14:textId="77777777" w:rsidR="00003353" w:rsidRDefault="00003353" w:rsidP="00BE0AB0">
            <w:pPr>
              <w:pStyle w:val="a7"/>
              <w:ind w:firstLine="420"/>
            </w:pPr>
            <w:r>
              <w:t>/</w:t>
            </w:r>
          </w:p>
        </w:tc>
      </w:tr>
    </w:tbl>
    <w:p w14:paraId="02F501C9" w14:textId="77777777" w:rsidR="00003353" w:rsidRDefault="00003353" w:rsidP="00003353">
      <w:pPr>
        <w:pStyle w:val="4"/>
      </w:pPr>
      <w:r>
        <w:rPr>
          <w:rFonts w:hint="eastAsia"/>
        </w:rPr>
        <w:lastRenderedPageBreak/>
        <w:t>校验卖家身份证和手机号</w:t>
      </w:r>
    </w:p>
    <w:p w14:paraId="0C521DE4" w14:textId="77777777" w:rsidR="00003353" w:rsidRPr="00FB1786" w:rsidRDefault="00003353" w:rsidP="00003353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03353" w14:paraId="1E25FC2B" w14:textId="77777777" w:rsidTr="00BE0AB0">
        <w:trPr>
          <w:trHeight w:val="2933"/>
        </w:trPr>
        <w:tc>
          <w:tcPr>
            <w:tcW w:w="5000" w:type="pct"/>
            <w:shd w:val="clear" w:color="auto" w:fill="auto"/>
          </w:tcPr>
          <w:p w14:paraId="45516B34" w14:textId="77777777" w:rsidR="00003353" w:rsidRDefault="00003353" w:rsidP="00BE0AB0">
            <w:pPr>
              <w:pStyle w:val="a7"/>
              <w:ind w:firstLine="420"/>
            </w:pPr>
            <w:r>
              <w:t xml:space="preserve">create or replace trigger </w:t>
            </w:r>
            <w:proofErr w:type="spellStart"/>
            <w:r>
              <w:t>tri_seller_no_phone</w:t>
            </w:r>
            <w:proofErr w:type="spellEnd"/>
          </w:p>
          <w:p w14:paraId="5F8A7D46" w14:textId="77777777" w:rsidR="00003353" w:rsidRDefault="00003353" w:rsidP="00BE0AB0">
            <w:pPr>
              <w:pStyle w:val="a7"/>
              <w:ind w:firstLine="420"/>
            </w:pPr>
            <w:r>
              <w:t xml:space="preserve">before insert or update of </w:t>
            </w:r>
            <w:proofErr w:type="spellStart"/>
            <w:proofErr w:type="gramStart"/>
            <w:r>
              <w:t>no,phone</w:t>
            </w:r>
            <w:proofErr w:type="spellEnd"/>
            <w:proofErr w:type="gramEnd"/>
            <w:r>
              <w:t xml:space="preserve"> on </w:t>
            </w:r>
            <w:r>
              <w:rPr>
                <w:rFonts w:hint="eastAsia"/>
              </w:rPr>
              <w:t>seller</w:t>
            </w:r>
          </w:p>
          <w:p w14:paraId="5EF4DDB7" w14:textId="77777777" w:rsidR="00003353" w:rsidRDefault="00003353" w:rsidP="00BE0AB0">
            <w:pPr>
              <w:pStyle w:val="a7"/>
              <w:ind w:firstLine="420"/>
            </w:pPr>
            <w:r>
              <w:t>for each row</w:t>
            </w:r>
          </w:p>
          <w:p w14:paraId="72EA95E9" w14:textId="77777777" w:rsidR="00003353" w:rsidRDefault="00003353" w:rsidP="00BE0AB0">
            <w:pPr>
              <w:pStyle w:val="a7"/>
              <w:ind w:firstLine="420"/>
            </w:pPr>
            <w:r>
              <w:t>declare</w:t>
            </w:r>
          </w:p>
          <w:p w14:paraId="2C860315" w14:textId="77777777" w:rsidR="00003353" w:rsidRDefault="00003353" w:rsidP="00BE0AB0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errno</w:t>
            </w:r>
            <w:proofErr w:type="spellEnd"/>
            <w:r>
              <w:t xml:space="preserve"> </w:t>
            </w:r>
            <w:proofErr w:type="gramStart"/>
            <w:r>
              <w:t>number(</w:t>
            </w:r>
            <w:proofErr w:type="gramEnd"/>
            <w:r>
              <w:t>5);</w:t>
            </w:r>
          </w:p>
          <w:p w14:paraId="2C3104C9" w14:textId="77777777" w:rsidR="00003353" w:rsidRDefault="00003353" w:rsidP="00BE0AB0">
            <w:pPr>
              <w:pStyle w:val="a7"/>
              <w:ind w:firstLine="420"/>
            </w:pPr>
            <w:r>
              <w:t xml:space="preserve">  </w:t>
            </w:r>
            <w:proofErr w:type="spellStart"/>
            <w:r>
              <w:t>errmsg</w:t>
            </w:r>
            <w:proofErr w:type="spellEnd"/>
            <w:r>
              <w:t xml:space="preserve"> varchar2(200);</w:t>
            </w:r>
          </w:p>
          <w:p w14:paraId="6F9169C9" w14:textId="77777777" w:rsidR="00003353" w:rsidRDefault="00003353" w:rsidP="00BE0AB0">
            <w:pPr>
              <w:pStyle w:val="a7"/>
              <w:ind w:firstLine="420"/>
            </w:pPr>
            <w:r>
              <w:t xml:space="preserve">  msg varchar2(200);</w:t>
            </w:r>
          </w:p>
          <w:p w14:paraId="38942AE6" w14:textId="77777777" w:rsidR="00003353" w:rsidRDefault="00003353" w:rsidP="00BE0AB0">
            <w:pPr>
              <w:pStyle w:val="a7"/>
              <w:ind w:firstLine="420"/>
            </w:pPr>
            <w:r>
              <w:t>begin</w:t>
            </w:r>
          </w:p>
          <w:p w14:paraId="273E7C2B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proofErr w:type="gramStart"/>
            <w:r>
              <w:t>msg:=</w:t>
            </w:r>
            <w:proofErr w:type="spellStart"/>
            <w:proofErr w:type="gramEnd"/>
            <w:r>
              <w:t>IsIdValid</w:t>
            </w:r>
            <w:proofErr w:type="spellEnd"/>
            <w:r>
              <w:t>(trim(:new.no));</w:t>
            </w:r>
          </w:p>
          <w:p w14:paraId="232E4375" w14:textId="77777777" w:rsidR="00003353" w:rsidRDefault="00003353" w:rsidP="00BE0AB0">
            <w:pPr>
              <w:pStyle w:val="a7"/>
              <w:ind w:firstLine="420"/>
            </w:pPr>
            <w:r>
              <w:tab/>
              <w:t>if msg&lt;&gt;'ok' then</w:t>
            </w:r>
          </w:p>
          <w:p w14:paraId="40DE9E12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errno</w:t>
            </w:r>
            <w:proofErr w:type="spellEnd"/>
            <w:r>
              <w:t>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(msg,1,6),'99999');</w:t>
            </w:r>
          </w:p>
          <w:p w14:paraId="3762E5B7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errmsg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(msg,8,200);</w:t>
            </w:r>
          </w:p>
          <w:p w14:paraId="68137AC4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r>
              <w:t>raise_application_error</w:t>
            </w:r>
            <w:proofErr w:type="spellEnd"/>
            <w:r>
              <w:t>(</w:t>
            </w:r>
            <w:proofErr w:type="spellStart"/>
            <w:proofErr w:type="gramStart"/>
            <w:r>
              <w:t>errno,errmsg</w:t>
            </w:r>
            <w:proofErr w:type="spellEnd"/>
            <w:proofErr w:type="gramEnd"/>
            <w:r>
              <w:t>);</w:t>
            </w:r>
          </w:p>
          <w:p w14:paraId="4E599083" w14:textId="77777777" w:rsidR="00003353" w:rsidRDefault="00003353" w:rsidP="00BE0AB0">
            <w:pPr>
              <w:pStyle w:val="a7"/>
              <w:ind w:firstLine="420"/>
            </w:pPr>
            <w:r>
              <w:tab/>
              <w:t>end if;</w:t>
            </w:r>
          </w:p>
          <w:p w14:paraId="5D09CD3A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proofErr w:type="gramStart"/>
            <w:r>
              <w:t>msg:=</w:t>
            </w:r>
            <w:proofErr w:type="spellStart"/>
            <w:proofErr w:type="gramEnd"/>
            <w:r>
              <w:t>IsMobileValid</w:t>
            </w:r>
            <w:proofErr w:type="spellEnd"/>
            <w:r>
              <w:t>(trim(:</w:t>
            </w:r>
            <w:proofErr w:type="spellStart"/>
            <w:r>
              <w:t>new.phone</w:t>
            </w:r>
            <w:proofErr w:type="spellEnd"/>
            <w:r>
              <w:t>));</w:t>
            </w:r>
          </w:p>
          <w:p w14:paraId="5C130987" w14:textId="77777777" w:rsidR="00003353" w:rsidRDefault="00003353" w:rsidP="00BE0AB0">
            <w:pPr>
              <w:pStyle w:val="a7"/>
              <w:ind w:firstLine="420"/>
            </w:pPr>
            <w:r>
              <w:tab/>
              <w:t>if msg&lt;&gt;'ok' then</w:t>
            </w:r>
          </w:p>
          <w:p w14:paraId="6161699D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errno</w:t>
            </w:r>
            <w:proofErr w:type="spellEnd"/>
            <w:r>
              <w:t>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(msg,1,6),'99999');</w:t>
            </w:r>
          </w:p>
          <w:p w14:paraId="711DA99D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errmsg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(msg,8,200);</w:t>
            </w:r>
          </w:p>
          <w:p w14:paraId="1A00D65C" w14:textId="77777777" w:rsidR="00003353" w:rsidRDefault="00003353" w:rsidP="00BE0AB0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r>
              <w:t>raise_application_error</w:t>
            </w:r>
            <w:proofErr w:type="spellEnd"/>
            <w:r>
              <w:t>(</w:t>
            </w:r>
            <w:proofErr w:type="spellStart"/>
            <w:proofErr w:type="gramStart"/>
            <w:r>
              <w:t>errno,errmsg</w:t>
            </w:r>
            <w:proofErr w:type="spellEnd"/>
            <w:proofErr w:type="gramEnd"/>
            <w:r>
              <w:t>);</w:t>
            </w:r>
          </w:p>
          <w:p w14:paraId="2D2C57AC" w14:textId="77777777" w:rsidR="00003353" w:rsidRDefault="00003353" w:rsidP="00BE0AB0">
            <w:pPr>
              <w:pStyle w:val="a7"/>
              <w:ind w:firstLine="420"/>
            </w:pPr>
            <w:r>
              <w:tab/>
              <w:t>end if;</w:t>
            </w:r>
          </w:p>
          <w:p w14:paraId="192C2991" w14:textId="77777777" w:rsidR="00003353" w:rsidRDefault="00003353" w:rsidP="00BE0AB0">
            <w:pPr>
              <w:pStyle w:val="a7"/>
              <w:ind w:firstLine="420"/>
            </w:pPr>
            <w:r>
              <w:t>end;</w:t>
            </w:r>
          </w:p>
          <w:p w14:paraId="4E436F79" w14:textId="77777777" w:rsidR="00003353" w:rsidRDefault="00003353" w:rsidP="00BE0AB0">
            <w:pPr>
              <w:pStyle w:val="a7"/>
              <w:ind w:firstLine="420"/>
            </w:pPr>
            <w:r>
              <w:t>/</w:t>
            </w:r>
          </w:p>
          <w:p w14:paraId="0C185FF5" w14:textId="77777777" w:rsidR="00003353" w:rsidRDefault="00003353" w:rsidP="00BE0AB0">
            <w:pPr>
              <w:pStyle w:val="a7"/>
              <w:ind w:firstLineChars="0" w:firstLine="0"/>
            </w:pPr>
          </w:p>
        </w:tc>
      </w:tr>
    </w:tbl>
    <w:p w14:paraId="3247C002" w14:textId="77777777" w:rsidR="00003353" w:rsidRPr="00D9687E" w:rsidRDefault="00003353" w:rsidP="00003353"/>
    <w:p w14:paraId="059DE406" w14:textId="77777777" w:rsidR="00003353" w:rsidRDefault="00003353" w:rsidP="00003353">
      <w:pPr>
        <w:pStyle w:val="4"/>
      </w:pPr>
      <w:r>
        <w:rPr>
          <w:rFonts w:hint="eastAsia"/>
        </w:rPr>
        <w:t>订单信息插入记录</w:t>
      </w:r>
    </w:p>
    <w:p w14:paraId="15415EBF" w14:textId="77777777" w:rsidR="00003353" w:rsidRPr="00FB1786" w:rsidRDefault="00003353" w:rsidP="00003353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03353" w14:paraId="0A44EC78" w14:textId="77777777" w:rsidTr="00BE0AB0">
        <w:trPr>
          <w:trHeight w:val="2933"/>
        </w:trPr>
        <w:tc>
          <w:tcPr>
            <w:tcW w:w="5000" w:type="pct"/>
            <w:shd w:val="clear" w:color="auto" w:fill="auto"/>
          </w:tcPr>
          <w:p w14:paraId="07DC9171" w14:textId="77777777" w:rsidR="00003353" w:rsidRDefault="00003353" w:rsidP="00BE0AB0">
            <w:pPr>
              <w:pStyle w:val="a7"/>
              <w:ind w:firstLine="420"/>
            </w:pPr>
            <w:r>
              <w:t xml:space="preserve">create or replace trigger </w:t>
            </w:r>
            <w:proofErr w:type="spellStart"/>
            <w:r>
              <w:t>tri_</w:t>
            </w:r>
            <w:r>
              <w:rPr>
                <w:rFonts w:hint="eastAsia"/>
              </w:rPr>
              <w:t>order</w:t>
            </w:r>
            <w:r>
              <w:t>_</w:t>
            </w:r>
            <w:r>
              <w:rPr>
                <w:rFonts w:hint="eastAsia"/>
              </w:rPr>
              <w:t>mes</w:t>
            </w:r>
            <w:r>
              <w:t>_ins</w:t>
            </w:r>
            <w:proofErr w:type="spellEnd"/>
          </w:p>
          <w:p w14:paraId="33C45D8A" w14:textId="77777777" w:rsidR="00003353" w:rsidRDefault="00003353" w:rsidP="00BE0AB0">
            <w:pPr>
              <w:pStyle w:val="a7"/>
              <w:ind w:firstLine="420"/>
            </w:pPr>
            <w:r>
              <w:t xml:space="preserve">instead of insert on </w:t>
            </w:r>
            <w:proofErr w:type="spellStart"/>
            <w:r>
              <w:t>vl_</w:t>
            </w:r>
            <w:r>
              <w:rPr>
                <w:rFonts w:hint="eastAsia"/>
              </w:rPr>
              <w:t>order</w:t>
            </w:r>
            <w:proofErr w:type="spellEnd"/>
          </w:p>
          <w:p w14:paraId="0F454789" w14:textId="77777777" w:rsidR="00003353" w:rsidRDefault="00003353" w:rsidP="00BE0AB0">
            <w:pPr>
              <w:pStyle w:val="a7"/>
              <w:ind w:firstLine="420"/>
            </w:pPr>
            <w:r>
              <w:t>for each row</w:t>
            </w:r>
          </w:p>
          <w:p w14:paraId="6FD6026C" w14:textId="77777777" w:rsidR="00003353" w:rsidRDefault="00003353" w:rsidP="00BE0AB0">
            <w:pPr>
              <w:pStyle w:val="a7"/>
              <w:ind w:firstLine="420"/>
            </w:pPr>
            <w:r>
              <w:t>begin</w:t>
            </w:r>
          </w:p>
          <w:p w14:paraId="0027D729" w14:textId="77777777" w:rsidR="00003353" w:rsidRDefault="00003353" w:rsidP="00BE0AB0">
            <w:pPr>
              <w:pStyle w:val="a7"/>
              <w:ind w:firstLine="420"/>
            </w:pPr>
            <w:r>
              <w:tab/>
              <w:t xml:space="preserve">insert into </w:t>
            </w:r>
            <w:proofErr w:type="spellStart"/>
            <w:r>
              <w:t>tr_account</w:t>
            </w:r>
            <w:proofErr w:type="spellEnd"/>
            <w:r>
              <w:t xml:space="preserve"> (</w:t>
            </w:r>
            <w:proofErr w:type="spellStart"/>
            <w:r w:rsidRPr="00095A29">
              <w:t>id_buyer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t>id_seller</w:t>
            </w:r>
            <w:proofErr w:type="spellEnd"/>
            <w:r>
              <w:t>,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name_</w:t>
            </w:r>
            <w:proofErr w:type="gramStart"/>
            <w:r w:rsidRPr="00095A29">
              <w:rPr>
                <w:rFonts w:hint="eastAsia"/>
              </w:rPr>
              <w:t>book</w:t>
            </w:r>
            <w:proofErr w:type="spellEnd"/>
            <w:r w:rsidRPr="00095A2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,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</w:t>
            </w:r>
            <w:proofErr w:type="gramEnd"/>
            <w:r w:rsidRPr="00095A29">
              <w:t>_book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  <w:r>
              <w:t>)</w:t>
            </w:r>
          </w:p>
          <w:p w14:paraId="1375DEFE" w14:textId="77777777" w:rsidR="00003353" w:rsidRDefault="00003353" w:rsidP="00BE0AB0">
            <w:pPr>
              <w:pStyle w:val="a7"/>
              <w:ind w:firstLine="420"/>
            </w:pPr>
            <w:r>
              <w:tab/>
              <w:t>values</w:t>
            </w:r>
            <w:proofErr w:type="gramStart"/>
            <w:r>
              <w:t>(:new.</w:t>
            </w:r>
            <w:r w:rsidRPr="00095A29">
              <w:t>id</w:t>
            </w:r>
            <w:proofErr w:type="gramEnd"/>
            <w:r w:rsidRPr="00095A29">
              <w:t>_buyer</w:t>
            </w:r>
            <w:r>
              <w:t>,:new.</w:t>
            </w:r>
            <w:r w:rsidRPr="00095A29">
              <w:t>id_seller</w:t>
            </w:r>
            <w:r>
              <w:t>,:new.</w:t>
            </w:r>
            <w:r w:rsidRPr="00095A29">
              <w:rPr>
                <w:rFonts w:hint="eastAsia"/>
              </w:rPr>
              <w:t>name_book</w:t>
            </w:r>
            <w:r>
              <w:t>,:new.</w:t>
            </w:r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r>
              <w:rPr>
                <w:rFonts w:hint="eastAsia"/>
              </w:rPr>
              <w:t>,</w:t>
            </w:r>
            <w:r>
              <w:t>:new.</w:t>
            </w:r>
            <w:r w:rsidRPr="00095A29">
              <w:rPr>
                <w:rFonts w:hint="eastAsia"/>
              </w:rPr>
              <w:t>price_book</w:t>
            </w:r>
            <w:r>
              <w:rPr>
                <w:rFonts w:hint="eastAsia"/>
              </w:rPr>
              <w:t>,</w:t>
            </w:r>
            <w:r>
              <w:t>:new.</w:t>
            </w:r>
            <w:r w:rsidRPr="00095A29">
              <w:t>deliver_check</w:t>
            </w:r>
            <w:r>
              <w:rPr>
                <w:rFonts w:hint="eastAsia"/>
              </w:rPr>
              <w:t>,</w:t>
            </w:r>
            <w:r>
              <w:t>:new.</w:t>
            </w:r>
            <w:r w:rsidRPr="00095A29">
              <w:t>pay_check</w:t>
            </w:r>
            <w:r>
              <w:t>);</w:t>
            </w:r>
          </w:p>
          <w:p w14:paraId="2BF8785D" w14:textId="77777777" w:rsidR="00003353" w:rsidRDefault="00003353" w:rsidP="00BE0AB0">
            <w:pPr>
              <w:pStyle w:val="a7"/>
              <w:ind w:firstLine="420"/>
            </w:pPr>
            <w:r>
              <w:t>end;</w:t>
            </w:r>
          </w:p>
          <w:p w14:paraId="762E5191" w14:textId="77777777" w:rsidR="00003353" w:rsidRDefault="00003353" w:rsidP="00BE0AB0">
            <w:pPr>
              <w:pStyle w:val="a7"/>
              <w:ind w:firstLine="420"/>
            </w:pPr>
            <w:r>
              <w:t>/</w:t>
            </w:r>
          </w:p>
          <w:p w14:paraId="69FC2C85" w14:textId="77777777" w:rsidR="00003353" w:rsidRDefault="00003353" w:rsidP="00BE0AB0">
            <w:pPr>
              <w:pStyle w:val="a7"/>
              <w:ind w:firstLineChars="0" w:firstLine="0"/>
            </w:pPr>
            <w:r>
              <w:t>show error</w:t>
            </w:r>
          </w:p>
        </w:tc>
      </w:tr>
    </w:tbl>
    <w:p w14:paraId="141C8BB5" w14:textId="77777777" w:rsidR="00003353" w:rsidRPr="00003353" w:rsidRDefault="00003353" w:rsidP="00003353"/>
    <w:p w14:paraId="0108B2FE" w14:textId="77777777" w:rsidR="00B11573" w:rsidRDefault="00B11573" w:rsidP="00B11573">
      <w:pPr>
        <w:pStyle w:val="1"/>
      </w:pPr>
      <w:bookmarkStart w:id="168" w:name="_Toc23191005"/>
      <w:bookmarkStart w:id="169" w:name="_Toc24927123"/>
      <w:bookmarkStart w:id="170" w:name="_Hlk532392054"/>
      <w:r>
        <w:rPr>
          <w:rFonts w:hint="eastAsia"/>
        </w:rPr>
        <w:lastRenderedPageBreak/>
        <w:t>局部数据实现</w:t>
      </w:r>
      <w:r>
        <w:t>2</w:t>
      </w:r>
      <w:bookmarkEnd w:id="168"/>
      <w:bookmarkEnd w:id="169"/>
    </w:p>
    <w:p w14:paraId="37D8E363" w14:textId="49DFA73F" w:rsidR="005A1223" w:rsidRPr="004D11F2" w:rsidRDefault="00BC663A" w:rsidP="005A1223">
      <w:pPr>
        <w:pStyle w:val="2"/>
      </w:pPr>
      <w:bookmarkStart w:id="171" w:name="_Toc24927124"/>
      <w:r>
        <w:rPr>
          <w:rFonts w:hint="eastAsia"/>
        </w:rPr>
        <w:t>管理员业务</w:t>
      </w:r>
      <w:bookmarkEnd w:id="171"/>
    </w:p>
    <w:p w14:paraId="16982EAD" w14:textId="4FCB8530" w:rsidR="005A1223" w:rsidRDefault="00DF1EE2" w:rsidP="005A1223">
      <w:pPr>
        <w:pStyle w:val="3"/>
      </w:pPr>
      <w:bookmarkStart w:id="172" w:name="_Toc24927125"/>
      <w:r>
        <w:rPr>
          <w:rFonts w:hint="eastAsia"/>
        </w:rPr>
        <w:t>序列</w:t>
      </w:r>
      <w:bookmarkEnd w:id="172"/>
    </w:p>
    <w:p w14:paraId="0F345380" w14:textId="0EB7BF76" w:rsidR="0057005A" w:rsidRPr="00FB1786" w:rsidRDefault="0057005A" w:rsidP="0057005A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序列列表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9"/>
        <w:gridCol w:w="1787"/>
        <w:gridCol w:w="787"/>
        <w:gridCol w:w="1307"/>
        <w:gridCol w:w="1307"/>
        <w:gridCol w:w="1307"/>
        <w:gridCol w:w="1307"/>
        <w:gridCol w:w="1307"/>
        <w:gridCol w:w="784"/>
      </w:tblGrid>
      <w:tr w:rsidR="0057005A" w14:paraId="215F0C9F" w14:textId="77777777" w:rsidTr="00D0206E">
        <w:tc>
          <w:tcPr>
            <w:tcW w:w="369" w:type="pct"/>
            <w:shd w:val="clear" w:color="auto" w:fill="D9D9D9"/>
          </w:tcPr>
          <w:p w14:paraId="657417CF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36" w:type="pct"/>
            <w:shd w:val="clear" w:color="auto" w:fill="D9D9D9"/>
          </w:tcPr>
          <w:p w14:paraId="31C256E3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68" w:type="pct"/>
            <w:shd w:val="clear" w:color="auto" w:fill="D9D9D9"/>
          </w:tcPr>
          <w:p w14:paraId="078C1185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612" w:type="pct"/>
            <w:shd w:val="clear" w:color="auto" w:fill="D9D9D9"/>
          </w:tcPr>
          <w:p w14:paraId="2388C0A2" w14:textId="77777777" w:rsidR="0057005A" w:rsidRDefault="0057005A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612" w:type="pct"/>
            <w:shd w:val="clear" w:color="auto" w:fill="D9D9D9"/>
          </w:tcPr>
          <w:p w14:paraId="5052CBDC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步长</w:t>
            </w:r>
          </w:p>
        </w:tc>
        <w:tc>
          <w:tcPr>
            <w:tcW w:w="612" w:type="pct"/>
            <w:shd w:val="clear" w:color="auto" w:fill="D9D9D9"/>
          </w:tcPr>
          <w:p w14:paraId="13639BEE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最小值</w:t>
            </w:r>
          </w:p>
        </w:tc>
        <w:tc>
          <w:tcPr>
            <w:tcW w:w="612" w:type="pct"/>
            <w:shd w:val="clear" w:color="auto" w:fill="D9D9D9"/>
          </w:tcPr>
          <w:p w14:paraId="6F61A73D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最大值</w:t>
            </w:r>
          </w:p>
        </w:tc>
        <w:tc>
          <w:tcPr>
            <w:tcW w:w="612" w:type="pct"/>
            <w:shd w:val="clear" w:color="auto" w:fill="D9D9D9"/>
          </w:tcPr>
          <w:p w14:paraId="1059CEB1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应用场合</w:t>
            </w:r>
          </w:p>
        </w:tc>
        <w:tc>
          <w:tcPr>
            <w:tcW w:w="367" w:type="pct"/>
            <w:shd w:val="clear" w:color="auto" w:fill="D9D9D9"/>
          </w:tcPr>
          <w:p w14:paraId="605B15C5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7005A" w14:paraId="456ED97E" w14:textId="77777777" w:rsidTr="00D0206E">
        <w:tc>
          <w:tcPr>
            <w:tcW w:w="369" w:type="pct"/>
            <w:shd w:val="clear" w:color="auto" w:fill="auto"/>
          </w:tcPr>
          <w:p w14:paraId="5673F25F" w14:textId="2C1B9F3E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392612B5" w14:textId="77777777" w:rsidR="0057005A" w:rsidRDefault="0057005A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 w:rsidRPr="003E3A64">
              <w:t>staff</w:t>
            </w:r>
            <w:proofErr w:type="spellEnd"/>
          </w:p>
        </w:tc>
        <w:tc>
          <w:tcPr>
            <w:tcW w:w="368" w:type="pct"/>
          </w:tcPr>
          <w:p w14:paraId="04A88EB0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51769CC0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4E684F09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12ACEB95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0ED66868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527016E0" w14:textId="77777777" w:rsidR="0057005A" w:rsidRPr="00095A29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367" w:type="pct"/>
          </w:tcPr>
          <w:p w14:paraId="312A78F3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54EBA214" w14:textId="77777777" w:rsidTr="00D0206E">
        <w:tc>
          <w:tcPr>
            <w:tcW w:w="369" w:type="pct"/>
            <w:shd w:val="clear" w:color="auto" w:fill="auto"/>
          </w:tcPr>
          <w:p w14:paraId="489AA119" w14:textId="50303E3E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6F230C41" w14:textId="77777777" w:rsidR="0057005A" w:rsidRDefault="0057005A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area</w:t>
            </w:r>
            <w:proofErr w:type="spellEnd"/>
          </w:p>
        </w:tc>
        <w:tc>
          <w:tcPr>
            <w:tcW w:w="368" w:type="pct"/>
          </w:tcPr>
          <w:p w14:paraId="2E9A0117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6528A359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630F7EEC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64850BA8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5F1D29C2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7CD7EFBC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367" w:type="pct"/>
          </w:tcPr>
          <w:p w14:paraId="0314ED98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62B2E132" w14:textId="77777777" w:rsidTr="00D0206E">
        <w:tc>
          <w:tcPr>
            <w:tcW w:w="369" w:type="pct"/>
            <w:shd w:val="clear" w:color="auto" w:fill="auto"/>
          </w:tcPr>
          <w:p w14:paraId="6EB5CC81" w14:textId="51445B07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4F736FA4" w14:textId="77777777" w:rsidR="0057005A" w:rsidRDefault="0057005A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company</w:t>
            </w:r>
            <w:proofErr w:type="spellEnd"/>
          </w:p>
        </w:tc>
        <w:tc>
          <w:tcPr>
            <w:tcW w:w="368" w:type="pct"/>
          </w:tcPr>
          <w:p w14:paraId="1A8ECD4F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7367044C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521CC514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34C178A4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7D3E0663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4F8809DC" w14:textId="77777777" w:rsidR="0057005A" w:rsidRDefault="0057005A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公司编号</w:t>
            </w:r>
          </w:p>
        </w:tc>
        <w:tc>
          <w:tcPr>
            <w:tcW w:w="367" w:type="pct"/>
          </w:tcPr>
          <w:p w14:paraId="30EF2D8A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2BFFF6FC" w14:textId="77777777" w:rsidTr="00D0206E">
        <w:tc>
          <w:tcPr>
            <w:tcW w:w="369" w:type="pct"/>
            <w:shd w:val="clear" w:color="auto" w:fill="auto"/>
          </w:tcPr>
          <w:p w14:paraId="037621BF" w14:textId="1F8E48CD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65F9430C" w14:textId="77777777" w:rsidR="0057005A" w:rsidRDefault="0057005A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>
              <w:t>depart</w:t>
            </w:r>
            <w:proofErr w:type="spellEnd"/>
          </w:p>
        </w:tc>
        <w:tc>
          <w:tcPr>
            <w:tcW w:w="368" w:type="pct"/>
          </w:tcPr>
          <w:p w14:paraId="268E1913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3464AF17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159DE03F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64B09106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64B87F99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15040A6B" w14:textId="77777777" w:rsidR="0057005A" w:rsidRPr="00DF4DB6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367" w:type="pct"/>
          </w:tcPr>
          <w:p w14:paraId="57106BAF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6E7D2C2A" w14:textId="77777777" w:rsidTr="00D0206E">
        <w:tc>
          <w:tcPr>
            <w:tcW w:w="369" w:type="pct"/>
            <w:shd w:val="clear" w:color="auto" w:fill="auto"/>
          </w:tcPr>
          <w:p w14:paraId="15B2F64B" w14:textId="62211173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0D9F5F6F" w14:textId="77777777" w:rsidR="0057005A" w:rsidRDefault="0057005A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>
              <w:t>post</w:t>
            </w:r>
            <w:proofErr w:type="spellEnd"/>
          </w:p>
        </w:tc>
        <w:tc>
          <w:tcPr>
            <w:tcW w:w="368" w:type="pct"/>
          </w:tcPr>
          <w:p w14:paraId="361CE40A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0D652EC0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7DBF2A6D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29CB9E05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0379FA90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798E2A7E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367" w:type="pct"/>
          </w:tcPr>
          <w:p w14:paraId="5E012F37" w14:textId="77777777" w:rsidR="0057005A" w:rsidRDefault="0057005A" w:rsidP="00D0206E">
            <w:pPr>
              <w:pStyle w:val="a7"/>
              <w:ind w:firstLineChars="0" w:firstLine="0"/>
            </w:pPr>
          </w:p>
        </w:tc>
      </w:tr>
    </w:tbl>
    <w:p w14:paraId="531449A2" w14:textId="77777777" w:rsidR="0057005A" w:rsidRDefault="0057005A" w:rsidP="0057005A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7005A" w14:paraId="55EC52C4" w14:textId="77777777" w:rsidTr="00D0206E">
        <w:tc>
          <w:tcPr>
            <w:tcW w:w="5000" w:type="pct"/>
            <w:shd w:val="clear" w:color="auto" w:fill="auto"/>
          </w:tcPr>
          <w:p w14:paraId="4C59A7CA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创建序列，用于：员工号</w:t>
            </w:r>
          </w:p>
          <w:p w14:paraId="2686C55A" w14:textId="77777777" w:rsidR="0057005A" w:rsidRDefault="0057005A" w:rsidP="00D0206E">
            <w:pPr>
              <w:pStyle w:val="a7"/>
              <w:ind w:firstLineChars="0" w:firstLine="0"/>
            </w:pPr>
            <w:r>
              <w:t xml:space="preserve">create sequence u_2_1_1_2.seq_id_staff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1B4DE6CA" w14:textId="77777777" w:rsidR="0057005A" w:rsidRDefault="0057005A" w:rsidP="00D0206E">
            <w:pPr>
              <w:pStyle w:val="a7"/>
              <w:ind w:firstLineChars="0" w:firstLine="0"/>
            </w:pPr>
          </w:p>
          <w:p w14:paraId="169B85BD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创建序列，用于：区域编号</w:t>
            </w:r>
          </w:p>
          <w:p w14:paraId="67665988" w14:textId="77777777" w:rsidR="0057005A" w:rsidRDefault="0057005A" w:rsidP="00D0206E">
            <w:pPr>
              <w:pStyle w:val="a7"/>
              <w:ind w:firstLineChars="0" w:firstLine="0"/>
            </w:pPr>
            <w:r>
              <w:t xml:space="preserve">create sequence u_2_1_1_2.seq_id_area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5C85A73F" w14:textId="77777777" w:rsidR="0057005A" w:rsidRDefault="0057005A" w:rsidP="00D0206E">
            <w:pPr>
              <w:pStyle w:val="a7"/>
              <w:ind w:firstLineChars="0" w:firstLine="0"/>
            </w:pPr>
          </w:p>
          <w:p w14:paraId="0E6E0ADC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创建序列，用于：公司编号</w:t>
            </w:r>
          </w:p>
          <w:p w14:paraId="2EA34DC6" w14:textId="77777777" w:rsidR="0057005A" w:rsidRDefault="0057005A" w:rsidP="00D0206E">
            <w:pPr>
              <w:pStyle w:val="a7"/>
              <w:ind w:firstLineChars="0" w:firstLine="0"/>
            </w:pPr>
            <w:r>
              <w:t xml:space="preserve">create sequence u_2_1_1_2.seq_id_company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49EB7314" w14:textId="77777777" w:rsidR="0057005A" w:rsidRDefault="0057005A" w:rsidP="00D0206E">
            <w:pPr>
              <w:pStyle w:val="a7"/>
              <w:ind w:firstLineChars="0" w:firstLine="0"/>
            </w:pPr>
          </w:p>
          <w:p w14:paraId="68AAB169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创建序列，用于：部门编号</w:t>
            </w:r>
          </w:p>
          <w:p w14:paraId="7764FF9A" w14:textId="77777777" w:rsidR="0057005A" w:rsidRDefault="0057005A" w:rsidP="00D0206E">
            <w:pPr>
              <w:pStyle w:val="a7"/>
              <w:ind w:firstLineChars="0" w:firstLine="0"/>
            </w:pPr>
            <w:r>
              <w:t xml:space="preserve">create sequence u_2_1_1_2.seq_id_depart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78AEBDD0" w14:textId="77777777" w:rsidR="0057005A" w:rsidRDefault="0057005A" w:rsidP="00D0206E">
            <w:pPr>
              <w:pStyle w:val="a7"/>
              <w:ind w:firstLineChars="0" w:firstLine="0"/>
            </w:pPr>
          </w:p>
          <w:p w14:paraId="62B4D2F7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创建序列，用于：岗位编号</w:t>
            </w:r>
          </w:p>
          <w:p w14:paraId="4E0E380E" w14:textId="77777777" w:rsidR="0057005A" w:rsidRDefault="0057005A" w:rsidP="00D0206E">
            <w:pPr>
              <w:pStyle w:val="a7"/>
              <w:ind w:firstLineChars="0" w:firstLine="0"/>
            </w:pPr>
            <w:r>
              <w:t xml:space="preserve">create sequence u_2_1_1_2.seq_id_post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12894143" w14:textId="77777777" w:rsidR="0057005A" w:rsidRDefault="0057005A" w:rsidP="00D0206E">
            <w:pPr>
              <w:pStyle w:val="a7"/>
              <w:ind w:firstLineChars="0" w:firstLine="0"/>
            </w:pPr>
          </w:p>
          <w:p w14:paraId="36996874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','SCHEMA','u_2_1_1_2','SEQUENCE','seq_id_staff'</w:t>
            </w:r>
          </w:p>
          <w:p w14:paraId="3648FE10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','SCHEMA','u_2_1_1_2','SEQUENCE','seq_id_area'</w:t>
            </w:r>
          </w:p>
          <w:p w14:paraId="29477013" w14:textId="77777777" w:rsidR="0057005A" w:rsidRDefault="0057005A" w:rsidP="00D0206E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公司编号</w:t>
            </w:r>
            <w:r>
              <w:rPr>
                <w:rFonts w:hint="eastAsia"/>
              </w:rPr>
              <w:t>','SCHEMA','u_2_1_1_2','SEQUENCE','seq_id_company'</w:t>
            </w:r>
          </w:p>
          <w:p w14:paraId="34A34E96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部门编号</w:t>
            </w:r>
            <w:r>
              <w:rPr>
                <w:rFonts w:hint="eastAsia"/>
              </w:rPr>
              <w:t>','SCHEMA','u_2_1_1_2','SEQUENCE','seq_id_depart'</w:t>
            </w:r>
          </w:p>
          <w:p w14:paraId="780AA77B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岗位编号</w:t>
            </w:r>
            <w:r>
              <w:rPr>
                <w:rFonts w:hint="eastAsia"/>
              </w:rPr>
              <w:t>','SCHEMA','u_2_1_1_2','SEQUENCE'</w:t>
            </w:r>
            <w:r>
              <w:t>,'seq_id_post'</w:t>
            </w:r>
          </w:p>
          <w:p w14:paraId="4BC81577" w14:textId="77777777" w:rsidR="0057005A" w:rsidRPr="00974E3A" w:rsidRDefault="0057005A" w:rsidP="00D0206E">
            <w:pPr>
              <w:pStyle w:val="a7"/>
              <w:ind w:firstLineChars="0" w:firstLine="0"/>
            </w:pPr>
          </w:p>
        </w:tc>
      </w:tr>
    </w:tbl>
    <w:p w14:paraId="66300F8E" w14:textId="77777777" w:rsidR="0057005A" w:rsidRDefault="0057005A" w:rsidP="0057005A">
      <w:pPr>
        <w:pStyle w:val="3"/>
      </w:pPr>
      <w:bookmarkStart w:id="173" w:name="_Toc24927126"/>
      <w:r>
        <w:rPr>
          <w:rFonts w:hint="eastAsia"/>
        </w:rPr>
        <w:t>表</w:t>
      </w:r>
      <w:bookmarkEnd w:id="173"/>
    </w:p>
    <w:p w14:paraId="5CD19912" w14:textId="5B1A3D91" w:rsidR="0057005A" w:rsidRPr="00FB1786" w:rsidRDefault="0057005A" w:rsidP="0057005A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6.1.2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0"/>
        <w:gridCol w:w="1948"/>
        <w:gridCol w:w="1948"/>
        <w:gridCol w:w="5766"/>
      </w:tblGrid>
      <w:tr w:rsidR="0057005A" w14:paraId="3A830801" w14:textId="77777777" w:rsidTr="00D0206E">
        <w:tc>
          <w:tcPr>
            <w:tcW w:w="477" w:type="pct"/>
            <w:shd w:val="clear" w:color="auto" w:fill="D9D9D9"/>
          </w:tcPr>
          <w:p w14:paraId="6FEA2340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12" w:type="pct"/>
            <w:shd w:val="clear" w:color="auto" w:fill="D9D9D9"/>
          </w:tcPr>
          <w:p w14:paraId="045734AE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912" w:type="pct"/>
            <w:shd w:val="clear" w:color="auto" w:fill="D9D9D9"/>
          </w:tcPr>
          <w:p w14:paraId="208CB661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2699" w:type="pct"/>
            <w:shd w:val="clear" w:color="auto" w:fill="D9D9D9"/>
          </w:tcPr>
          <w:p w14:paraId="513D5F6F" w14:textId="77777777" w:rsidR="0057005A" w:rsidRDefault="0057005A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7005A" w14:paraId="33B3DDD9" w14:textId="77777777" w:rsidTr="00D0206E">
        <w:tc>
          <w:tcPr>
            <w:tcW w:w="477" w:type="pct"/>
            <w:shd w:val="clear" w:color="auto" w:fill="auto"/>
          </w:tcPr>
          <w:p w14:paraId="4FD6F0AB" w14:textId="5A0C03DC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12" w:type="pct"/>
          </w:tcPr>
          <w:p w14:paraId="03DBB5F4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员工</w:t>
            </w:r>
          </w:p>
        </w:tc>
        <w:tc>
          <w:tcPr>
            <w:tcW w:w="912" w:type="pct"/>
          </w:tcPr>
          <w:p w14:paraId="1EDFFF59" w14:textId="77777777" w:rsidR="0057005A" w:rsidRDefault="0057005A" w:rsidP="00D0206E">
            <w:pPr>
              <w:pStyle w:val="a7"/>
              <w:ind w:firstLineChars="0" w:firstLine="0"/>
            </w:pPr>
            <w:r w:rsidRPr="003E3A64">
              <w:t>staff</w:t>
            </w:r>
          </w:p>
        </w:tc>
        <w:tc>
          <w:tcPr>
            <w:tcW w:w="2699" w:type="pct"/>
            <w:shd w:val="clear" w:color="auto" w:fill="auto"/>
          </w:tcPr>
          <w:p w14:paraId="1253CB88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4D30B7A8" w14:textId="77777777" w:rsidTr="00D0206E">
        <w:tc>
          <w:tcPr>
            <w:tcW w:w="477" w:type="pct"/>
            <w:shd w:val="clear" w:color="auto" w:fill="auto"/>
          </w:tcPr>
          <w:p w14:paraId="1652A593" w14:textId="31D25B64" w:rsidR="0057005A" w:rsidRDefault="0057005A" w:rsidP="00D0206E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12" w:type="pct"/>
          </w:tcPr>
          <w:p w14:paraId="7BA6C6C6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912" w:type="pct"/>
          </w:tcPr>
          <w:p w14:paraId="482499FB" w14:textId="77777777" w:rsidR="0057005A" w:rsidRDefault="0057005A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area</w:t>
            </w:r>
          </w:p>
        </w:tc>
        <w:tc>
          <w:tcPr>
            <w:tcW w:w="2699" w:type="pct"/>
            <w:shd w:val="clear" w:color="auto" w:fill="auto"/>
          </w:tcPr>
          <w:p w14:paraId="3F341C5B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7876B680" w14:textId="77777777" w:rsidTr="00D0206E">
        <w:tc>
          <w:tcPr>
            <w:tcW w:w="477" w:type="pct"/>
            <w:shd w:val="clear" w:color="auto" w:fill="auto"/>
          </w:tcPr>
          <w:p w14:paraId="610297BF" w14:textId="1A76A9CB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12" w:type="pct"/>
          </w:tcPr>
          <w:p w14:paraId="3B8473EC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公司</w:t>
            </w:r>
          </w:p>
        </w:tc>
        <w:tc>
          <w:tcPr>
            <w:tcW w:w="912" w:type="pct"/>
          </w:tcPr>
          <w:p w14:paraId="635FF009" w14:textId="77777777" w:rsidR="0057005A" w:rsidRDefault="0057005A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company</w:t>
            </w:r>
          </w:p>
        </w:tc>
        <w:tc>
          <w:tcPr>
            <w:tcW w:w="2699" w:type="pct"/>
            <w:shd w:val="clear" w:color="auto" w:fill="auto"/>
          </w:tcPr>
          <w:p w14:paraId="72887829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0B31F2D9" w14:textId="77777777" w:rsidTr="00D0206E">
        <w:tc>
          <w:tcPr>
            <w:tcW w:w="477" w:type="pct"/>
            <w:shd w:val="clear" w:color="auto" w:fill="auto"/>
          </w:tcPr>
          <w:p w14:paraId="7D444535" w14:textId="50C91651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12" w:type="pct"/>
          </w:tcPr>
          <w:p w14:paraId="3F1FF412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</w:p>
        </w:tc>
        <w:tc>
          <w:tcPr>
            <w:tcW w:w="912" w:type="pct"/>
          </w:tcPr>
          <w:p w14:paraId="47E32D15" w14:textId="77777777" w:rsidR="0057005A" w:rsidRDefault="0057005A" w:rsidP="00D0206E">
            <w:pPr>
              <w:pStyle w:val="a7"/>
              <w:ind w:firstLineChars="0" w:firstLine="0"/>
            </w:pPr>
            <w:r>
              <w:t>depart</w:t>
            </w:r>
          </w:p>
        </w:tc>
        <w:tc>
          <w:tcPr>
            <w:tcW w:w="2699" w:type="pct"/>
            <w:shd w:val="clear" w:color="auto" w:fill="auto"/>
          </w:tcPr>
          <w:p w14:paraId="71455099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34F0331E" w14:textId="77777777" w:rsidTr="00D0206E">
        <w:tc>
          <w:tcPr>
            <w:tcW w:w="477" w:type="pct"/>
            <w:shd w:val="clear" w:color="auto" w:fill="auto"/>
          </w:tcPr>
          <w:p w14:paraId="163E2CA7" w14:textId="73C53BED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912" w:type="pct"/>
          </w:tcPr>
          <w:p w14:paraId="6A43B086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912" w:type="pct"/>
          </w:tcPr>
          <w:p w14:paraId="41D7E4D0" w14:textId="77777777" w:rsidR="0057005A" w:rsidRDefault="0057005A" w:rsidP="00D0206E">
            <w:pPr>
              <w:pStyle w:val="a7"/>
              <w:ind w:firstLineChars="0" w:firstLine="0"/>
            </w:pPr>
            <w:r w:rsidRPr="00DB37AF">
              <w:t>publisher</w:t>
            </w:r>
          </w:p>
        </w:tc>
        <w:tc>
          <w:tcPr>
            <w:tcW w:w="2699" w:type="pct"/>
            <w:shd w:val="clear" w:color="auto" w:fill="auto"/>
          </w:tcPr>
          <w:p w14:paraId="1271DB21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7D3E809D" w14:textId="77777777" w:rsidTr="00D0206E">
        <w:tc>
          <w:tcPr>
            <w:tcW w:w="477" w:type="pct"/>
            <w:shd w:val="clear" w:color="auto" w:fill="auto"/>
          </w:tcPr>
          <w:p w14:paraId="7DE5CD3A" w14:textId="7F9BEC3D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912" w:type="pct"/>
          </w:tcPr>
          <w:p w14:paraId="73FF2746" w14:textId="77777777" w:rsidR="0057005A" w:rsidRDefault="0057005A" w:rsidP="00D0206E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</w:t>
            </w:r>
          </w:p>
        </w:tc>
        <w:tc>
          <w:tcPr>
            <w:tcW w:w="912" w:type="pct"/>
          </w:tcPr>
          <w:p w14:paraId="1E92965A" w14:textId="77777777" w:rsidR="0057005A" w:rsidRDefault="0057005A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buyer</w:t>
            </w:r>
          </w:p>
        </w:tc>
        <w:tc>
          <w:tcPr>
            <w:tcW w:w="2699" w:type="pct"/>
            <w:shd w:val="clear" w:color="auto" w:fill="auto"/>
          </w:tcPr>
          <w:p w14:paraId="789EC027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61B3EE8D" w14:textId="77777777" w:rsidTr="00D0206E">
        <w:tc>
          <w:tcPr>
            <w:tcW w:w="477" w:type="pct"/>
            <w:shd w:val="clear" w:color="auto" w:fill="auto"/>
          </w:tcPr>
          <w:p w14:paraId="61D90F54" w14:textId="1E54EB4B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912" w:type="pct"/>
          </w:tcPr>
          <w:p w14:paraId="5F2DF2F0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图书</w:t>
            </w:r>
          </w:p>
        </w:tc>
        <w:tc>
          <w:tcPr>
            <w:tcW w:w="912" w:type="pct"/>
          </w:tcPr>
          <w:p w14:paraId="00CDD0D6" w14:textId="77777777" w:rsidR="0057005A" w:rsidRDefault="0057005A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</w:p>
        </w:tc>
        <w:tc>
          <w:tcPr>
            <w:tcW w:w="2699" w:type="pct"/>
            <w:shd w:val="clear" w:color="auto" w:fill="auto"/>
          </w:tcPr>
          <w:p w14:paraId="72D14794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599ACD6D" w14:textId="77777777" w:rsidTr="00D0206E">
        <w:tc>
          <w:tcPr>
            <w:tcW w:w="477" w:type="pct"/>
            <w:shd w:val="clear" w:color="auto" w:fill="auto"/>
          </w:tcPr>
          <w:p w14:paraId="4ED39148" w14:textId="49313F94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912" w:type="pct"/>
          </w:tcPr>
          <w:p w14:paraId="25794CE0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912" w:type="pct"/>
          </w:tcPr>
          <w:p w14:paraId="3986FF6C" w14:textId="77777777" w:rsidR="0057005A" w:rsidRDefault="0057005A" w:rsidP="00D0206E">
            <w:pPr>
              <w:pStyle w:val="a7"/>
              <w:ind w:firstLineChars="0" w:firstLine="0"/>
            </w:pPr>
            <w:r w:rsidRPr="003E3A64">
              <w:t>seller</w:t>
            </w:r>
          </w:p>
        </w:tc>
        <w:tc>
          <w:tcPr>
            <w:tcW w:w="2699" w:type="pct"/>
            <w:shd w:val="clear" w:color="auto" w:fill="auto"/>
          </w:tcPr>
          <w:p w14:paraId="0B01A81B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295F7DEB" w14:textId="77777777" w:rsidTr="00D0206E">
        <w:tc>
          <w:tcPr>
            <w:tcW w:w="477" w:type="pct"/>
            <w:shd w:val="clear" w:color="auto" w:fill="auto"/>
          </w:tcPr>
          <w:p w14:paraId="22C7C297" w14:textId="10941220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912" w:type="pct"/>
          </w:tcPr>
          <w:p w14:paraId="6480D539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</w:p>
        </w:tc>
        <w:tc>
          <w:tcPr>
            <w:tcW w:w="912" w:type="pct"/>
          </w:tcPr>
          <w:p w14:paraId="3D80D8A7" w14:textId="77777777" w:rsidR="0057005A" w:rsidRDefault="0057005A" w:rsidP="00D0206E">
            <w:pPr>
              <w:pStyle w:val="a7"/>
              <w:ind w:firstLineChars="0" w:firstLine="0"/>
            </w:pPr>
            <w:r>
              <w:t>post</w:t>
            </w:r>
          </w:p>
        </w:tc>
        <w:tc>
          <w:tcPr>
            <w:tcW w:w="2699" w:type="pct"/>
            <w:shd w:val="clear" w:color="auto" w:fill="auto"/>
          </w:tcPr>
          <w:p w14:paraId="13045C8E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1913D549" w14:textId="77777777" w:rsidTr="00D0206E">
        <w:tc>
          <w:tcPr>
            <w:tcW w:w="477" w:type="pct"/>
            <w:shd w:val="clear" w:color="auto" w:fill="auto"/>
          </w:tcPr>
          <w:p w14:paraId="4F6E5B0A" w14:textId="6417B1CA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912" w:type="pct"/>
          </w:tcPr>
          <w:p w14:paraId="57A77116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  <w:tc>
          <w:tcPr>
            <w:tcW w:w="912" w:type="pct"/>
          </w:tcPr>
          <w:p w14:paraId="4DAA4CC2" w14:textId="77777777" w:rsidR="0057005A" w:rsidRDefault="0057005A" w:rsidP="00D0206E">
            <w:pPr>
              <w:pStyle w:val="a7"/>
              <w:ind w:firstLineChars="0" w:firstLine="0"/>
            </w:pPr>
            <w:r w:rsidRPr="008C6BB6">
              <w:t>purchase</w:t>
            </w:r>
          </w:p>
        </w:tc>
        <w:tc>
          <w:tcPr>
            <w:tcW w:w="2699" w:type="pct"/>
            <w:shd w:val="clear" w:color="auto" w:fill="auto"/>
          </w:tcPr>
          <w:p w14:paraId="194F7A4F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3945CB46" w14:textId="77777777" w:rsidTr="00D0206E">
        <w:tc>
          <w:tcPr>
            <w:tcW w:w="477" w:type="pct"/>
            <w:shd w:val="clear" w:color="auto" w:fill="auto"/>
          </w:tcPr>
          <w:p w14:paraId="28EA07EB" w14:textId="15E02441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912" w:type="pct"/>
          </w:tcPr>
          <w:p w14:paraId="353E9744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从事</w:t>
            </w:r>
          </w:p>
        </w:tc>
        <w:tc>
          <w:tcPr>
            <w:tcW w:w="912" w:type="pct"/>
          </w:tcPr>
          <w:p w14:paraId="3D3DDDD3" w14:textId="77777777" w:rsidR="0057005A" w:rsidRDefault="0057005A" w:rsidP="00D0206E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0973C47E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4F0B53BA" w14:textId="77777777" w:rsidTr="00D0206E">
        <w:tc>
          <w:tcPr>
            <w:tcW w:w="477" w:type="pct"/>
            <w:shd w:val="clear" w:color="auto" w:fill="auto"/>
          </w:tcPr>
          <w:p w14:paraId="45940A6E" w14:textId="53316D87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912" w:type="pct"/>
          </w:tcPr>
          <w:p w14:paraId="5B60FB2C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提供</w:t>
            </w:r>
          </w:p>
        </w:tc>
        <w:tc>
          <w:tcPr>
            <w:tcW w:w="912" w:type="pct"/>
          </w:tcPr>
          <w:p w14:paraId="32909F53" w14:textId="77777777" w:rsidR="0057005A" w:rsidRDefault="0057005A" w:rsidP="00D0206E">
            <w:pPr>
              <w:pStyle w:val="a7"/>
              <w:ind w:firstLineChars="0" w:firstLine="0"/>
            </w:pPr>
            <w:r w:rsidRPr="008C6BB6">
              <w:t>provide</w:t>
            </w:r>
          </w:p>
        </w:tc>
        <w:tc>
          <w:tcPr>
            <w:tcW w:w="2699" w:type="pct"/>
            <w:shd w:val="clear" w:color="auto" w:fill="auto"/>
          </w:tcPr>
          <w:p w14:paraId="713D12E8" w14:textId="77777777" w:rsidR="0057005A" w:rsidRDefault="0057005A" w:rsidP="00D0206E">
            <w:pPr>
              <w:pStyle w:val="a7"/>
              <w:ind w:firstLineChars="0" w:firstLine="0"/>
            </w:pPr>
          </w:p>
        </w:tc>
      </w:tr>
      <w:tr w:rsidR="0057005A" w14:paraId="010D9CD7" w14:textId="77777777" w:rsidTr="00D0206E">
        <w:tc>
          <w:tcPr>
            <w:tcW w:w="477" w:type="pct"/>
            <w:shd w:val="clear" w:color="auto" w:fill="auto"/>
          </w:tcPr>
          <w:p w14:paraId="0097F3BF" w14:textId="5BFCFED7" w:rsidR="0057005A" w:rsidRDefault="0057005A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912" w:type="pct"/>
          </w:tcPr>
          <w:p w14:paraId="606E8C73" w14:textId="77777777" w:rsidR="0057005A" w:rsidRDefault="0057005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字典</w:t>
            </w:r>
          </w:p>
        </w:tc>
        <w:tc>
          <w:tcPr>
            <w:tcW w:w="912" w:type="pct"/>
          </w:tcPr>
          <w:p w14:paraId="0C0EFC1C" w14:textId="77777777" w:rsidR="0057005A" w:rsidRPr="008C6BB6" w:rsidRDefault="0057005A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u</w:t>
            </w:r>
            <w:r>
              <w:t>ser_dict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35EA856E" w14:textId="77777777" w:rsidR="0057005A" w:rsidRDefault="0057005A" w:rsidP="00D0206E">
            <w:pPr>
              <w:pStyle w:val="a7"/>
              <w:ind w:firstLineChars="0" w:firstLine="0"/>
            </w:pPr>
          </w:p>
        </w:tc>
      </w:tr>
    </w:tbl>
    <w:p w14:paraId="02468959" w14:textId="77777777" w:rsidR="0057005A" w:rsidRDefault="0057005A" w:rsidP="0057005A">
      <w:pPr>
        <w:pStyle w:val="4"/>
      </w:pPr>
      <w:bookmarkStart w:id="174" w:name="_Toc24927127"/>
      <w:r>
        <w:rPr>
          <w:rFonts w:hint="eastAsia"/>
        </w:rPr>
        <w:t>创建基本表</w:t>
      </w:r>
      <w:bookmarkEnd w:id="174"/>
    </w:p>
    <w:p w14:paraId="670FD95F" w14:textId="77777777" w:rsidR="0057005A" w:rsidRDefault="0057005A" w:rsidP="0057005A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员工</w:t>
      </w:r>
    </w:p>
    <w:p w14:paraId="742F7D23" w14:textId="77777777" w:rsidR="00D30277" w:rsidRPr="00FB1786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staff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</w:t>
      </w:r>
      <w:r>
        <w:t>_staff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2"/>
        <w:gridCol w:w="1560"/>
        <w:gridCol w:w="1282"/>
        <w:gridCol w:w="1737"/>
        <w:gridCol w:w="707"/>
        <w:gridCol w:w="852"/>
        <w:gridCol w:w="1134"/>
        <w:gridCol w:w="2348"/>
      </w:tblGrid>
      <w:tr w:rsidR="00D30277" w14:paraId="3BCF372D" w14:textId="77777777" w:rsidTr="00D30277">
        <w:tc>
          <w:tcPr>
            <w:tcW w:w="497" w:type="pct"/>
            <w:shd w:val="clear" w:color="auto" w:fill="D9D9D9"/>
          </w:tcPr>
          <w:p w14:paraId="5CE09209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30" w:type="pct"/>
            <w:shd w:val="clear" w:color="auto" w:fill="D9D9D9"/>
          </w:tcPr>
          <w:p w14:paraId="2E4F59E2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00" w:type="pct"/>
            <w:shd w:val="clear" w:color="auto" w:fill="D9D9D9"/>
          </w:tcPr>
          <w:p w14:paraId="3537FB2F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13" w:type="pct"/>
            <w:shd w:val="clear" w:color="auto" w:fill="D9D9D9"/>
          </w:tcPr>
          <w:p w14:paraId="3FAC09E0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46039B02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9" w:type="pct"/>
            <w:shd w:val="clear" w:color="auto" w:fill="D9D9D9"/>
          </w:tcPr>
          <w:p w14:paraId="135E8441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31" w:type="pct"/>
            <w:shd w:val="clear" w:color="auto" w:fill="D9D9D9"/>
          </w:tcPr>
          <w:p w14:paraId="2C047400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101" w:type="pct"/>
            <w:shd w:val="clear" w:color="auto" w:fill="D9D9D9"/>
          </w:tcPr>
          <w:p w14:paraId="41E2FB4B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0D86AAD1" w14:textId="77777777" w:rsidTr="00D30277">
        <w:tc>
          <w:tcPr>
            <w:tcW w:w="497" w:type="pct"/>
            <w:shd w:val="clear" w:color="auto" w:fill="auto"/>
          </w:tcPr>
          <w:p w14:paraId="17848567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30" w:type="pct"/>
            <w:shd w:val="clear" w:color="auto" w:fill="auto"/>
          </w:tcPr>
          <w:p w14:paraId="51FE81E8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600" w:type="pct"/>
            <w:shd w:val="clear" w:color="auto" w:fill="auto"/>
          </w:tcPr>
          <w:p w14:paraId="2BCA71AE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1077F63B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331" w:type="pct"/>
            <w:shd w:val="clear" w:color="auto" w:fill="auto"/>
          </w:tcPr>
          <w:p w14:paraId="652DFCFD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9" w:type="pct"/>
            <w:shd w:val="clear" w:color="auto" w:fill="auto"/>
          </w:tcPr>
          <w:p w14:paraId="304F61A9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531" w:type="pct"/>
            <w:shd w:val="clear" w:color="auto" w:fill="auto"/>
          </w:tcPr>
          <w:p w14:paraId="70624B83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01" w:type="pct"/>
            <w:shd w:val="clear" w:color="auto" w:fill="auto"/>
          </w:tcPr>
          <w:p w14:paraId="05F7C67F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 w:rsidRPr="003E3A64">
              <w:t>staff</w:t>
            </w:r>
            <w:proofErr w:type="spellEnd"/>
          </w:p>
        </w:tc>
      </w:tr>
      <w:tr w:rsidR="00D30277" w14:paraId="34051C50" w14:textId="77777777" w:rsidTr="00D30277">
        <w:tc>
          <w:tcPr>
            <w:tcW w:w="497" w:type="pct"/>
            <w:shd w:val="clear" w:color="auto" w:fill="auto"/>
          </w:tcPr>
          <w:p w14:paraId="0253BBA4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30" w:type="pct"/>
            <w:shd w:val="clear" w:color="auto" w:fill="auto"/>
          </w:tcPr>
          <w:p w14:paraId="61524064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员工联系方式</w:t>
            </w:r>
          </w:p>
        </w:tc>
        <w:tc>
          <w:tcPr>
            <w:tcW w:w="600" w:type="pct"/>
            <w:shd w:val="clear" w:color="auto" w:fill="auto"/>
          </w:tcPr>
          <w:p w14:paraId="2B7D36EA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>
              <w:t>tel_staff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7DB07FC7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11)</w:t>
            </w:r>
          </w:p>
        </w:tc>
        <w:tc>
          <w:tcPr>
            <w:tcW w:w="331" w:type="pct"/>
            <w:shd w:val="clear" w:color="auto" w:fill="auto"/>
          </w:tcPr>
          <w:p w14:paraId="7722EE26" w14:textId="77777777" w:rsidR="00D30277" w:rsidRDefault="00D30277" w:rsidP="00D3027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9" w:type="pct"/>
            <w:shd w:val="clear" w:color="auto" w:fill="auto"/>
          </w:tcPr>
          <w:p w14:paraId="12172790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531" w:type="pct"/>
            <w:shd w:val="clear" w:color="auto" w:fill="auto"/>
          </w:tcPr>
          <w:p w14:paraId="1D556740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01" w:type="pct"/>
            <w:shd w:val="clear" w:color="auto" w:fill="auto"/>
          </w:tcPr>
          <w:p w14:paraId="7066D4F8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44B7235B" w14:textId="77777777" w:rsidTr="00D30277">
        <w:tc>
          <w:tcPr>
            <w:tcW w:w="497" w:type="pct"/>
            <w:shd w:val="clear" w:color="auto" w:fill="auto"/>
          </w:tcPr>
          <w:p w14:paraId="431C0A65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30" w:type="pct"/>
            <w:shd w:val="clear" w:color="auto" w:fill="auto"/>
          </w:tcPr>
          <w:p w14:paraId="25C79CA9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员工密码</w:t>
            </w:r>
          </w:p>
        </w:tc>
        <w:tc>
          <w:tcPr>
            <w:tcW w:w="600" w:type="pct"/>
            <w:shd w:val="clear" w:color="auto" w:fill="auto"/>
          </w:tcPr>
          <w:p w14:paraId="75D1BC4F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>
              <w:t>ps_staff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0A321664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 w:rsidRPr="00F3428E">
              <w:t>char</w:t>
            </w:r>
            <w:r>
              <w:t>(</w:t>
            </w:r>
            <w:proofErr w:type="gramEnd"/>
            <w:r>
              <w:t>12)</w:t>
            </w:r>
          </w:p>
        </w:tc>
        <w:tc>
          <w:tcPr>
            <w:tcW w:w="331" w:type="pct"/>
            <w:shd w:val="clear" w:color="auto" w:fill="auto"/>
          </w:tcPr>
          <w:p w14:paraId="3E91BF30" w14:textId="77777777" w:rsidR="00D30277" w:rsidRDefault="00D30277" w:rsidP="00D3027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9" w:type="pct"/>
            <w:shd w:val="clear" w:color="auto" w:fill="auto"/>
          </w:tcPr>
          <w:p w14:paraId="78606B80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531" w:type="pct"/>
            <w:shd w:val="clear" w:color="auto" w:fill="auto"/>
          </w:tcPr>
          <w:p w14:paraId="26091040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01" w:type="pct"/>
            <w:shd w:val="clear" w:color="auto" w:fill="auto"/>
          </w:tcPr>
          <w:p w14:paraId="44C13FBE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5907E070" w14:textId="77777777" w:rsidTr="00D30277">
        <w:tc>
          <w:tcPr>
            <w:tcW w:w="497" w:type="pct"/>
            <w:shd w:val="clear" w:color="auto" w:fill="auto"/>
          </w:tcPr>
          <w:p w14:paraId="40D430E7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30" w:type="pct"/>
            <w:shd w:val="clear" w:color="auto" w:fill="auto"/>
          </w:tcPr>
          <w:p w14:paraId="2764D567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员工姓名</w:t>
            </w:r>
          </w:p>
        </w:tc>
        <w:tc>
          <w:tcPr>
            <w:tcW w:w="600" w:type="pct"/>
            <w:shd w:val="clear" w:color="auto" w:fill="auto"/>
          </w:tcPr>
          <w:p w14:paraId="625B8ED5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>
              <w:t>name_staff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6D8366FB" w14:textId="77777777" w:rsidR="00D30277" w:rsidRPr="00F3428E" w:rsidRDefault="00D30277" w:rsidP="00D30277">
            <w:pPr>
              <w:pStyle w:val="a7"/>
              <w:ind w:firstLineChars="0" w:firstLine="0"/>
            </w:pPr>
            <w:proofErr w:type="gramStart"/>
            <w:r>
              <w:t>varchar</w:t>
            </w:r>
            <w:r w:rsidRPr="00F3428E">
              <w:t>(</w:t>
            </w:r>
            <w:proofErr w:type="gramEnd"/>
            <w:r>
              <w:rPr>
                <w:rFonts w:hint="eastAsia"/>
              </w:rPr>
              <w:t>2</w:t>
            </w:r>
            <w:r w:rsidRPr="00F3428E">
              <w:t>0)</w:t>
            </w:r>
          </w:p>
        </w:tc>
        <w:tc>
          <w:tcPr>
            <w:tcW w:w="331" w:type="pct"/>
            <w:shd w:val="clear" w:color="auto" w:fill="auto"/>
          </w:tcPr>
          <w:p w14:paraId="651290B6" w14:textId="77777777" w:rsidR="00D30277" w:rsidRDefault="00D30277" w:rsidP="00D3027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9" w:type="pct"/>
            <w:shd w:val="clear" w:color="auto" w:fill="auto"/>
          </w:tcPr>
          <w:p w14:paraId="144674C1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531" w:type="pct"/>
            <w:shd w:val="clear" w:color="auto" w:fill="auto"/>
          </w:tcPr>
          <w:p w14:paraId="6DF9D365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01" w:type="pct"/>
            <w:shd w:val="clear" w:color="auto" w:fill="auto"/>
          </w:tcPr>
          <w:p w14:paraId="242FCE3E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1E3A0035" w14:textId="77777777" w:rsidR="00D30277" w:rsidRDefault="00D30277" w:rsidP="00D3027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45E054E0" w14:textId="77777777" w:rsidTr="00D30277">
        <w:tc>
          <w:tcPr>
            <w:tcW w:w="5000" w:type="pct"/>
            <w:shd w:val="clear" w:color="auto" w:fill="auto"/>
          </w:tcPr>
          <w:p w14:paraId="3226AABA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创建表：员工</w:t>
            </w:r>
          </w:p>
          <w:p w14:paraId="10706143" w14:textId="77777777" w:rsidR="00D30277" w:rsidRDefault="00D30277" w:rsidP="00D30277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2.staff</w:t>
            </w:r>
            <w:proofErr w:type="gramEnd"/>
          </w:p>
          <w:p w14:paraId="425009F4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139A9B7A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not null ,</w:t>
            </w:r>
          </w:p>
          <w:p w14:paraId="2D4B55E3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3E2AB2A4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ps_staff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not null ,</w:t>
            </w:r>
          </w:p>
          <w:p w14:paraId="07141ADE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name_staff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29576F98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id_staff</w:t>
            </w:r>
            <w:proofErr w:type="spellEnd"/>
            <w:r>
              <w:t>)</w:t>
            </w:r>
          </w:p>
          <w:p w14:paraId="1A60F5DC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14C4B205" w14:textId="77777777" w:rsidR="00D30277" w:rsidRDefault="00D30277" w:rsidP="00D30277">
            <w:pPr>
              <w:pStyle w:val="a7"/>
              <w:ind w:firstLineChars="0" w:firstLine="0"/>
            </w:pPr>
            <w:r>
              <w:t>;</w:t>
            </w:r>
          </w:p>
          <w:p w14:paraId="58EE2D07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员工</w:t>
            </w:r>
            <w:r>
              <w:rPr>
                <w:rFonts w:hint="eastAsia"/>
              </w:rPr>
              <w:t>','SCHEMA'</w:t>
            </w:r>
            <w:r>
              <w:t>,'u_2_1_1_2','TABLE','staff'</w:t>
            </w:r>
          </w:p>
          <w:p w14:paraId="44423CC2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','SCHEMA','u_2_1_1_2','TABLE','staff','COLUMN','id_staff'</w:t>
            </w:r>
          </w:p>
          <w:p w14:paraId="3C21C8CD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员工联系方式</w:t>
            </w:r>
            <w:r>
              <w:rPr>
                <w:rFonts w:hint="eastAsia"/>
              </w:rPr>
              <w:t>','SCHEMA','u_2_1_1_2','TABLE','staff','COLUMN','tel_staff'</w:t>
            </w:r>
          </w:p>
          <w:p w14:paraId="772130A5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</w:t>
            </w:r>
            <w:r>
              <w:rPr>
                <w:rFonts w:hint="eastAsia"/>
              </w:rPr>
              <w:t>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员工密码</w:t>
            </w:r>
            <w:r>
              <w:rPr>
                <w:rFonts w:hint="eastAsia"/>
              </w:rPr>
              <w:t>','SCHEMA','u_2_1_1_2','TABLE','staff','COLUMN','ps_staff'</w:t>
            </w:r>
          </w:p>
          <w:p w14:paraId="4F54116B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员工姓名</w:t>
            </w:r>
            <w:r>
              <w:rPr>
                <w:rFonts w:hint="eastAsia"/>
              </w:rPr>
              <w:t>','SCHEMA','u_2_1_1_2','TABLE','staff','COLUMN','name_staff'</w:t>
            </w:r>
          </w:p>
          <w:p w14:paraId="672D09DD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4A24FD4D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区域</w:t>
      </w:r>
    </w:p>
    <w:p w14:paraId="08164A58" w14:textId="77777777" w:rsidR="00D30277" w:rsidRPr="00FB1786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F4DB6">
        <w:rPr>
          <w:rFonts w:hint="eastAsia"/>
        </w:rPr>
        <w:t>area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id_area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3"/>
        <w:gridCol w:w="1417"/>
        <w:gridCol w:w="1416"/>
        <w:gridCol w:w="1745"/>
        <w:gridCol w:w="709"/>
        <w:gridCol w:w="993"/>
        <w:gridCol w:w="991"/>
        <w:gridCol w:w="2348"/>
      </w:tblGrid>
      <w:tr w:rsidR="00D30277" w14:paraId="7837FAB2" w14:textId="77777777" w:rsidTr="00D30277">
        <w:tc>
          <w:tcPr>
            <w:tcW w:w="497" w:type="pct"/>
            <w:shd w:val="clear" w:color="auto" w:fill="D9D9D9"/>
          </w:tcPr>
          <w:p w14:paraId="5A2EBD80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D9D9D9"/>
          </w:tcPr>
          <w:p w14:paraId="4E28C5CB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0D38E4FA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17" w:type="pct"/>
            <w:shd w:val="clear" w:color="auto" w:fill="D9D9D9"/>
          </w:tcPr>
          <w:p w14:paraId="5AB4F155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6A9B31A7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65" w:type="pct"/>
            <w:shd w:val="clear" w:color="auto" w:fill="D9D9D9"/>
          </w:tcPr>
          <w:p w14:paraId="5ECCC376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64" w:type="pct"/>
            <w:shd w:val="clear" w:color="auto" w:fill="D9D9D9"/>
          </w:tcPr>
          <w:p w14:paraId="70736001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100" w:type="pct"/>
            <w:shd w:val="clear" w:color="auto" w:fill="D9D9D9"/>
          </w:tcPr>
          <w:p w14:paraId="1536F3E9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156DFFA8" w14:textId="77777777" w:rsidTr="00D30277">
        <w:tc>
          <w:tcPr>
            <w:tcW w:w="497" w:type="pct"/>
            <w:shd w:val="clear" w:color="auto" w:fill="auto"/>
          </w:tcPr>
          <w:p w14:paraId="169982B1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1A3775E1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663" w:type="pct"/>
            <w:shd w:val="clear" w:color="auto" w:fill="auto"/>
          </w:tcPr>
          <w:p w14:paraId="5CB1E758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817" w:type="pct"/>
            <w:shd w:val="clear" w:color="auto" w:fill="auto"/>
          </w:tcPr>
          <w:p w14:paraId="3004F40F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332" w:type="pct"/>
            <w:shd w:val="clear" w:color="auto" w:fill="auto"/>
          </w:tcPr>
          <w:p w14:paraId="4913BC2A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65" w:type="pct"/>
            <w:shd w:val="clear" w:color="auto" w:fill="auto"/>
          </w:tcPr>
          <w:p w14:paraId="1526737F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464" w:type="pct"/>
            <w:shd w:val="clear" w:color="auto" w:fill="auto"/>
          </w:tcPr>
          <w:p w14:paraId="7F29999D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00" w:type="pct"/>
            <w:shd w:val="clear" w:color="auto" w:fill="auto"/>
          </w:tcPr>
          <w:p w14:paraId="79F70B00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area</w:t>
            </w:r>
            <w:proofErr w:type="spellEnd"/>
          </w:p>
        </w:tc>
      </w:tr>
      <w:tr w:rsidR="00D30277" w14:paraId="66A880A8" w14:textId="77777777" w:rsidTr="00D30277">
        <w:tc>
          <w:tcPr>
            <w:tcW w:w="497" w:type="pct"/>
            <w:shd w:val="clear" w:color="auto" w:fill="auto"/>
          </w:tcPr>
          <w:p w14:paraId="37F57EDD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6010ABEA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区域名称</w:t>
            </w:r>
          </w:p>
        </w:tc>
        <w:tc>
          <w:tcPr>
            <w:tcW w:w="663" w:type="pct"/>
            <w:shd w:val="clear" w:color="auto" w:fill="auto"/>
          </w:tcPr>
          <w:p w14:paraId="7AA022B8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 w:rsidRPr="00DF4DB6">
              <w:t>area</w:t>
            </w:r>
            <w:proofErr w:type="spellEnd"/>
          </w:p>
        </w:tc>
        <w:tc>
          <w:tcPr>
            <w:tcW w:w="817" w:type="pct"/>
            <w:shd w:val="clear" w:color="auto" w:fill="auto"/>
          </w:tcPr>
          <w:p w14:paraId="6C60F091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0)</w:t>
            </w:r>
          </w:p>
        </w:tc>
        <w:tc>
          <w:tcPr>
            <w:tcW w:w="332" w:type="pct"/>
            <w:shd w:val="clear" w:color="auto" w:fill="auto"/>
          </w:tcPr>
          <w:p w14:paraId="5DF9D11A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65" w:type="pct"/>
            <w:shd w:val="clear" w:color="auto" w:fill="auto"/>
          </w:tcPr>
          <w:p w14:paraId="53D7B7F9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464" w:type="pct"/>
            <w:shd w:val="clear" w:color="auto" w:fill="auto"/>
          </w:tcPr>
          <w:p w14:paraId="15B9AA05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00" w:type="pct"/>
            <w:shd w:val="clear" w:color="auto" w:fill="auto"/>
          </w:tcPr>
          <w:p w14:paraId="0EBC3E23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619E5E52" w14:textId="77777777" w:rsidTr="00D30277">
        <w:tc>
          <w:tcPr>
            <w:tcW w:w="497" w:type="pct"/>
            <w:shd w:val="clear" w:color="auto" w:fill="auto"/>
          </w:tcPr>
          <w:p w14:paraId="695C92DB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1F7AD5FE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区域位置</w:t>
            </w:r>
          </w:p>
        </w:tc>
        <w:tc>
          <w:tcPr>
            <w:tcW w:w="663" w:type="pct"/>
            <w:shd w:val="clear" w:color="auto" w:fill="auto"/>
          </w:tcPr>
          <w:p w14:paraId="46704378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add_</w:t>
            </w:r>
            <w:r w:rsidRPr="00DF4DB6">
              <w:t>area</w:t>
            </w:r>
            <w:proofErr w:type="spellEnd"/>
          </w:p>
        </w:tc>
        <w:tc>
          <w:tcPr>
            <w:tcW w:w="817" w:type="pct"/>
            <w:shd w:val="clear" w:color="auto" w:fill="auto"/>
          </w:tcPr>
          <w:p w14:paraId="5BD93666" w14:textId="618ED849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 w:rsidR="00A56FD5">
              <w:t>4</w:t>
            </w:r>
            <w:r>
              <w:t>0)</w:t>
            </w:r>
          </w:p>
        </w:tc>
        <w:tc>
          <w:tcPr>
            <w:tcW w:w="332" w:type="pct"/>
            <w:shd w:val="clear" w:color="auto" w:fill="auto"/>
          </w:tcPr>
          <w:p w14:paraId="3708BECC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65" w:type="pct"/>
            <w:shd w:val="clear" w:color="auto" w:fill="auto"/>
          </w:tcPr>
          <w:p w14:paraId="658C667B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464" w:type="pct"/>
            <w:shd w:val="clear" w:color="auto" w:fill="auto"/>
          </w:tcPr>
          <w:p w14:paraId="56447CBC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00" w:type="pct"/>
            <w:shd w:val="clear" w:color="auto" w:fill="auto"/>
          </w:tcPr>
          <w:p w14:paraId="1C722266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139563A2" w14:textId="77777777" w:rsidR="00D30277" w:rsidRDefault="00D30277" w:rsidP="00D3027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07E35D83" w14:textId="77777777" w:rsidTr="00D30277">
        <w:tc>
          <w:tcPr>
            <w:tcW w:w="5000" w:type="pct"/>
            <w:shd w:val="clear" w:color="auto" w:fill="auto"/>
          </w:tcPr>
          <w:p w14:paraId="3251C9F9" w14:textId="77777777" w:rsidR="00A56FD5" w:rsidRDefault="00A56FD5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创建表：区域</w:t>
            </w:r>
          </w:p>
          <w:p w14:paraId="47B958D6" w14:textId="77777777" w:rsidR="00A56FD5" w:rsidRDefault="00A56FD5" w:rsidP="00D30277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2.area</w:t>
            </w:r>
            <w:proofErr w:type="gramEnd"/>
          </w:p>
          <w:p w14:paraId="72536E21" w14:textId="77777777" w:rsidR="00A56FD5" w:rsidRDefault="00A56FD5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04B01A6B" w14:textId="77777777" w:rsidR="00A56FD5" w:rsidRDefault="00A56FD5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default ( next value for u_2_1_1_2.seq_id_area) not null ,</w:t>
            </w:r>
          </w:p>
          <w:p w14:paraId="5092765F" w14:textId="77777777" w:rsidR="00A56FD5" w:rsidRDefault="00A56FD5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name_area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6B12072C" w14:textId="77777777" w:rsidR="00A56FD5" w:rsidRDefault="00A56FD5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add_area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 ,</w:t>
            </w:r>
          </w:p>
          <w:p w14:paraId="6DF5F528" w14:textId="77777777" w:rsidR="00A56FD5" w:rsidRDefault="00A56FD5" w:rsidP="00D3027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id_area</w:t>
            </w:r>
            <w:proofErr w:type="spellEnd"/>
            <w:r>
              <w:t>)</w:t>
            </w:r>
          </w:p>
          <w:p w14:paraId="74E4F91D" w14:textId="77777777" w:rsidR="00A56FD5" w:rsidRDefault="00A56FD5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1D5C4668" w14:textId="77777777" w:rsidR="00A56FD5" w:rsidRDefault="00A56FD5" w:rsidP="00D30277">
            <w:pPr>
              <w:pStyle w:val="a7"/>
              <w:ind w:firstLineChars="0" w:firstLine="0"/>
            </w:pPr>
            <w:r>
              <w:t>;</w:t>
            </w:r>
          </w:p>
          <w:p w14:paraId="3C66E505" w14:textId="77777777" w:rsidR="00A56FD5" w:rsidRDefault="00A56FD5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MS_Descriptio</w:t>
            </w:r>
            <w:r>
              <w:rPr>
                <w:rFonts w:hint="eastAsia"/>
              </w:rPr>
              <w:t>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</w:t>
            </w:r>
            <w:r>
              <w:rPr>
                <w:rFonts w:hint="eastAsia"/>
              </w:rPr>
              <w:t>','SCHEMA','u_2_1_1_2','TABLE','area'</w:t>
            </w:r>
          </w:p>
          <w:p w14:paraId="30E9D4C0" w14:textId="77777777" w:rsidR="00A56FD5" w:rsidRDefault="00A56FD5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','SCHEMA','u_2_1_1_2','TABLE','area','COLUMN','id_area'</w:t>
            </w:r>
          </w:p>
          <w:p w14:paraId="164CF3AA" w14:textId="77777777" w:rsidR="00A56FD5" w:rsidRDefault="00A56FD5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','SCHEMA','u_2_1_1_2','TABLE','area','COLUMN','name_a</w:t>
            </w:r>
            <w:r>
              <w:t>rea'</w:t>
            </w:r>
          </w:p>
          <w:p w14:paraId="40D2FAB6" w14:textId="77777777" w:rsidR="00A56FD5" w:rsidRDefault="00A56FD5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区域位置</w:t>
            </w:r>
            <w:r>
              <w:rPr>
                <w:rFonts w:hint="eastAsia"/>
              </w:rPr>
              <w:t>','SCHEMA','u_2_1_1_2','TABLE','area','COLUMN','add_area'</w:t>
            </w:r>
          </w:p>
          <w:p w14:paraId="6B6474D7" w14:textId="212C700A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38871261" w14:textId="77777777" w:rsidR="00D30277" w:rsidRPr="00953D44" w:rsidRDefault="00D30277" w:rsidP="00D30277"/>
    <w:p w14:paraId="30D8D806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公司</w:t>
      </w:r>
    </w:p>
    <w:p w14:paraId="09E42E48" w14:textId="77777777" w:rsidR="00D30277" w:rsidRPr="00FB1786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DF4DB6">
        <w:rPr>
          <w:rFonts w:hint="eastAsia"/>
        </w:rPr>
        <w:t>company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id_company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2"/>
        <w:gridCol w:w="1561"/>
        <w:gridCol w:w="1701"/>
        <w:gridCol w:w="709"/>
        <w:gridCol w:w="850"/>
        <w:gridCol w:w="850"/>
        <w:gridCol w:w="2777"/>
      </w:tblGrid>
      <w:tr w:rsidR="00D30277" w14:paraId="67F66E21" w14:textId="77777777" w:rsidTr="00D30277">
        <w:tc>
          <w:tcPr>
            <w:tcW w:w="347" w:type="pct"/>
            <w:shd w:val="clear" w:color="auto" w:fill="D9D9D9"/>
          </w:tcPr>
          <w:p w14:paraId="11D03A4E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8" w:type="pct"/>
            <w:shd w:val="clear" w:color="auto" w:fill="D9D9D9"/>
          </w:tcPr>
          <w:p w14:paraId="7C597403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30" w:type="pct"/>
            <w:shd w:val="clear" w:color="auto" w:fill="D9D9D9"/>
          </w:tcPr>
          <w:p w14:paraId="0EC48157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23A2AFF6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3345438A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033CD071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98" w:type="pct"/>
            <w:shd w:val="clear" w:color="auto" w:fill="D9D9D9"/>
          </w:tcPr>
          <w:p w14:paraId="4F152138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78A83497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6605B152" w14:textId="77777777" w:rsidTr="00D30277">
        <w:tc>
          <w:tcPr>
            <w:tcW w:w="347" w:type="pct"/>
            <w:shd w:val="clear" w:color="auto" w:fill="auto"/>
          </w:tcPr>
          <w:p w14:paraId="73EBC9C4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37A865FB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公司编号</w:t>
            </w:r>
          </w:p>
        </w:tc>
        <w:tc>
          <w:tcPr>
            <w:tcW w:w="730" w:type="pct"/>
            <w:shd w:val="clear" w:color="auto" w:fill="auto"/>
          </w:tcPr>
          <w:p w14:paraId="525D18BD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588ADA3C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332" w:type="pct"/>
            <w:shd w:val="clear" w:color="auto" w:fill="auto"/>
          </w:tcPr>
          <w:p w14:paraId="61E305E3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5D65CA5A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2510C653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0F9519A6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company</w:t>
            </w:r>
            <w:proofErr w:type="spellEnd"/>
          </w:p>
        </w:tc>
      </w:tr>
      <w:tr w:rsidR="00D30277" w14:paraId="31918C88" w14:textId="77777777" w:rsidTr="00D30277">
        <w:tc>
          <w:tcPr>
            <w:tcW w:w="347" w:type="pct"/>
            <w:shd w:val="clear" w:color="auto" w:fill="auto"/>
          </w:tcPr>
          <w:p w14:paraId="03708397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0E74E172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公司名称</w:t>
            </w:r>
          </w:p>
        </w:tc>
        <w:tc>
          <w:tcPr>
            <w:tcW w:w="730" w:type="pct"/>
            <w:shd w:val="clear" w:color="auto" w:fill="auto"/>
          </w:tcPr>
          <w:p w14:paraId="34F97E9F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627B7A0B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0)</w:t>
            </w:r>
          </w:p>
        </w:tc>
        <w:tc>
          <w:tcPr>
            <w:tcW w:w="332" w:type="pct"/>
            <w:shd w:val="clear" w:color="auto" w:fill="auto"/>
          </w:tcPr>
          <w:p w14:paraId="3605E17F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AA89563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5077BF0C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1CE8FF29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525AE2EE" w14:textId="77777777" w:rsidTr="00D30277">
        <w:tc>
          <w:tcPr>
            <w:tcW w:w="347" w:type="pct"/>
            <w:shd w:val="clear" w:color="auto" w:fill="auto"/>
          </w:tcPr>
          <w:p w14:paraId="37C8FF92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3501466D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公司地址</w:t>
            </w:r>
          </w:p>
        </w:tc>
        <w:tc>
          <w:tcPr>
            <w:tcW w:w="730" w:type="pct"/>
            <w:shd w:val="clear" w:color="auto" w:fill="auto"/>
          </w:tcPr>
          <w:p w14:paraId="0CF79AE4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add_company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11FDE7C2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00)</w:t>
            </w:r>
          </w:p>
        </w:tc>
        <w:tc>
          <w:tcPr>
            <w:tcW w:w="332" w:type="pct"/>
            <w:shd w:val="clear" w:color="auto" w:fill="auto"/>
          </w:tcPr>
          <w:p w14:paraId="54B0C987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D3027E5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5B774C97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0AC212E0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6A3ED487" w14:textId="77777777" w:rsidTr="00D30277">
        <w:tc>
          <w:tcPr>
            <w:tcW w:w="347" w:type="pct"/>
            <w:shd w:val="clear" w:color="auto" w:fill="auto"/>
          </w:tcPr>
          <w:p w14:paraId="03C0B036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1234C2BD" w14:textId="77777777" w:rsidR="00D30277" w:rsidRPr="00DF4DB6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公司联系方式</w:t>
            </w:r>
          </w:p>
        </w:tc>
        <w:tc>
          <w:tcPr>
            <w:tcW w:w="730" w:type="pct"/>
            <w:shd w:val="clear" w:color="auto" w:fill="auto"/>
          </w:tcPr>
          <w:p w14:paraId="0D1F8C34" w14:textId="77777777" w:rsidR="00D30277" w:rsidRPr="00DF4DB6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0E525B92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32" w:type="pct"/>
            <w:shd w:val="clear" w:color="auto" w:fill="auto"/>
          </w:tcPr>
          <w:p w14:paraId="088F97C1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7BD84EF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0CA172AF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28B95D58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076C3DE6" w14:textId="77777777" w:rsidR="00D30277" w:rsidRDefault="00D30277" w:rsidP="00D3027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7D4CC121" w14:textId="77777777" w:rsidTr="00D30277">
        <w:tc>
          <w:tcPr>
            <w:tcW w:w="5000" w:type="pct"/>
            <w:shd w:val="clear" w:color="auto" w:fill="auto"/>
          </w:tcPr>
          <w:p w14:paraId="5E8F67E3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创建表：公司</w:t>
            </w:r>
          </w:p>
          <w:p w14:paraId="3E91464F" w14:textId="77777777" w:rsidR="00D30277" w:rsidRDefault="00D30277" w:rsidP="00D30277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2.company</w:t>
            </w:r>
            <w:proofErr w:type="gramEnd"/>
          </w:p>
          <w:p w14:paraId="66430C2E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3537257E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id_company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not null ,</w:t>
            </w:r>
          </w:p>
          <w:p w14:paraId="1FA61204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name_company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410DE29E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add_company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4CBBA5F5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tel_company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55DA8AAF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id_company</w:t>
            </w:r>
            <w:proofErr w:type="spellEnd"/>
            <w:r>
              <w:t>)</w:t>
            </w:r>
          </w:p>
          <w:p w14:paraId="3C073DE1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7CDDC690" w14:textId="77777777" w:rsidR="00D30277" w:rsidRDefault="00D30277" w:rsidP="00D30277">
            <w:pPr>
              <w:pStyle w:val="a7"/>
              <w:ind w:firstLineChars="0" w:firstLine="0"/>
            </w:pPr>
            <w:r>
              <w:t>;</w:t>
            </w:r>
          </w:p>
          <w:p w14:paraId="63177CBE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</w:t>
            </w:r>
            <w:r>
              <w:rPr>
                <w:rFonts w:hint="eastAsia"/>
              </w:rPr>
              <w:t>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公司</w:t>
            </w:r>
            <w:r>
              <w:rPr>
                <w:rFonts w:hint="eastAsia"/>
              </w:rPr>
              <w:t>','SCHEMA','u_2_1_1_2','TABLE','company'</w:t>
            </w:r>
          </w:p>
          <w:p w14:paraId="17197DBC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公司编号</w:t>
            </w:r>
            <w:r>
              <w:rPr>
                <w:rFonts w:hint="eastAsia"/>
              </w:rPr>
              <w:t>','SCHEMA','u_2_1_1_2','TABLE','company','COLUMN','id_company'</w:t>
            </w:r>
          </w:p>
          <w:p w14:paraId="47F960AD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公司名称</w:t>
            </w:r>
            <w:r>
              <w:rPr>
                <w:rFonts w:hint="eastAsia"/>
              </w:rPr>
              <w:t>','SCHEMA','u_2_1_1_2','TABLE','company',</w:t>
            </w:r>
            <w:r>
              <w:t>'COLUMN','name_company'</w:t>
            </w:r>
          </w:p>
          <w:p w14:paraId="44FE9C59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公司地址</w:t>
            </w:r>
            <w:r>
              <w:rPr>
                <w:rFonts w:hint="eastAsia"/>
              </w:rPr>
              <w:t>','SCHEMA','u_2_1_1_2','TABLE','company','COLUMN','add_company'</w:t>
            </w:r>
          </w:p>
          <w:p w14:paraId="76C0D174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公司联系方式</w:t>
            </w:r>
            <w:r>
              <w:rPr>
                <w:rFonts w:hint="eastAsia"/>
              </w:rPr>
              <w:t>','SCHEMA','u_2_1_1_2','TABLE','company','COLUMN','tel_company'</w:t>
            </w:r>
          </w:p>
          <w:p w14:paraId="5E304826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0499FB57" w14:textId="77777777" w:rsidR="00D30277" w:rsidRPr="00953D44" w:rsidRDefault="00D30277" w:rsidP="00D30277"/>
    <w:p w14:paraId="224BDEE5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部门</w:t>
      </w:r>
    </w:p>
    <w:p w14:paraId="53B2CA10" w14:textId="77777777" w:rsidR="00D30277" w:rsidRPr="00FB1786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depart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</w:t>
      </w:r>
      <w:r>
        <w:t>depart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07"/>
        <w:gridCol w:w="1477"/>
        <w:gridCol w:w="2211"/>
        <w:gridCol w:w="795"/>
        <w:gridCol w:w="848"/>
        <w:gridCol w:w="709"/>
        <w:gridCol w:w="2493"/>
      </w:tblGrid>
      <w:tr w:rsidR="00D30277" w14:paraId="3B09DD85" w14:textId="77777777" w:rsidTr="00D30277">
        <w:tc>
          <w:tcPr>
            <w:tcW w:w="347" w:type="pct"/>
            <w:shd w:val="clear" w:color="auto" w:fill="D9D9D9"/>
          </w:tcPr>
          <w:p w14:paraId="0CFE9D9C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8" w:type="pct"/>
            <w:shd w:val="clear" w:color="auto" w:fill="D9D9D9"/>
          </w:tcPr>
          <w:p w14:paraId="1EF11C53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91" w:type="pct"/>
            <w:shd w:val="clear" w:color="auto" w:fill="D9D9D9"/>
          </w:tcPr>
          <w:p w14:paraId="22D86DE7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35" w:type="pct"/>
            <w:shd w:val="clear" w:color="auto" w:fill="D9D9D9"/>
          </w:tcPr>
          <w:p w14:paraId="63FCF0E9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72" w:type="pct"/>
            <w:shd w:val="clear" w:color="auto" w:fill="D9D9D9"/>
          </w:tcPr>
          <w:p w14:paraId="79B30B1C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7" w:type="pct"/>
            <w:shd w:val="clear" w:color="auto" w:fill="D9D9D9"/>
          </w:tcPr>
          <w:p w14:paraId="64BE23A9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6D6AF936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167" w:type="pct"/>
            <w:shd w:val="clear" w:color="auto" w:fill="D9D9D9"/>
          </w:tcPr>
          <w:p w14:paraId="3BE77F42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04610DD0" w14:textId="77777777" w:rsidTr="00D30277">
        <w:tc>
          <w:tcPr>
            <w:tcW w:w="347" w:type="pct"/>
            <w:shd w:val="clear" w:color="auto" w:fill="auto"/>
          </w:tcPr>
          <w:p w14:paraId="0484094B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8" w:type="pct"/>
            <w:shd w:val="clear" w:color="auto" w:fill="auto"/>
          </w:tcPr>
          <w:p w14:paraId="58652AC8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91" w:type="pct"/>
            <w:shd w:val="clear" w:color="auto" w:fill="auto"/>
          </w:tcPr>
          <w:p w14:paraId="3C271EC3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1035" w:type="pct"/>
            <w:shd w:val="clear" w:color="auto" w:fill="auto"/>
          </w:tcPr>
          <w:p w14:paraId="43D3EC17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372" w:type="pct"/>
            <w:shd w:val="clear" w:color="auto" w:fill="auto"/>
          </w:tcPr>
          <w:p w14:paraId="3415129C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7" w:type="pct"/>
            <w:shd w:val="clear" w:color="auto" w:fill="auto"/>
          </w:tcPr>
          <w:p w14:paraId="2777C5DD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8EE64EF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2CA300C3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75088778" w14:textId="77777777" w:rsidTr="00D30277">
        <w:tc>
          <w:tcPr>
            <w:tcW w:w="347" w:type="pct"/>
            <w:shd w:val="clear" w:color="auto" w:fill="auto"/>
          </w:tcPr>
          <w:p w14:paraId="1A5B974B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8" w:type="pct"/>
            <w:shd w:val="clear" w:color="auto" w:fill="auto"/>
          </w:tcPr>
          <w:p w14:paraId="46C7CA99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名称</w:t>
            </w:r>
          </w:p>
        </w:tc>
        <w:tc>
          <w:tcPr>
            <w:tcW w:w="691" w:type="pct"/>
            <w:shd w:val="clear" w:color="auto" w:fill="auto"/>
          </w:tcPr>
          <w:p w14:paraId="79B42BD1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depart</w:t>
            </w:r>
            <w:proofErr w:type="spellEnd"/>
          </w:p>
        </w:tc>
        <w:tc>
          <w:tcPr>
            <w:tcW w:w="1035" w:type="pct"/>
            <w:shd w:val="clear" w:color="auto" w:fill="auto"/>
          </w:tcPr>
          <w:p w14:paraId="1001E1C5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4</w:t>
            </w:r>
            <w:r>
              <w:t>0)</w:t>
            </w:r>
          </w:p>
        </w:tc>
        <w:tc>
          <w:tcPr>
            <w:tcW w:w="372" w:type="pct"/>
            <w:shd w:val="clear" w:color="auto" w:fill="auto"/>
          </w:tcPr>
          <w:p w14:paraId="333F0B53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7" w:type="pct"/>
            <w:shd w:val="clear" w:color="auto" w:fill="auto"/>
          </w:tcPr>
          <w:p w14:paraId="14A230F1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D3C5376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7E5A9B66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5321B618" w14:textId="77777777" w:rsidTr="00D30277">
        <w:tc>
          <w:tcPr>
            <w:tcW w:w="347" w:type="pct"/>
            <w:shd w:val="clear" w:color="auto" w:fill="auto"/>
          </w:tcPr>
          <w:p w14:paraId="63420AB1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8" w:type="pct"/>
            <w:shd w:val="clear" w:color="auto" w:fill="auto"/>
          </w:tcPr>
          <w:p w14:paraId="77A10B21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公司编号</w:t>
            </w:r>
          </w:p>
        </w:tc>
        <w:tc>
          <w:tcPr>
            <w:tcW w:w="691" w:type="pct"/>
            <w:shd w:val="clear" w:color="auto" w:fill="auto"/>
          </w:tcPr>
          <w:p w14:paraId="7834E13A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1035" w:type="pct"/>
            <w:shd w:val="clear" w:color="auto" w:fill="auto"/>
          </w:tcPr>
          <w:p w14:paraId="1FB1722C" w14:textId="77777777" w:rsidR="00D30277" w:rsidRDefault="00D30277" w:rsidP="00D30277">
            <w:pPr>
              <w:pStyle w:val="a7"/>
              <w:ind w:firstLineChars="0" w:firstLine="0"/>
            </w:pPr>
            <w:r w:rsidRPr="00DF4DB6">
              <w:t>company</w:t>
            </w:r>
            <w:r>
              <w:t>(</w:t>
            </w:r>
            <w:proofErr w:type="spellStart"/>
            <w:r w:rsidRPr="00DF4DB6">
              <w:t>id_company</w:t>
            </w:r>
            <w:proofErr w:type="spellEnd"/>
            <w:r>
              <w:t>)</w:t>
            </w:r>
          </w:p>
        </w:tc>
        <w:tc>
          <w:tcPr>
            <w:tcW w:w="372" w:type="pct"/>
            <w:shd w:val="clear" w:color="auto" w:fill="auto"/>
          </w:tcPr>
          <w:p w14:paraId="7575BE73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7" w:type="pct"/>
            <w:shd w:val="clear" w:color="auto" w:fill="auto"/>
          </w:tcPr>
          <w:p w14:paraId="41183205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843C78D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3B4B4EFB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4F53986D" w14:textId="77777777" w:rsidR="00D30277" w:rsidRDefault="00D30277" w:rsidP="00D3027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0A9858FF" w14:textId="77777777" w:rsidTr="00D30277">
        <w:tc>
          <w:tcPr>
            <w:tcW w:w="5000" w:type="pct"/>
            <w:shd w:val="clear" w:color="auto" w:fill="auto"/>
          </w:tcPr>
          <w:p w14:paraId="550B620A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创建表：部门</w:t>
            </w:r>
          </w:p>
          <w:p w14:paraId="30BD0EAC" w14:textId="77777777" w:rsidR="00D30277" w:rsidRDefault="00D30277" w:rsidP="00D30277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2.depart</w:t>
            </w:r>
            <w:proofErr w:type="gramEnd"/>
          </w:p>
          <w:p w14:paraId="5FE8ABAF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7C0F322F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id_depart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not null ,</w:t>
            </w:r>
          </w:p>
          <w:p w14:paraId="6E053E91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name_depart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 ,</w:t>
            </w:r>
          </w:p>
          <w:p w14:paraId="5A3E2681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id_company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u_2_1_1_2.company(</w:t>
            </w:r>
            <w:proofErr w:type="spellStart"/>
            <w:r>
              <w:t>id_company</w:t>
            </w:r>
            <w:proofErr w:type="spellEnd"/>
            <w:r>
              <w:t>) not null ,</w:t>
            </w:r>
          </w:p>
          <w:p w14:paraId="1D57F703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id_depart</w:t>
            </w:r>
            <w:proofErr w:type="spellEnd"/>
            <w:r>
              <w:t>)</w:t>
            </w:r>
          </w:p>
          <w:p w14:paraId="52ABE0E4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26DF6A83" w14:textId="77777777" w:rsidR="00D30277" w:rsidRDefault="00D30277" w:rsidP="00D30277">
            <w:pPr>
              <w:pStyle w:val="a7"/>
              <w:ind w:firstLineChars="0" w:firstLine="0"/>
            </w:pPr>
            <w:r>
              <w:t>;</w:t>
            </w:r>
          </w:p>
          <w:p w14:paraId="6405FBB4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','SCHEMA','u_2_1_1_2','TABLE','depart'</w:t>
            </w:r>
          </w:p>
          <w:p w14:paraId="5496199B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部门编号</w:t>
            </w:r>
            <w:r>
              <w:rPr>
                <w:rFonts w:hint="eastAsia"/>
              </w:rPr>
              <w:t>','SCHEMA','u_2_1_1_2','TABLE','depart','COLUMN','id_depart'</w:t>
            </w:r>
          </w:p>
          <w:p w14:paraId="1D613AC2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部门名称</w:t>
            </w:r>
            <w:r>
              <w:rPr>
                <w:rFonts w:hint="eastAsia"/>
              </w:rPr>
              <w:t>','SCHEMA','u_2_1_1_2','TABLE','depart','COLUMN',</w:t>
            </w:r>
            <w:r>
              <w:t>'name_depart'</w:t>
            </w:r>
          </w:p>
          <w:p w14:paraId="3617EA16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公司编号</w:t>
            </w:r>
            <w:r>
              <w:rPr>
                <w:rFonts w:hint="eastAsia"/>
              </w:rPr>
              <w:t>','SCHEMA','u_2_1_1_2','TABLE','depart','COLUMN','id_company'</w:t>
            </w:r>
          </w:p>
          <w:p w14:paraId="4E7C1E04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119AE470" w14:textId="77777777" w:rsidR="00D30277" w:rsidRPr="00953D44" w:rsidRDefault="00D30277" w:rsidP="00D30277"/>
    <w:p w14:paraId="7E3A6032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出版社</w:t>
      </w:r>
    </w:p>
    <w:p w14:paraId="20895142" w14:textId="77777777" w:rsidR="00D30277" w:rsidRPr="00FB1786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4639DD">
        <w:t xml:space="preserve"> </w:t>
      </w:r>
      <w:r w:rsidRPr="00DB37AF">
        <w:t>publisher</w:t>
      </w:r>
      <w:r>
        <w:rPr>
          <w:rFonts w:hint="eastAsia"/>
        </w:rPr>
        <w:t>（</w:t>
      </w:r>
      <w:r w:rsidRPr="00DF4DB6">
        <w:rPr>
          <w:rFonts w:hint="eastAsia"/>
        </w:rPr>
        <w:t>id_</w:t>
      </w:r>
      <w:r w:rsidRPr="00DB37AF">
        <w:t xml:space="preserve"> publisher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08"/>
        <w:gridCol w:w="1786"/>
        <w:gridCol w:w="1701"/>
        <w:gridCol w:w="709"/>
        <w:gridCol w:w="850"/>
        <w:gridCol w:w="709"/>
        <w:gridCol w:w="2777"/>
      </w:tblGrid>
      <w:tr w:rsidR="00D30277" w14:paraId="60827160" w14:textId="77777777" w:rsidTr="00D30277">
        <w:tc>
          <w:tcPr>
            <w:tcW w:w="347" w:type="pct"/>
            <w:shd w:val="clear" w:color="auto" w:fill="D9D9D9"/>
          </w:tcPr>
          <w:p w14:paraId="4EFF0474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9" w:type="pct"/>
            <w:shd w:val="clear" w:color="auto" w:fill="D9D9D9"/>
          </w:tcPr>
          <w:p w14:paraId="285AA7D0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36" w:type="pct"/>
            <w:shd w:val="clear" w:color="auto" w:fill="D9D9D9"/>
          </w:tcPr>
          <w:p w14:paraId="38E4AFF4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383EF1DE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61D19D66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41904465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569CB793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553B56EC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5063B4B8" w14:textId="77777777" w:rsidTr="00D30277">
        <w:tc>
          <w:tcPr>
            <w:tcW w:w="347" w:type="pct"/>
            <w:shd w:val="clear" w:color="auto" w:fill="auto"/>
          </w:tcPr>
          <w:p w14:paraId="07446152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65563A6A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836" w:type="pct"/>
            <w:shd w:val="clear" w:color="auto" w:fill="auto"/>
          </w:tcPr>
          <w:p w14:paraId="380BD41E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38D5540C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5)</w:t>
            </w:r>
          </w:p>
        </w:tc>
        <w:tc>
          <w:tcPr>
            <w:tcW w:w="332" w:type="pct"/>
            <w:shd w:val="clear" w:color="auto" w:fill="auto"/>
          </w:tcPr>
          <w:p w14:paraId="6B061F55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4ECEAF3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FFE5BD8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0C165912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08168442" w14:textId="77777777" w:rsidTr="00D30277">
        <w:tc>
          <w:tcPr>
            <w:tcW w:w="347" w:type="pct"/>
            <w:shd w:val="clear" w:color="auto" w:fill="auto"/>
          </w:tcPr>
          <w:p w14:paraId="1C18E4FE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02159834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出版社名称</w:t>
            </w:r>
          </w:p>
        </w:tc>
        <w:tc>
          <w:tcPr>
            <w:tcW w:w="836" w:type="pct"/>
            <w:shd w:val="clear" w:color="auto" w:fill="auto"/>
          </w:tcPr>
          <w:p w14:paraId="117CB1A6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</w:t>
            </w:r>
            <w:r>
              <w:rPr>
                <w:rFonts w:hint="eastAsia"/>
              </w:rPr>
              <w:t>e</w:t>
            </w:r>
            <w:r w:rsidRPr="00DF4DB6">
              <w:rPr>
                <w:rFonts w:hint="eastAsia"/>
              </w:rPr>
              <w:t>_</w:t>
            </w:r>
            <w:r w:rsidRPr="00DB37AF">
              <w:t>publisher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77B7EDF8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0)</w:t>
            </w:r>
          </w:p>
        </w:tc>
        <w:tc>
          <w:tcPr>
            <w:tcW w:w="332" w:type="pct"/>
            <w:shd w:val="clear" w:color="auto" w:fill="auto"/>
          </w:tcPr>
          <w:p w14:paraId="66312A91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73AF70A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C23DF7F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0741F311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01A58461" w14:textId="77777777" w:rsidTr="00D30277">
        <w:tc>
          <w:tcPr>
            <w:tcW w:w="347" w:type="pct"/>
            <w:shd w:val="clear" w:color="auto" w:fill="auto"/>
          </w:tcPr>
          <w:p w14:paraId="62DC8A7A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41B9547E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出版社地址</w:t>
            </w:r>
          </w:p>
        </w:tc>
        <w:tc>
          <w:tcPr>
            <w:tcW w:w="836" w:type="pct"/>
            <w:shd w:val="clear" w:color="auto" w:fill="auto"/>
          </w:tcPr>
          <w:p w14:paraId="7DEB4E5F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7032BE">
              <w:t>adress</w:t>
            </w:r>
            <w:r w:rsidRPr="00DF4DB6">
              <w:rPr>
                <w:rFonts w:hint="eastAsia"/>
              </w:rPr>
              <w:t>_</w:t>
            </w:r>
            <w:r w:rsidRPr="00DB37AF">
              <w:t>publisher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472A823B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332" w:type="pct"/>
            <w:shd w:val="clear" w:color="auto" w:fill="auto"/>
          </w:tcPr>
          <w:p w14:paraId="44D2E4AE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99BB97B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16278E76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0690F221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45D42D0B" w14:textId="77777777" w:rsidR="00D30277" w:rsidRDefault="00D30277" w:rsidP="00D30277">
      <w:pPr>
        <w:jc w:val="center"/>
      </w:pPr>
      <w:r>
        <w:rPr>
          <w:rFonts w:hint="eastAsia"/>
        </w:rPr>
        <w:lastRenderedPageBreak/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1A1CE41F" w14:textId="77777777" w:rsidTr="00D30277">
        <w:tc>
          <w:tcPr>
            <w:tcW w:w="5000" w:type="pct"/>
            <w:shd w:val="clear" w:color="auto" w:fill="auto"/>
          </w:tcPr>
          <w:p w14:paraId="77D0D47D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创建表：出版社</w:t>
            </w:r>
          </w:p>
          <w:p w14:paraId="2174AE62" w14:textId="77777777" w:rsidR="00D30277" w:rsidRDefault="00D30277" w:rsidP="00D30277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2.publisher</w:t>
            </w:r>
            <w:proofErr w:type="gramEnd"/>
          </w:p>
          <w:p w14:paraId="14529988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3FD8A529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id_publisher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5) not null ,</w:t>
            </w:r>
          </w:p>
          <w:p w14:paraId="7544FCEB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name_publisher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72A7BA34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adress_publisher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279F6064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gramEnd"/>
            <w:r>
              <w:t>id_ publisher)</w:t>
            </w:r>
          </w:p>
          <w:p w14:paraId="2841ADC7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7AB46FC6" w14:textId="77777777" w:rsidR="00D30277" w:rsidRDefault="00D30277" w:rsidP="00D30277">
            <w:pPr>
              <w:pStyle w:val="a7"/>
              <w:ind w:firstLineChars="0" w:firstLine="0"/>
            </w:pPr>
            <w:r>
              <w:t>;</w:t>
            </w:r>
          </w:p>
          <w:p w14:paraId="7730FFE1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','SCHEMA'</w:t>
            </w:r>
            <w:r>
              <w:t>,'u_2_1_1_2','TABLE','publisher'</w:t>
            </w:r>
          </w:p>
          <w:p w14:paraId="2DD54BCE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','SCHEMA','u_2_1_1_2','TABLE','publisher','COLUMN','id_publisher'</w:t>
            </w:r>
          </w:p>
          <w:p w14:paraId="6AC9FB6B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出版社名称</w:t>
            </w:r>
            <w:r>
              <w:rPr>
                <w:rFonts w:hint="eastAsia"/>
              </w:rPr>
              <w:t>','SCHEMA','u_2_1_1_2','TABLE','publisher','COLUMN','</w:t>
            </w:r>
            <w:r>
              <w:t>name_publisher'</w:t>
            </w:r>
          </w:p>
          <w:p w14:paraId="61BF330D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出版社地址</w:t>
            </w:r>
            <w:r>
              <w:rPr>
                <w:rFonts w:hint="eastAsia"/>
              </w:rPr>
              <w:t>','SCHEMA','u_2_1_1_2','TABLE','publisher','COLUMN','adress_publisher'</w:t>
            </w:r>
          </w:p>
          <w:p w14:paraId="7F166B3C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61682E89" w14:textId="77777777" w:rsidR="00D30277" w:rsidRPr="00953D44" w:rsidRDefault="00D30277" w:rsidP="00D30277"/>
    <w:p w14:paraId="74CE1D3A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买家</w:t>
      </w:r>
    </w:p>
    <w:p w14:paraId="224423A5" w14:textId="7A986904" w:rsidR="00D30277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4639DD">
        <w:t xml:space="preserve"> </w:t>
      </w:r>
      <w:r>
        <w:t>b</w:t>
      </w:r>
      <w:r>
        <w:rPr>
          <w:rFonts w:hint="eastAsia"/>
        </w:rPr>
        <w:t>uyer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id_buyer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4"/>
        <w:gridCol w:w="1416"/>
        <w:gridCol w:w="1987"/>
        <w:gridCol w:w="709"/>
        <w:gridCol w:w="850"/>
        <w:gridCol w:w="709"/>
        <w:gridCol w:w="2775"/>
      </w:tblGrid>
      <w:tr w:rsidR="00AA3B98" w14:paraId="2F83A640" w14:textId="77777777" w:rsidTr="00BE0AB0">
        <w:tc>
          <w:tcPr>
            <w:tcW w:w="347" w:type="pct"/>
            <w:shd w:val="clear" w:color="auto" w:fill="D9D9D9"/>
          </w:tcPr>
          <w:p w14:paraId="0FD41D9D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5780BBA4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00AB77D8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4D215736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131B7FDF" w14:textId="77777777" w:rsidR="00AA3B98" w:rsidRDefault="00AA3B98" w:rsidP="00BE0AB0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2105575E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64F58451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99" w:type="pct"/>
            <w:shd w:val="clear" w:color="auto" w:fill="D9D9D9"/>
          </w:tcPr>
          <w:p w14:paraId="39E20918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AA3B98" w14:paraId="207B5BAF" w14:textId="77777777" w:rsidTr="00BE0AB0">
        <w:tc>
          <w:tcPr>
            <w:tcW w:w="347" w:type="pct"/>
            <w:shd w:val="clear" w:color="auto" w:fill="auto"/>
          </w:tcPr>
          <w:p w14:paraId="688DB87E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1FEBB269" w14:textId="77777777" w:rsidR="00AA3B98" w:rsidRDefault="00AA3B98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买家号</w:t>
            </w:r>
          </w:p>
        </w:tc>
        <w:tc>
          <w:tcPr>
            <w:tcW w:w="663" w:type="pct"/>
            <w:shd w:val="clear" w:color="auto" w:fill="auto"/>
          </w:tcPr>
          <w:p w14:paraId="30282A8E" w14:textId="77777777" w:rsidR="00AA3B98" w:rsidRDefault="00AA3B98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0FF55D36" w14:textId="77777777" w:rsidR="00AA3B98" w:rsidRDefault="00AA3B98" w:rsidP="00BE0AB0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2" w:type="pct"/>
            <w:shd w:val="clear" w:color="auto" w:fill="auto"/>
          </w:tcPr>
          <w:p w14:paraId="53058901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665C189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8BE53E6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18A58210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AA3B98" w14:paraId="79A1650D" w14:textId="77777777" w:rsidTr="00BE0AB0">
        <w:tc>
          <w:tcPr>
            <w:tcW w:w="347" w:type="pct"/>
            <w:shd w:val="clear" w:color="auto" w:fill="auto"/>
          </w:tcPr>
          <w:p w14:paraId="37790112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82AE7BB" w14:textId="77777777" w:rsidR="00AA3B98" w:rsidRDefault="00AA3B98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</w:t>
            </w:r>
            <w:r>
              <w:rPr>
                <w:rFonts w:hint="eastAsia"/>
              </w:rPr>
              <w:t>昵称</w:t>
            </w:r>
          </w:p>
        </w:tc>
        <w:tc>
          <w:tcPr>
            <w:tcW w:w="663" w:type="pct"/>
            <w:shd w:val="clear" w:color="auto" w:fill="auto"/>
          </w:tcPr>
          <w:p w14:paraId="6108C2C1" w14:textId="77777777" w:rsidR="00AA3B98" w:rsidRDefault="00AA3B98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8244D71" w14:textId="77777777" w:rsidR="00AA3B98" w:rsidRDefault="00AA3B98" w:rsidP="00BE0AB0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00)</w:t>
            </w:r>
          </w:p>
        </w:tc>
        <w:tc>
          <w:tcPr>
            <w:tcW w:w="332" w:type="pct"/>
            <w:shd w:val="clear" w:color="auto" w:fill="auto"/>
          </w:tcPr>
          <w:p w14:paraId="13BBAE09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2105BC6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89D7FDD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7D3F1F51" w14:textId="77777777" w:rsidR="00AA3B98" w:rsidRDefault="00AA3B98" w:rsidP="00BE0AB0">
            <w:pPr>
              <w:pStyle w:val="a7"/>
              <w:ind w:firstLineChars="0" w:firstLine="0"/>
            </w:pPr>
          </w:p>
        </w:tc>
      </w:tr>
      <w:tr w:rsidR="00AA3B98" w14:paraId="2C49BBD3" w14:textId="77777777" w:rsidTr="00BE0AB0">
        <w:tc>
          <w:tcPr>
            <w:tcW w:w="347" w:type="pct"/>
            <w:shd w:val="clear" w:color="auto" w:fill="auto"/>
          </w:tcPr>
          <w:p w14:paraId="3FAEA307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9B10E66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买家密码</w:t>
            </w:r>
          </w:p>
        </w:tc>
        <w:tc>
          <w:tcPr>
            <w:tcW w:w="663" w:type="pct"/>
            <w:shd w:val="clear" w:color="auto" w:fill="auto"/>
          </w:tcPr>
          <w:p w14:paraId="08822424" w14:textId="77777777" w:rsidR="00AA3B98" w:rsidRDefault="00AA3B98" w:rsidP="00BE0AB0">
            <w:pPr>
              <w:pStyle w:val="a7"/>
              <w:ind w:firstLineChars="0" w:firstLine="0"/>
            </w:pPr>
            <w:proofErr w:type="spellStart"/>
            <w:r>
              <w:t>pass_buyer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03B13EB1" w14:textId="77777777" w:rsidR="00AA3B98" w:rsidRDefault="00AA3B98" w:rsidP="00BE0AB0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18)</w:t>
            </w:r>
          </w:p>
        </w:tc>
        <w:tc>
          <w:tcPr>
            <w:tcW w:w="332" w:type="pct"/>
            <w:shd w:val="clear" w:color="auto" w:fill="auto"/>
          </w:tcPr>
          <w:p w14:paraId="41BEB5F6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4C5777E8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29FDB71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59B267EC" w14:textId="77777777" w:rsidR="00AA3B98" w:rsidRDefault="00AA3B98" w:rsidP="00BE0AB0">
            <w:pPr>
              <w:pStyle w:val="a7"/>
              <w:ind w:firstLineChars="0" w:firstLine="0"/>
            </w:pPr>
          </w:p>
        </w:tc>
      </w:tr>
      <w:tr w:rsidR="00AA3B98" w14:paraId="60860A89" w14:textId="77777777" w:rsidTr="00BE0AB0">
        <w:tc>
          <w:tcPr>
            <w:tcW w:w="347" w:type="pct"/>
            <w:shd w:val="clear" w:color="auto" w:fill="auto"/>
          </w:tcPr>
          <w:p w14:paraId="23B7677E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E0A1E72" w14:textId="77777777" w:rsidR="00AA3B98" w:rsidRDefault="00AA3B98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买家地址</w:t>
            </w:r>
          </w:p>
        </w:tc>
        <w:tc>
          <w:tcPr>
            <w:tcW w:w="663" w:type="pct"/>
            <w:shd w:val="clear" w:color="auto" w:fill="auto"/>
          </w:tcPr>
          <w:p w14:paraId="753ED4CD" w14:textId="77777777" w:rsidR="00AA3B98" w:rsidRPr="007032BE" w:rsidRDefault="00AA3B98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0676B111" w14:textId="77777777" w:rsidR="00AA3B98" w:rsidRDefault="00AA3B98" w:rsidP="00BE0AB0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00)</w:t>
            </w:r>
          </w:p>
        </w:tc>
        <w:tc>
          <w:tcPr>
            <w:tcW w:w="332" w:type="pct"/>
            <w:shd w:val="clear" w:color="auto" w:fill="auto"/>
          </w:tcPr>
          <w:p w14:paraId="12737E91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3CB4CA6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948838D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4DEB8CD1" w14:textId="77777777" w:rsidR="00AA3B98" w:rsidRDefault="00AA3B98" w:rsidP="00BE0AB0">
            <w:pPr>
              <w:pStyle w:val="a7"/>
              <w:ind w:firstLineChars="0" w:firstLine="0"/>
            </w:pPr>
          </w:p>
        </w:tc>
      </w:tr>
      <w:tr w:rsidR="00AA3B98" w14:paraId="5F5D23F8" w14:textId="77777777" w:rsidTr="00BE0AB0">
        <w:tc>
          <w:tcPr>
            <w:tcW w:w="347" w:type="pct"/>
            <w:shd w:val="clear" w:color="auto" w:fill="auto"/>
          </w:tcPr>
          <w:p w14:paraId="114F1718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235A7B9" w14:textId="77777777" w:rsidR="00AA3B98" w:rsidRDefault="00AA3B98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</w:t>
            </w:r>
            <w:r>
              <w:rPr>
                <w:rFonts w:hint="eastAsia"/>
              </w:rPr>
              <w:t>联系方式</w:t>
            </w:r>
          </w:p>
        </w:tc>
        <w:tc>
          <w:tcPr>
            <w:tcW w:w="663" w:type="pct"/>
            <w:shd w:val="clear" w:color="auto" w:fill="auto"/>
          </w:tcPr>
          <w:p w14:paraId="7F7019ED" w14:textId="77777777" w:rsidR="00AA3B98" w:rsidRPr="007032BE" w:rsidRDefault="00AA3B98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0A9FA25F" w14:textId="77777777" w:rsidR="00AA3B98" w:rsidRDefault="00AA3B98" w:rsidP="00BE0AB0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11)</w:t>
            </w:r>
          </w:p>
        </w:tc>
        <w:tc>
          <w:tcPr>
            <w:tcW w:w="332" w:type="pct"/>
            <w:shd w:val="clear" w:color="auto" w:fill="auto"/>
          </w:tcPr>
          <w:p w14:paraId="2924C0FF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20CD01B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40984AA4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2D743D37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AA3B98" w14:paraId="581B282E" w14:textId="77777777" w:rsidTr="00BE0AB0">
        <w:tc>
          <w:tcPr>
            <w:tcW w:w="347" w:type="pct"/>
            <w:shd w:val="clear" w:color="auto" w:fill="auto"/>
          </w:tcPr>
          <w:p w14:paraId="1339DBC1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DB03BDA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买家信誉积分</w:t>
            </w:r>
          </w:p>
        </w:tc>
        <w:tc>
          <w:tcPr>
            <w:tcW w:w="663" w:type="pct"/>
            <w:shd w:val="clear" w:color="auto" w:fill="auto"/>
          </w:tcPr>
          <w:p w14:paraId="5CF4F1A3" w14:textId="77777777" w:rsidR="00AA3B98" w:rsidRPr="007032BE" w:rsidRDefault="00AA3B98" w:rsidP="00BE0AB0">
            <w:pPr>
              <w:pStyle w:val="a7"/>
              <w:ind w:firstLineChars="0" w:firstLine="0"/>
            </w:pPr>
            <w:proofErr w:type="spellStart"/>
            <w:r w:rsidRPr="00023C91">
              <w:t>score_buyer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BE6D315" w14:textId="77777777" w:rsidR="00AA3B98" w:rsidRDefault="00AA3B98" w:rsidP="00BE0AB0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3</w:t>
            </w:r>
            <w:r>
              <w:t>)</w:t>
            </w:r>
          </w:p>
        </w:tc>
        <w:tc>
          <w:tcPr>
            <w:tcW w:w="332" w:type="pct"/>
            <w:shd w:val="clear" w:color="auto" w:fill="auto"/>
          </w:tcPr>
          <w:p w14:paraId="213C9071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B7E014A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1C043D3D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69AE2054" w14:textId="77777777" w:rsidR="00AA3B98" w:rsidRDefault="00AA3B98" w:rsidP="00BE0AB0">
            <w:pPr>
              <w:pStyle w:val="a7"/>
              <w:ind w:firstLineChars="0" w:firstLine="0"/>
            </w:pPr>
          </w:p>
        </w:tc>
      </w:tr>
      <w:tr w:rsidR="00AA3B98" w14:paraId="10E7E88D" w14:textId="77777777" w:rsidTr="00BE0AB0">
        <w:tc>
          <w:tcPr>
            <w:tcW w:w="347" w:type="pct"/>
            <w:shd w:val="clear" w:color="auto" w:fill="auto"/>
          </w:tcPr>
          <w:p w14:paraId="24E15B9B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4841C8D" w14:textId="77777777" w:rsidR="00AA3B98" w:rsidRDefault="00AA3B98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663" w:type="pct"/>
            <w:shd w:val="clear" w:color="auto" w:fill="auto"/>
          </w:tcPr>
          <w:p w14:paraId="0B4845DC" w14:textId="77777777" w:rsidR="00AA3B98" w:rsidRPr="007032BE" w:rsidRDefault="00AA3B98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6EACCD7B" w14:textId="77777777" w:rsidR="00AA3B98" w:rsidRDefault="00AA3B98" w:rsidP="00BE0AB0">
            <w:pPr>
              <w:pStyle w:val="a7"/>
              <w:ind w:firstLineChars="0" w:firstLine="0"/>
            </w:pPr>
            <w:r w:rsidRPr="00DF4DB6">
              <w:t>area</w:t>
            </w:r>
            <w:r>
              <w:t>(</w:t>
            </w:r>
            <w:proofErr w:type="spellStart"/>
            <w:r w:rsidRPr="00DF4DB6">
              <w:t>id_area</w:t>
            </w:r>
            <w:proofErr w:type="spellEnd"/>
            <w:r>
              <w:t>)</w:t>
            </w:r>
          </w:p>
        </w:tc>
        <w:tc>
          <w:tcPr>
            <w:tcW w:w="332" w:type="pct"/>
            <w:shd w:val="clear" w:color="auto" w:fill="auto"/>
          </w:tcPr>
          <w:p w14:paraId="7653C93D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75C162F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2CBC7A3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0EB6ABC2" w14:textId="77777777" w:rsidR="00AA3B98" w:rsidRDefault="00AA3B98" w:rsidP="00BE0AB0">
            <w:pPr>
              <w:pStyle w:val="a7"/>
              <w:ind w:firstLineChars="0" w:firstLine="0"/>
            </w:pPr>
          </w:p>
        </w:tc>
      </w:tr>
    </w:tbl>
    <w:p w14:paraId="4196D2CD" w14:textId="77777777" w:rsidR="00D30277" w:rsidRDefault="00D30277" w:rsidP="00D3027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1DAF2EB7" w14:textId="77777777" w:rsidTr="00D30277">
        <w:tc>
          <w:tcPr>
            <w:tcW w:w="5000" w:type="pct"/>
            <w:shd w:val="clear" w:color="auto" w:fill="auto"/>
          </w:tcPr>
          <w:p w14:paraId="716CC79C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</w:t>
            </w:r>
          </w:p>
          <w:p w14:paraId="3326ABA3" w14:textId="77777777" w:rsidR="00AA3B98" w:rsidRDefault="00AA3B98" w:rsidP="00D30277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2.buyer</w:t>
            </w:r>
            <w:proofErr w:type="gramEnd"/>
          </w:p>
          <w:p w14:paraId="4BDE6BD3" w14:textId="77777777" w:rsidR="00AA3B98" w:rsidRDefault="00AA3B98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31283DE5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47D27B04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7B71F0AD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pass_buyer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56CA72B7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1CDA245A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call_buyer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6706F85A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score_buyer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3) not null ,</w:t>
            </w:r>
          </w:p>
          <w:p w14:paraId="640392A3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u_2_1_1_2.area(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1B58EE1E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3299A22A" w14:textId="77777777" w:rsidR="00AA3B98" w:rsidRDefault="00AA3B98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4E2A6ED7" w14:textId="77777777" w:rsidR="00AA3B98" w:rsidRDefault="00AA3B98" w:rsidP="00D30277">
            <w:pPr>
              <w:pStyle w:val="a7"/>
              <w:ind w:firstLineChars="0" w:firstLine="0"/>
            </w:pPr>
            <w:r>
              <w:t>;</w:t>
            </w:r>
          </w:p>
          <w:p w14:paraId="6F12A6CA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','SCHEMA','u_2_1_1_2','TABLE','buyer'</w:t>
            </w:r>
          </w:p>
          <w:p w14:paraId="6582A76D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','SCHEMA','u_2_1_1_2','TABLE','buyer','</w:t>
            </w:r>
            <w:r>
              <w:t>COLUMN','id_buyer'</w:t>
            </w:r>
          </w:p>
          <w:p w14:paraId="0D5DB7AC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买家昵称</w:t>
            </w:r>
            <w:r>
              <w:rPr>
                <w:rFonts w:hint="eastAsia"/>
              </w:rPr>
              <w:t>','SCHEMA','u_2_1_1_2','TABLE','buyer','COLUMN','name_buyer'</w:t>
            </w:r>
          </w:p>
          <w:p w14:paraId="64AC203A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买家密码</w:t>
            </w:r>
            <w:r>
              <w:rPr>
                <w:rFonts w:hint="eastAsia"/>
              </w:rPr>
              <w:t>','SCHEMA','u_2_1_1_2','TABLE','buyer','COLUMN','pass_buyer'</w:t>
            </w:r>
          </w:p>
          <w:p w14:paraId="7FA075E5" w14:textId="77777777" w:rsidR="00AA3B98" w:rsidRDefault="00AA3B98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</w:t>
            </w:r>
            <w:r>
              <w:rPr>
                <w:rFonts w:hint="eastAsia"/>
              </w:rPr>
              <w:t>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','SCHEMA','u_2_1_1_2','TABLE','buyer','COLUMN','adress_buyer'</w:t>
            </w:r>
          </w:p>
          <w:p w14:paraId="745F4483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买家联系方式</w:t>
            </w:r>
            <w:r>
              <w:rPr>
                <w:rFonts w:hint="eastAsia"/>
              </w:rPr>
              <w:t>','SCHEMA','u_2_1_1_2','TABLE','buyer','COLUMN','call_buyer'</w:t>
            </w:r>
          </w:p>
          <w:p w14:paraId="12FB480C" w14:textId="77777777" w:rsidR="00AA3B98" w:rsidRDefault="00AA3B98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买家信誉积分</w:t>
            </w:r>
            <w:r>
              <w:rPr>
                <w:rFonts w:hint="eastAsia"/>
              </w:rPr>
              <w:t>','SCHEMA','u_2_1_1_2','TABLE','buyer','COLUMN','score_buyer'</w:t>
            </w:r>
          </w:p>
          <w:p w14:paraId="3900D6F3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','SCHEMA','u_2_1_1_2','TABLE','buyer','COLUMN','id_area'</w:t>
            </w:r>
          </w:p>
          <w:p w14:paraId="5D86F699" w14:textId="4D07A2E4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649FE1DE" w14:textId="77777777" w:rsidR="00D30277" w:rsidRPr="00953D44" w:rsidRDefault="00D30277" w:rsidP="00D30277"/>
    <w:p w14:paraId="64A8F51C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图书</w:t>
      </w:r>
    </w:p>
    <w:p w14:paraId="40D02FDA" w14:textId="739F3616" w:rsidR="00D30277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book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75"/>
        <w:gridCol w:w="1397"/>
        <w:gridCol w:w="2239"/>
        <w:gridCol w:w="701"/>
        <w:gridCol w:w="964"/>
        <w:gridCol w:w="690"/>
        <w:gridCol w:w="2474"/>
      </w:tblGrid>
      <w:tr w:rsidR="00AA3B98" w14:paraId="6FE9E1DB" w14:textId="77777777" w:rsidTr="00BE0AB0">
        <w:tc>
          <w:tcPr>
            <w:tcW w:w="347" w:type="pct"/>
            <w:shd w:val="clear" w:color="auto" w:fill="D9D9D9"/>
          </w:tcPr>
          <w:p w14:paraId="78948CFE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0" w:type="pct"/>
            <w:shd w:val="clear" w:color="auto" w:fill="D9D9D9"/>
          </w:tcPr>
          <w:p w14:paraId="75F1EFD8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54" w:type="pct"/>
            <w:shd w:val="clear" w:color="auto" w:fill="D9D9D9"/>
          </w:tcPr>
          <w:p w14:paraId="5D8B302C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48" w:type="pct"/>
            <w:shd w:val="clear" w:color="auto" w:fill="D9D9D9"/>
          </w:tcPr>
          <w:p w14:paraId="3FC3E7D1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28" w:type="pct"/>
            <w:shd w:val="clear" w:color="auto" w:fill="D9D9D9"/>
          </w:tcPr>
          <w:p w14:paraId="59A122FA" w14:textId="77777777" w:rsidR="00AA3B98" w:rsidRDefault="00AA3B98" w:rsidP="00BE0AB0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51" w:type="pct"/>
            <w:shd w:val="clear" w:color="auto" w:fill="D9D9D9"/>
          </w:tcPr>
          <w:p w14:paraId="15C7B9CC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23" w:type="pct"/>
            <w:shd w:val="clear" w:color="auto" w:fill="D9D9D9"/>
          </w:tcPr>
          <w:p w14:paraId="2A2F8CF2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158" w:type="pct"/>
            <w:shd w:val="clear" w:color="auto" w:fill="D9D9D9"/>
          </w:tcPr>
          <w:p w14:paraId="7D3EDE7A" w14:textId="77777777" w:rsidR="00AA3B98" w:rsidRDefault="00AA3B98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AA3B98" w14:paraId="7DFD986E" w14:textId="77777777" w:rsidTr="00BE0AB0">
        <w:tc>
          <w:tcPr>
            <w:tcW w:w="347" w:type="pct"/>
            <w:shd w:val="clear" w:color="auto" w:fill="auto"/>
          </w:tcPr>
          <w:p w14:paraId="7A8A925B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0" w:type="pct"/>
            <w:shd w:val="clear" w:color="auto" w:fill="auto"/>
          </w:tcPr>
          <w:p w14:paraId="311D9A61" w14:textId="77777777" w:rsidR="00AA3B98" w:rsidRDefault="00AA3B98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654" w:type="pct"/>
            <w:shd w:val="clear" w:color="auto" w:fill="auto"/>
          </w:tcPr>
          <w:p w14:paraId="57B855AD" w14:textId="77777777" w:rsidR="00AA3B98" w:rsidRDefault="00AA3B98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048" w:type="pct"/>
            <w:shd w:val="clear" w:color="auto" w:fill="auto"/>
          </w:tcPr>
          <w:p w14:paraId="55BBB0E7" w14:textId="77777777" w:rsidR="00AA3B98" w:rsidRDefault="00AA3B98" w:rsidP="00BE0AB0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10)</w:t>
            </w:r>
          </w:p>
        </w:tc>
        <w:tc>
          <w:tcPr>
            <w:tcW w:w="328" w:type="pct"/>
            <w:shd w:val="clear" w:color="auto" w:fill="auto"/>
          </w:tcPr>
          <w:p w14:paraId="1C7E6CB4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391D069D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29938AFB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158" w:type="pct"/>
            <w:shd w:val="clear" w:color="auto" w:fill="auto"/>
          </w:tcPr>
          <w:p w14:paraId="1C477FC6" w14:textId="77777777" w:rsidR="00AA3B98" w:rsidRDefault="00AA3B98" w:rsidP="00BE0AB0">
            <w:pPr>
              <w:pStyle w:val="a7"/>
              <w:ind w:firstLineChars="0" w:firstLine="0"/>
            </w:pPr>
          </w:p>
        </w:tc>
      </w:tr>
      <w:tr w:rsidR="00AA3B98" w14:paraId="7DDD4C77" w14:textId="77777777" w:rsidTr="00BE0AB0">
        <w:tc>
          <w:tcPr>
            <w:tcW w:w="347" w:type="pct"/>
            <w:shd w:val="clear" w:color="auto" w:fill="auto"/>
          </w:tcPr>
          <w:p w14:paraId="04CDBB6F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0" w:type="pct"/>
            <w:shd w:val="clear" w:color="auto" w:fill="auto"/>
          </w:tcPr>
          <w:p w14:paraId="639C5462" w14:textId="77777777" w:rsidR="00AA3B98" w:rsidRDefault="00AA3B98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图书名</w:t>
            </w:r>
            <w:r>
              <w:rPr>
                <w:rFonts w:hint="eastAsia"/>
              </w:rPr>
              <w:t>称</w:t>
            </w:r>
          </w:p>
        </w:tc>
        <w:tc>
          <w:tcPr>
            <w:tcW w:w="654" w:type="pct"/>
            <w:shd w:val="clear" w:color="auto" w:fill="auto"/>
          </w:tcPr>
          <w:p w14:paraId="7F5E233E" w14:textId="77777777" w:rsidR="00AA3B98" w:rsidRDefault="00AA3B98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048" w:type="pct"/>
            <w:shd w:val="clear" w:color="auto" w:fill="auto"/>
          </w:tcPr>
          <w:p w14:paraId="597AF416" w14:textId="77777777" w:rsidR="00AA3B98" w:rsidRDefault="00AA3B98" w:rsidP="00BE0AB0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00)</w:t>
            </w:r>
          </w:p>
        </w:tc>
        <w:tc>
          <w:tcPr>
            <w:tcW w:w="328" w:type="pct"/>
            <w:shd w:val="clear" w:color="auto" w:fill="auto"/>
          </w:tcPr>
          <w:p w14:paraId="5CF2E5DA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6D68D1AE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6940F938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158" w:type="pct"/>
            <w:shd w:val="clear" w:color="auto" w:fill="auto"/>
          </w:tcPr>
          <w:p w14:paraId="7CA5C0AB" w14:textId="77777777" w:rsidR="00AA3B98" w:rsidRDefault="00AA3B98" w:rsidP="00BE0AB0">
            <w:pPr>
              <w:pStyle w:val="a7"/>
              <w:ind w:firstLineChars="0" w:firstLine="0"/>
            </w:pPr>
          </w:p>
        </w:tc>
      </w:tr>
      <w:tr w:rsidR="00AA3B98" w14:paraId="65E8D0EB" w14:textId="77777777" w:rsidTr="00BE0AB0">
        <w:tc>
          <w:tcPr>
            <w:tcW w:w="347" w:type="pct"/>
            <w:shd w:val="clear" w:color="auto" w:fill="auto"/>
          </w:tcPr>
          <w:p w14:paraId="2DCB643F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0" w:type="pct"/>
            <w:shd w:val="clear" w:color="auto" w:fill="auto"/>
          </w:tcPr>
          <w:p w14:paraId="6ED197D4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654" w:type="pct"/>
            <w:shd w:val="clear" w:color="auto" w:fill="auto"/>
          </w:tcPr>
          <w:p w14:paraId="79BAA323" w14:textId="77777777" w:rsidR="00AA3B98" w:rsidRDefault="00AA3B98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048" w:type="pct"/>
            <w:shd w:val="clear" w:color="auto" w:fill="auto"/>
          </w:tcPr>
          <w:p w14:paraId="08117120" w14:textId="77777777" w:rsidR="00AA3B98" w:rsidRDefault="00AA3B98" w:rsidP="00BE0AB0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5,</w:t>
            </w:r>
            <w:r>
              <w:t>2)</w:t>
            </w:r>
          </w:p>
        </w:tc>
        <w:tc>
          <w:tcPr>
            <w:tcW w:w="328" w:type="pct"/>
            <w:shd w:val="clear" w:color="auto" w:fill="auto"/>
          </w:tcPr>
          <w:p w14:paraId="202D9266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0F560842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72877E1A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158" w:type="pct"/>
            <w:shd w:val="clear" w:color="auto" w:fill="auto"/>
          </w:tcPr>
          <w:p w14:paraId="52FD9924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AA3B98" w14:paraId="7940C3A0" w14:textId="77777777" w:rsidTr="00BE0AB0">
        <w:tc>
          <w:tcPr>
            <w:tcW w:w="347" w:type="pct"/>
            <w:shd w:val="clear" w:color="auto" w:fill="auto"/>
          </w:tcPr>
          <w:p w14:paraId="2FA3B538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0" w:type="pct"/>
            <w:shd w:val="clear" w:color="auto" w:fill="auto"/>
          </w:tcPr>
          <w:p w14:paraId="366BE3C3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图书类型</w:t>
            </w:r>
          </w:p>
        </w:tc>
        <w:tc>
          <w:tcPr>
            <w:tcW w:w="654" w:type="pct"/>
            <w:shd w:val="clear" w:color="auto" w:fill="auto"/>
          </w:tcPr>
          <w:p w14:paraId="640D6F14" w14:textId="77777777" w:rsidR="00AA3B98" w:rsidRPr="007032BE" w:rsidRDefault="00AA3B98" w:rsidP="00BE0AB0">
            <w:pPr>
              <w:pStyle w:val="a7"/>
              <w:ind w:firstLineChars="0" w:firstLine="0"/>
            </w:pPr>
            <w:proofErr w:type="spellStart"/>
            <w:r w:rsidRPr="00867B51">
              <w:t>type</w:t>
            </w:r>
            <w:r>
              <w:rPr>
                <w:rFonts w:hint="eastAsia"/>
              </w:rPr>
              <w:t>_</w:t>
            </w:r>
            <w:r>
              <w:t>book</w:t>
            </w:r>
            <w:proofErr w:type="spellEnd"/>
          </w:p>
        </w:tc>
        <w:tc>
          <w:tcPr>
            <w:tcW w:w="1048" w:type="pct"/>
            <w:shd w:val="clear" w:color="auto" w:fill="auto"/>
          </w:tcPr>
          <w:p w14:paraId="726B37CA" w14:textId="77777777" w:rsidR="00AA3B98" w:rsidRDefault="00AA3B98" w:rsidP="00BE0AB0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1)</w:t>
            </w:r>
          </w:p>
        </w:tc>
        <w:tc>
          <w:tcPr>
            <w:tcW w:w="328" w:type="pct"/>
            <w:shd w:val="clear" w:color="auto" w:fill="auto"/>
          </w:tcPr>
          <w:p w14:paraId="1648454F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6D97A42A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6D81CF7F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158" w:type="pct"/>
            <w:shd w:val="clear" w:color="auto" w:fill="auto"/>
          </w:tcPr>
          <w:p w14:paraId="28023F3D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01</w:t>
            </w:r>
          </w:p>
        </w:tc>
      </w:tr>
      <w:tr w:rsidR="00AA3B98" w14:paraId="11BEF70D" w14:textId="77777777" w:rsidTr="00BE0AB0">
        <w:tc>
          <w:tcPr>
            <w:tcW w:w="347" w:type="pct"/>
            <w:shd w:val="clear" w:color="auto" w:fill="auto"/>
          </w:tcPr>
          <w:p w14:paraId="449DC15E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0" w:type="pct"/>
            <w:shd w:val="clear" w:color="auto" w:fill="auto"/>
          </w:tcPr>
          <w:p w14:paraId="731010E2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出版社编号</w:t>
            </w:r>
          </w:p>
        </w:tc>
        <w:tc>
          <w:tcPr>
            <w:tcW w:w="654" w:type="pct"/>
            <w:shd w:val="clear" w:color="auto" w:fill="auto"/>
          </w:tcPr>
          <w:p w14:paraId="4A6490DB" w14:textId="77777777" w:rsidR="00AA3B98" w:rsidRPr="007032BE" w:rsidRDefault="00AA3B98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</w:p>
        </w:tc>
        <w:tc>
          <w:tcPr>
            <w:tcW w:w="1048" w:type="pct"/>
            <w:shd w:val="clear" w:color="auto" w:fill="auto"/>
          </w:tcPr>
          <w:p w14:paraId="0F160AFC" w14:textId="77777777" w:rsidR="00AA3B98" w:rsidRDefault="00AA3B98" w:rsidP="00BE0AB0">
            <w:pPr>
              <w:pStyle w:val="a7"/>
              <w:ind w:firstLineChars="0" w:firstLine="0"/>
            </w:pPr>
            <w:r w:rsidRPr="00DB37AF">
              <w:t>publisher</w:t>
            </w:r>
            <w:r>
              <w:t>(</w:t>
            </w: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  <w:r>
              <w:t>)</w:t>
            </w:r>
          </w:p>
        </w:tc>
        <w:tc>
          <w:tcPr>
            <w:tcW w:w="328" w:type="pct"/>
            <w:shd w:val="clear" w:color="auto" w:fill="auto"/>
          </w:tcPr>
          <w:p w14:paraId="5BB02ED3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11014739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7915FEC4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158" w:type="pct"/>
            <w:shd w:val="clear" w:color="auto" w:fill="auto"/>
          </w:tcPr>
          <w:p w14:paraId="5BDB93B9" w14:textId="77777777" w:rsidR="00AA3B98" w:rsidRDefault="00AA3B98" w:rsidP="00BE0AB0">
            <w:pPr>
              <w:pStyle w:val="a7"/>
              <w:ind w:firstLineChars="0" w:firstLine="0"/>
            </w:pPr>
          </w:p>
        </w:tc>
      </w:tr>
      <w:tr w:rsidR="00AA3B98" w14:paraId="16019999" w14:textId="77777777" w:rsidTr="00BE0AB0">
        <w:tc>
          <w:tcPr>
            <w:tcW w:w="347" w:type="pct"/>
            <w:shd w:val="clear" w:color="auto" w:fill="auto"/>
          </w:tcPr>
          <w:p w14:paraId="66187534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90" w:type="pct"/>
            <w:shd w:val="clear" w:color="auto" w:fill="auto"/>
          </w:tcPr>
          <w:p w14:paraId="535530AB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654" w:type="pct"/>
            <w:shd w:val="clear" w:color="auto" w:fill="auto"/>
          </w:tcPr>
          <w:p w14:paraId="0638F5BA" w14:textId="77777777" w:rsidR="00AA3B98" w:rsidRPr="00DF4DB6" w:rsidRDefault="00AA3B98" w:rsidP="00BE0AB0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1048" w:type="pct"/>
            <w:shd w:val="clear" w:color="auto" w:fill="auto"/>
          </w:tcPr>
          <w:p w14:paraId="52379FBC" w14:textId="77777777" w:rsidR="00AA3B98" w:rsidRPr="00DB37AF" w:rsidRDefault="00AA3B98" w:rsidP="00BE0AB0">
            <w:pPr>
              <w:pStyle w:val="a7"/>
              <w:ind w:firstLineChars="0" w:firstLine="0"/>
            </w:pPr>
            <w:r>
              <w:t>staff(</w:t>
            </w:r>
            <w:proofErr w:type="spellStart"/>
            <w:r>
              <w:t>id_staff</w:t>
            </w:r>
            <w:proofErr w:type="spellEnd"/>
            <w:r>
              <w:t>)</w:t>
            </w:r>
          </w:p>
        </w:tc>
        <w:tc>
          <w:tcPr>
            <w:tcW w:w="328" w:type="pct"/>
            <w:shd w:val="clear" w:color="auto" w:fill="auto"/>
          </w:tcPr>
          <w:p w14:paraId="3AF7CDDB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4FA12D3D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75515F77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158" w:type="pct"/>
            <w:shd w:val="clear" w:color="auto" w:fill="auto"/>
          </w:tcPr>
          <w:p w14:paraId="4DC83E0F" w14:textId="77777777" w:rsidR="00AA3B98" w:rsidRDefault="00AA3B98" w:rsidP="00BE0AB0">
            <w:pPr>
              <w:pStyle w:val="a7"/>
              <w:ind w:firstLineChars="0" w:firstLine="0"/>
            </w:pPr>
          </w:p>
        </w:tc>
      </w:tr>
      <w:tr w:rsidR="00AA3B98" w14:paraId="7630C191" w14:textId="77777777" w:rsidTr="00BE0AB0">
        <w:tc>
          <w:tcPr>
            <w:tcW w:w="347" w:type="pct"/>
            <w:shd w:val="clear" w:color="auto" w:fill="auto"/>
          </w:tcPr>
          <w:p w14:paraId="566E3562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90" w:type="pct"/>
            <w:shd w:val="clear" w:color="auto" w:fill="auto"/>
          </w:tcPr>
          <w:p w14:paraId="5D02D049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54" w:type="pct"/>
            <w:shd w:val="clear" w:color="auto" w:fill="auto"/>
          </w:tcPr>
          <w:p w14:paraId="4FFD58A2" w14:textId="77777777" w:rsidR="00AA3B98" w:rsidRPr="007032BE" w:rsidRDefault="00AA3B98" w:rsidP="00BE0AB0">
            <w:pPr>
              <w:pStyle w:val="a7"/>
              <w:ind w:firstLineChars="0" w:firstLine="0"/>
            </w:pPr>
            <w:proofErr w:type="spellStart"/>
            <w:r>
              <w:t>sum_book</w:t>
            </w:r>
            <w:proofErr w:type="spellEnd"/>
          </w:p>
        </w:tc>
        <w:tc>
          <w:tcPr>
            <w:tcW w:w="1048" w:type="pct"/>
            <w:shd w:val="clear" w:color="auto" w:fill="auto"/>
          </w:tcPr>
          <w:p w14:paraId="453E3011" w14:textId="77777777" w:rsidR="00AA3B98" w:rsidRDefault="00AA3B98" w:rsidP="00BE0AB0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</w:t>
            </w:r>
            <w:r>
              <w:t>)</w:t>
            </w:r>
          </w:p>
        </w:tc>
        <w:tc>
          <w:tcPr>
            <w:tcW w:w="328" w:type="pct"/>
            <w:shd w:val="clear" w:color="auto" w:fill="auto"/>
          </w:tcPr>
          <w:p w14:paraId="7DC6E79F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52B0AABC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5E92BE65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158" w:type="pct"/>
            <w:shd w:val="clear" w:color="auto" w:fill="auto"/>
          </w:tcPr>
          <w:p w14:paraId="3E9F0933" w14:textId="77777777" w:rsidR="00AA3B98" w:rsidRDefault="00AA3B98" w:rsidP="00BE0AB0">
            <w:pPr>
              <w:pStyle w:val="a7"/>
              <w:ind w:firstLineChars="0" w:firstLine="0"/>
            </w:pPr>
          </w:p>
        </w:tc>
      </w:tr>
      <w:tr w:rsidR="00AA3B98" w14:paraId="594221E6" w14:textId="77777777" w:rsidTr="00BE0AB0">
        <w:tc>
          <w:tcPr>
            <w:tcW w:w="347" w:type="pct"/>
            <w:shd w:val="clear" w:color="auto" w:fill="auto"/>
          </w:tcPr>
          <w:p w14:paraId="477EC1ED" w14:textId="77777777" w:rsidR="00AA3B98" w:rsidRDefault="00AA3B98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90" w:type="pct"/>
            <w:shd w:val="clear" w:color="auto" w:fill="auto"/>
          </w:tcPr>
          <w:p w14:paraId="64E26A73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出版时间</w:t>
            </w:r>
          </w:p>
        </w:tc>
        <w:tc>
          <w:tcPr>
            <w:tcW w:w="654" w:type="pct"/>
            <w:shd w:val="clear" w:color="auto" w:fill="auto"/>
          </w:tcPr>
          <w:p w14:paraId="5D1AB74F" w14:textId="77777777" w:rsidR="00AA3B98" w:rsidRDefault="00AA3B98" w:rsidP="00BE0AB0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 w:rsidRPr="008C6BB6">
              <w:t>publish</w:t>
            </w:r>
            <w:proofErr w:type="spellEnd"/>
          </w:p>
        </w:tc>
        <w:tc>
          <w:tcPr>
            <w:tcW w:w="1048" w:type="pct"/>
            <w:shd w:val="clear" w:color="auto" w:fill="auto"/>
          </w:tcPr>
          <w:p w14:paraId="64F7435D" w14:textId="77777777" w:rsidR="00AA3B98" w:rsidRDefault="00AA3B98" w:rsidP="00BE0AB0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328" w:type="pct"/>
            <w:shd w:val="clear" w:color="auto" w:fill="auto"/>
          </w:tcPr>
          <w:p w14:paraId="7CE035AD" w14:textId="77777777" w:rsidR="00AA3B98" w:rsidRDefault="00AA3B98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40782775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323" w:type="pct"/>
            <w:shd w:val="clear" w:color="auto" w:fill="auto"/>
          </w:tcPr>
          <w:p w14:paraId="5C8E85D9" w14:textId="77777777" w:rsidR="00AA3B98" w:rsidRDefault="00AA3B98" w:rsidP="00BE0AB0">
            <w:pPr>
              <w:pStyle w:val="a7"/>
              <w:ind w:firstLineChars="0" w:firstLine="0"/>
            </w:pPr>
          </w:p>
        </w:tc>
        <w:tc>
          <w:tcPr>
            <w:tcW w:w="1158" w:type="pct"/>
            <w:shd w:val="clear" w:color="auto" w:fill="auto"/>
          </w:tcPr>
          <w:p w14:paraId="62B1C792" w14:textId="77777777" w:rsidR="00AA3B98" w:rsidRDefault="00AA3B98" w:rsidP="00BE0AB0">
            <w:pPr>
              <w:pStyle w:val="a7"/>
              <w:ind w:firstLineChars="0" w:firstLine="0"/>
            </w:pPr>
          </w:p>
        </w:tc>
      </w:tr>
    </w:tbl>
    <w:p w14:paraId="6704147B" w14:textId="54D92F81" w:rsidR="00D30277" w:rsidRDefault="00D30277" w:rsidP="00D3027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33E8C963" w14:textId="77777777" w:rsidTr="00D30277">
        <w:tc>
          <w:tcPr>
            <w:tcW w:w="5000" w:type="pct"/>
            <w:shd w:val="clear" w:color="auto" w:fill="auto"/>
          </w:tcPr>
          <w:p w14:paraId="03334666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</w:t>
            </w:r>
          </w:p>
          <w:p w14:paraId="324224FD" w14:textId="77777777" w:rsidR="00AA3B98" w:rsidRDefault="00AA3B98" w:rsidP="00D30277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2.book</w:t>
            </w:r>
            <w:proofErr w:type="gramEnd"/>
          </w:p>
          <w:p w14:paraId="2AE97F9D" w14:textId="77777777" w:rsidR="00AA3B98" w:rsidRDefault="00AA3B98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326C7DAB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2093094D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653C39FF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0F1B34F0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type_book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1) not null ,</w:t>
            </w:r>
          </w:p>
          <w:p w14:paraId="734E5BBD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id_publisher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5) references u_2_1_1_2.publisher(</w:t>
            </w:r>
            <w:proofErr w:type="spellStart"/>
            <w:r>
              <w:t>id_publisher</w:t>
            </w:r>
            <w:proofErr w:type="spellEnd"/>
            <w:r>
              <w:t>) not null ,</w:t>
            </w:r>
          </w:p>
          <w:p w14:paraId="74011197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u_2_1_1_2.staff(</w:t>
            </w:r>
            <w:proofErr w:type="spellStart"/>
            <w:r>
              <w:t>id_staff</w:t>
            </w:r>
            <w:proofErr w:type="spellEnd"/>
            <w:r>
              <w:t>) not null ,</w:t>
            </w:r>
          </w:p>
          <w:p w14:paraId="4DB46DEC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2C8C193E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time_publish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4796FD20" w14:textId="77777777" w:rsidR="00AA3B98" w:rsidRDefault="00AA3B98" w:rsidP="00D3027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00F955CB" w14:textId="77777777" w:rsidR="00AA3B98" w:rsidRDefault="00AA3B98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23543714" w14:textId="77777777" w:rsidR="00AA3B98" w:rsidRDefault="00AA3B98" w:rsidP="00D30277">
            <w:pPr>
              <w:pStyle w:val="a7"/>
              <w:ind w:firstLineChars="0" w:firstLine="0"/>
            </w:pPr>
            <w:r>
              <w:t>;</w:t>
            </w:r>
          </w:p>
          <w:p w14:paraId="3C1C28FB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</w:t>
            </w:r>
            <w:r>
              <w:rPr>
                <w:rFonts w:hint="eastAsia"/>
              </w:rPr>
              <w:t>','SCHEMA','u_2_1_1_2','TABLE','book'</w:t>
            </w:r>
          </w:p>
          <w:p w14:paraId="40688A57" w14:textId="77777777" w:rsidR="00AA3B98" w:rsidRDefault="00AA3B98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</w:t>
            </w:r>
            <w:r>
              <w:rPr>
                <w:rFonts w:hint="eastAsia"/>
              </w:rPr>
              <w:t>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','SCHEMA','u_2_1_1_2','TABLE','book','COLUMN','id_book'</w:t>
            </w:r>
          </w:p>
          <w:p w14:paraId="7FFA25EC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','SCHEMA','u_2_1_1_2','TABLE','book','COLUMN','name_book'</w:t>
            </w:r>
          </w:p>
          <w:p w14:paraId="6F255A06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','SCHEMA','u_2</w:t>
            </w:r>
            <w:r>
              <w:t>_1_1_2','TABLE','book','COLUMN','price_book'</w:t>
            </w:r>
          </w:p>
          <w:p w14:paraId="7C768054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图书类型</w:t>
            </w:r>
            <w:r>
              <w:rPr>
                <w:rFonts w:hint="eastAsia"/>
              </w:rPr>
              <w:t>','SCHEMA','u_2_1_1_2','TABLE','book','COLUMN','type_book'</w:t>
            </w:r>
          </w:p>
          <w:p w14:paraId="18AA06FC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','SCHEMA','u_2_1_1_2','TABLE','book','COLUMN','id</w:t>
            </w:r>
            <w:r>
              <w:t>_publisher'</w:t>
            </w:r>
          </w:p>
          <w:p w14:paraId="5B2A041F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','SCHEMA','u_2_1_1_2','TABLE','book','COLUMN','id_staff'</w:t>
            </w:r>
          </w:p>
          <w:p w14:paraId="20FA1E4E" w14:textId="77777777" w:rsidR="00AA3B98" w:rsidRDefault="00AA3B9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','SCHEMA','u_2_1_1_2','TABLE','book','COLUMN','sum_book'</w:t>
            </w:r>
          </w:p>
          <w:p w14:paraId="7B6531B2" w14:textId="77777777" w:rsidR="00AA3B98" w:rsidRDefault="00AA3B98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','SCHEMA','u_2_1_1_2','TABLE','book','COLUMN','time_publish'</w:t>
            </w:r>
          </w:p>
          <w:p w14:paraId="67C60CE0" w14:textId="037D5CFE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0482B6E8" w14:textId="77777777" w:rsidR="00D30277" w:rsidRPr="00953D44" w:rsidRDefault="00D30277" w:rsidP="00D30277"/>
    <w:p w14:paraId="25AF90E3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卖家</w:t>
      </w:r>
    </w:p>
    <w:p w14:paraId="5B562D8E" w14:textId="77777777" w:rsidR="00D30277" w:rsidRPr="004361EA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 w:rsidRPr="00DF4DB6">
        <w:rPr>
          <w:rFonts w:hint="eastAsia"/>
        </w:rPr>
        <w:t>seller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id_seller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4"/>
        <w:gridCol w:w="1416"/>
        <w:gridCol w:w="1987"/>
        <w:gridCol w:w="707"/>
        <w:gridCol w:w="850"/>
        <w:gridCol w:w="709"/>
        <w:gridCol w:w="2777"/>
      </w:tblGrid>
      <w:tr w:rsidR="00D30277" w14:paraId="32C1C9D2" w14:textId="77777777" w:rsidTr="00D30277">
        <w:tc>
          <w:tcPr>
            <w:tcW w:w="347" w:type="pct"/>
            <w:shd w:val="clear" w:color="auto" w:fill="D9D9D9"/>
          </w:tcPr>
          <w:p w14:paraId="141E794E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70205B35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2457F119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5CC914D6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29313DE5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61204019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2D47EAFB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3B0E683D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737C01D3" w14:textId="77777777" w:rsidTr="00D30277">
        <w:tc>
          <w:tcPr>
            <w:tcW w:w="347" w:type="pct"/>
            <w:shd w:val="clear" w:color="auto" w:fill="auto"/>
          </w:tcPr>
          <w:p w14:paraId="4F685913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12E1B4C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10DA13F2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193BDC98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1" w:type="pct"/>
            <w:shd w:val="clear" w:color="auto" w:fill="auto"/>
          </w:tcPr>
          <w:p w14:paraId="288A771B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3081003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475B2EB0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101AE97C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D30277" w14:paraId="11BCC106" w14:textId="77777777" w:rsidTr="00D30277">
        <w:tc>
          <w:tcPr>
            <w:tcW w:w="347" w:type="pct"/>
            <w:shd w:val="clear" w:color="auto" w:fill="auto"/>
          </w:tcPr>
          <w:p w14:paraId="775EFC4D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12021188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卖家姓名</w:t>
            </w:r>
          </w:p>
        </w:tc>
        <w:tc>
          <w:tcPr>
            <w:tcW w:w="663" w:type="pct"/>
            <w:shd w:val="clear" w:color="auto" w:fill="auto"/>
          </w:tcPr>
          <w:p w14:paraId="7467561C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B5F69DB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0)</w:t>
            </w:r>
          </w:p>
        </w:tc>
        <w:tc>
          <w:tcPr>
            <w:tcW w:w="331" w:type="pct"/>
            <w:shd w:val="clear" w:color="auto" w:fill="auto"/>
          </w:tcPr>
          <w:p w14:paraId="566CCFCC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76CABC3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0F062BD6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7ACC7BF8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69CBAA8C" w14:textId="77777777" w:rsidTr="00D30277">
        <w:tc>
          <w:tcPr>
            <w:tcW w:w="347" w:type="pct"/>
            <w:shd w:val="clear" w:color="auto" w:fill="auto"/>
          </w:tcPr>
          <w:p w14:paraId="1145B443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A2120D8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卖家联系方式</w:t>
            </w:r>
          </w:p>
        </w:tc>
        <w:tc>
          <w:tcPr>
            <w:tcW w:w="663" w:type="pct"/>
            <w:shd w:val="clear" w:color="auto" w:fill="auto"/>
          </w:tcPr>
          <w:p w14:paraId="23F5C248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62B0665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331" w:type="pct"/>
            <w:shd w:val="clear" w:color="auto" w:fill="auto"/>
          </w:tcPr>
          <w:p w14:paraId="5BA11A0B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4E711187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2BA59B5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221063A6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D30277" w14:paraId="298A81E8" w14:textId="77777777" w:rsidTr="00D30277">
        <w:tc>
          <w:tcPr>
            <w:tcW w:w="347" w:type="pct"/>
            <w:shd w:val="clear" w:color="auto" w:fill="auto"/>
          </w:tcPr>
          <w:p w14:paraId="455AB57E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3F18D8C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卖家密码</w:t>
            </w:r>
          </w:p>
        </w:tc>
        <w:tc>
          <w:tcPr>
            <w:tcW w:w="663" w:type="pct"/>
            <w:shd w:val="clear" w:color="auto" w:fill="auto"/>
          </w:tcPr>
          <w:p w14:paraId="24D0077B" w14:textId="77777777" w:rsidR="00D30277" w:rsidRPr="007032BE" w:rsidRDefault="00D30277" w:rsidP="00D30277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ps</w:t>
            </w:r>
            <w:r w:rsidRPr="00DF4DB6">
              <w:rPr>
                <w:rFonts w:hint="eastAsia"/>
              </w:rPr>
              <w:t>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5BBBC86F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20</w:t>
            </w:r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4E05207E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5BC5744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156CAF36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058A667D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266B9B85" w14:textId="77777777" w:rsidTr="00D30277">
        <w:tc>
          <w:tcPr>
            <w:tcW w:w="347" w:type="pct"/>
            <w:shd w:val="clear" w:color="auto" w:fill="auto"/>
          </w:tcPr>
          <w:p w14:paraId="41A67979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A8EE8C8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663" w:type="pct"/>
            <w:shd w:val="clear" w:color="auto" w:fill="auto"/>
          </w:tcPr>
          <w:p w14:paraId="4785019E" w14:textId="77777777" w:rsidR="00D30277" w:rsidRPr="007032BE" w:rsidRDefault="00D30277" w:rsidP="00D30277">
            <w:pPr>
              <w:pStyle w:val="a7"/>
              <w:ind w:firstLineChars="0" w:firstLine="0"/>
            </w:pPr>
            <w:proofErr w:type="spellStart"/>
            <w:r>
              <w:t>id_area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549BF6BE" w14:textId="77777777" w:rsidR="00D30277" w:rsidRDefault="00D30277" w:rsidP="00D30277">
            <w:pPr>
              <w:pStyle w:val="a7"/>
              <w:ind w:firstLineChars="0" w:firstLine="0"/>
            </w:pPr>
            <w:r>
              <w:t>area(</w:t>
            </w:r>
            <w:proofErr w:type="spellStart"/>
            <w:r>
              <w:t>id_area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7E55C9E3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C2EF4C3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070BADF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2FBDFBA4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093A0819" w14:textId="77777777" w:rsidR="00D30277" w:rsidRDefault="00D30277" w:rsidP="00D3027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710991DF" w14:textId="77777777" w:rsidTr="00D30277">
        <w:tc>
          <w:tcPr>
            <w:tcW w:w="5000" w:type="pct"/>
            <w:shd w:val="clear" w:color="auto" w:fill="auto"/>
          </w:tcPr>
          <w:p w14:paraId="12556533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创建表：卖家</w:t>
            </w:r>
          </w:p>
          <w:p w14:paraId="71181F41" w14:textId="77777777" w:rsidR="00D30277" w:rsidRDefault="00D30277" w:rsidP="00D30277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2.seller</w:t>
            </w:r>
            <w:proofErr w:type="gramEnd"/>
          </w:p>
          <w:p w14:paraId="4573F6A0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0CC93544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1E0D1CB7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name_seller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781355FE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18D6F659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ps_seller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09B57E97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u_2_1_1_2.area(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12C61A8F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id_seller</w:t>
            </w:r>
            <w:proofErr w:type="spellEnd"/>
            <w:r>
              <w:t>)</w:t>
            </w:r>
          </w:p>
          <w:p w14:paraId="54F5A029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6E0E3848" w14:textId="77777777" w:rsidR="00D30277" w:rsidRDefault="00D30277" w:rsidP="00D30277">
            <w:pPr>
              <w:pStyle w:val="a7"/>
              <w:ind w:firstLineChars="0" w:firstLine="0"/>
            </w:pPr>
            <w:r>
              <w:t>;</w:t>
            </w:r>
          </w:p>
          <w:p w14:paraId="329217DF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','SCHEMA','u_2_1_1_2','TABLE','seller'</w:t>
            </w:r>
          </w:p>
          <w:p w14:paraId="29AA8747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','SCHEMA','u_2_1_1_2','TABLE','seller','COLUMN','id_seller'</w:t>
            </w:r>
          </w:p>
          <w:p w14:paraId="0E146A4A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MS_Descripti</w:t>
            </w:r>
            <w:r>
              <w:rPr>
                <w:rFonts w:hint="eastAsia"/>
              </w:rPr>
              <w:t>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卖家姓名</w:t>
            </w:r>
            <w:r>
              <w:rPr>
                <w:rFonts w:hint="eastAsia"/>
              </w:rPr>
              <w:t>','SCHEMA','u_2_1_1_2','TABLE','seller','COLUMN','name_seller'</w:t>
            </w:r>
          </w:p>
          <w:p w14:paraId="403E54E7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卖家联系方式</w:t>
            </w:r>
            <w:r>
              <w:rPr>
                <w:rFonts w:hint="eastAsia"/>
              </w:rPr>
              <w:t>','SCHEMA','u_2_1_1_2','TABLE','seller','COLUMN','tel_seller'</w:t>
            </w:r>
          </w:p>
          <w:p w14:paraId="324BE85A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卖家密码</w:t>
            </w:r>
            <w:r>
              <w:rPr>
                <w:rFonts w:hint="eastAsia"/>
              </w:rPr>
              <w:t>','SCHEMA','u_2_1_1</w:t>
            </w:r>
            <w:r>
              <w:t>_2','TABLE','seller','COLUMN','ps_seller'</w:t>
            </w:r>
          </w:p>
          <w:p w14:paraId="251D94A5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','SCHEMA','u_2_1_1_2','TABLE','seller','COLUMN','id_area'</w:t>
            </w:r>
          </w:p>
          <w:p w14:paraId="7ADC5082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172E0197" w14:textId="77777777" w:rsidR="00D30277" w:rsidRPr="00953D44" w:rsidRDefault="00D30277" w:rsidP="00D30277"/>
    <w:p w14:paraId="5AFFAEC8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岗位</w:t>
      </w:r>
    </w:p>
    <w:p w14:paraId="1DE11FF3" w14:textId="77777777" w:rsidR="00D30277" w:rsidRPr="00FB1786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post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</w:t>
      </w:r>
      <w:r>
        <w:t>post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4"/>
        <w:gridCol w:w="1416"/>
        <w:gridCol w:w="1987"/>
        <w:gridCol w:w="707"/>
        <w:gridCol w:w="850"/>
        <w:gridCol w:w="709"/>
        <w:gridCol w:w="2777"/>
      </w:tblGrid>
      <w:tr w:rsidR="00D30277" w14:paraId="3D7CE37E" w14:textId="77777777" w:rsidTr="00D30277">
        <w:tc>
          <w:tcPr>
            <w:tcW w:w="347" w:type="pct"/>
            <w:shd w:val="clear" w:color="auto" w:fill="D9D9D9"/>
          </w:tcPr>
          <w:p w14:paraId="60937954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14A2735F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3730AD8C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617EA9E0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5347E44B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080DFCFF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1BAF7DC2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36783B04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2DE09A84" w14:textId="77777777" w:rsidTr="00D30277">
        <w:tc>
          <w:tcPr>
            <w:tcW w:w="347" w:type="pct"/>
            <w:shd w:val="clear" w:color="auto" w:fill="auto"/>
          </w:tcPr>
          <w:p w14:paraId="7B3026D8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014F3704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56FE4262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734590B4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331" w:type="pct"/>
            <w:shd w:val="clear" w:color="auto" w:fill="auto"/>
          </w:tcPr>
          <w:p w14:paraId="4ECD2C4C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0293075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734D1F8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0067EC4B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>
              <w:t>post</w:t>
            </w:r>
            <w:proofErr w:type="spellEnd"/>
          </w:p>
        </w:tc>
      </w:tr>
      <w:tr w:rsidR="00D30277" w14:paraId="41C1D072" w14:textId="77777777" w:rsidTr="00D30277">
        <w:tc>
          <w:tcPr>
            <w:tcW w:w="347" w:type="pct"/>
            <w:shd w:val="clear" w:color="auto" w:fill="auto"/>
          </w:tcPr>
          <w:p w14:paraId="1C94864F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08F14A16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岗位名称</w:t>
            </w:r>
          </w:p>
        </w:tc>
        <w:tc>
          <w:tcPr>
            <w:tcW w:w="663" w:type="pct"/>
            <w:shd w:val="clear" w:color="auto" w:fill="auto"/>
          </w:tcPr>
          <w:p w14:paraId="2BB3E91D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002BD13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40)</w:t>
            </w:r>
          </w:p>
        </w:tc>
        <w:tc>
          <w:tcPr>
            <w:tcW w:w="331" w:type="pct"/>
            <w:shd w:val="clear" w:color="auto" w:fill="auto"/>
          </w:tcPr>
          <w:p w14:paraId="741C5CF0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F26579F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CFC7973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7CCC395E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439945BF" w14:textId="77777777" w:rsidTr="00D30277">
        <w:tc>
          <w:tcPr>
            <w:tcW w:w="347" w:type="pct"/>
            <w:shd w:val="clear" w:color="auto" w:fill="auto"/>
          </w:tcPr>
          <w:p w14:paraId="436684A6" w14:textId="77777777" w:rsidR="00D30277" w:rsidRDefault="00D30277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EFBA8F9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278E3C0A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16A20E79" w14:textId="77777777" w:rsidR="00D30277" w:rsidRDefault="00D30277" w:rsidP="00D30277">
            <w:pPr>
              <w:pStyle w:val="a7"/>
              <w:ind w:firstLineChars="0" w:firstLine="0"/>
            </w:pPr>
            <w:r>
              <w:t>depart(</w:t>
            </w:r>
            <w:proofErr w:type="spellStart"/>
            <w:r w:rsidRPr="00DF4DB6">
              <w:t>id_</w:t>
            </w:r>
            <w:r>
              <w:t>depart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6211EC55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4A45171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0ED550B8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28864F34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6A1591A4" w14:textId="77777777" w:rsidR="00D30277" w:rsidRDefault="00D30277" w:rsidP="00D3027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0FCF3E36" w14:textId="77777777" w:rsidTr="00D30277">
        <w:tc>
          <w:tcPr>
            <w:tcW w:w="5000" w:type="pct"/>
            <w:shd w:val="clear" w:color="auto" w:fill="auto"/>
          </w:tcPr>
          <w:p w14:paraId="588137F0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创建表：岗位</w:t>
            </w:r>
          </w:p>
          <w:p w14:paraId="704BD996" w14:textId="77777777" w:rsidR="00D30277" w:rsidRDefault="00D30277" w:rsidP="00D30277">
            <w:pPr>
              <w:pStyle w:val="a7"/>
              <w:ind w:firstLineChars="0" w:firstLine="0"/>
            </w:pPr>
            <w:r>
              <w:t>create table u_2_1_1_2.post</w:t>
            </w:r>
          </w:p>
          <w:p w14:paraId="28E742CF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4AFAC7A8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id_post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not null ,</w:t>
            </w:r>
          </w:p>
          <w:p w14:paraId="11CA4450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name_post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 ,</w:t>
            </w:r>
          </w:p>
          <w:p w14:paraId="17AB6118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id_depart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u_2_1_1_2.depart(</w:t>
            </w:r>
            <w:proofErr w:type="spellStart"/>
            <w:r>
              <w:t>id_depart</w:t>
            </w:r>
            <w:proofErr w:type="spellEnd"/>
            <w:r>
              <w:t>) not null ,</w:t>
            </w:r>
          </w:p>
          <w:p w14:paraId="24B899C1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id_post</w:t>
            </w:r>
            <w:proofErr w:type="spellEnd"/>
            <w:r>
              <w:t>)</w:t>
            </w:r>
          </w:p>
          <w:p w14:paraId="58EF5841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711998F7" w14:textId="77777777" w:rsidR="00D30277" w:rsidRDefault="00D30277" w:rsidP="00D30277">
            <w:pPr>
              <w:pStyle w:val="a7"/>
              <w:ind w:firstLineChars="0" w:firstLine="0"/>
            </w:pPr>
            <w:r>
              <w:t>;</w:t>
            </w:r>
          </w:p>
          <w:p w14:paraId="7E0E3662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岗位</w:t>
            </w:r>
            <w:r>
              <w:rPr>
                <w:rFonts w:hint="eastAsia"/>
              </w:rPr>
              <w:t>','SCH</w:t>
            </w:r>
            <w:r>
              <w:t>EMA','u_2_1_1_2','TABLE','post'</w:t>
            </w:r>
          </w:p>
          <w:p w14:paraId="02495B25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岗位编号</w:t>
            </w:r>
            <w:r>
              <w:rPr>
                <w:rFonts w:hint="eastAsia"/>
              </w:rPr>
              <w:t>','SCHEMA','u_2_1_1_2','TABLE','post','COLUMN','id_post'</w:t>
            </w:r>
          </w:p>
          <w:p w14:paraId="533A5290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岗位名称</w:t>
            </w:r>
            <w:r>
              <w:rPr>
                <w:rFonts w:hint="eastAsia"/>
              </w:rPr>
              <w:t>','SCHEMA','u_2_1_1_2','TABLE','post','COLUMN','name_post'</w:t>
            </w:r>
          </w:p>
          <w:p w14:paraId="7F7E3A06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</w:t>
            </w:r>
            <w:r>
              <w:rPr>
                <w:rFonts w:hint="eastAsia"/>
              </w:rPr>
              <w:t>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部门编号</w:t>
            </w:r>
            <w:r>
              <w:rPr>
                <w:rFonts w:hint="eastAsia"/>
              </w:rPr>
              <w:t>','SCHEMA','u_2_1_1_2','TABLE','post','COLUMN','id_depart'</w:t>
            </w:r>
          </w:p>
          <w:p w14:paraId="2884F59D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1C925D9C" w14:textId="77777777" w:rsidR="00D30277" w:rsidRPr="00C81782" w:rsidRDefault="00D30277" w:rsidP="00D30277"/>
    <w:p w14:paraId="361DE1CB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购买</w:t>
      </w:r>
    </w:p>
    <w:p w14:paraId="336C0476" w14:textId="00D90B70" w:rsidR="00D30277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 w:rsidRPr="008C6BB6">
        <w:t>purchase</w:t>
      </w:r>
      <w:r>
        <w:rPr>
          <w:rFonts w:hint="eastAsia"/>
        </w:rPr>
        <w:t>（</w:t>
      </w:r>
      <w:proofErr w:type="spellStart"/>
      <w:r w:rsidRPr="00A84B38">
        <w:t>id_book,id_buyer,id_seller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3"/>
        <w:gridCol w:w="1416"/>
        <w:gridCol w:w="1987"/>
        <w:gridCol w:w="707"/>
        <w:gridCol w:w="850"/>
        <w:gridCol w:w="1844"/>
        <w:gridCol w:w="1643"/>
      </w:tblGrid>
      <w:tr w:rsidR="0084345C" w14:paraId="0981D02C" w14:textId="77777777" w:rsidTr="00602DC8">
        <w:tc>
          <w:tcPr>
            <w:tcW w:w="347" w:type="pct"/>
            <w:shd w:val="clear" w:color="auto" w:fill="D9D9D9"/>
          </w:tcPr>
          <w:p w14:paraId="376DBD08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07F9A3FE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0F14F0B6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31633AC1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46D1C046" w14:textId="77777777" w:rsidR="0084345C" w:rsidRDefault="0084345C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77CA262D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863" w:type="pct"/>
            <w:shd w:val="clear" w:color="auto" w:fill="D9D9D9"/>
          </w:tcPr>
          <w:p w14:paraId="21278A01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69" w:type="pct"/>
            <w:shd w:val="clear" w:color="auto" w:fill="D9D9D9"/>
          </w:tcPr>
          <w:p w14:paraId="04E6135F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4345C" w14:paraId="7AA7D6F2" w14:textId="77777777" w:rsidTr="00602DC8">
        <w:tc>
          <w:tcPr>
            <w:tcW w:w="347" w:type="pct"/>
            <w:shd w:val="clear" w:color="auto" w:fill="auto"/>
          </w:tcPr>
          <w:p w14:paraId="541BE55A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D3A7E78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663" w:type="pct"/>
            <w:shd w:val="clear" w:color="auto" w:fill="auto"/>
          </w:tcPr>
          <w:p w14:paraId="58129417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5BC80FAB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  <w:r>
              <w:rPr>
                <w:rFonts w:hint="eastAsia"/>
              </w:rPr>
              <w:t>(</w:t>
            </w: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250E00BE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53F48E6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07DC6B29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2E07C1F0" w14:textId="77777777" w:rsidR="0084345C" w:rsidRDefault="0084345C" w:rsidP="00602DC8">
            <w:pPr>
              <w:pStyle w:val="a7"/>
              <w:ind w:firstLineChars="0" w:firstLine="0"/>
            </w:pPr>
          </w:p>
        </w:tc>
      </w:tr>
      <w:tr w:rsidR="0084345C" w14:paraId="0E4CE4E3" w14:textId="77777777" w:rsidTr="00602DC8">
        <w:tc>
          <w:tcPr>
            <w:tcW w:w="347" w:type="pct"/>
            <w:shd w:val="clear" w:color="auto" w:fill="auto"/>
          </w:tcPr>
          <w:p w14:paraId="13EDFC0D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BEB3532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买家号</w:t>
            </w:r>
          </w:p>
        </w:tc>
        <w:tc>
          <w:tcPr>
            <w:tcW w:w="663" w:type="pct"/>
            <w:shd w:val="clear" w:color="auto" w:fill="auto"/>
          </w:tcPr>
          <w:p w14:paraId="79649B06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39C298C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buyer</w:t>
            </w:r>
            <w:r>
              <w:t>(</w:t>
            </w: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38F296C8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4D8F55F7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0EE1C05F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059DB59C" w14:textId="77777777" w:rsidR="0084345C" w:rsidRDefault="0084345C" w:rsidP="00602DC8">
            <w:pPr>
              <w:pStyle w:val="a7"/>
              <w:ind w:firstLineChars="0" w:firstLine="0"/>
            </w:pPr>
          </w:p>
        </w:tc>
      </w:tr>
      <w:tr w:rsidR="0084345C" w14:paraId="1BE9FDE8" w14:textId="77777777" w:rsidTr="00602DC8">
        <w:tc>
          <w:tcPr>
            <w:tcW w:w="347" w:type="pct"/>
            <w:shd w:val="clear" w:color="auto" w:fill="auto"/>
          </w:tcPr>
          <w:p w14:paraId="36F58952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04A1D2C1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4F1EDFEC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6E814835" w14:textId="77777777" w:rsidR="0084345C" w:rsidRDefault="0084345C" w:rsidP="00602DC8">
            <w:pPr>
              <w:pStyle w:val="a7"/>
              <w:ind w:firstLineChars="0" w:firstLine="0"/>
            </w:pPr>
            <w:r>
              <w:t>seller(</w:t>
            </w:r>
            <w:proofErr w:type="spellStart"/>
            <w:r w:rsidRPr="00DF4DB6">
              <w:t>id_</w:t>
            </w:r>
            <w:r>
              <w:t>sell</w:t>
            </w:r>
            <w:r w:rsidRPr="00DF4DB6">
              <w:t>er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70BC1389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A465964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77E03D72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70A242CF" w14:textId="77777777" w:rsidR="0084345C" w:rsidRDefault="0084345C" w:rsidP="00602DC8">
            <w:pPr>
              <w:pStyle w:val="a7"/>
              <w:ind w:firstLineChars="0" w:firstLine="0"/>
            </w:pPr>
          </w:p>
        </w:tc>
      </w:tr>
      <w:tr w:rsidR="0084345C" w14:paraId="3E72E179" w14:textId="77777777" w:rsidTr="00602DC8">
        <w:tc>
          <w:tcPr>
            <w:tcW w:w="347" w:type="pct"/>
            <w:shd w:val="clear" w:color="auto" w:fill="auto"/>
          </w:tcPr>
          <w:p w14:paraId="7ABE66BF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578B9CD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数量</w:t>
            </w:r>
          </w:p>
        </w:tc>
        <w:tc>
          <w:tcPr>
            <w:tcW w:w="663" w:type="pct"/>
            <w:shd w:val="clear" w:color="auto" w:fill="auto"/>
          </w:tcPr>
          <w:p w14:paraId="337CD699" w14:textId="77777777" w:rsidR="0084345C" w:rsidRPr="00DF4DB6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s</w:t>
            </w:r>
            <w:r w:rsidRPr="00DF4DB6">
              <w:t>um_book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57417F6D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06C25C42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959F36A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3ADC267D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2ABD625A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84345C" w14:paraId="0E6042C1" w14:textId="77777777" w:rsidTr="00602DC8">
        <w:tc>
          <w:tcPr>
            <w:tcW w:w="347" w:type="pct"/>
            <w:shd w:val="clear" w:color="auto" w:fill="auto"/>
          </w:tcPr>
          <w:p w14:paraId="5840C36F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796696B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时间</w:t>
            </w:r>
          </w:p>
        </w:tc>
        <w:tc>
          <w:tcPr>
            <w:tcW w:w="663" w:type="pct"/>
            <w:shd w:val="clear" w:color="auto" w:fill="auto"/>
          </w:tcPr>
          <w:p w14:paraId="7056FD84" w14:textId="77777777" w:rsidR="0084345C" w:rsidRPr="00DF4DB6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t>time_order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5448B460" w14:textId="77777777" w:rsidR="0084345C" w:rsidRDefault="0084345C" w:rsidP="00602DC8">
            <w:pPr>
              <w:pStyle w:val="a7"/>
              <w:ind w:firstLineChars="0" w:firstLine="0"/>
            </w:pPr>
            <w:r>
              <w:t>datetime</w:t>
            </w:r>
          </w:p>
        </w:tc>
        <w:tc>
          <w:tcPr>
            <w:tcW w:w="331" w:type="pct"/>
            <w:shd w:val="clear" w:color="auto" w:fill="auto"/>
          </w:tcPr>
          <w:p w14:paraId="043CB7CC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863B652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14563DE2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4B90D5A0" w14:textId="77777777" w:rsidR="0084345C" w:rsidRDefault="0084345C" w:rsidP="00602DC8">
            <w:pPr>
              <w:pStyle w:val="a7"/>
              <w:ind w:firstLineChars="0" w:firstLine="0"/>
            </w:pPr>
          </w:p>
        </w:tc>
      </w:tr>
      <w:tr w:rsidR="0084345C" w14:paraId="1762D0C2" w14:textId="77777777" w:rsidTr="00602DC8">
        <w:tc>
          <w:tcPr>
            <w:tcW w:w="347" w:type="pct"/>
            <w:shd w:val="clear" w:color="auto" w:fill="auto"/>
          </w:tcPr>
          <w:p w14:paraId="1DEDA19C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05D99B1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金额</w:t>
            </w:r>
          </w:p>
        </w:tc>
        <w:tc>
          <w:tcPr>
            <w:tcW w:w="663" w:type="pct"/>
            <w:shd w:val="clear" w:color="auto" w:fill="auto"/>
          </w:tcPr>
          <w:p w14:paraId="61DDE1BB" w14:textId="77777777" w:rsidR="0084345C" w:rsidRPr="00DF4DB6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t>price_order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1829B940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t>7,2)</w:t>
            </w:r>
          </w:p>
        </w:tc>
        <w:tc>
          <w:tcPr>
            <w:tcW w:w="331" w:type="pct"/>
            <w:shd w:val="clear" w:color="auto" w:fill="auto"/>
          </w:tcPr>
          <w:p w14:paraId="13B47876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D7E00CA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35F10885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7AE0A690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84345C" w14:paraId="50CECE0D" w14:textId="77777777" w:rsidTr="00602DC8">
        <w:tc>
          <w:tcPr>
            <w:tcW w:w="347" w:type="pct"/>
            <w:shd w:val="clear" w:color="auto" w:fill="auto"/>
          </w:tcPr>
          <w:p w14:paraId="44EF726D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105922B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是否发货</w:t>
            </w:r>
          </w:p>
        </w:tc>
        <w:tc>
          <w:tcPr>
            <w:tcW w:w="663" w:type="pct"/>
            <w:shd w:val="clear" w:color="auto" w:fill="auto"/>
          </w:tcPr>
          <w:p w14:paraId="3DC55BE8" w14:textId="77777777" w:rsidR="0084345C" w:rsidRPr="00DF4DB6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t>deliver_check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5763966A" w14:textId="77777777" w:rsidR="0084345C" w:rsidRDefault="0084345C" w:rsidP="00602DC8">
            <w:pPr>
              <w:pStyle w:val="a7"/>
              <w:ind w:firstLineChars="0" w:firstLine="0"/>
            </w:pPr>
            <w:r>
              <w:t>bit</w:t>
            </w:r>
          </w:p>
        </w:tc>
        <w:tc>
          <w:tcPr>
            <w:tcW w:w="331" w:type="pct"/>
            <w:shd w:val="clear" w:color="auto" w:fill="auto"/>
          </w:tcPr>
          <w:p w14:paraId="228E571F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49B10858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2799E7C5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565D3533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  <w:tr w:rsidR="0084345C" w14:paraId="068422D5" w14:textId="77777777" w:rsidTr="00602DC8">
        <w:tc>
          <w:tcPr>
            <w:tcW w:w="347" w:type="pct"/>
            <w:shd w:val="clear" w:color="auto" w:fill="auto"/>
          </w:tcPr>
          <w:p w14:paraId="28C3B179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67C463F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是否付款</w:t>
            </w:r>
          </w:p>
        </w:tc>
        <w:tc>
          <w:tcPr>
            <w:tcW w:w="663" w:type="pct"/>
            <w:shd w:val="clear" w:color="auto" w:fill="auto"/>
          </w:tcPr>
          <w:p w14:paraId="189FD02E" w14:textId="77777777" w:rsidR="0084345C" w:rsidRPr="00DF4DB6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t>pay_check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460240C3" w14:textId="77777777" w:rsidR="0084345C" w:rsidRDefault="0084345C" w:rsidP="00602DC8">
            <w:pPr>
              <w:pStyle w:val="a7"/>
              <w:ind w:firstLineChars="0" w:firstLine="0"/>
            </w:pPr>
            <w:r>
              <w:t>bit</w:t>
            </w:r>
          </w:p>
        </w:tc>
        <w:tc>
          <w:tcPr>
            <w:tcW w:w="331" w:type="pct"/>
            <w:shd w:val="clear" w:color="auto" w:fill="auto"/>
          </w:tcPr>
          <w:p w14:paraId="5F7B60B0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B3936B4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7CF4470B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42565EEB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</w:tbl>
    <w:p w14:paraId="2D36A757" w14:textId="05F95309" w:rsidR="00D30277" w:rsidRDefault="00D30277" w:rsidP="00D3027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3578F660" w14:textId="77777777" w:rsidTr="00D30277">
        <w:tc>
          <w:tcPr>
            <w:tcW w:w="5000" w:type="pct"/>
            <w:shd w:val="clear" w:color="auto" w:fill="auto"/>
          </w:tcPr>
          <w:p w14:paraId="2B57476B" w14:textId="77777777" w:rsidR="0084345C" w:rsidRDefault="0084345C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创建表：购买</w:t>
            </w:r>
          </w:p>
          <w:p w14:paraId="2C9A2282" w14:textId="77777777" w:rsidR="0084345C" w:rsidRDefault="0084345C" w:rsidP="00D30277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2.purchase</w:t>
            </w:r>
            <w:proofErr w:type="gramEnd"/>
          </w:p>
          <w:p w14:paraId="6ED8E460" w14:textId="77777777" w:rsidR="0084345C" w:rsidRDefault="0084345C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44C7A077" w14:textId="77777777" w:rsidR="0084345C" w:rsidRDefault="0084345C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references u_2_1_1_2.book(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4439E0A7" w14:textId="77777777" w:rsidR="0084345C" w:rsidRDefault="0084345C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u_2_1_1_2.buyer(</w:t>
            </w:r>
            <w:proofErr w:type="spellStart"/>
            <w:r>
              <w:t>id_buyer</w:t>
            </w:r>
            <w:proofErr w:type="spellEnd"/>
            <w:r>
              <w:t>) not null ,</w:t>
            </w:r>
          </w:p>
          <w:p w14:paraId="01F97827" w14:textId="77777777" w:rsidR="0084345C" w:rsidRDefault="0084345C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u_2_1_1_2.seller(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208696A0" w14:textId="77777777" w:rsidR="0084345C" w:rsidRDefault="0084345C" w:rsidP="00D30277">
            <w:pPr>
              <w:pStyle w:val="a7"/>
              <w:ind w:firstLineChars="0" w:firstLine="0"/>
            </w:pPr>
            <w:r>
              <w:lastRenderedPageBreak/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3A5D7B4E" w14:textId="77777777" w:rsidR="0084345C" w:rsidRDefault="0084345C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time_order</w:t>
            </w:r>
            <w:proofErr w:type="spellEnd"/>
            <w:r>
              <w:t xml:space="preserve"> datetime not </w:t>
            </w:r>
            <w:proofErr w:type="gramStart"/>
            <w:r>
              <w:t>null ,</w:t>
            </w:r>
            <w:proofErr w:type="gramEnd"/>
          </w:p>
          <w:p w14:paraId="3523F435" w14:textId="77777777" w:rsidR="0084345C" w:rsidRDefault="0084345C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price_order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7,2) not null ,</w:t>
            </w:r>
          </w:p>
          <w:p w14:paraId="58413BD6" w14:textId="77777777" w:rsidR="0084345C" w:rsidRDefault="0084345C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deliver_check</w:t>
            </w:r>
            <w:proofErr w:type="spellEnd"/>
            <w:r>
              <w:t xml:space="preserve"> bit not </w:t>
            </w:r>
            <w:proofErr w:type="gramStart"/>
            <w:r>
              <w:t>null ,</w:t>
            </w:r>
            <w:proofErr w:type="gramEnd"/>
          </w:p>
          <w:p w14:paraId="2221E981" w14:textId="77777777" w:rsidR="0084345C" w:rsidRDefault="0084345C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pay_check</w:t>
            </w:r>
            <w:proofErr w:type="spellEnd"/>
            <w:r>
              <w:t xml:space="preserve"> bit not </w:t>
            </w:r>
            <w:proofErr w:type="gramStart"/>
            <w:r>
              <w:t>null ,</w:t>
            </w:r>
            <w:proofErr w:type="gramEnd"/>
          </w:p>
          <w:p w14:paraId="669F9119" w14:textId="77777777" w:rsidR="0084345C" w:rsidRDefault="0084345C" w:rsidP="00D3027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</w:t>
            </w:r>
            <w:proofErr w:type="gramStart"/>
            <w:r>
              <w:t>book,id</w:t>
            </w:r>
            <w:proofErr w:type="gramEnd"/>
            <w:r>
              <w:t>_buyer,id_seller</w:t>
            </w:r>
            <w:proofErr w:type="spellEnd"/>
            <w:r>
              <w:t>)</w:t>
            </w:r>
          </w:p>
          <w:p w14:paraId="7B89CD73" w14:textId="77777777" w:rsidR="0084345C" w:rsidRDefault="0084345C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1E8C692D" w14:textId="77777777" w:rsidR="0084345C" w:rsidRDefault="0084345C" w:rsidP="00D30277">
            <w:pPr>
              <w:pStyle w:val="a7"/>
              <w:ind w:firstLineChars="0" w:firstLine="0"/>
            </w:pPr>
            <w:r>
              <w:t>;</w:t>
            </w:r>
          </w:p>
          <w:p w14:paraId="57A6133E" w14:textId="77777777" w:rsidR="0084345C" w:rsidRDefault="0084345C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购买</w:t>
            </w:r>
            <w:r>
              <w:rPr>
                <w:rFonts w:hint="eastAsia"/>
              </w:rPr>
              <w:t>','SCHEMA','u_2_1_1</w:t>
            </w:r>
            <w:r>
              <w:t>_2','TABLE','purchase'</w:t>
            </w:r>
          </w:p>
          <w:p w14:paraId="5590A477" w14:textId="77777777" w:rsidR="0084345C" w:rsidRDefault="0084345C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','SCHEMA','u_2_1_1_2','TABLE','purchase','COLUMN','id_book'</w:t>
            </w:r>
          </w:p>
          <w:p w14:paraId="58A86621" w14:textId="77777777" w:rsidR="0084345C" w:rsidRDefault="0084345C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','SCHEMA','u_2_1_1_2','TABLE','purchase','COLUMN','id_buyer'</w:t>
            </w:r>
          </w:p>
          <w:p w14:paraId="57D26F8A" w14:textId="77777777" w:rsidR="0084345C" w:rsidRDefault="0084345C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</w:t>
            </w:r>
            <w:r>
              <w:rPr>
                <w:rFonts w:hint="eastAsia"/>
              </w:rPr>
              <w:t>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','SCHEMA','u_2_1_1_2','TABLE','purchase','COLUMN','id_seller'</w:t>
            </w:r>
          </w:p>
          <w:p w14:paraId="121A8E2F" w14:textId="77777777" w:rsidR="0084345C" w:rsidRDefault="0084345C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购买数量</w:t>
            </w:r>
            <w:r>
              <w:rPr>
                <w:rFonts w:hint="eastAsia"/>
              </w:rPr>
              <w:t>','SCHEMA','u_2_1_1_2','TABLE','purchase','COLUMN','sum_book'</w:t>
            </w:r>
          </w:p>
          <w:p w14:paraId="1244F5F6" w14:textId="77777777" w:rsidR="0084345C" w:rsidRDefault="0084345C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MS_Descripti</w:t>
            </w:r>
            <w:r>
              <w:rPr>
                <w:rFonts w:hint="eastAsia"/>
              </w:rPr>
              <w:t>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购买时间</w:t>
            </w:r>
            <w:r>
              <w:rPr>
                <w:rFonts w:hint="eastAsia"/>
              </w:rPr>
              <w:t>','SCHEMA','u_2_1_1_2','TABLE','purchase','COLUMN','time_order'</w:t>
            </w:r>
          </w:p>
          <w:p w14:paraId="632F41AA" w14:textId="77777777" w:rsidR="0084345C" w:rsidRDefault="0084345C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购买金额</w:t>
            </w:r>
            <w:r>
              <w:rPr>
                <w:rFonts w:hint="eastAsia"/>
              </w:rPr>
              <w:t>','SCHEMA','u_2_1_1_2','TABLE','purchase','COLUMN','price_order'</w:t>
            </w:r>
          </w:p>
          <w:p w14:paraId="261E4005" w14:textId="77777777" w:rsidR="0084345C" w:rsidRDefault="0084345C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是否发货</w:t>
            </w:r>
            <w:r>
              <w:rPr>
                <w:rFonts w:hint="eastAsia"/>
              </w:rPr>
              <w:t>','SCHEMA','u_2_1</w:t>
            </w:r>
            <w:r>
              <w:t>_1_2','TABLE','purchase','COLUMN','deliver_check'</w:t>
            </w:r>
          </w:p>
          <w:p w14:paraId="73A2382C" w14:textId="77777777" w:rsidR="0084345C" w:rsidRDefault="0084345C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是否付款</w:t>
            </w:r>
            <w:r>
              <w:rPr>
                <w:rFonts w:hint="eastAsia"/>
              </w:rPr>
              <w:t>','SCHEMA','u_2_1_1_2','TABLE','purchase','COLUMN','pay_check'</w:t>
            </w:r>
          </w:p>
          <w:p w14:paraId="3433776A" w14:textId="718AC486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7C9084AF" w14:textId="77777777" w:rsidR="00D30277" w:rsidRPr="00C81782" w:rsidRDefault="00D30277" w:rsidP="00D30277"/>
    <w:p w14:paraId="4F3F162C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从事</w:t>
      </w:r>
    </w:p>
    <w:p w14:paraId="424285B4" w14:textId="6BF0E959" w:rsidR="00D30277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proofErr w:type="spellStart"/>
      <w:r w:rsidRPr="008C6BB6">
        <w:t>work</w:t>
      </w:r>
      <w:r>
        <w:rPr>
          <w:rFonts w:hint="eastAsia"/>
        </w:rPr>
        <w:t>_</w:t>
      </w:r>
      <w:r w:rsidRPr="008C6BB6">
        <w:t>as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</w:t>
      </w:r>
      <w:r>
        <w:t>_staff</w:t>
      </w:r>
      <w:proofErr w:type="spellEnd"/>
      <w:r w:rsidRPr="00A84B38">
        <w:t xml:space="preserve">, </w:t>
      </w:r>
      <w:proofErr w:type="spellStart"/>
      <w:r w:rsidRPr="00DF4DB6">
        <w:rPr>
          <w:rFonts w:hint="eastAsia"/>
        </w:rPr>
        <w:t>id_</w:t>
      </w:r>
      <w:r>
        <w:t>post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3"/>
        <w:gridCol w:w="1416"/>
        <w:gridCol w:w="1987"/>
        <w:gridCol w:w="707"/>
        <w:gridCol w:w="850"/>
        <w:gridCol w:w="1844"/>
        <w:gridCol w:w="1643"/>
      </w:tblGrid>
      <w:tr w:rsidR="00570C46" w14:paraId="2D58E8A2" w14:textId="77777777" w:rsidTr="00602DC8">
        <w:tc>
          <w:tcPr>
            <w:tcW w:w="347" w:type="pct"/>
            <w:shd w:val="clear" w:color="auto" w:fill="D9D9D9"/>
          </w:tcPr>
          <w:p w14:paraId="4E9A146A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080E0260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1C7DC484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1FE8B2CE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3D203AD0" w14:textId="77777777" w:rsidR="00570C46" w:rsidRDefault="00570C46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187D1D53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863" w:type="pct"/>
            <w:shd w:val="clear" w:color="auto" w:fill="D9D9D9"/>
          </w:tcPr>
          <w:p w14:paraId="12DAB1E0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69" w:type="pct"/>
            <w:shd w:val="clear" w:color="auto" w:fill="D9D9D9"/>
          </w:tcPr>
          <w:p w14:paraId="6AE6A51B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70C46" w14:paraId="74004BA0" w14:textId="77777777" w:rsidTr="00602DC8">
        <w:tc>
          <w:tcPr>
            <w:tcW w:w="347" w:type="pct"/>
            <w:shd w:val="clear" w:color="auto" w:fill="auto"/>
          </w:tcPr>
          <w:p w14:paraId="46E15103" w14:textId="77777777" w:rsidR="00570C46" w:rsidRDefault="00570C46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CEDC8D7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663" w:type="pct"/>
            <w:shd w:val="clear" w:color="auto" w:fill="auto"/>
          </w:tcPr>
          <w:p w14:paraId="593EB765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560E8EFB" w14:textId="77777777" w:rsidR="00570C46" w:rsidRDefault="00570C46" w:rsidP="00602DC8">
            <w:pPr>
              <w:pStyle w:val="a7"/>
              <w:ind w:firstLineChars="0" w:firstLine="0"/>
            </w:pPr>
            <w:r>
              <w:t>staff</w:t>
            </w: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0790259A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FFF466F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3F3DE0B9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43E2EF3A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4B77BD08" w14:textId="77777777" w:rsidTr="00602DC8">
        <w:tc>
          <w:tcPr>
            <w:tcW w:w="347" w:type="pct"/>
            <w:shd w:val="clear" w:color="auto" w:fill="auto"/>
          </w:tcPr>
          <w:p w14:paraId="4A6224DF" w14:textId="77777777" w:rsidR="00570C46" w:rsidRDefault="00570C46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22D60A5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11E1676C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0F4946AC" w14:textId="77777777" w:rsidR="00570C46" w:rsidRDefault="00570C46" w:rsidP="00602DC8">
            <w:pPr>
              <w:pStyle w:val="a7"/>
              <w:ind w:firstLineChars="0" w:firstLine="0"/>
            </w:pPr>
            <w:r>
              <w:t>post(</w:t>
            </w: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0928DCF3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FB10D0C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464E7D18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4C21E5BF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231E5E7A" w14:textId="77777777" w:rsidTr="00602DC8">
        <w:tc>
          <w:tcPr>
            <w:tcW w:w="347" w:type="pct"/>
            <w:shd w:val="clear" w:color="auto" w:fill="auto"/>
          </w:tcPr>
          <w:p w14:paraId="4B9BC448" w14:textId="77777777" w:rsidR="00570C46" w:rsidRDefault="00570C46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1C5D8F8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上岗时间</w:t>
            </w:r>
          </w:p>
        </w:tc>
        <w:tc>
          <w:tcPr>
            <w:tcW w:w="663" w:type="pct"/>
            <w:shd w:val="clear" w:color="auto" w:fill="auto"/>
          </w:tcPr>
          <w:p w14:paraId="0E2181A1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>
              <w:rPr>
                <w:rFonts w:hint="eastAsia"/>
              </w:rP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676C7AB" w14:textId="77777777" w:rsidR="00570C46" w:rsidRDefault="00570C46" w:rsidP="00602DC8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331" w:type="pct"/>
            <w:shd w:val="clear" w:color="auto" w:fill="auto"/>
          </w:tcPr>
          <w:p w14:paraId="05D6BE38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A4C2EAE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77A795DC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732D1227" w14:textId="77777777" w:rsidR="00570C46" w:rsidRDefault="00570C46" w:rsidP="00602DC8">
            <w:pPr>
              <w:pStyle w:val="a7"/>
              <w:ind w:firstLineChars="0" w:firstLine="0"/>
            </w:pPr>
          </w:p>
        </w:tc>
      </w:tr>
    </w:tbl>
    <w:p w14:paraId="2E3AE2B4" w14:textId="77777777" w:rsidR="00D30277" w:rsidRDefault="00D30277" w:rsidP="00D3027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3AF2AB25" w14:textId="77777777" w:rsidTr="00D30277">
        <w:tc>
          <w:tcPr>
            <w:tcW w:w="5000" w:type="pct"/>
            <w:shd w:val="clear" w:color="auto" w:fill="auto"/>
          </w:tcPr>
          <w:p w14:paraId="13B76846" w14:textId="77777777" w:rsidR="00570C46" w:rsidRDefault="00570C46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创建表：从事</w:t>
            </w:r>
          </w:p>
          <w:p w14:paraId="61420E65" w14:textId="77777777" w:rsidR="00570C46" w:rsidRDefault="00570C46" w:rsidP="00D30277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2.work</w:t>
            </w:r>
            <w:proofErr w:type="gramEnd"/>
            <w:r>
              <w:t>_as</w:t>
            </w:r>
          </w:p>
          <w:p w14:paraId="33648959" w14:textId="77777777" w:rsidR="00570C46" w:rsidRDefault="00570C46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20E8295D" w14:textId="77777777" w:rsidR="00570C46" w:rsidRDefault="00570C46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u_2_1_1_2.staff(</w:t>
            </w:r>
            <w:proofErr w:type="spellStart"/>
            <w:r>
              <w:t>id_staff</w:t>
            </w:r>
            <w:proofErr w:type="spellEnd"/>
            <w:r>
              <w:t>) not null ,</w:t>
            </w:r>
          </w:p>
          <w:p w14:paraId="40C4877D" w14:textId="77777777" w:rsidR="00570C46" w:rsidRDefault="00570C46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id_post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u_2_1_1_2.post(</w:t>
            </w:r>
            <w:proofErr w:type="spellStart"/>
            <w:r>
              <w:t>id_post</w:t>
            </w:r>
            <w:proofErr w:type="spellEnd"/>
            <w:r>
              <w:t>) not null ,</w:t>
            </w:r>
          </w:p>
          <w:p w14:paraId="4F02DBCE" w14:textId="77777777" w:rsidR="00570C46" w:rsidRDefault="00570C46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time_post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7F629F3E" w14:textId="77777777" w:rsidR="00570C46" w:rsidRDefault="00570C46" w:rsidP="00D30277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spellStart"/>
            <w:proofErr w:type="gramEnd"/>
            <w:r>
              <w:t>id_staff</w:t>
            </w:r>
            <w:proofErr w:type="spellEnd"/>
            <w:r>
              <w:t xml:space="preserve">, </w:t>
            </w:r>
            <w:proofErr w:type="spellStart"/>
            <w:r>
              <w:t>id_post</w:t>
            </w:r>
            <w:proofErr w:type="spellEnd"/>
            <w:r>
              <w:t>)</w:t>
            </w:r>
          </w:p>
          <w:p w14:paraId="364327FD" w14:textId="77777777" w:rsidR="00570C46" w:rsidRDefault="00570C46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4E6CDDC6" w14:textId="77777777" w:rsidR="00570C46" w:rsidRDefault="00570C46" w:rsidP="00D30277">
            <w:pPr>
              <w:pStyle w:val="a7"/>
              <w:ind w:firstLineChars="0" w:firstLine="0"/>
            </w:pPr>
            <w:r>
              <w:t>;</w:t>
            </w:r>
          </w:p>
          <w:p w14:paraId="4A5D4519" w14:textId="77777777" w:rsidR="00570C46" w:rsidRDefault="00570C46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</w:t>
            </w:r>
            <w:r>
              <w:rPr>
                <w:rFonts w:hint="eastAsia"/>
              </w:rPr>
              <w:t>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从事</w:t>
            </w:r>
            <w:r>
              <w:rPr>
                <w:rFonts w:hint="eastAsia"/>
              </w:rPr>
              <w:t>','SCHEMA','u_2_1_1_2','TABLE','work_as'</w:t>
            </w:r>
          </w:p>
          <w:p w14:paraId="1EEE2BB0" w14:textId="77777777" w:rsidR="00570C46" w:rsidRDefault="00570C46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','SCHEMA','u_2_1_1_2','TABLE','work_as','COLUMN','id_staff'</w:t>
            </w:r>
          </w:p>
          <w:p w14:paraId="0A6261BC" w14:textId="77777777" w:rsidR="00570C46" w:rsidRDefault="00570C46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岗位编号</w:t>
            </w:r>
            <w:r>
              <w:rPr>
                <w:rFonts w:hint="eastAsia"/>
              </w:rPr>
              <w:t>','SCHEMA','u_2_1_1_2'</w:t>
            </w:r>
            <w:r>
              <w:t>,'TABLE','work_as','COLUMN','id_post'</w:t>
            </w:r>
          </w:p>
          <w:p w14:paraId="33ECD31A" w14:textId="77777777" w:rsidR="00570C46" w:rsidRDefault="00570C46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上岗时间</w:t>
            </w:r>
            <w:r>
              <w:rPr>
                <w:rFonts w:hint="eastAsia"/>
              </w:rPr>
              <w:t>','SCHEMA','u_2_1_1_2','TABLE','work_as','COLUMN','time_post'</w:t>
            </w:r>
          </w:p>
          <w:p w14:paraId="781E3C0D" w14:textId="7B4C29CF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0A9C7DFD" w14:textId="77777777" w:rsidR="00D30277" w:rsidRPr="00C81782" w:rsidRDefault="00D30277" w:rsidP="00D30277"/>
    <w:p w14:paraId="309A1AB1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提供</w:t>
      </w:r>
    </w:p>
    <w:p w14:paraId="22FED297" w14:textId="2B0BF65D" w:rsidR="00D30277" w:rsidRDefault="00D30277" w:rsidP="00D3027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r w:rsidRPr="008C6BB6">
        <w:t>provide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id_seller</w:t>
      </w:r>
      <w:proofErr w:type="spellEnd"/>
      <w:r w:rsidRPr="00A84B38">
        <w:t xml:space="preserve">, </w:t>
      </w:r>
      <w:proofErr w:type="spellStart"/>
      <w:r w:rsidRPr="00DF4DB6">
        <w:rPr>
          <w:rFonts w:hint="eastAsia"/>
        </w:rPr>
        <w:t>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3"/>
        <w:gridCol w:w="1416"/>
        <w:gridCol w:w="1987"/>
        <w:gridCol w:w="707"/>
        <w:gridCol w:w="850"/>
        <w:gridCol w:w="1844"/>
        <w:gridCol w:w="1643"/>
      </w:tblGrid>
      <w:tr w:rsidR="00DB2703" w14:paraId="0DC42BEC" w14:textId="77777777" w:rsidTr="00362221">
        <w:tc>
          <w:tcPr>
            <w:tcW w:w="347" w:type="pct"/>
            <w:shd w:val="clear" w:color="auto" w:fill="D9D9D9"/>
          </w:tcPr>
          <w:p w14:paraId="0492F31C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14853558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555C1EF9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4A1D2487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5B0F225D" w14:textId="77777777" w:rsidR="00DB2703" w:rsidRDefault="00DB2703" w:rsidP="00362221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6EA62306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863" w:type="pct"/>
            <w:shd w:val="clear" w:color="auto" w:fill="D9D9D9"/>
          </w:tcPr>
          <w:p w14:paraId="769A83D4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69" w:type="pct"/>
            <w:shd w:val="clear" w:color="auto" w:fill="D9D9D9"/>
          </w:tcPr>
          <w:p w14:paraId="20C05687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703" w14:paraId="1B360FB5" w14:textId="77777777" w:rsidTr="00362221">
        <w:tc>
          <w:tcPr>
            <w:tcW w:w="347" w:type="pct"/>
            <w:shd w:val="clear" w:color="auto" w:fill="auto"/>
          </w:tcPr>
          <w:p w14:paraId="39D5BD06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7C1632C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31068094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617F6F53" w14:textId="77777777" w:rsidR="00DB2703" w:rsidRDefault="00DB2703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seller</w:t>
            </w:r>
            <w:r>
              <w:rPr>
                <w:rFonts w:hint="eastAsia"/>
              </w:rPr>
              <w:t>(</w:t>
            </w: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70DEC0E1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C9A7000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3BC77802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6E53AD8E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1A5CC45E" w14:textId="77777777" w:rsidTr="00362221">
        <w:tc>
          <w:tcPr>
            <w:tcW w:w="347" w:type="pct"/>
            <w:shd w:val="clear" w:color="auto" w:fill="auto"/>
          </w:tcPr>
          <w:p w14:paraId="0405549F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B8BFE46" w14:textId="77777777" w:rsidR="00DB2703" w:rsidRDefault="00DB2703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663" w:type="pct"/>
            <w:shd w:val="clear" w:color="auto" w:fill="auto"/>
          </w:tcPr>
          <w:p w14:paraId="24A6AB35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902D9AF" w14:textId="77777777" w:rsidR="00DB2703" w:rsidRDefault="00DB2703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  <w:r>
              <w:t>(</w:t>
            </w: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6D65E8B6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99D7BA9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299DF1D1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2B52964D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0A5B809C" w14:textId="77777777" w:rsidTr="00362221">
        <w:tc>
          <w:tcPr>
            <w:tcW w:w="347" w:type="pct"/>
            <w:shd w:val="clear" w:color="auto" w:fill="auto"/>
          </w:tcPr>
          <w:p w14:paraId="73E60D0E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B8FDA28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提供数量</w:t>
            </w:r>
          </w:p>
        </w:tc>
        <w:tc>
          <w:tcPr>
            <w:tcW w:w="663" w:type="pct"/>
            <w:shd w:val="clear" w:color="auto" w:fill="auto"/>
          </w:tcPr>
          <w:p w14:paraId="38B104FA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t>nb</w:t>
            </w:r>
            <w:r w:rsidRPr="00DF4DB6">
              <w:rPr>
                <w:rFonts w:hint="eastAsia"/>
              </w:rPr>
              <w:t>_</w:t>
            </w:r>
            <w:r w:rsidRPr="008C6BB6">
              <w:t>provide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7A18B97E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21910C57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549318EE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2A304C90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19F5EB95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2772C1CB" w14:textId="77777777" w:rsidTr="00362221">
        <w:tc>
          <w:tcPr>
            <w:tcW w:w="347" w:type="pct"/>
            <w:shd w:val="clear" w:color="auto" w:fill="auto"/>
          </w:tcPr>
          <w:p w14:paraId="73618D1A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006F13A3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提供</w:t>
            </w:r>
            <w:r w:rsidRPr="00DF4DB6">
              <w:rPr>
                <w:rFonts w:hint="eastAsia"/>
              </w:rPr>
              <w:t>时间</w:t>
            </w:r>
          </w:p>
        </w:tc>
        <w:tc>
          <w:tcPr>
            <w:tcW w:w="663" w:type="pct"/>
            <w:shd w:val="clear" w:color="auto" w:fill="auto"/>
          </w:tcPr>
          <w:p w14:paraId="40510AFD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time_</w:t>
            </w:r>
            <w:r w:rsidRPr="008C6BB6">
              <w:t>provide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001F5D4A" w14:textId="77777777" w:rsidR="00DB2703" w:rsidRDefault="00DB2703" w:rsidP="00362221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331" w:type="pct"/>
            <w:shd w:val="clear" w:color="auto" w:fill="auto"/>
          </w:tcPr>
          <w:p w14:paraId="4E4A8280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B7D3F32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2EEE2919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01AB65F3" w14:textId="77777777" w:rsidR="00DB2703" w:rsidRDefault="00DB2703" w:rsidP="00362221">
            <w:pPr>
              <w:pStyle w:val="a7"/>
              <w:ind w:firstLineChars="0" w:firstLine="0"/>
            </w:pPr>
          </w:p>
        </w:tc>
      </w:tr>
    </w:tbl>
    <w:p w14:paraId="73974BDD" w14:textId="2E9D760D" w:rsidR="00D30277" w:rsidRDefault="00D30277" w:rsidP="00D3027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383FF217" w14:textId="77777777" w:rsidTr="00D30277">
        <w:tc>
          <w:tcPr>
            <w:tcW w:w="5000" w:type="pct"/>
            <w:shd w:val="clear" w:color="auto" w:fill="auto"/>
          </w:tcPr>
          <w:p w14:paraId="1AA112BC" w14:textId="77777777" w:rsidR="00DB2703" w:rsidRDefault="00DB2703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创建表：提供</w:t>
            </w:r>
          </w:p>
          <w:p w14:paraId="4D73C4DB" w14:textId="77777777" w:rsidR="00DB2703" w:rsidRDefault="00DB2703" w:rsidP="00D30277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2.provide</w:t>
            </w:r>
            <w:proofErr w:type="gramEnd"/>
          </w:p>
          <w:p w14:paraId="474C0B1A" w14:textId="77777777" w:rsidR="00DB2703" w:rsidRDefault="00DB2703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435D2588" w14:textId="77777777" w:rsidR="00DB2703" w:rsidRDefault="00DB2703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u_2_1_1_2.seller(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2982F15E" w14:textId="77777777" w:rsidR="00DB2703" w:rsidRDefault="00DB2703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references u_2_1_1_2.book(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065FC584" w14:textId="77777777" w:rsidR="00DB2703" w:rsidRDefault="00DB2703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nb_provide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7A5B57C8" w14:textId="77777777" w:rsidR="00DB2703" w:rsidRDefault="00DB2703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time_provide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004EAF4C" w14:textId="77777777" w:rsidR="00DB2703" w:rsidRDefault="00DB2703" w:rsidP="00D30277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spellStart"/>
            <w:proofErr w:type="gramEnd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6E908481" w14:textId="77777777" w:rsidR="00DB2703" w:rsidRDefault="00DB2703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3E386FDB" w14:textId="77777777" w:rsidR="00DB2703" w:rsidRDefault="00DB2703" w:rsidP="00D30277">
            <w:pPr>
              <w:pStyle w:val="a7"/>
              <w:ind w:firstLineChars="0" w:firstLine="0"/>
            </w:pPr>
            <w:r>
              <w:t>;</w:t>
            </w:r>
          </w:p>
          <w:p w14:paraId="16D6068D" w14:textId="77777777" w:rsidR="00DB2703" w:rsidRDefault="00DB2703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提供</w:t>
            </w:r>
            <w:r>
              <w:rPr>
                <w:rFonts w:hint="eastAsia"/>
              </w:rPr>
              <w:t>','SCHEMA','u_2_1_1_2','TABLE','provide'</w:t>
            </w:r>
          </w:p>
          <w:p w14:paraId="655CCA77" w14:textId="77777777" w:rsidR="00DB2703" w:rsidRDefault="00DB2703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','SCHEMA','u_2_1_1_2','TABLE','provide','COLUMN','id_seller'</w:t>
            </w:r>
          </w:p>
          <w:p w14:paraId="24C5F942" w14:textId="77777777" w:rsidR="00DB2703" w:rsidRDefault="00DB2703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</w:t>
            </w:r>
            <w:r>
              <w:rPr>
                <w:rFonts w:hint="eastAsia"/>
              </w:rPr>
              <w:t>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','SCHEMA','u_2_1_1_2','TABLE','provide','COLUMN','id_book'</w:t>
            </w:r>
          </w:p>
          <w:p w14:paraId="1EF96DAC" w14:textId="77777777" w:rsidR="00DB2703" w:rsidRDefault="00DB2703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提供数量</w:t>
            </w:r>
            <w:r>
              <w:rPr>
                <w:rFonts w:hint="eastAsia"/>
              </w:rPr>
              <w:t>','SCHEMA','u_2_1_1_2','TABLE','provide','COLUMN','nb_provide'</w:t>
            </w:r>
          </w:p>
          <w:p w14:paraId="5F373ED0" w14:textId="77777777" w:rsidR="00DB2703" w:rsidRDefault="00DB2703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提供时间</w:t>
            </w:r>
            <w:r>
              <w:rPr>
                <w:rFonts w:hint="eastAsia"/>
              </w:rPr>
              <w:t>','SCHEMA','u_</w:t>
            </w:r>
            <w:r>
              <w:t>2_1_1_2','TABLE','provide','COLUMN','time_provide'</w:t>
            </w:r>
          </w:p>
          <w:p w14:paraId="440CC074" w14:textId="7C0ECF65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08372EEE" w14:textId="77777777" w:rsidR="00D30277" w:rsidRPr="00C81782" w:rsidRDefault="00D30277" w:rsidP="00D30277"/>
    <w:p w14:paraId="48101A61" w14:textId="77777777" w:rsidR="00D30277" w:rsidRDefault="00D30277" w:rsidP="00D3027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字典</w:t>
      </w:r>
    </w:p>
    <w:p w14:paraId="2CD0E4BD" w14:textId="77777777" w:rsidR="00D30277" w:rsidRPr="00FB1786" w:rsidRDefault="00D30277" w:rsidP="00D30277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user</w:t>
      </w:r>
      <w:r>
        <w:t>_dict</w:t>
      </w:r>
      <w:proofErr w:type="spellEnd"/>
      <w:r>
        <w:rPr>
          <w:rFonts w:hint="eastAsia"/>
        </w:rPr>
        <w:t>（</w:t>
      </w:r>
      <w:proofErr w:type="spellStart"/>
      <w:r>
        <w:t>category,ccode</w:t>
      </w:r>
      <w:proofErr w:type="spellEnd"/>
      <w:r>
        <w:rPr>
          <w:rFonts w:hint="eastAsia"/>
        </w:rPr>
        <w:t>）</w:t>
      </w:r>
      <w:r w:rsidRPr="00FB1786"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9"/>
        <w:gridCol w:w="1261"/>
        <w:gridCol w:w="1119"/>
        <w:gridCol w:w="1998"/>
        <w:gridCol w:w="758"/>
        <w:gridCol w:w="1008"/>
        <w:gridCol w:w="758"/>
        <w:gridCol w:w="3021"/>
      </w:tblGrid>
      <w:tr w:rsidR="00D30277" w14:paraId="3FE82ECD" w14:textId="77777777" w:rsidTr="00D30277">
        <w:tc>
          <w:tcPr>
            <w:tcW w:w="355" w:type="pct"/>
            <w:shd w:val="clear" w:color="auto" w:fill="D9D9D9"/>
          </w:tcPr>
          <w:p w14:paraId="64E3F6E8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90" w:type="pct"/>
            <w:shd w:val="clear" w:color="auto" w:fill="D9D9D9"/>
          </w:tcPr>
          <w:p w14:paraId="188410BA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524" w:type="pct"/>
            <w:shd w:val="clear" w:color="auto" w:fill="D9D9D9"/>
          </w:tcPr>
          <w:p w14:paraId="1D827F5F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5" w:type="pct"/>
            <w:shd w:val="clear" w:color="auto" w:fill="D9D9D9"/>
          </w:tcPr>
          <w:p w14:paraId="325D2426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355" w:type="pct"/>
            <w:shd w:val="clear" w:color="auto" w:fill="D9D9D9"/>
          </w:tcPr>
          <w:p w14:paraId="3A4087F8" w14:textId="77777777" w:rsidR="00D30277" w:rsidRDefault="00D30277" w:rsidP="00D3027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72" w:type="pct"/>
            <w:shd w:val="clear" w:color="auto" w:fill="D9D9D9"/>
          </w:tcPr>
          <w:p w14:paraId="58ACF77B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55" w:type="pct"/>
            <w:shd w:val="clear" w:color="auto" w:fill="D9D9D9"/>
          </w:tcPr>
          <w:p w14:paraId="7E9F00F9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414" w:type="pct"/>
            <w:shd w:val="clear" w:color="auto" w:fill="D9D9D9"/>
          </w:tcPr>
          <w:p w14:paraId="34F541C0" w14:textId="77777777" w:rsidR="00D30277" w:rsidRDefault="00D30277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30277" w14:paraId="2CE2A569" w14:textId="77777777" w:rsidTr="00D30277">
        <w:tc>
          <w:tcPr>
            <w:tcW w:w="355" w:type="pct"/>
            <w:shd w:val="clear" w:color="auto" w:fill="auto"/>
          </w:tcPr>
          <w:p w14:paraId="49585653" w14:textId="77777777" w:rsidR="00D30277" w:rsidRDefault="00D30277" w:rsidP="00D30277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90" w:type="pct"/>
            <w:shd w:val="clear" w:color="auto" w:fill="auto"/>
          </w:tcPr>
          <w:p w14:paraId="5CF47E8D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大类编号</w:t>
            </w:r>
          </w:p>
        </w:tc>
        <w:tc>
          <w:tcPr>
            <w:tcW w:w="524" w:type="pct"/>
            <w:shd w:val="clear" w:color="auto" w:fill="auto"/>
          </w:tcPr>
          <w:p w14:paraId="2AA7BD3E" w14:textId="77777777" w:rsidR="00D30277" w:rsidRDefault="00D30277" w:rsidP="00D30277">
            <w:pPr>
              <w:pStyle w:val="a7"/>
              <w:ind w:firstLineChars="0" w:firstLine="0"/>
            </w:pPr>
            <w:r>
              <w:t>category</w:t>
            </w:r>
          </w:p>
        </w:tc>
        <w:tc>
          <w:tcPr>
            <w:tcW w:w="935" w:type="pct"/>
            <w:shd w:val="clear" w:color="auto" w:fill="auto"/>
          </w:tcPr>
          <w:p w14:paraId="0013BB16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3)</w:t>
            </w:r>
          </w:p>
        </w:tc>
        <w:tc>
          <w:tcPr>
            <w:tcW w:w="355" w:type="pct"/>
            <w:shd w:val="clear" w:color="auto" w:fill="auto"/>
          </w:tcPr>
          <w:p w14:paraId="0FFCDA04" w14:textId="77777777" w:rsidR="00D30277" w:rsidRDefault="00D30277" w:rsidP="00D3027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2" w:type="pct"/>
            <w:shd w:val="clear" w:color="auto" w:fill="auto"/>
          </w:tcPr>
          <w:p w14:paraId="72448692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55" w:type="pct"/>
            <w:shd w:val="clear" w:color="auto" w:fill="auto"/>
          </w:tcPr>
          <w:p w14:paraId="49EB8299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414" w:type="pct"/>
            <w:shd w:val="clear" w:color="auto" w:fill="auto"/>
          </w:tcPr>
          <w:p w14:paraId="6AFDFD13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位为</w:t>
            </w:r>
            <w:r>
              <w:rPr>
                <w:rFonts w:hint="eastAsia"/>
              </w:rPr>
              <w:t>1</w:t>
            </w:r>
          </w:p>
        </w:tc>
      </w:tr>
      <w:tr w:rsidR="00D30277" w14:paraId="07F589FC" w14:textId="77777777" w:rsidTr="00D30277">
        <w:tc>
          <w:tcPr>
            <w:tcW w:w="355" w:type="pct"/>
            <w:shd w:val="clear" w:color="auto" w:fill="auto"/>
          </w:tcPr>
          <w:p w14:paraId="0DF06904" w14:textId="77777777" w:rsidR="00D30277" w:rsidRDefault="00D30277" w:rsidP="00D30277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90" w:type="pct"/>
            <w:shd w:val="clear" w:color="auto" w:fill="auto"/>
          </w:tcPr>
          <w:p w14:paraId="5AF976F3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小类编号</w:t>
            </w:r>
          </w:p>
        </w:tc>
        <w:tc>
          <w:tcPr>
            <w:tcW w:w="524" w:type="pct"/>
            <w:shd w:val="clear" w:color="auto" w:fill="auto"/>
          </w:tcPr>
          <w:p w14:paraId="2F552078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>
              <w:t>ccode</w:t>
            </w:r>
            <w:proofErr w:type="spellEnd"/>
          </w:p>
        </w:tc>
        <w:tc>
          <w:tcPr>
            <w:tcW w:w="935" w:type="pct"/>
            <w:shd w:val="clear" w:color="auto" w:fill="auto"/>
          </w:tcPr>
          <w:p w14:paraId="6FCB6D6A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6)</w:t>
            </w:r>
          </w:p>
        </w:tc>
        <w:tc>
          <w:tcPr>
            <w:tcW w:w="355" w:type="pct"/>
            <w:shd w:val="clear" w:color="auto" w:fill="auto"/>
          </w:tcPr>
          <w:p w14:paraId="6A3162D5" w14:textId="77777777" w:rsidR="00D30277" w:rsidRDefault="00D30277" w:rsidP="00D3027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2" w:type="pct"/>
            <w:shd w:val="clear" w:color="auto" w:fill="auto"/>
          </w:tcPr>
          <w:p w14:paraId="03A971CE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55" w:type="pct"/>
            <w:shd w:val="clear" w:color="auto" w:fill="auto"/>
          </w:tcPr>
          <w:p w14:paraId="167F98F2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414" w:type="pct"/>
            <w:shd w:val="clear" w:color="auto" w:fill="auto"/>
          </w:tcPr>
          <w:p w14:paraId="381B3CBA" w14:textId="77777777" w:rsidR="00D30277" w:rsidRDefault="00D30277" w:rsidP="00D30277">
            <w:pPr>
              <w:pStyle w:val="a7"/>
              <w:ind w:firstLineChars="0" w:firstLine="0"/>
            </w:pPr>
          </w:p>
        </w:tc>
      </w:tr>
      <w:tr w:rsidR="00D30277" w14:paraId="6ED18CC5" w14:textId="77777777" w:rsidTr="00D30277">
        <w:tc>
          <w:tcPr>
            <w:tcW w:w="355" w:type="pct"/>
            <w:shd w:val="clear" w:color="auto" w:fill="auto"/>
          </w:tcPr>
          <w:p w14:paraId="71BB36ED" w14:textId="77777777" w:rsidR="00D30277" w:rsidRDefault="00D30277" w:rsidP="00D30277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90" w:type="pct"/>
            <w:shd w:val="clear" w:color="auto" w:fill="auto"/>
          </w:tcPr>
          <w:p w14:paraId="36370CA6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编号说明</w:t>
            </w:r>
          </w:p>
        </w:tc>
        <w:tc>
          <w:tcPr>
            <w:tcW w:w="524" w:type="pct"/>
            <w:shd w:val="clear" w:color="auto" w:fill="auto"/>
          </w:tcPr>
          <w:p w14:paraId="78ECFB2B" w14:textId="77777777" w:rsidR="00D30277" w:rsidRDefault="00D30277" w:rsidP="00D30277">
            <w:pPr>
              <w:pStyle w:val="a7"/>
              <w:ind w:firstLineChars="0" w:firstLine="0"/>
            </w:pPr>
            <w:proofErr w:type="spellStart"/>
            <w:r>
              <w:t>ctext</w:t>
            </w:r>
            <w:proofErr w:type="spellEnd"/>
          </w:p>
        </w:tc>
        <w:tc>
          <w:tcPr>
            <w:tcW w:w="935" w:type="pct"/>
            <w:shd w:val="clear" w:color="auto" w:fill="auto"/>
          </w:tcPr>
          <w:p w14:paraId="366C89AC" w14:textId="77777777" w:rsidR="00D30277" w:rsidRDefault="00D30277" w:rsidP="00D30277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200)</w:t>
            </w:r>
          </w:p>
        </w:tc>
        <w:tc>
          <w:tcPr>
            <w:tcW w:w="355" w:type="pct"/>
            <w:shd w:val="clear" w:color="auto" w:fill="auto"/>
          </w:tcPr>
          <w:p w14:paraId="7CEA586F" w14:textId="77777777" w:rsidR="00D30277" w:rsidRDefault="00D30277" w:rsidP="00D3027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2" w:type="pct"/>
            <w:shd w:val="clear" w:color="auto" w:fill="auto"/>
          </w:tcPr>
          <w:p w14:paraId="454F8911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355" w:type="pct"/>
            <w:shd w:val="clear" w:color="auto" w:fill="auto"/>
          </w:tcPr>
          <w:p w14:paraId="174A3D00" w14:textId="77777777" w:rsidR="00D30277" w:rsidRDefault="00D30277" w:rsidP="00D30277">
            <w:pPr>
              <w:pStyle w:val="a7"/>
              <w:ind w:firstLineChars="0" w:firstLine="0"/>
            </w:pPr>
          </w:p>
        </w:tc>
        <w:tc>
          <w:tcPr>
            <w:tcW w:w="1414" w:type="pct"/>
            <w:shd w:val="clear" w:color="auto" w:fill="auto"/>
          </w:tcPr>
          <w:p w14:paraId="1612EB17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78126357" w14:textId="77777777" w:rsidR="00D30277" w:rsidRDefault="00D30277" w:rsidP="00D30277">
      <w:pPr>
        <w:jc w:val="center"/>
      </w:pPr>
      <w:r>
        <w:rPr>
          <w:rFonts w:hint="eastAsia"/>
        </w:rPr>
        <w:lastRenderedPageBreak/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0277" w14:paraId="65842749" w14:textId="77777777" w:rsidTr="00D30277">
        <w:tc>
          <w:tcPr>
            <w:tcW w:w="5000" w:type="pct"/>
            <w:shd w:val="clear" w:color="auto" w:fill="auto"/>
          </w:tcPr>
          <w:p w14:paraId="7479F185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创建表：字典</w:t>
            </w:r>
          </w:p>
          <w:p w14:paraId="05337155" w14:textId="77777777" w:rsidR="00D30277" w:rsidRDefault="00D30277" w:rsidP="00D30277">
            <w:pPr>
              <w:pStyle w:val="a7"/>
              <w:ind w:firstLineChars="0" w:firstLine="0"/>
            </w:pPr>
            <w:r>
              <w:t>create table u_2_1_1_2.user_dict</w:t>
            </w:r>
          </w:p>
          <w:p w14:paraId="218F80A7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(</w:t>
            </w:r>
          </w:p>
          <w:p w14:paraId="1947580B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  <w:t xml:space="preserve">category </w:t>
            </w:r>
            <w:proofErr w:type="gramStart"/>
            <w:r>
              <w:t>char(</w:t>
            </w:r>
            <w:proofErr w:type="gramEnd"/>
            <w:r>
              <w:t>3) not null ,</w:t>
            </w:r>
          </w:p>
          <w:p w14:paraId="61095B83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ccode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6) not null ,</w:t>
            </w:r>
          </w:p>
          <w:p w14:paraId="3F088F4D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ctext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466E473A" w14:textId="77777777" w:rsidR="00D30277" w:rsidRDefault="00D30277" w:rsidP="00D3027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proofErr w:type="gramStart"/>
            <w:r>
              <w:t>category,ccode</w:t>
            </w:r>
            <w:proofErr w:type="spellEnd"/>
            <w:proofErr w:type="gramEnd"/>
            <w:r>
              <w:t>)</w:t>
            </w:r>
          </w:p>
          <w:p w14:paraId="0FAF5623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  )</w:t>
            </w:r>
          </w:p>
          <w:p w14:paraId="54883CED" w14:textId="77777777" w:rsidR="00D30277" w:rsidRDefault="00D30277" w:rsidP="00D30277">
            <w:pPr>
              <w:pStyle w:val="a7"/>
              <w:ind w:firstLineChars="0" w:firstLine="0"/>
            </w:pPr>
            <w:r>
              <w:t>;</w:t>
            </w:r>
          </w:p>
          <w:p w14:paraId="0996437E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字典</w:t>
            </w:r>
            <w:r>
              <w:rPr>
                <w:rFonts w:hint="eastAsia"/>
              </w:rPr>
              <w:t>','SCHEMA','u_2_1_1_2','TABLE','user</w:t>
            </w:r>
            <w:r>
              <w:t>_dict'</w:t>
            </w:r>
          </w:p>
          <w:p w14:paraId="64A7E1C2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大类编号</w:t>
            </w:r>
            <w:r>
              <w:rPr>
                <w:rFonts w:hint="eastAsia"/>
              </w:rPr>
              <w:t>','SCHEMA','u_2_1_1_2','TABLE','user_dict','COLUMN','category'</w:t>
            </w:r>
          </w:p>
          <w:p w14:paraId="178CB708" w14:textId="77777777" w:rsidR="00D30277" w:rsidRDefault="00D30277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小类编号</w:t>
            </w:r>
            <w:r>
              <w:rPr>
                <w:rFonts w:hint="eastAsia"/>
              </w:rPr>
              <w:t>','SCHEMA','u_2_1_1_2','TABLE','user_dict','COLUMN','ccode'</w:t>
            </w:r>
          </w:p>
          <w:p w14:paraId="0C56626F" w14:textId="77777777" w:rsidR="00D30277" w:rsidRDefault="00D30277" w:rsidP="00D30277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</w:t>
            </w:r>
            <w:r>
              <w:rPr>
                <w:rFonts w:hint="eastAsia"/>
              </w:rPr>
              <w:t>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编号说明</w:t>
            </w:r>
            <w:r>
              <w:rPr>
                <w:rFonts w:hint="eastAsia"/>
              </w:rPr>
              <w:t>','SCHEMA','u_2_1_1_2','TABLE','user_dict','COLUMN','ctext'</w:t>
            </w:r>
          </w:p>
          <w:p w14:paraId="690AFC76" w14:textId="77777777" w:rsidR="00D30277" w:rsidRDefault="00D30277" w:rsidP="00D30277">
            <w:pPr>
              <w:pStyle w:val="a7"/>
              <w:ind w:firstLineChars="0" w:firstLine="0"/>
            </w:pPr>
          </w:p>
        </w:tc>
      </w:tr>
    </w:tbl>
    <w:p w14:paraId="70294E04" w14:textId="77777777" w:rsidR="0057005A" w:rsidRDefault="0057005A" w:rsidP="0057005A">
      <w:pPr>
        <w:pStyle w:val="4"/>
      </w:pPr>
      <w:bookmarkStart w:id="175" w:name="_Toc24927128"/>
      <w:r>
        <w:rPr>
          <w:rFonts w:hint="eastAsia"/>
        </w:rPr>
        <w:t>添加检查约束</w:t>
      </w:r>
      <w:bookmarkEnd w:id="175"/>
    </w:p>
    <w:p w14:paraId="7BA2D055" w14:textId="676C4D68" w:rsidR="0057005A" w:rsidRDefault="0057005A" w:rsidP="0057005A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6.1.2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语句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7005A" w14:paraId="5AE5293C" w14:textId="77777777" w:rsidTr="00D0206E">
        <w:tc>
          <w:tcPr>
            <w:tcW w:w="5000" w:type="pct"/>
            <w:shd w:val="clear" w:color="auto" w:fill="auto"/>
          </w:tcPr>
          <w:p w14:paraId="301F47D6" w14:textId="77777777" w:rsidR="0057005A" w:rsidRDefault="0057005A" w:rsidP="00D0206E">
            <w:pPr>
              <w:pStyle w:val="a7"/>
              <w:ind w:firstLine="420"/>
            </w:pPr>
            <w:r>
              <w:t xml:space="preserve">alter table </w:t>
            </w:r>
            <w:r>
              <w:rPr>
                <w:rFonts w:hint="eastAsia"/>
              </w:rPr>
              <w:t>book</w:t>
            </w:r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3B13B96E" w14:textId="77777777" w:rsidR="0057005A" w:rsidRDefault="0057005A" w:rsidP="00D0206E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7EBD7EE2" w14:textId="77777777" w:rsidR="0057005A" w:rsidRDefault="0057005A" w:rsidP="00D0206E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t>price_order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46B9A0B5" w14:textId="77777777" w:rsidR="0057005A" w:rsidRDefault="0057005A" w:rsidP="00D0206E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t>deliver_check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=0 or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=1</w:t>
            </w:r>
            <w:r>
              <w:t>);</w:t>
            </w:r>
          </w:p>
          <w:p w14:paraId="5A571C4A" w14:textId="77777777" w:rsidR="0057005A" w:rsidRDefault="0057005A" w:rsidP="00D0206E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t>pay_check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=0 or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  <w:r>
              <w:rPr>
                <w:rFonts w:hint="eastAsia"/>
              </w:rPr>
              <w:t xml:space="preserve"> =1</w:t>
            </w:r>
            <w:r>
              <w:t>)</w:t>
            </w:r>
          </w:p>
        </w:tc>
      </w:tr>
    </w:tbl>
    <w:p w14:paraId="4DC1645E" w14:textId="77777777" w:rsidR="0057005A" w:rsidRPr="0057005A" w:rsidRDefault="0057005A" w:rsidP="0057005A"/>
    <w:p w14:paraId="768A160C" w14:textId="77777777" w:rsidR="00DF1EE2" w:rsidRDefault="00DF1EE2" w:rsidP="00DF1EE2">
      <w:pPr>
        <w:pStyle w:val="3"/>
      </w:pPr>
      <w:bookmarkStart w:id="176" w:name="_Toc24927129"/>
      <w:r>
        <w:rPr>
          <w:rFonts w:hint="eastAsia"/>
        </w:rPr>
        <w:t>同义词</w:t>
      </w:r>
      <w:bookmarkEnd w:id="176"/>
    </w:p>
    <w:p w14:paraId="2A7CC817" w14:textId="2174B900" w:rsidR="00DF1EE2" w:rsidRPr="00FB1786" w:rsidRDefault="00DF1EE2" w:rsidP="00DF1EE2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DF1EE2" w14:paraId="66879106" w14:textId="77777777" w:rsidTr="00DF1EE2">
        <w:tc>
          <w:tcPr>
            <w:tcW w:w="355" w:type="pct"/>
            <w:shd w:val="clear" w:color="auto" w:fill="D9D9D9"/>
          </w:tcPr>
          <w:p w14:paraId="1014EC68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0DBE014A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4D442D81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4B927B7D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4D984B24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F1EE2" w14:paraId="0E1FAB96" w14:textId="77777777" w:rsidTr="00DF1EE2">
        <w:tc>
          <w:tcPr>
            <w:tcW w:w="355" w:type="pct"/>
            <w:shd w:val="clear" w:color="auto" w:fill="auto"/>
          </w:tcPr>
          <w:p w14:paraId="79D37110" w14:textId="1B95EABC" w:rsidR="00DF1EE2" w:rsidRDefault="00DF1EE2" w:rsidP="00DF1EE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3FA56381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46E72CE5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2DB22FA6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27DAC0B5" w14:textId="77777777" w:rsidR="00DF1EE2" w:rsidRDefault="00DF1EE2" w:rsidP="00DF1EE2">
            <w:pPr>
              <w:pStyle w:val="a7"/>
              <w:ind w:firstLineChars="0" w:firstLine="0"/>
            </w:pPr>
          </w:p>
        </w:tc>
      </w:tr>
      <w:tr w:rsidR="00DF1EE2" w14:paraId="7E1FEB9C" w14:textId="77777777" w:rsidTr="00DF1EE2">
        <w:tc>
          <w:tcPr>
            <w:tcW w:w="355" w:type="pct"/>
            <w:shd w:val="clear" w:color="auto" w:fill="auto"/>
          </w:tcPr>
          <w:p w14:paraId="70064612" w14:textId="3B4306C1" w:rsidR="00DF1EE2" w:rsidRDefault="00DF1EE2" w:rsidP="00DF1EE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3BBB23AA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155405CE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536F6988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74305AFF" w14:textId="77777777" w:rsidR="00DF1EE2" w:rsidRDefault="00DF1EE2" w:rsidP="00DF1EE2">
            <w:pPr>
              <w:pStyle w:val="a7"/>
              <w:ind w:firstLineChars="0" w:firstLine="0"/>
            </w:pPr>
          </w:p>
        </w:tc>
      </w:tr>
    </w:tbl>
    <w:p w14:paraId="299EACFE" w14:textId="77777777" w:rsidR="00DF1EE2" w:rsidRDefault="00DF1EE2" w:rsidP="00DF1EE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F1EE2" w14:paraId="31F4372C" w14:textId="77777777" w:rsidTr="00DF1EE2">
        <w:tc>
          <w:tcPr>
            <w:tcW w:w="5000" w:type="pct"/>
            <w:shd w:val="clear" w:color="auto" w:fill="auto"/>
          </w:tcPr>
          <w:p w14:paraId="475F66B6" w14:textId="77777777" w:rsidR="00DF1EE2" w:rsidRDefault="00DF1EE2" w:rsidP="00DF1EE2">
            <w:pPr>
              <w:pStyle w:val="a7"/>
              <w:ind w:firstLineChars="0" w:firstLine="0"/>
            </w:pPr>
          </w:p>
        </w:tc>
      </w:tr>
    </w:tbl>
    <w:p w14:paraId="3D5004CB" w14:textId="77777777" w:rsidR="005A1223" w:rsidRDefault="005A1223" w:rsidP="005A1223">
      <w:pPr>
        <w:pStyle w:val="3"/>
      </w:pPr>
      <w:bookmarkStart w:id="177" w:name="_Toc24927130"/>
      <w:r>
        <w:rPr>
          <w:rFonts w:hint="eastAsia"/>
        </w:rPr>
        <w:t>视图</w:t>
      </w:r>
      <w:bookmarkEnd w:id="177"/>
    </w:p>
    <w:p w14:paraId="41D4C02E" w14:textId="77777777" w:rsidR="005A1223" w:rsidRDefault="005A1223" w:rsidP="005A1223">
      <w:pPr>
        <w:pStyle w:val="4"/>
      </w:pPr>
      <w:bookmarkStart w:id="178" w:name="_Toc24927131"/>
      <w:r>
        <w:rPr>
          <w:rFonts w:hint="eastAsia"/>
        </w:rPr>
        <w:t>参照信息</w:t>
      </w:r>
      <w:bookmarkEnd w:id="178"/>
    </w:p>
    <w:p w14:paraId="19DD75C9" w14:textId="4043720E" w:rsidR="005A1223" w:rsidRPr="00FB1786" w:rsidRDefault="005A1223" w:rsidP="005A122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6.1.4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701"/>
        <w:gridCol w:w="4529"/>
      </w:tblGrid>
      <w:tr w:rsidR="005A1223" w14:paraId="72528BD5" w14:textId="77777777" w:rsidTr="001A5481">
        <w:tc>
          <w:tcPr>
            <w:tcW w:w="328" w:type="pct"/>
            <w:shd w:val="clear" w:color="auto" w:fill="D9D9D9"/>
          </w:tcPr>
          <w:p w14:paraId="5FFC6806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712F9D5F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4AB534A1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28" w:type="pct"/>
            <w:shd w:val="clear" w:color="auto" w:fill="D9D9D9"/>
          </w:tcPr>
          <w:p w14:paraId="24B0ECB7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2120" w:type="pct"/>
            <w:shd w:val="clear" w:color="auto" w:fill="D9D9D9"/>
          </w:tcPr>
          <w:p w14:paraId="3275F55C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A1223" w14:paraId="79C0B04E" w14:textId="77777777" w:rsidTr="001A5481">
        <w:tc>
          <w:tcPr>
            <w:tcW w:w="328" w:type="pct"/>
            <w:shd w:val="clear" w:color="auto" w:fill="auto"/>
          </w:tcPr>
          <w:p w14:paraId="63CB5A2C" w14:textId="610A7F53" w:rsidR="005A1223" w:rsidRDefault="005A1223" w:rsidP="001A5481">
            <w:r>
              <w:lastRenderedPageBreak/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0B4F2420" w14:textId="77777777" w:rsidR="005A1223" w:rsidRDefault="005A1223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1031" w:type="pct"/>
            <w:shd w:val="clear" w:color="auto" w:fill="auto"/>
          </w:tcPr>
          <w:p w14:paraId="7629A6CE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328" w:type="pct"/>
          </w:tcPr>
          <w:p w14:paraId="36F11C1B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2120" w:type="pct"/>
          </w:tcPr>
          <w:p w14:paraId="5AD0079B" w14:textId="77777777" w:rsidR="005A1223" w:rsidRDefault="005A1223" w:rsidP="001A5481">
            <w:pPr>
              <w:pStyle w:val="a7"/>
              <w:ind w:firstLineChars="0" w:firstLine="0"/>
            </w:pPr>
          </w:p>
        </w:tc>
      </w:tr>
    </w:tbl>
    <w:p w14:paraId="1328CF96" w14:textId="584F049F" w:rsidR="00DF1EE2" w:rsidRDefault="00DF1EE2" w:rsidP="00DF1EE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t>1</w:t>
      </w:r>
    </w:p>
    <w:p w14:paraId="43E748BF" w14:textId="626EDACA" w:rsidR="005A1223" w:rsidRPr="00FB1786" w:rsidRDefault="005A1223" w:rsidP="005A122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6.1.4.1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5A1223" w14:paraId="40A0D48D" w14:textId="77777777" w:rsidTr="001A5481">
        <w:tc>
          <w:tcPr>
            <w:tcW w:w="344" w:type="pct"/>
            <w:shd w:val="clear" w:color="auto" w:fill="D9D9D9"/>
          </w:tcPr>
          <w:p w14:paraId="1ADEA5B9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6A8877FB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106FC6DB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2B2C7DE7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64E6BF30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03417E17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028EF02E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A1223" w14:paraId="5F55749B" w14:textId="77777777" w:rsidTr="001A5481">
        <w:tc>
          <w:tcPr>
            <w:tcW w:w="344" w:type="pct"/>
            <w:shd w:val="clear" w:color="auto" w:fill="auto"/>
          </w:tcPr>
          <w:p w14:paraId="75070CC4" w14:textId="4DDF4252" w:rsidR="005A1223" w:rsidRDefault="005A1223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A81B4D0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4D0261E9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6F72F305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27E1FCAE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23A76E6A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9438BC2" w14:textId="77777777" w:rsidR="005A1223" w:rsidRDefault="005A1223" w:rsidP="001A5481">
            <w:pPr>
              <w:pStyle w:val="a7"/>
              <w:ind w:firstLineChars="0" w:firstLine="0"/>
            </w:pPr>
          </w:p>
        </w:tc>
      </w:tr>
      <w:tr w:rsidR="005A1223" w14:paraId="28DE2C34" w14:textId="77777777" w:rsidTr="001A5481">
        <w:tc>
          <w:tcPr>
            <w:tcW w:w="344" w:type="pct"/>
            <w:shd w:val="clear" w:color="auto" w:fill="auto"/>
          </w:tcPr>
          <w:p w14:paraId="6C67440F" w14:textId="7C059D79" w:rsidR="005A1223" w:rsidRDefault="005A1223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0AAE6EA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47697566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33C9B474" w14:textId="77777777" w:rsidR="005A1223" w:rsidRDefault="005A1223" w:rsidP="001A5481"/>
        </w:tc>
        <w:tc>
          <w:tcPr>
            <w:tcW w:w="672" w:type="pct"/>
          </w:tcPr>
          <w:p w14:paraId="5C1C9D48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50CAB683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BC893E3" w14:textId="77777777" w:rsidR="005A1223" w:rsidRDefault="005A1223" w:rsidP="001A5481">
            <w:pPr>
              <w:pStyle w:val="a7"/>
              <w:ind w:firstLineChars="0" w:firstLine="0"/>
            </w:pPr>
          </w:p>
        </w:tc>
      </w:tr>
    </w:tbl>
    <w:p w14:paraId="6E529E54" w14:textId="77777777" w:rsidR="005A1223" w:rsidRDefault="005A1223" w:rsidP="005A122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A1223" w14:paraId="3F169259" w14:textId="77777777" w:rsidTr="001A5481">
        <w:tc>
          <w:tcPr>
            <w:tcW w:w="5000" w:type="pct"/>
            <w:shd w:val="clear" w:color="auto" w:fill="auto"/>
          </w:tcPr>
          <w:p w14:paraId="7290FBBE" w14:textId="77777777" w:rsidR="005A1223" w:rsidRDefault="005A1223" w:rsidP="001A5481">
            <w:pPr>
              <w:pStyle w:val="a7"/>
              <w:ind w:firstLineChars="0" w:firstLine="0"/>
            </w:pPr>
          </w:p>
        </w:tc>
      </w:tr>
    </w:tbl>
    <w:p w14:paraId="5FF93094" w14:textId="3BD20E25" w:rsidR="005A1223" w:rsidRDefault="00DF1EE2" w:rsidP="005A1223">
      <w:pPr>
        <w:pStyle w:val="4"/>
      </w:pPr>
      <w:bookmarkStart w:id="179" w:name="_Toc24927132"/>
      <w:r>
        <w:rPr>
          <w:rFonts w:hint="eastAsia"/>
        </w:rPr>
        <w:t>单据</w:t>
      </w:r>
      <w:bookmarkEnd w:id="179"/>
    </w:p>
    <w:p w14:paraId="75C98C35" w14:textId="1E425E8E" w:rsidR="005A1223" w:rsidRPr="00FB1786" w:rsidRDefault="005A1223" w:rsidP="005A122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6.1.4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701"/>
        <w:gridCol w:w="4529"/>
      </w:tblGrid>
      <w:tr w:rsidR="005A1223" w14:paraId="4322C819" w14:textId="77777777" w:rsidTr="001A5481">
        <w:tc>
          <w:tcPr>
            <w:tcW w:w="328" w:type="pct"/>
            <w:shd w:val="clear" w:color="auto" w:fill="D9D9D9"/>
          </w:tcPr>
          <w:p w14:paraId="5014C36A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4799A495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6C4BB142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28" w:type="pct"/>
            <w:shd w:val="clear" w:color="auto" w:fill="D9D9D9"/>
          </w:tcPr>
          <w:p w14:paraId="2EDC159B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2120" w:type="pct"/>
            <w:shd w:val="clear" w:color="auto" w:fill="D9D9D9"/>
          </w:tcPr>
          <w:p w14:paraId="4C35B30D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A1223" w14:paraId="23FA23F8" w14:textId="77777777" w:rsidTr="001A5481">
        <w:tc>
          <w:tcPr>
            <w:tcW w:w="328" w:type="pct"/>
            <w:shd w:val="clear" w:color="auto" w:fill="auto"/>
          </w:tcPr>
          <w:p w14:paraId="286340C6" w14:textId="59F18A7F" w:rsidR="005A1223" w:rsidRDefault="005A1223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02B8AFAB" w14:textId="77777777" w:rsidR="005A1223" w:rsidRDefault="005A1223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1031" w:type="pct"/>
            <w:shd w:val="clear" w:color="auto" w:fill="auto"/>
          </w:tcPr>
          <w:p w14:paraId="0237EE65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328" w:type="pct"/>
          </w:tcPr>
          <w:p w14:paraId="36C13FCF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2120" w:type="pct"/>
          </w:tcPr>
          <w:p w14:paraId="2EB9ABA2" w14:textId="77777777" w:rsidR="005A1223" w:rsidRDefault="005A1223" w:rsidP="001A5481">
            <w:pPr>
              <w:pStyle w:val="a7"/>
              <w:ind w:firstLineChars="0" w:firstLine="0"/>
            </w:pPr>
          </w:p>
        </w:tc>
      </w:tr>
    </w:tbl>
    <w:p w14:paraId="1048C50D" w14:textId="36D2C59A" w:rsidR="00DF1EE2" w:rsidRDefault="00DF1EE2" w:rsidP="00DF1EE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t>1</w:t>
      </w:r>
    </w:p>
    <w:p w14:paraId="6EA0304C" w14:textId="7D28697C" w:rsidR="005A1223" w:rsidRPr="00FB1786" w:rsidRDefault="005A1223" w:rsidP="005A122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6.1.4.2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5A1223" w14:paraId="090AD089" w14:textId="77777777" w:rsidTr="001A5481">
        <w:tc>
          <w:tcPr>
            <w:tcW w:w="344" w:type="pct"/>
            <w:shd w:val="clear" w:color="auto" w:fill="D9D9D9"/>
          </w:tcPr>
          <w:p w14:paraId="1269D709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016B3ED4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0A55F43B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1E872B2B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428FC449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2069F46F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1BD30245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A1223" w14:paraId="5F6E8A66" w14:textId="77777777" w:rsidTr="001A5481">
        <w:tc>
          <w:tcPr>
            <w:tcW w:w="344" w:type="pct"/>
            <w:shd w:val="clear" w:color="auto" w:fill="auto"/>
          </w:tcPr>
          <w:p w14:paraId="7EEEC579" w14:textId="23497AEB" w:rsidR="005A1223" w:rsidRDefault="005A1223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91AAB85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7F32CAD4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5A9C2C16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3454389C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1E0C92BD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3661CDF" w14:textId="77777777" w:rsidR="005A1223" w:rsidRDefault="005A1223" w:rsidP="001A5481">
            <w:pPr>
              <w:pStyle w:val="a7"/>
              <w:ind w:firstLineChars="0" w:firstLine="0"/>
            </w:pPr>
          </w:p>
        </w:tc>
      </w:tr>
      <w:tr w:rsidR="005A1223" w14:paraId="373FC696" w14:textId="77777777" w:rsidTr="001A5481">
        <w:tc>
          <w:tcPr>
            <w:tcW w:w="344" w:type="pct"/>
            <w:shd w:val="clear" w:color="auto" w:fill="auto"/>
          </w:tcPr>
          <w:p w14:paraId="2EC060C5" w14:textId="39D64C31" w:rsidR="005A1223" w:rsidRDefault="005A1223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54D26C2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1BD49501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45650780" w14:textId="77777777" w:rsidR="005A1223" w:rsidRDefault="005A1223" w:rsidP="001A5481"/>
        </w:tc>
        <w:tc>
          <w:tcPr>
            <w:tcW w:w="672" w:type="pct"/>
          </w:tcPr>
          <w:p w14:paraId="4FDDA5EC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05332235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5B40C12" w14:textId="77777777" w:rsidR="005A1223" w:rsidRDefault="005A1223" w:rsidP="001A5481">
            <w:pPr>
              <w:pStyle w:val="a7"/>
              <w:ind w:firstLineChars="0" w:firstLine="0"/>
            </w:pPr>
          </w:p>
        </w:tc>
      </w:tr>
    </w:tbl>
    <w:p w14:paraId="24B23D3D" w14:textId="77777777" w:rsidR="005A1223" w:rsidRDefault="005A1223" w:rsidP="005A122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A1223" w14:paraId="1C7A420D" w14:textId="77777777" w:rsidTr="001A5481">
        <w:tc>
          <w:tcPr>
            <w:tcW w:w="5000" w:type="pct"/>
            <w:shd w:val="clear" w:color="auto" w:fill="auto"/>
          </w:tcPr>
          <w:p w14:paraId="64E41158" w14:textId="77777777" w:rsidR="005A1223" w:rsidRDefault="005A1223" w:rsidP="001A5481">
            <w:pPr>
              <w:pStyle w:val="a7"/>
              <w:ind w:firstLineChars="0" w:firstLine="0"/>
            </w:pPr>
          </w:p>
        </w:tc>
      </w:tr>
    </w:tbl>
    <w:p w14:paraId="4B411467" w14:textId="356ECA62" w:rsidR="00DF1EE2" w:rsidRDefault="00DF1EE2">
      <w:pPr>
        <w:pStyle w:val="4"/>
      </w:pPr>
      <w:bookmarkStart w:id="180" w:name="_Toc24927133"/>
      <w:r>
        <w:rPr>
          <w:rFonts w:hint="eastAsia"/>
        </w:rPr>
        <w:t>报表</w:t>
      </w:r>
      <w:bookmarkEnd w:id="180"/>
    </w:p>
    <w:p w14:paraId="252D3C7F" w14:textId="7E212584" w:rsidR="00DF1EE2" w:rsidRPr="00FB1786" w:rsidRDefault="00DF1EE2" w:rsidP="00DF1EE2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6.1.4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701"/>
        <w:gridCol w:w="4529"/>
      </w:tblGrid>
      <w:tr w:rsidR="00DF1EE2" w14:paraId="21B19DF4" w14:textId="77777777" w:rsidTr="00DF1EE2">
        <w:tc>
          <w:tcPr>
            <w:tcW w:w="328" w:type="pct"/>
            <w:shd w:val="clear" w:color="auto" w:fill="D9D9D9"/>
          </w:tcPr>
          <w:p w14:paraId="5376988C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07C7067C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79506B6E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28" w:type="pct"/>
            <w:shd w:val="clear" w:color="auto" w:fill="D9D9D9"/>
          </w:tcPr>
          <w:p w14:paraId="1D36577F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2120" w:type="pct"/>
            <w:shd w:val="clear" w:color="auto" w:fill="D9D9D9"/>
          </w:tcPr>
          <w:p w14:paraId="48C7526B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F1EE2" w14:paraId="5E16E797" w14:textId="77777777" w:rsidTr="00DF1EE2">
        <w:tc>
          <w:tcPr>
            <w:tcW w:w="328" w:type="pct"/>
            <w:shd w:val="clear" w:color="auto" w:fill="auto"/>
          </w:tcPr>
          <w:p w14:paraId="36054D44" w14:textId="30BBDF78" w:rsidR="00DF1EE2" w:rsidRDefault="00DF1EE2" w:rsidP="00DF1EE2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04720951" w14:textId="77777777" w:rsidR="00DF1EE2" w:rsidRDefault="00DF1EE2" w:rsidP="00DF1EE2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1031" w:type="pct"/>
            <w:shd w:val="clear" w:color="auto" w:fill="auto"/>
          </w:tcPr>
          <w:p w14:paraId="25DC1336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328" w:type="pct"/>
          </w:tcPr>
          <w:p w14:paraId="06D9CD98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2120" w:type="pct"/>
          </w:tcPr>
          <w:p w14:paraId="6CB104ED" w14:textId="77777777" w:rsidR="00DF1EE2" w:rsidRDefault="00DF1EE2" w:rsidP="00DF1EE2">
            <w:pPr>
              <w:pStyle w:val="a7"/>
              <w:ind w:firstLineChars="0" w:firstLine="0"/>
            </w:pPr>
          </w:p>
        </w:tc>
      </w:tr>
    </w:tbl>
    <w:p w14:paraId="2FBF707C" w14:textId="77777777" w:rsidR="00DF1EE2" w:rsidRDefault="00DF1EE2" w:rsidP="00DF1EE2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t>1</w:t>
      </w:r>
    </w:p>
    <w:p w14:paraId="5E4B1CB6" w14:textId="63D1EF17" w:rsidR="00DF1EE2" w:rsidRPr="00FB1786" w:rsidRDefault="00DF1EE2" w:rsidP="00DF1EE2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6.1.4.3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DF1EE2" w14:paraId="079FF756" w14:textId="77777777" w:rsidTr="00DF1EE2">
        <w:tc>
          <w:tcPr>
            <w:tcW w:w="344" w:type="pct"/>
            <w:shd w:val="clear" w:color="auto" w:fill="D9D9D9"/>
          </w:tcPr>
          <w:p w14:paraId="02995FE4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51006546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173A1829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2ABD8C53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44BD252B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2747B45F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04DF5A83" w14:textId="77777777" w:rsidR="00DF1EE2" w:rsidRDefault="00DF1EE2" w:rsidP="00DF1EE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F1EE2" w14:paraId="4AA65CC6" w14:textId="77777777" w:rsidTr="00DF1EE2">
        <w:tc>
          <w:tcPr>
            <w:tcW w:w="344" w:type="pct"/>
            <w:shd w:val="clear" w:color="auto" w:fill="auto"/>
          </w:tcPr>
          <w:p w14:paraId="1EE04402" w14:textId="1026260D" w:rsidR="00DF1EE2" w:rsidRDefault="00DF1EE2" w:rsidP="00DF1EE2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C9DC92F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6C3BDC59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4F813F16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2C5E1978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3103C857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92990D6" w14:textId="77777777" w:rsidR="00DF1EE2" w:rsidRDefault="00DF1EE2" w:rsidP="00DF1EE2">
            <w:pPr>
              <w:pStyle w:val="a7"/>
              <w:ind w:firstLineChars="0" w:firstLine="0"/>
            </w:pPr>
          </w:p>
        </w:tc>
      </w:tr>
      <w:tr w:rsidR="00DF1EE2" w14:paraId="34567D3B" w14:textId="77777777" w:rsidTr="00DF1EE2">
        <w:tc>
          <w:tcPr>
            <w:tcW w:w="344" w:type="pct"/>
            <w:shd w:val="clear" w:color="auto" w:fill="auto"/>
          </w:tcPr>
          <w:p w14:paraId="6B41FBA8" w14:textId="2D2B93C0" w:rsidR="00DF1EE2" w:rsidRDefault="00DF1EE2" w:rsidP="00DF1EE2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D60532A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53636B44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2816F6F5" w14:textId="77777777" w:rsidR="00DF1EE2" w:rsidRDefault="00DF1EE2" w:rsidP="00DF1EE2"/>
        </w:tc>
        <w:tc>
          <w:tcPr>
            <w:tcW w:w="672" w:type="pct"/>
          </w:tcPr>
          <w:p w14:paraId="140CD406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4B2E9470" w14:textId="77777777" w:rsidR="00DF1EE2" w:rsidRDefault="00DF1EE2" w:rsidP="00DF1EE2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501779C" w14:textId="77777777" w:rsidR="00DF1EE2" w:rsidRDefault="00DF1EE2" w:rsidP="00DF1EE2">
            <w:pPr>
              <w:pStyle w:val="a7"/>
              <w:ind w:firstLineChars="0" w:firstLine="0"/>
            </w:pPr>
          </w:p>
        </w:tc>
      </w:tr>
    </w:tbl>
    <w:p w14:paraId="750F06F0" w14:textId="77777777" w:rsidR="00DF1EE2" w:rsidRDefault="00DF1EE2" w:rsidP="00DF1EE2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F1EE2" w14:paraId="3A59240B" w14:textId="77777777" w:rsidTr="00DF1EE2">
        <w:tc>
          <w:tcPr>
            <w:tcW w:w="5000" w:type="pct"/>
            <w:shd w:val="clear" w:color="auto" w:fill="auto"/>
          </w:tcPr>
          <w:p w14:paraId="5C8A2277" w14:textId="77777777" w:rsidR="00DF1EE2" w:rsidRDefault="00DF1EE2" w:rsidP="00DF1EE2">
            <w:pPr>
              <w:pStyle w:val="a7"/>
              <w:ind w:firstLineChars="0" w:firstLine="0"/>
            </w:pPr>
          </w:p>
        </w:tc>
      </w:tr>
    </w:tbl>
    <w:p w14:paraId="2AD3F8EB" w14:textId="1AB88FBB" w:rsidR="005A1223" w:rsidRDefault="00DF1EE2" w:rsidP="005A1223">
      <w:pPr>
        <w:pStyle w:val="3"/>
      </w:pPr>
      <w:bookmarkStart w:id="181" w:name="_Toc24927134"/>
      <w:r>
        <w:rPr>
          <w:rFonts w:hint="eastAsia"/>
        </w:rPr>
        <w:lastRenderedPageBreak/>
        <w:t>函数</w:t>
      </w:r>
      <w:bookmarkEnd w:id="181"/>
    </w:p>
    <w:p w14:paraId="210114E8" w14:textId="47E801D2" w:rsidR="005A1223" w:rsidRDefault="005A1223" w:rsidP="005A122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8"/>
        <w:gridCol w:w="1701"/>
        <w:gridCol w:w="2126"/>
        <w:gridCol w:w="4395"/>
        <w:gridCol w:w="1502"/>
      </w:tblGrid>
      <w:tr w:rsidR="002E71C1" w14:paraId="67A4BE68" w14:textId="77777777" w:rsidTr="005653F6">
        <w:tc>
          <w:tcPr>
            <w:tcW w:w="449" w:type="pct"/>
            <w:shd w:val="clear" w:color="auto" w:fill="D9D9D9"/>
          </w:tcPr>
          <w:p w14:paraId="7E80242F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96" w:type="pct"/>
            <w:shd w:val="clear" w:color="auto" w:fill="D9D9D9"/>
          </w:tcPr>
          <w:p w14:paraId="14F92726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95" w:type="pct"/>
            <w:shd w:val="clear" w:color="auto" w:fill="D9D9D9"/>
          </w:tcPr>
          <w:p w14:paraId="355F8AE3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057" w:type="pct"/>
            <w:shd w:val="clear" w:color="auto" w:fill="D9D9D9"/>
          </w:tcPr>
          <w:p w14:paraId="2D5FF524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703" w:type="pct"/>
            <w:shd w:val="clear" w:color="auto" w:fill="D9D9D9"/>
          </w:tcPr>
          <w:p w14:paraId="554C3547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E71C1" w14:paraId="44FF6F7E" w14:textId="77777777" w:rsidTr="005653F6">
        <w:tc>
          <w:tcPr>
            <w:tcW w:w="449" w:type="pct"/>
            <w:shd w:val="clear" w:color="auto" w:fill="auto"/>
          </w:tcPr>
          <w:p w14:paraId="36297EEA" w14:textId="6F9B8038" w:rsidR="002E71C1" w:rsidRDefault="002E71C1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96" w:type="pct"/>
          </w:tcPr>
          <w:p w14:paraId="70F69665" w14:textId="77777777" w:rsidR="002E71C1" w:rsidRDefault="002E71C1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995" w:type="pct"/>
            <w:shd w:val="clear" w:color="auto" w:fill="auto"/>
          </w:tcPr>
          <w:p w14:paraId="3EF49428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2057" w:type="pct"/>
          </w:tcPr>
          <w:p w14:paraId="47E498EC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703" w:type="pct"/>
          </w:tcPr>
          <w:p w14:paraId="27CB8022" w14:textId="77777777" w:rsidR="002E71C1" w:rsidRDefault="002E71C1" w:rsidP="005653F6">
            <w:pPr>
              <w:pStyle w:val="a7"/>
              <w:ind w:firstLineChars="0" w:firstLine="0"/>
            </w:pPr>
          </w:p>
        </w:tc>
      </w:tr>
      <w:tr w:rsidR="002E71C1" w14:paraId="0616F979" w14:textId="77777777" w:rsidTr="005653F6">
        <w:tc>
          <w:tcPr>
            <w:tcW w:w="449" w:type="pct"/>
            <w:shd w:val="clear" w:color="auto" w:fill="auto"/>
          </w:tcPr>
          <w:p w14:paraId="16651822" w14:textId="6E5A34A8" w:rsidR="002E71C1" w:rsidRDefault="002E71C1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96" w:type="pct"/>
          </w:tcPr>
          <w:p w14:paraId="3F5B7E48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995" w:type="pct"/>
            <w:shd w:val="clear" w:color="auto" w:fill="auto"/>
          </w:tcPr>
          <w:p w14:paraId="34087742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2057" w:type="pct"/>
          </w:tcPr>
          <w:p w14:paraId="43D3F66B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703" w:type="pct"/>
          </w:tcPr>
          <w:p w14:paraId="35A13FBD" w14:textId="77777777" w:rsidR="002E71C1" w:rsidRDefault="002E71C1" w:rsidP="005653F6">
            <w:pPr>
              <w:pStyle w:val="a7"/>
              <w:ind w:firstLineChars="0" w:firstLine="0"/>
            </w:pPr>
          </w:p>
        </w:tc>
      </w:tr>
    </w:tbl>
    <w:p w14:paraId="361FEECC" w14:textId="77777777" w:rsidR="005A1223" w:rsidRDefault="005A1223" w:rsidP="005A1223">
      <w:pPr>
        <w:pStyle w:val="4"/>
      </w:pPr>
      <w:bookmarkStart w:id="182" w:name="_Toc24927135"/>
      <w:r>
        <w:rPr>
          <w:rFonts w:hint="eastAsia"/>
        </w:rPr>
        <w:t>函数</w:t>
      </w:r>
      <w:r>
        <w:rPr>
          <w:rFonts w:hint="eastAsia"/>
        </w:rPr>
        <w:t>1</w:t>
      </w:r>
      <w:bookmarkEnd w:id="182"/>
    </w:p>
    <w:p w14:paraId="0218D30B" w14:textId="77777777" w:rsidR="005A1223" w:rsidRPr="00FB1786" w:rsidRDefault="005A1223" w:rsidP="005A1223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A1223" w14:paraId="74BF0B6D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0D64F2B0" w14:textId="77777777" w:rsidR="005A1223" w:rsidRDefault="005A1223" w:rsidP="001A5481">
            <w:pPr>
              <w:pStyle w:val="a7"/>
              <w:ind w:firstLineChars="0" w:firstLine="0"/>
            </w:pPr>
          </w:p>
        </w:tc>
      </w:tr>
    </w:tbl>
    <w:p w14:paraId="60263BFF" w14:textId="77777777" w:rsidR="005A1223" w:rsidRDefault="005A1223" w:rsidP="005A1223">
      <w:pPr>
        <w:pStyle w:val="3"/>
      </w:pPr>
      <w:bookmarkStart w:id="183" w:name="_Toc24927136"/>
      <w:r>
        <w:rPr>
          <w:rFonts w:hint="eastAsia"/>
        </w:rPr>
        <w:t>过程</w:t>
      </w:r>
      <w:bookmarkEnd w:id="183"/>
    </w:p>
    <w:p w14:paraId="35D898F4" w14:textId="779E0E2F" w:rsidR="005A1223" w:rsidRDefault="005A1223" w:rsidP="005A122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1839"/>
        <w:gridCol w:w="3151"/>
        <w:gridCol w:w="2367"/>
        <w:gridCol w:w="2365"/>
      </w:tblGrid>
      <w:tr w:rsidR="002E71C1" w14:paraId="5F93C100" w14:textId="77777777" w:rsidTr="005653F6">
        <w:tc>
          <w:tcPr>
            <w:tcW w:w="449" w:type="pct"/>
            <w:shd w:val="clear" w:color="auto" w:fill="D9D9D9"/>
          </w:tcPr>
          <w:p w14:paraId="26260B6F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61" w:type="pct"/>
            <w:shd w:val="clear" w:color="auto" w:fill="D9D9D9"/>
          </w:tcPr>
          <w:p w14:paraId="1C916849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475" w:type="pct"/>
            <w:shd w:val="clear" w:color="auto" w:fill="D9D9D9"/>
          </w:tcPr>
          <w:p w14:paraId="115A6C86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8" w:type="pct"/>
            <w:shd w:val="clear" w:color="auto" w:fill="D9D9D9"/>
          </w:tcPr>
          <w:p w14:paraId="55020667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1107" w:type="pct"/>
            <w:shd w:val="clear" w:color="auto" w:fill="D9D9D9"/>
          </w:tcPr>
          <w:p w14:paraId="49BC8053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E71C1" w14:paraId="3C9C2685" w14:textId="77777777" w:rsidTr="005653F6">
        <w:tc>
          <w:tcPr>
            <w:tcW w:w="449" w:type="pct"/>
            <w:shd w:val="clear" w:color="auto" w:fill="auto"/>
          </w:tcPr>
          <w:p w14:paraId="425FF677" w14:textId="06AAEDF1" w:rsidR="002E71C1" w:rsidRDefault="002E71C1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61" w:type="pct"/>
          </w:tcPr>
          <w:p w14:paraId="767F086C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475" w:type="pct"/>
            <w:shd w:val="clear" w:color="auto" w:fill="auto"/>
          </w:tcPr>
          <w:p w14:paraId="0273053C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108" w:type="pct"/>
          </w:tcPr>
          <w:p w14:paraId="119C74CA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107" w:type="pct"/>
          </w:tcPr>
          <w:p w14:paraId="3A392062" w14:textId="77777777" w:rsidR="002E71C1" w:rsidRDefault="002E71C1" w:rsidP="005653F6">
            <w:pPr>
              <w:pStyle w:val="a7"/>
              <w:ind w:firstLineChars="0" w:firstLine="0"/>
            </w:pPr>
          </w:p>
        </w:tc>
      </w:tr>
      <w:tr w:rsidR="002E71C1" w14:paraId="4C4A9E55" w14:textId="77777777" w:rsidTr="005653F6">
        <w:tc>
          <w:tcPr>
            <w:tcW w:w="449" w:type="pct"/>
            <w:shd w:val="clear" w:color="auto" w:fill="auto"/>
          </w:tcPr>
          <w:p w14:paraId="4D7E8AC4" w14:textId="66085D33" w:rsidR="002E71C1" w:rsidRDefault="002E71C1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61" w:type="pct"/>
          </w:tcPr>
          <w:p w14:paraId="0A9E61DD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475" w:type="pct"/>
            <w:shd w:val="clear" w:color="auto" w:fill="auto"/>
          </w:tcPr>
          <w:p w14:paraId="791D1AE5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108" w:type="pct"/>
          </w:tcPr>
          <w:p w14:paraId="6C9DCB8F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107" w:type="pct"/>
          </w:tcPr>
          <w:p w14:paraId="7C971D43" w14:textId="77777777" w:rsidR="002E71C1" w:rsidRDefault="002E71C1" w:rsidP="005653F6">
            <w:pPr>
              <w:pStyle w:val="a7"/>
              <w:ind w:firstLineChars="0" w:firstLine="0"/>
            </w:pPr>
          </w:p>
        </w:tc>
      </w:tr>
    </w:tbl>
    <w:p w14:paraId="2D71F82E" w14:textId="77777777" w:rsidR="005A1223" w:rsidRDefault="005A1223" w:rsidP="005A1223">
      <w:pPr>
        <w:pStyle w:val="4"/>
      </w:pPr>
      <w:bookmarkStart w:id="184" w:name="_Toc24927137"/>
      <w:r>
        <w:rPr>
          <w:rFonts w:hint="eastAsia"/>
        </w:rPr>
        <w:t>过程中文名</w:t>
      </w:r>
      <w:bookmarkEnd w:id="184"/>
    </w:p>
    <w:p w14:paraId="084AC2EC" w14:textId="77777777" w:rsidR="005A1223" w:rsidRPr="00FB1786" w:rsidRDefault="005A1223" w:rsidP="005A1223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A1223" w14:paraId="111FBB3B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372492C7" w14:textId="77777777" w:rsidR="005A1223" w:rsidRDefault="005A1223" w:rsidP="001A5481">
            <w:pPr>
              <w:pStyle w:val="a7"/>
              <w:ind w:firstLineChars="0" w:firstLine="0"/>
            </w:pPr>
          </w:p>
        </w:tc>
      </w:tr>
    </w:tbl>
    <w:p w14:paraId="095E7F3C" w14:textId="77777777" w:rsidR="005A1223" w:rsidRDefault="005A1223" w:rsidP="005A1223">
      <w:pPr>
        <w:pStyle w:val="3"/>
      </w:pPr>
      <w:bookmarkStart w:id="185" w:name="_Toc24927138"/>
      <w:r>
        <w:rPr>
          <w:rFonts w:hint="eastAsia"/>
        </w:rPr>
        <w:lastRenderedPageBreak/>
        <w:t>触发器</w:t>
      </w:r>
      <w:bookmarkEnd w:id="185"/>
    </w:p>
    <w:p w14:paraId="0943C823" w14:textId="00CC1C93" w:rsidR="005A1223" w:rsidRPr="00FB1786" w:rsidRDefault="005A1223" w:rsidP="005A122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5A1223" w14:paraId="5D280A0F" w14:textId="77777777" w:rsidTr="001A5481">
        <w:tc>
          <w:tcPr>
            <w:tcW w:w="531" w:type="pct"/>
            <w:shd w:val="clear" w:color="auto" w:fill="D9D9D9"/>
          </w:tcPr>
          <w:p w14:paraId="0861A80E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2578E38D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29BE501F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05147C13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7DE88AF6" w14:textId="77777777" w:rsidR="005A1223" w:rsidRDefault="005A1223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A1223" w14:paraId="7AFAF608" w14:textId="77777777" w:rsidTr="001A5481">
        <w:tc>
          <w:tcPr>
            <w:tcW w:w="531" w:type="pct"/>
            <w:shd w:val="clear" w:color="auto" w:fill="auto"/>
          </w:tcPr>
          <w:p w14:paraId="6416C3AE" w14:textId="4E87F1DE" w:rsidR="005A1223" w:rsidRDefault="005A1223" w:rsidP="001A548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585DC912" w14:textId="77777777" w:rsidR="005A1223" w:rsidRDefault="005A1223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20F78FBB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5451CAC1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60DC3570" w14:textId="77777777" w:rsidR="005A1223" w:rsidRDefault="005A1223" w:rsidP="001A5481">
            <w:pPr>
              <w:pStyle w:val="a7"/>
              <w:ind w:firstLineChars="0" w:firstLine="0"/>
            </w:pPr>
          </w:p>
        </w:tc>
      </w:tr>
      <w:tr w:rsidR="005A1223" w14:paraId="17FA2DF4" w14:textId="77777777" w:rsidTr="001A5481">
        <w:tc>
          <w:tcPr>
            <w:tcW w:w="531" w:type="pct"/>
            <w:shd w:val="clear" w:color="auto" w:fill="auto"/>
          </w:tcPr>
          <w:p w14:paraId="08BD83C6" w14:textId="0036D88C" w:rsidR="005A1223" w:rsidRDefault="005A1223" w:rsidP="001A548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697507F0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49BE6731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288996F2" w14:textId="77777777" w:rsidR="005A1223" w:rsidRDefault="005A1223" w:rsidP="001A548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41709B14" w14:textId="77777777" w:rsidR="005A1223" w:rsidRDefault="005A1223" w:rsidP="001A5481">
            <w:pPr>
              <w:pStyle w:val="a7"/>
              <w:ind w:firstLineChars="0" w:firstLine="0"/>
            </w:pPr>
          </w:p>
        </w:tc>
      </w:tr>
    </w:tbl>
    <w:p w14:paraId="73C19B64" w14:textId="77777777" w:rsidR="005A1223" w:rsidRDefault="005A1223" w:rsidP="005A1223">
      <w:pPr>
        <w:pStyle w:val="4"/>
      </w:pPr>
      <w:bookmarkStart w:id="186" w:name="_Toc24927139"/>
      <w:r>
        <w:rPr>
          <w:rFonts w:hint="eastAsia"/>
        </w:rPr>
        <w:t>触发器</w:t>
      </w:r>
      <w:r>
        <w:rPr>
          <w:rFonts w:hint="eastAsia"/>
        </w:rPr>
        <w:t>1</w:t>
      </w:r>
      <w:bookmarkEnd w:id="186"/>
    </w:p>
    <w:p w14:paraId="65733C8B" w14:textId="77777777" w:rsidR="005A1223" w:rsidRPr="00FB1786" w:rsidRDefault="005A1223" w:rsidP="005A1223">
      <w:pPr>
        <w:keepNext/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A1223" w14:paraId="77966864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10E68C05" w14:textId="77777777" w:rsidR="005A1223" w:rsidRDefault="005A1223" w:rsidP="001A5481">
            <w:pPr>
              <w:pStyle w:val="a7"/>
              <w:ind w:firstLineChars="0" w:firstLine="0"/>
            </w:pPr>
          </w:p>
        </w:tc>
      </w:tr>
    </w:tbl>
    <w:p w14:paraId="602FB698" w14:textId="747807AA" w:rsidR="001A5481" w:rsidRDefault="003464F8" w:rsidP="001A5481">
      <w:pPr>
        <w:pStyle w:val="2"/>
      </w:pPr>
      <w:bookmarkStart w:id="187" w:name="_Toc24927140"/>
      <w:bookmarkEnd w:id="170"/>
      <w:r>
        <w:rPr>
          <w:rFonts w:hint="eastAsia"/>
        </w:rPr>
        <w:t>买家业务</w:t>
      </w:r>
      <w:bookmarkEnd w:id="187"/>
    </w:p>
    <w:p w14:paraId="03D2121C" w14:textId="77777777" w:rsidR="00814299" w:rsidRDefault="00814299" w:rsidP="00814299">
      <w:pPr>
        <w:pStyle w:val="3"/>
      </w:pPr>
      <w:bookmarkStart w:id="188" w:name="_Toc24927141"/>
      <w:r>
        <w:rPr>
          <w:rFonts w:hint="eastAsia"/>
        </w:rPr>
        <w:t>序列</w:t>
      </w:r>
      <w:bookmarkEnd w:id="188"/>
    </w:p>
    <w:p w14:paraId="2D0D6EE6" w14:textId="7211AA11" w:rsidR="00814299" w:rsidRDefault="00814299" w:rsidP="0081429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序列列表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1"/>
        <w:gridCol w:w="1633"/>
        <w:gridCol w:w="686"/>
        <w:gridCol w:w="1207"/>
        <w:gridCol w:w="1208"/>
        <w:gridCol w:w="1208"/>
        <w:gridCol w:w="2106"/>
        <w:gridCol w:w="1208"/>
        <w:gridCol w:w="685"/>
      </w:tblGrid>
      <w:tr w:rsidR="00814299" w14:paraId="3E0544AD" w14:textId="77777777" w:rsidTr="00BC663A">
        <w:tc>
          <w:tcPr>
            <w:tcW w:w="369" w:type="pct"/>
            <w:shd w:val="clear" w:color="auto" w:fill="D9D9D9"/>
          </w:tcPr>
          <w:p w14:paraId="77644644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36" w:type="pct"/>
            <w:shd w:val="clear" w:color="auto" w:fill="D9D9D9"/>
          </w:tcPr>
          <w:p w14:paraId="5CE8A14D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68" w:type="pct"/>
            <w:shd w:val="clear" w:color="auto" w:fill="D9D9D9"/>
          </w:tcPr>
          <w:p w14:paraId="6380F7E3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612" w:type="pct"/>
            <w:shd w:val="clear" w:color="auto" w:fill="D9D9D9"/>
          </w:tcPr>
          <w:p w14:paraId="65B2B566" w14:textId="77777777" w:rsidR="00814299" w:rsidRDefault="00814299" w:rsidP="00BC663A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612" w:type="pct"/>
            <w:shd w:val="clear" w:color="auto" w:fill="D9D9D9"/>
          </w:tcPr>
          <w:p w14:paraId="13E60683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步长</w:t>
            </w:r>
          </w:p>
        </w:tc>
        <w:tc>
          <w:tcPr>
            <w:tcW w:w="612" w:type="pct"/>
            <w:shd w:val="clear" w:color="auto" w:fill="D9D9D9"/>
          </w:tcPr>
          <w:p w14:paraId="7A949E1D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最小值</w:t>
            </w:r>
          </w:p>
        </w:tc>
        <w:tc>
          <w:tcPr>
            <w:tcW w:w="612" w:type="pct"/>
            <w:shd w:val="clear" w:color="auto" w:fill="D9D9D9"/>
          </w:tcPr>
          <w:p w14:paraId="3282A62A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最大值</w:t>
            </w:r>
          </w:p>
        </w:tc>
        <w:tc>
          <w:tcPr>
            <w:tcW w:w="612" w:type="pct"/>
            <w:shd w:val="clear" w:color="auto" w:fill="D9D9D9"/>
          </w:tcPr>
          <w:p w14:paraId="592D54D3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应用场合</w:t>
            </w:r>
          </w:p>
        </w:tc>
        <w:tc>
          <w:tcPr>
            <w:tcW w:w="367" w:type="pct"/>
            <w:shd w:val="clear" w:color="auto" w:fill="D9D9D9"/>
          </w:tcPr>
          <w:p w14:paraId="3B1C0C01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14299" w14:paraId="729942EB" w14:textId="77777777" w:rsidTr="00BC663A">
        <w:tc>
          <w:tcPr>
            <w:tcW w:w="369" w:type="pct"/>
            <w:shd w:val="clear" w:color="auto" w:fill="auto"/>
          </w:tcPr>
          <w:p w14:paraId="6B28712B" w14:textId="25841DD4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098A740A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seq_id_area</w:t>
            </w:r>
            <w:proofErr w:type="spellEnd"/>
          </w:p>
        </w:tc>
        <w:tc>
          <w:tcPr>
            <w:tcW w:w="368" w:type="pct"/>
          </w:tcPr>
          <w:p w14:paraId="1F924906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4A083728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3838DA6A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781FE906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7B3B872F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35BE0797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367" w:type="pct"/>
          </w:tcPr>
          <w:p w14:paraId="56360CE3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508F4139" w14:textId="77777777" w:rsidTr="00BC663A">
        <w:tc>
          <w:tcPr>
            <w:tcW w:w="369" w:type="pct"/>
            <w:shd w:val="clear" w:color="auto" w:fill="auto"/>
          </w:tcPr>
          <w:p w14:paraId="7CA92522" w14:textId="7AE23595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00027B9F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</w:t>
            </w:r>
            <w:r w:rsidRPr="00095A29">
              <w:t>id_order</w:t>
            </w:r>
            <w:proofErr w:type="spellEnd"/>
          </w:p>
        </w:tc>
        <w:tc>
          <w:tcPr>
            <w:tcW w:w="368" w:type="pct"/>
          </w:tcPr>
          <w:p w14:paraId="7A4D3662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18</w:t>
            </w:r>
          </w:p>
        </w:tc>
        <w:tc>
          <w:tcPr>
            <w:tcW w:w="612" w:type="pct"/>
          </w:tcPr>
          <w:p w14:paraId="7F2C5392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628F0D7C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25053B38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54BD9FC5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999999999999999999</w:t>
            </w:r>
          </w:p>
        </w:tc>
        <w:tc>
          <w:tcPr>
            <w:tcW w:w="612" w:type="pct"/>
            <w:shd w:val="clear" w:color="auto" w:fill="auto"/>
          </w:tcPr>
          <w:p w14:paraId="09A72CE6" w14:textId="77777777" w:rsidR="0081429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367" w:type="pct"/>
          </w:tcPr>
          <w:p w14:paraId="6D722F58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22C60419" w14:textId="77777777" w:rsidR="00814299" w:rsidRDefault="00814299" w:rsidP="0081429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4299" w14:paraId="0FA9E660" w14:textId="77777777" w:rsidTr="00BC663A">
        <w:tc>
          <w:tcPr>
            <w:tcW w:w="5000" w:type="pct"/>
            <w:shd w:val="clear" w:color="auto" w:fill="auto"/>
          </w:tcPr>
          <w:p w14:paraId="2197E523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创建序列，用于：区域编号</w:t>
            </w:r>
          </w:p>
          <w:p w14:paraId="5B3E3014" w14:textId="77777777" w:rsidR="00814299" w:rsidRDefault="00814299" w:rsidP="00BC663A">
            <w:pPr>
              <w:pStyle w:val="a7"/>
              <w:ind w:firstLineChars="0" w:firstLine="0"/>
            </w:pPr>
            <w:r>
              <w:t xml:space="preserve">create sequence u_2_1_2_2.seq_id_area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7BC74A3A" w14:textId="77777777" w:rsidR="00814299" w:rsidRDefault="00814299" w:rsidP="00BC663A">
            <w:pPr>
              <w:pStyle w:val="a7"/>
              <w:ind w:firstLineChars="0" w:firstLine="0"/>
            </w:pPr>
          </w:p>
          <w:p w14:paraId="2777808B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创建序列，用于：订单编号</w:t>
            </w:r>
          </w:p>
          <w:p w14:paraId="2E8B1682" w14:textId="77777777" w:rsidR="00814299" w:rsidRDefault="00814299" w:rsidP="00BC663A">
            <w:pPr>
              <w:pStyle w:val="a7"/>
              <w:ind w:firstLineChars="0" w:firstLine="0"/>
            </w:pPr>
            <w:r>
              <w:t xml:space="preserve">create sequence u_2_1_2_2.seq_id_order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1E+</w:t>
            </w:r>
            <w:proofErr w:type="gramStart"/>
            <w:r>
              <w:t>18 ;</w:t>
            </w:r>
            <w:proofErr w:type="gramEnd"/>
          </w:p>
          <w:p w14:paraId="28EB540B" w14:textId="77777777" w:rsidR="00814299" w:rsidRDefault="00814299" w:rsidP="00BC663A">
            <w:pPr>
              <w:pStyle w:val="a7"/>
              <w:ind w:firstLineChars="0" w:firstLine="0"/>
            </w:pPr>
          </w:p>
          <w:p w14:paraId="6703E32A" w14:textId="77777777" w:rsidR="00814299" w:rsidRDefault="00814299" w:rsidP="00BC663A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</w:t>
            </w:r>
            <w:r>
              <w:rPr>
                <w:rFonts w:hint="eastAsia"/>
              </w:rPr>
              <w:t>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','SCHEMA','u_2_1_2_2','SEQUENCE','seq_id_area'</w:t>
            </w:r>
          </w:p>
          <w:p w14:paraId="1B2EB2CD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','SCHEMA','u_2_1_2_2','SEQUENCE','seq_id_order'</w:t>
            </w:r>
          </w:p>
          <w:p w14:paraId="698E3591" w14:textId="77777777" w:rsidR="00814299" w:rsidRPr="00974E3A" w:rsidRDefault="00814299" w:rsidP="00BC663A">
            <w:pPr>
              <w:pStyle w:val="a7"/>
              <w:ind w:firstLineChars="0" w:firstLine="0"/>
            </w:pPr>
          </w:p>
        </w:tc>
      </w:tr>
    </w:tbl>
    <w:p w14:paraId="03F7BD88" w14:textId="77777777" w:rsidR="00814299" w:rsidRPr="00FB1786" w:rsidRDefault="00814299" w:rsidP="00814299"/>
    <w:p w14:paraId="522EB6EA" w14:textId="77777777" w:rsidR="00814299" w:rsidRDefault="00814299" w:rsidP="00814299">
      <w:pPr>
        <w:pStyle w:val="3"/>
      </w:pPr>
      <w:bookmarkStart w:id="189" w:name="_Toc24927142"/>
      <w:r>
        <w:rPr>
          <w:rFonts w:hint="eastAsia"/>
        </w:rPr>
        <w:lastRenderedPageBreak/>
        <w:t>表</w:t>
      </w:r>
      <w:bookmarkEnd w:id="189"/>
    </w:p>
    <w:p w14:paraId="652C04CC" w14:textId="06B7834E" w:rsidR="00814299" w:rsidRPr="00FB1786" w:rsidRDefault="00814299" w:rsidP="0081429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0"/>
        <w:gridCol w:w="1948"/>
        <w:gridCol w:w="1948"/>
        <w:gridCol w:w="5766"/>
      </w:tblGrid>
      <w:tr w:rsidR="00814299" w14:paraId="348B6507" w14:textId="77777777" w:rsidTr="00BC663A">
        <w:tc>
          <w:tcPr>
            <w:tcW w:w="477" w:type="pct"/>
            <w:shd w:val="clear" w:color="auto" w:fill="D9D9D9"/>
          </w:tcPr>
          <w:p w14:paraId="64C1057C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12" w:type="pct"/>
            <w:shd w:val="clear" w:color="auto" w:fill="D9D9D9"/>
          </w:tcPr>
          <w:p w14:paraId="5BFC5E28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912" w:type="pct"/>
            <w:shd w:val="clear" w:color="auto" w:fill="D9D9D9"/>
          </w:tcPr>
          <w:p w14:paraId="7BB504E3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2699" w:type="pct"/>
            <w:shd w:val="clear" w:color="auto" w:fill="D9D9D9"/>
          </w:tcPr>
          <w:p w14:paraId="6A8968EE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14299" w14:paraId="0B82637E" w14:textId="77777777" w:rsidTr="00BC663A">
        <w:tc>
          <w:tcPr>
            <w:tcW w:w="477" w:type="pct"/>
            <w:shd w:val="clear" w:color="auto" w:fill="auto"/>
          </w:tcPr>
          <w:p w14:paraId="62AF8CF7" w14:textId="3D66CBC4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12" w:type="pct"/>
          </w:tcPr>
          <w:p w14:paraId="03BFCE41" w14:textId="77777777" w:rsidR="0081429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</w:t>
            </w:r>
          </w:p>
        </w:tc>
        <w:tc>
          <w:tcPr>
            <w:tcW w:w="912" w:type="pct"/>
          </w:tcPr>
          <w:p w14:paraId="70584404" w14:textId="77777777" w:rsidR="0081429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area</w:t>
            </w:r>
          </w:p>
        </w:tc>
        <w:tc>
          <w:tcPr>
            <w:tcW w:w="2699" w:type="pct"/>
            <w:shd w:val="clear" w:color="auto" w:fill="auto"/>
          </w:tcPr>
          <w:p w14:paraId="05363455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4C81AC5A" w14:textId="77777777" w:rsidTr="00BC663A">
        <w:tc>
          <w:tcPr>
            <w:tcW w:w="477" w:type="pct"/>
            <w:shd w:val="clear" w:color="auto" w:fill="auto"/>
          </w:tcPr>
          <w:p w14:paraId="242F9E9C" w14:textId="4211FCC6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12" w:type="pct"/>
          </w:tcPr>
          <w:p w14:paraId="51E4853C" w14:textId="77777777" w:rsidR="00814299" w:rsidRDefault="00814299" w:rsidP="00BC663A">
            <w:pPr>
              <w:pStyle w:val="a7"/>
              <w:ind w:firstLineChars="0" w:firstLine="0"/>
            </w:pPr>
            <w:r w:rsidRPr="00095A29">
              <w:t>买家</w:t>
            </w:r>
          </w:p>
        </w:tc>
        <w:tc>
          <w:tcPr>
            <w:tcW w:w="912" w:type="pct"/>
          </w:tcPr>
          <w:p w14:paraId="46D84256" w14:textId="77777777" w:rsidR="0081429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buyer</w:t>
            </w:r>
          </w:p>
        </w:tc>
        <w:tc>
          <w:tcPr>
            <w:tcW w:w="2699" w:type="pct"/>
            <w:shd w:val="clear" w:color="auto" w:fill="auto"/>
          </w:tcPr>
          <w:p w14:paraId="7175BA86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5CB96045" w14:textId="77777777" w:rsidTr="00BC663A">
        <w:tc>
          <w:tcPr>
            <w:tcW w:w="477" w:type="pct"/>
            <w:shd w:val="clear" w:color="auto" w:fill="auto"/>
          </w:tcPr>
          <w:p w14:paraId="25BDD456" w14:textId="4A3A3539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12" w:type="pct"/>
          </w:tcPr>
          <w:p w14:paraId="7E87A056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t>图书</w:t>
            </w:r>
          </w:p>
        </w:tc>
        <w:tc>
          <w:tcPr>
            <w:tcW w:w="912" w:type="pct"/>
          </w:tcPr>
          <w:p w14:paraId="341EECD1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book</w:t>
            </w:r>
          </w:p>
        </w:tc>
        <w:tc>
          <w:tcPr>
            <w:tcW w:w="2699" w:type="pct"/>
            <w:shd w:val="clear" w:color="auto" w:fill="auto"/>
          </w:tcPr>
          <w:p w14:paraId="216FE538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1C226523" w14:textId="77777777" w:rsidTr="00BC663A">
        <w:tc>
          <w:tcPr>
            <w:tcW w:w="477" w:type="pct"/>
            <w:shd w:val="clear" w:color="auto" w:fill="auto"/>
          </w:tcPr>
          <w:p w14:paraId="4EAF297B" w14:textId="7190F3DA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12" w:type="pct"/>
          </w:tcPr>
          <w:p w14:paraId="30D73B89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t>商家</w:t>
            </w:r>
          </w:p>
        </w:tc>
        <w:tc>
          <w:tcPr>
            <w:tcW w:w="912" w:type="pct"/>
          </w:tcPr>
          <w:p w14:paraId="4C13C72B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seller</w:t>
            </w:r>
          </w:p>
        </w:tc>
        <w:tc>
          <w:tcPr>
            <w:tcW w:w="2699" w:type="pct"/>
            <w:shd w:val="clear" w:color="auto" w:fill="auto"/>
          </w:tcPr>
          <w:p w14:paraId="2DCC92A4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7B829BA6" w14:textId="77777777" w:rsidTr="00BC663A">
        <w:tc>
          <w:tcPr>
            <w:tcW w:w="477" w:type="pct"/>
            <w:shd w:val="clear" w:color="auto" w:fill="auto"/>
          </w:tcPr>
          <w:p w14:paraId="6E8EB519" w14:textId="6396ACB8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912" w:type="pct"/>
          </w:tcPr>
          <w:p w14:paraId="73C66190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t>选购</w:t>
            </w:r>
          </w:p>
        </w:tc>
        <w:tc>
          <w:tcPr>
            <w:tcW w:w="912" w:type="pct"/>
          </w:tcPr>
          <w:p w14:paraId="1C99B74B" w14:textId="77777777" w:rsidR="00814299" w:rsidRPr="00095A29" w:rsidRDefault="0081429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501973F7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6F28BE81" w14:textId="77777777" w:rsidTr="00BC663A">
        <w:tc>
          <w:tcPr>
            <w:tcW w:w="477" w:type="pct"/>
            <w:shd w:val="clear" w:color="auto" w:fill="auto"/>
          </w:tcPr>
          <w:p w14:paraId="5C9A3619" w14:textId="460250D8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912" w:type="pct"/>
          </w:tcPr>
          <w:p w14:paraId="231A5498" w14:textId="77777777" w:rsidR="00814299" w:rsidRPr="00095A29" w:rsidRDefault="00814299" w:rsidP="00BC663A">
            <w:pPr>
              <w:pStyle w:val="a7"/>
              <w:ind w:firstLineChars="0" w:firstLine="0"/>
            </w:pPr>
            <w:r w:rsidRPr="00095A29">
              <w:t>上架</w:t>
            </w:r>
          </w:p>
        </w:tc>
        <w:tc>
          <w:tcPr>
            <w:tcW w:w="912" w:type="pct"/>
          </w:tcPr>
          <w:p w14:paraId="442C1A31" w14:textId="77777777" w:rsidR="00814299" w:rsidRPr="00095A29" w:rsidRDefault="0081429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6AF5B4DF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09213F7F" w14:textId="77777777" w:rsidR="00814299" w:rsidRDefault="00814299" w:rsidP="00814299">
      <w:pPr>
        <w:pStyle w:val="4"/>
        <w:tabs>
          <w:tab w:val="num" w:pos="851"/>
        </w:tabs>
        <w:spacing w:line="376" w:lineRule="auto"/>
      </w:pPr>
      <w:bookmarkStart w:id="190" w:name="_Toc24927143"/>
      <w:r>
        <w:rPr>
          <w:rFonts w:hint="eastAsia"/>
        </w:rPr>
        <w:t>创建基本表</w:t>
      </w:r>
      <w:bookmarkEnd w:id="190"/>
    </w:p>
    <w:p w14:paraId="5B8D9C83" w14:textId="04BA2259" w:rsidR="00814299" w:rsidRDefault="00814299" w:rsidP="00814299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区域</w:t>
      </w:r>
    </w:p>
    <w:p w14:paraId="50B1684F" w14:textId="57F30A67" w:rsidR="00122307" w:rsidRPr="00FB1786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6.2.2.1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area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id_area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8"/>
        <w:gridCol w:w="1278"/>
        <w:gridCol w:w="1363"/>
        <w:gridCol w:w="2027"/>
        <w:gridCol w:w="769"/>
        <w:gridCol w:w="1023"/>
        <w:gridCol w:w="769"/>
        <w:gridCol w:w="2555"/>
      </w:tblGrid>
      <w:tr w:rsidR="00122307" w14:paraId="3A143F8A" w14:textId="77777777" w:rsidTr="00D60492">
        <w:tc>
          <w:tcPr>
            <w:tcW w:w="420" w:type="pct"/>
            <w:shd w:val="clear" w:color="auto" w:fill="D9D9D9"/>
          </w:tcPr>
          <w:p w14:paraId="40FB86C6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98" w:type="pct"/>
            <w:shd w:val="clear" w:color="auto" w:fill="D9D9D9"/>
          </w:tcPr>
          <w:p w14:paraId="0C6E3F3C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38" w:type="pct"/>
            <w:shd w:val="clear" w:color="auto" w:fill="D9D9D9"/>
          </w:tcPr>
          <w:p w14:paraId="7C7CAA73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49" w:type="pct"/>
            <w:shd w:val="clear" w:color="auto" w:fill="D9D9D9"/>
          </w:tcPr>
          <w:p w14:paraId="55A3ECD2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60" w:type="pct"/>
            <w:shd w:val="clear" w:color="auto" w:fill="D9D9D9"/>
          </w:tcPr>
          <w:p w14:paraId="0CC115A0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79" w:type="pct"/>
            <w:shd w:val="clear" w:color="auto" w:fill="D9D9D9"/>
          </w:tcPr>
          <w:p w14:paraId="66674CBA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60" w:type="pct"/>
            <w:shd w:val="clear" w:color="auto" w:fill="D9D9D9"/>
          </w:tcPr>
          <w:p w14:paraId="23F75EDA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196" w:type="pct"/>
            <w:shd w:val="clear" w:color="auto" w:fill="D9D9D9"/>
          </w:tcPr>
          <w:p w14:paraId="63FE9E85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0649EC82" w14:textId="77777777" w:rsidTr="00D60492">
        <w:tc>
          <w:tcPr>
            <w:tcW w:w="420" w:type="pct"/>
            <w:shd w:val="clear" w:color="auto" w:fill="auto"/>
          </w:tcPr>
          <w:p w14:paraId="35D66833" w14:textId="1875C864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98" w:type="pct"/>
            <w:shd w:val="clear" w:color="auto" w:fill="auto"/>
          </w:tcPr>
          <w:p w14:paraId="7D6848E9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38" w:type="pct"/>
            <w:shd w:val="clear" w:color="auto" w:fill="auto"/>
          </w:tcPr>
          <w:p w14:paraId="24C2116D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949" w:type="pct"/>
            <w:shd w:val="clear" w:color="auto" w:fill="auto"/>
          </w:tcPr>
          <w:p w14:paraId="442342F6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360" w:type="pct"/>
            <w:shd w:val="clear" w:color="auto" w:fill="auto"/>
          </w:tcPr>
          <w:p w14:paraId="17CCB255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9" w:type="pct"/>
            <w:shd w:val="clear" w:color="auto" w:fill="auto"/>
          </w:tcPr>
          <w:p w14:paraId="22E22DFD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60" w:type="pct"/>
            <w:shd w:val="clear" w:color="auto" w:fill="auto"/>
          </w:tcPr>
          <w:p w14:paraId="5A0B04D9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196" w:type="pct"/>
            <w:shd w:val="clear" w:color="auto" w:fill="auto"/>
          </w:tcPr>
          <w:p w14:paraId="73C5CCAD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</w:t>
            </w:r>
            <w:r w:rsidRPr="00095A29">
              <w:rPr>
                <w:rFonts w:hint="eastAsia"/>
              </w:rPr>
              <w:t>id_</w:t>
            </w:r>
            <w:r>
              <w:rPr>
                <w:rFonts w:hint="eastAsia"/>
              </w:rPr>
              <w:t>area</w:t>
            </w:r>
            <w:proofErr w:type="spellEnd"/>
          </w:p>
        </w:tc>
      </w:tr>
      <w:tr w:rsidR="00122307" w14:paraId="1A8DF27E" w14:textId="77777777" w:rsidTr="00D60492">
        <w:tc>
          <w:tcPr>
            <w:tcW w:w="420" w:type="pct"/>
            <w:shd w:val="clear" w:color="auto" w:fill="auto"/>
          </w:tcPr>
          <w:p w14:paraId="5D02DAD1" w14:textId="22322DCC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98" w:type="pct"/>
            <w:shd w:val="clear" w:color="auto" w:fill="auto"/>
          </w:tcPr>
          <w:p w14:paraId="5191687B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区域名称</w:t>
            </w:r>
          </w:p>
        </w:tc>
        <w:tc>
          <w:tcPr>
            <w:tcW w:w="638" w:type="pct"/>
            <w:shd w:val="clear" w:color="auto" w:fill="auto"/>
          </w:tcPr>
          <w:p w14:paraId="52620761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949" w:type="pct"/>
            <w:shd w:val="clear" w:color="auto" w:fill="auto"/>
          </w:tcPr>
          <w:p w14:paraId="15C20622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varchar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360" w:type="pct"/>
            <w:shd w:val="clear" w:color="auto" w:fill="auto"/>
          </w:tcPr>
          <w:p w14:paraId="4F71FD6C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9" w:type="pct"/>
            <w:shd w:val="clear" w:color="auto" w:fill="auto"/>
          </w:tcPr>
          <w:p w14:paraId="6314057A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60" w:type="pct"/>
            <w:shd w:val="clear" w:color="auto" w:fill="auto"/>
          </w:tcPr>
          <w:p w14:paraId="12231315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196" w:type="pct"/>
            <w:shd w:val="clear" w:color="auto" w:fill="auto"/>
          </w:tcPr>
          <w:p w14:paraId="669FC679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7F381BCC" w14:textId="77777777" w:rsidTr="00D60492">
        <w:tc>
          <w:tcPr>
            <w:tcW w:w="420" w:type="pct"/>
            <w:shd w:val="clear" w:color="auto" w:fill="auto"/>
          </w:tcPr>
          <w:p w14:paraId="529C79C7" w14:textId="5127040D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98" w:type="pct"/>
            <w:shd w:val="clear" w:color="auto" w:fill="auto"/>
          </w:tcPr>
          <w:p w14:paraId="57F8B55D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区域位置</w:t>
            </w:r>
          </w:p>
        </w:tc>
        <w:tc>
          <w:tcPr>
            <w:tcW w:w="638" w:type="pct"/>
            <w:shd w:val="clear" w:color="auto" w:fill="auto"/>
          </w:tcPr>
          <w:p w14:paraId="7B52841A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add_</w:t>
            </w:r>
            <w:r w:rsidRPr="00095A29">
              <w:t>area</w:t>
            </w:r>
            <w:proofErr w:type="spellEnd"/>
          </w:p>
        </w:tc>
        <w:tc>
          <w:tcPr>
            <w:tcW w:w="949" w:type="pct"/>
            <w:shd w:val="clear" w:color="auto" w:fill="auto"/>
          </w:tcPr>
          <w:p w14:paraId="27A2D90D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varchar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40)</w:t>
            </w:r>
          </w:p>
        </w:tc>
        <w:tc>
          <w:tcPr>
            <w:tcW w:w="360" w:type="pct"/>
            <w:shd w:val="clear" w:color="auto" w:fill="auto"/>
          </w:tcPr>
          <w:p w14:paraId="2D6D8816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9" w:type="pct"/>
            <w:shd w:val="clear" w:color="auto" w:fill="auto"/>
          </w:tcPr>
          <w:p w14:paraId="5E0A8EF4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60" w:type="pct"/>
            <w:shd w:val="clear" w:color="auto" w:fill="auto"/>
          </w:tcPr>
          <w:p w14:paraId="561B141C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196" w:type="pct"/>
            <w:shd w:val="clear" w:color="auto" w:fill="auto"/>
          </w:tcPr>
          <w:p w14:paraId="67DF5E78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268F6B21" w14:textId="77777777" w:rsidR="00122307" w:rsidRDefault="00122307" w:rsidP="001223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2CCB6636" w14:textId="77777777" w:rsidTr="00D0206E">
        <w:tc>
          <w:tcPr>
            <w:tcW w:w="5000" w:type="pct"/>
            <w:shd w:val="clear" w:color="auto" w:fill="auto"/>
          </w:tcPr>
          <w:p w14:paraId="670D9AF1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创建表：区域</w:t>
            </w:r>
          </w:p>
          <w:p w14:paraId="0FFDF41C" w14:textId="77777777" w:rsidR="00122307" w:rsidRDefault="00122307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2.area</w:t>
            </w:r>
            <w:proofErr w:type="gramEnd"/>
          </w:p>
          <w:p w14:paraId="1C8A8082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0870C6C2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default ( next value for u_2_1_2_2.seq_id_area) not null ,</w:t>
            </w:r>
          </w:p>
          <w:p w14:paraId="6985B78C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name_area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49DF631B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add_area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40) not null ,</w:t>
            </w:r>
          </w:p>
          <w:p w14:paraId="19E9D635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id_area</w:t>
            </w:r>
            <w:proofErr w:type="spellEnd"/>
            <w:r>
              <w:t>)</w:t>
            </w:r>
          </w:p>
          <w:p w14:paraId="3ACB6919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288BC69D" w14:textId="77777777" w:rsidR="00122307" w:rsidRDefault="00122307" w:rsidP="00D0206E">
            <w:pPr>
              <w:pStyle w:val="a7"/>
              <w:ind w:firstLineChars="0" w:firstLine="0"/>
            </w:pPr>
            <w:r>
              <w:t>;</w:t>
            </w:r>
          </w:p>
          <w:p w14:paraId="154F4968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MS_Descriptio</w:t>
            </w:r>
            <w:r>
              <w:rPr>
                <w:rFonts w:hint="eastAsia"/>
              </w:rPr>
              <w:t>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</w:t>
            </w:r>
            <w:r>
              <w:rPr>
                <w:rFonts w:hint="eastAsia"/>
              </w:rPr>
              <w:t>','SCHEMA','u_2_1_2_2','TABLE','area'</w:t>
            </w:r>
          </w:p>
          <w:p w14:paraId="1DBFE27D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','SCHEMA','u_2_1_2_2','TABLE','area','COLUMN','id_area'</w:t>
            </w:r>
          </w:p>
          <w:p w14:paraId="6560A8BA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','SCHEMA','u_2_1_2_2','TABLE','area','COLUMN','name_a</w:t>
            </w:r>
            <w:r>
              <w:t>rea'</w:t>
            </w:r>
          </w:p>
          <w:p w14:paraId="4835E72C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区域位置</w:t>
            </w:r>
            <w:r>
              <w:rPr>
                <w:rFonts w:hint="eastAsia"/>
              </w:rPr>
              <w:t>','SCHEMA','u_2_1_2_2','TABLE','area','COLUMN','add_area'</w:t>
            </w:r>
          </w:p>
          <w:p w14:paraId="56F269A3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121CF0D9" w14:textId="77777777" w:rsidR="00122307" w:rsidRPr="00597192" w:rsidRDefault="00122307" w:rsidP="00122307"/>
    <w:p w14:paraId="7B507664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买家</w:t>
      </w:r>
    </w:p>
    <w:p w14:paraId="58DAD80E" w14:textId="4CA234A3" w:rsidR="00122307" w:rsidRPr="00FB1786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6.2.2.1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buyer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id_buyer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8"/>
        <w:gridCol w:w="1180"/>
        <w:gridCol w:w="1479"/>
        <w:gridCol w:w="1870"/>
        <w:gridCol w:w="709"/>
        <w:gridCol w:w="944"/>
        <w:gridCol w:w="709"/>
        <w:gridCol w:w="2963"/>
      </w:tblGrid>
      <w:tr w:rsidR="00122307" w14:paraId="25F838FE" w14:textId="77777777" w:rsidTr="00D60492">
        <w:tc>
          <w:tcPr>
            <w:tcW w:w="387" w:type="pct"/>
            <w:shd w:val="clear" w:color="auto" w:fill="D9D9D9"/>
          </w:tcPr>
          <w:p w14:paraId="5E9F897F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52" w:type="pct"/>
            <w:shd w:val="clear" w:color="auto" w:fill="D9D9D9"/>
          </w:tcPr>
          <w:p w14:paraId="296AA302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92" w:type="pct"/>
            <w:shd w:val="clear" w:color="auto" w:fill="D9D9D9"/>
          </w:tcPr>
          <w:p w14:paraId="7AFC3D58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75" w:type="pct"/>
            <w:shd w:val="clear" w:color="auto" w:fill="D9D9D9"/>
          </w:tcPr>
          <w:p w14:paraId="39CA4CF5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20F733BD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42" w:type="pct"/>
            <w:shd w:val="clear" w:color="auto" w:fill="D9D9D9"/>
          </w:tcPr>
          <w:p w14:paraId="4688A03E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0278486A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87" w:type="pct"/>
            <w:shd w:val="clear" w:color="auto" w:fill="D9D9D9"/>
          </w:tcPr>
          <w:p w14:paraId="5B7EAE79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287AE6BB" w14:textId="77777777" w:rsidTr="00D60492">
        <w:tc>
          <w:tcPr>
            <w:tcW w:w="387" w:type="pct"/>
            <w:shd w:val="clear" w:color="auto" w:fill="auto"/>
          </w:tcPr>
          <w:p w14:paraId="3EAF3B5F" w14:textId="4FD006F2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63856FD8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692" w:type="pct"/>
            <w:shd w:val="clear" w:color="auto" w:fill="auto"/>
          </w:tcPr>
          <w:p w14:paraId="1120A47D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2C52FBEB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2" w:type="pct"/>
            <w:shd w:val="clear" w:color="auto" w:fill="auto"/>
          </w:tcPr>
          <w:p w14:paraId="06973C2B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2" w:type="pct"/>
            <w:shd w:val="clear" w:color="auto" w:fill="auto"/>
          </w:tcPr>
          <w:p w14:paraId="72EBF045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06D7F2D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7" w:type="pct"/>
            <w:shd w:val="clear" w:color="auto" w:fill="auto"/>
          </w:tcPr>
          <w:p w14:paraId="63B4C1C7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3D993A11" w14:textId="77777777" w:rsidTr="00D60492">
        <w:tc>
          <w:tcPr>
            <w:tcW w:w="387" w:type="pct"/>
            <w:shd w:val="clear" w:color="auto" w:fill="auto"/>
          </w:tcPr>
          <w:p w14:paraId="0DF25BF1" w14:textId="02E1C6D2" w:rsidR="00122307" w:rsidRDefault="00122307" w:rsidP="00D0206E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25BDF562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买家姓名</w:t>
            </w:r>
          </w:p>
        </w:tc>
        <w:tc>
          <w:tcPr>
            <w:tcW w:w="692" w:type="pct"/>
            <w:shd w:val="clear" w:color="auto" w:fill="auto"/>
          </w:tcPr>
          <w:p w14:paraId="037B795C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32EB8036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varchar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332" w:type="pct"/>
            <w:shd w:val="clear" w:color="auto" w:fill="auto"/>
          </w:tcPr>
          <w:p w14:paraId="0FA25D87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2" w:type="pct"/>
            <w:shd w:val="clear" w:color="auto" w:fill="auto"/>
          </w:tcPr>
          <w:p w14:paraId="62EAC993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443FBD2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7" w:type="pct"/>
            <w:shd w:val="clear" w:color="auto" w:fill="auto"/>
          </w:tcPr>
          <w:p w14:paraId="1F2084F4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1E29D580" w14:textId="77777777" w:rsidTr="00D60492">
        <w:tc>
          <w:tcPr>
            <w:tcW w:w="387" w:type="pct"/>
            <w:shd w:val="clear" w:color="auto" w:fill="auto"/>
          </w:tcPr>
          <w:p w14:paraId="3A556535" w14:textId="61FC523C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79188395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买家电话</w:t>
            </w:r>
          </w:p>
        </w:tc>
        <w:tc>
          <w:tcPr>
            <w:tcW w:w="692" w:type="pct"/>
            <w:shd w:val="clear" w:color="auto" w:fill="auto"/>
          </w:tcPr>
          <w:p w14:paraId="3C7CE975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1F1510F0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332" w:type="pct"/>
            <w:shd w:val="clear" w:color="auto" w:fill="auto"/>
          </w:tcPr>
          <w:p w14:paraId="06377C17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2" w:type="pct"/>
            <w:shd w:val="clear" w:color="auto" w:fill="auto"/>
          </w:tcPr>
          <w:p w14:paraId="19A03AFA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3033A46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7" w:type="pct"/>
            <w:shd w:val="clear" w:color="auto" w:fill="auto"/>
          </w:tcPr>
          <w:p w14:paraId="1DDF64C7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52211AEB" w14:textId="77777777" w:rsidTr="00D60492">
        <w:tc>
          <w:tcPr>
            <w:tcW w:w="387" w:type="pct"/>
            <w:shd w:val="clear" w:color="auto" w:fill="auto"/>
          </w:tcPr>
          <w:p w14:paraId="45F0539C" w14:textId="7181D0E8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2FC465C8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买家地址</w:t>
            </w:r>
          </w:p>
        </w:tc>
        <w:tc>
          <w:tcPr>
            <w:tcW w:w="692" w:type="pct"/>
            <w:shd w:val="clear" w:color="auto" w:fill="auto"/>
          </w:tcPr>
          <w:p w14:paraId="1C8188E5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306D6780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00)</w:t>
            </w:r>
          </w:p>
        </w:tc>
        <w:tc>
          <w:tcPr>
            <w:tcW w:w="332" w:type="pct"/>
            <w:shd w:val="clear" w:color="auto" w:fill="auto"/>
          </w:tcPr>
          <w:p w14:paraId="702856B7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2" w:type="pct"/>
            <w:shd w:val="clear" w:color="auto" w:fill="auto"/>
          </w:tcPr>
          <w:p w14:paraId="569393AE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69554F2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7" w:type="pct"/>
            <w:shd w:val="clear" w:color="auto" w:fill="auto"/>
          </w:tcPr>
          <w:p w14:paraId="59E8C6D7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2AC92965" w14:textId="77777777" w:rsidTr="00D60492">
        <w:tc>
          <w:tcPr>
            <w:tcW w:w="387" w:type="pct"/>
            <w:shd w:val="clear" w:color="auto" w:fill="auto"/>
          </w:tcPr>
          <w:p w14:paraId="5B128A07" w14:textId="03F72086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71461485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92" w:type="pct"/>
            <w:shd w:val="clear" w:color="auto" w:fill="auto"/>
          </w:tcPr>
          <w:p w14:paraId="288E1453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6DAE7E1B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area(</w:t>
            </w:r>
            <w:proofErr w:type="spellStart"/>
            <w:r>
              <w:rPr>
                <w:rFonts w:hint="eastAsia"/>
              </w:rPr>
              <w:t>id_area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2" w:type="pct"/>
            <w:shd w:val="clear" w:color="auto" w:fill="auto"/>
          </w:tcPr>
          <w:p w14:paraId="5A28B65C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2" w:type="pct"/>
            <w:shd w:val="clear" w:color="auto" w:fill="auto"/>
          </w:tcPr>
          <w:p w14:paraId="66E8DEA1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0EB1C652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7" w:type="pct"/>
            <w:shd w:val="clear" w:color="auto" w:fill="auto"/>
          </w:tcPr>
          <w:p w14:paraId="5511E69E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0245D40C" w14:textId="77777777" w:rsidR="00122307" w:rsidRDefault="00122307" w:rsidP="001223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74C70A50" w14:textId="77777777" w:rsidTr="00D0206E">
        <w:tc>
          <w:tcPr>
            <w:tcW w:w="5000" w:type="pct"/>
            <w:shd w:val="clear" w:color="auto" w:fill="auto"/>
          </w:tcPr>
          <w:p w14:paraId="4BE4875B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</w:t>
            </w:r>
          </w:p>
          <w:p w14:paraId="19299457" w14:textId="77777777" w:rsidR="00122307" w:rsidRDefault="00122307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2.buyer</w:t>
            </w:r>
            <w:proofErr w:type="gramEnd"/>
          </w:p>
          <w:p w14:paraId="6B2C95C2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287A309C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72A79155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217F60B8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call_buyer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2EAE299E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6A7F63C5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u_2_1_2_2.area(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34236072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4C37D41F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14D199E2" w14:textId="77777777" w:rsidR="00122307" w:rsidRDefault="00122307" w:rsidP="00D0206E">
            <w:pPr>
              <w:pStyle w:val="a7"/>
              <w:ind w:firstLineChars="0" w:firstLine="0"/>
            </w:pPr>
            <w:r>
              <w:t>;</w:t>
            </w:r>
          </w:p>
          <w:p w14:paraId="480926CD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','SCHEMA','u_2_1_2_2','TABLE','buyer'</w:t>
            </w:r>
          </w:p>
          <w:p w14:paraId="22226D0D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','SCHEMA','u_2_1_2_2','TABLE','buyer','COLUMN','id_buyer'</w:t>
            </w:r>
          </w:p>
          <w:p w14:paraId="1DBE58C0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MS_Description</w:t>
            </w:r>
            <w:proofErr w:type="spellEnd"/>
            <w:r>
              <w:t>'</w:t>
            </w:r>
            <w:r>
              <w:rPr>
                <w:rFonts w:hint="eastAsia"/>
              </w:rPr>
              <w:t>,'</w:t>
            </w:r>
            <w:r>
              <w:rPr>
                <w:rFonts w:hint="eastAsia"/>
              </w:rPr>
              <w:t>买家姓名</w:t>
            </w:r>
            <w:r>
              <w:rPr>
                <w:rFonts w:hint="eastAsia"/>
              </w:rPr>
              <w:t>','SCHEMA','u_2_1_2_2','TABLE','buyer','COLUMN','name_buyer'</w:t>
            </w:r>
          </w:p>
          <w:p w14:paraId="2A5F8D1A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买家电话</w:t>
            </w:r>
            <w:r>
              <w:rPr>
                <w:rFonts w:hint="eastAsia"/>
              </w:rPr>
              <w:t>','SCHEMA','u_2_1_2_2','TABLE','buyer','COLUMN','call_buyer'</w:t>
            </w:r>
          </w:p>
          <w:p w14:paraId="2EB4DFA2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','SCHEMA','u_2_1_2_2','TAB</w:t>
            </w:r>
            <w:r>
              <w:t>LE','buyer','COLUMN','adress_buyer'</w:t>
            </w:r>
          </w:p>
          <w:p w14:paraId="6BF424BD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','SCHEMA','u_2_1_2_2','TABLE','buyer','COLUMN','id_area'</w:t>
            </w:r>
          </w:p>
          <w:p w14:paraId="10324D2A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12E398E6" w14:textId="77777777" w:rsidR="00122307" w:rsidRPr="00597192" w:rsidRDefault="00122307" w:rsidP="00122307"/>
    <w:p w14:paraId="406D7085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图书</w:t>
      </w:r>
    </w:p>
    <w:p w14:paraId="4182644D" w14:textId="064F8D8B" w:rsidR="00122307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6.2.2.1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book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5"/>
        <w:gridCol w:w="1489"/>
        <w:gridCol w:w="1686"/>
        <w:gridCol w:w="2361"/>
        <w:gridCol w:w="897"/>
        <w:gridCol w:w="1192"/>
        <w:gridCol w:w="897"/>
        <w:gridCol w:w="1115"/>
      </w:tblGrid>
      <w:tr w:rsidR="00390835" w14:paraId="00F5E87E" w14:textId="77777777" w:rsidTr="00BE0AB0">
        <w:tc>
          <w:tcPr>
            <w:tcW w:w="489" w:type="pct"/>
            <w:shd w:val="clear" w:color="auto" w:fill="D9D9D9"/>
          </w:tcPr>
          <w:p w14:paraId="53C7D8D1" w14:textId="77777777" w:rsidR="00390835" w:rsidRDefault="00390835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7" w:type="pct"/>
            <w:shd w:val="clear" w:color="auto" w:fill="D9D9D9"/>
          </w:tcPr>
          <w:p w14:paraId="34D5AD82" w14:textId="77777777" w:rsidR="00390835" w:rsidRDefault="00390835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89" w:type="pct"/>
            <w:shd w:val="clear" w:color="auto" w:fill="D9D9D9"/>
          </w:tcPr>
          <w:p w14:paraId="046E1711" w14:textId="77777777" w:rsidR="00390835" w:rsidRDefault="00390835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5" w:type="pct"/>
            <w:shd w:val="clear" w:color="auto" w:fill="D9D9D9"/>
          </w:tcPr>
          <w:p w14:paraId="0E779B8E" w14:textId="77777777" w:rsidR="00390835" w:rsidRDefault="00390835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20" w:type="pct"/>
            <w:shd w:val="clear" w:color="auto" w:fill="D9D9D9"/>
          </w:tcPr>
          <w:p w14:paraId="1D9748CA" w14:textId="77777777" w:rsidR="00390835" w:rsidRDefault="00390835" w:rsidP="00BE0AB0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558" w:type="pct"/>
            <w:shd w:val="clear" w:color="auto" w:fill="D9D9D9"/>
          </w:tcPr>
          <w:p w14:paraId="4FD03BAF" w14:textId="77777777" w:rsidR="00390835" w:rsidRDefault="00390835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20" w:type="pct"/>
            <w:shd w:val="clear" w:color="auto" w:fill="D9D9D9"/>
          </w:tcPr>
          <w:p w14:paraId="028E7B4D" w14:textId="77777777" w:rsidR="00390835" w:rsidRDefault="00390835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24" w:type="pct"/>
            <w:shd w:val="clear" w:color="auto" w:fill="D9D9D9"/>
          </w:tcPr>
          <w:p w14:paraId="2F1CDA78" w14:textId="77777777" w:rsidR="00390835" w:rsidRDefault="00390835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90835" w14:paraId="3A0DE968" w14:textId="77777777" w:rsidTr="00BE0AB0">
        <w:tc>
          <w:tcPr>
            <w:tcW w:w="489" w:type="pct"/>
            <w:shd w:val="clear" w:color="auto" w:fill="auto"/>
          </w:tcPr>
          <w:p w14:paraId="74E4EB68" w14:textId="77777777" w:rsidR="00390835" w:rsidRDefault="00390835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0D27F97C" w14:textId="77777777" w:rsidR="00390835" w:rsidRDefault="00390835" w:rsidP="00BE0AB0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789" w:type="pct"/>
            <w:shd w:val="clear" w:color="auto" w:fill="auto"/>
          </w:tcPr>
          <w:p w14:paraId="519ABD13" w14:textId="77777777" w:rsidR="00390835" w:rsidRDefault="00390835" w:rsidP="00BE0AB0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105" w:type="pct"/>
            <w:shd w:val="clear" w:color="auto" w:fill="auto"/>
          </w:tcPr>
          <w:p w14:paraId="38545021" w14:textId="77777777" w:rsidR="00390835" w:rsidRDefault="00390835" w:rsidP="00BE0AB0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13)</w:t>
            </w:r>
          </w:p>
        </w:tc>
        <w:tc>
          <w:tcPr>
            <w:tcW w:w="420" w:type="pct"/>
            <w:shd w:val="clear" w:color="auto" w:fill="auto"/>
          </w:tcPr>
          <w:p w14:paraId="1592CDBE" w14:textId="77777777" w:rsidR="00390835" w:rsidRDefault="00390835" w:rsidP="00BE0AB0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8" w:type="pct"/>
            <w:shd w:val="clear" w:color="auto" w:fill="auto"/>
          </w:tcPr>
          <w:p w14:paraId="3BEBBE00" w14:textId="77777777" w:rsidR="00390835" w:rsidRDefault="00390835" w:rsidP="00BE0AB0">
            <w:pPr>
              <w:pStyle w:val="a7"/>
              <w:ind w:firstLineChars="0" w:firstLine="0"/>
            </w:pPr>
          </w:p>
        </w:tc>
        <w:tc>
          <w:tcPr>
            <w:tcW w:w="420" w:type="pct"/>
            <w:shd w:val="clear" w:color="auto" w:fill="auto"/>
          </w:tcPr>
          <w:p w14:paraId="5DE4E6E1" w14:textId="77777777" w:rsidR="00390835" w:rsidRDefault="00390835" w:rsidP="00BE0AB0">
            <w:pPr>
              <w:pStyle w:val="a7"/>
              <w:ind w:firstLineChars="0" w:firstLine="0"/>
            </w:pPr>
          </w:p>
        </w:tc>
        <w:tc>
          <w:tcPr>
            <w:tcW w:w="524" w:type="pct"/>
            <w:shd w:val="clear" w:color="auto" w:fill="auto"/>
          </w:tcPr>
          <w:p w14:paraId="317A409F" w14:textId="77777777" w:rsidR="00390835" w:rsidRDefault="00390835" w:rsidP="00BE0AB0">
            <w:pPr>
              <w:pStyle w:val="a7"/>
              <w:ind w:firstLineChars="0" w:firstLine="0"/>
            </w:pPr>
          </w:p>
        </w:tc>
      </w:tr>
      <w:tr w:rsidR="00390835" w14:paraId="27080E53" w14:textId="77777777" w:rsidTr="00BE0AB0">
        <w:tc>
          <w:tcPr>
            <w:tcW w:w="489" w:type="pct"/>
            <w:shd w:val="clear" w:color="auto" w:fill="auto"/>
          </w:tcPr>
          <w:p w14:paraId="42C005DC" w14:textId="77777777" w:rsidR="00390835" w:rsidRDefault="00390835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5BADA2E9" w14:textId="77777777" w:rsidR="00390835" w:rsidRDefault="00390835" w:rsidP="00BE0AB0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图书名</w:t>
            </w:r>
          </w:p>
        </w:tc>
        <w:tc>
          <w:tcPr>
            <w:tcW w:w="789" w:type="pct"/>
            <w:shd w:val="clear" w:color="auto" w:fill="auto"/>
          </w:tcPr>
          <w:p w14:paraId="2F4FA441" w14:textId="77777777" w:rsidR="00390835" w:rsidRDefault="00390835" w:rsidP="00BE0AB0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105" w:type="pct"/>
            <w:shd w:val="clear" w:color="auto" w:fill="auto"/>
          </w:tcPr>
          <w:p w14:paraId="1D5D22C3" w14:textId="77777777" w:rsidR="00390835" w:rsidRDefault="00390835" w:rsidP="00BE0AB0">
            <w:pPr>
              <w:pStyle w:val="a7"/>
              <w:ind w:firstLineChars="0" w:firstLine="0"/>
            </w:pPr>
            <w:proofErr w:type="gramStart"/>
            <w:r>
              <w:t>varchar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60)</w:t>
            </w:r>
          </w:p>
        </w:tc>
        <w:tc>
          <w:tcPr>
            <w:tcW w:w="420" w:type="pct"/>
            <w:shd w:val="clear" w:color="auto" w:fill="auto"/>
          </w:tcPr>
          <w:p w14:paraId="190B61D1" w14:textId="77777777" w:rsidR="00390835" w:rsidRDefault="00390835" w:rsidP="00BE0AB0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8" w:type="pct"/>
            <w:shd w:val="clear" w:color="auto" w:fill="auto"/>
          </w:tcPr>
          <w:p w14:paraId="64B453A2" w14:textId="77777777" w:rsidR="00390835" w:rsidRDefault="00390835" w:rsidP="00BE0AB0">
            <w:pPr>
              <w:pStyle w:val="a7"/>
              <w:ind w:firstLineChars="0" w:firstLine="0"/>
            </w:pPr>
          </w:p>
        </w:tc>
        <w:tc>
          <w:tcPr>
            <w:tcW w:w="420" w:type="pct"/>
            <w:shd w:val="clear" w:color="auto" w:fill="auto"/>
          </w:tcPr>
          <w:p w14:paraId="74F95D58" w14:textId="77777777" w:rsidR="00390835" w:rsidRDefault="00390835" w:rsidP="00BE0AB0">
            <w:pPr>
              <w:pStyle w:val="a7"/>
              <w:ind w:firstLineChars="0" w:firstLine="0"/>
            </w:pPr>
          </w:p>
        </w:tc>
        <w:tc>
          <w:tcPr>
            <w:tcW w:w="524" w:type="pct"/>
            <w:shd w:val="clear" w:color="auto" w:fill="auto"/>
          </w:tcPr>
          <w:p w14:paraId="1D7EDD9A" w14:textId="77777777" w:rsidR="00390835" w:rsidRDefault="00390835" w:rsidP="00BE0AB0">
            <w:pPr>
              <w:pStyle w:val="a7"/>
              <w:ind w:firstLineChars="0" w:firstLine="0"/>
            </w:pPr>
          </w:p>
        </w:tc>
      </w:tr>
      <w:tr w:rsidR="00390835" w14:paraId="277CDC41" w14:textId="77777777" w:rsidTr="00BE0AB0">
        <w:tc>
          <w:tcPr>
            <w:tcW w:w="489" w:type="pct"/>
            <w:shd w:val="clear" w:color="auto" w:fill="auto"/>
          </w:tcPr>
          <w:p w14:paraId="7B1A5486" w14:textId="77777777" w:rsidR="00390835" w:rsidRDefault="00390835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3C2998BC" w14:textId="77777777" w:rsidR="00390835" w:rsidRPr="00095A29" w:rsidRDefault="00390835" w:rsidP="00BE0AB0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图书单价</w:t>
            </w:r>
          </w:p>
        </w:tc>
        <w:tc>
          <w:tcPr>
            <w:tcW w:w="789" w:type="pct"/>
            <w:shd w:val="clear" w:color="auto" w:fill="auto"/>
          </w:tcPr>
          <w:p w14:paraId="22D5281C" w14:textId="77777777" w:rsidR="00390835" w:rsidRPr="00095A29" w:rsidRDefault="00390835" w:rsidP="00BE0AB0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105" w:type="pct"/>
            <w:shd w:val="clear" w:color="auto" w:fill="auto"/>
          </w:tcPr>
          <w:p w14:paraId="66707C68" w14:textId="77777777" w:rsidR="00390835" w:rsidRDefault="00390835" w:rsidP="00BE0AB0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5,</w:t>
            </w:r>
            <w:r>
              <w:t>2)</w:t>
            </w:r>
          </w:p>
        </w:tc>
        <w:tc>
          <w:tcPr>
            <w:tcW w:w="420" w:type="pct"/>
            <w:shd w:val="clear" w:color="auto" w:fill="auto"/>
          </w:tcPr>
          <w:p w14:paraId="04619181" w14:textId="77777777" w:rsidR="00390835" w:rsidRDefault="00390835" w:rsidP="00BE0AB0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8" w:type="pct"/>
            <w:shd w:val="clear" w:color="auto" w:fill="auto"/>
          </w:tcPr>
          <w:p w14:paraId="2E17AEAC" w14:textId="77777777" w:rsidR="00390835" w:rsidRDefault="00390835" w:rsidP="00BE0AB0">
            <w:pPr>
              <w:pStyle w:val="a7"/>
              <w:ind w:firstLineChars="0" w:firstLine="0"/>
            </w:pPr>
          </w:p>
        </w:tc>
        <w:tc>
          <w:tcPr>
            <w:tcW w:w="420" w:type="pct"/>
            <w:shd w:val="clear" w:color="auto" w:fill="auto"/>
          </w:tcPr>
          <w:p w14:paraId="5D94C7C9" w14:textId="77777777" w:rsidR="00390835" w:rsidRDefault="00390835" w:rsidP="00BE0AB0">
            <w:pPr>
              <w:pStyle w:val="a7"/>
              <w:ind w:firstLineChars="0" w:firstLine="0"/>
            </w:pPr>
          </w:p>
        </w:tc>
        <w:tc>
          <w:tcPr>
            <w:tcW w:w="524" w:type="pct"/>
            <w:shd w:val="clear" w:color="auto" w:fill="auto"/>
          </w:tcPr>
          <w:p w14:paraId="2FC158EA" w14:textId="77777777" w:rsidR="00390835" w:rsidRDefault="00390835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390835" w14:paraId="68F900EA" w14:textId="77777777" w:rsidTr="00BE0AB0">
        <w:tc>
          <w:tcPr>
            <w:tcW w:w="489" w:type="pct"/>
            <w:shd w:val="clear" w:color="auto" w:fill="auto"/>
          </w:tcPr>
          <w:p w14:paraId="7C1A7BE2" w14:textId="77777777" w:rsidR="00390835" w:rsidRDefault="00390835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1F0F77E0" w14:textId="77777777" w:rsidR="00390835" w:rsidRPr="00095A29" w:rsidRDefault="00390835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789" w:type="pct"/>
            <w:shd w:val="clear" w:color="auto" w:fill="auto"/>
          </w:tcPr>
          <w:p w14:paraId="2F76A012" w14:textId="77777777" w:rsidR="00390835" w:rsidRPr="00095A29" w:rsidRDefault="00390835" w:rsidP="00BE0AB0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1105" w:type="pct"/>
            <w:shd w:val="clear" w:color="auto" w:fill="auto"/>
          </w:tcPr>
          <w:p w14:paraId="74E7A841" w14:textId="77777777" w:rsidR="00390835" w:rsidRDefault="00390835" w:rsidP="00BE0AB0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420" w:type="pct"/>
            <w:shd w:val="clear" w:color="auto" w:fill="auto"/>
          </w:tcPr>
          <w:p w14:paraId="762EBE05" w14:textId="77777777" w:rsidR="00390835" w:rsidRDefault="00390835" w:rsidP="00BE0AB0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8" w:type="pct"/>
            <w:shd w:val="clear" w:color="auto" w:fill="auto"/>
          </w:tcPr>
          <w:p w14:paraId="7A3CC21F" w14:textId="77777777" w:rsidR="00390835" w:rsidRDefault="00390835" w:rsidP="00BE0AB0">
            <w:pPr>
              <w:pStyle w:val="a7"/>
              <w:ind w:firstLineChars="0" w:firstLine="0"/>
            </w:pPr>
          </w:p>
        </w:tc>
        <w:tc>
          <w:tcPr>
            <w:tcW w:w="420" w:type="pct"/>
            <w:shd w:val="clear" w:color="auto" w:fill="auto"/>
          </w:tcPr>
          <w:p w14:paraId="07F0064B" w14:textId="77777777" w:rsidR="00390835" w:rsidRDefault="00390835" w:rsidP="00BE0AB0">
            <w:pPr>
              <w:pStyle w:val="a7"/>
              <w:ind w:firstLineChars="0" w:firstLine="0"/>
            </w:pPr>
          </w:p>
        </w:tc>
        <w:tc>
          <w:tcPr>
            <w:tcW w:w="524" w:type="pct"/>
            <w:shd w:val="clear" w:color="auto" w:fill="auto"/>
          </w:tcPr>
          <w:p w14:paraId="1E2E156F" w14:textId="77777777" w:rsidR="00390835" w:rsidRDefault="00390835" w:rsidP="00BE0AB0">
            <w:pPr>
              <w:pStyle w:val="a7"/>
              <w:ind w:firstLineChars="0" w:firstLine="0"/>
            </w:pPr>
          </w:p>
        </w:tc>
      </w:tr>
    </w:tbl>
    <w:p w14:paraId="2E8D827A" w14:textId="77777777" w:rsidR="00122307" w:rsidRDefault="00122307" w:rsidP="001223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595ADA6A" w14:textId="77777777" w:rsidTr="00D0206E">
        <w:tc>
          <w:tcPr>
            <w:tcW w:w="5000" w:type="pct"/>
            <w:shd w:val="clear" w:color="auto" w:fill="auto"/>
          </w:tcPr>
          <w:p w14:paraId="75D3D9DF" w14:textId="77777777" w:rsidR="00390835" w:rsidRDefault="00390835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</w:t>
            </w:r>
          </w:p>
          <w:p w14:paraId="311C0731" w14:textId="77777777" w:rsidR="00390835" w:rsidRDefault="00390835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2.book</w:t>
            </w:r>
            <w:proofErr w:type="gramEnd"/>
          </w:p>
          <w:p w14:paraId="6A638BF2" w14:textId="77777777" w:rsidR="00390835" w:rsidRDefault="00390835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0471E31F" w14:textId="77777777" w:rsidR="00390835" w:rsidRDefault="00390835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71C7BFFE" w14:textId="77777777" w:rsidR="00390835" w:rsidRDefault="00390835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60) not null ,</w:t>
            </w:r>
          </w:p>
          <w:p w14:paraId="60F4F4DB" w14:textId="77777777" w:rsidR="00390835" w:rsidRDefault="00390835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47646407" w14:textId="77777777" w:rsidR="00390835" w:rsidRDefault="00390835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468DF7CD" w14:textId="77777777" w:rsidR="00390835" w:rsidRDefault="00390835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6DFAD849" w14:textId="77777777" w:rsidR="00390835" w:rsidRDefault="00390835" w:rsidP="00D0206E">
            <w:pPr>
              <w:pStyle w:val="a7"/>
              <w:ind w:firstLineChars="0" w:firstLine="0"/>
            </w:pPr>
            <w:r>
              <w:lastRenderedPageBreak/>
              <w:t xml:space="preserve">  )</w:t>
            </w:r>
          </w:p>
          <w:p w14:paraId="32652449" w14:textId="77777777" w:rsidR="00390835" w:rsidRDefault="00390835" w:rsidP="00D0206E">
            <w:pPr>
              <w:pStyle w:val="a7"/>
              <w:ind w:firstLineChars="0" w:firstLine="0"/>
            </w:pPr>
            <w:r>
              <w:t>;</w:t>
            </w:r>
          </w:p>
          <w:p w14:paraId="0F4FD192" w14:textId="77777777" w:rsidR="00390835" w:rsidRDefault="00390835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</w:t>
            </w:r>
            <w:r>
              <w:rPr>
                <w:rFonts w:hint="eastAsia"/>
              </w:rPr>
              <w:t>','SCHEMA','u_</w:t>
            </w:r>
            <w:r>
              <w:t>2_1_2_2','TABLE','book'</w:t>
            </w:r>
          </w:p>
          <w:p w14:paraId="78E8AA69" w14:textId="77777777" w:rsidR="00390835" w:rsidRDefault="00390835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','SCHEMA','u_2_1_2_2','TABLE','book','COLUMN','id_book'</w:t>
            </w:r>
          </w:p>
          <w:p w14:paraId="3F51F428" w14:textId="77777777" w:rsidR="00390835" w:rsidRDefault="00390835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','SCHEMA','u_2_1_2_2','TABLE','book','COLUMN','name_book'</w:t>
            </w:r>
          </w:p>
          <w:p w14:paraId="17171682" w14:textId="77777777" w:rsidR="00390835" w:rsidRDefault="00390835" w:rsidP="00D0206E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</w:t>
            </w:r>
            <w:r>
              <w:rPr>
                <w:rFonts w:hint="eastAsia"/>
              </w:rPr>
              <w:t>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','SCHEMA','u_2_1_2_2','TABLE','book','COLUMN','price_book'</w:t>
            </w:r>
          </w:p>
          <w:p w14:paraId="5389415F" w14:textId="77777777" w:rsidR="00390835" w:rsidRDefault="00390835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','SCHEMA','u_2_1_2_2','TABLE','book','COLUMN','sum_book'</w:t>
            </w:r>
          </w:p>
          <w:p w14:paraId="15F45483" w14:textId="6BC72FFF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0D79F086" w14:textId="77777777" w:rsidR="00122307" w:rsidRPr="00597192" w:rsidRDefault="00122307" w:rsidP="00122307"/>
    <w:p w14:paraId="1A0CFA42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商家</w:t>
      </w:r>
    </w:p>
    <w:p w14:paraId="7EE96494" w14:textId="43936C3F" w:rsidR="00122307" w:rsidRPr="00FB1786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6.2.2.1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seller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id_seller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0"/>
        <w:gridCol w:w="1186"/>
        <w:gridCol w:w="1459"/>
        <w:gridCol w:w="1880"/>
        <w:gridCol w:w="714"/>
        <w:gridCol w:w="949"/>
        <w:gridCol w:w="714"/>
        <w:gridCol w:w="2950"/>
      </w:tblGrid>
      <w:tr w:rsidR="00122307" w14:paraId="5FF07456" w14:textId="77777777" w:rsidTr="00D60492">
        <w:tc>
          <w:tcPr>
            <w:tcW w:w="389" w:type="pct"/>
            <w:shd w:val="clear" w:color="auto" w:fill="D9D9D9"/>
          </w:tcPr>
          <w:p w14:paraId="5AC48138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55" w:type="pct"/>
            <w:shd w:val="clear" w:color="auto" w:fill="D9D9D9"/>
          </w:tcPr>
          <w:p w14:paraId="3F9E1A22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3" w:type="pct"/>
            <w:shd w:val="clear" w:color="auto" w:fill="D9D9D9"/>
          </w:tcPr>
          <w:p w14:paraId="2F5D6D8F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80" w:type="pct"/>
            <w:shd w:val="clear" w:color="auto" w:fill="D9D9D9"/>
          </w:tcPr>
          <w:p w14:paraId="2E40CD4F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4" w:type="pct"/>
            <w:shd w:val="clear" w:color="auto" w:fill="D9D9D9"/>
          </w:tcPr>
          <w:p w14:paraId="071118AF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44" w:type="pct"/>
            <w:shd w:val="clear" w:color="auto" w:fill="D9D9D9"/>
          </w:tcPr>
          <w:p w14:paraId="35ECA1E7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4" w:type="pct"/>
            <w:shd w:val="clear" w:color="auto" w:fill="D9D9D9"/>
          </w:tcPr>
          <w:p w14:paraId="520BFAD3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82" w:type="pct"/>
            <w:shd w:val="clear" w:color="auto" w:fill="D9D9D9"/>
          </w:tcPr>
          <w:p w14:paraId="30A25DAD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5C12743D" w14:textId="77777777" w:rsidTr="00D60492">
        <w:tc>
          <w:tcPr>
            <w:tcW w:w="389" w:type="pct"/>
            <w:shd w:val="clear" w:color="auto" w:fill="auto"/>
          </w:tcPr>
          <w:p w14:paraId="26ABF3D1" w14:textId="6036D1B6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2DB553F9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683" w:type="pct"/>
            <w:shd w:val="clear" w:color="auto" w:fill="auto"/>
          </w:tcPr>
          <w:p w14:paraId="20633008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880" w:type="pct"/>
            <w:shd w:val="clear" w:color="auto" w:fill="auto"/>
          </w:tcPr>
          <w:p w14:paraId="18365BB4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4" w:type="pct"/>
            <w:shd w:val="clear" w:color="auto" w:fill="auto"/>
          </w:tcPr>
          <w:p w14:paraId="7868D617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4" w:type="pct"/>
            <w:shd w:val="clear" w:color="auto" w:fill="auto"/>
          </w:tcPr>
          <w:p w14:paraId="68EA180E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77A9B9E8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2" w:type="pct"/>
            <w:shd w:val="clear" w:color="auto" w:fill="auto"/>
          </w:tcPr>
          <w:p w14:paraId="454DFDE8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639C6F02" w14:textId="77777777" w:rsidTr="00D60492">
        <w:tc>
          <w:tcPr>
            <w:tcW w:w="389" w:type="pct"/>
            <w:shd w:val="clear" w:color="auto" w:fill="auto"/>
          </w:tcPr>
          <w:p w14:paraId="4B022286" w14:textId="2A262A1A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2BF34AC5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商家名称</w:t>
            </w:r>
          </w:p>
        </w:tc>
        <w:tc>
          <w:tcPr>
            <w:tcW w:w="683" w:type="pct"/>
            <w:shd w:val="clear" w:color="auto" w:fill="auto"/>
          </w:tcPr>
          <w:p w14:paraId="2F88241C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880" w:type="pct"/>
            <w:shd w:val="clear" w:color="auto" w:fill="auto"/>
          </w:tcPr>
          <w:p w14:paraId="14DE1706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varchar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60)</w:t>
            </w:r>
          </w:p>
        </w:tc>
        <w:tc>
          <w:tcPr>
            <w:tcW w:w="334" w:type="pct"/>
            <w:shd w:val="clear" w:color="auto" w:fill="auto"/>
          </w:tcPr>
          <w:p w14:paraId="2725F448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4" w:type="pct"/>
            <w:shd w:val="clear" w:color="auto" w:fill="auto"/>
          </w:tcPr>
          <w:p w14:paraId="76194359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42399B54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2" w:type="pct"/>
            <w:shd w:val="clear" w:color="auto" w:fill="auto"/>
          </w:tcPr>
          <w:p w14:paraId="3708B1DE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5B16E342" w14:textId="77777777" w:rsidTr="00D60492">
        <w:tc>
          <w:tcPr>
            <w:tcW w:w="389" w:type="pct"/>
            <w:shd w:val="clear" w:color="auto" w:fill="auto"/>
          </w:tcPr>
          <w:p w14:paraId="035B8602" w14:textId="29651C9C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6930ABE1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商家电话</w:t>
            </w:r>
          </w:p>
        </w:tc>
        <w:tc>
          <w:tcPr>
            <w:tcW w:w="683" w:type="pct"/>
            <w:shd w:val="clear" w:color="auto" w:fill="auto"/>
          </w:tcPr>
          <w:p w14:paraId="0B3EB693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880" w:type="pct"/>
            <w:shd w:val="clear" w:color="auto" w:fill="auto"/>
          </w:tcPr>
          <w:p w14:paraId="7FEEE516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334" w:type="pct"/>
            <w:shd w:val="clear" w:color="auto" w:fill="auto"/>
          </w:tcPr>
          <w:p w14:paraId="0AD78C55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4" w:type="pct"/>
            <w:shd w:val="clear" w:color="auto" w:fill="auto"/>
          </w:tcPr>
          <w:p w14:paraId="0A2F5ECA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565430EA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2" w:type="pct"/>
            <w:shd w:val="clear" w:color="auto" w:fill="auto"/>
          </w:tcPr>
          <w:p w14:paraId="76E5706C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30477635" w14:textId="77777777" w:rsidTr="00D60492">
        <w:tc>
          <w:tcPr>
            <w:tcW w:w="389" w:type="pct"/>
            <w:shd w:val="clear" w:color="auto" w:fill="auto"/>
          </w:tcPr>
          <w:p w14:paraId="181936EB" w14:textId="3490809F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1A5C83FB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商家地址</w:t>
            </w:r>
          </w:p>
        </w:tc>
        <w:tc>
          <w:tcPr>
            <w:tcW w:w="683" w:type="pct"/>
            <w:shd w:val="clear" w:color="auto" w:fill="auto"/>
          </w:tcPr>
          <w:p w14:paraId="6A3FE6E8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adress_seller</w:t>
            </w:r>
            <w:proofErr w:type="spellEnd"/>
          </w:p>
        </w:tc>
        <w:tc>
          <w:tcPr>
            <w:tcW w:w="880" w:type="pct"/>
            <w:shd w:val="clear" w:color="auto" w:fill="auto"/>
          </w:tcPr>
          <w:p w14:paraId="308A515C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varchar(</w:t>
            </w:r>
            <w:proofErr w:type="gramEnd"/>
            <w:r>
              <w:rPr>
                <w:rFonts w:hint="eastAsia"/>
              </w:rPr>
              <w:t>200)</w:t>
            </w:r>
          </w:p>
        </w:tc>
        <w:tc>
          <w:tcPr>
            <w:tcW w:w="334" w:type="pct"/>
            <w:shd w:val="clear" w:color="auto" w:fill="auto"/>
          </w:tcPr>
          <w:p w14:paraId="456012A9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4" w:type="pct"/>
            <w:shd w:val="clear" w:color="auto" w:fill="auto"/>
          </w:tcPr>
          <w:p w14:paraId="11B8A7E0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740D04FA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2" w:type="pct"/>
            <w:shd w:val="clear" w:color="auto" w:fill="auto"/>
          </w:tcPr>
          <w:p w14:paraId="3284EB66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63C206A4" w14:textId="77777777" w:rsidTr="00D60492">
        <w:tc>
          <w:tcPr>
            <w:tcW w:w="389" w:type="pct"/>
            <w:shd w:val="clear" w:color="auto" w:fill="auto"/>
          </w:tcPr>
          <w:p w14:paraId="408E940A" w14:textId="03E4B345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55" w:type="pct"/>
            <w:shd w:val="clear" w:color="auto" w:fill="auto"/>
          </w:tcPr>
          <w:p w14:paraId="38D213BB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83" w:type="pct"/>
            <w:shd w:val="clear" w:color="auto" w:fill="auto"/>
          </w:tcPr>
          <w:p w14:paraId="6E4BCD70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880" w:type="pct"/>
            <w:shd w:val="clear" w:color="auto" w:fill="auto"/>
          </w:tcPr>
          <w:p w14:paraId="6D154017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area(</w:t>
            </w:r>
            <w:proofErr w:type="spellStart"/>
            <w:r>
              <w:rPr>
                <w:rFonts w:hint="eastAsia"/>
              </w:rPr>
              <w:t>id_area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4" w:type="pct"/>
            <w:shd w:val="clear" w:color="auto" w:fill="auto"/>
          </w:tcPr>
          <w:p w14:paraId="63489CAD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4" w:type="pct"/>
            <w:shd w:val="clear" w:color="auto" w:fill="auto"/>
          </w:tcPr>
          <w:p w14:paraId="73AF8F75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4" w:type="pct"/>
            <w:shd w:val="clear" w:color="auto" w:fill="auto"/>
          </w:tcPr>
          <w:p w14:paraId="311F69F3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2" w:type="pct"/>
            <w:shd w:val="clear" w:color="auto" w:fill="auto"/>
          </w:tcPr>
          <w:p w14:paraId="1D305F3A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2585A1DD" w14:textId="77777777" w:rsidR="00122307" w:rsidRDefault="00122307" w:rsidP="001223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3D4A7A60" w14:textId="77777777" w:rsidTr="00D0206E">
        <w:tc>
          <w:tcPr>
            <w:tcW w:w="5000" w:type="pct"/>
            <w:shd w:val="clear" w:color="auto" w:fill="auto"/>
          </w:tcPr>
          <w:p w14:paraId="554426FB" w14:textId="77777777" w:rsidR="00845762" w:rsidRDefault="0084576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创建表：商家</w:t>
            </w:r>
          </w:p>
          <w:p w14:paraId="19E43A18" w14:textId="77777777" w:rsidR="00845762" w:rsidRDefault="00845762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2.seller</w:t>
            </w:r>
            <w:proofErr w:type="gramEnd"/>
          </w:p>
          <w:p w14:paraId="7681BC5B" w14:textId="77777777" w:rsidR="00845762" w:rsidRDefault="00845762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7E9EDAAB" w14:textId="77777777" w:rsidR="00845762" w:rsidRDefault="0084576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0B0B31CC" w14:textId="77777777" w:rsidR="00845762" w:rsidRDefault="0084576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name_seller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60) not null ,</w:t>
            </w:r>
          </w:p>
          <w:p w14:paraId="6520E9E0" w14:textId="77777777" w:rsidR="00845762" w:rsidRDefault="0084576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6D308BCA" w14:textId="77777777" w:rsidR="00845762" w:rsidRDefault="0084576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adress_seller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 ,</w:t>
            </w:r>
          </w:p>
          <w:p w14:paraId="2C542623" w14:textId="77777777" w:rsidR="00845762" w:rsidRDefault="00845762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u_2_1_2_2.area(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460555DA" w14:textId="77777777" w:rsidR="00845762" w:rsidRDefault="00845762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id_seller</w:t>
            </w:r>
            <w:proofErr w:type="spellEnd"/>
            <w:r>
              <w:t>)</w:t>
            </w:r>
          </w:p>
          <w:p w14:paraId="0F2CB121" w14:textId="77777777" w:rsidR="00845762" w:rsidRDefault="00845762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0739ABDD" w14:textId="77777777" w:rsidR="00845762" w:rsidRDefault="00845762" w:rsidP="00D0206E">
            <w:pPr>
              <w:pStyle w:val="a7"/>
              <w:ind w:firstLineChars="0" w:firstLine="0"/>
            </w:pPr>
            <w:r>
              <w:t>;</w:t>
            </w:r>
          </w:p>
          <w:p w14:paraId="1B3327D6" w14:textId="77777777" w:rsidR="00845762" w:rsidRDefault="0084576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</w:t>
            </w:r>
            <w:r>
              <w:rPr>
                <w:rFonts w:hint="eastAsia"/>
              </w:rPr>
              <w:t>','SCHEMA','u_2_1_2_2','TABLE','seller'</w:t>
            </w:r>
          </w:p>
          <w:p w14:paraId="57D90286" w14:textId="77777777" w:rsidR="00845762" w:rsidRDefault="0084576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','SCHEMA','u_2_1_2_2','TABLE','seller','COLUMN','id_seller'</w:t>
            </w:r>
          </w:p>
          <w:p w14:paraId="4A30AB61" w14:textId="77777777" w:rsidR="00845762" w:rsidRDefault="00845762" w:rsidP="00D0206E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</w:t>
            </w:r>
            <w:r>
              <w:rPr>
                <w:rFonts w:hint="eastAsia"/>
              </w:rPr>
              <w:t>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','SCHEMA','u_2_1_2_2','TABLE','seller','COLUMN','name_seller'</w:t>
            </w:r>
          </w:p>
          <w:p w14:paraId="48F341E2" w14:textId="77777777" w:rsidR="00845762" w:rsidRDefault="0084576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商家电话</w:t>
            </w:r>
            <w:r>
              <w:rPr>
                <w:rFonts w:hint="eastAsia"/>
              </w:rPr>
              <w:t>','SCHEMA','u_2_1_2_2','TABLE','seller','COLUMN','tel_seller'</w:t>
            </w:r>
          </w:p>
          <w:p w14:paraId="09AA70DC" w14:textId="77777777" w:rsidR="00845762" w:rsidRDefault="0084576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商家地址</w:t>
            </w:r>
            <w:r>
              <w:rPr>
                <w:rFonts w:hint="eastAsia"/>
              </w:rPr>
              <w:t>','SCHEMA','u_2_</w:t>
            </w:r>
            <w:r>
              <w:t>1_2_2','TABLE','seller','COLUMN','adress_seller'</w:t>
            </w:r>
          </w:p>
          <w:p w14:paraId="3DD38703" w14:textId="77777777" w:rsidR="00845762" w:rsidRDefault="00845762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','SCHEMA','u_2_1_2_2','TABLE','seller','COLUMN','id_area'</w:t>
            </w:r>
          </w:p>
          <w:p w14:paraId="7BF9E81C" w14:textId="6AB85CF8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6D45869F" w14:textId="77777777" w:rsidR="00122307" w:rsidRPr="00597192" w:rsidRDefault="00122307" w:rsidP="00122307"/>
    <w:p w14:paraId="1F4A621F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选购</w:t>
      </w:r>
    </w:p>
    <w:p w14:paraId="0D8A24E8" w14:textId="369CF5CA" w:rsidR="007A1179" w:rsidRDefault="007A1179" w:rsidP="007A117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 w:rsidRPr="00D45698">
        <w:rPr>
          <w:rFonts w:hint="eastAsia"/>
        </w:rPr>
        <w:t>sel_purchasing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id_order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7"/>
        <w:gridCol w:w="1293"/>
        <w:gridCol w:w="1707"/>
        <w:gridCol w:w="2051"/>
        <w:gridCol w:w="780"/>
        <w:gridCol w:w="2194"/>
        <w:gridCol w:w="780"/>
        <w:gridCol w:w="970"/>
      </w:tblGrid>
      <w:tr w:rsidR="002A7F92" w14:paraId="306D79BD" w14:textId="77777777" w:rsidTr="00602DC8">
        <w:tc>
          <w:tcPr>
            <w:tcW w:w="425" w:type="pct"/>
            <w:shd w:val="clear" w:color="auto" w:fill="D9D9D9"/>
          </w:tcPr>
          <w:p w14:paraId="6D9C5AB2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05" w:type="pct"/>
            <w:shd w:val="clear" w:color="auto" w:fill="D9D9D9"/>
          </w:tcPr>
          <w:p w14:paraId="22504F35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99" w:type="pct"/>
            <w:shd w:val="clear" w:color="auto" w:fill="D9D9D9"/>
          </w:tcPr>
          <w:p w14:paraId="7DFB777F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60" w:type="pct"/>
            <w:shd w:val="clear" w:color="auto" w:fill="D9D9D9"/>
          </w:tcPr>
          <w:p w14:paraId="33243BC6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65" w:type="pct"/>
            <w:shd w:val="clear" w:color="auto" w:fill="D9D9D9"/>
          </w:tcPr>
          <w:p w14:paraId="1015DF7E" w14:textId="77777777" w:rsidR="002A7F92" w:rsidRDefault="002A7F92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1027" w:type="pct"/>
            <w:shd w:val="clear" w:color="auto" w:fill="D9D9D9"/>
          </w:tcPr>
          <w:p w14:paraId="322B9FF8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65" w:type="pct"/>
            <w:shd w:val="clear" w:color="auto" w:fill="D9D9D9"/>
          </w:tcPr>
          <w:p w14:paraId="4EA4B39A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454" w:type="pct"/>
            <w:shd w:val="clear" w:color="auto" w:fill="D9D9D9"/>
          </w:tcPr>
          <w:p w14:paraId="1F8AF1DD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A7F92" w14:paraId="3EE8BD23" w14:textId="77777777" w:rsidTr="00602DC8">
        <w:tc>
          <w:tcPr>
            <w:tcW w:w="425" w:type="pct"/>
            <w:shd w:val="clear" w:color="auto" w:fill="auto"/>
          </w:tcPr>
          <w:p w14:paraId="72E401F4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302BD39F" w14:textId="77777777" w:rsidR="002A7F92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799" w:type="pct"/>
            <w:shd w:val="clear" w:color="auto" w:fill="auto"/>
          </w:tcPr>
          <w:p w14:paraId="1C62367B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7ED0DD9A" w14:textId="77777777" w:rsidR="002A7F92" w:rsidRDefault="002A7F92" w:rsidP="00602DC8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65" w:type="pct"/>
            <w:shd w:val="clear" w:color="auto" w:fill="auto"/>
          </w:tcPr>
          <w:p w14:paraId="2DD263BE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7B49412B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445603F5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454" w:type="pct"/>
            <w:shd w:val="clear" w:color="auto" w:fill="auto"/>
          </w:tcPr>
          <w:p w14:paraId="32E2B93A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2A7F92" w14:paraId="4A571022" w14:textId="77777777" w:rsidTr="00602DC8">
        <w:tc>
          <w:tcPr>
            <w:tcW w:w="425" w:type="pct"/>
            <w:shd w:val="clear" w:color="auto" w:fill="auto"/>
          </w:tcPr>
          <w:p w14:paraId="01ACC41B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5BEBF1DC" w14:textId="77777777" w:rsidR="002A7F92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799" w:type="pct"/>
            <w:shd w:val="clear" w:color="auto" w:fill="auto"/>
          </w:tcPr>
          <w:p w14:paraId="05AA6BA8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75F0B145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seller(</w:t>
            </w:r>
            <w:proofErr w:type="spellStart"/>
            <w:r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65" w:type="pct"/>
            <w:shd w:val="clear" w:color="auto" w:fill="auto"/>
          </w:tcPr>
          <w:p w14:paraId="2DCD8879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40F94CB8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3701029D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454" w:type="pct"/>
            <w:shd w:val="clear" w:color="auto" w:fill="auto"/>
          </w:tcPr>
          <w:p w14:paraId="3CCE1DB9" w14:textId="77777777" w:rsidR="002A7F92" w:rsidRDefault="002A7F92" w:rsidP="00602DC8">
            <w:pPr>
              <w:pStyle w:val="a7"/>
              <w:ind w:firstLineChars="0" w:firstLine="0"/>
            </w:pPr>
          </w:p>
        </w:tc>
      </w:tr>
      <w:tr w:rsidR="002A7F92" w14:paraId="574E26F2" w14:textId="77777777" w:rsidTr="00602DC8">
        <w:tc>
          <w:tcPr>
            <w:tcW w:w="425" w:type="pct"/>
            <w:shd w:val="clear" w:color="auto" w:fill="auto"/>
          </w:tcPr>
          <w:p w14:paraId="0912BE99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2F26A9AE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799" w:type="pct"/>
            <w:shd w:val="clear" w:color="auto" w:fill="auto"/>
          </w:tcPr>
          <w:p w14:paraId="79485797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675544D3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book(</w:t>
            </w:r>
            <w:proofErr w:type="spellStart"/>
            <w:r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65" w:type="pct"/>
            <w:shd w:val="clear" w:color="auto" w:fill="auto"/>
          </w:tcPr>
          <w:p w14:paraId="4D3E2DFD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65772CDB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2800C79E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454" w:type="pct"/>
            <w:shd w:val="clear" w:color="auto" w:fill="auto"/>
          </w:tcPr>
          <w:p w14:paraId="40F6CE1E" w14:textId="77777777" w:rsidR="002A7F92" w:rsidRDefault="002A7F92" w:rsidP="00602DC8">
            <w:pPr>
              <w:pStyle w:val="a7"/>
              <w:ind w:firstLineChars="0" w:firstLine="0"/>
            </w:pPr>
          </w:p>
        </w:tc>
      </w:tr>
      <w:tr w:rsidR="002A7F92" w14:paraId="49B40DAC" w14:textId="77777777" w:rsidTr="00602DC8">
        <w:tc>
          <w:tcPr>
            <w:tcW w:w="425" w:type="pct"/>
            <w:shd w:val="clear" w:color="auto" w:fill="auto"/>
          </w:tcPr>
          <w:p w14:paraId="6C38E7C8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5E20C3A3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799" w:type="pct"/>
            <w:shd w:val="clear" w:color="auto" w:fill="auto"/>
          </w:tcPr>
          <w:p w14:paraId="29FE3848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18C1E37F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buyer(</w:t>
            </w:r>
            <w:proofErr w:type="spellStart"/>
            <w:r>
              <w:rPr>
                <w:rFonts w:hint="eastAsia"/>
              </w:rPr>
              <w:t>id_buyer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65" w:type="pct"/>
            <w:shd w:val="clear" w:color="auto" w:fill="auto"/>
          </w:tcPr>
          <w:p w14:paraId="61414199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1F7E68D8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4F88ED46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454" w:type="pct"/>
            <w:shd w:val="clear" w:color="auto" w:fill="auto"/>
          </w:tcPr>
          <w:p w14:paraId="53038938" w14:textId="77777777" w:rsidR="002A7F92" w:rsidRDefault="002A7F92" w:rsidP="00602DC8">
            <w:pPr>
              <w:pStyle w:val="a7"/>
              <w:ind w:firstLineChars="0" w:firstLine="0"/>
            </w:pPr>
          </w:p>
        </w:tc>
      </w:tr>
      <w:tr w:rsidR="002A7F92" w14:paraId="14A70713" w14:textId="77777777" w:rsidTr="00602DC8">
        <w:tc>
          <w:tcPr>
            <w:tcW w:w="425" w:type="pct"/>
            <w:shd w:val="clear" w:color="auto" w:fill="auto"/>
          </w:tcPr>
          <w:p w14:paraId="1B7D61A5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3417A878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选购数量</w:t>
            </w:r>
          </w:p>
        </w:tc>
        <w:tc>
          <w:tcPr>
            <w:tcW w:w="799" w:type="pct"/>
            <w:shd w:val="clear" w:color="auto" w:fill="auto"/>
          </w:tcPr>
          <w:p w14:paraId="0AA6DFE9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3EE898BB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65" w:type="pct"/>
            <w:shd w:val="clear" w:color="auto" w:fill="auto"/>
          </w:tcPr>
          <w:p w14:paraId="7C38026A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0BC19D77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1DC28293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454" w:type="pct"/>
            <w:shd w:val="clear" w:color="auto" w:fill="auto"/>
          </w:tcPr>
          <w:p w14:paraId="4A17F88D" w14:textId="77777777" w:rsidR="002A7F92" w:rsidRDefault="002A7F92" w:rsidP="00602DC8">
            <w:pPr>
              <w:pStyle w:val="a7"/>
              <w:ind w:firstLineChars="0" w:firstLine="0"/>
            </w:pPr>
            <w:r>
              <w:t>大于</w:t>
            </w:r>
            <w:r>
              <w:rPr>
                <w:rFonts w:hint="eastAsia"/>
              </w:rPr>
              <w:t>0</w:t>
            </w:r>
          </w:p>
        </w:tc>
      </w:tr>
      <w:tr w:rsidR="002A7F92" w14:paraId="1FC957CD" w14:textId="77777777" w:rsidTr="00602DC8">
        <w:tc>
          <w:tcPr>
            <w:tcW w:w="425" w:type="pct"/>
            <w:shd w:val="clear" w:color="auto" w:fill="auto"/>
          </w:tcPr>
          <w:p w14:paraId="66C7332D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030325EF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选购时间</w:t>
            </w:r>
          </w:p>
        </w:tc>
        <w:tc>
          <w:tcPr>
            <w:tcW w:w="799" w:type="pct"/>
            <w:shd w:val="clear" w:color="auto" w:fill="auto"/>
          </w:tcPr>
          <w:p w14:paraId="2AD2FA79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7ADFB3B8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d</w:t>
            </w:r>
            <w:r>
              <w:t>ate</w:t>
            </w:r>
            <w:r>
              <w:rPr>
                <w:rFonts w:hint="eastAsia"/>
              </w:rPr>
              <w:t>time</w:t>
            </w:r>
          </w:p>
        </w:tc>
        <w:tc>
          <w:tcPr>
            <w:tcW w:w="365" w:type="pct"/>
            <w:shd w:val="clear" w:color="auto" w:fill="auto"/>
          </w:tcPr>
          <w:p w14:paraId="72FEA0C9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1027" w:type="pct"/>
            <w:shd w:val="clear" w:color="auto" w:fill="auto"/>
          </w:tcPr>
          <w:p w14:paraId="2D6B4478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t>getdate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65" w:type="pct"/>
            <w:shd w:val="clear" w:color="auto" w:fill="auto"/>
          </w:tcPr>
          <w:p w14:paraId="072E7668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454" w:type="pct"/>
            <w:shd w:val="clear" w:color="auto" w:fill="auto"/>
          </w:tcPr>
          <w:p w14:paraId="1C8119D9" w14:textId="77777777" w:rsidR="002A7F92" w:rsidRDefault="002A7F92" w:rsidP="00602DC8">
            <w:pPr>
              <w:pStyle w:val="a7"/>
              <w:ind w:firstLineChars="0" w:firstLine="0"/>
            </w:pPr>
          </w:p>
        </w:tc>
      </w:tr>
      <w:tr w:rsidR="002A7F92" w14:paraId="4415F661" w14:textId="77777777" w:rsidTr="00602DC8">
        <w:tc>
          <w:tcPr>
            <w:tcW w:w="425" w:type="pct"/>
            <w:shd w:val="clear" w:color="auto" w:fill="auto"/>
          </w:tcPr>
          <w:p w14:paraId="0A3A0F45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70687B97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选购金额</w:t>
            </w:r>
          </w:p>
        </w:tc>
        <w:tc>
          <w:tcPr>
            <w:tcW w:w="799" w:type="pct"/>
            <w:shd w:val="clear" w:color="auto" w:fill="auto"/>
          </w:tcPr>
          <w:p w14:paraId="735A5287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6B1CFCDA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7</w:t>
            </w:r>
            <w:r>
              <w:t>,2)</w:t>
            </w:r>
          </w:p>
        </w:tc>
        <w:tc>
          <w:tcPr>
            <w:tcW w:w="365" w:type="pct"/>
            <w:shd w:val="clear" w:color="auto" w:fill="auto"/>
          </w:tcPr>
          <w:p w14:paraId="521D221E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27" w:type="pct"/>
            <w:shd w:val="clear" w:color="auto" w:fill="auto"/>
          </w:tcPr>
          <w:p w14:paraId="42B2BA88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5DAAC0E1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454" w:type="pct"/>
            <w:shd w:val="clear" w:color="auto" w:fill="auto"/>
          </w:tcPr>
          <w:p w14:paraId="7AB670E5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2A7F92" w14:paraId="7E91911A" w14:textId="77777777" w:rsidTr="00602DC8">
        <w:tc>
          <w:tcPr>
            <w:tcW w:w="425" w:type="pct"/>
            <w:shd w:val="clear" w:color="auto" w:fill="auto"/>
          </w:tcPr>
          <w:p w14:paraId="1999C460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3B0F683F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是否发货</w:t>
            </w:r>
          </w:p>
        </w:tc>
        <w:tc>
          <w:tcPr>
            <w:tcW w:w="799" w:type="pct"/>
            <w:shd w:val="clear" w:color="auto" w:fill="auto"/>
          </w:tcPr>
          <w:p w14:paraId="591F1CC4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199F69EA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bit</w:t>
            </w:r>
          </w:p>
        </w:tc>
        <w:tc>
          <w:tcPr>
            <w:tcW w:w="365" w:type="pct"/>
            <w:shd w:val="clear" w:color="auto" w:fill="auto"/>
          </w:tcPr>
          <w:p w14:paraId="13AF0044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1027" w:type="pct"/>
            <w:shd w:val="clear" w:color="auto" w:fill="auto"/>
          </w:tcPr>
          <w:p w14:paraId="3BA9E467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7FAC29FE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454" w:type="pct"/>
            <w:shd w:val="clear" w:color="auto" w:fill="auto"/>
          </w:tcPr>
          <w:p w14:paraId="0AD3E8AB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  <w:tr w:rsidR="002A7F92" w14:paraId="7117ABC8" w14:textId="77777777" w:rsidTr="00602DC8">
        <w:tc>
          <w:tcPr>
            <w:tcW w:w="425" w:type="pct"/>
            <w:shd w:val="clear" w:color="auto" w:fill="auto"/>
          </w:tcPr>
          <w:p w14:paraId="3178A05C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05" w:type="pct"/>
            <w:shd w:val="clear" w:color="auto" w:fill="auto"/>
          </w:tcPr>
          <w:p w14:paraId="7BACC475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是否付款</w:t>
            </w:r>
          </w:p>
        </w:tc>
        <w:tc>
          <w:tcPr>
            <w:tcW w:w="799" w:type="pct"/>
            <w:shd w:val="clear" w:color="auto" w:fill="auto"/>
          </w:tcPr>
          <w:p w14:paraId="2DF9B0F2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960" w:type="pct"/>
            <w:shd w:val="clear" w:color="auto" w:fill="auto"/>
          </w:tcPr>
          <w:p w14:paraId="5F05F1E1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bit</w:t>
            </w:r>
          </w:p>
        </w:tc>
        <w:tc>
          <w:tcPr>
            <w:tcW w:w="365" w:type="pct"/>
            <w:shd w:val="clear" w:color="auto" w:fill="auto"/>
          </w:tcPr>
          <w:p w14:paraId="021D26E6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1027" w:type="pct"/>
            <w:shd w:val="clear" w:color="auto" w:fill="auto"/>
          </w:tcPr>
          <w:p w14:paraId="3369F715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65" w:type="pct"/>
            <w:shd w:val="clear" w:color="auto" w:fill="auto"/>
          </w:tcPr>
          <w:p w14:paraId="0338BCF2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454" w:type="pct"/>
            <w:shd w:val="clear" w:color="auto" w:fill="auto"/>
          </w:tcPr>
          <w:p w14:paraId="32B55201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</w:p>
        </w:tc>
      </w:tr>
    </w:tbl>
    <w:p w14:paraId="320FAE1A" w14:textId="77777777" w:rsidR="007A1179" w:rsidRDefault="007A1179" w:rsidP="007A117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A1179" w14:paraId="584FE841" w14:textId="77777777" w:rsidTr="007A1179">
        <w:tc>
          <w:tcPr>
            <w:tcW w:w="5000" w:type="pct"/>
            <w:shd w:val="clear" w:color="auto" w:fill="auto"/>
          </w:tcPr>
          <w:p w14:paraId="2750577B" w14:textId="77777777" w:rsidR="002A7F92" w:rsidRDefault="002A7F92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创建表：选购</w:t>
            </w:r>
          </w:p>
          <w:p w14:paraId="2ECE5C43" w14:textId="77777777" w:rsidR="002A7F92" w:rsidRDefault="002A7F92" w:rsidP="007A1179">
            <w:pPr>
              <w:pStyle w:val="a7"/>
              <w:ind w:firstLineChars="0" w:firstLine="0"/>
            </w:pPr>
            <w:r>
              <w:t>create table u_2_1_2_2.sel_purchasing</w:t>
            </w:r>
          </w:p>
          <w:p w14:paraId="143D7CC2" w14:textId="77777777" w:rsidR="002A7F92" w:rsidRDefault="002A7F92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7CB8896B" w14:textId="77777777" w:rsidR="002A7F92" w:rsidRDefault="002A7F92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id_order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222EC0EE" w14:textId="77777777" w:rsidR="002A7F92" w:rsidRDefault="002A7F92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u_2_1_2_2.seller(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4497EB44" w14:textId="77777777" w:rsidR="002A7F92" w:rsidRDefault="002A7F92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references u_2_1_2_2.book(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3935A158" w14:textId="77777777" w:rsidR="002A7F92" w:rsidRDefault="002A7F92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u_2_1_2_2.buyer(</w:t>
            </w:r>
            <w:proofErr w:type="spellStart"/>
            <w:r>
              <w:t>id_buyer</w:t>
            </w:r>
            <w:proofErr w:type="spellEnd"/>
            <w:r>
              <w:t>) not null ,</w:t>
            </w:r>
          </w:p>
          <w:p w14:paraId="746813ED" w14:textId="77777777" w:rsidR="002A7F92" w:rsidRDefault="002A7F92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1792A035" w14:textId="77777777" w:rsidR="002A7F92" w:rsidRDefault="002A7F92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time_order</w:t>
            </w:r>
            <w:proofErr w:type="spellEnd"/>
            <w:r>
              <w:t xml:space="preserve"> datetime default (</w:t>
            </w:r>
            <w:proofErr w:type="spellStart"/>
            <w:proofErr w:type="gramStart"/>
            <w:r>
              <w:t>getdate</w:t>
            </w:r>
            <w:proofErr w:type="spellEnd"/>
            <w:r>
              <w:t>(</w:t>
            </w:r>
            <w:proofErr w:type="gramEnd"/>
            <w:r>
              <w:t>)) not null ,</w:t>
            </w:r>
          </w:p>
          <w:p w14:paraId="27BE0363" w14:textId="77777777" w:rsidR="002A7F92" w:rsidRDefault="002A7F92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price_order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7,2) not null ,</w:t>
            </w:r>
          </w:p>
          <w:p w14:paraId="47347A2F" w14:textId="77777777" w:rsidR="002A7F92" w:rsidRDefault="002A7F92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deliver_check</w:t>
            </w:r>
            <w:proofErr w:type="spellEnd"/>
            <w:r>
              <w:t xml:space="preserve"> </w:t>
            </w:r>
            <w:proofErr w:type="gramStart"/>
            <w:r>
              <w:t>bit ,</w:t>
            </w:r>
            <w:proofErr w:type="gramEnd"/>
          </w:p>
          <w:p w14:paraId="1165023C" w14:textId="77777777" w:rsidR="002A7F92" w:rsidRDefault="002A7F92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pay_check</w:t>
            </w:r>
            <w:proofErr w:type="spellEnd"/>
            <w:r>
              <w:t xml:space="preserve"> </w:t>
            </w:r>
            <w:proofErr w:type="gramStart"/>
            <w:r>
              <w:t>bit ,</w:t>
            </w:r>
            <w:proofErr w:type="gramEnd"/>
          </w:p>
          <w:p w14:paraId="649F5BBC" w14:textId="77777777" w:rsidR="002A7F92" w:rsidRDefault="002A7F92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id_order</w:t>
            </w:r>
            <w:proofErr w:type="spellEnd"/>
            <w:r>
              <w:t>)</w:t>
            </w:r>
          </w:p>
          <w:p w14:paraId="206380C3" w14:textId="77777777" w:rsidR="002A7F92" w:rsidRDefault="002A7F92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196AC987" w14:textId="77777777" w:rsidR="002A7F92" w:rsidRDefault="002A7F92" w:rsidP="007A1179">
            <w:pPr>
              <w:pStyle w:val="a7"/>
              <w:ind w:firstLineChars="0" w:firstLine="0"/>
            </w:pPr>
            <w:r>
              <w:t>;</w:t>
            </w:r>
          </w:p>
          <w:p w14:paraId="70A1C2BD" w14:textId="77777777" w:rsidR="002A7F92" w:rsidRDefault="002A7F92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</w:t>
            </w:r>
            <w:r>
              <w:rPr>
                <w:rFonts w:hint="eastAsia"/>
              </w:rPr>
              <w:t>','SCHEMA','u_2_1_2_2','TABLE','sel_purchasing'</w:t>
            </w:r>
          </w:p>
          <w:p w14:paraId="30791B6C" w14:textId="77777777" w:rsidR="002A7F92" w:rsidRDefault="002A7F92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','SCHEMA','u_2_1_2_2','TABLE','sel_purchasing','COLUMN','id_order'</w:t>
            </w:r>
          </w:p>
          <w:p w14:paraId="5B2BB9B3" w14:textId="77777777" w:rsidR="002A7F92" w:rsidRDefault="002A7F92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','SCHEMA','u_2_1_2_2','TABLE','sel_pu</w:t>
            </w:r>
            <w:r>
              <w:t>rchasing','COLUMN','id_seller'</w:t>
            </w:r>
          </w:p>
          <w:p w14:paraId="44642124" w14:textId="77777777" w:rsidR="002A7F92" w:rsidRDefault="002A7F92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','SCHEMA','u_2_1_2_2','TABLE','sel_purchasing','COLUMN','id_book'</w:t>
            </w:r>
          </w:p>
          <w:p w14:paraId="6A22721C" w14:textId="77777777" w:rsidR="002A7F92" w:rsidRDefault="002A7F92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','SCHEMA','u_2_1_2_2','TABLE','sel_purchasing','COLUMN',</w:t>
            </w:r>
            <w:r>
              <w:t>'id_buyer'</w:t>
            </w:r>
          </w:p>
          <w:p w14:paraId="4A9DB2DB" w14:textId="77777777" w:rsidR="002A7F92" w:rsidRDefault="002A7F92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选购数量</w:t>
            </w:r>
            <w:r>
              <w:rPr>
                <w:rFonts w:hint="eastAsia"/>
              </w:rPr>
              <w:t>','SCHEMA','u_2_1_2_2','TABLE','sel_purchasing','COLUMN','sum_book'</w:t>
            </w:r>
          </w:p>
          <w:p w14:paraId="11056A9A" w14:textId="77777777" w:rsidR="002A7F92" w:rsidRDefault="002A7F92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选购时间</w:t>
            </w:r>
            <w:r>
              <w:rPr>
                <w:rFonts w:hint="eastAsia"/>
              </w:rPr>
              <w:t>','SCHEMA','u_2_1_2_2','TABLE','sel_purchasing','COLUMN','time_order'</w:t>
            </w:r>
          </w:p>
          <w:p w14:paraId="44C85189" w14:textId="77777777" w:rsidR="002A7F92" w:rsidRDefault="002A7F92" w:rsidP="007A1179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</w:t>
            </w:r>
            <w:r>
              <w:rPr>
                <w:rFonts w:hint="eastAsia"/>
              </w:rPr>
              <w:t>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选购金额</w:t>
            </w:r>
            <w:r>
              <w:rPr>
                <w:rFonts w:hint="eastAsia"/>
              </w:rPr>
              <w:t>','SCHEMA','u_2_1_2_2','TABLE','sel_purchasing','COLUMN','price_order'</w:t>
            </w:r>
          </w:p>
          <w:p w14:paraId="4114ED72" w14:textId="77777777" w:rsidR="002A7F92" w:rsidRDefault="002A7F92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是否发货</w:t>
            </w:r>
            <w:r>
              <w:rPr>
                <w:rFonts w:hint="eastAsia"/>
              </w:rPr>
              <w:t>','SCHEMA','u_2_1_2_2','TABLE','sel_purchasing','COLUMN','deliver_check'</w:t>
            </w:r>
          </w:p>
          <w:p w14:paraId="0FF8BCD0" w14:textId="77777777" w:rsidR="002A7F92" w:rsidRDefault="002A7F92" w:rsidP="007A1179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</w:t>
            </w:r>
            <w:r>
              <w:rPr>
                <w:rFonts w:hint="eastAsia"/>
              </w:rPr>
              <w:t>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是否付款</w:t>
            </w:r>
            <w:r>
              <w:rPr>
                <w:rFonts w:hint="eastAsia"/>
              </w:rPr>
              <w:t>','SCHEMA','u_2_1_2_2','TABLE','sel_purchasing','COLUMN','pay_check'</w:t>
            </w:r>
          </w:p>
          <w:p w14:paraId="6379F243" w14:textId="43CC4ED3" w:rsidR="007A1179" w:rsidRDefault="007A1179" w:rsidP="007A1179">
            <w:pPr>
              <w:pStyle w:val="a7"/>
              <w:ind w:firstLineChars="0" w:firstLine="0"/>
            </w:pPr>
          </w:p>
        </w:tc>
      </w:tr>
    </w:tbl>
    <w:p w14:paraId="1ADA46BF" w14:textId="2CF59DF1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上架</w:t>
      </w:r>
    </w:p>
    <w:p w14:paraId="047657D5" w14:textId="77777777" w:rsidR="00CD5CFB" w:rsidRPr="00FB1786" w:rsidRDefault="00CD5CFB" w:rsidP="00CD5CFB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putaway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id_seller,id_book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5"/>
        <w:gridCol w:w="1478"/>
        <w:gridCol w:w="1968"/>
        <w:gridCol w:w="2344"/>
        <w:gridCol w:w="891"/>
        <w:gridCol w:w="1184"/>
        <w:gridCol w:w="891"/>
        <w:gridCol w:w="891"/>
      </w:tblGrid>
      <w:tr w:rsidR="00CD5CFB" w14:paraId="4504F363" w14:textId="77777777" w:rsidTr="00E3301C">
        <w:tc>
          <w:tcPr>
            <w:tcW w:w="484" w:type="pct"/>
            <w:shd w:val="clear" w:color="auto" w:fill="D9D9D9"/>
          </w:tcPr>
          <w:p w14:paraId="4B143FB3" w14:textId="77777777" w:rsidR="00CD5CFB" w:rsidRDefault="00CD5CFB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2" w:type="pct"/>
            <w:shd w:val="clear" w:color="auto" w:fill="D9D9D9"/>
          </w:tcPr>
          <w:p w14:paraId="62DC8E24" w14:textId="77777777" w:rsidR="00CD5CFB" w:rsidRDefault="00CD5CFB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21" w:type="pct"/>
            <w:shd w:val="clear" w:color="auto" w:fill="D9D9D9"/>
          </w:tcPr>
          <w:p w14:paraId="4245EC4C" w14:textId="77777777" w:rsidR="00CD5CFB" w:rsidRDefault="00CD5CFB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97" w:type="pct"/>
            <w:shd w:val="clear" w:color="auto" w:fill="D9D9D9"/>
          </w:tcPr>
          <w:p w14:paraId="0F86E4B2" w14:textId="77777777" w:rsidR="00CD5CFB" w:rsidRDefault="00CD5CFB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17" w:type="pct"/>
            <w:shd w:val="clear" w:color="auto" w:fill="D9D9D9"/>
          </w:tcPr>
          <w:p w14:paraId="45004646" w14:textId="77777777" w:rsidR="00CD5CFB" w:rsidRDefault="00CD5CFB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554" w:type="pct"/>
            <w:shd w:val="clear" w:color="auto" w:fill="D9D9D9"/>
          </w:tcPr>
          <w:p w14:paraId="3694BB74" w14:textId="77777777" w:rsidR="00CD5CFB" w:rsidRDefault="00CD5CFB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17" w:type="pct"/>
            <w:shd w:val="clear" w:color="auto" w:fill="D9D9D9"/>
          </w:tcPr>
          <w:p w14:paraId="02E82AAF" w14:textId="77777777" w:rsidR="00CD5CFB" w:rsidRDefault="00CD5CFB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417" w:type="pct"/>
            <w:shd w:val="clear" w:color="auto" w:fill="D9D9D9"/>
          </w:tcPr>
          <w:p w14:paraId="1FBA3160" w14:textId="77777777" w:rsidR="00CD5CFB" w:rsidRDefault="00CD5CFB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D5CFB" w14:paraId="4F535950" w14:textId="77777777" w:rsidTr="00E3301C">
        <w:tc>
          <w:tcPr>
            <w:tcW w:w="484" w:type="pct"/>
            <w:shd w:val="clear" w:color="auto" w:fill="auto"/>
          </w:tcPr>
          <w:p w14:paraId="69FA00B1" w14:textId="77777777" w:rsidR="00CD5CFB" w:rsidRDefault="00CD5CFB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2" w:type="pct"/>
            <w:shd w:val="clear" w:color="auto" w:fill="auto"/>
          </w:tcPr>
          <w:p w14:paraId="36F97D70" w14:textId="77777777" w:rsidR="00CD5CFB" w:rsidRDefault="00CD5CFB" w:rsidP="00E3301C">
            <w:pPr>
              <w:pStyle w:val="a7"/>
              <w:ind w:firstLineChars="0" w:firstLine="0"/>
            </w:pPr>
            <w:r w:rsidRPr="00095A29">
              <w:t>商家编号</w:t>
            </w:r>
          </w:p>
        </w:tc>
        <w:tc>
          <w:tcPr>
            <w:tcW w:w="921" w:type="pct"/>
            <w:shd w:val="clear" w:color="auto" w:fill="auto"/>
          </w:tcPr>
          <w:p w14:paraId="1C4E0430" w14:textId="77777777" w:rsidR="00CD5CFB" w:rsidRDefault="00CD5CFB" w:rsidP="00E3301C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097" w:type="pct"/>
            <w:shd w:val="clear" w:color="auto" w:fill="auto"/>
          </w:tcPr>
          <w:p w14:paraId="78035863" w14:textId="77777777" w:rsidR="00CD5CFB" w:rsidRDefault="00CD5CFB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seller(</w:t>
            </w:r>
            <w:proofErr w:type="spellStart"/>
            <w:r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17" w:type="pct"/>
            <w:shd w:val="clear" w:color="auto" w:fill="auto"/>
          </w:tcPr>
          <w:p w14:paraId="3362BB96" w14:textId="77777777" w:rsidR="00CD5CFB" w:rsidRDefault="00CD5CFB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4" w:type="pct"/>
            <w:shd w:val="clear" w:color="auto" w:fill="auto"/>
          </w:tcPr>
          <w:p w14:paraId="6DC33970" w14:textId="77777777" w:rsidR="00CD5CFB" w:rsidRDefault="00CD5CFB" w:rsidP="00E3301C">
            <w:pPr>
              <w:pStyle w:val="a7"/>
              <w:ind w:firstLineChars="0" w:firstLine="0"/>
            </w:pPr>
          </w:p>
        </w:tc>
        <w:tc>
          <w:tcPr>
            <w:tcW w:w="417" w:type="pct"/>
            <w:shd w:val="clear" w:color="auto" w:fill="auto"/>
          </w:tcPr>
          <w:p w14:paraId="757F769E" w14:textId="77777777" w:rsidR="00CD5CFB" w:rsidRDefault="00CD5CFB" w:rsidP="00E3301C">
            <w:pPr>
              <w:pStyle w:val="a7"/>
              <w:ind w:firstLineChars="0" w:firstLine="0"/>
            </w:pPr>
          </w:p>
        </w:tc>
        <w:tc>
          <w:tcPr>
            <w:tcW w:w="417" w:type="pct"/>
            <w:shd w:val="clear" w:color="auto" w:fill="auto"/>
          </w:tcPr>
          <w:p w14:paraId="35F69232" w14:textId="77777777" w:rsidR="00CD5CFB" w:rsidRDefault="00CD5CFB" w:rsidP="00E3301C">
            <w:pPr>
              <w:pStyle w:val="a7"/>
              <w:ind w:firstLineChars="0" w:firstLine="0"/>
            </w:pPr>
          </w:p>
        </w:tc>
      </w:tr>
      <w:tr w:rsidR="00CD5CFB" w14:paraId="1C382005" w14:textId="77777777" w:rsidTr="00E3301C">
        <w:tc>
          <w:tcPr>
            <w:tcW w:w="484" w:type="pct"/>
            <w:shd w:val="clear" w:color="auto" w:fill="auto"/>
          </w:tcPr>
          <w:p w14:paraId="4B962109" w14:textId="77777777" w:rsidR="00CD5CFB" w:rsidRDefault="00CD5CFB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2" w:type="pct"/>
            <w:shd w:val="clear" w:color="auto" w:fill="auto"/>
          </w:tcPr>
          <w:p w14:paraId="597E4157" w14:textId="77777777" w:rsidR="00CD5CFB" w:rsidRDefault="00CD5CFB" w:rsidP="00E3301C">
            <w:pPr>
              <w:pStyle w:val="a7"/>
              <w:ind w:firstLineChars="0" w:firstLine="0"/>
            </w:pPr>
            <w:r w:rsidRPr="00095A29">
              <w:t>图书编号</w:t>
            </w:r>
          </w:p>
        </w:tc>
        <w:tc>
          <w:tcPr>
            <w:tcW w:w="921" w:type="pct"/>
            <w:shd w:val="clear" w:color="auto" w:fill="auto"/>
          </w:tcPr>
          <w:p w14:paraId="5B9D9619" w14:textId="77777777" w:rsidR="00CD5CFB" w:rsidRDefault="00CD5CFB" w:rsidP="00E3301C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097" w:type="pct"/>
            <w:shd w:val="clear" w:color="auto" w:fill="auto"/>
          </w:tcPr>
          <w:p w14:paraId="479421B6" w14:textId="77777777" w:rsidR="00CD5CFB" w:rsidRDefault="00CD5CFB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book(</w:t>
            </w:r>
            <w:proofErr w:type="spellStart"/>
            <w:r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17" w:type="pct"/>
            <w:shd w:val="clear" w:color="auto" w:fill="auto"/>
          </w:tcPr>
          <w:p w14:paraId="18DE1AC9" w14:textId="77777777" w:rsidR="00CD5CFB" w:rsidRDefault="00CD5CFB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54" w:type="pct"/>
            <w:shd w:val="clear" w:color="auto" w:fill="auto"/>
          </w:tcPr>
          <w:p w14:paraId="1BB6586E" w14:textId="77777777" w:rsidR="00CD5CFB" w:rsidRDefault="00CD5CFB" w:rsidP="00E3301C">
            <w:pPr>
              <w:pStyle w:val="a7"/>
              <w:ind w:firstLineChars="0" w:firstLine="0"/>
            </w:pPr>
          </w:p>
        </w:tc>
        <w:tc>
          <w:tcPr>
            <w:tcW w:w="417" w:type="pct"/>
            <w:shd w:val="clear" w:color="auto" w:fill="auto"/>
          </w:tcPr>
          <w:p w14:paraId="3D6B2B69" w14:textId="77777777" w:rsidR="00CD5CFB" w:rsidRDefault="00CD5CFB" w:rsidP="00E3301C">
            <w:pPr>
              <w:pStyle w:val="a7"/>
              <w:ind w:firstLineChars="0" w:firstLine="0"/>
            </w:pPr>
          </w:p>
        </w:tc>
        <w:tc>
          <w:tcPr>
            <w:tcW w:w="417" w:type="pct"/>
            <w:shd w:val="clear" w:color="auto" w:fill="auto"/>
          </w:tcPr>
          <w:p w14:paraId="536D1E81" w14:textId="77777777" w:rsidR="00CD5CFB" w:rsidRDefault="00CD5CFB" w:rsidP="00E3301C">
            <w:pPr>
              <w:pStyle w:val="a7"/>
              <w:ind w:firstLineChars="0" w:firstLine="0"/>
            </w:pPr>
          </w:p>
        </w:tc>
      </w:tr>
      <w:tr w:rsidR="00CD5CFB" w14:paraId="6A793CA1" w14:textId="77777777" w:rsidTr="00E3301C">
        <w:tc>
          <w:tcPr>
            <w:tcW w:w="484" w:type="pct"/>
            <w:shd w:val="clear" w:color="auto" w:fill="auto"/>
          </w:tcPr>
          <w:p w14:paraId="30311B89" w14:textId="77777777" w:rsidR="00CD5CFB" w:rsidRDefault="00CD5CFB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2" w:type="pct"/>
            <w:shd w:val="clear" w:color="auto" w:fill="auto"/>
          </w:tcPr>
          <w:p w14:paraId="66FA27B1" w14:textId="77777777" w:rsidR="00CD5CFB" w:rsidRPr="00095A29" w:rsidRDefault="00CD5CFB" w:rsidP="00E3301C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921" w:type="pct"/>
            <w:shd w:val="clear" w:color="auto" w:fill="auto"/>
          </w:tcPr>
          <w:p w14:paraId="25D191BC" w14:textId="77777777" w:rsidR="00CD5CFB" w:rsidRPr="00095A29" w:rsidRDefault="00CD5CFB" w:rsidP="00E3301C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1097" w:type="pct"/>
            <w:shd w:val="clear" w:color="auto" w:fill="auto"/>
          </w:tcPr>
          <w:p w14:paraId="73D0AA5E" w14:textId="77777777" w:rsidR="00CD5CFB" w:rsidRDefault="00CD5CFB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d</w:t>
            </w:r>
            <w:r>
              <w:t>ate</w:t>
            </w:r>
            <w:r>
              <w:rPr>
                <w:rFonts w:hint="eastAsia"/>
              </w:rPr>
              <w:t>time</w:t>
            </w:r>
          </w:p>
        </w:tc>
        <w:tc>
          <w:tcPr>
            <w:tcW w:w="417" w:type="pct"/>
            <w:shd w:val="clear" w:color="auto" w:fill="auto"/>
          </w:tcPr>
          <w:p w14:paraId="2724C685" w14:textId="77777777" w:rsidR="00CD5CFB" w:rsidRDefault="00CD5CFB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554" w:type="pct"/>
            <w:shd w:val="clear" w:color="auto" w:fill="auto"/>
          </w:tcPr>
          <w:p w14:paraId="48E0A539" w14:textId="77777777" w:rsidR="00CD5CFB" w:rsidRDefault="00CD5CFB" w:rsidP="00E3301C">
            <w:pPr>
              <w:pStyle w:val="a7"/>
              <w:ind w:firstLineChars="0" w:firstLine="0"/>
            </w:pPr>
            <w:proofErr w:type="spellStart"/>
            <w:proofErr w:type="gramStart"/>
            <w:r>
              <w:t>getdate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417" w:type="pct"/>
            <w:shd w:val="clear" w:color="auto" w:fill="auto"/>
          </w:tcPr>
          <w:p w14:paraId="6D2F4B6E" w14:textId="77777777" w:rsidR="00CD5CFB" w:rsidRDefault="00CD5CFB" w:rsidP="00E3301C">
            <w:pPr>
              <w:pStyle w:val="a7"/>
              <w:ind w:firstLineChars="0" w:firstLine="0"/>
            </w:pPr>
          </w:p>
        </w:tc>
        <w:tc>
          <w:tcPr>
            <w:tcW w:w="417" w:type="pct"/>
            <w:shd w:val="clear" w:color="auto" w:fill="auto"/>
          </w:tcPr>
          <w:p w14:paraId="4A6D9EFD" w14:textId="77777777" w:rsidR="00CD5CFB" w:rsidRDefault="00CD5CFB" w:rsidP="00E3301C">
            <w:pPr>
              <w:pStyle w:val="a7"/>
              <w:ind w:firstLineChars="0" w:firstLine="0"/>
            </w:pPr>
          </w:p>
        </w:tc>
      </w:tr>
    </w:tbl>
    <w:p w14:paraId="4817DBD5" w14:textId="77777777" w:rsidR="00CD5CFB" w:rsidRDefault="00CD5CFB" w:rsidP="00CD5CFB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CD5CFB" w14:paraId="16B8E8FF" w14:textId="77777777" w:rsidTr="00E3301C">
        <w:tc>
          <w:tcPr>
            <w:tcW w:w="5000" w:type="pct"/>
            <w:shd w:val="clear" w:color="auto" w:fill="auto"/>
          </w:tcPr>
          <w:p w14:paraId="56595112" w14:textId="77777777" w:rsidR="00CD5CFB" w:rsidRDefault="00CD5CFB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创建表：上架</w:t>
            </w:r>
          </w:p>
          <w:p w14:paraId="3B87FF73" w14:textId="77777777" w:rsidR="00CD5CFB" w:rsidRDefault="00CD5CFB" w:rsidP="00E3301C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2.putaway</w:t>
            </w:r>
            <w:proofErr w:type="gramEnd"/>
          </w:p>
          <w:p w14:paraId="6B5FA56F" w14:textId="77777777" w:rsidR="00CD5CFB" w:rsidRDefault="00CD5CFB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4F5A782D" w14:textId="77777777" w:rsidR="00CD5CFB" w:rsidRDefault="00CD5CFB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u_2_1_2_2.seller(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5CC14311" w14:textId="77777777" w:rsidR="00CD5CFB" w:rsidRDefault="00CD5CFB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references u_2_1_2_2.book(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7D36D284" w14:textId="77777777" w:rsidR="00CD5CFB" w:rsidRDefault="00CD5CFB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time_putaway</w:t>
            </w:r>
            <w:proofErr w:type="spellEnd"/>
            <w:r>
              <w:t xml:space="preserve"> datetime default (</w:t>
            </w:r>
            <w:proofErr w:type="spellStart"/>
            <w:proofErr w:type="gramStart"/>
            <w:r>
              <w:t>getdate</w:t>
            </w:r>
            <w:proofErr w:type="spellEnd"/>
            <w:r>
              <w:t>(</w:t>
            </w:r>
            <w:proofErr w:type="gramEnd"/>
            <w:r>
              <w:t>)) not null ,</w:t>
            </w:r>
          </w:p>
          <w:p w14:paraId="3B370F02" w14:textId="77777777" w:rsidR="00CD5CFB" w:rsidRDefault="00CD5CFB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</w:t>
            </w:r>
            <w:proofErr w:type="gramStart"/>
            <w:r>
              <w:t>seller,id</w:t>
            </w:r>
            <w:proofErr w:type="gramEnd"/>
            <w:r>
              <w:t>_book</w:t>
            </w:r>
            <w:proofErr w:type="spellEnd"/>
            <w:r>
              <w:t>)</w:t>
            </w:r>
          </w:p>
          <w:p w14:paraId="4A479FB6" w14:textId="77777777" w:rsidR="00CD5CFB" w:rsidRDefault="00CD5CFB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38C6D6BE" w14:textId="77777777" w:rsidR="00CD5CFB" w:rsidRDefault="00CD5CFB" w:rsidP="00E3301C">
            <w:pPr>
              <w:pStyle w:val="a7"/>
              <w:ind w:firstLineChars="0" w:firstLine="0"/>
            </w:pPr>
            <w:r>
              <w:t>;</w:t>
            </w:r>
          </w:p>
          <w:p w14:paraId="3F2917C2" w14:textId="77777777" w:rsidR="00CD5CFB" w:rsidRDefault="00CD5CFB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上架</w:t>
            </w:r>
            <w:r>
              <w:rPr>
                <w:rFonts w:hint="eastAsia"/>
              </w:rPr>
              <w:t>','SCHEMA','u_2_1_2_2','TABLE','putaway'</w:t>
            </w:r>
          </w:p>
          <w:p w14:paraId="26813410" w14:textId="77777777" w:rsidR="00CD5CFB" w:rsidRDefault="00CD5CFB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','SCHEMA','u_2_1_2_2','TABLE','putaway','COLUMN','id_seller'</w:t>
            </w:r>
          </w:p>
          <w:p w14:paraId="45B70156" w14:textId="77777777" w:rsidR="00CD5CFB" w:rsidRDefault="00CD5CFB" w:rsidP="00E3301C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</w:t>
            </w:r>
            <w:r>
              <w:rPr>
                <w:rFonts w:hint="eastAsia"/>
              </w:rPr>
              <w:t>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','SCHEMA','u_2_1_2_2','TABLE','putaway','COLUMN','id_book'</w:t>
            </w:r>
          </w:p>
          <w:p w14:paraId="18BB0A93" w14:textId="77777777" w:rsidR="00CD5CFB" w:rsidRDefault="00CD5CFB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上架时间</w:t>
            </w:r>
            <w:r>
              <w:rPr>
                <w:rFonts w:hint="eastAsia"/>
              </w:rPr>
              <w:t>','SCHEMA','u_2_1_2_2','TABLE','putaway','COLUMN','time_putaway'</w:t>
            </w:r>
          </w:p>
          <w:p w14:paraId="5A916412" w14:textId="77777777" w:rsidR="00CD5CFB" w:rsidRDefault="00CD5CFB" w:rsidP="00E3301C">
            <w:pPr>
              <w:pStyle w:val="a7"/>
              <w:ind w:firstLineChars="0" w:firstLine="0"/>
            </w:pPr>
          </w:p>
        </w:tc>
      </w:tr>
    </w:tbl>
    <w:p w14:paraId="216D2216" w14:textId="77777777" w:rsidR="00122307" w:rsidRDefault="00122307" w:rsidP="00122307">
      <w:pPr>
        <w:pStyle w:val="4"/>
        <w:tabs>
          <w:tab w:val="num" w:pos="851"/>
        </w:tabs>
        <w:spacing w:line="376" w:lineRule="auto"/>
      </w:pPr>
      <w:bookmarkStart w:id="191" w:name="_Toc24927144"/>
      <w:r>
        <w:rPr>
          <w:rFonts w:hint="eastAsia"/>
        </w:rPr>
        <w:t>添加检查约束</w:t>
      </w:r>
      <w:bookmarkEnd w:id="191"/>
    </w:p>
    <w:p w14:paraId="72C16B99" w14:textId="75AD2619" w:rsidR="00122307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6.2.2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语句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3D8C" w14:paraId="1426FDC3" w14:textId="77777777" w:rsidTr="00602DC8">
        <w:tc>
          <w:tcPr>
            <w:tcW w:w="5000" w:type="pct"/>
            <w:shd w:val="clear" w:color="auto" w:fill="auto"/>
          </w:tcPr>
          <w:p w14:paraId="6DDC77FD" w14:textId="77777777" w:rsidR="00283D8C" w:rsidRDefault="00283D8C" w:rsidP="00602DC8">
            <w:pPr>
              <w:pStyle w:val="a7"/>
              <w:ind w:firstLine="420"/>
            </w:pPr>
            <w:r>
              <w:t xml:space="preserve">alter table </w:t>
            </w:r>
            <w:r>
              <w:rPr>
                <w:rFonts w:hint="eastAsia"/>
              </w:rPr>
              <w:t>book</w:t>
            </w:r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3DF410F5" w14:textId="77777777" w:rsidR="00283D8C" w:rsidRDefault="00283D8C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573B5E25" w14:textId="77777777" w:rsidR="00283D8C" w:rsidRDefault="00283D8C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t>price_order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1B9794CD" w14:textId="77777777" w:rsidR="00283D8C" w:rsidRDefault="00283D8C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t>deliver_check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=0 or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=1</w:t>
            </w:r>
            <w:r>
              <w:t>);</w:t>
            </w:r>
          </w:p>
          <w:p w14:paraId="21342A68" w14:textId="77777777" w:rsidR="00283D8C" w:rsidRDefault="00283D8C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t>pay_check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=0 or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  <w:r>
              <w:rPr>
                <w:rFonts w:hint="eastAsia"/>
              </w:rPr>
              <w:t xml:space="preserve"> =1</w:t>
            </w:r>
            <w:r>
              <w:t>)</w:t>
            </w:r>
          </w:p>
          <w:p w14:paraId="694B9884" w14:textId="77777777" w:rsidR="00283D8C" w:rsidRPr="00927902" w:rsidRDefault="00283D8C" w:rsidP="00602DC8">
            <w:pPr>
              <w:pStyle w:val="a7"/>
              <w:ind w:firstLineChars="0" w:firstLine="0"/>
            </w:pPr>
          </w:p>
        </w:tc>
      </w:tr>
    </w:tbl>
    <w:p w14:paraId="0D1EEF37" w14:textId="77777777" w:rsidR="00814299" w:rsidRDefault="00814299" w:rsidP="00814299">
      <w:pPr>
        <w:pStyle w:val="3"/>
      </w:pPr>
      <w:bookmarkStart w:id="192" w:name="_Toc24927145"/>
      <w:r>
        <w:rPr>
          <w:rFonts w:hint="eastAsia"/>
        </w:rPr>
        <w:lastRenderedPageBreak/>
        <w:t>同义词</w:t>
      </w:r>
      <w:bookmarkEnd w:id="192"/>
    </w:p>
    <w:p w14:paraId="76CBCC65" w14:textId="57109F34" w:rsidR="00814299" w:rsidRPr="00FB1786" w:rsidRDefault="00814299" w:rsidP="0081429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814299" w14:paraId="18B8D80C" w14:textId="77777777" w:rsidTr="00BC663A">
        <w:tc>
          <w:tcPr>
            <w:tcW w:w="355" w:type="pct"/>
            <w:shd w:val="clear" w:color="auto" w:fill="D9D9D9"/>
          </w:tcPr>
          <w:p w14:paraId="036D4079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114F0627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1FABAF61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1873F255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33247568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14299" w14:paraId="5D68851C" w14:textId="77777777" w:rsidTr="00BC663A">
        <w:tc>
          <w:tcPr>
            <w:tcW w:w="355" w:type="pct"/>
            <w:shd w:val="clear" w:color="auto" w:fill="auto"/>
          </w:tcPr>
          <w:p w14:paraId="0644FFDB" w14:textId="6DA82E7D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20183094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selp</w:t>
            </w:r>
            <w:proofErr w:type="spellEnd"/>
          </w:p>
        </w:tc>
        <w:tc>
          <w:tcPr>
            <w:tcW w:w="1133" w:type="pct"/>
            <w:shd w:val="clear" w:color="auto" w:fill="auto"/>
          </w:tcPr>
          <w:p w14:paraId="5B0C6432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1890" w:type="pct"/>
          </w:tcPr>
          <w:p w14:paraId="056CC87B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选购别称</w:t>
            </w:r>
          </w:p>
        </w:tc>
        <w:tc>
          <w:tcPr>
            <w:tcW w:w="660" w:type="pct"/>
          </w:tcPr>
          <w:p w14:paraId="3953C2E4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0DC76CAD" w14:textId="77777777" w:rsidR="00814299" w:rsidRDefault="00814299" w:rsidP="0081429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4299" w14:paraId="325D6DD2" w14:textId="77777777" w:rsidTr="00BC663A">
        <w:tc>
          <w:tcPr>
            <w:tcW w:w="5000" w:type="pct"/>
            <w:shd w:val="clear" w:color="auto" w:fill="auto"/>
          </w:tcPr>
          <w:p w14:paraId="36A0D2BC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创建同义词：选购别称</w:t>
            </w:r>
          </w:p>
          <w:p w14:paraId="52C13E61" w14:textId="77777777" w:rsidR="00814299" w:rsidRDefault="00814299" w:rsidP="00BC663A">
            <w:pPr>
              <w:pStyle w:val="a7"/>
              <w:ind w:firstLineChars="0" w:firstLine="0"/>
            </w:pPr>
            <w:r>
              <w:t>create synonym u_2_1_2_</w:t>
            </w:r>
            <w:proofErr w:type="gramStart"/>
            <w:r>
              <w:t>2.selp</w:t>
            </w:r>
            <w:proofErr w:type="gramEnd"/>
            <w:r>
              <w:t xml:space="preserve"> for u_2_1_2_2.sel_purchasing;</w:t>
            </w:r>
          </w:p>
          <w:p w14:paraId="5A82DF09" w14:textId="77777777" w:rsidR="00814299" w:rsidRDefault="00814299" w:rsidP="00BC663A">
            <w:pPr>
              <w:pStyle w:val="a7"/>
              <w:ind w:firstLineChars="0" w:firstLine="0"/>
            </w:pPr>
          </w:p>
          <w:p w14:paraId="69B34744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选购别称</w:t>
            </w:r>
            <w:r>
              <w:rPr>
                <w:rFonts w:hint="eastAsia"/>
              </w:rPr>
              <w:t>','SCHEMA','u_2_1_2_2','SYNONYM','selp'</w:t>
            </w:r>
          </w:p>
          <w:p w14:paraId="1DC1E43B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454AE895" w14:textId="77777777" w:rsidR="00814299" w:rsidRDefault="00814299" w:rsidP="00814299">
      <w:pPr>
        <w:pStyle w:val="3"/>
      </w:pPr>
      <w:bookmarkStart w:id="193" w:name="_Toc24927146"/>
      <w:r>
        <w:rPr>
          <w:rFonts w:hint="eastAsia"/>
        </w:rPr>
        <w:t>视图</w:t>
      </w:r>
      <w:bookmarkEnd w:id="193"/>
    </w:p>
    <w:p w14:paraId="65C9670E" w14:textId="36719CEE" w:rsidR="00814299" w:rsidRDefault="00814299" w:rsidP="00814299">
      <w:pPr>
        <w:pStyle w:val="4"/>
        <w:tabs>
          <w:tab w:val="num" w:pos="851"/>
        </w:tabs>
        <w:spacing w:line="376" w:lineRule="auto"/>
      </w:pPr>
      <w:bookmarkStart w:id="194" w:name="_Toc24927147"/>
      <w:r>
        <w:rPr>
          <w:rFonts w:hint="eastAsia"/>
        </w:rPr>
        <w:t>参照信息</w:t>
      </w:r>
      <w:bookmarkEnd w:id="194"/>
    </w:p>
    <w:p w14:paraId="6BA249F1" w14:textId="77777777" w:rsidR="00674D56" w:rsidRPr="00FB1786" w:rsidRDefault="00674D56" w:rsidP="00674D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6.2.4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1"/>
        <w:gridCol w:w="1483"/>
        <w:gridCol w:w="1985"/>
        <w:gridCol w:w="3401"/>
        <w:gridCol w:w="3202"/>
      </w:tblGrid>
      <w:tr w:rsidR="00674D56" w14:paraId="16D9AF3E" w14:textId="77777777" w:rsidTr="00362221">
        <w:tc>
          <w:tcPr>
            <w:tcW w:w="286" w:type="pct"/>
            <w:shd w:val="clear" w:color="auto" w:fill="D9D9D9"/>
          </w:tcPr>
          <w:p w14:paraId="4BFBA29A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4" w:type="pct"/>
            <w:shd w:val="clear" w:color="auto" w:fill="D9D9D9"/>
          </w:tcPr>
          <w:p w14:paraId="0F99D81F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29" w:type="pct"/>
            <w:shd w:val="clear" w:color="auto" w:fill="D9D9D9"/>
          </w:tcPr>
          <w:p w14:paraId="1C04DF80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592" w:type="pct"/>
            <w:shd w:val="clear" w:color="auto" w:fill="D9D9D9"/>
          </w:tcPr>
          <w:p w14:paraId="01FEFADC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499" w:type="pct"/>
            <w:shd w:val="clear" w:color="auto" w:fill="D9D9D9"/>
          </w:tcPr>
          <w:p w14:paraId="2DEA76BB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2C5478C9" w14:textId="77777777" w:rsidTr="00362221">
        <w:tc>
          <w:tcPr>
            <w:tcW w:w="286" w:type="pct"/>
            <w:shd w:val="clear" w:color="auto" w:fill="auto"/>
          </w:tcPr>
          <w:p w14:paraId="382496B2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4" w:type="pct"/>
            <w:shd w:val="clear" w:color="auto" w:fill="auto"/>
          </w:tcPr>
          <w:p w14:paraId="6EB5F4D7" w14:textId="77777777" w:rsidR="00674D56" w:rsidRDefault="00674D56" w:rsidP="00362221">
            <w:pPr>
              <w:pStyle w:val="a7"/>
              <w:ind w:firstLineChars="0" w:firstLine="0"/>
            </w:pPr>
            <w:r>
              <w:t>买家信息</w:t>
            </w:r>
          </w:p>
        </w:tc>
        <w:tc>
          <w:tcPr>
            <w:tcW w:w="929" w:type="pct"/>
            <w:shd w:val="clear" w:color="auto" w:fill="auto"/>
          </w:tcPr>
          <w:p w14:paraId="557ED590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buyer_mes</w:t>
            </w:r>
            <w:proofErr w:type="spellEnd"/>
          </w:p>
        </w:tc>
        <w:tc>
          <w:tcPr>
            <w:tcW w:w="1592" w:type="pct"/>
          </w:tcPr>
          <w:p w14:paraId="7DD3E015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proofErr w:type="gramStart"/>
            <w:r>
              <w:rPr>
                <w:rFonts w:hint="eastAsia"/>
              </w:rPr>
              <w:t>带区域</w:t>
            </w:r>
            <w:proofErr w:type="gramEnd"/>
            <w:r>
              <w:rPr>
                <w:rFonts w:hint="eastAsia"/>
              </w:rPr>
              <w:t>名称的买家</w:t>
            </w:r>
          </w:p>
        </w:tc>
        <w:tc>
          <w:tcPr>
            <w:tcW w:w="1499" w:type="pct"/>
          </w:tcPr>
          <w:p w14:paraId="44487F9D" w14:textId="77777777" w:rsidR="00674D56" w:rsidRDefault="00674D56" w:rsidP="00362221">
            <w:pPr>
              <w:pStyle w:val="a7"/>
              <w:ind w:firstLineChars="0" w:firstLine="0"/>
            </w:pPr>
            <w:r>
              <w:t>将区域名称加进来</w:t>
            </w:r>
          </w:p>
        </w:tc>
      </w:tr>
      <w:tr w:rsidR="00674D56" w14:paraId="069AD244" w14:textId="77777777" w:rsidTr="00362221">
        <w:tc>
          <w:tcPr>
            <w:tcW w:w="286" w:type="pct"/>
            <w:shd w:val="clear" w:color="auto" w:fill="auto"/>
          </w:tcPr>
          <w:p w14:paraId="3FAA8D30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4" w:type="pct"/>
            <w:shd w:val="clear" w:color="auto" w:fill="auto"/>
          </w:tcPr>
          <w:p w14:paraId="0CF73FEF" w14:textId="77777777" w:rsidR="00674D56" w:rsidRPr="00095A29" w:rsidRDefault="00674D56" w:rsidP="00362221">
            <w:pPr>
              <w:pStyle w:val="a7"/>
              <w:ind w:firstLineChars="0" w:firstLine="0"/>
            </w:pPr>
            <w:r>
              <w:t>商家信息</w:t>
            </w:r>
          </w:p>
        </w:tc>
        <w:tc>
          <w:tcPr>
            <w:tcW w:w="929" w:type="pct"/>
            <w:shd w:val="clear" w:color="auto" w:fill="auto"/>
          </w:tcPr>
          <w:p w14:paraId="045C70F8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seller_mes</w:t>
            </w:r>
            <w:proofErr w:type="spellEnd"/>
          </w:p>
        </w:tc>
        <w:tc>
          <w:tcPr>
            <w:tcW w:w="1592" w:type="pct"/>
          </w:tcPr>
          <w:p w14:paraId="696695F6" w14:textId="77777777" w:rsidR="00674D56" w:rsidRDefault="00674D56" w:rsidP="00362221">
            <w:pPr>
              <w:pStyle w:val="a7"/>
              <w:ind w:firstLineChars="0" w:firstLine="0"/>
            </w:pPr>
            <w:r>
              <w:t>显示</w:t>
            </w:r>
            <w:proofErr w:type="gramStart"/>
            <w:r>
              <w:t>带</w:t>
            </w:r>
            <w:r>
              <w:rPr>
                <w:rFonts w:hint="eastAsia"/>
              </w:rPr>
              <w:t>区域</w:t>
            </w:r>
            <w:proofErr w:type="gramEnd"/>
            <w:r>
              <w:rPr>
                <w:rFonts w:hint="eastAsia"/>
              </w:rPr>
              <w:t>名称的卖家</w:t>
            </w:r>
          </w:p>
        </w:tc>
        <w:tc>
          <w:tcPr>
            <w:tcW w:w="1499" w:type="pct"/>
          </w:tcPr>
          <w:p w14:paraId="1F93DD3B" w14:textId="77777777" w:rsidR="00674D56" w:rsidRDefault="00674D56" w:rsidP="00362221">
            <w:pPr>
              <w:pStyle w:val="a7"/>
              <w:ind w:firstLineChars="0" w:firstLine="0"/>
            </w:pPr>
            <w:r>
              <w:t>将区域名称加进来</w:t>
            </w:r>
          </w:p>
        </w:tc>
      </w:tr>
      <w:tr w:rsidR="00674D56" w14:paraId="5267A304" w14:textId="77777777" w:rsidTr="00362221">
        <w:tc>
          <w:tcPr>
            <w:tcW w:w="286" w:type="pct"/>
            <w:shd w:val="clear" w:color="auto" w:fill="auto"/>
          </w:tcPr>
          <w:p w14:paraId="7C812628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4" w:type="pct"/>
            <w:shd w:val="clear" w:color="auto" w:fill="auto"/>
          </w:tcPr>
          <w:p w14:paraId="01A1DA3A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t>选购</w:t>
            </w:r>
            <w:r>
              <w:t>信息</w:t>
            </w:r>
          </w:p>
        </w:tc>
        <w:tc>
          <w:tcPr>
            <w:tcW w:w="929" w:type="pct"/>
            <w:shd w:val="clear" w:color="auto" w:fill="auto"/>
          </w:tcPr>
          <w:p w14:paraId="393D82C4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sel_purchasing</w:t>
            </w:r>
            <w:r>
              <w:rPr>
                <w:rFonts w:hint="eastAsia"/>
              </w:rPr>
              <w:t>_mes</w:t>
            </w:r>
            <w:proofErr w:type="spellEnd"/>
          </w:p>
        </w:tc>
        <w:tc>
          <w:tcPr>
            <w:tcW w:w="1592" w:type="pct"/>
          </w:tcPr>
          <w:p w14:paraId="07CE6CAE" w14:textId="77777777" w:rsidR="00674D56" w:rsidRDefault="00674D56" w:rsidP="00362221">
            <w:pPr>
              <w:pStyle w:val="a7"/>
              <w:ind w:firstLineChars="0" w:firstLine="0"/>
            </w:pPr>
            <w:r>
              <w:t>显示带</w:t>
            </w:r>
            <w:r>
              <w:rPr>
                <w:rFonts w:hint="eastAsia"/>
              </w:rPr>
              <w:t>商家名称、图书名、买家姓名的选购</w:t>
            </w:r>
          </w:p>
        </w:tc>
        <w:tc>
          <w:tcPr>
            <w:tcW w:w="1499" w:type="pct"/>
          </w:tcPr>
          <w:p w14:paraId="152BF521" w14:textId="77777777" w:rsidR="00674D56" w:rsidRDefault="00674D56" w:rsidP="00362221">
            <w:pPr>
              <w:pStyle w:val="a7"/>
              <w:ind w:firstLineChars="0" w:firstLine="0"/>
            </w:pPr>
            <w:r>
              <w:t>将</w:t>
            </w:r>
            <w:r>
              <w:rPr>
                <w:rFonts w:hint="eastAsia"/>
              </w:rPr>
              <w:t>商家名称、图书名、买家姓名加进来</w:t>
            </w:r>
          </w:p>
        </w:tc>
      </w:tr>
      <w:tr w:rsidR="00674D56" w14:paraId="2497C2F7" w14:textId="77777777" w:rsidTr="00362221">
        <w:tc>
          <w:tcPr>
            <w:tcW w:w="286" w:type="pct"/>
            <w:shd w:val="clear" w:color="auto" w:fill="auto"/>
          </w:tcPr>
          <w:p w14:paraId="6CE5BAD9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4" w:type="pct"/>
            <w:shd w:val="clear" w:color="auto" w:fill="auto"/>
          </w:tcPr>
          <w:p w14:paraId="443E1456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t>上架</w:t>
            </w:r>
            <w:r>
              <w:t>信息</w:t>
            </w:r>
          </w:p>
        </w:tc>
        <w:tc>
          <w:tcPr>
            <w:tcW w:w="929" w:type="pct"/>
            <w:shd w:val="clear" w:color="auto" w:fill="auto"/>
          </w:tcPr>
          <w:p w14:paraId="1C9F0AAD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putaway</w:t>
            </w:r>
            <w:r>
              <w:rPr>
                <w:rFonts w:hint="eastAsia"/>
              </w:rPr>
              <w:t>_mes</w:t>
            </w:r>
            <w:proofErr w:type="spellEnd"/>
          </w:p>
        </w:tc>
        <w:tc>
          <w:tcPr>
            <w:tcW w:w="1592" w:type="pct"/>
          </w:tcPr>
          <w:p w14:paraId="1C6943C0" w14:textId="77777777" w:rsidR="00674D56" w:rsidRDefault="00674D56" w:rsidP="00362221">
            <w:pPr>
              <w:pStyle w:val="a7"/>
              <w:ind w:firstLineChars="0" w:firstLine="0"/>
            </w:pPr>
            <w:r>
              <w:t>显示带</w:t>
            </w:r>
            <w:r>
              <w:rPr>
                <w:rFonts w:hint="eastAsia"/>
              </w:rPr>
              <w:t>商家名称、图书名的上架</w:t>
            </w:r>
          </w:p>
        </w:tc>
        <w:tc>
          <w:tcPr>
            <w:tcW w:w="1499" w:type="pct"/>
          </w:tcPr>
          <w:p w14:paraId="0D58D95F" w14:textId="77777777" w:rsidR="00674D56" w:rsidRDefault="00674D56" w:rsidP="00362221">
            <w:pPr>
              <w:pStyle w:val="a7"/>
              <w:ind w:firstLineChars="0" w:firstLine="0"/>
            </w:pPr>
            <w:r>
              <w:t>将</w:t>
            </w:r>
            <w:r>
              <w:rPr>
                <w:rFonts w:hint="eastAsia"/>
              </w:rPr>
              <w:t>商家名称、图书名加进来</w:t>
            </w:r>
          </w:p>
        </w:tc>
      </w:tr>
    </w:tbl>
    <w:p w14:paraId="6D1F5312" w14:textId="77777777" w:rsidR="00674D56" w:rsidRDefault="00674D56" w:rsidP="00674D56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买家信息</w:t>
      </w:r>
    </w:p>
    <w:p w14:paraId="65C2D578" w14:textId="77777777" w:rsidR="00674D56" w:rsidRPr="00FB1786" w:rsidRDefault="00674D56" w:rsidP="00674D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buyer_mes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674D56" w14:paraId="4498BA19" w14:textId="77777777" w:rsidTr="00362221">
        <w:tc>
          <w:tcPr>
            <w:tcW w:w="344" w:type="pct"/>
            <w:shd w:val="clear" w:color="auto" w:fill="D9D9D9"/>
          </w:tcPr>
          <w:p w14:paraId="7E844737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33ACF507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0D40E4B0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0D91F0EF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32D4AEC2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24410937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6E0B5A6B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0E398BBE" w14:textId="77777777" w:rsidTr="00362221">
        <w:tc>
          <w:tcPr>
            <w:tcW w:w="344" w:type="pct"/>
            <w:shd w:val="clear" w:color="auto" w:fill="auto"/>
          </w:tcPr>
          <w:p w14:paraId="32283B68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C7BD4F4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672" w:type="pct"/>
            <w:shd w:val="clear" w:color="auto" w:fill="auto"/>
          </w:tcPr>
          <w:p w14:paraId="45A57C1E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797" w:type="pct"/>
          </w:tcPr>
          <w:p w14:paraId="78975ED1" w14:textId="77777777" w:rsidR="00674D56" w:rsidRDefault="00674D56" w:rsidP="00362221">
            <w:pPr>
              <w:pStyle w:val="a7"/>
              <w:ind w:firstLineChars="0" w:firstLine="0"/>
            </w:pPr>
            <w:r w:rsidRPr="00F96116"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621D628C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1602" w:type="pct"/>
          </w:tcPr>
          <w:p w14:paraId="1C5A80FC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712FB25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6E491F7D" w14:textId="77777777" w:rsidTr="00362221">
        <w:tc>
          <w:tcPr>
            <w:tcW w:w="344" w:type="pct"/>
            <w:shd w:val="clear" w:color="auto" w:fill="auto"/>
          </w:tcPr>
          <w:p w14:paraId="50B2AE92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71DFF9DE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买家姓名</w:t>
            </w:r>
          </w:p>
        </w:tc>
        <w:tc>
          <w:tcPr>
            <w:tcW w:w="672" w:type="pct"/>
            <w:shd w:val="clear" w:color="auto" w:fill="auto"/>
          </w:tcPr>
          <w:p w14:paraId="3881A9E4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797" w:type="pct"/>
          </w:tcPr>
          <w:p w14:paraId="615F6D90" w14:textId="77777777" w:rsidR="00674D56" w:rsidRDefault="00674D56" w:rsidP="00362221">
            <w:r w:rsidRPr="00F96116"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24FB1012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1602" w:type="pct"/>
          </w:tcPr>
          <w:p w14:paraId="4EA44573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F092E7D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6D1E5E0D" w14:textId="77777777" w:rsidTr="00362221">
        <w:tc>
          <w:tcPr>
            <w:tcW w:w="344" w:type="pct"/>
            <w:shd w:val="clear" w:color="auto" w:fill="auto"/>
          </w:tcPr>
          <w:p w14:paraId="0649F374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E0D5220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买家电话</w:t>
            </w:r>
          </w:p>
        </w:tc>
        <w:tc>
          <w:tcPr>
            <w:tcW w:w="672" w:type="pct"/>
            <w:shd w:val="clear" w:color="auto" w:fill="auto"/>
          </w:tcPr>
          <w:p w14:paraId="40147D2D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797" w:type="pct"/>
          </w:tcPr>
          <w:p w14:paraId="6D13023C" w14:textId="77777777" w:rsidR="00674D56" w:rsidRPr="000848AD" w:rsidRDefault="00674D56" w:rsidP="00362221">
            <w:r w:rsidRPr="00F96116"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0D499E4D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1602" w:type="pct"/>
          </w:tcPr>
          <w:p w14:paraId="5C4AB607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9362461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4B6CB787" w14:textId="77777777" w:rsidTr="00362221">
        <w:tc>
          <w:tcPr>
            <w:tcW w:w="344" w:type="pct"/>
            <w:shd w:val="clear" w:color="auto" w:fill="auto"/>
          </w:tcPr>
          <w:p w14:paraId="410AF722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CB7A818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买家地址</w:t>
            </w:r>
          </w:p>
        </w:tc>
        <w:tc>
          <w:tcPr>
            <w:tcW w:w="672" w:type="pct"/>
            <w:shd w:val="clear" w:color="auto" w:fill="auto"/>
          </w:tcPr>
          <w:p w14:paraId="0CB88B45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797" w:type="pct"/>
          </w:tcPr>
          <w:p w14:paraId="1EC394C9" w14:textId="77777777" w:rsidR="00674D56" w:rsidRPr="000848AD" w:rsidRDefault="00674D56" w:rsidP="00362221">
            <w:r w:rsidRPr="00F96116"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502F97C5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1602" w:type="pct"/>
          </w:tcPr>
          <w:p w14:paraId="4CDE359C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3BB81BC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0E23B71A" w14:textId="77777777" w:rsidTr="00362221">
        <w:tc>
          <w:tcPr>
            <w:tcW w:w="344" w:type="pct"/>
            <w:shd w:val="clear" w:color="auto" w:fill="auto"/>
          </w:tcPr>
          <w:p w14:paraId="24C992A8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40BFDFD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72" w:type="pct"/>
            <w:shd w:val="clear" w:color="auto" w:fill="auto"/>
          </w:tcPr>
          <w:p w14:paraId="3B1BAD46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797" w:type="pct"/>
          </w:tcPr>
          <w:p w14:paraId="2FD33285" w14:textId="77777777" w:rsidR="00674D56" w:rsidRPr="000848AD" w:rsidRDefault="00674D56" w:rsidP="00362221">
            <w:r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5445D4DC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</w:t>
            </w:r>
            <w:proofErr w:type="spellEnd"/>
          </w:p>
        </w:tc>
        <w:tc>
          <w:tcPr>
            <w:tcW w:w="1602" w:type="pct"/>
          </w:tcPr>
          <w:p w14:paraId="1603CCC6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2AD37B08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09625706" w14:textId="77777777" w:rsidTr="00362221">
        <w:tc>
          <w:tcPr>
            <w:tcW w:w="344" w:type="pct"/>
            <w:shd w:val="clear" w:color="auto" w:fill="auto"/>
          </w:tcPr>
          <w:p w14:paraId="0B342815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AF2539E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区域名称</w:t>
            </w:r>
          </w:p>
        </w:tc>
        <w:tc>
          <w:tcPr>
            <w:tcW w:w="672" w:type="pct"/>
            <w:shd w:val="clear" w:color="auto" w:fill="auto"/>
          </w:tcPr>
          <w:p w14:paraId="6D7EB1C2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797" w:type="pct"/>
          </w:tcPr>
          <w:p w14:paraId="307645E8" w14:textId="77777777" w:rsidR="00674D56" w:rsidRDefault="00674D56" w:rsidP="00362221">
            <w:r>
              <w:rPr>
                <w:rFonts w:hint="eastAsia"/>
              </w:rPr>
              <w:t>area</w:t>
            </w:r>
          </w:p>
        </w:tc>
        <w:tc>
          <w:tcPr>
            <w:tcW w:w="672" w:type="pct"/>
          </w:tcPr>
          <w:p w14:paraId="44649472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1602" w:type="pct"/>
          </w:tcPr>
          <w:p w14:paraId="619FB7F9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buyer.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  <w:r>
              <w:rPr>
                <w:rFonts w:hint="eastAsia"/>
              </w:rPr>
              <w:t>= area.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4761AE23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1CB140A5" w14:textId="77777777" w:rsidR="00674D56" w:rsidRDefault="00674D56" w:rsidP="00674D5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674D56" w14:paraId="2CA12ADF" w14:textId="77777777" w:rsidTr="00362221">
        <w:tc>
          <w:tcPr>
            <w:tcW w:w="5000" w:type="pct"/>
            <w:shd w:val="clear" w:color="auto" w:fill="auto"/>
          </w:tcPr>
          <w:p w14:paraId="5709CE03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创建视图：买家信息</w:t>
            </w:r>
          </w:p>
          <w:p w14:paraId="2E311B4A" w14:textId="77777777" w:rsidR="00674D56" w:rsidRDefault="00674D56" w:rsidP="00362221">
            <w:pPr>
              <w:pStyle w:val="a7"/>
              <w:ind w:firstLineChars="0" w:firstLine="0"/>
            </w:pPr>
            <w:r>
              <w:t>create view u_2_1_2_</w:t>
            </w:r>
            <w:proofErr w:type="gramStart"/>
            <w:r>
              <w:t>2.buyer</w:t>
            </w:r>
            <w:proofErr w:type="gramEnd"/>
            <w:r>
              <w:t>_mes(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name_buyer</w:t>
            </w:r>
            <w:proofErr w:type="spellEnd"/>
            <w:r>
              <w:t xml:space="preserve">, </w:t>
            </w:r>
            <w:proofErr w:type="spellStart"/>
            <w:r>
              <w:t>call_buyer</w:t>
            </w:r>
            <w:proofErr w:type="spellEnd"/>
            <w:r>
              <w:t xml:space="preserve">, </w:t>
            </w:r>
            <w:proofErr w:type="spellStart"/>
            <w:r>
              <w:t>adress_buyer</w:t>
            </w:r>
            <w:proofErr w:type="spellEnd"/>
            <w:r>
              <w:t xml:space="preserve">, </w:t>
            </w:r>
            <w:proofErr w:type="spellStart"/>
            <w:r>
              <w:t>id_area</w:t>
            </w:r>
            <w:proofErr w:type="spellEnd"/>
            <w:r>
              <w:t xml:space="preserve">, </w:t>
            </w:r>
            <w:proofErr w:type="spellStart"/>
            <w:r>
              <w:t>name_area</w:t>
            </w:r>
            <w:proofErr w:type="spellEnd"/>
            <w:r>
              <w:t>)</w:t>
            </w:r>
          </w:p>
          <w:p w14:paraId="2CF0A353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26B67EE5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a.name_buyer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a.call</w:t>
            </w:r>
            <w:proofErr w:type="gramEnd"/>
            <w:r>
              <w:t>_buyer</w:t>
            </w:r>
            <w:proofErr w:type="spellEnd"/>
            <w:r>
              <w:t xml:space="preserve">, </w:t>
            </w:r>
            <w:proofErr w:type="spellStart"/>
            <w:r>
              <w:t>a.adress_buyer</w:t>
            </w:r>
            <w:proofErr w:type="spellEnd"/>
            <w:r>
              <w:t xml:space="preserve">, </w:t>
            </w:r>
            <w:proofErr w:type="spellStart"/>
            <w:r>
              <w:t>a.id_are</w:t>
            </w:r>
            <w:proofErr w:type="spellEnd"/>
            <w:r>
              <w:t xml:space="preserve">, </w:t>
            </w:r>
            <w:proofErr w:type="spellStart"/>
            <w:r>
              <w:t>b.name_area</w:t>
            </w:r>
            <w:proofErr w:type="spellEnd"/>
          </w:p>
          <w:p w14:paraId="422EE591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buyer a, area b</w:t>
            </w:r>
          </w:p>
          <w:p w14:paraId="1C29C55E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a. </w:t>
            </w:r>
            <w:proofErr w:type="spellStart"/>
            <w:r>
              <w:t>id_area</w:t>
            </w:r>
            <w:proofErr w:type="spellEnd"/>
            <w:r>
              <w:t xml:space="preserve">= b. </w:t>
            </w:r>
            <w:proofErr w:type="spellStart"/>
            <w:r>
              <w:t>id_area</w:t>
            </w:r>
            <w:proofErr w:type="spellEnd"/>
          </w:p>
          <w:p w14:paraId="09856AE3" w14:textId="77777777" w:rsidR="00674D56" w:rsidRDefault="00674D56" w:rsidP="00362221">
            <w:pPr>
              <w:pStyle w:val="a7"/>
              <w:ind w:firstLineChars="0" w:firstLine="0"/>
            </w:pPr>
            <w:r>
              <w:lastRenderedPageBreak/>
              <w:t>;</w:t>
            </w:r>
          </w:p>
          <w:p w14:paraId="5E6241BB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买家信息</w:t>
            </w:r>
            <w:r>
              <w:rPr>
                <w:rFonts w:hint="eastAsia"/>
              </w:rPr>
              <w:t>','SCHEMA','u_2_1_2_2','VIEW','buyer_mes'</w:t>
            </w:r>
          </w:p>
          <w:p w14:paraId="7A8096C5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','SCHEMA','u_2_1_2_2','VIEW','buyer_mes','COLUMN','id_buyer'</w:t>
            </w:r>
          </w:p>
          <w:p w14:paraId="3224FCBA" w14:textId="77777777" w:rsidR="00674D56" w:rsidRDefault="00674D56" w:rsidP="00362221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买家姓名</w:t>
            </w:r>
            <w:r>
              <w:rPr>
                <w:rFonts w:hint="eastAsia"/>
              </w:rPr>
              <w:t>','SCHEMA','u_2_1_2_2','VIEW','buyer_mes','COLUMN','name_buyer'</w:t>
            </w:r>
          </w:p>
          <w:p w14:paraId="50003A78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买家电话</w:t>
            </w:r>
            <w:r>
              <w:rPr>
                <w:rFonts w:hint="eastAsia"/>
              </w:rPr>
              <w:t>','SCHEMA','u_2_1_2_2','VIEW','buyer_mes','COLUMN','call_buyer'</w:t>
            </w:r>
          </w:p>
          <w:p w14:paraId="33CFF1B3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','SCHEMA','u_2_1_2_</w:t>
            </w:r>
            <w:r>
              <w:t>2','VIEW','buyer_mes','COLUMN','adress_buyer'</w:t>
            </w:r>
          </w:p>
          <w:p w14:paraId="4B782D47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','SCHEMA','u_2_1_2_2','VIEW','buyer_mes','COLUMN','id_area'</w:t>
            </w:r>
          </w:p>
          <w:p w14:paraId="5C6DE10C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','SCHEMA','u_2_1_2_2','VIEW','buyer_mes','COLUM</w:t>
            </w:r>
            <w:r>
              <w:t>N','name_area'</w:t>
            </w:r>
          </w:p>
          <w:p w14:paraId="7E5F648B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3DF688F3" w14:textId="77777777" w:rsidR="00674D56" w:rsidRPr="00927EBE" w:rsidRDefault="00674D56" w:rsidP="00674D56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商家信息</w:t>
      </w:r>
    </w:p>
    <w:p w14:paraId="35F0A73F" w14:textId="77777777" w:rsidR="00674D56" w:rsidRPr="00FB1786" w:rsidRDefault="00674D56" w:rsidP="00674D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seller_mes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3"/>
        <w:gridCol w:w="1128"/>
        <w:gridCol w:w="1495"/>
        <w:gridCol w:w="1589"/>
        <w:gridCol w:w="1547"/>
        <w:gridCol w:w="3692"/>
        <w:gridCol w:w="588"/>
      </w:tblGrid>
      <w:tr w:rsidR="00674D56" w14:paraId="3477FA6F" w14:textId="77777777" w:rsidTr="00362221">
        <w:tc>
          <w:tcPr>
            <w:tcW w:w="301" w:type="pct"/>
            <w:shd w:val="clear" w:color="auto" w:fill="D9D9D9"/>
          </w:tcPr>
          <w:p w14:paraId="6C4CF4F9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28" w:type="pct"/>
            <w:shd w:val="clear" w:color="auto" w:fill="D9D9D9"/>
          </w:tcPr>
          <w:p w14:paraId="5F5EF389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00" w:type="pct"/>
            <w:shd w:val="clear" w:color="auto" w:fill="D9D9D9"/>
          </w:tcPr>
          <w:p w14:paraId="58B1AB01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44" w:type="pct"/>
            <w:shd w:val="clear" w:color="auto" w:fill="D9D9D9"/>
          </w:tcPr>
          <w:p w14:paraId="32FA3635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24" w:type="pct"/>
            <w:shd w:val="clear" w:color="auto" w:fill="D9D9D9"/>
          </w:tcPr>
          <w:p w14:paraId="43FE57DC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728" w:type="pct"/>
            <w:shd w:val="clear" w:color="auto" w:fill="D9D9D9"/>
          </w:tcPr>
          <w:p w14:paraId="0F7D6D24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275" w:type="pct"/>
            <w:shd w:val="clear" w:color="auto" w:fill="D9D9D9"/>
          </w:tcPr>
          <w:p w14:paraId="59D0A5DD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021ABCDA" w14:textId="77777777" w:rsidTr="00362221">
        <w:tc>
          <w:tcPr>
            <w:tcW w:w="301" w:type="pct"/>
            <w:shd w:val="clear" w:color="auto" w:fill="auto"/>
          </w:tcPr>
          <w:p w14:paraId="79CF446B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1F80C3BF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700" w:type="pct"/>
            <w:shd w:val="clear" w:color="auto" w:fill="auto"/>
          </w:tcPr>
          <w:p w14:paraId="29E22811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744" w:type="pct"/>
          </w:tcPr>
          <w:p w14:paraId="6427D80F" w14:textId="77777777" w:rsidR="00674D56" w:rsidRDefault="00674D56" w:rsidP="00362221">
            <w:pPr>
              <w:pStyle w:val="a7"/>
              <w:ind w:firstLineChars="0" w:firstLine="0"/>
              <w:jc w:val="left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724" w:type="pct"/>
          </w:tcPr>
          <w:p w14:paraId="6798A704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1728" w:type="pct"/>
          </w:tcPr>
          <w:p w14:paraId="664C300C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13DC3645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49508B55" w14:textId="77777777" w:rsidTr="00362221">
        <w:tc>
          <w:tcPr>
            <w:tcW w:w="301" w:type="pct"/>
            <w:shd w:val="clear" w:color="auto" w:fill="auto"/>
          </w:tcPr>
          <w:p w14:paraId="56CBAB1F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5E709962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商家名称</w:t>
            </w:r>
          </w:p>
        </w:tc>
        <w:tc>
          <w:tcPr>
            <w:tcW w:w="700" w:type="pct"/>
            <w:shd w:val="clear" w:color="auto" w:fill="auto"/>
          </w:tcPr>
          <w:p w14:paraId="20B91C45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744" w:type="pct"/>
          </w:tcPr>
          <w:p w14:paraId="787E4A78" w14:textId="77777777" w:rsidR="00674D56" w:rsidRDefault="00674D56" w:rsidP="00362221">
            <w:pPr>
              <w:jc w:val="left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724" w:type="pct"/>
          </w:tcPr>
          <w:p w14:paraId="1FFBE1C5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1728" w:type="pct"/>
          </w:tcPr>
          <w:p w14:paraId="1D1105EE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311D3A41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59740A63" w14:textId="77777777" w:rsidTr="00362221">
        <w:tc>
          <w:tcPr>
            <w:tcW w:w="301" w:type="pct"/>
            <w:shd w:val="clear" w:color="auto" w:fill="auto"/>
          </w:tcPr>
          <w:p w14:paraId="31FE0CCD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7A3DF4E7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商家电话</w:t>
            </w:r>
          </w:p>
        </w:tc>
        <w:tc>
          <w:tcPr>
            <w:tcW w:w="700" w:type="pct"/>
            <w:shd w:val="clear" w:color="auto" w:fill="auto"/>
          </w:tcPr>
          <w:p w14:paraId="35E9395B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744" w:type="pct"/>
          </w:tcPr>
          <w:p w14:paraId="4F4A2037" w14:textId="77777777" w:rsidR="00674D56" w:rsidRDefault="00674D56" w:rsidP="00362221">
            <w:pPr>
              <w:jc w:val="left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724" w:type="pct"/>
          </w:tcPr>
          <w:p w14:paraId="69C2B4BF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1728" w:type="pct"/>
          </w:tcPr>
          <w:p w14:paraId="6D9CEA43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37D3F53E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2D4E94B2" w14:textId="77777777" w:rsidTr="00362221">
        <w:tc>
          <w:tcPr>
            <w:tcW w:w="301" w:type="pct"/>
            <w:shd w:val="clear" w:color="auto" w:fill="auto"/>
          </w:tcPr>
          <w:p w14:paraId="53BF6103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6FF9A341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商家地址</w:t>
            </w:r>
          </w:p>
        </w:tc>
        <w:tc>
          <w:tcPr>
            <w:tcW w:w="700" w:type="pct"/>
            <w:shd w:val="clear" w:color="auto" w:fill="auto"/>
          </w:tcPr>
          <w:p w14:paraId="56F8D56B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adress_seller</w:t>
            </w:r>
            <w:proofErr w:type="spellEnd"/>
          </w:p>
        </w:tc>
        <w:tc>
          <w:tcPr>
            <w:tcW w:w="744" w:type="pct"/>
          </w:tcPr>
          <w:p w14:paraId="23205DCA" w14:textId="77777777" w:rsidR="00674D56" w:rsidRDefault="00674D56" w:rsidP="00362221">
            <w:pPr>
              <w:jc w:val="left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724" w:type="pct"/>
          </w:tcPr>
          <w:p w14:paraId="2BBAC1C9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1728" w:type="pct"/>
          </w:tcPr>
          <w:p w14:paraId="36A906B9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0D73C4B9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74688E8E" w14:textId="77777777" w:rsidTr="00362221">
        <w:tc>
          <w:tcPr>
            <w:tcW w:w="301" w:type="pct"/>
            <w:shd w:val="clear" w:color="auto" w:fill="auto"/>
          </w:tcPr>
          <w:p w14:paraId="3AAB3FF0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56C0BAC5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700" w:type="pct"/>
            <w:shd w:val="clear" w:color="auto" w:fill="auto"/>
          </w:tcPr>
          <w:p w14:paraId="3AC9F693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744" w:type="pct"/>
          </w:tcPr>
          <w:p w14:paraId="71054B87" w14:textId="77777777" w:rsidR="00674D56" w:rsidRDefault="00674D56" w:rsidP="00362221">
            <w:pPr>
              <w:jc w:val="left"/>
            </w:pPr>
            <w:r w:rsidRPr="00E66211">
              <w:rPr>
                <w:rFonts w:hint="eastAsia"/>
              </w:rPr>
              <w:t>seller</w:t>
            </w:r>
          </w:p>
        </w:tc>
        <w:tc>
          <w:tcPr>
            <w:tcW w:w="724" w:type="pct"/>
          </w:tcPr>
          <w:p w14:paraId="732F69FC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</w:t>
            </w:r>
            <w:proofErr w:type="spellEnd"/>
          </w:p>
        </w:tc>
        <w:tc>
          <w:tcPr>
            <w:tcW w:w="1728" w:type="pct"/>
          </w:tcPr>
          <w:p w14:paraId="7D01D0C5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275" w:type="pct"/>
            <w:shd w:val="clear" w:color="auto" w:fill="auto"/>
          </w:tcPr>
          <w:p w14:paraId="49B308E1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19D94269" w14:textId="77777777" w:rsidTr="00362221">
        <w:tc>
          <w:tcPr>
            <w:tcW w:w="301" w:type="pct"/>
            <w:shd w:val="clear" w:color="auto" w:fill="auto"/>
          </w:tcPr>
          <w:p w14:paraId="6A31D039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28" w:type="pct"/>
            <w:shd w:val="clear" w:color="auto" w:fill="auto"/>
          </w:tcPr>
          <w:p w14:paraId="140E179E" w14:textId="77777777" w:rsidR="00674D56" w:rsidRPr="00095A29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区域名称</w:t>
            </w:r>
          </w:p>
        </w:tc>
        <w:tc>
          <w:tcPr>
            <w:tcW w:w="700" w:type="pct"/>
            <w:shd w:val="clear" w:color="auto" w:fill="auto"/>
          </w:tcPr>
          <w:p w14:paraId="7BACB401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744" w:type="pct"/>
          </w:tcPr>
          <w:p w14:paraId="2B827FA1" w14:textId="77777777" w:rsidR="00674D56" w:rsidRDefault="00674D56" w:rsidP="00362221">
            <w:pPr>
              <w:jc w:val="left"/>
            </w:pPr>
            <w:r>
              <w:rPr>
                <w:rFonts w:hint="eastAsia"/>
              </w:rPr>
              <w:t>area</w:t>
            </w:r>
          </w:p>
        </w:tc>
        <w:tc>
          <w:tcPr>
            <w:tcW w:w="724" w:type="pct"/>
          </w:tcPr>
          <w:p w14:paraId="4867014E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1728" w:type="pct"/>
          </w:tcPr>
          <w:p w14:paraId="32A9E18E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seller.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  <w:r>
              <w:rPr>
                <w:rFonts w:hint="eastAsia"/>
              </w:rPr>
              <w:t>= area.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275" w:type="pct"/>
            <w:shd w:val="clear" w:color="auto" w:fill="auto"/>
          </w:tcPr>
          <w:p w14:paraId="3A3EE4B8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3ED56846" w14:textId="77777777" w:rsidR="00674D56" w:rsidRPr="003F5CC5" w:rsidRDefault="00674D56" w:rsidP="00674D5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674D56" w14:paraId="4FDC3BC9" w14:textId="77777777" w:rsidTr="00362221">
        <w:tc>
          <w:tcPr>
            <w:tcW w:w="5000" w:type="pct"/>
            <w:shd w:val="clear" w:color="auto" w:fill="auto"/>
          </w:tcPr>
          <w:p w14:paraId="1C0E0CC4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创建视图：商家信息</w:t>
            </w:r>
          </w:p>
          <w:p w14:paraId="620C6BAE" w14:textId="77777777" w:rsidR="00674D56" w:rsidRDefault="00674D56" w:rsidP="00362221">
            <w:pPr>
              <w:pStyle w:val="a7"/>
              <w:ind w:firstLineChars="0" w:firstLine="0"/>
            </w:pPr>
            <w:r>
              <w:t>create view u_2_1_2_</w:t>
            </w:r>
            <w:proofErr w:type="gramStart"/>
            <w:r>
              <w:t>2.seller</w:t>
            </w:r>
            <w:proofErr w:type="gramEnd"/>
            <w:r>
              <w:t>_mes(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 xml:space="preserve">, </w:t>
            </w:r>
            <w:proofErr w:type="spellStart"/>
            <w:r>
              <w:t>tel_seller</w:t>
            </w:r>
            <w:proofErr w:type="spellEnd"/>
            <w:r>
              <w:t xml:space="preserve">, </w:t>
            </w:r>
            <w:proofErr w:type="spellStart"/>
            <w:r>
              <w:t>adress_seller</w:t>
            </w:r>
            <w:proofErr w:type="spellEnd"/>
            <w:r>
              <w:t xml:space="preserve">, </w:t>
            </w:r>
            <w:proofErr w:type="spellStart"/>
            <w:r>
              <w:t>id_area</w:t>
            </w:r>
            <w:proofErr w:type="spellEnd"/>
            <w:r>
              <w:t xml:space="preserve">, </w:t>
            </w:r>
            <w:proofErr w:type="spellStart"/>
            <w:r>
              <w:t>name_area</w:t>
            </w:r>
            <w:proofErr w:type="spellEnd"/>
            <w:r>
              <w:t>)</w:t>
            </w:r>
          </w:p>
          <w:p w14:paraId="118BE00F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3E1F5DDD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a.name_buyer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a.call</w:t>
            </w:r>
            <w:proofErr w:type="gramEnd"/>
            <w:r>
              <w:t>_buyer</w:t>
            </w:r>
            <w:proofErr w:type="spellEnd"/>
            <w:r>
              <w:t xml:space="preserve">, </w:t>
            </w:r>
            <w:proofErr w:type="spellStart"/>
            <w:r>
              <w:t>a.adress_buyer</w:t>
            </w:r>
            <w:proofErr w:type="spellEnd"/>
            <w:r>
              <w:t xml:space="preserve">, </w:t>
            </w:r>
            <w:proofErr w:type="spellStart"/>
            <w:r>
              <w:t>a.id_are</w:t>
            </w:r>
            <w:proofErr w:type="spellEnd"/>
            <w:r>
              <w:t xml:space="preserve">, </w:t>
            </w:r>
            <w:proofErr w:type="spellStart"/>
            <w:r>
              <w:t>b.name_area</w:t>
            </w:r>
            <w:proofErr w:type="spellEnd"/>
          </w:p>
          <w:p w14:paraId="5460CCE3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seller a, area b</w:t>
            </w:r>
          </w:p>
          <w:p w14:paraId="20A105FF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a. </w:t>
            </w:r>
            <w:proofErr w:type="spellStart"/>
            <w:r>
              <w:t>id_area</w:t>
            </w:r>
            <w:proofErr w:type="spellEnd"/>
            <w:r>
              <w:t xml:space="preserve">= b. </w:t>
            </w:r>
            <w:proofErr w:type="spellStart"/>
            <w:r>
              <w:t>id_area</w:t>
            </w:r>
            <w:proofErr w:type="spellEnd"/>
          </w:p>
          <w:p w14:paraId="5C6FBFD5" w14:textId="77777777" w:rsidR="00674D56" w:rsidRDefault="00674D56" w:rsidP="00362221">
            <w:pPr>
              <w:pStyle w:val="a7"/>
              <w:ind w:firstLineChars="0" w:firstLine="0"/>
            </w:pPr>
            <w:r>
              <w:t>;</w:t>
            </w:r>
          </w:p>
          <w:p w14:paraId="461F310F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商家信息</w:t>
            </w:r>
            <w:r>
              <w:rPr>
                <w:rFonts w:hint="eastAsia"/>
              </w:rPr>
              <w:t>','SCHEMA','u_2_1_2_2','VIEW','seller_mes'</w:t>
            </w:r>
          </w:p>
          <w:p w14:paraId="35A9EEC2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','SCHEMA','u_2_1_2_2','VIEW','seller_mes','COLUMN','id_seller'</w:t>
            </w:r>
          </w:p>
          <w:p w14:paraId="533947F1" w14:textId="77777777" w:rsidR="00674D56" w:rsidRDefault="00674D56" w:rsidP="00362221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</w:t>
            </w:r>
            <w:r>
              <w:rPr>
                <w:rFonts w:hint="eastAsia"/>
              </w:rPr>
              <w:t>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','SCHEMA','u_2_1_2_2','VIEW','seller_mes','COLUMN','name_seller'</w:t>
            </w:r>
          </w:p>
          <w:p w14:paraId="5789BC9F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商家电话</w:t>
            </w:r>
            <w:r>
              <w:rPr>
                <w:rFonts w:hint="eastAsia"/>
              </w:rPr>
              <w:t>','SCHEMA','u_2_1_2_2','VIEW','seller_mes','COLUMN','tel_seller'</w:t>
            </w:r>
          </w:p>
          <w:p w14:paraId="5A15F1F5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商家地址</w:t>
            </w:r>
            <w:r>
              <w:rPr>
                <w:rFonts w:hint="eastAsia"/>
              </w:rPr>
              <w:t>','SCHEMA</w:t>
            </w:r>
            <w:r>
              <w:t>','u_2_1_2_2','VIEW','seller_mes','COLUMN','adress_seller'</w:t>
            </w:r>
          </w:p>
          <w:p w14:paraId="16F027D0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lastRenderedPageBreak/>
              <w:t>','SCHEMA','u_2_1_2_2','VIEW','seller_mes','COLUMN','id_area'</w:t>
            </w:r>
          </w:p>
          <w:p w14:paraId="163407F1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','SCHEMA','u_2_1_2_2','VIEW','sel</w:t>
            </w:r>
            <w:r>
              <w:t>ler_mes','COLUMN','name_area'</w:t>
            </w:r>
          </w:p>
          <w:p w14:paraId="652176ED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4EEE781E" w14:textId="77777777" w:rsidR="00674D56" w:rsidRPr="00927EBE" w:rsidRDefault="00674D56" w:rsidP="00674D56"/>
    <w:p w14:paraId="2D82F888" w14:textId="77777777" w:rsidR="00674D56" w:rsidRPr="00927EBE" w:rsidRDefault="00674D56" w:rsidP="00674D56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选购信息</w:t>
      </w:r>
    </w:p>
    <w:p w14:paraId="148546E3" w14:textId="77777777" w:rsidR="00674D56" w:rsidRPr="00FB1786" w:rsidRDefault="00674D56" w:rsidP="00674D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视图</w:t>
      </w:r>
      <w:proofErr w:type="spellStart"/>
      <w:r w:rsidRPr="00095A29">
        <w:rPr>
          <w:rFonts w:hint="eastAsia"/>
        </w:rPr>
        <w:t>sel_purchasing</w:t>
      </w:r>
      <w:r>
        <w:rPr>
          <w:rFonts w:hint="eastAsia"/>
        </w:rPr>
        <w:t>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674D56" w14:paraId="32282A68" w14:textId="77777777" w:rsidTr="00362221">
        <w:tc>
          <w:tcPr>
            <w:tcW w:w="344" w:type="pct"/>
            <w:shd w:val="clear" w:color="auto" w:fill="D9D9D9"/>
          </w:tcPr>
          <w:p w14:paraId="57FD1EE5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24972C62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568E6260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2F60CE40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2FD52AC4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1FD67FEA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02F5FE44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7BDE1C08" w14:textId="77777777" w:rsidTr="00362221">
        <w:tc>
          <w:tcPr>
            <w:tcW w:w="344" w:type="pct"/>
            <w:shd w:val="clear" w:color="auto" w:fill="auto"/>
          </w:tcPr>
          <w:p w14:paraId="49EF97FF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7A6F5AB" w14:textId="77777777" w:rsidR="00674D56" w:rsidRDefault="00674D56" w:rsidP="00362221">
            <w:pPr>
              <w:pStyle w:val="a7"/>
              <w:tabs>
                <w:tab w:val="left" w:pos="528"/>
              </w:tabs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672" w:type="pct"/>
            <w:shd w:val="clear" w:color="auto" w:fill="auto"/>
          </w:tcPr>
          <w:p w14:paraId="2B2B6768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797" w:type="pct"/>
          </w:tcPr>
          <w:p w14:paraId="3B2AC2CB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76545A">
              <w:rPr>
                <w:rFonts w:hint="eastAsia"/>
              </w:rPr>
              <w:t>selp</w:t>
            </w:r>
            <w:proofErr w:type="spellEnd"/>
          </w:p>
        </w:tc>
        <w:tc>
          <w:tcPr>
            <w:tcW w:w="672" w:type="pct"/>
          </w:tcPr>
          <w:p w14:paraId="727FC08E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1602" w:type="pct"/>
          </w:tcPr>
          <w:p w14:paraId="2A0B0D7C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511184E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626BFC48" w14:textId="77777777" w:rsidTr="00362221">
        <w:tc>
          <w:tcPr>
            <w:tcW w:w="344" w:type="pct"/>
            <w:shd w:val="clear" w:color="auto" w:fill="auto"/>
          </w:tcPr>
          <w:p w14:paraId="12E66BD9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CC430EF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672" w:type="pct"/>
            <w:shd w:val="clear" w:color="auto" w:fill="auto"/>
          </w:tcPr>
          <w:p w14:paraId="7D961723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797" w:type="pct"/>
          </w:tcPr>
          <w:p w14:paraId="0202A383" w14:textId="77777777" w:rsidR="00674D56" w:rsidRDefault="00674D56" w:rsidP="00362221">
            <w:proofErr w:type="spellStart"/>
            <w:r w:rsidRPr="0076545A">
              <w:rPr>
                <w:rFonts w:hint="eastAsia"/>
              </w:rPr>
              <w:t>selp</w:t>
            </w:r>
            <w:proofErr w:type="spellEnd"/>
          </w:p>
        </w:tc>
        <w:tc>
          <w:tcPr>
            <w:tcW w:w="672" w:type="pct"/>
          </w:tcPr>
          <w:p w14:paraId="3A478D91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1602" w:type="pct"/>
          </w:tcPr>
          <w:p w14:paraId="660EB743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D997009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2E2DD51B" w14:textId="77777777" w:rsidTr="00362221">
        <w:tc>
          <w:tcPr>
            <w:tcW w:w="344" w:type="pct"/>
            <w:shd w:val="clear" w:color="auto" w:fill="auto"/>
          </w:tcPr>
          <w:p w14:paraId="63BA4F63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7D84851E" w14:textId="77777777" w:rsidR="00674D56" w:rsidRPr="00095A29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商家名称</w:t>
            </w:r>
          </w:p>
        </w:tc>
        <w:tc>
          <w:tcPr>
            <w:tcW w:w="672" w:type="pct"/>
            <w:shd w:val="clear" w:color="auto" w:fill="auto"/>
          </w:tcPr>
          <w:p w14:paraId="5FF3CF46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797" w:type="pct"/>
          </w:tcPr>
          <w:p w14:paraId="2763A88B" w14:textId="77777777" w:rsidR="00674D56" w:rsidRPr="0008345B" w:rsidRDefault="00674D56" w:rsidP="00362221">
            <w:r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3545967E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1602" w:type="pct"/>
          </w:tcPr>
          <w:p w14:paraId="49AB29E1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selp.</w:t>
            </w:r>
            <w:r w:rsidRPr="00095A29"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seller.</w:t>
            </w:r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467268DE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66F34024" w14:textId="77777777" w:rsidTr="00362221">
        <w:tc>
          <w:tcPr>
            <w:tcW w:w="344" w:type="pct"/>
            <w:shd w:val="clear" w:color="auto" w:fill="auto"/>
          </w:tcPr>
          <w:p w14:paraId="2F553916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737BD762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672" w:type="pct"/>
            <w:shd w:val="clear" w:color="auto" w:fill="auto"/>
          </w:tcPr>
          <w:p w14:paraId="7102B4FF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797" w:type="pct"/>
          </w:tcPr>
          <w:p w14:paraId="0FE69825" w14:textId="77777777" w:rsidR="00674D56" w:rsidRPr="0008345B" w:rsidRDefault="00674D56" w:rsidP="00362221">
            <w:proofErr w:type="spellStart"/>
            <w:r>
              <w:rPr>
                <w:rFonts w:hint="eastAsia"/>
              </w:rPr>
              <w:t>selp</w:t>
            </w:r>
            <w:proofErr w:type="spellEnd"/>
          </w:p>
        </w:tc>
        <w:tc>
          <w:tcPr>
            <w:tcW w:w="672" w:type="pct"/>
          </w:tcPr>
          <w:p w14:paraId="1C678083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602" w:type="pct"/>
          </w:tcPr>
          <w:p w14:paraId="49B9D67D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9665C63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11026CEE" w14:textId="77777777" w:rsidTr="00362221">
        <w:tc>
          <w:tcPr>
            <w:tcW w:w="344" w:type="pct"/>
            <w:shd w:val="clear" w:color="auto" w:fill="auto"/>
          </w:tcPr>
          <w:p w14:paraId="1CF0A0CA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6551496" w14:textId="77777777" w:rsidR="00674D56" w:rsidRPr="00095A29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1903A8F8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7" w:type="pct"/>
          </w:tcPr>
          <w:p w14:paraId="3C75E9D7" w14:textId="77777777" w:rsidR="00674D56" w:rsidRPr="0008345B" w:rsidRDefault="00674D56" w:rsidP="00362221">
            <w:r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1298BC58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087E2A47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selp.</w:t>
            </w:r>
            <w:r w:rsidRPr="00095A29"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book.</w:t>
            </w:r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6B28A302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3846F93F" w14:textId="77777777" w:rsidTr="00362221">
        <w:tc>
          <w:tcPr>
            <w:tcW w:w="344" w:type="pct"/>
            <w:shd w:val="clear" w:color="auto" w:fill="auto"/>
          </w:tcPr>
          <w:p w14:paraId="25199AD6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255DC4E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672" w:type="pct"/>
            <w:shd w:val="clear" w:color="auto" w:fill="auto"/>
          </w:tcPr>
          <w:p w14:paraId="12F19101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797" w:type="pct"/>
          </w:tcPr>
          <w:p w14:paraId="58547FB8" w14:textId="77777777" w:rsidR="00674D56" w:rsidRPr="0008345B" w:rsidRDefault="00674D56" w:rsidP="00362221">
            <w:proofErr w:type="spellStart"/>
            <w:r>
              <w:rPr>
                <w:rFonts w:hint="eastAsia"/>
              </w:rPr>
              <w:t>selp</w:t>
            </w:r>
            <w:proofErr w:type="spellEnd"/>
          </w:p>
        </w:tc>
        <w:tc>
          <w:tcPr>
            <w:tcW w:w="672" w:type="pct"/>
          </w:tcPr>
          <w:p w14:paraId="3CB4A410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1602" w:type="pct"/>
          </w:tcPr>
          <w:p w14:paraId="7906DB11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70F128A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48B7F0BE" w14:textId="77777777" w:rsidTr="00362221">
        <w:tc>
          <w:tcPr>
            <w:tcW w:w="344" w:type="pct"/>
            <w:shd w:val="clear" w:color="auto" w:fill="auto"/>
          </w:tcPr>
          <w:p w14:paraId="15D4B9CF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CE8FE76" w14:textId="77777777" w:rsidR="00674D56" w:rsidRPr="00095A29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买家姓名</w:t>
            </w:r>
          </w:p>
        </w:tc>
        <w:tc>
          <w:tcPr>
            <w:tcW w:w="672" w:type="pct"/>
            <w:shd w:val="clear" w:color="auto" w:fill="auto"/>
          </w:tcPr>
          <w:p w14:paraId="3176BA8D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797" w:type="pct"/>
          </w:tcPr>
          <w:p w14:paraId="32DF8A37" w14:textId="77777777" w:rsidR="00674D56" w:rsidRPr="0008345B" w:rsidRDefault="00674D56" w:rsidP="00362221">
            <w:r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44C63566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1602" w:type="pct"/>
          </w:tcPr>
          <w:p w14:paraId="02FB6698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selp.</w:t>
            </w:r>
            <w:r w:rsidRPr="00095A29">
              <w:rPr>
                <w:rFonts w:hint="eastAsia"/>
              </w:rPr>
              <w:t>id_buyer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buyer.</w:t>
            </w:r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019B9536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7C65AFC6" w14:textId="77777777" w:rsidTr="00362221">
        <w:tc>
          <w:tcPr>
            <w:tcW w:w="344" w:type="pct"/>
            <w:shd w:val="clear" w:color="auto" w:fill="auto"/>
          </w:tcPr>
          <w:p w14:paraId="539B755E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DF287C5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选购数量</w:t>
            </w:r>
          </w:p>
        </w:tc>
        <w:tc>
          <w:tcPr>
            <w:tcW w:w="672" w:type="pct"/>
            <w:shd w:val="clear" w:color="auto" w:fill="auto"/>
          </w:tcPr>
          <w:p w14:paraId="2C4F4445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797" w:type="pct"/>
          </w:tcPr>
          <w:p w14:paraId="77FACB47" w14:textId="77777777" w:rsidR="00674D56" w:rsidRPr="0008345B" w:rsidRDefault="00674D56" w:rsidP="00362221">
            <w:proofErr w:type="spellStart"/>
            <w:r w:rsidRPr="00D90A16">
              <w:rPr>
                <w:rFonts w:hint="eastAsia"/>
              </w:rPr>
              <w:t>selp</w:t>
            </w:r>
            <w:proofErr w:type="spellEnd"/>
          </w:p>
        </w:tc>
        <w:tc>
          <w:tcPr>
            <w:tcW w:w="672" w:type="pct"/>
          </w:tcPr>
          <w:p w14:paraId="6B55562E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1602" w:type="pct"/>
          </w:tcPr>
          <w:p w14:paraId="43D8186C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42DCEDC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7ACF349E" w14:textId="77777777" w:rsidTr="00362221">
        <w:tc>
          <w:tcPr>
            <w:tcW w:w="344" w:type="pct"/>
            <w:shd w:val="clear" w:color="auto" w:fill="auto"/>
          </w:tcPr>
          <w:p w14:paraId="641547AC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F6B7E5C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选购时间</w:t>
            </w:r>
          </w:p>
        </w:tc>
        <w:tc>
          <w:tcPr>
            <w:tcW w:w="672" w:type="pct"/>
            <w:shd w:val="clear" w:color="auto" w:fill="auto"/>
          </w:tcPr>
          <w:p w14:paraId="79DB3FF9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797" w:type="pct"/>
          </w:tcPr>
          <w:p w14:paraId="6B322845" w14:textId="77777777" w:rsidR="00674D56" w:rsidRPr="0008345B" w:rsidRDefault="00674D56" w:rsidP="00362221">
            <w:proofErr w:type="spellStart"/>
            <w:r w:rsidRPr="00D90A16">
              <w:rPr>
                <w:rFonts w:hint="eastAsia"/>
              </w:rPr>
              <w:t>selp</w:t>
            </w:r>
            <w:proofErr w:type="spellEnd"/>
          </w:p>
        </w:tc>
        <w:tc>
          <w:tcPr>
            <w:tcW w:w="672" w:type="pct"/>
          </w:tcPr>
          <w:p w14:paraId="7E3FBFCC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1602" w:type="pct"/>
          </w:tcPr>
          <w:p w14:paraId="6EADE221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FC8F0EB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00C74C92" w14:textId="77777777" w:rsidTr="00362221">
        <w:tc>
          <w:tcPr>
            <w:tcW w:w="344" w:type="pct"/>
            <w:shd w:val="clear" w:color="auto" w:fill="auto"/>
          </w:tcPr>
          <w:p w14:paraId="7A229C03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CC820CB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选购金额</w:t>
            </w:r>
          </w:p>
        </w:tc>
        <w:tc>
          <w:tcPr>
            <w:tcW w:w="672" w:type="pct"/>
            <w:shd w:val="clear" w:color="auto" w:fill="auto"/>
          </w:tcPr>
          <w:p w14:paraId="449ECF68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797" w:type="pct"/>
          </w:tcPr>
          <w:p w14:paraId="1B87A372" w14:textId="77777777" w:rsidR="00674D56" w:rsidRPr="0008345B" w:rsidRDefault="00674D56" w:rsidP="00362221">
            <w:proofErr w:type="spellStart"/>
            <w:r w:rsidRPr="00873B59">
              <w:rPr>
                <w:rFonts w:hint="eastAsia"/>
              </w:rPr>
              <w:t>selp</w:t>
            </w:r>
            <w:proofErr w:type="spellEnd"/>
          </w:p>
        </w:tc>
        <w:tc>
          <w:tcPr>
            <w:tcW w:w="672" w:type="pct"/>
          </w:tcPr>
          <w:p w14:paraId="3D961E03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1602" w:type="pct"/>
          </w:tcPr>
          <w:p w14:paraId="430A2B83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83412EF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64424648" w14:textId="77777777" w:rsidTr="00362221">
        <w:tc>
          <w:tcPr>
            <w:tcW w:w="344" w:type="pct"/>
            <w:shd w:val="clear" w:color="auto" w:fill="auto"/>
          </w:tcPr>
          <w:p w14:paraId="78D12652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AB81B38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是否发货</w:t>
            </w:r>
          </w:p>
        </w:tc>
        <w:tc>
          <w:tcPr>
            <w:tcW w:w="672" w:type="pct"/>
            <w:shd w:val="clear" w:color="auto" w:fill="auto"/>
          </w:tcPr>
          <w:p w14:paraId="53F8E2EC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797" w:type="pct"/>
          </w:tcPr>
          <w:p w14:paraId="0E265EB0" w14:textId="77777777" w:rsidR="00674D56" w:rsidRDefault="00674D56" w:rsidP="00362221">
            <w:proofErr w:type="spellStart"/>
            <w:r w:rsidRPr="00873B59">
              <w:rPr>
                <w:rFonts w:hint="eastAsia"/>
              </w:rPr>
              <w:t>selp</w:t>
            </w:r>
            <w:proofErr w:type="spellEnd"/>
          </w:p>
        </w:tc>
        <w:tc>
          <w:tcPr>
            <w:tcW w:w="672" w:type="pct"/>
          </w:tcPr>
          <w:p w14:paraId="710B4F71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1602" w:type="pct"/>
          </w:tcPr>
          <w:p w14:paraId="59F38328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DFB7EF4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5E368209" w14:textId="77777777" w:rsidTr="00362221">
        <w:tc>
          <w:tcPr>
            <w:tcW w:w="344" w:type="pct"/>
            <w:shd w:val="clear" w:color="auto" w:fill="auto"/>
          </w:tcPr>
          <w:p w14:paraId="5D8F2ADF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86C8A5F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是否付款</w:t>
            </w:r>
          </w:p>
        </w:tc>
        <w:tc>
          <w:tcPr>
            <w:tcW w:w="672" w:type="pct"/>
            <w:shd w:val="clear" w:color="auto" w:fill="auto"/>
          </w:tcPr>
          <w:p w14:paraId="570544CA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797" w:type="pct"/>
          </w:tcPr>
          <w:p w14:paraId="002CD0E7" w14:textId="77777777" w:rsidR="00674D56" w:rsidRDefault="00674D56" w:rsidP="00362221">
            <w:proofErr w:type="spellStart"/>
            <w:r w:rsidRPr="00873B59">
              <w:rPr>
                <w:rFonts w:hint="eastAsia"/>
              </w:rPr>
              <w:t>selp</w:t>
            </w:r>
            <w:proofErr w:type="spellEnd"/>
          </w:p>
        </w:tc>
        <w:tc>
          <w:tcPr>
            <w:tcW w:w="672" w:type="pct"/>
          </w:tcPr>
          <w:p w14:paraId="5256E763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1602" w:type="pct"/>
          </w:tcPr>
          <w:p w14:paraId="6AF7A704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9CF3BD1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6C278D8D" w14:textId="77777777" w:rsidR="00674D56" w:rsidRDefault="00674D56" w:rsidP="00674D5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674D56" w14:paraId="585ACFDC" w14:textId="77777777" w:rsidTr="00362221">
        <w:tc>
          <w:tcPr>
            <w:tcW w:w="5000" w:type="pct"/>
            <w:shd w:val="clear" w:color="auto" w:fill="auto"/>
          </w:tcPr>
          <w:p w14:paraId="446E44D8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创建视图：选购信息</w:t>
            </w:r>
          </w:p>
          <w:p w14:paraId="5553FE97" w14:textId="77777777" w:rsidR="00674D56" w:rsidRDefault="00674D56" w:rsidP="00362221">
            <w:pPr>
              <w:pStyle w:val="a7"/>
              <w:ind w:firstLineChars="0" w:firstLine="0"/>
            </w:pPr>
            <w:r>
              <w:t>create view u_2_1_2_2.sel_purchasing_</w:t>
            </w:r>
            <w:proofErr w:type="gramStart"/>
            <w:r>
              <w:t>mes(</w:t>
            </w:r>
            <w:proofErr w:type="spellStart"/>
            <w:proofErr w:type="gramEnd"/>
            <w:r>
              <w:t>id_order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 xml:space="preserve">, </w:t>
            </w:r>
            <w:proofErr w:type="spellStart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name_buyer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time_order</w:t>
            </w:r>
            <w:proofErr w:type="spellEnd"/>
            <w:r>
              <w:t xml:space="preserve">, </w:t>
            </w:r>
            <w:proofErr w:type="spellStart"/>
            <w:r>
              <w:t>price_order</w:t>
            </w:r>
            <w:proofErr w:type="spellEnd"/>
            <w:r>
              <w:t xml:space="preserve">, </w:t>
            </w:r>
            <w:proofErr w:type="spellStart"/>
            <w:r>
              <w:t>deliver_check</w:t>
            </w:r>
            <w:proofErr w:type="spellEnd"/>
            <w:r>
              <w:t xml:space="preserve">, </w:t>
            </w:r>
            <w:proofErr w:type="spellStart"/>
            <w:r>
              <w:t>pay_check</w:t>
            </w:r>
            <w:proofErr w:type="spellEnd"/>
            <w:r>
              <w:t>)</w:t>
            </w:r>
          </w:p>
          <w:p w14:paraId="125AC4D2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3F3D5739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a.id_order</w:t>
            </w:r>
            <w:proofErr w:type="spellEnd"/>
            <w:r>
              <w:t xml:space="preserve">,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b.name_seller</w:t>
            </w:r>
            <w:proofErr w:type="spellEnd"/>
            <w:r>
              <w:t xml:space="preserve">,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r>
              <w:t>c.name_book</w:t>
            </w:r>
            <w:proofErr w:type="spellEnd"/>
            <w:r>
              <w:t xml:space="preserve">,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d.name_buyer</w:t>
            </w:r>
            <w:proofErr w:type="spellEnd"/>
            <w:r>
              <w:t xml:space="preserve">, </w:t>
            </w:r>
            <w:proofErr w:type="spellStart"/>
            <w:r>
              <w:t>a.sum_book</w:t>
            </w:r>
            <w:proofErr w:type="spellEnd"/>
            <w:r>
              <w:t xml:space="preserve">, </w:t>
            </w:r>
            <w:proofErr w:type="spellStart"/>
            <w:r>
              <w:t>a.time_order</w:t>
            </w:r>
            <w:proofErr w:type="spellEnd"/>
            <w:r>
              <w:t xml:space="preserve">, </w:t>
            </w:r>
            <w:proofErr w:type="spellStart"/>
            <w:r>
              <w:t>a.price_order</w:t>
            </w:r>
            <w:proofErr w:type="spellEnd"/>
            <w:r>
              <w:t xml:space="preserve">, </w:t>
            </w:r>
            <w:proofErr w:type="spellStart"/>
            <w:r>
              <w:t>a.deliver_check</w:t>
            </w:r>
            <w:proofErr w:type="spellEnd"/>
            <w:r>
              <w:t xml:space="preserve">, </w:t>
            </w:r>
            <w:proofErr w:type="spellStart"/>
            <w:r>
              <w:t>a.pay_check</w:t>
            </w:r>
            <w:proofErr w:type="spellEnd"/>
          </w:p>
          <w:p w14:paraId="2F48029F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selp</w:t>
            </w:r>
            <w:proofErr w:type="spellEnd"/>
            <w:r>
              <w:t xml:space="preserve"> a, seller b, book c, buyer d</w:t>
            </w:r>
          </w:p>
          <w:p w14:paraId="78994A3A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a.id_seller</w:t>
            </w:r>
            <w:proofErr w:type="spellEnd"/>
            <w:r>
              <w:t>=</w:t>
            </w:r>
            <w:proofErr w:type="spellStart"/>
            <w:r>
              <w:t>b.id</w:t>
            </w:r>
            <w:proofErr w:type="gramEnd"/>
            <w:r>
              <w:t>_seller</w:t>
            </w:r>
            <w:proofErr w:type="spellEnd"/>
            <w:r>
              <w:t xml:space="preserve"> and </w:t>
            </w:r>
            <w:proofErr w:type="spellStart"/>
            <w:r>
              <w:t>a.id_book</w:t>
            </w:r>
            <w:proofErr w:type="spellEnd"/>
            <w:r>
              <w:t>=</w:t>
            </w:r>
            <w:proofErr w:type="spellStart"/>
            <w:r>
              <w:t>c.id_book</w:t>
            </w:r>
            <w:proofErr w:type="spellEnd"/>
            <w:r>
              <w:t xml:space="preserve"> and </w:t>
            </w:r>
            <w:proofErr w:type="spellStart"/>
            <w:r>
              <w:t>a.id_buyer</w:t>
            </w:r>
            <w:proofErr w:type="spellEnd"/>
            <w:r>
              <w:t>=</w:t>
            </w:r>
            <w:proofErr w:type="spellStart"/>
            <w:r>
              <w:t>d.id_buyer</w:t>
            </w:r>
            <w:proofErr w:type="spellEnd"/>
          </w:p>
          <w:p w14:paraId="2BC18351" w14:textId="77777777" w:rsidR="00674D56" w:rsidRDefault="00674D56" w:rsidP="00362221">
            <w:pPr>
              <w:pStyle w:val="a7"/>
              <w:ind w:firstLineChars="0" w:firstLine="0"/>
            </w:pPr>
            <w:r>
              <w:t>;</w:t>
            </w:r>
          </w:p>
          <w:p w14:paraId="39D771CC" w14:textId="77777777" w:rsidR="00674D56" w:rsidRDefault="00674D56" w:rsidP="00362221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</w:t>
            </w:r>
            <w:r>
              <w:rPr>
                <w:rFonts w:hint="eastAsia"/>
              </w:rPr>
              <w:t>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选购信息</w:t>
            </w:r>
            <w:r>
              <w:rPr>
                <w:rFonts w:hint="eastAsia"/>
              </w:rPr>
              <w:t>','SCHEMA','u_2_1_2_2','VIEW','sel_purchasing_mes'</w:t>
            </w:r>
          </w:p>
          <w:p w14:paraId="193581DE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','SCHEMA','u_2_1_2_2','VIEW','sel_purchasing_mes','COLUMN','id_order'</w:t>
            </w:r>
          </w:p>
          <w:p w14:paraId="34C3E48F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</w:t>
            </w:r>
            <w:r>
              <w:t>,'SCHEMA','u_2_1_2_2','VIEW','sel_purchasing_mes','COLUMN','id_seller'</w:t>
            </w:r>
          </w:p>
          <w:p w14:paraId="5A2423A8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','SCHEMA','u_2_1_2_2','VIEW','sel_purchasing_mes','COLUMN','name_seller'</w:t>
            </w:r>
          </w:p>
          <w:p w14:paraId="3778B87A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','SCHEMA'</w:t>
            </w:r>
            <w:r>
              <w:t>,'u_2_1_2_2','VIEW','sel_purchasing_mes','COLUMN','id_book'</w:t>
            </w:r>
          </w:p>
          <w:p w14:paraId="2D49EEFF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','SCHEMA','u_2_1_2_2','VIEW','sel_purchasing_mes','COLUMN','name_book'</w:t>
            </w:r>
          </w:p>
          <w:p w14:paraId="08627BD7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lastRenderedPageBreak/>
              <w:t>','SCHEMA','u_2_1_2_2','</w:t>
            </w:r>
            <w:r>
              <w:t>VIEW','sel_purchasing_mes','COLUMN','id_buyer'</w:t>
            </w:r>
          </w:p>
          <w:p w14:paraId="45359A5B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买家姓名</w:t>
            </w:r>
            <w:r>
              <w:rPr>
                <w:rFonts w:hint="eastAsia"/>
              </w:rPr>
              <w:t>','SCHEMA','u_2_1_2_2','VIEW','sel_purchasing_mes','COLUMN','name_buyer'</w:t>
            </w:r>
          </w:p>
          <w:p w14:paraId="346F7831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选购数量</w:t>
            </w:r>
            <w:r>
              <w:rPr>
                <w:rFonts w:hint="eastAsia"/>
              </w:rPr>
              <w:t>','SCHEMA','u_2_1_2_2','VIEW','sel_</w:t>
            </w:r>
            <w:r>
              <w:t>purchasing_mes','COLUMN','sum_book'</w:t>
            </w:r>
          </w:p>
          <w:p w14:paraId="3362AF31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选购时间</w:t>
            </w:r>
            <w:r>
              <w:rPr>
                <w:rFonts w:hint="eastAsia"/>
              </w:rPr>
              <w:t>','SCHEMA','u_2_1_2_2','VIEW','sel_purchasing_mes','COLUMN','time_order'</w:t>
            </w:r>
          </w:p>
          <w:p w14:paraId="6BE7B7E6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选购金额</w:t>
            </w:r>
            <w:r>
              <w:rPr>
                <w:rFonts w:hint="eastAsia"/>
              </w:rPr>
              <w:t>','SCHEMA','u_2_1_2_2','VIEW','sel_purchasing_</w:t>
            </w:r>
            <w:r>
              <w:t>mes','COLUMN','price_order'</w:t>
            </w:r>
          </w:p>
          <w:p w14:paraId="3386EF3D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是否发货</w:t>
            </w:r>
            <w:r>
              <w:rPr>
                <w:rFonts w:hint="eastAsia"/>
              </w:rPr>
              <w:t>','SCHEMA','u_2_1_2_2','VIEW','sel_purchasing_mes','COLUMN','deliver_check'</w:t>
            </w:r>
          </w:p>
          <w:p w14:paraId="5A94B43A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是否付款</w:t>
            </w:r>
            <w:r>
              <w:rPr>
                <w:rFonts w:hint="eastAsia"/>
              </w:rPr>
              <w:t>','SCHEMA','u_2_1_2_2','VIEW','sel_purchasing_mes',</w:t>
            </w:r>
            <w:r>
              <w:t>'COLUMN','pay_check'</w:t>
            </w:r>
          </w:p>
          <w:p w14:paraId="15D2F056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2EE502BD" w14:textId="77777777" w:rsidR="00674D56" w:rsidRDefault="00674D56" w:rsidP="00674D56"/>
    <w:p w14:paraId="22A6E201" w14:textId="77777777" w:rsidR="00674D56" w:rsidRPr="00927902" w:rsidRDefault="00674D56" w:rsidP="00674D56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上架信息</w:t>
      </w:r>
    </w:p>
    <w:p w14:paraId="773915EE" w14:textId="77777777" w:rsidR="00674D56" w:rsidRPr="00FB1786" w:rsidRDefault="00674D56" w:rsidP="00674D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putaway_mes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674D56" w14:paraId="0D89B4CF" w14:textId="77777777" w:rsidTr="00362221">
        <w:tc>
          <w:tcPr>
            <w:tcW w:w="344" w:type="pct"/>
            <w:shd w:val="clear" w:color="auto" w:fill="D9D9D9"/>
          </w:tcPr>
          <w:p w14:paraId="640B35EF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1D20F003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13A462EF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24741503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1456D1AF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61B6E5E3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409E21F6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3E6C430C" w14:textId="77777777" w:rsidTr="00362221">
        <w:tc>
          <w:tcPr>
            <w:tcW w:w="344" w:type="pct"/>
            <w:shd w:val="clear" w:color="auto" w:fill="auto"/>
          </w:tcPr>
          <w:p w14:paraId="76EA25E3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FBC7A9E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t>商家编号</w:t>
            </w:r>
          </w:p>
        </w:tc>
        <w:tc>
          <w:tcPr>
            <w:tcW w:w="672" w:type="pct"/>
            <w:shd w:val="clear" w:color="auto" w:fill="auto"/>
          </w:tcPr>
          <w:p w14:paraId="4CB8AA55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797" w:type="pct"/>
          </w:tcPr>
          <w:p w14:paraId="636B5BCA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604856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672" w:type="pct"/>
          </w:tcPr>
          <w:p w14:paraId="28AD3737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602" w:type="pct"/>
          </w:tcPr>
          <w:p w14:paraId="182C02DD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B768F81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498B4AA9" w14:textId="77777777" w:rsidTr="00362221">
        <w:tc>
          <w:tcPr>
            <w:tcW w:w="344" w:type="pct"/>
            <w:shd w:val="clear" w:color="auto" w:fill="auto"/>
          </w:tcPr>
          <w:p w14:paraId="5A54EE83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74EF88D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商家名称</w:t>
            </w:r>
          </w:p>
        </w:tc>
        <w:tc>
          <w:tcPr>
            <w:tcW w:w="672" w:type="pct"/>
            <w:shd w:val="clear" w:color="auto" w:fill="auto"/>
          </w:tcPr>
          <w:p w14:paraId="7BA1EE58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797" w:type="pct"/>
          </w:tcPr>
          <w:p w14:paraId="0E419DDB" w14:textId="77777777" w:rsidR="00674D56" w:rsidRDefault="00674D56" w:rsidP="00362221">
            <w:r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0651A604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1602" w:type="pct"/>
          </w:tcPr>
          <w:p w14:paraId="055A9790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putaway.id_seller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seller.id_seller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7F7513F3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6296583A" w14:textId="77777777" w:rsidTr="00362221">
        <w:tc>
          <w:tcPr>
            <w:tcW w:w="344" w:type="pct"/>
            <w:shd w:val="clear" w:color="auto" w:fill="auto"/>
          </w:tcPr>
          <w:p w14:paraId="7FBC191F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E1CB165" w14:textId="77777777" w:rsidR="00674D56" w:rsidRPr="00095A29" w:rsidRDefault="00674D56" w:rsidP="00362221">
            <w:pPr>
              <w:pStyle w:val="a7"/>
              <w:ind w:firstLineChars="0" w:firstLine="0"/>
            </w:pPr>
            <w:r w:rsidRPr="00095A29">
              <w:t>图书编号</w:t>
            </w:r>
          </w:p>
        </w:tc>
        <w:tc>
          <w:tcPr>
            <w:tcW w:w="672" w:type="pct"/>
            <w:shd w:val="clear" w:color="auto" w:fill="auto"/>
          </w:tcPr>
          <w:p w14:paraId="5DCE68B3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797" w:type="pct"/>
          </w:tcPr>
          <w:p w14:paraId="5293825A" w14:textId="77777777" w:rsidR="00674D56" w:rsidRPr="00604856" w:rsidRDefault="00674D56" w:rsidP="00362221">
            <w:proofErr w:type="spellStart"/>
            <w:r w:rsidRPr="00604856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672" w:type="pct"/>
          </w:tcPr>
          <w:p w14:paraId="7FFCA30A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602" w:type="pct"/>
          </w:tcPr>
          <w:p w14:paraId="1A07A980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2FE5883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479253FE" w14:textId="77777777" w:rsidTr="00362221">
        <w:tc>
          <w:tcPr>
            <w:tcW w:w="344" w:type="pct"/>
            <w:shd w:val="clear" w:color="auto" w:fill="auto"/>
          </w:tcPr>
          <w:p w14:paraId="3CC3A394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8673DEE" w14:textId="77777777" w:rsidR="00674D56" w:rsidRPr="00095A29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6BBFB324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7" w:type="pct"/>
          </w:tcPr>
          <w:p w14:paraId="34486A8F" w14:textId="77777777" w:rsidR="00674D56" w:rsidRPr="00604856" w:rsidRDefault="00674D56" w:rsidP="00362221">
            <w:r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592CBACD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240735EC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putaway.id_book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book.id_book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43AC6458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26ABD418" w14:textId="77777777" w:rsidTr="00362221">
        <w:tc>
          <w:tcPr>
            <w:tcW w:w="344" w:type="pct"/>
            <w:shd w:val="clear" w:color="auto" w:fill="auto"/>
          </w:tcPr>
          <w:p w14:paraId="53AD10D0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16AD7BA" w14:textId="77777777" w:rsidR="00674D56" w:rsidRDefault="00674D56" w:rsidP="00362221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672" w:type="pct"/>
            <w:shd w:val="clear" w:color="auto" w:fill="auto"/>
          </w:tcPr>
          <w:p w14:paraId="6AE2BE14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797" w:type="pct"/>
          </w:tcPr>
          <w:p w14:paraId="17A2F85C" w14:textId="77777777" w:rsidR="00674D56" w:rsidRDefault="00674D56" w:rsidP="00362221">
            <w:proofErr w:type="spellStart"/>
            <w:r w:rsidRPr="00604856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672" w:type="pct"/>
          </w:tcPr>
          <w:p w14:paraId="621E94E5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1602" w:type="pct"/>
          </w:tcPr>
          <w:p w14:paraId="4A430D3A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95F4377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28F46879" w14:textId="77777777" w:rsidR="00674D56" w:rsidRDefault="00674D56" w:rsidP="00674D5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674D56" w14:paraId="000D2B3A" w14:textId="77777777" w:rsidTr="00362221">
        <w:tc>
          <w:tcPr>
            <w:tcW w:w="5000" w:type="pct"/>
            <w:shd w:val="clear" w:color="auto" w:fill="auto"/>
          </w:tcPr>
          <w:p w14:paraId="4358B5EF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创建视图：上架信息</w:t>
            </w:r>
          </w:p>
          <w:p w14:paraId="3D4872B5" w14:textId="77777777" w:rsidR="00674D56" w:rsidRDefault="00674D56" w:rsidP="00362221">
            <w:pPr>
              <w:pStyle w:val="a7"/>
              <w:ind w:firstLineChars="0" w:firstLine="0"/>
            </w:pPr>
            <w:r>
              <w:t>create view u_2_1_2_</w:t>
            </w:r>
            <w:proofErr w:type="gramStart"/>
            <w:r>
              <w:t>2.putaway</w:t>
            </w:r>
            <w:proofErr w:type="gramEnd"/>
            <w:r>
              <w:t>_mes(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time_putaway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>)</w:t>
            </w:r>
          </w:p>
          <w:p w14:paraId="1F655E46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0EDE7913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a.time</w:t>
            </w:r>
            <w:proofErr w:type="gramEnd"/>
            <w:r>
              <w:t>_putaway</w:t>
            </w:r>
            <w:proofErr w:type="spellEnd"/>
            <w:r>
              <w:t xml:space="preserve">, </w:t>
            </w:r>
            <w:proofErr w:type="spellStart"/>
            <w:r>
              <w:t>b.name_book</w:t>
            </w:r>
            <w:proofErr w:type="spellEnd"/>
            <w:r>
              <w:t xml:space="preserve">, </w:t>
            </w:r>
            <w:proofErr w:type="spellStart"/>
            <w:r>
              <w:t>b.price_book</w:t>
            </w:r>
            <w:proofErr w:type="spellEnd"/>
            <w:r>
              <w:t xml:space="preserve">, </w:t>
            </w:r>
            <w:proofErr w:type="spellStart"/>
            <w:r>
              <w:t>b.sum_book</w:t>
            </w:r>
            <w:proofErr w:type="spellEnd"/>
            <w:r>
              <w:t xml:space="preserve">, </w:t>
            </w:r>
            <w:proofErr w:type="spellStart"/>
            <w:r>
              <w:t>c.name_seller</w:t>
            </w:r>
            <w:proofErr w:type="spellEnd"/>
          </w:p>
          <w:p w14:paraId="07D798FC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putaway</w:t>
            </w:r>
            <w:proofErr w:type="spellEnd"/>
            <w:r>
              <w:t xml:space="preserve"> a, book b, seller c</w:t>
            </w:r>
          </w:p>
          <w:p w14:paraId="7514AF2B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a.id_book</w:t>
            </w:r>
            <w:proofErr w:type="spellEnd"/>
            <w:r>
              <w:t>=</w:t>
            </w:r>
            <w:proofErr w:type="spellStart"/>
            <w:r>
              <w:t>b.id</w:t>
            </w:r>
            <w:proofErr w:type="gramEnd"/>
            <w:r>
              <w:t>_book</w:t>
            </w:r>
            <w:proofErr w:type="spellEnd"/>
            <w:r>
              <w:t xml:space="preserve"> and </w:t>
            </w:r>
            <w:proofErr w:type="spellStart"/>
            <w:r>
              <w:t>a.id_book</w:t>
            </w:r>
            <w:proofErr w:type="spellEnd"/>
            <w:r>
              <w:t>=</w:t>
            </w:r>
            <w:proofErr w:type="spellStart"/>
            <w:r>
              <w:t>b.id_book</w:t>
            </w:r>
            <w:proofErr w:type="spellEnd"/>
            <w:r>
              <w:t xml:space="preserve"> and </w:t>
            </w:r>
            <w:proofErr w:type="spellStart"/>
            <w:r>
              <w:t>a.id_book</w:t>
            </w:r>
            <w:proofErr w:type="spellEnd"/>
            <w:r>
              <w:t>=</w:t>
            </w:r>
            <w:proofErr w:type="spellStart"/>
            <w:r>
              <w:t>b.id_book</w:t>
            </w:r>
            <w:proofErr w:type="spellEnd"/>
            <w:r>
              <w:t xml:space="preserve"> and </w:t>
            </w:r>
            <w:proofErr w:type="spellStart"/>
            <w:r>
              <w:t>a.id_seller</w:t>
            </w:r>
            <w:proofErr w:type="spellEnd"/>
            <w:r>
              <w:t>=</w:t>
            </w:r>
            <w:proofErr w:type="spellStart"/>
            <w:r>
              <w:t>c.id_seller</w:t>
            </w:r>
            <w:proofErr w:type="spellEnd"/>
          </w:p>
          <w:p w14:paraId="35910A98" w14:textId="77777777" w:rsidR="00674D56" w:rsidRDefault="00674D56" w:rsidP="00362221">
            <w:pPr>
              <w:pStyle w:val="a7"/>
              <w:ind w:firstLineChars="0" w:firstLine="0"/>
            </w:pPr>
            <w:r>
              <w:t>;</w:t>
            </w:r>
          </w:p>
          <w:p w14:paraId="18503A5E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上架信息</w:t>
            </w:r>
            <w:r>
              <w:rPr>
                <w:rFonts w:hint="eastAsia"/>
              </w:rPr>
              <w:t>','SCHEMA','u_2_1_2_2','VIEW','putaway_mes'</w:t>
            </w:r>
          </w:p>
          <w:p w14:paraId="58DBF71F" w14:textId="77777777" w:rsidR="00674D56" w:rsidRDefault="00674D56" w:rsidP="00362221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</w:t>
            </w:r>
            <w:r>
              <w:rPr>
                <w:rFonts w:hint="eastAsia"/>
              </w:rPr>
              <w:t>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','SCHEMA','u_2_1_2_2','VIEW','putaway_mes','COLUMN','id_seller'</w:t>
            </w:r>
          </w:p>
          <w:p w14:paraId="09A44B56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','SCHEMA','u_2_1_2_2','VIEW','putaway_mes','COLUMN','id_book'</w:t>
            </w:r>
          </w:p>
          <w:p w14:paraId="7EEAEB5E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上架时间</w:t>
            </w:r>
            <w:r>
              <w:rPr>
                <w:rFonts w:hint="eastAsia"/>
              </w:rPr>
              <w:t>','SCHEMA','u_2_</w:t>
            </w:r>
            <w:r>
              <w:t>1_2_2','VIEW','putaway_mes','COLUMN','time_putaway'</w:t>
            </w:r>
          </w:p>
          <w:p w14:paraId="15548025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','SCHEMA','u_2_1_2_2','VIEW','putaway_mes','COLUMN','name_book'</w:t>
            </w:r>
          </w:p>
          <w:p w14:paraId="65C4BCD1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','SCHEMA','u_2_1_2_2','VIEW','putaway_</w:t>
            </w:r>
            <w:r>
              <w:t>mes','COLUMN','price_book'</w:t>
            </w:r>
          </w:p>
          <w:p w14:paraId="478C92AA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lastRenderedPageBreak/>
              <w:t>','SCHEMA','u_2_1_2_2','VIEW','putaway_mes','COLUMN','sum_book'</w:t>
            </w:r>
          </w:p>
          <w:p w14:paraId="76E35D72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','SCHEMA','u_2_1_2_2','VIEW','putaway_mes','COLUMN','name_selle</w:t>
            </w:r>
            <w:r>
              <w:t>r'</w:t>
            </w:r>
          </w:p>
          <w:p w14:paraId="0B84C884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143FF730" w14:textId="77777777" w:rsidR="00674D56" w:rsidRDefault="00674D56" w:rsidP="00674D56">
      <w:pPr>
        <w:pStyle w:val="4"/>
        <w:tabs>
          <w:tab w:val="num" w:pos="851"/>
        </w:tabs>
        <w:spacing w:line="376" w:lineRule="auto"/>
      </w:pPr>
      <w:bookmarkStart w:id="195" w:name="_Toc24927148"/>
      <w:r>
        <w:rPr>
          <w:rFonts w:hint="eastAsia"/>
        </w:rPr>
        <w:lastRenderedPageBreak/>
        <w:t>单据</w:t>
      </w:r>
      <w:bookmarkEnd w:id="195"/>
    </w:p>
    <w:p w14:paraId="74FA98DE" w14:textId="77777777" w:rsidR="00674D56" w:rsidRPr="00FB1786" w:rsidRDefault="00674D56" w:rsidP="00674D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6.2.4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1"/>
        <w:gridCol w:w="2549"/>
        <w:gridCol w:w="1395"/>
        <w:gridCol w:w="2976"/>
        <w:gridCol w:w="3061"/>
      </w:tblGrid>
      <w:tr w:rsidR="00674D56" w14:paraId="24F6DAAD" w14:textId="77777777" w:rsidTr="00362221">
        <w:tc>
          <w:tcPr>
            <w:tcW w:w="328" w:type="pct"/>
            <w:shd w:val="clear" w:color="auto" w:fill="D9D9D9"/>
          </w:tcPr>
          <w:p w14:paraId="4CC77F7E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1C72DC5E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53" w:type="pct"/>
            <w:shd w:val="clear" w:color="auto" w:fill="D9D9D9"/>
          </w:tcPr>
          <w:p w14:paraId="7D7CC295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393" w:type="pct"/>
            <w:shd w:val="clear" w:color="auto" w:fill="D9D9D9"/>
          </w:tcPr>
          <w:p w14:paraId="3641D66D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433" w:type="pct"/>
            <w:shd w:val="clear" w:color="auto" w:fill="D9D9D9"/>
          </w:tcPr>
          <w:p w14:paraId="16CBD6A9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2C52DEF9" w14:textId="77777777" w:rsidTr="00362221">
        <w:tc>
          <w:tcPr>
            <w:tcW w:w="328" w:type="pct"/>
            <w:shd w:val="clear" w:color="auto" w:fill="auto"/>
          </w:tcPr>
          <w:p w14:paraId="2D2FEB0D" w14:textId="77777777" w:rsidR="00674D56" w:rsidRDefault="00674D56" w:rsidP="0036222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22592126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订单信息</w:t>
            </w:r>
          </w:p>
        </w:tc>
        <w:tc>
          <w:tcPr>
            <w:tcW w:w="653" w:type="pct"/>
            <w:shd w:val="clear" w:color="auto" w:fill="auto"/>
          </w:tcPr>
          <w:p w14:paraId="505976F6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vl_order</w:t>
            </w:r>
            <w:proofErr w:type="spellEnd"/>
          </w:p>
        </w:tc>
        <w:tc>
          <w:tcPr>
            <w:tcW w:w="1393" w:type="pct"/>
          </w:tcPr>
          <w:p w14:paraId="13359223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提交订单，撤销订单</w:t>
            </w:r>
          </w:p>
        </w:tc>
        <w:tc>
          <w:tcPr>
            <w:tcW w:w="1433" w:type="pct"/>
          </w:tcPr>
          <w:p w14:paraId="0934093B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0240B553" w14:textId="77777777" w:rsidR="00674D56" w:rsidRDefault="00674D56" w:rsidP="00674D56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订单信息</w:t>
      </w:r>
    </w:p>
    <w:p w14:paraId="0778F3D8" w14:textId="77777777" w:rsidR="00674D56" w:rsidRPr="00FB1786" w:rsidRDefault="00674D56" w:rsidP="00674D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6.2.4.2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vl_order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4"/>
        <w:gridCol w:w="1358"/>
        <w:gridCol w:w="1560"/>
        <w:gridCol w:w="1560"/>
        <w:gridCol w:w="1560"/>
        <w:gridCol w:w="3179"/>
        <w:gridCol w:w="731"/>
      </w:tblGrid>
      <w:tr w:rsidR="00674D56" w14:paraId="3DF71D19" w14:textId="77777777" w:rsidTr="00362221">
        <w:tc>
          <w:tcPr>
            <w:tcW w:w="344" w:type="pct"/>
            <w:shd w:val="clear" w:color="auto" w:fill="D9D9D9"/>
          </w:tcPr>
          <w:p w14:paraId="462F4BE9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36" w:type="pct"/>
            <w:shd w:val="clear" w:color="auto" w:fill="D9D9D9"/>
          </w:tcPr>
          <w:p w14:paraId="1F7FFB16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30" w:type="pct"/>
            <w:shd w:val="clear" w:color="auto" w:fill="D9D9D9"/>
          </w:tcPr>
          <w:p w14:paraId="0BD03032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30" w:type="pct"/>
            <w:shd w:val="clear" w:color="auto" w:fill="D9D9D9"/>
          </w:tcPr>
          <w:p w14:paraId="4CD5A04A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730" w:type="pct"/>
            <w:shd w:val="clear" w:color="auto" w:fill="D9D9D9"/>
          </w:tcPr>
          <w:p w14:paraId="3A732494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488" w:type="pct"/>
            <w:shd w:val="clear" w:color="auto" w:fill="D9D9D9"/>
          </w:tcPr>
          <w:p w14:paraId="6E4F189B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6B6FE027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3F154EAF" w14:textId="77777777" w:rsidTr="00362221">
        <w:tc>
          <w:tcPr>
            <w:tcW w:w="344" w:type="pct"/>
            <w:shd w:val="clear" w:color="auto" w:fill="auto"/>
          </w:tcPr>
          <w:p w14:paraId="4C241555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36" w:type="pct"/>
            <w:shd w:val="clear" w:color="auto" w:fill="auto"/>
          </w:tcPr>
          <w:p w14:paraId="1F534223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730" w:type="pct"/>
            <w:shd w:val="clear" w:color="auto" w:fill="auto"/>
          </w:tcPr>
          <w:p w14:paraId="581CED8A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730" w:type="pct"/>
          </w:tcPr>
          <w:p w14:paraId="68D1A325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730" w:type="pct"/>
          </w:tcPr>
          <w:p w14:paraId="4D6C9E61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1488" w:type="pct"/>
          </w:tcPr>
          <w:p w14:paraId="5B04C435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0E7FE58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36C202F2" w14:textId="77777777" w:rsidTr="00362221">
        <w:tc>
          <w:tcPr>
            <w:tcW w:w="344" w:type="pct"/>
            <w:shd w:val="clear" w:color="auto" w:fill="auto"/>
          </w:tcPr>
          <w:p w14:paraId="2F786BD0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36" w:type="pct"/>
            <w:shd w:val="clear" w:color="auto" w:fill="auto"/>
          </w:tcPr>
          <w:p w14:paraId="39CCD50B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730" w:type="pct"/>
            <w:shd w:val="clear" w:color="auto" w:fill="auto"/>
          </w:tcPr>
          <w:p w14:paraId="0215CF9B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730" w:type="pct"/>
          </w:tcPr>
          <w:p w14:paraId="19CA2129" w14:textId="77777777" w:rsidR="00674D56" w:rsidRDefault="00674D56" w:rsidP="00362221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730" w:type="pct"/>
          </w:tcPr>
          <w:p w14:paraId="7A66F00B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1488" w:type="pct"/>
          </w:tcPr>
          <w:p w14:paraId="5A13D825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657F0E9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6C143CC2" w14:textId="77777777" w:rsidTr="00362221">
        <w:tc>
          <w:tcPr>
            <w:tcW w:w="344" w:type="pct"/>
            <w:shd w:val="clear" w:color="auto" w:fill="auto"/>
          </w:tcPr>
          <w:p w14:paraId="4BF7D1C2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36" w:type="pct"/>
            <w:shd w:val="clear" w:color="auto" w:fill="auto"/>
          </w:tcPr>
          <w:p w14:paraId="7D36E321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730" w:type="pct"/>
            <w:shd w:val="clear" w:color="auto" w:fill="auto"/>
          </w:tcPr>
          <w:p w14:paraId="3DB45928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730" w:type="pct"/>
          </w:tcPr>
          <w:p w14:paraId="4ACD2A39" w14:textId="77777777" w:rsidR="00674D56" w:rsidRPr="001F703E" w:rsidRDefault="00674D56" w:rsidP="00362221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730" w:type="pct"/>
          </w:tcPr>
          <w:p w14:paraId="3BD9AC9E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1488" w:type="pct"/>
          </w:tcPr>
          <w:p w14:paraId="28BFF00F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6692DF0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2A568449" w14:textId="77777777" w:rsidTr="00362221">
        <w:tc>
          <w:tcPr>
            <w:tcW w:w="344" w:type="pct"/>
            <w:shd w:val="clear" w:color="auto" w:fill="auto"/>
          </w:tcPr>
          <w:p w14:paraId="5F6BBFE2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36" w:type="pct"/>
            <w:shd w:val="clear" w:color="auto" w:fill="auto"/>
          </w:tcPr>
          <w:p w14:paraId="43AD2009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730" w:type="pct"/>
            <w:shd w:val="clear" w:color="auto" w:fill="auto"/>
          </w:tcPr>
          <w:p w14:paraId="63B2D86D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30" w:type="pct"/>
          </w:tcPr>
          <w:p w14:paraId="5F25C1A9" w14:textId="77777777" w:rsidR="00674D56" w:rsidRPr="001F703E" w:rsidRDefault="00674D56" w:rsidP="00362221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730" w:type="pct"/>
          </w:tcPr>
          <w:p w14:paraId="46835818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488" w:type="pct"/>
          </w:tcPr>
          <w:p w14:paraId="37D7798B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05EA7C1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5C2945B7" w14:textId="77777777" w:rsidTr="00362221">
        <w:tc>
          <w:tcPr>
            <w:tcW w:w="344" w:type="pct"/>
            <w:shd w:val="clear" w:color="auto" w:fill="auto"/>
          </w:tcPr>
          <w:p w14:paraId="541DB0F2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36" w:type="pct"/>
            <w:shd w:val="clear" w:color="auto" w:fill="auto"/>
          </w:tcPr>
          <w:p w14:paraId="121A183F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730" w:type="pct"/>
            <w:shd w:val="clear" w:color="auto" w:fill="auto"/>
          </w:tcPr>
          <w:p w14:paraId="0E20E4AF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730" w:type="pct"/>
          </w:tcPr>
          <w:p w14:paraId="1EF1BF1B" w14:textId="77777777" w:rsidR="00674D56" w:rsidRPr="001F703E" w:rsidRDefault="00674D56" w:rsidP="00362221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730" w:type="pct"/>
          </w:tcPr>
          <w:p w14:paraId="3B3D24C2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1488" w:type="pct"/>
          </w:tcPr>
          <w:p w14:paraId="33B7F7ED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3AF0395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2F55AEA6" w14:textId="77777777" w:rsidTr="00362221">
        <w:tc>
          <w:tcPr>
            <w:tcW w:w="344" w:type="pct"/>
            <w:shd w:val="clear" w:color="auto" w:fill="auto"/>
          </w:tcPr>
          <w:p w14:paraId="36646E79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36" w:type="pct"/>
            <w:shd w:val="clear" w:color="auto" w:fill="auto"/>
          </w:tcPr>
          <w:p w14:paraId="45EEEE80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730" w:type="pct"/>
            <w:shd w:val="clear" w:color="auto" w:fill="auto"/>
          </w:tcPr>
          <w:p w14:paraId="7A407678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30" w:type="pct"/>
          </w:tcPr>
          <w:p w14:paraId="160DCEDC" w14:textId="77777777" w:rsidR="00674D56" w:rsidRPr="001F703E" w:rsidRDefault="00674D56" w:rsidP="00362221">
            <w:r>
              <w:t>book</w:t>
            </w:r>
          </w:p>
        </w:tc>
        <w:tc>
          <w:tcPr>
            <w:tcW w:w="730" w:type="pct"/>
          </w:tcPr>
          <w:p w14:paraId="2AC58BBD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488" w:type="pct"/>
          </w:tcPr>
          <w:p w14:paraId="778EA5E0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book.id_book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order.id_book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367E88DF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4343F4AD" w14:textId="77777777" w:rsidTr="00362221">
        <w:tc>
          <w:tcPr>
            <w:tcW w:w="344" w:type="pct"/>
            <w:shd w:val="clear" w:color="auto" w:fill="auto"/>
          </w:tcPr>
          <w:p w14:paraId="0519F5C4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36" w:type="pct"/>
            <w:shd w:val="clear" w:color="auto" w:fill="auto"/>
          </w:tcPr>
          <w:p w14:paraId="4FF6236A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730" w:type="pct"/>
            <w:shd w:val="clear" w:color="auto" w:fill="auto"/>
          </w:tcPr>
          <w:p w14:paraId="30B970BA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730" w:type="pct"/>
          </w:tcPr>
          <w:p w14:paraId="55265388" w14:textId="77777777" w:rsidR="00674D56" w:rsidRDefault="00674D56" w:rsidP="00362221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730" w:type="pct"/>
          </w:tcPr>
          <w:p w14:paraId="3A5F5895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1488" w:type="pct"/>
          </w:tcPr>
          <w:p w14:paraId="76D60D3D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CC6D772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081F5D50" w14:textId="77777777" w:rsidTr="00362221">
        <w:tc>
          <w:tcPr>
            <w:tcW w:w="344" w:type="pct"/>
            <w:shd w:val="clear" w:color="auto" w:fill="auto"/>
          </w:tcPr>
          <w:p w14:paraId="210E5688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36" w:type="pct"/>
            <w:shd w:val="clear" w:color="auto" w:fill="auto"/>
          </w:tcPr>
          <w:p w14:paraId="3E1A7666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下单时间</w:t>
            </w:r>
          </w:p>
        </w:tc>
        <w:tc>
          <w:tcPr>
            <w:tcW w:w="730" w:type="pct"/>
            <w:shd w:val="clear" w:color="auto" w:fill="auto"/>
          </w:tcPr>
          <w:p w14:paraId="183CFC7A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730" w:type="pct"/>
          </w:tcPr>
          <w:p w14:paraId="76AE8A7E" w14:textId="77777777" w:rsidR="00674D56" w:rsidRPr="001F703E" w:rsidRDefault="00674D56" w:rsidP="00362221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730" w:type="pct"/>
          </w:tcPr>
          <w:p w14:paraId="2103EA21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1488" w:type="pct"/>
          </w:tcPr>
          <w:p w14:paraId="2E39AC43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592499F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23CCDCF7" w14:textId="77777777" w:rsidTr="00362221">
        <w:tc>
          <w:tcPr>
            <w:tcW w:w="344" w:type="pct"/>
            <w:shd w:val="clear" w:color="auto" w:fill="auto"/>
          </w:tcPr>
          <w:p w14:paraId="364B85FA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36" w:type="pct"/>
            <w:shd w:val="clear" w:color="auto" w:fill="auto"/>
          </w:tcPr>
          <w:p w14:paraId="0A5F9F57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买家地址</w:t>
            </w:r>
          </w:p>
        </w:tc>
        <w:tc>
          <w:tcPr>
            <w:tcW w:w="730" w:type="pct"/>
            <w:shd w:val="clear" w:color="auto" w:fill="auto"/>
          </w:tcPr>
          <w:p w14:paraId="11708614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730" w:type="pct"/>
          </w:tcPr>
          <w:p w14:paraId="24D46CF5" w14:textId="77777777" w:rsidR="00674D56" w:rsidRPr="001F703E" w:rsidRDefault="00674D56" w:rsidP="00362221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730" w:type="pct"/>
          </w:tcPr>
          <w:p w14:paraId="0464B59E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1488" w:type="pct"/>
          </w:tcPr>
          <w:p w14:paraId="2698343C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818A05D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1EF71B45" w14:textId="77777777" w:rsidTr="00362221">
        <w:tc>
          <w:tcPr>
            <w:tcW w:w="344" w:type="pct"/>
            <w:shd w:val="clear" w:color="auto" w:fill="auto"/>
          </w:tcPr>
          <w:p w14:paraId="0545A6A8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636" w:type="pct"/>
            <w:shd w:val="clear" w:color="auto" w:fill="auto"/>
          </w:tcPr>
          <w:p w14:paraId="5C1733FA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是否已发货</w:t>
            </w:r>
          </w:p>
        </w:tc>
        <w:tc>
          <w:tcPr>
            <w:tcW w:w="730" w:type="pct"/>
            <w:shd w:val="clear" w:color="auto" w:fill="auto"/>
          </w:tcPr>
          <w:p w14:paraId="0131D976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730" w:type="pct"/>
          </w:tcPr>
          <w:p w14:paraId="70703CF6" w14:textId="77777777" w:rsidR="00674D56" w:rsidRPr="001F703E" w:rsidRDefault="00674D56" w:rsidP="00362221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730" w:type="pct"/>
          </w:tcPr>
          <w:p w14:paraId="1CDF92F2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1488" w:type="pct"/>
          </w:tcPr>
          <w:p w14:paraId="48150A62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A3C1B7B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0D0481BE" w14:textId="77777777" w:rsidTr="00362221">
        <w:tc>
          <w:tcPr>
            <w:tcW w:w="344" w:type="pct"/>
            <w:shd w:val="clear" w:color="auto" w:fill="auto"/>
          </w:tcPr>
          <w:p w14:paraId="08DDFAE4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636" w:type="pct"/>
            <w:shd w:val="clear" w:color="auto" w:fill="auto"/>
          </w:tcPr>
          <w:p w14:paraId="46EEA19E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是否已付款</w:t>
            </w:r>
          </w:p>
        </w:tc>
        <w:tc>
          <w:tcPr>
            <w:tcW w:w="730" w:type="pct"/>
            <w:shd w:val="clear" w:color="auto" w:fill="auto"/>
          </w:tcPr>
          <w:p w14:paraId="4BBB0B5B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730" w:type="pct"/>
          </w:tcPr>
          <w:p w14:paraId="61AF7D8B" w14:textId="77777777" w:rsidR="00674D56" w:rsidRPr="001F703E" w:rsidRDefault="00674D56" w:rsidP="00362221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730" w:type="pct"/>
          </w:tcPr>
          <w:p w14:paraId="24703562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1488" w:type="pct"/>
          </w:tcPr>
          <w:p w14:paraId="7FBCBC0D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6873B8F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00F2109F" w14:textId="77777777" w:rsidR="00674D56" w:rsidRDefault="00674D56" w:rsidP="00674D5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674D56" w14:paraId="47A1AC01" w14:textId="77777777" w:rsidTr="00362221">
        <w:tc>
          <w:tcPr>
            <w:tcW w:w="5000" w:type="pct"/>
            <w:shd w:val="clear" w:color="auto" w:fill="auto"/>
          </w:tcPr>
          <w:p w14:paraId="617458E2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创建视图：订单信息</w:t>
            </w:r>
          </w:p>
          <w:p w14:paraId="4782CDFD" w14:textId="77777777" w:rsidR="00674D56" w:rsidRDefault="00674D56" w:rsidP="00362221">
            <w:pPr>
              <w:pStyle w:val="a7"/>
              <w:ind w:firstLineChars="0" w:firstLine="0"/>
            </w:pPr>
            <w:r>
              <w:t>create view u_2_1_2_2.vl_</w:t>
            </w:r>
            <w:proofErr w:type="gramStart"/>
            <w:r>
              <w:t>order(</w:t>
            </w:r>
            <w:proofErr w:type="spellStart"/>
            <w:proofErr w:type="gramEnd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id_order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 xml:space="preserve">, </w:t>
            </w:r>
            <w:proofErr w:type="spellStart"/>
            <w:r>
              <w:t>price_order</w:t>
            </w:r>
            <w:proofErr w:type="spellEnd"/>
            <w:r>
              <w:t xml:space="preserve">, </w:t>
            </w:r>
            <w:proofErr w:type="spellStart"/>
            <w:r>
              <w:t>time_order</w:t>
            </w:r>
            <w:proofErr w:type="spellEnd"/>
            <w:r>
              <w:t xml:space="preserve">, </w:t>
            </w:r>
            <w:proofErr w:type="spellStart"/>
            <w:r>
              <w:t>adress_buyer</w:t>
            </w:r>
            <w:proofErr w:type="spellEnd"/>
            <w:r>
              <w:t xml:space="preserve">, </w:t>
            </w:r>
            <w:proofErr w:type="spellStart"/>
            <w:r>
              <w:t>deliver_check</w:t>
            </w:r>
            <w:proofErr w:type="spellEnd"/>
            <w:r>
              <w:t xml:space="preserve">, </w:t>
            </w:r>
            <w:proofErr w:type="spellStart"/>
            <w:r>
              <w:t>pay_check</w:t>
            </w:r>
            <w:proofErr w:type="spellEnd"/>
            <w:r>
              <w:t>)</w:t>
            </w:r>
          </w:p>
          <w:p w14:paraId="002539D5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2F284878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a.id_order</w:t>
            </w:r>
            <w:proofErr w:type="spellEnd"/>
            <w:r>
              <w:t xml:space="preserve">,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a.name_book</w:t>
            </w:r>
            <w:proofErr w:type="spellEnd"/>
            <w:r>
              <w:t xml:space="preserve">, </w:t>
            </w:r>
            <w:proofErr w:type="spellStart"/>
            <w:r>
              <w:t>a.sum_book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b.price</w:t>
            </w:r>
            <w:proofErr w:type="gramEnd"/>
            <w:r>
              <w:t>_book</w:t>
            </w:r>
            <w:proofErr w:type="spellEnd"/>
            <w:r>
              <w:t xml:space="preserve">, </w:t>
            </w:r>
            <w:proofErr w:type="spellStart"/>
            <w:r>
              <w:t>a.price_order</w:t>
            </w:r>
            <w:proofErr w:type="spellEnd"/>
            <w:r>
              <w:t xml:space="preserve">, </w:t>
            </w:r>
            <w:proofErr w:type="spellStart"/>
            <w:r>
              <w:t>a.time_order</w:t>
            </w:r>
            <w:proofErr w:type="spellEnd"/>
            <w:r>
              <w:t xml:space="preserve">, </w:t>
            </w:r>
            <w:proofErr w:type="spellStart"/>
            <w:r>
              <w:t>a.adress_buyer</w:t>
            </w:r>
            <w:proofErr w:type="spellEnd"/>
            <w:r>
              <w:t xml:space="preserve">, </w:t>
            </w:r>
            <w:proofErr w:type="spellStart"/>
            <w:r>
              <w:t>a.deliver_check</w:t>
            </w:r>
            <w:proofErr w:type="spellEnd"/>
            <w:r>
              <w:t xml:space="preserve">, </w:t>
            </w:r>
            <w:proofErr w:type="spellStart"/>
            <w:r>
              <w:t>a.pay_check</w:t>
            </w:r>
            <w:proofErr w:type="spellEnd"/>
          </w:p>
          <w:p w14:paraId="3770DDE4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order_mes</w:t>
            </w:r>
            <w:proofErr w:type="spellEnd"/>
            <w:r>
              <w:t xml:space="preserve"> a, book b</w:t>
            </w:r>
          </w:p>
          <w:p w14:paraId="7FFD41D3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b.id_book</w:t>
            </w:r>
            <w:proofErr w:type="spellEnd"/>
            <w:r>
              <w:t>=</w:t>
            </w:r>
            <w:proofErr w:type="spellStart"/>
            <w:r>
              <w:t>order.id</w:t>
            </w:r>
            <w:proofErr w:type="gramEnd"/>
            <w:r>
              <w:t>_book</w:t>
            </w:r>
            <w:proofErr w:type="spellEnd"/>
          </w:p>
          <w:p w14:paraId="31D33F3A" w14:textId="77777777" w:rsidR="00674D56" w:rsidRDefault="00674D56" w:rsidP="00362221">
            <w:pPr>
              <w:pStyle w:val="a7"/>
              <w:ind w:firstLineChars="0" w:firstLine="0"/>
            </w:pPr>
            <w:r>
              <w:t>;</w:t>
            </w:r>
          </w:p>
          <w:p w14:paraId="102D6C6A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订单信息</w:t>
            </w:r>
            <w:r>
              <w:rPr>
                <w:rFonts w:hint="eastAsia"/>
              </w:rPr>
              <w:t>','SCHEMA','u_2_1_2_2','VIEW','vl_order'</w:t>
            </w:r>
          </w:p>
          <w:p w14:paraId="39A4D7E7" w14:textId="77777777" w:rsidR="00674D56" w:rsidRDefault="00674D56" w:rsidP="00362221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</w:t>
            </w:r>
            <w:r>
              <w:rPr>
                <w:rFonts w:hint="eastAsia"/>
              </w:rPr>
              <w:t>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','SCHEMA','u_2_1_2_2','VIEW','vl_order','COLUMN','id_buyer'</w:t>
            </w:r>
          </w:p>
          <w:p w14:paraId="03FB9802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','SCHEMA','u_2_1_2_2','VIEW','vl_order','COLUMN','id_order'</w:t>
            </w:r>
          </w:p>
          <w:p w14:paraId="66032518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</w:t>
            </w:r>
            <w:r>
              <w:t>'SCHEMA','u_2_1_2_2','VIEW','vl_order','COLUMN','id_seller'</w:t>
            </w:r>
          </w:p>
          <w:p w14:paraId="21B2F58B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','SCHEMA','u_2_1_2_2','VIEW','vl_order','COLUMN','name_book'</w:t>
            </w:r>
          </w:p>
          <w:p w14:paraId="69829795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','SCHEMA','u_2_1_2_2','VIEW','vl_</w:t>
            </w:r>
            <w:r>
              <w:t>order','COLUMN','sum_book'</w:t>
            </w:r>
          </w:p>
          <w:p w14:paraId="51FE10E9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','SCHEMA','u_2_1_2_2','VIEW','vl_order','COLUMN','price_book'</w:t>
            </w:r>
          </w:p>
          <w:p w14:paraId="1ADB960F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','SCHEMA','u_2_1_2_2','VIEW','vl_order','COLUMN','price_order'</w:t>
            </w:r>
          </w:p>
          <w:p w14:paraId="75188800" w14:textId="77777777" w:rsidR="00674D56" w:rsidRDefault="00674D56" w:rsidP="00362221">
            <w:pPr>
              <w:pStyle w:val="a7"/>
              <w:ind w:firstLineChars="0" w:firstLine="0"/>
            </w:pPr>
            <w:r>
              <w:t>e</w:t>
            </w:r>
            <w:r>
              <w:rPr>
                <w:rFonts w:hint="eastAsia"/>
              </w:rPr>
              <w:t xml:space="preserve">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','SCHEMA','u_2_1_2_2','VIEW','vl_order','COLUMN','time_order'</w:t>
            </w:r>
          </w:p>
          <w:p w14:paraId="49265DF0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','SCHEMA','u_2_1_2_2','VIEW','vl_order','COLUMN','adress_buyer'</w:t>
            </w:r>
          </w:p>
          <w:p w14:paraId="5FEE966E" w14:textId="77777777" w:rsidR="00674D56" w:rsidRDefault="00674D56" w:rsidP="00362221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是否已发货</w:t>
            </w:r>
            <w:r>
              <w:rPr>
                <w:rFonts w:hint="eastAsia"/>
              </w:rPr>
              <w:t>','SCHEMA','u_2_1_2_2','VIEW','vl_order','COLUMN','deliver_check'</w:t>
            </w:r>
          </w:p>
          <w:p w14:paraId="5F0DD66C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是否已付款</w:t>
            </w:r>
            <w:r>
              <w:rPr>
                <w:rFonts w:hint="eastAsia"/>
              </w:rPr>
              <w:t>','SCHEMA','u_2_1_2_2','VIEW','vl_order','COLUMN','pay_check'</w:t>
            </w:r>
          </w:p>
          <w:p w14:paraId="30E7CC9F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20507DB4" w14:textId="77777777" w:rsidR="00674D56" w:rsidRDefault="00674D56" w:rsidP="00674D56">
      <w:pPr>
        <w:pStyle w:val="4"/>
        <w:tabs>
          <w:tab w:val="num" w:pos="851"/>
        </w:tabs>
        <w:spacing w:line="376" w:lineRule="auto"/>
      </w:pPr>
      <w:bookmarkStart w:id="196" w:name="_Toc24927149"/>
      <w:r>
        <w:rPr>
          <w:rFonts w:hint="eastAsia"/>
        </w:rPr>
        <w:lastRenderedPageBreak/>
        <w:t>报表</w:t>
      </w:r>
      <w:bookmarkEnd w:id="196"/>
    </w:p>
    <w:p w14:paraId="4AF325FA" w14:textId="77777777" w:rsidR="00674D56" w:rsidRPr="00FB1786" w:rsidRDefault="00674D56" w:rsidP="00674D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6.2.4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2312"/>
        <w:gridCol w:w="2918"/>
      </w:tblGrid>
      <w:tr w:rsidR="00674D56" w14:paraId="2217EC23" w14:textId="77777777" w:rsidTr="00362221">
        <w:tc>
          <w:tcPr>
            <w:tcW w:w="328" w:type="pct"/>
            <w:shd w:val="clear" w:color="auto" w:fill="D9D9D9"/>
          </w:tcPr>
          <w:p w14:paraId="6D04BB83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699A8CAB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69137487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82" w:type="pct"/>
            <w:shd w:val="clear" w:color="auto" w:fill="D9D9D9"/>
          </w:tcPr>
          <w:p w14:paraId="2A6A5B47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366" w:type="pct"/>
            <w:shd w:val="clear" w:color="auto" w:fill="D9D9D9"/>
          </w:tcPr>
          <w:p w14:paraId="4D3C6C6A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0DF93FD7" w14:textId="77777777" w:rsidTr="00362221">
        <w:tc>
          <w:tcPr>
            <w:tcW w:w="328" w:type="pct"/>
            <w:shd w:val="clear" w:color="auto" w:fill="auto"/>
          </w:tcPr>
          <w:p w14:paraId="0ACAB516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1D91D394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</w:p>
        </w:tc>
        <w:tc>
          <w:tcPr>
            <w:tcW w:w="1031" w:type="pct"/>
            <w:shd w:val="clear" w:color="auto" w:fill="auto"/>
          </w:tcPr>
          <w:p w14:paraId="7E6E8C49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vr_</w:t>
            </w:r>
            <w:r>
              <w:t>shopping</w:t>
            </w:r>
            <w:r>
              <w:rPr>
                <w:rFonts w:hint="eastAsia"/>
              </w:rPr>
              <w:t>c</w:t>
            </w:r>
            <w:r>
              <w:t>art_mes</w:t>
            </w:r>
            <w:proofErr w:type="spellEnd"/>
          </w:p>
        </w:tc>
        <w:tc>
          <w:tcPr>
            <w:tcW w:w="1082" w:type="pct"/>
          </w:tcPr>
          <w:p w14:paraId="7208BD35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加入购物车，提交订单</w:t>
            </w:r>
          </w:p>
        </w:tc>
        <w:tc>
          <w:tcPr>
            <w:tcW w:w="1366" w:type="pct"/>
          </w:tcPr>
          <w:p w14:paraId="544FA1A6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6D9A6CA5" w14:textId="77777777" w:rsidTr="00362221">
        <w:tc>
          <w:tcPr>
            <w:tcW w:w="328" w:type="pct"/>
            <w:shd w:val="clear" w:color="auto" w:fill="auto"/>
          </w:tcPr>
          <w:p w14:paraId="2E12C91D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21BA253E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图书信息</w:t>
            </w:r>
          </w:p>
        </w:tc>
        <w:tc>
          <w:tcPr>
            <w:tcW w:w="1031" w:type="pct"/>
            <w:shd w:val="clear" w:color="auto" w:fill="auto"/>
          </w:tcPr>
          <w:p w14:paraId="7D338ED7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vr_book_mes</w:t>
            </w:r>
            <w:proofErr w:type="spellEnd"/>
          </w:p>
        </w:tc>
        <w:tc>
          <w:tcPr>
            <w:tcW w:w="1082" w:type="pct"/>
          </w:tcPr>
          <w:p w14:paraId="3DFBCDB5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加入购物车</w:t>
            </w:r>
          </w:p>
        </w:tc>
        <w:tc>
          <w:tcPr>
            <w:tcW w:w="1366" w:type="pct"/>
          </w:tcPr>
          <w:p w14:paraId="000F7F7C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5846E369" w14:textId="77777777" w:rsidR="00674D56" w:rsidRDefault="00674D56" w:rsidP="00674D56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购物车信息</w:t>
      </w:r>
    </w:p>
    <w:p w14:paraId="328F2928" w14:textId="77777777" w:rsidR="00674D56" w:rsidRPr="00FB1786" w:rsidRDefault="00674D56" w:rsidP="00674D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6.2.4.3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vr_</w:t>
      </w:r>
      <w:r>
        <w:t>shopping</w:t>
      </w:r>
      <w:r>
        <w:rPr>
          <w:rFonts w:hint="eastAsia"/>
        </w:rPr>
        <w:t>c</w:t>
      </w:r>
      <w:r>
        <w:t>art_mes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674D56" w14:paraId="2E96CCFD" w14:textId="77777777" w:rsidTr="00362221">
        <w:tc>
          <w:tcPr>
            <w:tcW w:w="344" w:type="pct"/>
            <w:shd w:val="clear" w:color="auto" w:fill="D9D9D9"/>
          </w:tcPr>
          <w:p w14:paraId="392AC098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382B51A0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70E728C2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6F139F2C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5ECE4F32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2BC126E1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2BFD46ED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42781788" w14:textId="77777777" w:rsidTr="00362221">
        <w:tc>
          <w:tcPr>
            <w:tcW w:w="344" w:type="pct"/>
            <w:shd w:val="clear" w:color="auto" w:fill="auto"/>
          </w:tcPr>
          <w:p w14:paraId="6A42C60C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EB4A6C8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672" w:type="pct"/>
            <w:shd w:val="clear" w:color="auto" w:fill="auto"/>
          </w:tcPr>
          <w:p w14:paraId="136F1A21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797" w:type="pct"/>
          </w:tcPr>
          <w:p w14:paraId="284A24CE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3F72AAE2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1602" w:type="pct"/>
          </w:tcPr>
          <w:p w14:paraId="2D1274D9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8196D05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0F80B69E" w14:textId="77777777" w:rsidTr="00362221">
        <w:tc>
          <w:tcPr>
            <w:tcW w:w="344" w:type="pct"/>
            <w:shd w:val="clear" w:color="auto" w:fill="auto"/>
          </w:tcPr>
          <w:p w14:paraId="142B9786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7609E5C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00A80F7C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7" w:type="pct"/>
          </w:tcPr>
          <w:p w14:paraId="4A66B647" w14:textId="77777777" w:rsidR="00674D56" w:rsidRDefault="00674D56" w:rsidP="00362221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616B9E67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78A8CE33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EFB733C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56A1FD2A" w14:textId="77777777" w:rsidTr="00362221">
        <w:tc>
          <w:tcPr>
            <w:tcW w:w="344" w:type="pct"/>
            <w:shd w:val="clear" w:color="auto" w:fill="auto"/>
          </w:tcPr>
          <w:p w14:paraId="57EA7B94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993AEBC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72" w:type="pct"/>
            <w:shd w:val="clear" w:color="auto" w:fill="auto"/>
          </w:tcPr>
          <w:p w14:paraId="11A35790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797" w:type="pct"/>
          </w:tcPr>
          <w:p w14:paraId="4262ED0E" w14:textId="77777777" w:rsidR="00674D56" w:rsidRPr="00F07EE8" w:rsidRDefault="00674D56" w:rsidP="00362221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682CFF56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1602" w:type="pct"/>
          </w:tcPr>
          <w:p w14:paraId="214C6A80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B9E6554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4ACA6058" w14:textId="77777777" w:rsidTr="00362221">
        <w:tc>
          <w:tcPr>
            <w:tcW w:w="344" w:type="pct"/>
            <w:shd w:val="clear" w:color="auto" w:fill="auto"/>
          </w:tcPr>
          <w:p w14:paraId="1F7A1032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8CC2322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72" w:type="pct"/>
            <w:shd w:val="clear" w:color="auto" w:fill="auto"/>
          </w:tcPr>
          <w:p w14:paraId="3A6CA871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797" w:type="pct"/>
          </w:tcPr>
          <w:p w14:paraId="7586CFC3" w14:textId="77777777" w:rsidR="00674D56" w:rsidRPr="00F07EE8" w:rsidRDefault="00674D56" w:rsidP="00362221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4FDD6E70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1602" w:type="pct"/>
          </w:tcPr>
          <w:p w14:paraId="7CE2AF9A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F779CE3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09979ACB" w14:textId="77777777" w:rsidTr="00362221">
        <w:tc>
          <w:tcPr>
            <w:tcW w:w="344" w:type="pct"/>
            <w:shd w:val="clear" w:color="auto" w:fill="auto"/>
          </w:tcPr>
          <w:p w14:paraId="50DEEC6E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3211759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72" w:type="pct"/>
            <w:shd w:val="clear" w:color="auto" w:fill="auto"/>
          </w:tcPr>
          <w:p w14:paraId="77896D92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97" w:type="pct"/>
          </w:tcPr>
          <w:p w14:paraId="6E3D7BBD" w14:textId="77777777" w:rsidR="00674D56" w:rsidRPr="00F07EE8" w:rsidRDefault="00674D56" w:rsidP="00362221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47C0EBAF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602" w:type="pct"/>
          </w:tcPr>
          <w:p w14:paraId="4F1E7350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E3A9CA0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181A0A1B" w14:textId="77777777" w:rsidR="00674D56" w:rsidRDefault="00674D56" w:rsidP="00674D5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674D56" w14:paraId="753C1EA4" w14:textId="77777777" w:rsidTr="00362221">
        <w:tc>
          <w:tcPr>
            <w:tcW w:w="5000" w:type="pct"/>
            <w:shd w:val="clear" w:color="auto" w:fill="auto"/>
          </w:tcPr>
          <w:p w14:paraId="3A0275AA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创建视图：购物车信息</w:t>
            </w:r>
          </w:p>
          <w:p w14:paraId="0B68DC05" w14:textId="77777777" w:rsidR="00674D56" w:rsidRDefault="00674D56" w:rsidP="00362221">
            <w:pPr>
              <w:pStyle w:val="a7"/>
              <w:ind w:firstLineChars="0" w:firstLine="0"/>
            </w:pPr>
            <w:r>
              <w:t>create view u_2_1_2_</w:t>
            </w:r>
            <w:proofErr w:type="gramStart"/>
            <w:r>
              <w:t>2.vr</w:t>
            </w:r>
            <w:proofErr w:type="gramEnd"/>
            <w:r>
              <w:t>_shoppingcart_mes(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>)</w:t>
            </w:r>
          </w:p>
          <w:p w14:paraId="50CD5673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707A612D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</w:p>
          <w:p w14:paraId="21EEEEAA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order_mes</w:t>
            </w:r>
            <w:proofErr w:type="spellEnd"/>
          </w:p>
          <w:p w14:paraId="6646B836" w14:textId="77777777" w:rsidR="00674D56" w:rsidRDefault="00674D56" w:rsidP="00362221">
            <w:pPr>
              <w:pStyle w:val="a7"/>
              <w:ind w:firstLineChars="0" w:firstLine="0"/>
            </w:pPr>
            <w:r>
              <w:t>;</w:t>
            </w:r>
          </w:p>
          <w:p w14:paraId="4215E242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  <w:r>
              <w:rPr>
                <w:rFonts w:hint="eastAsia"/>
              </w:rPr>
              <w:t>','SCHE</w:t>
            </w:r>
            <w:r>
              <w:t>MA','u_2_1_2_2','VIEW','vr_shoppingcart_mes'</w:t>
            </w:r>
          </w:p>
          <w:p w14:paraId="5C95D45E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','SCHEMA','u_2_1_2_2','VIEW','vr_shoppingcart_mes','COLUMN','id_buyer'</w:t>
            </w:r>
          </w:p>
          <w:p w14:paraId="7B01048B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','SCHEMA','u_2_1_2_2','VIEW','vr_shopp</w:t>
            </w:r>
            <w:r>
              <w:t>ingcart_mes','COLUMN','name_book'</w:t>
            </w:r>
          </w:p>
          <w:p w14:paraId="71184600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','SCHEMA','u_2_1_2_2','VIEW','vr_shoppingcart_mes','COLUMN','id_seller'</w:t>
            </w:r>
          </w:p>
          <w:p w14:paraId="4B42516E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','SCHEMA','u_2_1_2_2','VIEW','vr_shoppingcart_m</w:t>
            </w:r>
            <w:r>
              <w:t>es','COLUMN','sum_book'</w:t>
            </w:r>
          </w:p>
          <w:p w14:paraId="4A3AC44C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','SCHEMA','u_2_1_2_2','VIEW','vr_shoppingcart_mes','COLUMN','price_book'</w:t>
            </w:r>
          </w:p>
          <w:p w14:paraId="4B89818F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1E7075A9" w14:textId="77777777" w:rsidR="00674D56" w:rsidRDefault="00674D56" w:rsidP="00674D56"/>
    <w:p w14:paraId="5B5EA671" w14:textId="77777777" w:rsidR="00674D56" w:rsidRPr="000F65F3" w:rsidRDefault="00674D56" w:rsidP="00674D56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图书信息</w:t>
      </w:r>
    </w:p>
    <w:p w14:paraId="592412EB" w14:textId="77777777" w:rsidR="00674D56" w:rsidRPr="00FB1786" w:rsidRDefault="00674D56" w:rsidP="00674D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6.2.4.3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vr_book_mes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674D56" w14:paraId="7715F687" w14:textId="77777777" w:rsidTr="00362221">
        <w:tc>
          <w:tcPr>
            <w:tcW w:w="344" w:type="pct"/>
            <w:shd w:val="clear" w:color="auto" w:fill="D9D9D9"/>
          </w:tcPr>
          <w:p w14:paraId="57F6A15A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2B98EDB0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24E3334F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3B342448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5A60BC0A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4C1ABC53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38B79D2F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4CBCCF7F" w14:textId="77777777" w:rsidTr="00362221">
        <w:tc>
          <w:tcPr>
            <w:tcW w:w="344" w:type="pct"/>
            <w:shd w:val="clear" w:color="auto" w:fill="auto"/>
          </w:tcPr>
          <w:p w14:paraId="209F8CCF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3E9AD1B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56A2985C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7" w:type="pct"/>
          </w:tcPr>
          <w:p w14:paraId="36BBDA10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5FA96D14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01CA8D3C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298D8AA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35511AAE" w14:textId="77777777" w:rsidTr="00362221">
        <w:tc>
          <w:tcPr>
            <w:tcW w:w="344" w:type="pct"/>
            <w:shd w:val="clear" w:color="auto" w:fill="auto"/>
          </w:tcPr>
          <w:p w14:paraId="02710E89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647579D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72" w:type="pct"/>
            <w:shd w:val="clear" w:color="auto" w:fill="auto"/>
          </w:tcPr>
          <w:p w14:paraId="39F90492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797" w:type="pct"/>
          </w:tcPr>
          <w:p w14:paraId="21311A0D" w14:textId="77777777" w:rsidR="00674D56" w:rsidRDefault="00674D56" w:rsidP="00362221"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73C1235C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602" w:type="pct"/>
          </w:tcPr>
          <w:p w14:paraId="53767AEE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356D5B4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53F34C78" w14:textId="77777777" w:rsidTr="00362221">
        <w:tc>
          <w:tcPr>
            <w:tcW w:w="344" w:type="pct"/>
            <w:shd w:val="clear" w:color="auto" w:fill="auto"/>
          </w:tcPr>
          <w:p w14:paraId="03795936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160117B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图书库存</w:t>
            </w:r>
          </w:p>
        </w:tc>
        <w:tc>
          <w:tcPr>
            <w:tcW w:w="672" w:type="pct"/>
            <w:shd w:val="clear" w:color="auto" w:fill="auto"/>
          </w:tcPr>
          <w:p w14:paraId="3D8B839C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797" w:type="pct"/>
          </w:tcPr>
          <w:p w14:paraId="2C44CF0A" w14:textId="77777777" w:rsidR="00674D56" w:rsidRPr="00114209" w:rsidRDefault="00674D56" w:rsidP="00362221"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66C78487" w14:textId="77777777" w:rsidR="00674D56" w:rsidRPr="00095A29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1602" w:type="pct"/>
          </w:tcPr>
          <w:p w14:paraId="0F341D57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D565477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1F5B6036" w14:textId="77777777" w:rsidTr="00362221">
        <w:tc>
          <w:tcPr>
            <w:tcW w:w="344" w:type="pct"/>
            <w:shd w:val="clear" w:color="auto" w:fill="auto"/>
          </w:tcPr>
          <w:p w14:paraId="37C97F5F" w14:textId="77777777" w:rsidR="00674D56" w:rsidRDefault="00674D56" w:rsidP="00362221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82828F1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72" w:type="pct"/>
            <w:shd w:val="clear" w:color="auto" w:fill="auto"/>
          </w:tcPr>
          <w:p w14:paraId="47B77FB0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97" w:type="pct"/>
          </w:tcPr>
          <w:p w14:paraId="65AA707B" w14:textId="77777777" w:rsidR="00674D56" w:rsidRPr="00114209" w:rsidRDefault="00674D56" w:rsidP="00362221"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56AA0DF3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602" w:type="pct"/>
          </w:tcPr>
          <w:p w14:paraId="54E6195D" w14:textId="77777777" w:rsidR="00674D56" w:rsidRDefault="00674D56" w:rsidP="0036222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A67E8D1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0F86B9A2" w14:textId="77777777" w:rsidR="00674D56" w:rsidRDefault="00674D56" w:rsidP="00674D5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t>u_2_1_2_2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674D56" w14:paraId="5631EA53" w14:textId="77777777" w:rsidTr="00362221">
        <w:tc>
          <w:tcPr>
            <w:tcW w:w="5000" w:type="pct"/>
            <w:shd w:val="clear" w:color="auto" w:fill="auto"/>
          </w:tcPr>
          <w:p w14:paraId="3E8C304D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创建视图：图书信息</w:t>
            </w:r>
          </w:p>
          <w:p w14:paraId="2325D982" w14:textId="77777777" w:rsidR="00674D56" w:rsidRDefault="00674D56" w:rsidP="00362221">
            <w:pPr>
              <w:pStyle w:val="a7"/>
              <w:ind w:firstLineChars="0" w:firstLine="0"/>
            </w:pPr>
            <w:r>
              <w:t>create view u_2_1_2_</w:t>
            </w:r>
            <w:proofErr w:type="gramStart"/>
            <w:r>
              <w:t>2.vr</w:t>
            </w:r>
            <w:proofErr w:type="gramEnd"/>
            <w:r>
              <w:t>_book_mes(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>)</w:t>
            </w:r>
          </w:p>
          <w:p w14:paraId="7E161A67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  <w:t>as</w:t>
            </w:r>
          </w:p>
          <w:p w14:paraId="30FFDAE1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</w:p>
          <w:p w14:paraId="627CAE25" w14:textId="77777777" w:rsidR="00674D56" w:rsidRDefault="00674D56" w:rsidP="00362221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putaway_mes</w:t>
            </w:r>
            <w:proofErr w:type="spellEnd"/>
          </w:p>
          <w:p w14:paraId="6431BB6C" w14:textId="77777777" w:rsidR="00674D56" w:rsidRDefault="00674D56" w:rsidP="00362221">
            <w:pPr>
              <w:pStyle w:val="a7"/>
              <w:ind w:firstLineChars="0" w:firstLine="0"/>
            </w:pPr>
            <w:r>
              <w:t>;</w:t>
            </w:r>
          </w:p>
          <w:p w14:paraId="62F01358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','SCHEMA','u_2_1_2_2','VIEW','vr_b</w:t>
            </w:r>
            <w:r>
              <w:t>ook_mes'</w:t>
            </w:r>
          </w:p>
          <w:p w14:paraId="2F231380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','SCHEMA','u_2_1_2_2','VIEW','vr_book_mes','COLUMN','name_book'</w:t>
            </w:r>
          </w:p>
          <w:p w14:paraId="6FAFEAFE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','SCHEMA','u_2_1_2_2','VIEW','vr_book_mes','COLUMN','id_seller'</w:t>
            </w:r>
          </w:p>
          <w:p w14:paraId="4AD6F5C7" w14:textId="77777777" w:rsidR="00674D56" w:rsidRDefault="00674D56" w:rsidP="00362221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</w:t>
            </w:r>
            <w:r>
              <w:rPr>
                <w:rFonts w:hint="eastAsia"/>
              </w:rPr>
              <w:t>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图书库存</w:t>
            </w:r>
            <w:r>
              <w:rPr>
                <w:rFonts w:hint="eastAsia"/>
              </w:rPr>
              <w:t>','SCHEMA','u_2_1_2_2','VIEW','vr_book_mes','COLUMN','sum_book'</w:t>
            </w:r>
          </w:p>
          <w:p w14:paraId="339FB586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','SCHEMA','u_2_1_2_2','VIEW','vr_book_mes','COLUMN','price_book'</w:t>
            </w:r>
          </w:p>
          <w:p w14:paraId="1103B48B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3F9E24FC" w14:textId="77777777" w:rsidR="00674D56" w:rsidRPr="00674D56" w:rsidRDefault="00674D56" w:rsidP="00674D56"/>
    <w:p w14:paraId="113FE439" w14:textId="77777777" w:rsidR="00814299" w:rsidRDefault="00814299" w:rsidP="00814299">
      <w:pPr>
        <w:pStyle w:val="3"/>
      </w:pPr>
      <w:bookmarkStart w:id="197" w:name="_Toc24927150"/>
      <w:r>
        <w:rPr>
          <w:rFonts w:hint="eastAsia"/>
        </w:rPr>
        <w:t>函数</w:t>
      </w:r>
      <w:bookmarkEnd w:id="197"/>
    </w:p>
    <w:p w14:paraId="5B230811" w14:textId="67BEA49F" w:rsidR="00814299" w:rsidRDefault="00814299" w:rsidP="00814299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8"/>
        <w:gridCol w:w="1701"/>
        <w:gridCol w:w="2126"/>
        <w:gridCol w:w="4395"/>
        <w:gridCol w:w="1502"/>
      </w:tblGrid>
      <w:tr w:rsidR="00814299" w14:paraId="0F7FAA10" w14:textId="77777777" w:rsidTr="00BC663A">
        <w:tc>
          <w:tcPr>
            <w:tcW w:w="448" w:type="pct"/>
            <w:shd w:val="clear" w:color="auto" w:fill="D9D9D9"/>
          </w:tcPr>
          <w:p w14:paraId="69F95834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96" w:type="pct"/>
            <w:shd w:val="clear" w:color="auto" w:fill="D9D9D9"/>
          </w:tcPr>
          <w:p w14:paraId="1DB9AF8A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95" w:type="pct"/>
            <w:shd w:val="clear" w:color="auto" w:fill="D9D9D9"/>
          </w:tcPr>
          <w:p w14:paraId="77900324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057" w:type="pct"/>
            <w:shd w:val="clear" w:color="auto" w:fill="D9D9D9"/>
          </w:tcPr>
          <w:p w14:paraId="6AD57D41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703" w:type="pct"/>
            <w:shd w:val="clear" w:color="auto" w:fill="D9D9D9"/>
          </w:tcPr>
          <w:p w14:paraId="1B330626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14299" w14:paraId="6401F91A" w14:textId="77777777" w:rsidTr="00BC663A">
        <w:tc>
          <w:tcPr>
            <w:tcW w:w="448" w:type="pct"/>
            <w:shd w:val="clear" w:color="auto" w:fill="auto"/>
          </w:tcPr>
          <w:p w14:paraId="2FABDB84" w14:textId="5902153F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96" w:type="pct"/>
          </w:tcPr>
          <w:p w14:paraId="6F11172A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身份证</w:t>
            </w:r>
            <w:proofErr w:type="gramStart"/>
            <w:r>
              <w:rPr>
                <w:rFonts w:hint="eastAsia"/>
              </w:rPr>
              <w:t>号判断</w:t>
            </w:r>
            <w:proofErr w:type="gramEnd"/>
          </w:p>
        </w:tc>
        <w:tc>
          <w:tcPr>
            <w:tcW w:w="995" w:type="pct"/>
            <w:shd w:val="clear" w:color="auto" w:fill="auto"/>
          </w:tcPr>
          <w:p w14:paraId="7DB299A5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</w:t>
            </w:r>
            <w:r>
              <w:t>sIdValid</w:t>
            </w:r>
            <w:proofErr w:type="spellEnd"/>
          </w:p>
        </w:tc>
        <w:tc>
          <w:tcPr>
            <w:tcW w:w="2057" w:type="pct"/>
          </w:tcPr>
          <w:p w14:paraId="47BD44A7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身份证号规则检查</w:t>
            </w:r>
          </w:p>
        </w:tc>
        <w:tc>
          <w:tcPr>
            <w:tcW w:w="703" w:type="pct"/>
          </w:tcPr>
          <w:p w14:paraId="42FFA24B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3E0583AA" w14:textId="77777777" w:rsidTr="00BC663A">
        <w:tc>
          <w:tcPr>
            <w:tcW w:w="448" w:type="pct"/>
            <w:shd w:val="clear" w:color="auto" w:fill="auto"/>
          </w:tcPr>
          <w:p w14:paraId="3ABE3CD4" w14:textId="7C1DD958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96" w:type="pct"/>
          </w:tcPr>
          <w:p w14:paraId="2F305773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手机</w:t>
            </w:r>
            <w:proofErr w:type="gramStart"/>
            <w:r>
              <w:rPr>
                <w:rFonts w:hint="eastAsia"/>
              </w:rPr>
              <w:t>号判断</w:t>
            </w:r>
            <w:proofErr w:type="gramEnd"/>
          </w:p>
        </w:tc>
        <w:tc>
          <w:tcPr>
            <w:tcW w:w="995" w:type="pct"/>
            <w:shd w:val="clear" w:color="auto" w:fill="auto"/>
          </w:tcPr>
          <w:p w14:paraId="6C97A6B9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t>IsMobileValid</w:t>
            </w:r>
            <w:proofErr w:type="spellEnd"/>
          </w:p>
        </w:tc>
        <w:tc>
          <w:tcPr>
            <w:tcW w:w="2057" w:type="pct"/>
          </w:tcPr>
          <w:p w14:paraId="10E40025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是否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位数字，且首位为</w:t>
            </w:r>
            <w:r>
              <w:rPr>
                <w:rFonts w:hint="eastAsia"/>
              </w:rPr>
              <w:t>1</w:t>
            </w:r>
          </w:p>
        </w:tc>
        <w:tc>
          <w:tcPr>
            <w:tcW w:w="703" w:type="pct"/>
          </w:tcPr>
          <w:p w14:paraId="15E64584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7498D8C3" w14:textId="77777777" w:rsidR="00814299" w:rsidRDefault="00814299" w:rsidP="00814299">
      <w:pPr>
        <w:pStyle w:val="4"/>
        <w:tabs>
          <w:tab w:val="num" w:pos="851"/>
        </w:tabs>
        <w:spacing w:line="376" w:lineRule="auto"/>
      </w:pPr>
      <w:bookmarkStart w:id="198" w:name="_Toc24927151"/>
      <w:r>
        <w:rPr>
          <w:rFonts w:hint="eastAsia"/>
        </w:rPr>
        <w:lastRenderedPageBreak/>
        <w:t>检验身份证号</w:t>
      </w:r>
      <w:bookmarkEnd w:id="198"/>
    </w:p>
    <w:p w14:paraId="26C0A009" w14:textId="77777777" w:rsidR="00814299" w:rsidRPr="00FB1786" w:rsidRDefault="00814299" w:rsidP="00814299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4299" w14:paraId="4C764F62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46C84206" w14:textId="77777777" w:rsidR="00814299" w:rsidRDefault="00814299" w:rsidP="00BC663A">
            <w:r>
              <w:t xml:space="preserve">create function </w:t>
            </w:r>
            <w:proofErr w:type="spellStart"/>
            <w:r>
              <w:t>IsIdValid</w:t>
            </w:r>
            <w:proofErr w:type="spellEnd"/>
          </w:p>
          <w:p w14:paraId="0B99C855" w14:textId="77777777" w:rsidR="00814299" w:rsidRDefault="00814299" w:rsidP="00BC663A">
            <w:r>
              <w:t>(@</w:t>
            </w:r>
            <w:proofErr w:type="spellStart"/>
            <w:r>
              <w:t>tId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30)) returns varchar(200)</w:t>
            </w:r>
          </w:p>
          <w:p w14:paraId="25A72ACA" w14:textId="77777777" w:rsidR="00814299" w:rsidRDefault="00814299" w:rsidP="00BC663A">
            <w:r>
              <w:t>as</w:t>
            </w:r>
          </w:p>
          <w:p w14:paraId="19214CEB" w14:textId="77777777" w:rsidR="00814299" w:rsidRDefault="00814299" w:rsidP="00BC663A">
            <w:r>
              <w:t>begin</w:t>
            </w:r>
          </w:p>
          <w:p w14:paraId="2D909C6D" w14:textId="77777777" w:rsidR="00814299" w:rsidRDefault="00814299" w:rsidP="00BC663A">
            <w:r>
              <w:tab/>
              <w:t>declare @</w:t>
            </w:r>
            <w:proofErr w:type="spellStart"/>
            <w:r>
              <w:t>parm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34),@</w:t>
            </w:r>
            <w:proofErr w:type="spellStart"/>
            <w:r>
              <w:t>check_value</w:t>
            </w:r>
            <w:proofErr w:type="spellEnd"/>
            <w:r>
              <w:t xml:space="preserve"> char(11)</w:t>
            </w:r>
          </w:p>
          <w:p w14:paraId="1FCDDF43" w14:textId="77777777" w:rsidR="00814299" w:rsidRDefault="00814299" w:rsidP="00BC663A">
            <w:r>
              <w:tab/>
              <w:t xml:space="preserve">declare @year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</w:t>
            </w:r>
          </w:p>
          <w:p w14:paraId="37FAC2C4" w14:textId="77777777" w:rsidR="00814299" w:rsidRDefault="00814299" w:rsidP="00BC663A">
            <w:r>
              <w:tab/>
              <w:t xml:space="preserve">declare @month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2)</w:t>
            </w:r>
          </w:p>
          <w:p w14:paraId="2A0EA03D" w14:textId="77777777" w:rsidR="00814299" w:rsidRDefault="00814299" w:rsidP="00BC663A">
            <w:r>
              <w:tab/>
              <w:t xml:space="preserve">declare @day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2)</w:t>
            </w:r>
          </w:p>
          <w:p w14:paraId="0E25FF22" w14:textId="77777777" w:rsidR="00814299" w:rsidRDefault="00814299" w:rsidP="00BC663A">
            <w:r>
              <w:tab/>
              <w:t>declare @</w:t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2)</w:t>
            </w:r>
          </w:p>
          <w:p w14:paraId="62B96CF4" w14:textId="77777777" w:rsidR="00814299" w:rsidRDefault="00814299" w:rsidP="00BC663A">
            <w:r>
              <w:tab/>
              <w:t>declare @</w:t>
            </w:r>
            <w:proofErr w:type="spellStart"/>
            <w:r>
              <w:t>iCheckValue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10)</w:t>
            </w:r>
          </w:p>
          <w:p w14:paraId="7E95AFEB" w14:textId="77777777" w:rsidR="00814299" w:rsidRDefault="00814299" w:rsidP="00BC663A">
            <w:r>
              <w:tab/>
              <w:t>declare @</w:t>
            </w:r>
            <w:proofErr w:type="spellStart"/>
            <w:r>
              <w:t>ch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1)</w:t>
            </w:r>
          </w:p>
          <w:p w14:paraId="4F8ABE0F" w14:textId="77777777" w:rsidR="00814299" w:rsidRDefault="00814299" w:rsidP="00BC663A">
            <w:r>
              <w:tab/>
              <w:t xml:space="preserve">if </w:t>
            </w:r>
            <w:proofErr w:type="spellStart"/>
            <w:r>
              <w:t>len</w:t>
            </w:r>
            <w:proofErr w:type="spellEnd"/>
            <w:r>
              <w:t>(@</w:t>
            </w:r>
            <w:proofErr w:type="spellStart"/>
            <w:proofErr w:type="gramStart"/>
            <w:r>
              <w:t>tId</w:t>
            </w:r>
            <w:proofErr w:type="spellEnd"/>
            <w:r>
              <w:t>)&lt;</w:t>
            </w:r>
            <w:proofErr w:type="gramEnd"/>
            <w:r>
              <w:t xml:space="preserve">&gt;18 </w:t>
            </w:r>
          </w:p>
          <w:p w14:paraId="18AA30AD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'-20010-</w:t>
            </w:r>
            <w:r>
              <w:rPr>
                <w:rFonts w:hint="eastAsia"/>
              </w:rPr>
              <w:t>身份证号长度不是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位！</w:t>
            </w:r>
            <w:r>
              <w:rPr>
                <w:rFonts w:hint="eastAsia"/>
              </w:rPr>
              <w:t>'</w:t>
            </w:r>
          </w:p>
          <w:p w14:paraId="541A0D8D" w14:textId="77777777" w:rsidR="00814299" w:rsidRDefault="00814299" w:rsidP="00BC663A">
            <w:r>
              <w:tab/>
              <w:t>set @</w:t>
            </w:r>
            <w:proofErr w:type="spellStart"/>
            <w:r>
              <w:t>i</w:t>
            </w:r>
            <w:proofErr w:type="spellEnd"/>
            <w:r>
              <w:t>=1</w:t>
            </w:r>
          </w:p>
          <w:p w14:paraId="0686B69D" w14:textId="77777777" w:rsidR="00814299" w:rsidRDefault="00814299" w:rsidP="00BC663A">
            <w:r>
              <w:tab/>
              <w:t>while @</w:t>
            </w:r>
            <w:proofErr w:type="spellStart"/>
            <w:r>
              <w:t>i</w:t>
            </w:r>
            <w:proofErr w:type="spellEnd"/>
            <w:r>
              <w:t>&lt;=17</w:t>
            </w:r>
          </w:p>
          <w:p w14:paraId="79185716" w14:textId="77777777" w:rsidR="00814299" w:rsidRDefault="00814299" w:rsidP="00BC663A">
            <w:r>
              <w:tab/>
              <w:t>begin</w:t>
            </w:r>
          </w:p>
          <w:p w14:paraId="35D1CDB8" w14:textId="77777777" w:rsidR="00814299" w:rsidRDefault="00814299" w:rsidP="00BC663A">
            <w:r>
              <w:tab/>
            </w:r>
            <w:r>
              <w:tab/>
              <w:t>set @</w:t>
            </w:r>
            <w:proofErr w:type="spellStart"/>
            <w:r>
              <w:t>ch</w:t>
            </w:r>
            <w:proofErr w:type="spellEnd"/>
            <w:r>
              <w:t>=substring(@</w:t>
            </w:r>
            <w:proofErr w:type="gramStart"/>
            <w:r>
              <w:t>tId,@</w:t>
            </w:r>
            <w:proofErr w:type="gramEnd"/>
            <w:r>
              <w:t>i,1)</w:t>
            </w:r>
          </w:p>
          <w:p w14:paraId="4CCDE6E2" w14:textId="77777777" w:rsidR="00814299" w:rsidRDefault="00814299" w:rsidP="00BC663A">
            <w:r>
              <w:tab/>
            </w:r>
            <w:r>
              <w:tab/>
              <w:t>if @</w:t>
            </w:r>
            <w:proofErr w:type="spellStart"/>
            <w:r>
              <w:t>ch</w:t>
            </w:r>
            <w:proofErr w:type="spellEnd"/>
            <w:r>
              <w:t>&gt;'9' or @</w:t>
            </w:r>
            <w:proofErr w:type="spellStart"/>
            <w:r>
              <w:t>ch</w:t>
            </w:r>
            <w:proofErr w:type="spellEnd"/>
            <w:r>
              <w:t xml:space="preserve">&lt;'0' </w:t>
            </w:r>
          </w:p>
          <w:p w14:paraId="121F3A2E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'-20011-</w:t>
            </w:r>
            <w:r>
              <w:rPr>
                <w:rFonts w:hint="eastAsia"/>
              </w:rPr>
              <w:t>身份证号中有非数字字符！</w:t>
            </w:r>
            <w:r>
              <w:rPr>
                <w:rFonts w:hint="eastAsia"/>
              </w:rPr>
              <w:t>'</w:t>
            </w:r>
          </w:p>
          <w:p w14:paraId="5307B487" w14:textId="77777777" w:rsidR="00814299" w:rsidRDefault="00814299" w:rsidP="00BC663A">
            <w:r>
              <w:tab/>
            </w:r>
            <w:r>
              <w:tab/>
              <w:t>set @</w:t>
            </w:r>
            <w:proofErr w:type="spellStart"/>
            <w:r>
              <w:t>i</w:t>
            </w:r>
            <w:proofErr w:type="spellEnd"/>
            <w:r>
              <w:t>=@i+1</w:t>
            </w:r>
          </w:p>
          <w:p w14:paraId="69A57343" w14:textId="77777777" w:rsidR="00814299" w:rsidRDefault="00814299" w:rsidP="00BC663A">
            <w:r>
              <w:tab/>
              <w:t>end</w:t>
            </w:r>
          </w:p>
          <w:p w14:paraId="0B43B17A" w14:textId="77777777" w:rsidR="00814299" w:rsidRDefault="00814299" w:rsidP="00BC663A">
            <w:r>
              <w:tab/>
              <w:t>select @</w:t>
            </w:r>
            <w:proofErr w:type="spellStart"/>
            <w:r>
              <w:t>iCheckValue</w:t>
            </w:r>
            <w:proofErr w:type="spellEnd"/>
            <w:r>
              <w:t>=</w:t>
            </w:r>
            <w:proofErr w:type="gramStart"/>
            <w:r>
              <w:t>count(</w:t>
            </w:r>
            <w:proofErr w:type="gramEnd"/>
            <w:r>
              <w:t xml:space="preserve">*) from </w:t>
            </w:r>
            <w:proofErr w:type="spellStart"/>
            <w:r>
              <w:t>user_dict</w:t>
            </w:r>
            <w:proofErr w:type="spellEnd"/>
            <w:r>
              <w:tab/>
              <w:t xml:space="preserve">where category='101' and </w:t>
            </w:r>
            <w:proofErr w:type="spellStart"/>
            <w:r>
              <w:t>ccode</w:t>
            </w:r>
            <w:proofErr w:type="spellEnd"/>
            <w:r>
              <w:t>=substring(@tId,1,6)</w:t>
            </w:r>
          </w:p>
          <w:p w14:paraId="3EFC4A85" w14:textId="77777777" w:rsidR="00814299" w:rsidRDefault="00814299" w:rsidP="00BC663A">
            <w:r>
              <w:tab/>
              <w:t>if @</w:t>
            </w:r>
            <w:proofErr w:type="spellStart"/>
            <w:r>
              <w:t>iCheckValue</w:t>
            </w:r>
            <w:proofErr w:type="spellEnd"/>
            <w:r>
              <w:t xml:space="preserve"> = 0 </w:t>
            </w:r>
          </w:p>
          <w:p w14:paraId="6FC3A8CE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'-20012-</w:t>
            </w:r>
            <w:r>
              <w:rPr>
                <w:rFonts w:hint="eastAsia"/>
              </w:rPr>
              <w:t>身份证号中地区码错误！</w:t>
            </w:r>
            <w:r>
              <w:rPr>
                <w:rFonts w:hint="eastAsia"/>
              </w:rPr>
              <w:t>'</w:t>
            </w:r>
          </w:p>
          <w:p w14:paraId="402FD488" w14:textId="77777777" w:rsidR="00814299" w:rsidRDefault="00814299" w:rsidP="00BC663A">
            <w:r>
              <w:tab/>
              <w:t>set @year=substring(@tId,7,4)</w:t>
            </w:r>
          </w:p>
          <w:p w14:paraId="05F93C41" w14:textId="77777777" w:rsidR="00814299" w:rsidRDefault="00814299" w:rsidP="00BC663A">
            <w:r>
              <w:tab/>
              <w:t>set @month=substring(@tId,11,2)</w:t>
            </w:r>
          </w:p>
          <w:p w14:paraId="45892ABB" w14:textId="77777777" w:rsidR="00814299" w:rsidRDefault="00814299" w:rsidP="00BC663A">
            <w:r>
              <w:tab/>
              <w:t>set @day=substring(@tId,13,2)</w:t>
            </w:r>
          </w:p>
          <w:p w14:paraId="3A392CB6" w14:textId="77777777" w:rsidR="00814299" w:rsidRDefault="00814299" w:rsidP="00BC663A">
            <w:r>
              <w:tab/>
              <w:t xml:space="preserve">if 2018 - @year &lt; 1 or 2018 - @year &gt; 150 </w:t>
            </w:r>
          </w:p>
          <w:p w14:paraId="3E7527B8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'-20013-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年份超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</w:t>
            </w:r>
          </w:p>
          <w:p w14:paraId="2F81A35F" w14:textId="77777777" w:rsidR="00814299" w:rsidRDefault="00814299" w:rsidP="00BC663A">
            <w:r>
              <w:tab/>
              <w:t xml:space="preserve">if @month &lt; 1 or @month &gt; 12 </w:t>
            </w:r>
          </w:p>
          <w:p w14:paraId="1B655213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'-20014-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月份超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</w:t>
            </w:r>
          </w:p>
          <w:p w14:paraId="190A5F39" w14:textId="77777777" w:rsidR="00814299" w:rsidRDefault="00814299" w:rsidP="00BC663A">
            <w:r>
              <w:tab/>
              <w:t xml:space="preserve">if @day &lt; 1 or @day &gt; 31 </w:t>
            </w:r>
          </w:p>
          <w:p w14:paraId="3DF3C9A6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'-20015-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日期超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</w:t>
            </w:r>
          </w:p>
          <w:p w14:paraId="4C8BCB22" w14:textId="77777777" w:rsidR="00814299" w:rsidRDefault="00814299" w:rsidP="00BC663A">
            <w:r>
              <w:tab/>
              <w:t xml:space="preserve">if @month in (2,4,6,9,11) and @day = 31  </w:t>
            </w:r>
          </w:p>
          <w:p w14:paraId="29FCAB6C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'-20016-</w:t>
            </w:r>
            <w:r>
              <w:rPr>
                <w:rFonts w:hint="eastAsia"/>
              </w:rPr>
              <w:t>生日数据里小月没有</w:t>
            </w: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</w:t>
            </w:r>
          </w:p>
          <w:p w14:paraId="5D49206E" w14:textId="77777777" w:rsidR="00814299" w:rsidRDefault="00814299" w:rsidP="00BC663A">
            <w:r>
              <w:tab/>
              <w:t xml:space="preserve">if @month = 2 </w:t>
            </w:r>
          </w:p>
          <w:p w14:paraId="596DFFC4" w14:textId="77777777" w:rsidR="00814299" w:rsidRDefault="00814299" w:rsidP="00BC663A">
            <w:r>
              <w:tab/>
            </w:r>
            <w:r>
              <w:tab/>
              <w:t xml:space="preserve">if @year % 4=0 and @year % 4 &lt;&gt; 0 or @year % 4 = 0 </w:t>
            </w:r>
          </w:p>
          <w:p w14:paraId="6BF9D9F1" w14:textId="77777777" w:rsidR="00814299" w:rsidRDefault="00814299" w:rsidP="00BC663A">
            <w:r>
              <w:tab/>
            </w:r>
            <w:r>
              <w:tab/>
              <w:t>begin</w:t>
            </w:r>
            <w:r>
              <w:tab/>
            </w:r>
          </w:p>
          <w:p w14:paraId="6B2AE749" w14:textId="77777777" w:rsidR="00814299" w:rsidRDefault="00814299" w:rsidP="00BC663A">
            <w:r>
              <w:tab/>
            </w:r>
            <w:r>
              <w:tab/>
            </w:r>
            <w:r>
              <w:tab/>
              <w:t xml:space="preserve">if @day &gt; 29 </w:t>
            </w:r>
          </w:p>
          <w:p w14:paraId="67F7DBB8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'-20017-</w:t>
            </w:r>
            <w:r>
              <w:rPr>
                <w:rFonts w:hint="eastAsia"/>
              </w:rPr>
              <w:t>身份证号中生日数据里闰年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月不能超</w:t>
            </w: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</w:t>
            </w:r>
          </w:p>
          <w:p w14:paraId="2AB519F5" w14:textId="77777777" w:rsidR="00814299" w:rsidRDefault="00814299" w:rsidP="00BC663A">
            <w:r>
              <w:tab/>
            </w:r>
            <w:r>
              <w:tab/>
              <w:t>end</w:t>
            </w:r>
          </w:p>
          <w:p w14:paraId="00B18601" w14:textId="77777777" w:rsidR="00814299" w:rsidRDefault="00814299" w:rsidP="00BC663A">
            <w:r>
              <w:tab/>
            </w:r>
            <w:r>
              <w:tab/>
              <w:t>else</w:t>
            </w:r>
          </w:p>
          <w:p w14:paraId="356E781B" w14:textId="77777777" w:rsidR="00814299" w:rsidRDefault="00814299" w:rsidP="00BC663A">
            <w:r>
              <w:lastRenderedPageBreak/>
              <w:tab/>
            </w:r>
            <w:r>
              <w:tab/>
            </w:r>
            <w:r>
              <w:tab/>
              <w:t xml:space="preserve">if @day &gt; 28 </w:t>
            </w:r>
          </w:p>
          <w:p w14:paraId="6A026FEF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'-20018-</w:t>
            </w:r>
            <w:r>
              <w:rPr>
                <w:rFonts w:hint="eastAsia"/>
              </w:rPr>
              <w:t>身份证号中生日</w:t>
            </w:r>
            <w:proofErr w:type="gramStart"/>
            <w:r>
              <w:rPr>
                <w:rFonts w:hint="eastAsia"/>
              </w:rPr>
              <w:t>数据里非闰年</w:t>
            </w:r>
            <w:proofErr w:type="gramEnd"/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月不能超</w:t>
            </w: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</w:t>
            </w:r>
          </w:p>
          <w:p w14:paraId="7A8D1E1B" w14:textId="77777777" w:rsidR="00814299" w:rsidRDefault="00814299" w:rsidP="00BC663A">
            <w:r>
              <w:tab/>
              <w:t>set @</w:t>
            </w:r>
            <w:proofErr w:type="spellStart"/>
            <w:r>
              <w:t>parm</w:t>
            </w:r>
            <w:proofErr w:type="spellEnd"/>
            <w:r>
              <w:t>=' 7 910 5 8 4 2 1 6 3 7 910 5 8 4 2'</w:t>
            </w:r>
          </w:p>
          <w:p w14:paraId="12C8DC6F" w14:textId="77777777" w:rsidR="00814299" w:rsidRDefault="00814299" w:rsidP="00BC663A">
            <w:r>
              <w:tab/>
              <w:t>set @</w:t>
            </w:r>
            <w:proofErr w:type="spellStart"/>
            <w:r>
              <w:t>check_value</w:t>
            </w:r>
            <w:proofErr w:type="spellEnd"/>
            <w:r>
              <w:t>='10x98765432'</w:t>
            </w:r>
          </w:p>
          <w:p w14:paraId="3EBD5415" w14:textId="77777777" w:rsidR="00814299" w:rsidRDefault="00814299" w:rsidP="00BC663A">
            <w:r>
              <w:tab/>
              <w:t>set @</w:t>
            </w:r>
            <w:proofErr w:type="spellStart"/>
            <w:r>
              <w:t>iCheckValue</w:t>
            </w:r>
            <w:proofErr w:type="spellEnd"/>
            <w:r>
              <w:t>=0</w:t>
            </w:r>
          </w:p>
          <w:p w14:paraId="004F8798" w14:textId="77777777" w:rsidR="00814299" w:rsidRDefault="00814299" w:rsidP="00BC663A">
            <w:r>
              <w:tab/>
              <w:t>set @</w:t>
            </w:r>
            <w:proofErr w:type="spellStart"/>
            <w:r>
              <w:t>i</w:t>
            </w:r>
            <w:proofErr w:type="spellEnd"/>
            <w:r>
              <w:t>=1</w:t>
            </w:r>
          </w:p>
          <w:p w14:paraId="06117D28" w14:textId="77777777" w:rsidR="00814299" w:rsidRDefault="00814299" w:rsidP="00BC663A">
            <w:r>
              <w:tab/>
              <w:t>while @</w:t>
            </w:r>
            <w:proofErr w:type="spellStart"/>
            <w:r>
              <w:t>i</w:t>
            </w:r>
            <w:proofErr w:type="spellEnd"/>
            <w:r>
              <w:t>&lt;=17</w:t>
            </w:r>
          </w:p>
          <w:p w14:paraId="67FB1E14" w14:textId="77777777" w:rsidR="00814299" w:rsidRDefault="00814299" w:rsidP="00BC663A">
            <w:r>
              <w:tab/>
              <w:t>begin</w:t>
            </w:r>
          </w:p>
          <w:p w14:paraId="27BDD678" w14:textId="77777777" w:rsidR="00814299" w:rsidRDefault="00814299" w:rsidP="00BC663A">
            <w:r>
              <w:tab/>
            </w:r>
            <w:r>
              <w:tab/>
              <w:t>set @</w:t>
            </w:r>
            <w:proofErr w:type="spellStart"/>
            <w:r>
              <w:t>iCheckValue</w:t>
            </w:r>
            <w:proofErr w:type="spellEnd"/>
            <w:r>
              <w:t>=@</w:t>
            </w:r>
            <w:proofErr w:type="spellStart"/>
            <w:r>
              <w:t>iCheckValue</w:t>
            </w:r>
            <w:proofErr w:type="spellEnd"/>
            <w:r>
              <w:t xml:space="preserve"> + cast(substring(@</w:t>
            </w:r>
            <w:proofErr w:type="gramStart"/>
            <w:r>
              <w:t>tId,@</w:t>
            </w:r>
            <w:proofErr w:type="gramEnd"/>
            <w:r>
              <w:t>i,1) as int) * cast(substring(@</w:t>
            </w:r>
            <w:proofErr w:type="spellStart"/>
            <w:r>
              <w:t>parm</w:t>
            </w:r>
            <w:proofErr w:type="spellEnd"/>
            <w:r>
              <w:t>,@</w:t>
            </w:r>
            <w:proofErr w:type="spellStart"/>
            <w:r>
              <w:t>i</w:t>
            </w:r>
            <w:proofErr w:type="spellEnd"/>
            <w:r>
              <w:t>*2-1,2) as int)</w:t>
            </w:r>
          </w:p>
          <w:p w14:paraId="38D98E30" w14:textId="77777777" w:rsidR="00814299" w:rsidRDefault="00814299" w:rsidP="00BC663A">
            <w:r>
              <w:tab/>
            </w:r>
            <w:r>
              <w:tab/>
              <w:t>set @</w:t>
            </w:r>
            <w:proofErr w:type="spellStart"/>
            <w:r>
              <w:t>i</w:t>
            </w:r>
            <w:proofErr w:type="spellEnd"/>
            <w:r>
              <w:t xml:space="preserve"> = @</w:t>
            </w:r>
            <w:proofErr w:type="spellStart"/>
            <w:r>
              <w:t>i</w:t>
            </w:r>
            <w:proofErr w:type="spellEnd"/>
            <w:r>
              <w:t xml:space="preserve"> + 1</w:t>
            </w:r>
          </w:p>
          <w:p w14:paraId="0D30A40D" w14:textId="77777777" w:rsidR="00814299" w:rsidRDefault="00814299" w:rsidP="00BC663A">
            <w:r>
              <w:tab/>
              <w:t>end</w:t>
            </w:r>
          </w:p>
          <w:p w14:paraId="1E124DAF" w14:textId="77777777" w:rsidR="00814299" w:rsidRDefault="00814299" w:rsidP="00BC663A">
            <w:r>
              <w:tab/>
              <w:t>set @</w:t>
            </w:r>
            <w:proofErr w:type="spellStart"/>
            <w:r>
              <w:t>ch</w:t>
            </w:r>
            <w:proofErr w:type="spellEnd"/>
            <w:r>
              <w:t xml:space="preserve"> = </w:t>
            </w:r>
            <w:proofErr w:type="gramStart"/>
            <w:r>
              <w:t>substring(</w:t>
            </w:r>
            <w:proofErr w:type="gramEnd"/>
            <w:r>
              <w:t>@</w:t>
            </w:r>
            <w:proofErr w:type="spellStart"/>
            <w:r>
              <w:t>check_value</w:t>
            </w:r>
            <w:proofErr w:type="spellEnd"/>
            <w:r>
              <w:t>, @</w:t>
            </w:r>
            <w:proofErr w:type="spellStart"/>
            <w:r>
              <w:t>iCheckValue</w:t>
            </w:r>
            <w:proofErr w:type="spellEnd"/>
            <w:r>
              <w:t xml:space="preserve"> % 11 + 1,1)</w:t>
            </w:r>
            <w:r>
              <w:tab/>
            </w:r>
          </w:p>
          <w:p w14:paraId="3F3AE693" w14:textId="77777777" w:rsidR="00814299" w:rsidRDefault="00814299" w:rsidP="00BC663A">
            <w:r>
              <w:tab/>
              <w:t>if lower(substring(@tId,18,1)) &lt;&gt; @</w:t>
            </w:r>
            <w:proofErr w:type="spellStart"/>
            <w:r>
              <w:t>ch</w:t>
            </w:r>
            <w:proofErr w:type="spellEnd"/>
            <w:r>
              <w:t xml:space="preserve"> </w:t>
            </w:r>
          </w:p>
          <w:p w14:paraId="51AC717D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'-20019-</w:t>
            </w:r>
            <w:r>
              <w:rPr>
                <w:rFonts w:hint="eastAsia"/>
              </w:rPr>
              <w:t>身份证号中校验位不对！</w:t>
            </w:r>
            <w:r>
              <w:rPr>
                <w:rFonts w:hint="eastAsia"/>
              </w:rPr>
              <w:t>'</w:t>
            </w:r>
          </w:p>
          <w:p w14:paraId="5F8AAB50" w14:textId="77777777" w:rsidR="00814299" w:rsidRDefault="00814299" w:rsidP="00BC663A">
            <w:r>
              <w:tab/>
              <w:t>return 'ok'</w:t>
            </w:r>
          </w:p>
          <w:p w14:paraId="65DB1345" w14:textId="77777777" w:rsidR="00814299" w:rsidRDefault="00814299" w:rsidP="00BC663A">
            <w:r>
              <w:t>end</w:t>
            </w:r>
          </w:p>
          <w:p w14:paraId="207F3DE5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5FB0C9EF" w14:textId="77777777" w:rsidR="00814299" w:rsidRPr="007F7F14" w:rsidRDefault="00814299" w:rsidP="00814299">
      <w:pPr>
        <w:pStyle w:val="4"/>
        <w:tabs>
          <w:tab w:val="num" w:pos="851"/>
        </w:tabs>
        <w:spacing w:line="376" w:lineRule="auto"/>
      </w:pPr>
      <w:bookmarkStart w:id="199" w:name="_Toc24927152"/>
      <w:r>
        <w:rPr>
          <w:rFonts w:hint="eastAsia"/>
        </w:rPr>
        <w:lastRenderedPageBreak/>
        <w:t>检验手机号</w:t>
      </w:r>
      <w:bookmarkEnd w:id="199"/>
    </w:p>
    <w:p w14:paraId="1C3FB343" w14:textId="77777777" w:rsidR="00814299" w:rsidRPr="00FB1786" w:rsidRDefault="00814299" w:rsidP="00814299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4299" w14:paraId="0BC391FB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52CCD839" w14:textId="77777777" w:rsidR="00814299" w:rsidRDefault="00814299" w:rsidP="00BC663A">
            <w:r>
              <w:t xml:space="preserve">create function </w:t>
            </w:r>
            <w:proofErr w:type="spellStart"/>
            <w:proofErr w:type="gramStart"/>
            <w:r>
              <w:t>IsMobileValid</w:t>
            </w:r>
            <w:proofErr w:type="spellEnd"/>
            <w:r>
              <w:t>(</w:t>
            </w:r>
            <w:proofErr w:type="gramEnd"/>
            <w:r>
              <w:t>@</w:t>
            </w:r>
            <w:proofErr w:type="spellStart"/>
            <w:r>
              <w:t>tMobile</w:t>
            </w:r>
            <w:proofErr w:type="spellEnd"/>
            <w:r>
              <w:t xml:space="preserve"> varchar(30)) returns varchar(200)</w:t>
            </w:r>
          </w:p>
          <w:p w14:paraId="178FD61B" w14:textId="77777777" w:rsidR="00814299" w:rsidRDefault="00814299" w:rsidP="00BC663A">
            <w:r>
              <w:t>as</w:t>
            </w:r>
          </w:p>
          <w:p w14:paraId="041583A8" w14:textId="77777777" w:rsidR="00814299" w:rsidRDefault="00814299" w:rsidP="00BC663A">
            <w:r>
              <w:t>BEGIN</w:t>
            </w:r>
          </w:p>
          <w:p w14:paraId="48688033" w14:textId="77777777" w:rsidR="00814299" w:rsidRDefault="00814299" w:rsidP="00BC663A">
            <w:r>
              <w:tab/>
              <w:t>declare @</w:t>
            </w:r>
            <w:proofErr w:type="spellStart"/>
            <w:r>
              <w:t>iCount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2),@</w:t>
            </w:r>
            <w:proofErr w:type="spellStart"/>
            <w:r>
              <w:t>ch</w:t>
            </w:r>
            <w:proofErr w:type="spellEnd"/>
            <w:r>
              <w:t xml:space="preserve"> char(1)</w:t>
            </w:r>
          </w:p>
          <w:p w14:paraId="6C0AF8E5" w14:textId="77777777" w:rsidR="00814299" w:rsidRDefault="00814299" w:rsidP="00BC663A">
            <w:r>
              <w:tab/>
              <w:t xml:space="preserve">if </w:t>
            </w:r>
            <w:proofErr w:type="spellStart"/>
            <w:r>
              <w:t>len</w:t>
            </w:r>
            <w:proofErr w:type="spellEnd"/>
            <w:r>
              <w:t>(@</w:t>
            </w:r>
            <w:proofErr w:type="spellStart"/>
            <w:proofErr w:type="gramStart"/>
            <w:r>
              <w:t>tMobile</w:t>
            </w:r>
            <w:proofErr w:type="spellEnd"/>
            <w:r>
              <w:t>)&lt;</w:t>
            </w:r>
            <w:proofErr w:type="gramEnd"/>
            <w:r>
              <w:t xml:space="preserve">&gt;11 </w:t>
            </w:r>
          </w:p>
          <w:p w14:paraId="7BFB5742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'-20020-</w:t>
            </w:r>
            <w:r>
              <w:rPr>
                <w:rFonts w:hint="eastAsia"/>
              </w:rPr>
              <w:t>手机号码长度不是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位！</w:t>
            </w:r>
            <w:r>
              <w:rPr>
                <w:rFonts w:hint="eastAsia"/>
              </w:rPr>
              <w:t>'</w:t>
            </w:r>
          </w:p>
          <w:p w14:paraId="744F78BB" w14:textId="77777777" w:rsidR="00814299" w:rsidRDefault="00814299" w:rsidP="00BC663A">
            <w:r>
              <w:tab/>
              <w:t>if left(@tMobile,</w:t>
            </w:r>
            <w:proofErr w:type="gramStart"/>
            <w:r>
              <w:t>1)&lt;</w:t>
            </w:r>
            <w:proofErr w:type="gramEnd"/>
            <w:r>
              <w:t>&gt;'1'</w:t>
            </w:r>
          </w:p>
          <w:p w14:paraId="27D7A495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'-20021-</w:t>
            </w:r>
            <w:r>
              <w:rPr>
                <w:rFonts w:hint="eastAsia"/>
              </w:rPr>
              <w:t>手机号码首位应该为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'</w:t>
            </w:r>
          </w:p>
          <w:p w14:paraId="16D1AB58" w14:textId="77777777" w:rsidR="00814299" w:rsidRDefault="00814299" w:rsidP="00BC663A">
            <w:r>
              <w:tab/>
              <w:t>set @</w:t>
            </w:r>
            <w:proofErr w:type="spellStart"/>
            <w:r>
              <w:t>iCount</w:t>
            </w:r>
            <w:proofErr w:type="spellEnd"/>
            <w:r>
              <w:t>=1</w:t>
            </w:r>
          </w:p>
          <w:p w14:paraId="04A6FFD3" w14:textId="77777777" w:rsidR="00814299" w:rsidRDefault="00814299" w:rsidP="00BC663A">
            <w:r>
              <w:tab/>
              <w:t>while @</w:t>
            </w:r>
            <w:proofErr w:type="spellStart"/>
            <w:r>
              <w:t>iCount</w:t>
            </w:r>
            <w:proofErr w:type="spellEnd"/>
            <w:r>
              <w:t>&lt;=</w:t>
            </w:r>
            <w:proofErr w:type="spellStart"/>
            <w:r>
              <w:t>len</w:t>
            </w:r>
            <w:proofErr w:type="spellEnd"/>
            <w:r>
              <w:t>(@</w:t>
            </w:r>
            <w:proofErr w:type="spellStart"/>
            <w:r>
              <w:t>tMobile</w:t>
            </w:r>
            <w:proofErr w:type="spellEnd"/>
            <w:r>
              <w:t>)</w:t>
            </w:r>
          </w:p>
          <w:p w14:paraId="15B1059D" w14:textId="77777777" w:rsidR="00814299" w:rsidRDefault="00814299" w:rsidP="00BC663A">
            <w:r>
              <w:tab/>
              <w:t>begin</w:t>
            </w:r>
          </w:p>
          <w:p w14:paraId="43312835" w14:textId="77777777" w:rsidR="00814299" w:rsidRDefault="00814299" w:rsidP="00BC663A">
            <w:r>
              <w:tab/>
            </w:r>
            <w:r>
              <w:tab/>
              <w:t>set @</w:t>
            </w:r>
            <w:proofErr w:type="spellStart"/>
            <w:r>
              <w:t>ch</w:t>
            </w:r>
            <w:proofErr w:type="spellEnd"/>
            <w:r>
              <w:t>=substring(@</w:t>
            </w:r>
            <w:proofErr w:type="gramStart"/>
            <w:r>
              <w:t>tMobile,@</w:t>
            </w:r>
            <w:proofErr w:type="gramEnd"/>
            <w:r>
              <w:t>iCount,1)</w:t>
            </w:r>
          </w:p>
          <w:p w14:paraId="4FE060BB" w14:textId="77777777" w:rsidR="00814299" w:rsidRDefault="00814299" w:rsidP="00BC663A">
            <w:r>
              <w:tab/>
            </w:r>
            <w:r>
              <w:tab/>
              <w:t>if @</w:t>
            </w:r>
            <w:proofErr w:type="spellStart"/>
            <w:r>
              <w:t>ch</w:t>
            </w:r>
            <w:proofErr w:type="spellEnd"/>
            <w:r>
              <w:t>&gt;'9' or @</w:t>
            </w:r>
            <w:proofErr w:type="spellStart"/>
            <w:r>
              <w:t>ch</w:t>
            </w:r>
            <w:proofErr w:type="spellEnd"/>
            <w:r>
              <w:t xml:space="preserve">&lt;'0' </w:t>
            </w:r>
          </w:p>
          <w:p w14:paraId="6DEBB9DA" w14:textId="77777777" w:rsidR="00814299" w:rsidRDefault="0081429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'-20022-</w:t>
            </w:r>
            <w:r>
              <w:rPr>
                <w:rFonts w:hint="eastAsia"/>
              </w:rPr>
              <w:t>手机号码中有非数字字符！</w:t>
            </w:r>
            <w:r>
              <w:rPr>
                <w:rFonts w:hint="eastAsia"/>
              </w:rPr>
              <w:t>'</w:t>
            </w:r>
          </w:p>
          <w:p w14:paraId="0745CAD2" w14:textId="77777777" w:rsidR="00814299" w:rsidRDefault="00814299" w:rsidP="00BC663A">
            <w:r>
              <w:tab/>
            </w:r>
            <w:r>
              <w:tab/>
              <w:t>set @</w:t>
            </w:r>
            <w:proofErr w:type="spellStart"/>
            <w:r>
              <w:t>iCount</w:t>
            </w:r>
            <w:proofErr w:type="spellEnd"/>
            <w:r>
              <w:t>=@iCount+1</w:t>
            </w:r>
          </w:p>
          <w:p w14:paraId="1B82A00D" w14:textId="77777777" w:rsidR="00814299" w:rsidRDefault="00814299" w:rsidP="00BC663A">
            <w:r>
              <w:tab/>
              <w:t>end</w:t>
            </w:r>
          </w:p>
          <w:p w14:paraId="7D42CA51" w14:textId="77777777" w:rsidR="00814299" w:rsidRDefault="00814299" w:rsidP="00BC663A">
            <w:r>
              <w:tab/>
              <w:t>RETURN 'ok'</w:t>
            </w:r>
          </w:p>
          <w:p w14:paraId="06587D17" w14:textId="77777777" w:rsidR="00814299" w:rsidRDefault="00814299" w:rsidP="00BC663A">
            <w:pPr>
              <w:pStyle w:val="a7"/>
              <w:ind w:firstLineChars="0" w:firstLine="0"/>
            </w:pPr>
            <w:r>
              <w:t>end</w:t>
            </w:r>
          </w:p>
        </w:tc>
      </w:tr>
    </w:tbl>
    <w:p w14:paraId="68C40D9E" w14:textId="77777777" w:rsidR="00814299" w:rsidRDefault="00814299" w:rsidP="00814299">
      <w:pPr>
        <w:pStyle w:val="3"/>
      </w:pPr>
      <w:bookmarkStart w:id="200" w:name="_Toc24927153"/>
      <w:r>
        <w:rPr>
          <w:rFonts w:hint="eastAsia"/>
        </w:rPr>
        <w:t>过程</w:t>
      </w:r>
      <w:bookmarkEnd w:id="200"/>
    </w:p>
    <w:p w14:paraId="444B5285" w14:textId="2E19EE99" w:rsidR="00814299" w:rsidRDefault="00814299" w:rsidP="0081429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1839"/>
        <w:gridCol w:w="1987"/>
        <w:gridCol w:w="3531"/>
        <w:gridCol w:w="2365"/>
      </w:tblGrid>
      <w:tr w:rsidR="00814299" w14:paraId="46D603E4" w14:textId="77777777" w:rsidTr="00BC663A">
        <w:tc>
          <w:tcPr>
            <w:tcW w:w="449" w:type="pct"/>
            <w:shd w:val="clear" w:color="auto" w:fill="D9D9D9"/>
          </w:tcPr>
          <w:p w14:paraId="18A99647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61" w:type="pct"/>
            <w:shd w:val="clear" w:color="auto" w:fill="D9D9D9"/>
          </w:tcPr>
          <w:p w14:paraId="3CF6F317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0" w:type="pct"/>
            <w:shd w:val="clear" w:color="auto" w:fill="D9D9D9"/>
          </w:tcPr>
          <w:p w14:paraId="68D89644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53" w:type="pct"/>
            <w:shd w:val="clear" w:color="auto" w:fill="D9D9D9"/>
          </w:tcPr>
          <w:p w14:paraId="58099188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1107" w:type="pct"/>
            <w:shd w:val="clear" w:color="auto" w:fill="D9D9D9"/>
          </w:tcPr>
          <w:p w14:paraId="0220FEA7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14299" w14:paraId="02FFE9DE" w14:textId="77777777" w:rsidTr="00BC663A">
        <w:tc>
          <w:tcPr>
            <w:tcW w:w="449" w:type="pct"/>
            <w:shd w:val="clear" w:color="auto" w:fill="auto"/>
          </w:tcPr>
          <w:p w14:paraId="1B6016A7" w14:textId="05633723" w:rsidR="00814299" w:rsidRDefault="00814299" w:rsidP="00BC663A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61" w:type="pct"/>
          </w:tcPr>
          <w:p w14:paraId="5051C076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清理所有对象</w:t>
            </w:r>
          </w:p>
        </w:tc>
        <w:tc>
          <w:tcPr>
            <w:tcW w:w="930" w:type="pct"/>
            <w:shd w:val="clear" w:color="auto" w:fill="auto"/>
          </w:tcPr>
          <w:p w14:paraId="6B5146C1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C</w:t>
            </w:r>
            <w:r>
              <w:t>lear_All</w:t>
            </w:r>
            <w:proofErr w:type="spellEnd"/>
          </w:p>
        </w:tc>
        <w:tc>
          <w:tcPr>
            <w:tcW w:w="1653" w:type="pct"/>
          </w:tcPr>
          <w:p w14:paraId="28145CCA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删除表、视图、同义词</w:t>
            </w:r>
          </w:p>
        </w:tc>
        <w:tc>
          <w:tcPr>
            <w:tcW w:w="1107" w:type="pct"/>
          </w:tcPr>
          <w:p w14:paraId="303882D5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2EBB9DE0" w14:textId="77777777" w:rsidR="00814299" w:rsidRDefault="00814299" w:rsidP="00814299">
      <w:pPr>
        <w:pStyle w:val="4"/>
        <w:tabs>
          <w:tab w:val="num" w:pos="851"/>
        </w:tabs>
        <w:spacing w:line="376" w:lineRule="auto"/>
      </w:pPr>
      <w:bookmarkStart w:id="201" w:name="_Toc24927154"/>
      <w:r>
        <w:rPr>
          <w:rFonts w:hint="eastAsia"/>
        </w:rPr>
        <w:t>清理所有对象</w:t>
      </w:r>
      <w:bookmarkEnd w:id="201"/>
    </w:p>
    <w:p w14:paraId="6EA46501" w14:textId="77777777" w:rsidR="00814299" w:rsidRPr="00FB1786" w:rsidRDefault="00814299" w:rsidP="00814299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4299" w14:paraId="7C43C3C5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33C3C4E9" w14:textId="77777777" w:rsidR="00814299" w:rsidRDefault="00814299" w:rsidP="00BC663A">
            <w:pPr>
              <w:pStyle w:val="a7"/>
              <w:ind w:firstLine="420"/>
            </w:pPr>
            <w:r>
              <w:t xml:space="preserve">create procedure </w:t>
            </w:r>
            <w:proofErr w:type="spellStart"/>
            <w:r>
              <w:t>Clear_All</w:t>
            </w:r>
            <w:proofErr w:type="spellEnd"/>
          </w:p>
          <w:p w14:paraId="7865E7B2" w14:textId="77777777" w:rsidR="00814299" w:rsidRDefault="00814299" w:rsidP="00BC663A">
            <w:pPr>
              <w:pStyle w:val="a7"/>
              <w:ind w:firstLine="420"/>
            </w:pPr>
            <w:r>
              <w:tab/>
              <w:t>as</w:t>
            </w:r>
          </w:p>
          <w:p w14:paraId="78769BAF" w14:textId="77777777" w:rsidR="00814299" w:rsidRDefault="00814299" w:rsidP="00BC663A">
            <w:pPr>
              <w:pStyle w:val="a7"/>
              <w:ind w:firstLine="420"/>
            </w:pPr>
            <w:r>
              <w:tab/>
              <w:t>begin</w:t>
            </w:r>
          </w:p>
          <w:p w14:paraId="793F8ADF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declare @</w:t>
            </w:r>
            <w:proofErr w:type="spellStart"/>
            <w:r>
              <w:t>strSQL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2000)</w:t>
            </w:r>
          </w:p>
          <w:p w14:paraId="15BF886C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declare @name </w:t>
            </w:r>
            <w:proofErr w:type="gramStart"/>
            <w:r>
              <w:t>varchar(</w:t>
            </w:r>
            <w:proofErr w:type="gramEnd"/>
            <w:r>
              <w:t>30),@type varchar(2)</w:t>
            </w:r>
          </w:p>
          <w:p w14:paraId="6FE15100" w14:textId="77777777" w:rsidR="00814299" w:rsidRDefault="00814299" w:rsidP="00BC663A">
            <w:pPr>
              <w:pStyle w:val="a7"/>
              <w:ind w:firstLine="420"/>
            </w:pPr>
            <w:r>
              <w:t xml:space="preserve">    </w:t>
            </w:r>
            <w:r>
              <w:tab/>
              <w:t xml:space="preserve">declare </w:t>
            </w:r>
            <w:proofErr w:type="spellStart"/>
            <w:r>
              <w:t>cur_mes</w:t>
            </w:r>
            <w:proofErr w:type="spellEnd"/>
            <w:r>
              <w:t xml:space="preserve"> cursor </w:t>
            </w:r>
          </w:p>
          <w:p w14:paraId="31ED6EED" w14:textId="77777777" w:rsidR="00814299" w:rsidRDefault="00814299" w:rsidP="00BC663A">
            <w:pPr>
              <w:pStyle w:val="a7"/>
              <w:ind w:firstLine="420"/>
            </w:pPr>
            <w:r>
              <w:t xml:space="preserve">    </w:t>
            </w:r>
            <w:r>
              <w:tab/>
              <w:t>for (</w:t>
            </w:r>
          </w:p>
          <w:p w14:paraId="7CC552BC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select 'alter table '+b.name+' drop constraint '+</w:t>
            </w:r>
          </w:p>
          <w:p w14:paraId="3903F1EE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a.name+';'</w:t>
            </w:r>
          </w:p>
          <w:p w14:paraId="67650635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from </w:t>
            </w:r>
            <w:proofErr w:type="spellStart"/>
            <w:proofErr w:type="gramStart"/>
            <w:r>
              <w:t>sys.objects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a,sys.objects</w:t>
            </w:r>
            <w:proofErr w:type="spellEnd"/>
            <w:r>
              <w:t xml:space="preserve"> b </w:t>
            </w:r>
          </w:p>
          <w:p w14:paraId="29AC1BC9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where </w:t>
            </w:r>
            <w:proofErr w:type="spellStart"/>
            <w:proofErr w:type="gramStart"/>
            <w:r>
              <w:t>a.parent</w:t>
            </w:r>
            <w:proofErr w:type="gramEnd"/>
            <w:r>
              <w:t>_object_id</w:t>
            </w:r>
            <w:proofErr w:type="spellEnd"/>
            <w:r>
              <w:t>=</w:t>
            </w:r>
            <w:proofErr w:type="spellStart"/>
            <w:r>
              <w:t>b.object_id</w:t>
            </w:r>
            <w:proofErr w:type="spellEnd"/>
            <w:r>
              <w:t xml:space="preserve"> and </w:t>
            </w:r>
            <w:proofErr w:type="spellStart"/>
            <w:r>
              <w:t>a.type</w:t>
            </w:r>
            <w:proofErr w:type="spellEnd"/>
            <w:r>
              <w:t>='F'</w:t>
            </w:r>
          </w:p>
          <w:p w14:paraId="4AB2C383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)</w:t>
            </w:r>
          </w:p>
          <w:p w14:paraId="47035C18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open </w:t>
            </w:r>
            <w:proofErr w:type="spellStart"/>
            <w:r>
              <w:t>cur_mes</w:t>
            </w:r>
            <w:proofErr w:type="spellEnd"/>
          </w:p>
          <w:p w14:paraId="66F0E6F3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fetch next from </w:t>
            </w:r>
            <w:proofErr w:type="spellStart"/>
            <w:r>
              <w:t>cur_mes</w:t>
            </w:r>
            <w:proofErr w:type="spellEnd"/>
            <w:r>
              <w:t xml:space="preserve"> into @</w:t>
            </w:r>
            <w:proofErr w:type="spellStart"/>
            <w:r>
              <w:t>strSQL</w:t>
            </w:r>
            <w:proofErr w:type="spellEnd"/>
          </w:p>
          <w:p w14:paraId="42D8D723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while @@</w:t>
            </w:r>
            <w:proofErr w:type="spellStart"/>
            <w:r>
              <w:t>fetch_status</w:t>
            </w:r>
            <w:proofErr w:type="spellEnd"/>
            <w:r>
              <w:t>=0</w:t>
            </w:r>
          </w:p>
          <w:p w14:paraId="13C231E9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begin</w:t>
            </w:r>
          </w:p>
          <w:p w14:paraId="1C01631B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4EBA48EA" w14:textId="77777777" w:rsidR="00814299" w:rsidRDefault="00814299" w:rsidP="00814299">
      <w:pPr>
        <w:pStyle w:val="3"/>
      </w:pPr>
      <w:bookmarkStart w:id="202" w:name="_Toc24927155"/>
      <w:r>
        <w:rPr>
          <w:rFonts w:hint="eastAsia"/>
        </w:rPr>
        <w:t>触发器</w:t>
      </w:r>
      <w:bookmarkEnd w:id="202"/>
    </w:p>
    <w:p w14:paraId="5B8C05A8" w14:textId="3F1A7E97" w:rsidR="00814299" w:rsidRPr="00FB1786" w:rsidRDefault="00814299" w:rsidP="0081429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6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803"/>
        <w:gridCol w:w="1983"/>
        <w:gridCol w:w="3826"/>
        <w:gridCol w:w="936"/>
      </w:tblGrid>
      <w:tr w:rsidR="00814299" w14:paraId="044CF421" w14:textId="77777777" w:rsidTr="00BC663A">
        <w:tc>
          <w:tcPr>
            <w:tcW w:w="531" w:type="pct"/>
            <w:shd w:val="clear" w:color="auto" w:fill="D9D9D9"/>
          </w:tcPr>
          <w:p w14:paraId="25C1F744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312" w:type="pct"/>
            <w:shd w:val="clear" w:color="auto" w:fill="D9D9D9"/>
          </w:tcPr>
          <w:p w14:paraId="1D37C180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28" w:type="pct"/>
            <w:shd w:val="clear" w:color="auto" w:fill="D9D9D9"/>
          </w:tcPr>
          <w:p w14:paraId="7F06FE26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791" w:type="pct"/>
            <w:shd w:val="clear" w:color="auto" w:fill="D9D9D9"/>
          </w:tcPr>
          <w:p w14:paraId="4A50EFEA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438" w:type="pct"/>
            <w:shd w:val="clear" w:color="auto" w:fill="D9D9D9"/>
          </w:tcPr>
          <w:p w14:paraId="1E10C471" w14:textId="77777777" w:rsidR="00814299" w:rsidRDefault="0081429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14299" w14:paraId="76C92870" w14:textId="77777777" w:rsidTr="00BC663A">
        <w:tc>
          <w:tcPr>
            <w:tcW w:w="531" w:type="pct"/>
            <w:shd w:val="clear" w:color="auto" w:fill="auto"/>
          </w:tcPr>
          <w:p w14:paraId="173E37A2" w14:textId="37C34A82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312" w:type="pct"/>
          </w:tcPr>
          <w:p w14:paraId="48E90AAF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校验买家身份证号和手机号</w:t>
            </w:r>
          </w:p>
        </w:tc>
        <w:tc>
          <w:tcPr>
            <w:tcW w:w="928" w:type="pct"/>
            <w:shd w:val="clear" w:color="auto" w:fill="auto"/>
          </w:tcPr>
          <w:p w14:paraId="2F4BA455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</w:p>
        </w:tc>
        <w:tc>
          <w:tcPr>
            <w:tcW w:w="1791" w:type="pct"/>
            <w:shd w:val="clear" w:color="auto" w:fill="auto"/>
          </w:tcPr>
          <w:p w14:paraId="03EC12AC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检查身份证号和手机号是否符合规范</w:t>
            </w:r>
          </w:p>
        </w:tc>
        <w:tc>
          <w:tcPr>
            <w:tcW w:w="438" w:type="pct"/>
          </w:tcPr>
          <w:p w14:paraId="1294F008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22466831" w14:textId="77777777" w:rsidTr="00BC663A">
        <w:tc>
          <w:tcPr>
            <w:tcW w:w="531" w:type="pct"/>
            <w:shd w:val="clear" w:color="auto" w:fill="auto"/>
          </w:tcPr>
          <w:p w14:paraId="1E21401C" w14:textId="38932D88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312" w:type="pct"/>
          </w:tcPr>
          <w:p w14:paraId="7CA5298A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校验商家身份证号和手机号</w:t>
            </w:r>
          </w:p>
        </w:tc>
        <w:tc>
          <w:tcPr>
            <w:tcW w:w="928" w:type="pct"/>
            <w:shd w:val="clear" w:color="auto" w:fill="auto"/>
          </w:tcPr>
          <w:p w14:paraId="67379C40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</w:p>
        </w:tc>
        <w:tc>
          <w:tcPr>
            <w:tcW w:w="1791" w:type="pct"/>
            <w:shd w:val="clear" w:color="auto" w:fill="auto"/>
          </w:tcPr>
          <w:p w14:paraId="5B722CAC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检查身份证号和手机号是否符合规范</w:t>
            </w:r>
          </w:p>
        </w:tc>
        <w:tc>
          <w:tcPr>
            <w:tcW w:w="438" w:type="pct"/>
          </w:tcPr>
          <w:p w14:paraId="4628B221" w14:textId="77777777" w:rsidR="00814299" w:rsidRDefault="00814299" w:rsidP="00BC663A">
            <w:pPr>
              <w:pStyle w:val="a7"/>
              <w:ind w:firstLineChars="0" w:firstLine="0"/>
            </w:pPr>
          </w:p>
        </w:tc>
      </w:tr>
      <w:tr w:rsidR="00814299" w14:paraId="178B942A" w14:textId="77777777" w:rsidTr="00BC663A">
        <w:tc>
          <w:tcPr>
            <w:tcW w:w="531" w:type="pct"/>
            <w:shd w:val="clear" w:color="auto" w:fill="auto"/>
          </w:tcPr>
          <w:p w14:paraId="0217EF3B" w14:textId="3D6E7624" w:rsidR="00814299" w:rsidRDefault="0081429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312" w:type="pct"/>
          </w:tcPr>
          <w:p w14:paraId="6B414C39" w14:textId="77777777" w:rsidR="00814299" w:rsidRDefault="0081429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订单信息插入记录</w:t>
            </w:r>
          </w:p>
        </w:tc>
        <w:tc>
          <w:tcPr>
            <w:tcW w:w="928" w:type="pct"/>
            <w:shd w:val="clear" w:color="auto" w:fill="auto"/>
          </w:tcPr>
          <w:p w14:paraId="431623D7" w14:textId="77777777" w:rsidR="00814299" w:rsidRDefault="0081429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</w:t>
            </w:r>
            <w:r>
              <w:t>ri_</w:t>
            </w:r>
            <w:r>
              <w:rPr>
                <w:rFonts w:hint="eastAsia"/>
              </w:rPr>
              <w:t>order</w:t>
            </w:r>
            <w:r>
              <w:t>_</w:t>
            </w:r>
            <w:r>
              <w:rPr>
                <w:rFonts w:hint="eastAsia"/>
              </w:rPr>
              <w:t>mes</w:t>
            </w:r>
            <w:r>
              <w:t>_ins</w:t>
            </w:r>
            <w:proofErr w:type="spellEnd"/>
          </w:p>
        </w:tc>
        <w:tc>
          <w:tcPr>
            <w:tcW w:w="1791" w:type="pct"/>
            <w:shd w:val="clear" w:color="auto" w:fill="auto"/>
          </w:tcPr>
          <w:p w14:paraId="4369C6B2" w14:textId="77777777" w:rsidR="00814299" w:rsidRDefault="00814299" w:rsidP="00BC663A">
            <w:pPr>
              <w:pStyle w:val="a7"/>
              <w:ind w:firstLineChars="0" w:firstLine="0"/>
            </w:pPr>
            <w:r w:rsidRPr="007E25D1">
              <w:rPr>
                <w:rFonts w:hint="eastAsia"/>
              </w:rPr>
              <w:t>单据上的代替触发器</w:t>
            </w:r>
          </w:p>
        </w:tc>
        <w:tc>
          <w:tcPr>
            <w:tcW w:w="438" w:type="pct"/>
          </w:tcPr>
          <w:p w14:paraId="4BF88177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60BFD23E" w14:textId="77777777" w:rsidR="00814299" w:rsidRDefault="00814299" w:rsidP="00814299">
      <w:pPr>
        <w:pStyle w:val="4"/>
        <w:tabs>
          <w:tab w:val="num" w:pos="851"/>
        </w:tabs>
        <w:spacing w:line="376" w:lineRule="auto"/>
      </w:pPr>
      <w:bookmarkStart w:id="203" w:name="_Toc24927156"/>
      <w:r>
        <w:rPr>
          <w:rFonts w:hint="eastAsia"/>
        </w:rPr>
        <w:t>校验买家身份证号和手机号</w:t>
      </w:r>
      <w:bookmarkEnd w:id="203"/>
    </w:p>
    <w:p w14:paraId="39F17D33" w14:textId="77777777" w:rsidR="00814299" w:rsidRPr="00FB1786" w:rsidRDefault="00814299" w:rsidP="00814299">
      <w:pPr>
        <w:keepNext/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4299" w14:paraId="47FAE7BD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005CDDDB" w14:textId="77777777" w:rsidR="00814299" w:rsidRDefault="00814299" w:rsidP="00BC663A">
            <w:pPr>
              <w:pStyle w:val="a7"/>
              <w:ind w:firstLine="420"/>
            </w:pPr>
            <w:r>
              <w:t xml:space="preserve">create trigger 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</w:p>
          <w:p w14:paraId="05B7C340" w14:textId="77777777" w:rsidR="00814299" w:rsidRDefault="00814299" w:rsidP="00BC663A">
            <w:pPr>
              <w:pStyle w:val="a7"/>
              <w:ind w:firstLine="420"/>
            </w:pPr>
            <w:r>
              <w:t>on buyer</w:t>
            </w:r>
          </w:p>
          <w:p w14:paraId="75CA1390" w14:textId="77777777" w:rsidR="00814299" w:rsidRDefault="00814299" w:rsidP="00BC663A">
            <w:pPr>
              <w:pStyle w:val="a7"/>
              <w:ind w:firstLine="420"/>
            </w:pPr>
            <w:r>
              <w:t xml:space="preserve">for </w:t>
            </w:r>
          </w:p>
          <w:p w14:paraId="645D750E" w14:textId="77777777" w:rsidR="00814299" w:rsidRDefault="00814299" w:rsidP="00BC663A">
            <w:pPr>
              <w:pStyle w:val="a7"/>
              <w:ind w:firstLine="420"/>
            </w:pPr>
            <w:proofErr w:type="spellStart"/>
            <w:proofErr w:type="gramStart"/>
            <w:r>
              <w:t>insert,update</w:t>
            </w:r>
            <w:proofErr w:type="spellEnd"/>
            <w:proofErr w:type="gramEnd"/>
          </w:p>
          <w:p w14:paraId="706089CD" w14:textId="77777777" w:rsidR="00814299" w:rsidRDefault="00814299" w:rsidP="00BC663A">
            <w:pPr>
              <w:pStyle w:val="a7"/>
              <w:ind w:firstLine="420"/>
            </w:pPr>
            <w:r>
              <w:t>as</w:t>
            </w:r>
          </w:p>
          <w:p w14:paraId="42937702" w14:textId="77777777" w:rsidR="00814299" w:rsidRDefault="00814299" w:rsidP="00BC663A">
            <w:pPr>
              <w:pStyle w:val="a7"/>
              <w:ind w:firstLine="420"/>
            </w:pPr>
            <w:r>
              <w:tab/>
              <w:t>begin</w:t>
            </w:r>
          </w:p>
          <w:p w14:paraId="2E49532E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declare @id </w:t>
            </w:r>
            <w:proofErr w:type="gramStart"/>
            <w:r>
              <w:t>varchar(</w:t>
            </w:r>
            <w:proofErr w:type="gramEnd"/>
            <w:r>
              <w:t>18)</w:t>
            </w:r>
          </w:p>
          <w:p w14:paraId="4E08E22D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declare @phone </w:t>
            </w:r>
            <w:proofErr w:type="gramStart"/>
            <w:r>
              <w:t>varchar(</w:t>
            </w:r>
            <w:proofErr w:type="gramEnd"/>
            <w:r>
              <w:t>11)</w:t>
            </w:r>
          </w:p>
          <w:p w14:paraId="45D9C9B7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declare @msg </w:t>
            </w:r>
            <w:proofErr w:type="gramStart"/>
            <w:r>
              <w:t>varchar(</w:t>
            </w:r>
            <w:proofErr w:type="gramEnd"/>
            <w:r>
              <w:t>200)</w:t>
            </w:r>
          </w:p>
          <w:p w14:paraId="4F1C4480" w14:textId="77777777" w:rsidR="00814299" w:rsidRDefault="00814299" w:rsidP="00BC663A">
            <w:pPr>
              <w:pStyle w:val="a7"/>
              <w:ind w:firstLine="420"/>
            </w:pPr>
            <w:r>
              <w:lastRenderedPageBreak/>
              <w:tab/>
            </w:r>
            <w:r>
              <w:tab/>
              <w:t>select @id=</w:t>
            </w:r>
            <w:proofErr w:type="spellStart"/>
            <w:r>
              <w:t>rtrim</w:t>
            </w:r>
            <w:proofErr w:type="spellEnd"/>
            <w:r>
              <w:t>(no) from inserted</w:t>
            </w:r>
          </w:p>
          <w:p w14:paraId="0A7CC63C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set @msg=u_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>_</w:t>
            </w:r>
            <w:proofErr w:type="gramStart"/>
            <w:r>
              <w:t>2.IsIdValid</w:t>
            </w:r>
            <w:proofErr w:type="gramEnd"/>
            <w:r>
              <w:t>(@id)</w:t>
            </w:r>
          </w:p>
          <w:p w14:paraId="6FCD9634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if @msg&lt;&gt;'ok'</w:t>
            </w:r>
          </w:p>
          <w:p w14:paraId="3D0841C0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BEGIN</w:t>
            </w:r>
          </w:p>
          <w:p w14:paraId="00CF3C25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  </w:t>
            </w:r>
            <w:proofErr w:type="spellStart"/>
            <w:proofErr w:type="gramStart"/>
            <w:r>
              <w:t>raiserror</w:t>
            </w:r>
            <w:proofErr w:type="spellEnd"/>
            <w:r>
              <w:t>(</w:t>
            </w:r>
            <w:proofErr w:type="spellStart"/>
            <w:proofErr w:type="gramEnd"/>
            <w:r>
              <w:t>N'error</w:t>
            </w:r>
            <w:proofErr w:type="spellEnd"/>
            <w:r>
              <w:t>: %s',16,1,@msg)</w:t>
            </w:r>
          </w:p>
          <w:p w14:paraId="2942FF4E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  ROLLBACK TRANSACTION</w:t>
            </w:r>
          </w:p>
          <w:p w14:paraId="0A491F18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END</w:t>
            </w:r>
          </w:p>
          <w:p w14:paraId="323A8CD6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select @phone=</w:t>
            </w:r>
            <w:proofErr w:type="spellStart"/>
            <w:r>
              <w:t>rtrim</w:t>
            </w:r>
            <w:proofErr w:type="spellEnd"/>
            <w:r>
              <w:t>(phone) from inserted</w:t>
            </w:r>
          </w:p>
          <w:p w14:paraId="0B39B6EA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set @msg=u_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>_</w:t>
            </w:r>
            <w:proofErr w:type="gramStart"/>
            <w:r>
              <w:t>2.IsMobilePhoneValid</w:t>
            </w:r>
            <w:proofErr w:type="gramEnd"/>
            <w:r>
              <w:t>(@phone)</w:t>
            </w:r>
          </w:p>
          <w:p w14:paraId="402ADD93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if @msg&lt;&gt;'ok'</w:t>
            </w:r>
          </w:p>
          <w:p w14:paraId="47833930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BEGIN</w:t>
            </w:r>
          </w:p>
          <w:p w14:paraId="1035D46F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  </w:t>
            </w:r>
            <w:proofErr w:type="spellStart"/>
            <w:proofErr w:type="gramStart"/>
            <w:r>
              <w:t>raiserror</w:t>
            </w:r>
            <w:proofErr w:type="spellEnd"/>
            <w:r>
              <w:t>(</w:t>
            </w:r>
            <w:proofErr w:type="spellStart"/>
            <w:proofErr w:type="gramEnd"/>
            <w:r>
              <w:t>N'error</w:t>
            </w:r>
            <w:proofErr w:type="spellEnd"/>
            <w:r>
              <w:t>: %s',16,1,@msg)</w:t>
            </w:r>
          </w:p>
          <w:p w14:paraId="7C2372AC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  ROLLBACK TRANSACTION</w:t>
            </w:r>
          </w:p>
          <w:p w14:paraId="76F33435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END</w:t>
            </w:r>
          </w:p>
          <w:p w14:paraId="6B26BBAE" w14:textId="77777777" w:rsidR="00814299" w:rsidRDefault="00814299" w:rsidP="00BC663A">
            <w:pPr>
              <w:pStyle w:val="a7"/>
              <w:ind w:firstLineChars="0" w:firstLine="0"/>
            </w:pPr>
            <w:r>
              <w:tab/>
              <w:t>end</w:t>
            </w:r>
          </w:p>
        </w:tc>
      </w:tr>
    </w:tbl>
    <w:p w14:paraId="7F991C4B" w14:textId="77777777" w:rsidR="00814299" w:rsidRDefault="00814299" w:rsidP="00814299"/>
    <w:p w14:paraId="2FDF52E5" w14:textId="77777777" w:rsidR="00814299" w:rsidRDefault="00814299" w:rsidP="00814299">
      <w:pPr>
        <w:pStyle w:val="4"/>
        <w:tabs>
          <w:tab w:val="num" w:pos="851"/>
        </w:tabs>
        <w:spacing w:line="376" w:lineRule="auto"/>
      </w:pPr>
      <w:bookmarkStart w:id="204" w:name="_Toc24927157"/>
      <w:r>
        <w:rPr>
          <w:rFonts w:hint="eastAsia"/>
        </w:rPr>
        <w:t>校验商家身份证号和手机号</w:t>
      </w:r>
      <w:bookmarkEnd w:id="204"/>
    </w:p>
    <w:p w14:paraId="257BF987" w14:textId="77777777" w:rsidR="00814299" w:rsidRPr="00FB1786" w:rsidRDefault="00814299" w:rsidP="00814299">
      <w:pPr>
        <w:keepNext/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4299" w14:paraId="049FB99B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20207DD2" w14:textId="77777777" w:rsidR="00814299" w:rsidRDefault="00814299" w:rsidP="00BC663A">
            <w:pPr>
              <w:pStyle w:val="a7"/>
              <w:ind w:firstLine="420"/>
            </w:pPr>
            <w:r>
              <w:t xml:space="preserve">create trigger 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</w:p>
          <w:p w14:paraId="1987A999" w14:textId="77777777" w:rsidR="00814299" w:rsidRDefault="00814299" w:rsidP="00BC663A">
            <w:pPr>
              <w:pStyle w:val="a7"/>
              <w:ind w:firstLine="420"/>
            </w:pPr>
            <w:r>
              <w:t>on seller</w:t>
            </w:r>
          </w:p>
          <w:p w14:paraId="048210ED" w14:textId="77777777" w:rsidR="00814299" w:rsidRDefault="00814299" w:rsidP="00BC663A">
            <w:pPr>
              <w:pStyle w:val="a7"/>
              <w:ind w:firstLine="420"/>
            </w:pPr>
            <w:r>
              <w:t xml:space="preserve">for </w:t>
            </w:r>
          </w:p>
          <w:p w14:paraId="0CD00C5F" w14:textId="77777777" w:rsidR="00814299" w:rsidRDefault="00814299" w:rsidP="00BC663A">
            <w:pPr>
              <w:pStyle w:val="a7"/>
              <w:ind w:firstLine="420"/>
            </w:pPr>
            <w:proofErr w:type="spellStart"/>
            <w:proofErr w:type="gramStart"/>
            <w:r>
              <w:t>insert,update</w:t>
            </w:r>
            <w:proofErr w:type="spellEnd"/>
            <w:proofErr w:type="gramEnd"/>
          </w:p>
          <w:p w14:paraId="24775BCD" w14:textId="77777777" w:rsidR="00814299" w:rsidRDefault="00814299" w:rsidP="00BC663A">
            <w:pPr>
              <w:pStyle w:val="a7"/>
              <w:ind w:firstLine="420"/>
            </w:pPr>
            <w:r>
              <w:t>as</w:t>
            </w:r>
          </w:p>
          <w:p w14:paraId="12097F4C" w14:textId="77777777" w:rsidR="00814299" w:rsidRDefault="00814299" w:rsidP="00BC663A">
            <w:pPr>
              <w:pStyle w:val="a7"/>
              <w:ind w:firstLine="420"/>
            </w:pPr>
            <w:r>
              <w:tab/>
              <w:t>begin</w:t>
            </w:r>
          </w:p>
          <w:p w14:paraId="11654674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declare @id </w:t>
            </w:r>
            <w:proofErr w:type="gramStart"/>
            <w:r>
              <w:t>varchar(</w:t>
            </w:r>
            <w:proofErr w:type="gramEnd"/>
            <w:r>
              <w:t>18)</w:t>
            </w:r>
          </w:p>
          <w:p w14:paraId="754C7A53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declare @phone </w:t>
            </w:r>
            <w:proofErr w:type="gramStart"/>
            <w:r>
              <w:t>varchar(</w:t>
            </w:r>
            <w:proofErr w:type="gramEnd"/>
            <w:r>
              <w:t>11)</w:t>
            </w:r>
          </w:p>
          <w:p w14:paraId="11FDA61C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declare @msg </w:t>
            </w:r>
            <w:proofErr w:type="gramStart"/>
            <w:r>
              <w:t>varchar(</w:t>
            </w:r>
            <w:proofErr w:type="gramEnd"/>
            <w:r>
              <w:t>200)</w:t>
            </w:r>
          </w:p>
          <w:p w14:paraId="4ADA3FA3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select @id=</w:t>
            </w:r>
            <w:proofErr w:type="spellStart"/>
            <w:r>
              <w:t>rtrim</w:t>
            </w:r>
            <w:proofErr w:type="spellEnd"/>
            <w:r>
              <w:t>(no) from inserted</w:t>
            </w:r>
          </w:p>
          <w:p w14:paraId="31C82449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set @msg= u_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>_</w:t>
            </w:r>
            <w:proofErr w:type="gramStart"/>
            <w:r>
              <w:t>2.IsIdValid</w:t>
            </w:r>
            <w:proofErr w:type="gramEnd"/>
            <w:r>
              <w:t>(@id)</w:t>
            </w:r>
          </w:p>
          <w:p w14:paraId="6624D6B7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if @msg&lt;&gt;'ok'</w:t>
            </w:r>
          </w:p>
          <w:p w14:paraId="2E4E0E49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BEGIN</w:t>
            </w:r>
          </w:p>
          <w:p w14:paraId="0386DE44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  </w:t>
            </w:r>
            <w:proofErr w:type="spellStart"/>
            <w:proofErr w:type="gramStart"/>
            <w:r>
              <w:t>raiserror</w:t>
            </w:r>
            <w:proofErr w:type="spellEnd"/>
            <w:r>
              <w:t>(</w:t>
            </w:r>
            <w:proofErr w:type="spellStart"/>
            <w:proofErr w:type="gramEnd"/>
            <w:r>
              <w:t>N'error</w:t>
            </w:r>
            <w:proofErr w:type="spellEnd"/>
            <w:r>
              <w:t>: %s',16,1,@msg)</w:t>
            </w:r>
          </w:p>
          <w:p w14:paraId="68097EB6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  ROLLBACK TRANSACTION</w:t>
            </w:r>
          </w:p>
          <w:p w14:paraId="4F4F0C2B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END</w:t>
            </w:r>
          </w:p>
          <w:p w14:paraId="2692B7B9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select @phone=</w:t>
            </w:r>
            <w:proofErr w:type="spellStart"/>
            <w:r>
              <w:t>rtrim</w:t>
            </w:r>
            <w:proofErr w:type="spellEnd"/>
            <w:r>
              <w:t>(phone) from inserted</w:t>
            </w:r>
          </w:p>
          <w:p w14:paraId="659EEF79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set @msg= u_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>_</w:t>
            </w:r>
            <w:proofErr w:type="gramStart"/>
            <w:r>
              <w:t>2.IsMobilePhoneValid</w:t>
            </w:r>
            <w:proofErr w:type="gramEnd"/>
            <w:r>
              <w:t>(@phone)</w:t>
            </w:r>
          </w:p>
          <w:p w14:paraId="1D55E8CC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  <w:t>if @msg&lt;&gt;'ok'</w:t>
            </w:r>
          </w:p>
          <w:p w14:paraId="03D0ACE9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BEGIN</w:t>
            </w:r>
          </w:p>
          <w:p w14:paraId="77860F1A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  </w:t>
            </w:r>
            <w:proofErr w:type="spellStart"/>
            <w:proofErr w:type="gramStart"/>
            <w:r>
              <w:t>raiserror</w:t>
            </w:r>
            <w:proofErr w:type="spellEnd"/>
            <w:r>
              <w:t>(</w:t>
            </w:r>
            <w:proofErr w:type="spellStart"/>
            <w:proofErr w:type="gramEnd"/>
            <w:r>
              <w:t>N'error</w:t>
            </w:r>
            <w:proofErr w:type="spellEnd"/>
            <w:r>
              <w:t>: %s',16,1,@msg)</w:t>
            </w:r>
          </w:p>
          <w:p w14:paraId="6CFE5BF1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  ROLLBACK TRANSACTION</w:t>
            </w:r>
          </w:p>
          <w:p w14:paraId="751A245C" w14:textId="77777777" w:rsidR="00814299" w:rsidRDefault="0081429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END</w:t>
            </w:r>
          </w:p>
          <w:p w14:paraId="06F1C859" w14:textId="77777777" w:rsidR="00814299" w:rsidRDefault="00814299" w:rsidP="00BC663A">
            <w:pPr>
              <w:pStyle w:val="a7"/>
              <w:ind w:firstLineChars="0" w:firstLine="0"/>
            </w:pPr>
            <w:r>
              <w:tab/>
              <w:t>end</w:t>
            </w:r>
          </w:p>
        </w:tc>
      </w:tr>
    </w:tbl>
    <w:p w14:paraId="7EA0166B" w14:textId="77777777" w:rsidR="00814299" w:rsidRDefault="00814299" w:rsidP="00814299"/>
    <w:p w14:paraId="5E890007" w14:textId="77777777" w:rsidR="00814299" w:rsidRPr="005D6EFD" w:rsidRDefault="00814299" w:rsidP="00814299">
      <w:pPr>
        <w:pStyle w:val="4"/>
        <w:tabs>
          <w:tab w:val="num" w:pos="851"/>
        </w:tabs>
        <w:spacing w:line="376" w:lineRule="auto"/>
      </w:pPr>
      <w:bookmarkStart w:id="205" w:name="_Toc24927158"/>
      <w:r>
        <w:rPr>
          <w:rFonts w:hint="eastAsia"/>
        </w:rPr>
        <w:lastRenderedPageBreak/>
        <w:t>订单信息插入记录</w:t>
      </w:r>
      <w:bookmarkEnd w:id="205"/>
    </w:p>
    <w:p w14:paraId="48D301CE" w14:textId="77777777" w:rsidR="00814299" w:rsidRPr="00FB1786" w:rsidRDefault="00814299" w:rsidP="00814299">
      <w:pPr>
        <w:keepNext/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4299" w14:paraId="4698C0D2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61F91FF0" w14:textId="77777777" w:rsidR="00814299" w:rsidRDefault="00814299" w:rsidP="00BC663A">
            <w:pPr>
              <w:pStyle w:val="a7"/>
              <w:ind w:firstLine="420"/>
            </w:pPr>
            <w:proofErr w:type="gramStart"/>
            <w:r>
              <w:t>create  trigger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t</w:t>
            </w:r>
            <w:r>
              <w:t>ri_</w:t>
            </w:r>
            <w:r>
              <w:rPr>
                <w:rFonts w:hint="eastAsia"/>
              </w:rPr>
              <w:t>order</w:t>
            </w:r>
            <w:r>
              <w:t>_</w:t>
            </w:r>
            <w:r>
              <w:rPr>
                <w:rFonts w:hint="eastAsia"/>
              </w:rPr>
              <w:t>mes</w:t>
            </w:r>
            <w:r>
              <w:t>_ins</w:t>
            </w:r>
            <w:proofErr w:type="spellEnd"/>
          </w:p>
          <w:p w14:paraId="2D4B2DCE" w14:textId="77777777" w:rsidR="00814299" w:rsidRDefault="00814299" w:rsidP="00BC663A">
            <w:pPr>
              <w:pStyle w:val="a7"/>
              <w:ind w:firstLine="420"/>
            </w:pPr>
            <w:r>
              <w:t xml:space="preserve">on </w:t>
            </w:r>
            <w:proofErr w:type="spellStart"/>
            <w:r>
              <w:rPr>
                <w:rFonts w:hint="eastAsia"/>
              </w:rPr>
              <w:t>vl_order</w:t>
            </w:r>
            <w:proofErr w:type="spellEnd"/>
          </w:p>
          <w:p w14:paraId="3828F5BA" w14:textId="77777777" w:rsidR="00814299" w:rsidRDefault="00814299" w:rsidP="00BC663A">
            <w:pPr>
              <w:pStyle w:val="a7"/>
              <w:ind w:firstLine="420"/>
            </w:pPr>
            <w:r>
              <w:t>instead of</w:t>
            </w:r>
          </w:p>
          <w:p w14:paraId="1667BBC3" w14:textId="77777777" w:rsidR="00814299" w:rsidRDefault="00814299" w:rsidP="00BC663A">
            <w:pPr>
              <w:pStyle w:val="a7"/>
              <w:ind w:firstLine="420"/>
            </w:pPr>
            <w:r>
              <w:t>insert</w:t>
            </w:r>
          </w:p>
          <w:p w14:paraId="249ADD7E" w14:textId="77777777" w:rsidR="00814299" w:rsidRDefault="00814299" w:rsidP="00BC663A">
            <w:pPr>
              <w:pStyle w:val="a7"/>
              <w:ind w:firstLine="420"/>
            </w:pPr>
            <w:r>
              <w:t>as</w:t>
            </w:r>
          </w:p>
          <w:p w14:paraId="642FE058" w14:textId="77777777" w:rsidR="00814299" w:rsidRDefault="00814299" w:rsidP="00BC663A">
            <w:pPr>
              <w:pStyle w:val="a7"/>
              <w:ind w:firstLine="420"/>
            </w:pPr>
            <w:r>
              <w:t>begin</w:t>
            </w:r>
          </w:p>
          <w:p w14:paraId="1BBE8B4E" w14:textId="77777777" w:rsidR="00814299" w:rsidRDefault="00814299" w:rsidP="00BC663A">
            <w:pPr>
              <w:pStyle w:val="a7"/>
              <w:ind w:firstLine="420"/>
            </w:pPr>
            <w:r>
              <w:tab/>
              <w:t xml:space="preserve">insert into </w:t>
            </w:r>
            <w:proofErr w:type="spellStart"/>
            <w:r>
              <w:t>tr_account</w:t>
            </w:r>
            <w:proofErr w:type="spellEnd"/>
            <w:r>
              <w:t xml:space="preserve"> (</w:t>
            </w:r>
            <w:proofErr w:type="spellStart"/>
            <w:r w:rsidRPr="00095A29">
              <w:t>id_buyer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t>id_seller</w:t>
            </w:r>
            <w:proofErr w:type="spellEnd"/>
            <w:r>
              <w:t>,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name_</w:t>
            </w:r>
            <w:proofErr w:type="gramStart"/>
            <w:r w:rsidRPr="00095A29">
              <w:rPr>
                <w:rFonts w:hint="eastAsia"/>
              </w:rPr>
              <w:t>book</w:t>
            </w:r>
            <w:proofErr w:type="spellEnd"/>
            <w:r w:rsidRPr="00095A2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,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</w:t>
            </w:r>
            <w:proofErr w:type="gramEnd"/>
            <w:r w:rsidRPr="00095A29">
              <w:t>_book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  <w:r>
              <w:t>)</w:t>
            </w:r>
          </w:p>
          <w:p w14:paraId="77F2E20F" w14:textId="77777777" w:rsidR="00814299" w:rsidRDefault="00814299" w:rsidP="00BC663A">
            <w:pPr>
              <w:pStyle w:val="a7"/>
              <w:ind w:firstLine="420"/>
            </w:pPr>
            <w:r>
              <w:tab/>
              <w:t xml:space="preserve">select </w:t>
            </w:r>
            <w:proofErr w:type="spellStart"/>
            <w:r w:rsidRPr="00095A29">
              <w:t>id_buyer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t>id_seller</w:t>
            </w:r>
            <w:proofErr w:type="spellEnd"/>
            <w:r>
              <w:t>,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name_</w:t>
            </w:r>
            <w:proofErr w:type="gramStart"/>
            <w:r w:rsidRPr="00095A29">
              <w:rPr>
                <w:rFonts w:hint="eastAsia"/>
              </w:rPr>
              <w:t>book</w:t>
            </w:r>
            <w:proofErr w:type="spellEnd"/>
            <w:r w:rsidRPr="00095A2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,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</w:t>
            </w:r>
            <w:proofErr w:type="gramEnd"/>
            <w:r w:rsidRPr="00095A29">
              <w:t>_book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</w:p>
          <w:p w14:paraId="3BD75887" w14:textId="77777777" w:rsidR="00814299" w:rsidRDefault="00814299" w:rsidP="00BC663A">
            <w:pPr>
              <w:pStyle w:val="a7"/>
              <w:ind w:firstLine="420"/>
            </w:pPr>
            <w:r>
              <w:tab/>
              <w:t>from inserted</w:t>
            </w:r>
          </w:p>
          <w:p w14:paraId="4F6C0F47" w14:textId="77777777" w:rsidR="00814299" w:rsidRDefault="00814299" w:rsidP="00BC663A">
            <w:pPr>
              <w:pStyle w:val="a7"/>
              <w:ind w:firstLine="420"/>
            </w:pPr>
            <w:r>
              <w:t>end</w:t>
            </w:r>
          </w:p>
          <w:p w14:paraId="7F9307A2" w14:textId="77777777" w:rsidR="00814299" w:rsidRDefault="00814299" w:rsidP="00BC663A">
            <w:pPr>
              <w:pStyle w:val="a7"/>
              <w:ind w:firstLineChars="0" w:firstLine="0"/>
            </w:pPr>
          </w:p>
        </w:tc>
      </w:tr>
    </w:tbl>
    <w:p w14:paraId="3BCB0B41" w14:textId="77777777" w:rsidR="00814299" w:rsidRPr="00814299" w:rsidRDefault="00814299" w:rsidP="00814299"/>
    <w:p w14:paraId="6C005975" w14:textId="24A4D391" w:rsidR="001A5481" w:rsidRPr="004D11F2" w:rsidRDefault="00810C71" w:rsidP="001A5481">
      <w:pPr>
        <w:pStyle w:val="2"/>
      </w:pPr>
      <w:bookmarkStart w:id="206" w:name="_Toc24927159"/>
      <w:r>
        <w:rPr>
          <w:rFonts w:hint="eastAsia"/>
        </w:rPr>
        <w:t>卖家业务</w:t>
      </w:r>
      <w:bookmarkEnd w:id="206"/>
    </w:p>
    <w:p w14:paraId="6474DD1B" w14:textId="59404DC1" w:rsidR="001A5481" w:rsidRDefault="00DF1EE2" w:rsidP="001A5481">
      <w:pPr>
        <w:pStyle w:val="3"/>
      </w:pPr>
      <w:bookmarkStart w:id="207" w:name="_Toc24927160"/>
      <w:r>
        <w:rPr>
          <w:rFonts w:hint="eastAsia"/>
        </w:rPr>
        <w:t>序列</w:t>
      </w:r>
      <w:bookmarkEnd w:id="207"/>
    </w:p>
    <w:p w14:paraId="7744E4FC" w14:textId="349EF621" w:rsidR="001E4207" w:rsidRDefault="001E4207" w:rsidP="001E42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流水号列表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1806"/>
        <w:gridCol w:w="763"/>
        <w:gridCol w:w="1051"/>
        <w:gridCol w:w="1169"/>
        <w:gridCol w:w="1169"/>
        <w:gridCol w:w="2151"/>
        <w:gridCol w:w="1169"/>
        <w:gridCol w:w="647"/>
      </w:tblGrid>
      <w:tr w:rsidR="000D0C5C" w14:paraId="59DDA8EC" w14:textId="77777777" w:rsidTr="00602DC8">
        <w:tc>
          <w:tcPr>
            <w:tcW w:w="354" w:type="pct"/>
            <w:shd w:val="clear" w:color="auto" w:fill="D9D9D9"/>
          </w:tcPr>
          <w:p w14:paraId="499D2DEC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45" w:type="pct"/>
            <w:shd w:val="clear" w:color="auto" w:fill="D9D9D9"/>
          </w:tcPr>
          <w:p w14:paraId="2DF795BF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57" w:type="pct"/>
            <w:shd w:val="clear" w:color="auto" w:fill="D9D9D9"/>
          </w:tcPr>
          <w:p w14:paraId="0E388027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492" w:type="pct"/>
            <w:shd w:val="clear" w:color="auto" w:fill="D9D9D9"/>
          </w:tcPr>
          <w:p w14:paraId="289921C0" w14:textId="77777777" w:rsidR="000D0C5C" w:rsidRDefault="000D0C5C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547" w:type="pct"/>
            <w:shd w:val="clear" w:color="auto" w:fill="D9D9D9"/>
          </w:tcPr>
          <w:p w14:paraId="15B08477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步长</w:t>
            </w:r>
          </w:p>
        </w:tc>
        <w:tc>
          <w:tcPr>
            <w:tcW w:w="547" w:type="pct"/>
            <w:shd w:val="clear" w:color="auto" w:fill="D9D9D9"/>
          </w:tcPr>
          <w:p w14:paraId="2FD6882C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最小值</w:t>
            </w:r>
          </w:p>
        </w:tc>
        <w:tc>
          <w:tcPr>
            <w:tcW w:w="1007" w:type="pct"/>
            <w:shd w:val="clear" w:color="auto" w:fill="D9D9D9"/>
          </w:tcPr>
          <w:p w14:paraId="5432C9A3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最大值</w:t>
            </w:r>
          </w:p>
        </w:tc>
        <w:tc>
          <w:tcPr>
            <w:tcW w:w="547" w:type="pct"/>
            <w:shd w:val="clear" w:color="auto" w:fill="D9D9D9"/>
          </w:tcPr>
          <w:p w14:paraId="3B6E6142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应用场合</w:t>
            </w:r>
          </w:p>
        </w:tc>
        <w:tc>
          <w:tcPr>
            <w:tcW w:w="303" w:type="pct"/>
            <w:shd w:val="clear" w:color="auto" w:fill="D9D9D9"/>
          </w:tcPr>
          <w:p w14:paraId="14960229" w14:textId="77777777" w:rsidR="000D0C5C" w:rsidRDefault="000D0C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D0C5C" w14:paraId="31AD243C" w14:textId="77777777" w:rsidTr="00602DC8">
        <w:tc>
          <w:tcPr>
            <w:tcW w:w="354" w:type="pct"/>
            <w:shd w:val="clear" w:color="auto" w:fill="auto"/>
          </w:tcPr>
          <w:p w14:paraId="27A65142" w14:textId="77777777" w:rsidR="000D0C5C" w:rsidRDefault="000D0C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45" w:type="pct"/>
            <w:shd w:val="clear" w:color="auto" w:fill="auto"/>
          </w:tcPr>
          <w:p w14:paraId="32881D8E" w14:textId="77777777" w:rsidR="000D0C5C" w:rsidRDefault="000D0C5C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seq_a</w:t>
            </w:r>
            <w:r>
              <w:t>rea_id</w:t>
            </w:r>
            <w:proofErr w:type="spellEnd"/>
          </w:p>
        </w:tc>
        <w:tc>
          <w:tcPr>
            <w:tcW w:w="357" w:type="pct"/>
          </w:tcPr>
          <w:p w14:paraId="2AE29C7D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492" w:type="pct"/>
          </w:tcPr>
          <w:p w14:paraId="529A4153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47" w:type="pct"/>
          </w:tcPr>
          <w:p w14:paraId="02C8E5CC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47" w:type="pct"/>
          </w:tcPr>
          <w:p w14:paraId="70247203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007" w:type="pct"/>
          </w:tcPr>
          <w:p w14:paraId="4136D20E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547" w:type="pct"/>
            <w:shd w:val="clear" w:color="auto" w:fill="auto"/>
          </w:tcPr>
          <w:p w14:paraId="6F254251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303" w:type="pct"/>
          </w:tcPr>
          <w:p w14:paraId="036E1876" w14:textId="77777777" w:rsidR="000D0C5C" w:rsidRDefault="000D0C5C" w:rsidP="00602DC8">
            <w:pPr>
              <w:pStyle w:val="a7"/>
              <w:ind w:firstLineChars="0" w:firstLine="0"/>
            </w:pPr>
          </w:p>
        </w:tc>
      </w:tr>
      <w:tr w:rsidR="000D0C5C" w14:paraId="392D0869" w14:textId="77777777" w:rsidTr="00602DC8">
        <w:tc>
          <w:tcPr>
            <w:tcW w:w="354" w:type="pct"/>
            <w:shd w:val="clear" w:color="auto" w:fill="auto"/>
          </w:tcPr>
          <w:p w14:paraId="5A53E291" w14:textId="77777777" w:rsidR="000D0C5C" w:rsidRDefault="000D0C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45" w:type="pct"/>
            <w:shd w:val="clear" w:color="auto" w:fill="auto"/>
          </w:tcPr>
          <w:p w14:paraId="5F27CD89" w14:textId="77777777" w:rsidR="000D0C5C" w:rsidRDefault="000D0C5C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</w:t>
            </w:r>
            <w:r w:rsidRPr="005838E7">
              <w:t>storehouse</w:t>
            </w:r>
            <w:r w:rsidRPr="00067238">
              <w:t>_id</w:t>
            </w:r>
            <w:proofErr w:type="spellEnd"/>
          </w:p>
        </w:tc>
        <w:tc>
          <w:tcPr>
            <w:tcW w:w="357" w:type="pct"/>
          </w:tcPr>
          <w:p w14:paraId="1504DA16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92" w:type="pct"/>
          </w:tcPr>
          <w:p w14:paraId="762F453F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47" w:type="pct"/>
          </w:tcPr>
          <w:p w14:paraId="0E807820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47" w:type="pct"/>
          </w:tcPr>
          <w:p w14:paraId="718D2F60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007" w:type="pct"/>
          </w:tcPr>
          <w:p w14:paraId="505F6837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999999999999</w:t>
            </w:r>
          </w:p>
        </w:tc>
        <w:tc>
          <w:tcPr>
            <w:tcW w:w="547" w:type="pct"/>
            <w:shd w:val="clear" w:color="auto" w:fill="auto"/>
          </w:tcPr>
          <w:p w14:paraId="772DE702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仓库编号</w:t>
            </w:r>
          </w:p>
        </w:tc>
        <w:tc>
          <w:tcPr>
            <w:tcW w:w="303" w:type="pct"/>
          </w:tcPr>
          <w:p w14:paraId="3704408C" w14:textId="77777777" w:rsidR="000D0C5C" w:rsidRDefault="000D0C5C" w:rsidP="00602DC8">
            <w:pPr>
              <w:pStyle w:val="a7"/>
              <w:ind w:firstLineChars="0" w:firstLine="0"/>
            </w:pPr>
          </w:p>
        </w:tc>
      </w:tr>
      <w:tr w:rsidR="000D0C5C" w14:paraId="1E525C92" w14:textId="77777777" w:rsidTr="00602DC8">
        <w:tc>
          <w:tcPr>
            <w:tcW w:w="354" w:type="pct"/>
            <w:shd w:val="clear" w:color="auto" w:fill="auto"/>
          </w:tcPr>
          <w:p w14:paraId="0FA87DE9" w14:textId="77777777" w:rsidR="000D0C5C" w:rsidRDefault="000D0C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845" w:type="pct"/>
            <w:shd w:val="clear" w:color="auto" w:fill="auto"/>
          </w:tcPr>
          <w:p w14:paraId="4DF31E59" w14:textId="77777777" w:rsidR="000D0C5C" w:rsidRDefault="000D0C5C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</w:t>
            </w:r>
            <w:r>
              <w:t>order_id</w:t>
            </w:r>
            <w:proofErr w:type="spellEnd"/>
          </w:p>
        </w:tc>
        <w:tc>
          <w:tcPr>
            <w:tcW w:w="357" w:type="pct"/>
          </w:tcPr>
          <w:p w14:paraId="02E019D9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18</w:t>
            </w:r>
          </w:p>
        </w:tc>
        <w:tc>
          <w:tcPr>
            <w:tcW w:w="492" w:type="pct"/>
          </w:tcPr>
          <w:p w14:paraId="6A4C4151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47" w:type="pct"/>
          </w:tcPr>
          <w:p w14:paraId="0A72B612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547" w:type="pct"/>
          </w:tcPr>
          <w:p w14:paraId="6DBF7B65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007" w:type="pct"/>
          </w:tcPr>
          <w:p w14:paraId="65EDCDFF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999999999999999999</w:t>
            </w:r>
          </w:p>
        </w:tc>
        <w:tc>
          <w:tcPr>
            <w:tcW w:w="547" w:type="pct"/>
            <w:shd w:val="clear" w:color="auto" w:fill="auto"/>
          </w:tcPr>
          <w:p w14:paraId="6F0496A9" w14:textId="77777777" w:rsidR="000D0C5C" w:rsidRDefault="000D0C5C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303" w:type="pct"/>
          </w:tcPr>
          <w:p w14:paraId="1E14C83C" w14:textId="77777777" w:rsidR="000D0C5C" w:rsidRDefault="000D0C5C" w:rsidP="00602DC8">
            <w:pPr>
              <w:pStyle w:val="a7"/>
              <w:ind w:firstLineChars="0" w:firstLine="0"/>
            </w:pPr>
          </w:p>
        </w:tc>
      </w:tr>
    </w:tbl>
    <w:p w14:paraId="5E4DA81B" w14:textId="1A6CDF2D" w:rsidR="001E4207" w:rsidRDefault="001E4207" w:rsidP="001E42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D0C5C" w14:paraId="0F95D15A" w14:textId="77777777" w:rsidTr="00602DC8">
        <w:tc>
          <w:tcPr>
            <w:tcW w:w="5000" w:type="pct"/>
            <w:shd w:val="clear" w:color="auto" w:fill="auto"/>
          </w:tcPr>
          <w:p w14:paraId="02D3DAB7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创建序列，用于：区域编号</w:t>
            </w:r>
          </w:p>
          <w:p w14:paraId="147A588E" w14:textId="77777777" w:rsidR="000D0C5C" w:rsidRDefault="000D0C5C" w:rsidP="00602DC8">
            <w:pPr>
              <w:pStyle w:val="a7"/>
              <w:ind w:firstLineChars="0" w:firstLine="0"/>
            </w:pPr>
            <w:r>
              <w:t xml:space="preserve">create sequence u_2_1_3_2.seq_area_id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34A3EA4C" w14:textId="77777777" w:rsidR="000D0C5C" w:rsidRDefault="000D0C5C" w:rsidP="00602DC8">
            <w:pPr>
              <w:pStyle w:val="a7"/>
              <w:ind w:firstLineChars="0" w:firstLine="0"/>
            </w:pPr>
          </w:p>
          <w:p w14:paraId="0F60449F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创建序列，用于：仓库编号</w:t>
            </w:r>
          </w:p>
          <w:p w14:paraId="7B354786" w14:textId="77777777" w:rsidR="000D0C5C" w:rsidRDefault="000D0C5C" w:rsidP="00602DC8">
            <w:pPr>
              <w:pStyle w:val="a7"/>
              <w:ind w:firstLineChars="0" w:firstLine="0"/>
            </w:pPr>
            <w:r>
              <w:t xml:space="preserve">create sequence u_2_1_3_2.seq_storehouse_id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999999999999 ;</w:t>
            </w:r>
            <w:proofErr w:type="gramEnd"/>
          </w:p>
          <w:p w14:paraId="4605CF9F" w14:textId="77777777" w:rsidR="000D0C5C" w:rsidRDefault="000D0C5C" w:rsidP="00602DC8">
            <w:pPr>
              <w:pStyle w:val="a7"/>
              <w:ind w:firstLineChars="0" w:firstLine="0"/>
            </w:pPr>
          </w:p>
          <w:p w14:paraId="67FAEEFC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创建序列，用于：订单编号</w:t>
            </w:r>
          </w:p>
          <w:p w14:paraId="20AF2CCA" w14:textId="77777777" w:rsidR="000D0C5C" w:rsidRDefault="000D0C5C" w:rsidP="00602DC8">
            <w:pPr>
              <w:pStyle w:val="a7"/>
              <w:ind w:firstLineChars="0" w:firstLine="0"/>
            </w:pPr>
            <w:r>
              <w:t xml:space="preserve">create sequence u_2_1_3_2.seq_order_id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999999999999999999 ;</w:t>
            </w:r>
            <w:proofErr w:type="gramEnd"/>
          </w:p>
          <w:p w14:paraId="7B5602CB" w14:textId="77777777" w:rsidR="000D0C5C" w:rsidRDefault="000D0C5C" w:rsidP="00602DC8">
            <w:pPr>
              <w:pStyle w:val="a7"/>
              <w:ind w:firstLineChars="0" w:firstLine="0"/>
            </w:pPr>
          </w:p>
          <w:p w14:paraId="2DB6158A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','SCHEMA','u_2_1_3_2','SEQUENCE','seq_area_id'</w:t>
            </w:r>
          </w:p>
          <w:p w14:paraId="3D652946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','SCHEM</w:t>
            </w:r>
            <w:r>
              <w:t>A','u_2_1_3_2','SEQUENCE','seq_storehouse_id'</w:t>
            </w:r>
          </w:p>
          <w:p w14:paraId="6CED299C" w14:textId="77777777" w:rsidR="000D0C5C" w:rsidRDefault="000D0C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','SCHEMA','u_2_1_3_2','SEQUENCE','seq_order_id'</w:t>
            </w:r>
          </w:p>
          <w:p w14:paraId="616234F0" w14:textId="77777777" w:rsidR="000D0C5C" w:rsidRPr="00974E3A" w:rsidRDefault="000D0C5C" w:rsidP="00602DC8">
            <w:pPr>
              <w:pStyle w:val="a7"/>
              <w:ind w:firstLineChars="0" w:firstLine="0"/>
            </w:pPr>
          </w:p>
        </w:tc>
      </w:tr>
    </w:tbl>
    <w:p w14:paraId="324EC3DA" w14:textId="77777777" w:rsidR="001E4207" w:rsidRDefault="001E4207" w:rsidP="001E4207">
      <w:pPr>
        <w:pStyle w:val="3"/>
      </w:pPr>
      <w:bookmarkStart w:id="208" w:name="_Toc24927161"/>
      <w:r>
        <w:rPr>
          <w:rFonts w:hint="eastAsia"/>
        </w:rPr>
        <w:t>表</w:t>
      </w:r>
      <w:bookmarkEnd w:id="208"/>
    </w:p>
    <w:p w14:paraId="12BC48DB" w14:textId="65E72AC7" w:rsidR="001E4207" w:rsidRPr="00FB1786" w:rsidRDefault="001E4207" w:rsidP="001E42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0"/>
        <w:gridCol w:w="1948"/>
        <w:gridCol w:w="1948"/>
        <w:gridCol w:w="5766"/>
      </w:tblGrid>
      <w:tr w:rsidR="001E4207" w14:paraId="7A2EDD49" w14:textId="77777777" w:rsidTr="007622D7">
        <w:tc>
          <w:tcPr>
            <w:tcW w:w="477" w:type="pct"/>
            <w:shd w:val="clear" w:color="auto" w:fill="D9D9D9"/>
          </w:tcPr>
          <w:p w14:paraId="5C43B80C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912" w:type="pct"/>
            <w:shd w:val="clear" w:color="auto" w:fill="D9D9D9"/>
          </w:tcPr>
          <w:p w14:paraId="2CF890EF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912" w:type="pct"/>
            <w:shd w:val="clear" w:color="auto" w:fill="D9D9D9"/>
          </w:tcPr>
          <w:p w14:paraId="56DCDBDE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2699" w:type="pct"/>
            <w:shd w:val="clear" w:color="auto" w:fill="D9D9D9"/>
          </w:tcPr>
          <w:p w14:paraId="71EBB294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E4207" w14:paraId="3714FCCA" w14:textId="77777777" w:rsidTr="007622D7">
        <w:tc>
          <w:tcPr>
            <w:tcW w:w="477" w:type="pct"/>
            <w:shd w:val="clear" w:color="auto" w:fill="auto"/>
          </w:tcPr>
          <w:p w14:paraId="72EC2DBB" w14:textId="1394493C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12" w:type="pct"/>
          </w:tcPr>
          <w:p w14:paraId="69A354A5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912" w:type="pct"/>
          </w:tcPr>
          <w:p w14:paraId="39F32591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area</w:t>
            </w:r>
          </w:p>
        </w:tc>
        <w:tc>
          <w:tcPr>
            <w:tcW w:w="2699" w:type="pct"/>
            <w:shd w:val="clear" w:color="auto" w:fill="auto"/>
          </w:tcPr>
          <w:p w14:paraId="3FF50D88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7E7C22A9" w14:textId="77777777" w:rsidTr="007622D7">
        <w:tc>
          <w:tcPr>
            <w:tcW w:w="477" w:type="pct"/>
            <w:shd w:val="clear" w:color="auto" w:fill="auto"/>
          </w:tcPr>
          <w:p w14:paraId="3B3297D1" w14:textId="09EB1B7D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12" w:type="pct"/>
          </w:tcPr>
          <w:p w14:paraId="1EF6FCE0" w14:textId="77777777" w:rsidR="001E4207" w:rsidRDefault="001E4207" w:rsidP="007622D7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</w:t>
            </w:r>
          </w:p>
        </w:tc>
        <w:tc>
          <w:tcPr>
            <w:tcW w:w="912" w:type="pct"/>
          </w:tcPr>
          <w:p w14:paraId="044FEFF3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seller</w:t>
            </w:r>
          </w:p>
        </w:tc>
        <w:tc>
          <w:tcPr>
            <w:tcW w:w="2699" w:type="pct"/>
            <w:shd w:val="clear" w:color="auto" w:fill="auto"/>
          </w:tcPr>
          <w:p w14:paraId="09B4F733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4CEE8257" w14:textId="77777777" w:rsidTr="007622D7">
        <w:tc>
          <w:tcPr>
            <w:tcW w:w="477" w:type="pct"/>
            <w:shd w:val="clear" w:color="auto" w:fill="auto"/>
          </w:tcPr>
          <w:p w14:paraId="7B4AA401" w14:textId="5CB32636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12" w:type="pct"/>
          </w:tcPr>
          <w:p w14:paraId="7982A8E1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</w:p>
        </w:tc>
        <w:tc>
          <w:tcPr>
            <w:tcW w:w="912" w:type="pct"/>
          </w:tcPr>
          <w:p w14:paraId="2495BCF2" w14:textId="77777777" w:rsidR="001E4207" w:rsidRDefault="001E4207" w:rsidP="007622D7">
            <w:pPr>
              <w:pStyle w:val="a7"/>
              <w:ind w:firstLineChars="0" w:firstLine="0"/>
            </w:pPr>
            <w:r w:rsidRPr="005838E7">
              <w:t>storehouse</w:t>
            </w:r>
          </w:p>
        </w:tc>
        <w:tc>
          <w:tcPr>
            <w:tcW w:w="2699" w:type="pct"/>
            <w:shd w:val="clear" w:color="auto" w:fill="auto"/>
          </w:tcPr>
          <w:p w14:paraId="1F7E5779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62960667" w14:textId="77777777" w:rsidTr="007622D7">
        <w:tc>
          <w:tcPr>
            <w:tcW w:w="477" w:type="pct"/>
            <w:shd w:val="clear" w:color="auto" w:fill="auto"/>
          </w:tcPr>
          <w:p w14:paraId="750B2516" w14:textId="20DB362E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12" w:type="pct"/>
          </w:tcPr>
          <w:p w14:paraId="479AA2E5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912" w:type="pct"/>
          </w:tcPr>
          <w:p w14:paraId="1268063B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3BC3D382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7300DDD4" w14:textId="77777777" w:rsidTr="007622D7">
        <w:tc>
          <w:tcPr>
            <w:tcW w:w="477" w:type="pct"/>
            <w:shd w:val="clear" w:color="auto" w:fill="auto"/>
          </w:tcPr>
          <w:p w14:paraId="30809800" w14:textId="37D552B9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912" w:type="pct"/>
          </w:tcPr>
          <w:p w14:paraId="50541822" w14:textId="77777777" w:rsidR="001E4207" w:rsidRDefault="001E4207" w:rsidP="007622D7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图书</w:t>
            </w:r>
          </w:p>
        </w:tc>
        <w:tc>
          <w:tcPr>
            <w:tcW w:w="912" w:type="pct"/>
          </w:tcPr>
          <w:p w14:paraId="452EABEA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</w:p>
        </w:tc>
        <w:tc>
          <w:tcPr>
            <w:tcW w:w="2699" w:type="pct"/>
            <w:shd w:val="clear" w:color="auto" w:fill="auto"/>
          </w:tcPr>
          <w:p w14:paraId="2A860880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23F37407" w14:textId="77777777" w:rsidTr="007622D7">
        <w:tc>
          <w:tcPr>
            <w:tcW w:w="477" w:type="pct"/>
            <w:shd w:val="clear" w:color="auto" w:fill="auto"/>
          </w:tcPr>
          <w:p w14:paraId="034B0B3A" w14:textId="2DBBE7F9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912" w:type="pct"/>
          </w:tcPr>
          <w:p w14:paraId="70FA5143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买家</w:t>
            </w:r>
          </w:p>
        </w:tc>
        <w:tc>
          <w:tcPr>
            <w:tcW w:w="912" w:type="pct"/>
          </w:tcPr>
          <w:p w14:paraId="4E0C6317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buyer</w:t>
            </w:r>
          </w:p>
        </w:tc>
        <w:tc>
          <w:tcPr>
            <w:tcW w:w="2699" w:type="pct"/>
            <w:shd w:val="clear" w:color="auto" w:fill="auto"/>
          </w:tcPr>
          <w:p w14:paraId="4C423B8D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2B99BF61" w14:textId="77777777" w:rsidTr="007622D7">
        <w:tc>
          <w:tcPr>
            <w:tcW w:w="477" w:type="pct"/>
            <w:shd w:val="clear" w:color="auto" w:fill="auto"/>
          </w:tcPr>
          <w:p w14:paraId="4DB70849" w14:textId="127FFA98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912" w:type="pct"/>
          </w:tcPr>
          <w:p w14:paraId="01C5A6E6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</w:p>
        </w:tc>
        <w:tc>
          <w:tcPr>
            <w:tcW w:w="912" w:type="pct"/>
          </w:tcPr>
          <w:p w14:paraId="16A078E2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o</w:t>
            </w:r>
            <w:r>
              <w:t>wn</w:t>
            </w:r>
          </w:p>
        </w:tc>
        <w:tc>
          <w:tcPr>
            <w:tcW w:w="2699" w:type="pct"/>
            <w:shd w:val="clear" w:color="auto" w:fill="auto"/>
          </w:tcPr>
          <w:p w14:paraId="254A39D7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42F6757E" w14:textId="77777777" w:rsidTr="007622D7">
        <w:tc>
          <w:tcPr>
            <w:tcW w:w="477" w:type="pct"/>
            <w:shd w:val="clear" w:color="auto" w:fill="auto"/>
          </w:tcPr>
          <w:p w14:paraId="444FB0A6" w14:textId="3673C084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912" w:type="pct"/>
          </w:tcPr>
          <w:p w14:paraId="4038A3ED" w14:textId="77777777" w:rsidR="001E4207" w:rsidRDefault="001E4207" w:rsidP="007622D7">
            <w:pPr>
              <w:pStyle w:val="a7"/>
              <w:ind w:firstLineChars="0" w:firstLine="0"/>
            </w:pPr>
            <w:r w:rsidRPr="00782DB7">
              <w:rPr>
                <w:rFonts w:hint="eastAsia"/>
              </w:rPr>
              <w:t>选购</w:t>
            </w:r>
          </w:p>
        </w:tc>
        <w:tc>
          <w:tcPr>
            <w:tcW w:w="912" w:type="pct"/>
          </w:tcPr>
          <w:p w14:paraId="57F589D9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01B62001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51828AAB" w14:textId="77777777" w:rsidTr="007622D7">
        <w:tc>
          <w:tcPr>
            <w:tcW w:w="477" w:type="pct"/>
            <w:shd w:val="clear" w:color="auto" w:fill="auto"/>
          </w:tcPr>
          <w:p w14:paraId="04064649" w14:textId="001CE916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912" w:type="pct"/>
          </w:tcPr>
          <w:p w14:paraId="7FC30B06" w14:textId="77777777" w:rsidR="001E4207" w:rsidRDefault="001E4207" w:rsidP="007622D7">
            <w:pPr>
              <w:pStyle w:val="a7"/>
              <w:ind w:firstLineChars="0" w:firstLine="0"/>
            </w:pPr>
            <w:r w:rsidRPr="00095A29">
              <w:t>上架</w:t>
            </w:r>
          </w:p>
        </w:tc>
        <w:tc>
          <w:tcPr>
            <w:tcW w:w="912" w:type="pct"/>
          </w:tcPr>
          <w:p w14:paraId="788AE155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02F37956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5FCEF3E8" w14:textId="77777777" w:rsidTr="007622D7">
        <w:tc>
          <w:tcPr>
            <w:tcW w:w="477" w:type="pct"/>
            <w:shd w:val="clear" w:color="auto" w:fill="auto"/>
          </w:tcPr>
          <w:p w14:paraId="180EA555" w14:textId="694A698E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912" w:type="pct"/>
          </w:tcPr>
          <w:p w14:paraId="04E964E1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t>字典</w:t>
            </w:r>
          </w:p>
        </w:tc>
        <w:tc>
          <w:tcPr>
            <w:tcW w:w="912" w:type="pct"/>
          </w:tcPr>
          <w:p w14:paraId="08CFCBA8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u</w:t>
            </w:r>
            <w:r w:rsidRPr="00DF4DB6">
              <w:t>ser_dict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26C49D30" w14:textId="77777777" w:rsidR="001E4207" w:rsidRDefault="001E4207" w:rsidP="007622D7">
            <w:pPr>
              <w:pStyle w:val="a7"/>
              <w:ind w:firstLineChars="0" w:firstLine="0"/>
            </w:pPr>
          </w:p>
        </w:tc>
      </w:tr>
    </w:tbl>
    <w:p w14:paraId="216FF156" w14:textId="77777777" w:rsidR="001E4207" w:rsidRDefault="001E4207" w:rsidP="001E4207">
      <w:pPr>
        <w:pStyle w:val="4"/>
      </w:pPr>
      <w:bookmarkStart w:id="209" w:name="_Toc24927162"/>
      <w:r>
        <w:rPr>
          <w:rFonts w:hint="eastAsia"/>
        </w:rPr>
        <w:t>创建基本表</w:t>
      </w:r>
      <w:bookmarkEnd w:id="209"/>
    </w:p>
    <w:p w14:paraId="5E8A32DA" w14:textId="3F1CD94F" w:rsidR="001E4207" w:rsidRDefault="001E4207" w:rsidP="001E4207">
      <w:pPr>
        <w:pStyle w:val="5"/>
        <w:tabs>
          <w:tab w:val="clear" w:pos="3118"/>
          <w:tab w:val="num" w:pos="1276"/>
          <w:tab w:val="num" w:pos="2976"/>
        </w:tabs>
        <w:ind w:left="1276" w:hanging="1276"/>
      </w:pPr>
      <w:r>
        <w:rPr>
          <w:rFonts w:hint="eastAsia"/>
        </w:rPr>
        <w:t>区域</w:t>
      </w:r>
    </w:p>
    <w:p w14:paraId="789CC702" w14:textId="77777777" w:rsidR="00E3301C" w:rsidRPr="00FB1786" w:rsidRDefault="00E3301C" w:rsidP="00E3301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area</w:t>
      </w:r>
      <w:r>
        <w:rPr>
          <w:rFonts w:hint="eastAsia"/>
        </w:rPr>
        <w:t>（</w:t>
      </w:r>
      <w:proofErr w:type="spellStart"/>
      <w:r>
        <w:t>area</w:t>
      </w:r>
      <w:r>
        <w:rPr>
          <w:rFonts w:hint="eastAsia"/>
        </w:rPr>
        <w:t>_</w:t>
      </w:r>
      <w:r>
        <w:t>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8"/>
        <w:gridCol w:w="1416"/>
        <w:gridCol w:w="1416"/>
        <w:gridCol w:w="2012"/>
        <w:gridCol w:w="754"/>
        <w:gridCol w:w="1013"/>
        <w:gridCol w:w="870"/>
        <w:gridCol w:w="2143"/>
      </w:tblGrid>
      <w:tr w:rsidR="00E3301C" w14:paraId="4D85E415" w14:textId="77777777" w:rsidTr="00E3301C">
        <w:tc>
          <w:tcPr>
            <w:tcW w:w="495" w:type="pct"/>
            <w:shd w:val="clear" w:color="auto" w:fill="D9D9D9"/>
          </w:tcPr>
          <w:p w14:paraId="318BA125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D9D9D9"/>
          </w:tcPr>
          <w:p w14:paraId="54B1E760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48062D09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42" w:type="pct"/>
            <w:shd w:val="clear" w:color="auto" w:fill="D9D9D9"/>
          </w:tcPr>
          <w:p w14:paraId="2FFA7FF9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53" w:type="pct"/>
            <w:shd w:val="clear" w:color="auto" w:fill="D9D9D9"/>
          </w:tcPr>
          <w:p w14:paraId="380C34CC" w14:textId="77777777" w:rsidR="00E3301C" w:rsidRDefault="00E3301C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74" w:type="pct"/>
            <w:shd w:val="clear" w:color="auto" w:fill="D9D9D9"/>
          </w:tcPr>
          <w:p w14:paraId="47523892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07" w:type="pct"/>
            <w:shd w:val="clear" w:color="auto" w:fill="D9D9D9"/>
          </w:tcPr>
          <w:p w14:paraId="3851174D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003" w:type="pct"/>
            <w:shd w:val="clear" w:color="auto" w:fill="D9D9D9"/>
          </w:tcPr>
          <w:p w14:paraId="19F7ABC8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3301C" w14:paraId="43EDAE97" w14:textId="77777777" w:rsidTr="00E3301C">
        <w:tc>
          <w:tcPr>
            <w:tcW w:w="495" w:type="pct"/>
            <w:shd w:val="clear" w:color="auto" w:fill="auto"/>
          </w:tcPr>
          <w:p w14:paraId="248BDDF6" w14:textId="77777777" w:rsidR="00E3301C" w:rsidRDefault="00E3301C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24CEE229" w14:textId="77777777" w:rsidR="00E3301C" w:rsidRDefault="00E3301C" w:rsidP="00E3301C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63" w:type="pct"/>
            <w:shd w:val="clear" w:color="auto" w:fill="auto"/>
          </w:tcPr>
          <w:p w14:paraId="2FC716C9" w14:textId="77777777" w:rsidR="00E3301C" w:rsidRDefault="00E3301C" w:rsidP="00E3301C">
            <w:pPr>
              <w:pStyle w:val="a7"/>
              <w:ind w:firstLineChars="0" w:firstLine="0"/>
            </w:pPr>
            <w:proofErr w:type="spellStart"/>
            <w:r>
              <w:t>area</w:t>
            </w:r>
            <w:r>
              <w:rPr>
                <w:rFonts w:hint="eastAsia"/>
              </w:rPr>
              <w:t>_</w:t>
            </w:r>
            <w:r>
              <w:t>id</w:t>
            </w:r>
            <w:proofErr w:type="spellEnd"/>
          </w:p>
        </w:tc>
        <w:tc>
          <w:tcPr>
            <w:tcW w:w="942" w:type="pct"/>
            <w:shd w:val="clear" w:color="auto" w:fill="auto"/>
          </w:tcPr>
          <w:p w14:paraId="03C1F956" w14:textId="77777777" w:rsidR="00E3301C" w:rsidRDefault="00E3301C" w:rsidP="00E3301C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353" w:type="pct"/>
            <w:shd w:val="clear" w:color="auto" w:fill="auto"/>
          </w:tcPr>
          <w:p w14:paraId="43870353" w14:textId="77777777" w:rsidR="00E3301C" w:rsidRDefault="00E3301C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4" w:type="pct"/>
            <w:shd w:val="clear" w:color="auto" w:fill="auto"/>
          </w:tcPr>
          <w:p w14:paraId="2D977200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25FD4497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1003" w:type="pct"/>
            <w:shd w:val="clear" w:color="auto" w:fill="auto"/>
          </w:tcPr>
          <w:p w14:paraId="003D1F7D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seq_a</w:t>
            </w:r>
            <w:r>
              <w:t>rea_id</w:t>
            </w:r>
            <w:proofErr w:type="spellEnd"/>
          </w:p>
        </w:tc>
      </w:tr>
      <w:tr w:rsidR="00E3301C" w14:paraId="36C884E9" w14:textId="77777777" w:rsidTr="00E3301C">
        <w:tc>
          <w:tcPr>
            <w:tcW w:w="495" w:type="pct"/>
            <w:shd w:val="clear" w:color="auto" w:fill="auto"/>
          </w:tcPr>
          <w:p w14:paraId="104FA8D5" w14:textId="77777777" w:rsidR="00E3301C" w:rsidRDefault="00E3301C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5B0CAA4D" w14:textId="77777777" w:rsidR="00E3301C" w:rsidRDefault="00E3301C" w:rsidP="00E3301C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区域位置</w:t>
            </w:r>
          </w:p>
        </w:tc>
        <w:tc>
          <w:tcPr>
            <w:tcW w:w="663" w:type="pct"/>
            <w:shd w:val="clear" w:color="auto" w:fill="auto"/>
          </w:tcPr>
          <w:p w14:paraId="0FEE2B49" w14:textId="77777777" w:rsidR="00E3301C" w:rsidRDefault="00E3301C" w:rsidP="00E3301C">
            <w:pPr>
              <w:pStyle w:val="a7"/>
              <w:ind w:firstLineChars="0" w:firstLine="0"/>
            </w:pPr>
            <w:proofErr w:type="spellStart"/>
            <w:r>
              <w:t>area_add</w:t>
            </w:r>
            <w:proofErr w:type="spellEnd"/>
          </w:p>
        </w:tc>
        <w:tc>
          <w:tcPr>
            <w:tcW w:w="942" w:type="pct"/>
            <w:shd w:val="clear" w:color="auto" w:fill="auto"/>
          </w:tcPr>
          <w:p w14:paraId="3EFF44CB" w14:textId="77777777" w:rsidR="00E3301C" w:rsidRDefault="00E3301C" w:rsidP="00E3301C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 xml:space="preserve"> (</w:t>
            </w:r>
            <w:r>
              <w:t>4</w:t>
            </w:r>
            <w:r>
              <w:rPr>
                <w:rFonts w:hint="eastAsia"/>
              </w:rPr>
              <w:t>0)</w:t>
            </w:r>
          </w:p>
        </w:tc>
        <w:tc>
          <w:tcPr>
            <w:tcW w:w="353" w:type="pct"/>
            <w:shd w:val="clear" w:color="auto" w:fill="auto"/>
          </w:tcPr>
          <w:p w14:paraId="61FEFF34" w14:textId="77777777" w:rsidR="00E3301C" w:rsidRDefault="00E3301C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4" w:type="pct"/>
            <w:shd w:val="clear" w:color="auto" w:fill="auto"/>
          </w:tcPr>
          <w:p w14:paraId="0E915778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78D54772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1003" w:type="pct"/>
            <w:shd w:val="clear" w:color="auto" w:fill="auto"/>
          </w:tcPr>
          <w:p w14:paraId="2922CABD" w14:textId="77777777" w:rsidR="00E3301C" w:rsidRDefault="00E3301C" w:rsidP="00E3301C">
            <w:pPr>
              <w:pStyle w:val="a7"/>
              <w:ind w:firstLineChars="0" w:firstLine="0"/>
            </w:pPr>
          </w:p>
        </w:tc>
      </w:tr>
      <w:tr w:rsidR="00E3301C" w14:paraId="1441AC67" w14:textId="77777777" w:rsidTr="00E3301C">
        <w:tc>
          <w:tcPr>
            <w:tcW w:w="495" w:type="pct"/>
            <w:shd w:val="clear" w:color="auto" w:fill="auto"/>
          </w:tcPr>
          <w:p w14:paraId="459FA6BA" w14:textId="77777777" w:rsidR="00E3301C" w:rsidRDefault="00E3301C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18CBFD5F" w14:textId="77777777" w:rsidR="00E3301C" w:rsidRDefault="00E3301C" w:rsidP="00E3301C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区域名称</w:t>
            </w:r>
          </w:p>
        </w:tc>
        <w:tc>
          <w:tcPr>
            <w:tcW w:w="663" w:type="pct"/>
            <w:shd w:val="clear" w:color="auto" w:fill="auto"/>
          </w:tcPr>
          <w:p w14:paraId="64C3EA25" w14:textId="77777777" w:rsidR="00E3301C" w:rsidRDefault="00E3301C" w:rsidP="00E3301C">
            <w:pPr>
              <w:pStyle w:val="a7"/>
              <w:ind w:firstLineChars="0" w:firstLine="0"/>
            </w:pPr>
            <w:proofErr w:type="spellStart"/>
            <w:r>
              <w:t>area_name</w:t>
            </w:r>
            <w:proofErr w:type="spellEnd"/>
          </w:p>
        </w:tc>
        <w:tc>
          <w:tcPr>
            <w:tcW w:w="942" w:type="pct"/>
            <w:shd w:val="clear" w:color="auto" w:fill="auto"/>
          </w:tcPr>
          <w:p w14:paraId="4AFA75F7" w14:textId="77777777" w:rsidR="00E3301C" w:rsidRDefault="00E3301C" w:rsidP="00E3301C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 xml:space="preserve"> (</w:t>
            </w:r>
            <w:r>
              <w:t>2</w:t>
            </w:r>
            <w:r>
              <w:rPr>
                <w:rFonts w:hint="eastAsia"/>
              </w:rPr>
              <w:t>0)</w:t>
            </w:r>
          </w:p>
        </w:tc>
        <w:tc>
          <w:tcPr>
            <w:tcW w:w="353" w:type="pct"/>
            <w:shd w:val="clear" w:color="auto" w:fill="auto"/>
          </w:tcPr>
          <w:p w14:paraId="058C6D7C" w14:textId="77777777" w:rsidR="00E3301C" w:rsidRDefault="00E3301C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4" w:type="pct"/>
            <w:shd w:val="clear" w:color="auto" w:fill="auto"/>
          </w:tcPr>
          <w:p w14:paraId="7750DEF9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7486E7BF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1003" w:type="pct"/>
            <w:shd w:val="clear" w:color="auto" w:fill="auto"/>
          </w:tcPr>
          <w:p w14:paraId="76757CCD" w14:textId="77777777" w:rsidR="00E3301C" w:rsidRDefault="00E3301C" w:rsidP="00E3301C">
            <w:pPr>
              <w:pStyle w:val="a7"/>
              <w:ind w:firstLineChars="0" w:firstLine="0"/>
            </w:pPr>
          </w:p>
        </w:tc>
      </w:tr>
    </w:tbl>
    <w:p w14:paraId="367F9C7F" w14:textId="77777777" w:rsidR="00E3301C" w:rsidRDefault="00E3301C" w:rsidP="00E3301C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3301C" w14:paraId="02DE7833" w14:textId="77777777" w:rsidTr="00E3301C">
        <w:tc>
          <w:tcPr>
            <w:tcW w:w="5000" w:type="pct"/>
            <w:shd w:val="clear" w:color="auto" w:fill="auto"/>
          </w:tcPr>
          <w:p w14:paraId="58A38D00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创建表：区域</w:t>
            </w:r>
          </w:p>
          <w:p w14:paraId="1565232D" w14:textId="77777777" w:rsidR="00E3301C" w:rsidRDefault="00E3301C" w:rsidP="00E3301C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2.area</w:t>
            </w:r>
            <w:proofErr w:type="gramEnd"/>
          </w:p>
          <w:p w14:paraId="64033795" w14:textId="77777777" w:rsidR="00E3301C" w:rsidRDefault="00E3301C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6A783ED8" w14:textId="77777777" w:rsidR="00E3301C" w:rsidRDefault="00E3301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default ( next value for u_2_1_3_2.seq_area_id) not null ,</w:t>
            </w:r>
          </w:p>
          <w:p w14:paraId="220FDE01" w14:textId="77777777" w:rsidR="00E3301C" w:rsidRDefault="00E3301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area_add</w:t>
            </w:r>
            <w:proofErr w:type="spellEnd"/>
            <w:r>
              <w:t xml:space="preserve"> varchar (40) not </w:t>
            </w:r>
            <w:proofErr w:type="gramStart"/>
            <w:r>
              <w:t>null ,</w:t>
            </w:r>
            <w:proofErr w:type="gramEnd"/>
          </w:p>
          <w:p w14:paraId="55C497AA" w14:textId="77777777" w:rsidR="00E3301C" w:rsidRDefault="00E3301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area_name</w:t>
            </w:r>
            <w:proofErr w:type="spellEnd"/>
            <w:r>
              <w:t xml:space="preserve"> varchar (20) not </w:t>
            </w:r>
            <w:proofErr w:type="gramStart"/>
            <w:r>
              <w:t>null ,</w:t>
            </w:r>
            <w:proofErr w:type="gramEnd"/>
          </w:p>
          <w:p w14:paraId="71FB43A6" w14:textId="77777777" w:rsidR="00E3301C" w:rsidRDefault="00E3301C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area_id</w:t>
            </w:r>
            <w:proofErr w:type="spellEnd"/>
            <w:r>
              <w:t>)</w:t>
            </w:r>
          </w:p>
          <w:p w14:paraId="4F5F30EA" w14:textId="77777777" w:rsidR="00E3301C" w:rsidRDefault="00E3301C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11E4535B" w14:textId="77777777" w:rsidR="00E3301C" w:rsidRDefault="00E3301C" w:rsidP="00E3301C">
            <w:pPr>
              <w:pStyle w:val="a7"/>
              <w:ind w:firstLineChars="0" w:firstLine="0"/>
            </w:pPr>
            <w:r>
              <w:t>;</w:t>
            </w:r>
          </w:p>
          <w:p w14:paraId="7F5E956F" w14:textId="77777777" w:rsidR="00E3301C" w:rsidRDefault="00E3301C" w:rsidP="00E3301C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</w:t>
            </w:r>
            <w:r>
              <w:rPr>
                <w:rFonts w:hint="eastAsia"/>
              </w:rPr>
              <w:t>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</w:t>
            </w:r>
            <w:r>
              <w:rPr>
                <w:rFonts w:hint="eastAsia"/>
              </w:rPr>
              <w:t>','SCHEMA','u_2_1_3_2','TABLE','area'</w:t>
            </w:r>
          </w:p>
          <w:p w14:paraId="6A97B92F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','SCHEMA','u_2_1_3_2','TABLE','area','COLUMN','area_id'</w:t>
            </w:r>
          </w:p>
          <w:p w14:paraId="59A835A3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区域位置</w:t>
            </w:r>
            <w:r>
              <w:rPr>
                <w:rFonts w:hint="eastAsia"/>
              </w:rPr>
              <w:t>','SCHEMA','u_2_1_3_2','TABLE','area','COLUMN','area</w:t>
            </w:r>
            <w:r>
              <w:t>_add'</w:t>
            </w:r>
          </w:p>
          <w:p w14:paraId="251E87D5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','SCHEMA','u_2_1_3_2','TABLE','area','COLUMN','area_name'</w:t>
            </w:r>
          </w:p>
          <w:p w14:paraId="1F4DB326" w14:textId="77777777" w:rsidR="00E3301C" w:rsidRDefault="00E3301C" w:rsidP="00E3301C">
            <w:pPr>
              <w:pStyle w:val="a7"/>
              <w:ind w:firstLineChars="0" w:firstLine="0"/>
            </w:pPr>
          </w:p>
        </w:tc>
      </w:tr>
    </w:tbl>
    <w:p w14:paraId="2BB5E344" w14:textId="77777777" w:rsidR="00E3301C" w:rsidRPr="00D45698" w:rsidRDefault="00E3301C" w:rsidP="00E3301C"/>
    <w:p w14:paraId="7BDC7E05" w14:textId="25CE8D03" w:rsidR="00E3301C" w:rsidRDefault="00E3301C" w:rsidP="00E3301C">
      <w:pPr>
        <w:pStyle w:val="5"/>
        <w:spacing w:line="377" w:lineRule="auto"/>
        <w:ind w:left="1276" w:hanging="1276"/>
      </w:pPr>
      <w:r>
        <w:rPr>
          <w:rFonts w:hint="eastAsia"/>
        </w:rPr>
        <w:t>卖家</w:t>
      </w:r>
    </w:p>
    <w:p w14:paraId="4448BE89" w14:textId="1629C1FF" w:rsidR="00DA4685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F4DB6">
        <w:rPr>
          <w:rFonts w:hint="eastAsia"/>
        </w:rPr>
        <w:t>seller</w:t>
      </w:r>
      <w:r>
        <w:rPr>
          <w:rFonts w:hint="eastAsia"/>
        </w:rPr>
        <w:t>（</w:t>
      </w:r>
      <w:proofErr w:type="spellStart"/>
      <w:r w:rsidRPr="00067238">
        <w:t>seller_id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7"/>
        <w:gridCol w:w="1363"/>
        <w:gridCol w:w="1406"/>
        <w:gridCol w:w="1863"/>
        <w:gridCol w:w="707"/>
        <w:gridCol w:w="850"/>
        <w:gridCol w:w="709"/>
        <w:gridCol w:w="2777"/>
      </w:tblGrid>
      <w:tr w:rsidR="003D5F56" w14:paraId="0A6751FA" w14:textId="77777777" w:rsidTr="00567DE9">
        <w:tc>
          <w:tcPr>
            <w:tcW w:w="471" w:type="pct"/>
            <w:shd w:val="clear" w:color="auto" w:fill="D9D9D9"/>
          </w:tcPr>
          <w:p w14:paraId="44F9308D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38" w:type="pct"/>
            <w:shd w:val="clear" w:color="auto" w:fill="D9D9D9"/>
          </w:tcPr>
          <w:p w14:paraId="26C86FB6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58" w:type="pct"/>
            <w:shd w:val="clear" w:color="auto" w:fill="D9D9D9"/>
          </w:tcPr>
          <w:p w14:paraId="72724E77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72" w:type="pct"/>
            <w:shd w:val="clear" w:color="auto" w:fill="D9D9D9"/>
          </w:tcPr>
          <w:p w14:paraId="263911A9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76673F8E" w14:textId="77777777" w:rsidR="003D5F56" w:rsidRDefault="003D5F56" w:rsidP="00567DE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71FE2F82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3F71710F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7E0B1666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D5F56" w14:paraId="00B2537C" w14:textId="77777777" w:rsidTr="00567DE9">
        <w:tc>
          <w:tcPr>
            <w:tcW w:w="471" w:type="pct"/>
            <w:shd w:val="clear" w:color="auto" w:fill="auto"/>
          </w:tcPr>
          <w:p w14:paraId="38C08E4E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38" w:type="pct"/>
            <w:shd w:val="clear" w:color="auto" w:fill="auto"/>
          </w:tcPr>
          <w:p w14:paraId="4E201FCD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卖家编号</w:t>
            </w:r>
          </w:p>
        </w:tc>
        <w:tc>
          <w:tcPr>
            <w:tcW w:w="658" w:type="pct"/>
            <w:shd w:val="clear" w:color="auto" w:fill="auto"/>
          </w:tcPr>
          <w:p w14:paraId="4170D0AB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 w:rsidRPr="00067238">
              <w:t>seller_id</w:t>
            </w:r>
            <w:proofErr w:type="spellEnd"/>
          </w:p>
        </w:tc>
        <w:tc>
          <w:tcPr>
            <w:tcW w:w="872" w:type="pct"/>
            <w:shd w:val="clear" w:color="auto" w:fill="auto"/>
          </w:tcPr>
          <w:p w14:paraId="2001F7C1" w14:textId="77777777" w:rsidR="003D5F56" w:rsidRDefault="003D5F56" w:rsidP="00567DE9">
            <w:pPr>
              <w:pStyle w:val="a7"/>
              <w:ind w:firstLineChars="0" w:firstLine="0"/>
            </w:pPr>
            <w:proofErr w:type="gramStart"/>
            <w:r w:rsidRPr="00067238">
              <w:t>char(</w:t>
            </w:r>
            <w:proofErr w:type="gramEnd"/>
            <w:r w:rsidRPr="00067238">
              <w:t>1</w:t>
            </w:r>
            <w:r>
              <w:t>8</w:t>
            </w:r>
            <w:r w:rsidRPr="00067238">
              <w:t>)</w:t>
            </w:r>
          </w:p>
        </w:tc>
        <w:tc>
          <w:tcPr>
            <w:tcW w:w="331" w:type="pct"/>
            <w:shd w:val="clear" w:color="auto" w:fill="auto"/>
          </w:tcPr>
          <w:p w14:paraId="068A7378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8" w:type="pct"/>
            <w:shd w:val="clear" w:color="auto" w:fill="auto"/>
          </w:tcPr>
          <w:p w14:paraId="087C7998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A517C22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1313FBDF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6E662060" w14:textId="77777777" w:rsidTr="00567DE9">
        <w:tc>
          <w:tcPr>
            <w:tcW w:w="471" w:type="pct"/>
            <w:shd w:val="clear" w:color="auto" w:fill="auto"/>
          </w:tcPr>
          <w:p w14:paraId="54397BBC" w14:textId="77777777" w:rsidR="003D5F56" w:rsidRDefault="003D5F56" w:rsidP="00567DE9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38" w:type="pct"/>
            <w:shd w:val="clear" w:color="auto" w:fill="auto"/>
          </w:tcPr>
          <w:p w14:paraId="3C4CC446" w14:textId="77777777" w:rsidR="003D5F56" w:rsidRDefault="003D5F56" w:rsidP="00567DE9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卖家姓名</w:t>
            </w:r>
          </w:p>
        </w:tc>
        <w:tc>
          <w:tcPr>
            <w:tcW w:w="658" w:type="pct"/>
            <w:shd w:val="clear" w:color="auto" w:fill="auto"/>
          </w:tcPr>
          <w:p w14:paraId="681282BA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name</w:t>
            </w:r>
            <w:proofErr w:type="spellEnd"/>
          </w:p>
        </w:tc>
        <w:tc>
          <w:tcPr>
            <w:tcW w:w="872" w:type="pct"/>
            <w:shd w:val="clear" w:color="auto" w:fill="auto"/>
          </w:tcPr>
          <w:p w14:paraId="292DF67C" w14:textId="77777777" w:rsidR="003D5F56" w:rsidRDefault="003D5F56" w:rsidP="00567DE9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 xml:space="preserve"> (</w:t>
            </w:r>
            <w:r>
              <w:t>6</w:t>
            </w:r>
            <w:r>
              <w:rPr>
                <w:rFonts w:hint="eastAsia"/>
              </w:rPr>
              <w:t>0)</w:t>
            </w:r>
          </w:p>
        </w:tc>
        <w:tc>
          <w:tcPr>
            <w:tcW w:w="331" w:type="pct"/>
            <w:shd w:val="clear" w:color="auto" w:fill="auto"/>
          </w:tcPr>
          <w:p w14:paraId="6355AF83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8" w:type="pct"/>
            <w:shd w:val="clear" w:color="auto" w:fill="auto"/>
          </w:tcPr>
          <w:p w14:paraId="693B24D5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1D00DCF8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4529C48D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564821F7" w14:textId="77777777" w:rsidTr="00567DE9">
        <w:tc>
          <w:tcPr>
            <w:tcW w:w="471" w:type="pct"/>
            <w:shd w:val="clear" w:color="auto" w:fill="auto"/>
          </w:tcPr>
          <w:p w14:paraId="5EF4E3D5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38" w:type="pct"/>
            <w:shd w:val="clear" w:color="auto" w:fill="auto"/>
          </w:tcPr>
          <w:p w14:paraId="73D53E03" w14:textId="77777777" w:rsidR="003D5F56" w:rsidRDefault="003D5F56" w:rsidP="00567DE9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卖家电话</w:t>
            </w:r>
          </w:p>
        </w:tc>
        <w:tc>
          <w:tcPr>
            <w:tcW w:w="658" w:type="pct"/>
            <w:shd w:val="clear" w:color="auto" w:fill="auto"/>
          </w:tcPr>
          <w:p w14:paraId="56B8FEE9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tel</w:t>
            </w:r>
            <w:proofErr w:type="spellEnd"/>
          </w:p>
        </w:tc>
        <w:tc>
          <w:tcPr>
            <w:tcW w:w="872" w:type="pct"/>
            <w:shd w:val="clear" w:color="auto" w:fill="auto"/>
          </w:tcPr>
          <w:p w14:paraId="12181A5F" w14:textId="77777777" w:rsidR="003D5F56" w:rsidRDefault="003D5F56" w:rsidP="00567DE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331" w:type="pct"/>
            <w:shd w:val="clear" w:color="auto" w:fill="auto"/>
          </w:tcPr>
          <w:p w14:paraId="41B86D4D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8" w:type="pct"/>
            <w:shd w:val="clear" w:color="auto" w:fill="auto"/>
          </w:tcPr>
          <w:p w14:paraId="5B46050D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83CBB03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3CDF1C29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6E2BC13D" w14:textId="77777777" w:rsidTr="00567DE9">
        <w:tc>
          <w:tcPr>
            <w:tcW w:w="471" w:type="pct"/>
            <w:shd w:val="clear" w:color="auto" w:fill="auto"/>
          </w:tcPr>
          <w:p w14:paraId="284BEF1A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38" w:type="pct"/>
            <w:shd w:val="clear" w:color="auto" w:fill="auto"/>
          </w:tcPr>
          <w:p w14:paraId="04208148" w14:textId="77777777" w:rsidR="003D5F56" w:rsidRPr="00095A29" w:rsidRDefault="003D5F56" w:rsidP="00567DE9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卖家地址</w:t>
            </w:r>
          </w:p>
        </w:tc>
        <w:tc>
          <w:tcPr>
            <w:tcW w:w="658" w:type="pct"/>
            <w:shd w:val="clear" w:color="auto" w:fill="auto"/>
          </w:tcPr>
          <w:p w14:paraId="6E0C498C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 w:rsidRPr="00067238">
              <w:t>address</w:t>
            </w:r>
            <w:proofErr w:type="spellEnd"/>
          </w:p>
        </w:tc>
        <w:tc>
          <w:tcPr>
            <w:tcW w:w="872" w:type="pct"/>
            <w:shd w:val="clear" w:color="auto" w:fill="auto"/>
          </w:tcPr>
          <w:p w14:paraId="686E6802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varchar (</w:t>
            </w:r>
            <w:r>
              <w:t>2</w:t>
            </w:r>
            <w:r>
              <w:rPr>
                <w:rFonts w:hint="eastAsia"/>
              </w:rPr>
              <w:t>00)</w:t>
            </w:r>
          </w:p>
        </w:tc>
        <w:tc>
          <w:tcPr>
            <w:tcW w:w="331" w:type="pct"/>
            <w:shd w:val="clear" w:color="auto" w:fill="auto"/>
          </w:tcPr>
          <w:p w14:paraId="6E990125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8" w:type="pct"/>
            <w:shd w:val="clear" w:color="auto" w:fill="auto"/>
          </w:tcPr>
          <w:p w14:paraId="7ECDE245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B6E7EC2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19019E8A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666D0BBA" w14:textId="77777777" w:rsidTr="00567DE9">
        <w:tc>
          <w:tcPr>
            <w:tcW w:w="471" w:type="pct"/>
            <w:shd w:val="clear" w:color="auto" w:fill="auto"/>
          </w:tcPr>
          <w:p w14:paraId="1FA12857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38" w:type="pct"/>
            <w:shd w:val="clear" w:color="auto" w:fill="auto"/>
          </w:tcPr>
          <w:p w14:paraId="049549BB" w14:textId="77777777" w:rsidR="003D5F56" w:rsidRPr="00095A29" w:rsidRDefault="003D5F56" w:rsidP="00567DE9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658" w:type="pct"/>
            <w:shd w:val="clear" w:color="auto" w:fill="auto"/>
          </w:tcPr>
          <w:p w14:paraId="6E3A4048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>
              <w:t>area</w:t>
            </w:r>
            <w:r w:rsidRPr="00783FE5">
              <w:t>_id</w:t>
            </w:r>
            <w:proofErr w:type="spellEnd"/>
          </w:p>
        </w:tc>
        <w:tc>
          <w:tcPr>
            <w:tcW w:w="872" w:type="pct"/>
            <w:shd w:val="clear" w:color="auto" w:fill="auto"/>
          </w:tcPr>
          <w:p w14:paraId="4BC0F095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area(</w:t>
            </w:r>
            <w:proofErr w:type="spellStart"/>
            <w:r>
              <w:t>area</w:t>
            </w:r>
            <w:r w:rsidRPr="00783FE5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43DA69A8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8" w:type="pct"/>
            <w:shd w:val="clear" w:color="auto" w:fill="auto"/>
          </w:tcPr>
          <w:p w14:paraId="2D143098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A98F388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58C3B113" w14:textId="77777777" w:rsidR="003D5F56" w:rsidRDefault="003D5F56" w:rsidP="00567DE9">
            <w:pPr>
              <w:pStyle w:val="a7"/>
              <w:ind w:firstLineChars="0" w:firstLine="0"/>
            </w:pPr>
          </w:p>
        </w:tc>
      </w:tr>
    </w:tbl>
    <w:p w14:paraId="19002EBB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5C29C59A" w14:textId="77777777" w:rsidTr="007A1179">
        <w:tc>
          <w:tcPr>
            <w:tcW w:w="5000" w:type="pct"/>
            <w:shd w:val="clear" w:color="auto" w:fill="auto"/>
          </w:tcPr>
          <w:p w14:paraId="657D343D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创建表：卖家</w:t>
            </w:r>
          </w:p>
          <w:p w14:paraId="23BFE586" w14:textId="77777777" w:rsidR="003D5F56" w:rsidRDefault="003D5F56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2.seller</w:t>
            </w:r>
            <w:proofErr w:type="gramEnd"/>
          </w:p>
          <w:p w14:paraId="6E1F116A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5091488E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435ACF81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seller_name</w:t>
            </w:r>
            <w:proofErr w:type="spellEnd"/>
            <w:r>
              <w:t xml:space="preserve"> varchar (60) not </w:t>
            </w:r>
            <w:proofErr w:type="gramStart"/>
            <w:r>
              <w:t>null ,</w:t>
            </w:r>
            <w:proofErr w:type="gramEnd"/>
          </w:p>
          <w:p w14:paraId="18EEDD89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seller_tel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3396C275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seller_address</w:t>
            </w:r>
            <w:proofErr w:type="spellEnd"/>
            <w:r>
              <w:t xml:space="preserve"> varchar (200) not </w:t>
            </w:r>
            <w:proofErr w:type="gramStart"/>
            <w:r>
              <w:t>null ,</w:t>
            </w:r>
            <w:proofErr w:type="gramEnd"/>
          </w:p>
          <w:p w14:paraId="038A362E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u_2_1_3_2.area(</w:t>
            </w:r>
            <w:proofErr w:type="spellStart"/>
            <w:r>
              <w:t>area_id</w:t>
            </w:r>
            <w:proofErr w:type="spellEnd"/>
            <w:r>
              <w:t>) not null ,</w:t>
            </w:r>
          </w:p>
          <w:p w14:paraId="54461430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seller_id</w:t>
            </w:r>
            <w:proofErr w:type="spellEnd"/>
            <w:r>
              <w:t>)</w:t>
            </w:r>
          </w:p>
          <w:p w14:paraId="3F4F6284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3CDEA951" w14:textId="77777777" w:rsidR="003D5F56" w:rsidRDefault="003D5F56" w:rsidP="007A1179">
            <w:pPr>
              <w:pStyle w:val="a7"/>
              <w:ind w:firstLineChars="0" w:firstLine="0"/>
            </w:pPr>
            <w:r>
              <w:t>;</w:t>
            </w:r>
          </w:p>
          <w:p w14:paraId="69EC836E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','SCHEMA','u_2_1_3_2','TABLE','seller'</w:t>
            </w:r>
          </w:p>
          <w:p w14:paraId="5653A9B1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','SCHEMA','u_2_1_3_2','TABLE','seller','COLUMN','seller_id'</w:t>
            </w:r>
          </w:p>
          <w:p w14:paraId="654F323D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</w:t>
            </w:r>
            <w:r>
              <w:rPr>
                <w:rFonts w:hint="eastAsia"/>
              </w:rPr>
              <w:t>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卖家姓名</w:t>
            </w:r>
            <w:r>
              <w:rPr>
                <w:rFonts w:hint="eastAsia"/>
              </w:rPr>
              <w:t>','SCHEMA','u_2_1_3_2','TABLE','seller','COLUMN','seller_name'</w:t>
            </w:r>
          </w:p>
          <w:p w14:paraId="0993BA1F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卖家电话</w:t>
            </w:r>
            <w:r>
              <w:rPr>
                <w:rFonts w:hint="eastAsia"/>
              </w:rPr>
              <w:t>','SCHEMA','u_2_1_3_2','TABLE','seller','COLUMN','seller_tel'</w:t>
            </w:r>
          </w:p>
          <w:p w14:paraId="16D13CBC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卖家地址</w:t>
            </w:r>
            <w:r>
              <w:rPr>
                <w:rFonts w:hint="eastAsia"/>
              </w:rPr>
              <w:t>','SCHEMA','u</w:t>
            </w:r>
            <w:r>
              <w:t>_2_1_3_2','TABLE','seller','COLUMN','seller_address'</w:t>
            </w:r>
          </w:p>
          <w:p w14:paraId="350D15EF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','SCHEMA','u_2_1_3_2','TABLE','seller','COLUMN','area_id'</w:t>
            </w:r>
          </w:p>
          <w:p w14:paraId="5BEE3310" w14:textId="7413C22C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498E8826" w14:textId="77777777" w:rsidR="00DA4685" w:rsidRPr="00960A17" w:rsidRDefault="00DA4685" w:rsidP="00DA4685"/>
    <w:p w14:paraId="7C0A0686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t>仓库</w:t>
      </w:r>
    </w:p>
    <w:p w14:paraId="27A93206" w14:textId="77777777" w:rsidR="00DA4685" w:rsidRPr="002C64DA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5838E7">
        <w:t>storehouse</w:t>
      </w:r>
      <w:r>
        <w:rPr>
          <w:rFonts w:hint="eastAsia"/>
        </w:rPr>
        <w:t>（</w:t>
      </w:r>
      <w:proofErr w:type="spellStart"/>
      <w:r w:rsidRPr="005838E7">
        <w:t>storehouse</w:t>
      </w:r>
      <w:r w:rsidRPr="00067238">
        <w:t>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1278"/>
        <w:gridCol w:w="1557"/>
        <w:gridCol w:w="2128"/>
        <w:gridCol w:w="707"/>
        <w:gridCol w:w="852"/>
        <w:gridCol w:w="707"/>
        <w:gridCol w:w="2636"/>
      </w:tblGrid>
      <w:tr w:rsidR="00DA4685" w14:paraId="133B41A9" w14:textId="77777777" w:rsidTr="007A1179">
        <w:tc>
          <w:tcPr>
            <w:tcW w:w="382" w:type="pct"/>
            <w:shd w:val="clear" w:color="auto" w:fill="D9D9D9"/>
          </w:tcPr>
          <w:p w14:paraId="20F0E706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98" w:type="pct"/>
            <w:shd w:val="clear" w:color="auto" w:fill="D9D9D9"/>
          </w:tcPr>
          <w:p w14:paraId="54DB98A9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9" w:type="pct"/>
            <w:shd w:val="clear" w:color="auto" w:fill="D9D9D9"/>
          </w:tcPr>
          <w:p w14:paraId="077C702D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96" w:type="pct"/>
            <w:shd w:val="clear" w:color="auto" w:fill="D9D9D9"/>
          </w:tcPr>
          <w:p w14:paraId="4BE82D96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2529B906" w14:textId="77777777" w:rsidR="00DA4685" w:rsidRDefault="00DA4685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9" w:type="pct"/>
            <w:shd w:val="clear" w:color="auto" w:fill="D9D9D9"/>
          </w:tcPr>
          <w:p w14:paraId="4CABD360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1" w:type="pct"/>
            <w:shd w:val="clear" w:color="auto" w:fill="D9D9D9"/>
          </w:tcPr>
          <w:p w14:paraId="76D8EC8D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34" w:type="pct"/>
            <w:shd w:val="clear" w:color="auto" w:fill="D9D9D9"/>
          </w:tcPr>
          <w:p w14:paraId="7AF7E5E3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A4685" w14:paraId="25A6C5AF" w14:textId="77777777" w:rsidTr="007A1179">
        <w:tc>
          <w:tcPr>
            <w:tcW w:w="382" w:type="pct"/>
            <w:shd w:val="clear" w:color="auto" w:fill="auto"/>
          </w:tcPr>
          <w:p w14:paraId="63529E2D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98" w:type="pct"/>
            <w:shd w:val="clear" w:color="auto" w:fill="auto"/>
          </w:tcPr>
          <w:p w14:paraId="738AFD82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仓库编号</w:t>
            </w:r>
          </w:p>
        </w:tc>
        <w:tc>
          <w:tcPr>
            <w:tcW w:w="729" w:type="pct"/>
            <w:shd w:val="clear" w:color="auto" w:fill="auto"/>
          </w:tcPr>
          <w:p w14:paraId="362C6A46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067238">
              <w:t>_id</w:t>
            </w:r>
            <w:proofErr w:type="spellEnd"/>
          </w:p>
        </w:tc>
        <w:tc>
          <w:tcPr>
            <w:tcW w:w="996" w:type="pct"/>
            <w:shd w:val="clear" w:color="auto" w:fill="auto"/>
          </w:tcPr>
          <w:p w14:paraId="60F5D79E" w14:textId="77777777" w:rsidR="00DA4685" w:rsidRDefault="00DA4685" w:rsidP="007A1179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t>12</w:t>
            </w:r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525DC095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9" w:type="pct"/>
            <w:shd w:val="clear" w:color="auto" w:fill="auto"/>
          </w:tcPr>
          <w:p w14:paraId="71B1FB74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1" w:type="pct"/>
            <w:shd w:val="clear" w:color="auto" w:fill="auto"/>
          </w:tcPr>
          <w:p w14:paraId="54087D7C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34" w:type="pct"/>
            <w:shd w:val="clear" w:color="auto" w:fill="auto"/>
          </w:tcPr>
          <w:p w14:paraId="64C2F10F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</w:t>
            </w:r>
            <w:r w:rsidRPr="005838E7">
              <w:t>storehouse</w:t>
            </w:r>
            <w:r w:rsidRPr="00067238">
              <w:t>_id</w:t>
            </w:r>
            <w:proofErr w:type="spellEnd"/>
          </w:p>
        </w:tc>
      </w:tr>
      <w:tr w:rsidR="00DA4685" w14:paraId="530D64E9" w14:textId="77777777" w:rsidTr="007A1179">
        <w:tc>
          <w:tcPr>
            <w:tcW w:w="382" w:type="pct"/>
            <w:shd w:val="clear" w:color="auto" w:fill="auto"/>
          </w:tcPr>
          <w:p w14:paraId="09FAA05F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98" w:type="pct"/>
            <w:shd w:val="clear" w:color="auto" w:fill="auto"/>
          </w:tcPr>
          <w:p w14:paraId="6EE70F29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仓库位置</w:t>
            </w:r>
          </w:p>
        </w:tc>
        <w:tc>
          <w:tcPr>
            <w:tcW w:w="729" w:type="pct"/>
            <w:shd w:val="clear" w:color="auto" w:fill="auto"/>
          </w:tcPr>
          <w:p w14:paraId="313D9001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783FE5">
              <w:t>_</w:t>
            </w:r>
            <w:r>
              <w:rPr>
                <w:rFonts w:hint="eastAsia"/>
              </w:rPr>
              <w:t>add</w:t>
            </w:r>
            <w:proofErr w:type="spellEnd"/>
          </w:p>
        </w:tc>
        <w:tc>
          <w:tcPr>
            <w:tcW w:w="996" w:type="pct"/>
            <w:shd w:val="clear" w:color="auto" w:fill="auto"/>
          </w:tcPr>
          <w:p w14:paraId="21CA56CC" w14:textId="77777777" w:rsidR="00DA4685" w:rsidRDefault="00DA4685" w:rsidP="007A1179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 xml:space="preserve"> (</w:t>
            </w:r>
            <w:r>
              <w:t>100</w:t>
            </w:r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6A70A12E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9" w:type="pct"/>
            <w:shd w:val="clear" w:color="auto" w:fill="auto"/>
          </w:tcPr>
          <w:p w14:paraId="7DE45014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1" w:type="pct"/>
            <w:shd w:val="clear" w:color="auto" w:fill="auto"/>
          </w:tcPr>
          <w:p w14:paraId="3AE0FE76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34" w:type="pct"/>
            <w:shd w:val="clear" w:color="auto" w:fill="auto"/>
          </w:tcPr>
          <w:p w14:paraId="648EBD9F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6B6A4B69" w14:textId="77777777" w:rsidTr="007A1179">
        <w:tc>
          <w:tcPr>
            <w:tcW w:w="382" w:type="pct"/>
            <w:shd w:val="clear" w:color="auto" w:fill="auto"/>
          </w:tcPr>
          <w:p w14:paraId="43E52AEA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98" w:type="pct"/>
            <w:shd w:val="clear" w:color="auto" w:fill="auto"/>
          </w:tcPr>
          <w:p w14:paraId="49AC3EE7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仓库面积</w:t>
            </w:r>
          </w:p>
        </w:tc>
        <w:tc>
          <w:tcPr>
            <w:tcW w:w="729" w:type="pct"/>
            <w:shd w:val="clear" w:color="auto" w:fill="auto"/>
          </w:tcPr>
          <w:p w14:paraId="6FF61355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067238">
              <w:t>_</w:t>
            </w:r>
            <w:r>
              <w:t>spa</w:t>
            </w:r>
            <w:proofErr w:type="spellEnd"/>
          </w:p>
        </w:tc>
        <w:tc>
          <w:tcPr>
            <w:tcW w:w="996" w:type="pct"/>
            <w:shd w:val="clear" w:color="auto" w:fill="auto"/>
          </w:tcPr>
          <w:p w14:paraId="4E50A7E7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proofErr w:type="gramStart"/>
            <w:r w:rsidRPr="00067238">
              <w:t>dec</w:t>
            </w:r>
            <w:proofErr w:type="spellEnd"/>
            <w:r w:rsidRPr="00067238">
              <w:t>(</w:t>
            </w:r>
            <w:proofErr w:type="gramEnd"/>
            <w:r>
              <w:t>10</w:t>
            </w:r>
            <w:r w:rsidRPr="00067238">
              <w:t>,2)</w:t>
            </w:r>
          </w:p>
        </w:tc>
        <w:tc>
          <w:tcPr>
            <w:tcW w:w="331" w:type="pct"/>
            <w:shd w:val="clear" w:color="auto" w:fill="auto"/>
          </w:tcPr>
          <w:p w14:paraId="074624DC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9" w:type="pct"/>
            <w:shd w:val="clear" w:color="auto" w:fill="auto"/>
          </w:tcPr>
          <w:p w14:paraId="2900BA87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1" w:type="pct"/>
            <w:shd w:val="clear" w:color="auto" w:fill="auto"/>
          </w:tcPr>
          <w:p w14:paraId="1C00A623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34" w:type="pct"/>
            <w:shd w:val="clear" w:color="auto" w:fill="auto"/>
          </w:tcPr>
          <w:p w14:paraId="5FF23F11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67DBEBFC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57A76590" w14:textId="77777777" w:rsidTr="007A1179">
        <w:tc>
          <w:tcPr>
            <w:tcW w:w="5000" w:type="pct"/>
            <w:shd w:val="clear" w:color="auto" w:fill="auto"/>
          </w:tcPr>
          <w:p w14:paraId="7AF911AA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创建表：仓库</w:t>
            </w:r>
          </w:p>
          <w:p w14:paraId="40278EE9" w14:textId="77777777" w:rsidR="00DA4685" w:rsidRDefault="00DA4685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2.storehouse</w:t>
            </w:r>
            <w:proofErr w:type="gramEnd"/>
          </w:p>
          <w:p w14:paraId="48A246B4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147F3ADD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default ( next value for u_2_1_3_2.seq_storehouse_id) not null ,</w:t>
            </w:r>
          </w:p>
          <w:p w14:paraId="7001F118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storehouse_add</w:t>
            </w:r>
            <w:proofErr w:type="spellEnd"/>
            <w:r>
              <w:t xml:space="preserve"> varchar (100) not </w:t>
            </w:r>
            <w:proofErr w:type="gramStart"/>
            <w:r>
              <w:t>null ,</w:t>
            </w:r>
            <w:proofErr w:type="gramEnd"/>
          </w:p>
          <w:p w14:paraId="158B2A7F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storehouse_spa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10,2) not null ,</w:t>
            </w:r>
          </w:p>
          <w:p w14:paraId="16E9F885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storehouse_id</w:t>
            </w:r>
            <w:proofErr w:type="spellEnd"/>
            <w:r>
              <w:t>)</w:t>
            </w:r>
          </w:p>
          <w:p w14:paraId="28EFCA81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12387595" w14:textId="77777777" w:rsidR="00DA4685" w:rsidRDefault="00DA4685" w:rsidP="007A1179">
            <w:pPr>
              <w:pStyle w:val="a7"/>
              <w:ind w:firstLineChars="0" w:firstLine="0"/>
            </w:pPr>
            <w:r>
              <w:t>;</w:t>
            </w:r>
          </w:p>
          <w:p w14:paraId="1B0389E2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</w:t>
            </w:r>
            <w:r>
              <w:rPr>
                <w:rFonts w:hint="eastAsia"/>
              </w:rPr>
              <w:t>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仓库</w:t>
            </w:r>
            <w:r>
              <w:rPr>
                <w:rFonts w:hint="eastAsia"/>
              </w:rPr>
              <w:t>','SCHEMA','u_2_1_3_2','TABLE','storehouse'</w:t>
            </w:r>
          </w:p>
          <w:p w14:paraId="71CD51C7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','SCHEMA','u_2_1_3_2','TABLE','storehouse','COLUMN','storehouse_id'</w:t>
            </w:r>
          </w:p>
          <w:p w14:paraId="6CC745B6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仓库位置</w:t>
            </w:r>
            <w:r>
              <w:t>','SCHEMA','u_2_1_3_2','TABLE','storehouse','COLUMN','storehouse_add'</w:t>
            </w:r>
          </w:p>
          <w:p w14:paraId="33CA523A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仓库面积</w:t>
            </w:r>
            <w:r>
              <w:rPr>
                <w:rFonts w:hint="eastAsia"/>
              </w:rPr>
              <w:t>','SCHEMA','u_2_1_3_2','TABLE','storehouse','COLUMN','storehouse_spa'</w:t>
            </w:r>
          </w:p>
          <w:p w14:paraId="73C13F54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4BF01C74" w14:textId="77777777" w:rsidR="00DA4685" w:rsidRPr="002C64DA" w:rsidRDefault="00DA4685" w:rsidP="00DA4685"/>
    <w:p w14:paraId="5580717F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t>出版社</w:t>
      </w:r>
    </w:p>
    <w:p w14:paraId="3B8EE96F" w14:textId="37E15220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Pr="00F4065B">
        <w:t xml:space="preserve"> </w:t>
      </w:r>
      <w:proofErr w:type="spellStart"/>
      <w:r w:rsidRPr="00067238">
        <w:rPr>
          <w:rFonts w:hint="eastAsia"/>
        </w:rPr>
        <w:t>publishing_house</w:t>
      </w:r>
      <w:proofErr w:type="spellEnd"/>
      <w:r>
        <w:rPr>
          <w:rFonts w:hint="eastAsia"/>
        </w:rPr>
        <w:t>（</w:t>
      </w:r>
      <w:proofErr w:type="spellStart"/>
      <w:r w:rsidR="00CC4CCF" w:rsidRPr="00CC4CCF">
        <w:rPr>
          <w:rFonts w:hint="eastAsia"/>
          <w:color w:val="000000" w:themeColor="text1"/>
        </w:rPr>
        <w:t>publishing_house</w:t>
      </w:r>
      <w:r w:rsidR="00CC4CCF" w:rsidRPr="00CC4CCF">
        <w:rPr>
          <w:color w:val="000000" w:themeColor="text1"/>
        </w:rPr>
        <w:t>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5"/>
        <w:gridCol w:w="1429"/>
        <w:gridCol w:w="2433"/>
        <w:gridCol w:w="1735"/>
        <w:gridCol w:w="724"/>
        <w:gridCol w:w="867"/>
        <w:gridCol w:w="724"/>
        <w:gridCol w:w="1705"/>
      </w:tblGrid>
      <w:tr w:rsidR="00DA4685" w14:paraId="30FD5CA1" w14:textId="77777777" w:rsidTr="007A1179">
        <w:tc>
          <w:tcPr>
            <w:tcW w:w="498" w:type="pct"/>
            <w:shd w:val="clear" w:color="auto" w:fill="D9D9D9"/>
          </w:tcPr>
          <w:p w14:paraId="749E080F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9" w:type="pct"/>
            <w:shd w:val="clear" w:color="auto" w:fill="D9D9D9"/>
          </w:tcPr>
          <w:p w14:paraId="6DA82540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39" w:type="pct"/>
            <w:shd w:val="clear" w:color="auto" w:fill="D9D9D9"/>
          </w:tcPr>
          <w:p w14:paraId="66AA078D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12" w:type="pct"/>
            <w:shd w:val="clear" w:color="auto" w:fill="D9D9D9"/>
          </w:tcPr>
          <w:p w14:paraId="23F09D71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9" w:type="pct"/>
            <w:shd w:val="clear" w:color="auto" w:fill="D9D9D9"/>
          </w:tcPr>
          <w:p w14:paraId="60D4BD22" w14:textId="77777777" w:rsidR="00DA4685" w:rsidRDefault="00DA4685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06" w:type="pct"/>
            <w:shd w:val="clear" w:color="auto" w:fill="D9D9D9"/>
          </w:tcPr>
          <w:p w14:paraId="5C68AD52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9" w:type="pct"/>
            <w:shd w:val="clear" w:color="auto" w:fill="D9D9D9"/>
          </w:tcPr>
          <w:p w14:paraId="36CE192D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99" w:type="pct"/>
            <w:shd w:val="clear" w:color="auto" w:fill="D9D9D9"/>
          </w:tcPr>
          <w:p w14:paraId="1BA8ACE4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A4685" w14:paraId="2B8BBBC7" w14:textId="77777777" w:rsidTr="007A1179">
        <w:tc>
          <w:tcPr>
            <w:tcW w:w="498" w:type="pct"/>
            <w:shd w:val="clear" w:color="auto" w:fill="auto"/>
          </w:tcPr>
          <w:p w14:paraId="02D75001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9" w:type="pct"/>
            <w:shd w:val="clear" w:color="auto" w:fill="auto"/>
          </w:tcPr>
          <w:p w14:paraId="1924DCBB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出版社编号</w:t>
            </w:r>
          </w:p>
        </w:tc>
        <w:tc>
          <w:tcPr>
            <w:tcW w:w="1139" w:type="pct"/>
            <w:shd w:val="clear" w:color="auto" w:fill="auto"/>
          </w:tcPr>
          <w:p w14:paraId="3634A56A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r w:rsidRPr="00067238">
              <w:t>_id</w:t>
            </w:r>
            <w:proofErr w:type="spellEnd"/>
          </w:p>
        </w:tc>
        <w:tc>
          <w:tcPr>
            <w:tcW w:w="812" w:type="pct"/>
            <w:shd w:val="clear" w:color="auto" w:fill="auto"/>
          </w:tcPr>
          <w:p w14:paraId="1CBA95D2" w14:textId="77777777" w:rsidR="00DA4685" w:rsidRPr="00181B37" w:rsidRDefault="00DA4685" w:rsidP="007A1179">
            <w:pPr>
              <w:pStyle w:val="a7"/>
              <w:ind w:firstLineChars="0" w:firstLine="0"/>
            </w:pPr>
            <w:proofErr w:type="gramStart"/>
            <w:r w:rsidRPr="00181B37">
              <w:t>char</w:t>
            </w:r>
            <w:r w:rsidRPr="00181B37">
              <w:rPr>
                <w:rFonts w:hint="eastAsia"/>
              </w:rPr>
              <w:t>(</w:t>
            </w:r>
            <w:proofErr w:type="gramEnd"/>
            <w:r w:rsidRPr="00181B37">
              <w:t>18</w:t>
            </w:r>
            <w:r w:rsidRPr="00181B37"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3D12699D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066A7B17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9" w:type="pct"/>
            <w:shd w:val="clear" w:color="auto" w:fill="auto"/>
          </w:tcPr>
          <w:p w14:paraId="3E00C6AC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799" w:type="pct"/>
            <w:shd w:val="clear" w:color="auto" w:fill="auto"/>
          </w:tcPr>
          <w:p w14:paraId="3ED2797E" w14:textId="77777777" w:rsidR="00DA4685" w:rsidRDefault="00DA4685" w:rsidP="007A1179">
            <w:pPr>
              <w:pStyle w:val="a7"/>
              <w:ind w:firstLineChars="0" w:firstLine="0"/>
            </w:pPr>
            <w:r w:rsidRPr="006067F7">
              <w:rPr>
                <w:rFonts w:hint="eastAsia"/>
              </w:rPr>
              <w:t>中国</w:t>
            </w:r>
            <w:r w:rsidRPr="006067F7">
              <w:rPr>
                <w:rFonts w:hint="eastAsia"/>
              </w:rPr>
              <w:t>(</w:t>
            </w:r>
            <w:r w:rsidRPr="006067F7">
              <w:rPr>
                <w:rFonts w:hint="eastAsia"/>
              </w:rPr>
              <w:t>大陆</w:t>
            </w:r>
            <w:r w:rsidRPr="006067F7">
              <w:rPr>
                <w:rFonts w:hint="eastAsia"/>
              </w:rPr>
              <w:t>)</w:t>
            </w:r>
            <w:r w:rsidRPr="006067F7">
              <w:rPr>
                <w:rFonts w:hint="eastAsia"/>
              </w:rPr>
              <w:t>出版社</w:t>
            </w:r>
            <w:r w:rsidRPr="006067F7">
              <w:rPr>
                <w:rFonts w:hint="eastAsia"/>
              </w:rPr>
              <w:t>ISBN</w:t>
            </w:r>
            <w:r w:rsidRPr="006067F7">
              <w:rPr>
                <w:rFonts w:hint="eastAsia"/>
              </w:rPr>
              <w:t>代码表</w:t>
            </w:r>
          </w:p>
        </w:tc>
      </w:tr>
      <w:tr w:rsidR="00DA4685" w14:paraId="42A0AC0B" w14:textId="77777777" w:rsidTr="007A1179">
        <w:tc>
          <w:tcPr>
            <w:tcW w:w="498" w:type="pct"/>
            <w:shd w:val="clear" w:color="auto" w:fill="auto"/>
          </w:tcPr>
          <w:p w14:paraId="2AAF9570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9" w:type="pct"/>
            <w:shd w:val="clear" w:color="auto" w:fill="auto"/>
          </w:tcPr>
          <w:p w14:paraId="2D04C2DB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出版社名</w:t>
            </w:r>
          </w:p>
        </w:tc>
        <w:tc>
          <w:tcPr>
            <w:tcW w:w="1139" w:type="pct"/>
            <w:shd w:val="clear" w:color="auto" w:fill="auto"/>
          </w:tcPr>
          <w:p w14:paraId="2AB404E1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r w:rsidRPr="00783FE5">
              <w:t>_</w:t>
            </w:r>
            <w:r>
              <w:t>name</w:t>
            </w:r>
            <w:proofErr w:type="spellEnd"/>
          </w:p>
        </w:tc>
        <w:tc>
          <w:tcPr>
            <w:tcW w:w="812" w:type="pct"/>
            <w:shd w:val="clear" w:color="auto" w:fill="auto"/>
          </w:tcPr>
          <w:p w14:paraId="572C03DA" w14:textId="77777777" w:rsidR="00DA4685" w:rsidRPr="00181B37" w:rsidRDefault="00DA4685" w:rsidP="007A1179">
            <w:pPr>
              <w:pStyle w:val="a7"/>
              <w:ind w:firstLineChars="0" w:firstLine="0"/>
            </w:pPr>
            <w:r w:rsidRPr="00181B37">
              <w:t>varchar</w:t>
            </w:r>
            <w:r w:rsidRPr="00181B37">
              <w:rPr>
                <w:rFonts w:hint="eastAsia"/>
              </w:rPr>
              <w:t xml:space="preserve"> (</w:t>
            </w:r>
            <w:r>
              <w:t>2</w:t>
            </w:r>
            <w:r w:rsidRPr="00181B37">
              <w:t>0</w:t>
            </w:r>
            <w:r w:rsidRPr="00181B37"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4E9CB369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6C9BAE97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9" w:type="pct"/>
            <w:shd w:val="clear" w:color="auto" w:fill="auto"/>
          </w:tcPr>
          <w:p w14:paraId="2B85C2D4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799" w:type="pct"/>
            <w:shd w:val="clear" w:color="auto" w:fill="auto"/>
          </w:tcPr>
          <w:p w14:paraId="45900F1D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6FD6FEA4" w14:textId="77777777" w:rsidTr="007A1179">
        <w:tc>
          <w:tcPr>
            <w:tcW w:w="498" w:type="pct"/>
            <w:shd w:val="clear" w:color="auto" w:fill="auto"/>
          </w:tcPr>
          <w:p w14:paraId="28F4FA0A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9" w:type="pct"/>
            <w:shd w:val="clear" w:color="auto" w:fill="auto"/>
          </w:tcPr>
          <w:p w14:paraId="59291584" w14:textId="77777777" w:rsidR="00DA4685" w:rsidRPr="00095A29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出版社位置</w:t>
            </w:r>
          </w:p>
        </w:tc>
        <w:tc>
          <w:tcPr>
            <w:tcW w:w="1139" w:type="pct"/>
            <w:shd w:val="clear" w:color="auto" w:fill="auto"/>
          </w:tcPr>
          <w:p w14:paraId="182B5886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r w:rsidRPr="00783FE5">
              <w:t>_</w:t>
            </w:r>
            <w:r>
              <w:rPr>
                <w:rFonts w:hint="eastAsia"/>
              </w:rPr>
              <w:t>add</w:t>
            </w:r>
            <w:proofErr w:type="spellEnd"/>
          </w:p>
        </w:tc>
        <w:tc>
          <w:tcPr>
            <w:tcW w:w="812" w:type="pct"/>
            <w:shd w:val="clear" w:color="auto" w:fill="auto"/>
          </w:tcPr>
          <w:p w14:paraId="51EFD1EA" w14:textId="77777777" w:rsidR="00DA4685" w:rsidRPr="00181B37" w:rsidRDefault="00DA4685" w:rsidP="007A1179">
            <w:pPr>
              <w:pStyle w:val="a7"/>
              <w:ind w:firstLineChars="0" w:firstLine="0"/>
            </w:pPr>
            <w:r w:rsidRPr="00181B37">
              <w:t>varchar</w:t>
            </w:r>
            <w:r w:rsidRPr="00181B37">
              <w:rPr>
                <w:rFonts w:hint="eastAsia"/>
              </w:rPr>
              <w:t xml:space="preserve"> (</w:t>
            </w:r>
            <w:r>
              <w:t>10</w:t>
            </w:r>
            <w:r w:rsidRPr="00181B37">
              <w:t>0</w:t>
            </w:r>
            <w:r w:rsidRPr="00181B37"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7854D18D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68F7FC5D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9" w:type="pct"/>
            <w:shd w:val="clear" w:color="auto" w:fill="auto"/>
          </w:tcPr>
          <w:p w14:paraId="0C997C97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799" w:type="pct"/>
            <w:shd w:val="clear" w:color="auto" w:fill="auto"/>
          </w:tcPr>
          <w:p w14:paraId="774D698B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25F3D13E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2B9052E7" w14:textId="77777777" w:rsidTr="007A1179">
        <w:tc>
          <w:tcPr>
            <w:tcW w:w="5000" w:type="pct"/>
            <w:shd w:val="clear" w:color="auto" w:fill="auto"/>
          </w:tcPr>
          <w:p w14:paraId="121F8296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创建表：出版社</w:t>
            </w:r>
          </w:p>
          <w:p w14:paraId="2E8062AF" w14:textId="77777777" w:rsidR="00CC4CCF" w:rsidRDefault="00CC4CCF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2.publishing</w:t>
            </w:r>
            <w:proofErr w:type="gramEnd"/>
            <w:r>
              <w:t>_house</w:t>
            </w:r>
          </w:p>
          <w:p w14:paraId="2E616C04" w14:textId="77777777" w:rsidR="00CC4CCF" w:rsidRDefault="00CC4CCF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5966407E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1E98B24C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publishing_house_name</w:t>
            </w:r>
            <w:proofErr w:type="spellEnd"/>
            <w:r>
              <w:t xml:space="preserve"> varchar (20) not </w:t>
            </w:r>
            <w:proofErr w:type="gramStart"/>
            <w:r>
              <w:t>null ,</w:t>
            </w:r>
            <w:proofErr w:type="gramEnd"/>
          </w:p>
          <w:p w14:paraId="191D3169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publishing_house_add</w:t>
            </w:r>
            <w:proofErr w:type="spellEnd"/>
            <w:r>
              <w:t xml:space="preserve"> varchar (100) not </w:t>
            </w:r>
            <w:proofErr w:type="gramStart"/>
            <w:r>
              <w:t>null ,</w:t>
            </w:r>
            <w:proofErr w:type="gramEnd"/>
          </w:p>
          <w:p w14:paraId="053021B7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publishing_house_id</w:t>
            </w:r>
            <w:proofErr w:type="spellEnd"/>
            <w:r>
              <w:t>)</w:t>
            </w:r>
          </w:p>
          <w:p w14:paraId="29883D87" w14:textId="77777777" w:rsidR="00CC4CCF" w:rsidRDefault="00CC4CCF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11CA48AF" w14:textId="77777777" w:rsidR="00CC4CCF" w:rsidRDefault="00CC4CCF" w:rsidP="007A1179">
            <w:pPr>
              <w:pStyle w:val="a7"/>
              <w:ind w:firstLineChars="0" w:firstLine="0"/>
            </w:pPr>
            <w:r>
              <w:t>;</w:t>
            </w:r>
          </w:p>
          <w:p w14:paraId="19A247D2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t xml:space="preserve">exec </w:t>
            </w:r>
            <w:proofErr w:type="spellStart"/>
            <w:r>
              <w:t>sp_addextendedproper</w:t>
            </w:r>
            <w:r>
              <w:rPr>
                <w:rFonts w:hint="eastAsia"/>
              </w:rPr>
              <w:t>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','SCHEMA','u_2_1_3_2','TABLE','publishing_house'</w:t>
            </w:r>
          </w:p>
          <w:p w14:paraId="74776051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','SCHEMA','u_2_1_3_2','TABLE','publishing_house','COLUMN','publishing_house_id'</w:t>
            </w:r>
          </w:p>
          <w:p w14:paraId="4CCC0982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出版社名</w:t>
            </w:r>
            <w:r>
              <w:rPr>
                <w:rFonts w:hint="eastAsia"/>
              </w:rPr>
              <w:t>','SCHEMA','u_2_1_3_2','TABLE','publishing_house','COLUMN','publishing_house_name'</w:t>
            </w:r>
          </w:p>
          <w:p w14:paraId="6622286B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出版社位置</w:t>
            </w:r>
            <w:r>
              <w:rPr>
                <w:rFonts w:hint="eastAsia"/>
              </w:rPr>
              <w:t>','SCHEMA','u_2_1_3_2','TABLE','publishing_house','COLUMN','publishing_house_add'</w:t>
            </w:r>
          </w:p>
          <w:p w14:paraId="3CE4AB67" w14:textId="4A958BD4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5AC94281" w14:textId="77777777" w:rsidR="00DA4685" w:rsidRPr="002C64DA" w:rsidRDefault="00DA4685" w:rsidP="00DA4685"/>
    <w:p w14:paraId="76093FDA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t>图书</w:t>
      </w:r>
    </w:p>
    <w:p w14:paraId="5BE38B19" w14:textId="3199DF7C" w:rsidR="00DA4685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F4065B">
        <w:t xml:space="preserve"> </w:t>
      </w:r>
      <w:r w:rsidRPr="00DF4DB6">
        <w:rPr>
          <w:rFonts w:hint="eastAsia"/>
        </w:rPr>
        <w:t>book</w:t>
      </w:r>
      <w:r>
        <w:rPr>
          <w:rFonts w:hint="eastAsia"/>
        </w:rPr>
        <w:t>（</w:t>
      </w:r>
      <w:proofErr w:type="spellStart"/>
      <w:r w:rsidRPr="00067238">
        <w:rPr>
          <w:rFonts w:hint="eastAsia"/>
        </w:rPr>
        <w:t>book_id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5"/>
        <w:gridCol w:w="1155"/>
        <w:gridCol w:w="1968"/>
        <w:gridCol w:w="3588"/>
        <w:gridCol w:w="705"/>
        <w:gridCol w:w="964"/>
        <w:gridCol w:w="632"/>
        <w:gridCol w:w="825"/>
      </w:tblGrid>
      <w:tr w:rsidR="00CC4CCF" w:rsidRPr="00CC4CCF" w14:paraId="5B85740B" w14:textId="77777777" w:rsidTr="00CC4CCF">
        <w:tc>
          <w:tcPr>
            <w:tcW w:w="396" w:type="pct"/>
            <w:shd w:val="clear" w:color="auto" w:fill="D9D9D9"/>
          </w:tcPr>
          <w:p w14:paraId="0BDF88F6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编号</w:t>
            </w:r>
          </w:p>
        </w:tc>
        <w:tc>
          <w:tcPr>
            <w:tcW w:w="541" w:type="pct"/>
            <w:shd w:val="clear" w:color="auto" w:fill="D9D9D9"/>
          </w:tcPr>
          <w:p w14:paraId="1995F21A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中文名</w:t>
            </w:r>
          </w:p>
        </w:tc>
        <w:tc>
          <w:tcPr>
            <w:tcW w:w="921" w:type="pct"/>
            <w:shd w:val="clear" w:color="auto" w:fill="D9D9D9"/>
          </w:tcPr>
          <w:p w14:paraId="287593C8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英文名</w:t>
            </w:r>
          </w:p>
        </w:tc>
        <w:tc>
          <w:tcPr>
            <w:tcW w:w="1679" w:type="pct"/>
            <w:shd w:val="clear" w:color="auto" w:fill="D9D9D9"/>
          </w:tcPr>
          <w:p w14:paraId="41B32C4F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类型</w:t>
            </w:r>
            <w:r w:rsidRPr="00CC4CCF">
              <w:rPr>
                <w:rFonts w:hint="eastAsia"/>
                <w:color w:val="000000" w:themeColor="text1"/>
              </w:rPr>
              <w:t>(</w:t>
            </w:r>
            <w:r w:rsidRPr="00CC4CCF">
              <w:rPr>
                <w:rFonts w:hint="eastAsia"/>
                <w:color w:val="000000" w:themeColor="text1"/>
              </w:rPr>
              <w:t>宽度</w:t>
            </w:r>
            <w:r w:rsidRPr="00CC4CCF">
              <w:rPr>
                <w:rFonts w:hint="eastAsia"/>
                <w:color w:val="000000" w:themeColor="text1"/>
              </w:rPr>
              <w:t>)</w:t>
            </w:r>
            <w:r w:rsidRPr="00CC4CCF">
              <w:rPr>
                <w:color w:val="000000" w:themeColor="text1"/>
              </w:rPr>
              <w:t>/</w:t>
            </w:r>
            <w:r w:rsidRPr="00CC4CCF">
              <w:rPr>
                <w:rFonts w:hint="eastAsia"/>
                <w:color w:val="000000" w:themeColor="text1"/>
              </w:rPr>
              <w:t>参照</w:t>
            </w:r>
          </w:p>
        </w:tc>
        <w:tc>
          <w:tcPr>
            <w:tcW w:w="330" w:type="pct"/>
            <w:shd w:val="clear" w:color="auto" w:fill="D9D9D9"/>
          </w:tcPr>
          <w:p w14:paraId="11B7A593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proofErr w:type="gramStart"/>
            <w:r w:rsidRPr="00CC4CCF">
              <w:rPr>
                <w:rFonts w:hint="eastAsia"/>
                <w:color w:val="000000" w:themeColor="text1"/>
              </w:rPr>
              <w:t>空否</w:t>
            </w:r>
            <w:proofErr w:type="gramEnd"/>
          </w:p>
        </w:tc>
        <w:tc>
          <w:tcPr>
            <w:tcW w:w="451" w:type="pct"/>
            <w:shd w:val="clear" w:color="auto" w:fill="D9D9D9"/>
          </w:tcPr>
          <w:p w14:paraId="4D57A7D5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缺省值</w:t>
            </w:r>
          </w:p>
        </w:tc>
        <w:tc>
          <w:tcPr>
            <w:tcW w:w="296" w:type="pct"/>
            <w:shd w:val="clear" w:color="auto" w:fill="D9D9D9"/>
          </w:tcPr>
          <w:p w14:paraId="36CE6F65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唯一</w:t>
            </w:r>
          </w:p>
        </w:tc>
        <w:tc>
          <w:tcPr>
            <w:tcW w:w="386" w:type="pct"/>
            <w:shd w:val="clear" w:color="auto" w:fill="D9D9D9"/>
          </w:tcPr>
          <w:p w14:paraId="28944771" w14:textId="77777777" w:rsidR="00CC4CCF" w:rsidRPr="00CC4CCF" w:rsidRDefault="00CC4CCF" w:rsidP="00CC4CCF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备注</w:t>
            </w:r>
          </w:p>
        </w:tc>
      </w:tr>
      <w:tr w:rsidR="00CC4CCF" w:rsidRPr="00CC4CCF" w14:paraId="300C751B" w14:textId="77777777" w:rsidTr="00CC4CCF">
        <w:tc>
          <w:tcPr>
            <w:tcW w:w="396" w:type="pct"/>
            <w:shd w:val="clear" w:color="auto" w:fill="auto"/>
          </w:tcPr>
          <w:p w14:paraId="29C1BA77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1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541" w:type="pct"/>
            <w:shd w:val="clear" w:color="auto" w:fill="auto"/>
          </w:tcPr>
          <w:p w14:paraId="081B335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图书编号</w:t>
            </w:r>
          </w:p>
        </w:tc>
        <w:tc>
          <w:tcPr>
            <w:tcW w:w="921" w:type="pct"/>
            <w:shd w:val="clear" w:color="auto" w:fill="auto"/>
          </w:tcPr>
          <w:p w14:paraId="168E18E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book_id</w:t>
            </w:r>
            <w:proofErr w:type="spellEnd"/>
          </w:p>
        </w:tc>
        <w:tc>
          <w:tcPr>
            <w:tcW w:w="1679" w:type="pct"/>
            <w:shd w:val="clear" w:color="auto" w:fill="auto"/>
          </w:tcPr>
          <w:p w14:paraId="645D3C0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gramStart"/>
            <w:r w:rsidRPr="00CC4CCF">
              <w:rPr>
                <w:color w:val="000000" w:themeColor="text1"/>
              </w:rPr>
              <w:t>char</w:t>
            </w:r>
            <w:r w:rsidRPr="00CC4CCF">
              <w:rPr>
                <w:rFonts w:hint="eastAsia"/>
                <w:color w:val="000000" w:themeColor="text1"/>
              </w:rPr>
              <w:t>(</w:t>
            </w:r>
            <w:proofErr w:type="gramEnd"/>
            <w:r w:rsidRPr="00CC4CCF">
              <w:rPr>
                <w:rFonts w:hint="eastAsia"/>
                <w:color w:val="000000" w:themeColor="text1"/>
              </w:rPr>
              <w:t>13)</w:t>
            </w:r>
          </w:p>
        </w:tc>
        <w:tc>
          <w:tcPr>
            <w:tcW w:w="330" w:type="pct"/>
            <w:shd w:val="clear" w:color="auto" w:fill="auto"/>
          </w:tcPr>
          <w:p w14:paraId="67D43BD8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5408B7DE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96" w:type="pct"/>
            <w:shd w:val="clear" w:color="auto" w:fill="auto"/>
          </w:tcPr>
          <w:p w14:paraId="6D8296CA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86" w:type="pct"/>
            <w:shd w:val="clear" w:color="auto" w:fill="auto"/>
          </w:tcPr>
          <w:p w14:paraId="45DFA6B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中国标准</w:t>
            </w:r>
            <w:r w:rsidRPr="00CC4CCF">
              <w:rPr>
                <w:rFonts w:hint="eastAsia"/>
                <w:color w:val="000000" w:themeColor="text1"/>
              </w:rPr>
              <w:lastRenderedPageBreak/>
              <w:t>书号</w:t>
            </w:r>
          </w:p>
        </w:tc>
      </w:tr>
      <w:tr w:rsidR="00CC4CCF" w:rsidRPr="00CC4CCF" w14:paraId="1AA0A2F3" w14:textId="77777777" w:rsidTr="00CC4CCF">
        <w:tc>
          <w:tcPr>
            <w:tcW w:w="396" w:type="pct"/>
            <w:shd w:val="clear" w:color="auto" w:fill="auto"/>
          </w:tcPr>
          <w:p w14:paraId="68F55B7B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lastRenderedPageBreak/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2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541" w:type="pct"/>
            <w:shd w:val="clear" w:color="auto" w:fill="auto"/>
          </w:tcPr>
          <w:p w14:paraId="27C3733F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图书名</w:t>
            </w:r>
          </w:p>
        </w:tc>
        <w:tc>
          <w:tcPr>
            <w:tcW w:w="921" w:type="pct"/>
            <w:shd w:val="clear" w:color="auto" w:fill="auto"/>
          </w:tcPr>
          <w:p w14:paraId="1029118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book_name</w:t>
            </w:r>
            <w:proofErr w:type="spellEnd"/>
          </w:p>
        </w:tc>
        <w:tc>
          <w:tcPr>
            <w:tcW w:w="1679" w:type="pct"/>
            <w:shd w:val="clear" w:color="auto" w:fill="auto"/>
          </w:tcPr>
          <w:p w14:paraId="12913EA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gramStart"/>
            <w:r w:rsidRPr="00CC4CCF">
              <w:rPr>
                <w:color w:val="000000" w:themeColor="text1"/>
              </w:rPr>
              <w:t>varchar(</w:t>
            </w:r>
            <w:proofErr w:type="gramEnd"/>
            <w:r w:rsidRPr="00CC4CCF">
              <w:rPr>
                <w:color w:val="000000" w:themeColor="text1"/>
              </w:rPr>
              <w:t>60)</w:t>
            </w:r>
          </w:p>
        </w:tc>
        <w:tc>
          <w:tcPr>
            <w:tcW w:w="330" w:type="pct"/>
            <w:shd w:val="clear" w:color="auto" w:fill="auto"/>
          </w:tcPr>
          <w:p w14:paraId="691C8C3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073CF3A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96" w:type="pct"/>
            <w:shd w:val="clear" w:color="auto" w:fill="auto"/>
          </w:tcPr>
          <w:p w14:paraId="485B177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86" w:type="pct"/>
            <w:shd w:val="clear" w:color="auto" w:fill="auto"/>
          </w:tcPr>
          <w:p w14:paraId="699F2D7A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346EF79F" w14:textId="77777777" w:rsidTr="00CC4CCF">
        <w:tc>
          <w:tcPr>
            <w:tcW w:w="396" w:type="pct"/>
            <w:shd w:val="clear" w:color="auto" w:fill="auto"/>
          </w:tcPr>
          <w:p w14:paraId="1F9800E6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3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541" w:type="pct"/>
            <w:shd w:val="clear" w:color="auto" w:fill="auto"/>
          </w:tcPr>
          <w:p w14:paraId="2567290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图书单价</w:t>
            </w:r>
          </w:p>
        </w:tc>
        <w:tc>
          <w:tcPr>
            <w:tcW w:w="921" w:type="pct"/>
            <w:shd w:val="clear" w:color="auto" w:fill="auto"/>
          </w:tcPr>
          <w:p w14:paraId="019D071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book_price</w:t>
            </w:r>
            <w:proofErr w:type="spellEnd"/>
          </w:p>
        </w:tc>
        <w:tc>
          <w:tcPr>
            <w:tcW w:w="1679" w:type="pct"/>
            <w:shd w:val="clear" w:color="auto" w:fill="auto"/>
          </w:tcPr>
          <w:p w14:paraId="0025131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proofErr w:type="gramStart"/>
            <w:r w:rsidRPr="00CC4CCF">
              <w:rPr>
                <w:color w:val="000000" w:themeColor="text1"/>
              </w:rPr>
              <w:t>dec</w:t>
            </w:r>
            <w:proofErr w:type="spellEnd"/>
            <w:r w:rsidRPr="00CC4CCF">
              <w:rPr>
                <w:color w:val="000000" w:themeColor="text1"/>
              </w:rPr>
              <w:t>(</w:t>
            </w:r>
            <w:proofErr w:type="gramEnd"/>
            <w:r w:rsidRPr="00CC4CCF">
              <w:rPr>
                <w:rFonts w:hint="eastAsia"/>
                <w:color w:val="000000" w:themeColor="text1"/>
              </w:rPr>
              <w:t>5,</w:t>
            </w:r>
            <w:r w:rsidRPr="00CC4CCF">
              <w:rPr>
                <w:color w:val="000000" w:themeColor="text1"/>
              </w:rPr>
              <w:t>2)</w:t>
            </w:r>
          </w:p>
        </w:tc>
        <w:tc>
          <w:tcPr>
            <w:tcW w:w="330" w:type="pct"/>
            <w:shd w:val="clear" w:color="auto" w:fill="auto"/>
          </w:tcPr>
          <w:p w14:paraId="295ADD49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1DE7FCC5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96" w:type="pct"/>
            <w:shd w:val="clear" w:color="auto" w:fill="auto"/>
          </w:tcPr>
          <w:p w14:paraId="67D8C4F7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86" w:type="pct"/>
            <w:shd w:val="clear" w:color="auto" w:fill="auto"/>
          </w:tcPr>
          <w:p w14:paraId="020928C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大于</w:t>
            </w:r>
            <w:r w:rsidRPr="00CC4CCF">
              <w:rPr>
                <w:rFonts w:hint="eastAsia"/>
                <w:color w:val="000000" w:themeColor="text1"/>
              </w:rPr>
              <w:t>0</w:t>
            </w:r>
          </w:p>
        </w:tc>
      </w:tr>
      <w:tr w:rsidR="00CC4CCF" w:rsidRPr="00CC4CCF" w14:paraId="16B33D18" w14:textId="77777777" w:rsidTr="00CC4CCF">
        <w:tc>
          <w:tcPr>
            <w:tcW w:w="396" w:type="pct"/>
            <w:shd w:val="clear" w:color="auto" w:fill="auto"/>
          </w:tcPr>
          <w:p w14:paraId="201E5C9E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4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541" w:type="pct"/>
            <w:shd w:val="clear" w:color="auto" w:fill="auto"/>
          </w:tcPr>
          <w:p w14:paraId="47D3D950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作者</w:t>
            </w:r>
          </w:p>
        </w:tc>
        <w:tc>
          <w:tcPr>
            <w:tcW w:w="921" w:type="pct"/>
            <w:shd w:val="clear" w:color="auto" w:fill="auto"/>
          </w:tcPr>
          <w:p w14:paraId="2544A995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author</w:t>
            </w:r>
          </w:p>
        </w:tc>
        <w:tc>
          <w:tcPr>
            <w:tcW w:w="1679" w:type="pct"/>
            <w:shd w:val="clear" w:color="auto" w:fill="auto"/>
          </w:tcPr>
          <w:p w14:paraId="562A7299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varchar (</w:t>
            </w:r>
            <w:r w:rsidRPr="00CC4CCF">
              <w:rPr>
                <w:color w:val="000000" w:themeColor="text1"/>
              </w:rPr>
              <w:t>2</w:t>
            </w:r>
            <w:r w:rsidRPr="00CC4CCF">
              <w:rPr>
                <w:rFonts w:hint="eastAsia"/>
                <w:color w:val="000000" w:themeColor="text1"/>
              </w:rPr>
              <w:t>0)</w:t>
            </w:r>
          </w:p>
        </w:tc>
        <w:tc>
          <w:tcPr>
            <w:tcW w:w="330" w:type="pct"/>
            <w:shd w:val="clear" w:color="auto" w:fill="auto"/>
          </w:tcPr>
          <w:p w14:paraId="357B3DA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53F858D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96" w:type="pct"/>
            <w:shd w:val="clear" w:color="auto" w:fill="auto"/>
          </w:tcPr>
          <w:p w14:paraId="797482D8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86" w:type="pct"/>
            <w:shd w:val="clear" w:color="auto" w:fill="auto"/>
          </w:tcPr>
          <w:p w14:paraId="05CCA3C4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55392EEC" w14:textId="77777777" w:rsidTr="00CC4CCF">
        <w:tc>
          <w:tcPr>
            <w:tcW w:w="396" w:type="pct"/>
            <w:shd w:val="clear" w:color="auto" w:fill="auto"/>
          </w:tcPr>
          <w:p w14:paraId="753B7F9B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5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541" w:type="pct"/>
            <w:shd w:val="clear" w:color="auto" w:fill="auto"/>
          </w:tcPr>
          <w:p w14:paraId="069B5EDD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图书类型</w:t>
            </w:r>
          </w:p>
        </w:tc>
        <w:tc>
          <w:tcPr>
            <w:tcW w:w="921" w:type="pct"/>
            <w:shd w:val="clear" w:color="auto" w:fill="auto"/>
          </w:tcPr>
          <w:p w14:paraId="1192FA0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book_type</w:t>
            </w:r>
            <w:proofErr w:type="spellEnd"/>
          </w:p>
        </w:tc>
        <w:tc>
          <w:tcPr>
            <w:tcW w:w="1679" w:type="pct"/>
            <w:shd w:val="clear" w:color="auto" w:fill="auto"/>
          </w:tcPr>
          <w:p w14:paraId="4E8E01A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varchar</w:t>
            </w:r>
            <w:r w:rsidRPr="00CC4CCF">
              <w:rPr>
                <w:rFonts w:hint="eastAsia"/>
                <w:color w:val="000000" w:themeColor="text1"/>
              </w:rPr>
              <w:t xml:space="preserve"> (</w:t>
            </w:r>
            <w:r w:rsidRPr="00CC4CCF">
              <w:rPr>
                <w:color w:val="000000" w:themeColor="text1"/>
              </w:rPr>
              <w:t>2</w:t>
            </w:r>
            <w:r w:rsidRPr="00CC4CCF">
              <w:rPr>
                <w:rFonts w:hint="eastAsia"/>
                <w:color w:val="000000" w:themeColor="text1"/>
              </w:rPr>
              <w:t>)</w:t>
            </w:r>
          </w:p>
        </w:tc>
        <w:tc>
          <w:tcPr>
            <w:tcW w:w="330" w:type="pct"/>
            <w:shd w:val="clear" w:color="auto" w:fill="auto"/>
          </w:tcPr>
          <w:p w14:paraId="38E174B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3C46D07E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96" w:type="pct"/>
            <w:shd w:val="clear" w:color="auto" w:fill="auto"/>
          </w:tcPr>
          <w:p w14:paraId="03B946F9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86" w:type="pct"/>
            <w:shd w:val="clear" w:color="auto" w:fill="auto"/>
          </w:tcPr>
          <w:p w14:paraId="75E45FB9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30</w:t>
            </w:r>
            <w:r w:rsidRPr="00CC4CCF">
              <w:rPr>
                <w:color w:val="000000" w:themeColor="text1"/>
              </w:rPr>
              <w:t>1</w:t>
            </w:r>
          </w:p>
        </w:tc>
      </w:tr>
      <w:tr w:rsidR="00CC4CCF" w:rsidRPr="00CC4CCF" w14:paraId="71034C2B" w14:textId="77777777" w:rsidTr="00CC4CCF">
        <w:tc>
          <w:tcPr>
            <w:tcW w:w="396" w:type="pct"/>
            <w:shd w:val="clear" w:color="auto" w:fill="auto"/>
          </w:tcPr>
          <w:p w14:paraId="0DC9F12C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6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541" w:type="pct"/>
            <w:shd w:val="clear" w:color="auto" w:fill="auto"/>
          </w:tcPr>
          <w:p w14:paraId="1735EBDF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仓库编号</w:t>
            </w:r>
          </w:p>
        </w:tc>
        <w:tc>
          <w:tcPr>
            <w:tcW w:w="921" w:type="pct"/>
            <w:shd w:val="clear" w:color="auto" w:fill="auto"/>
          </w:tcPr>
          <w:p w14:paraId="0AA6770C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color w:val="000000" w:themeColor="text1"/>
              </w:rPr>
              <w:t>storehouse_id</w:t>
            </w:r>
            <w:proofErr w:type="spellEnd"/>
          </w:p>
        </w:tc>
        <w:tc>
          <w:tcPr>
            <w:tcW w:w="1679" w:type="pct"/>
            <w:shd w:val="clear" w:color="auto" w:fill="auto"/>
          </w:tcPr>
          <w:p w14:paraId="2F31C135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storehouse</w:t>
            </w:r>
            <w:r w:rsidRPr="00CC4CCF">
              <w:rPr>
                <w:rFonts w:hint="eastAsia"/>
                <w:color w:val="000000" w:themeColor="text1"/>
              </w:rPr>
              <w:t>(</w:t>
            </w:r>
            <w:proofErr w:type="spellStart"/>
            <w:r w:rsidRPr="00CC4CCF">
              <w:rPr>
                <w:color w:val="000000" w:themeColor="text1"/>
              </w:rPr>
              <w:t>storehouse_id</w:t>
            </w:r>
            <w:proofErr w:type="spellEnd"/>
            <w:r w:rsidRPr="00CC4CCF">
              <w:rPr>
                <w:rFonts w:hint="eastAsia"/>
                <w:color w:val="000000" w:themeColor="text1"/>
              </w:rPr>
              <w:t>)</w:t>
            </w:r>
          </w:p>
        </w:tc>
        <w:tc>
          <w:tcPr>
            <w:tcW w:w="330" w:type="pct"/>
            <w:shd w:val="clear" w:color="auto" w:fill="auto"/>
          </w:tcPr>
          <w:p w14:paraId="22CDCA6C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4BDB659A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96" w:type="pct"/>
            <w:shd w:val="clear" w:color="auto" w:fill="auto"/>
          </w:tcPr>
          <w:p w14:paraId="3AD5B304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86" w:type="pct"/>
            <w:shd w:val="clear" w:color="auto" w:fill="auto"/>
          </w:tcPr>
          <w:p w14:paraId="334173C6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06CD7EA8" w14:textId="77777777" w:rsidTr="00CC4CCF">
        <w:tc>
          <w:tcPr>
            <w:tcW w:w="396" w:type="pct"/>
            <w:shd w:val="clear" w:color="auto" w:fill="auto"/>
          </w:tcPr>
          <w:p w14:paraId="268DF446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7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541" w:type="pct"/>
            <w:shd w:val="clear" w:color="auto" w:fill="auto"/>
          </w:tcPr>
          <w:p w14:paraId="2EE0F59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图书库存</w:t>
            </w:r>
          </w:p>
        </w:tc>
        <w:tc>
          <w:tcPr>
            <w:tcW w:w="921" w:type="pct"/>
            <w:shd w:val="clear" w:color="auto" w:fill="auto"/>
          </w:tcPr>
          <w:p w14:paraId="0739E19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inventory</w:t>
            </w:r>
          </w:p>
        </w:tc>
        <w:tc>
          <w:tcPr>
            <w:tcW w:w="1679" w:type="pct"/>
            <w:shd w:val="clear" w:color="auto" w:fill="auto"/>
          </w:tcPr>
          <w:p w14:paraId="528F575C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proofErr w:type="gramStart"/>
            <w:r w:rsidRPr="00CC4CCF">
              <w:rPr>
                <w:color w:val="000000" w:themeColor="text1"/>
              </w:rPr>
              <w:t>dec</w:t>
            </w:r>
            <w:proofErr w:type="spellEnd"/>
            <w:r w:rsidRPr="00CC4CCF">
              <w:rPr>
                <w:color w:val="000000" w:themeColor="text1"/>
              </w:rPr>
              <w:t>(</w:t>
            </w:r>
            <w:proofErr w:type="gramEnd"/>
            <w:r w:rsidRPr="00CC4CCF">
              <w:rPr>
                <w:color w:val="000000" w:themeColor="text1"/>
              </w:rPr>
              <w:t>5)</w:t>
            </w:r>
          </w:p>
        </w:tc>
        <w:tc>
          <w:tcPr>
            <w:tcW w:w="330" w:type="pct"/>
            <w:shd w:val="clear" w:color="auto" w:fill="auto"/>
          </w:tcPr>
          <w:p w14:paraId="60173C89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767A44FC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96" w:type="pct"/>
            <w:shd w:val="clear" w:color="auto" w:fill="auto"/>
          </w:tcPr>
          <w:p w14:paraId="4BB562FE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86" w:type="pct"/>
            <w:shd w:val="clear" w:color="auto" w:fill="auto"/>
          </w:tcPr>
          <w:p w14:paraId="08A39666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2744D762" w14:textId="77777777" w:rsidTr="00CC4CCF">
        <w:tc>
          <w:tcPr>
            <w:tcW w:w="396" w:type="pct"/>
            <w:shd w:val="clear" w:color="auto" w:fill="auto"/>
          </w:tcPr>
          <w:p w14:paraId="14809DF8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8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541" w:type="pct"/>
            <w:shd w:val="clear" w:color="auto" w:fill="auto"/>
          </w:tcPr>
          <w:p w14:paraId="2538E9A5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出版社编号</w:t>
            </w:r>
          </w:p>
        </w:tc>
        <w:tc>
          <w:tcPr>
            <w:tcW w:w="921" w:type="pct"/>
            <w:shd w:val="clear" w:color="auto" w:fill="auto"/>
          </w:tcPr>
          <w:p w14:paraId="13681B69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r w:rsidRPr="00CC4CCF">
              <w:rPr>
                <w:color w:val="000000" w:themeColor="text1"/>
              </w:rPr>
              <w:t>_id</w:t>
            </w:r>
            <w:proofErr w:type="spellEnd"/>
          </w:p>
        </w:tc>
        <w:tc>
          <w:tcPr>
            <w:tcW w:w="1679" w:type="pct"/>
            <w:shd w:val="clear" w:color="auto" w:fill="auto"/>
          </w:tcPr>
          <w:p w14:paraId="1BF05507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proofErr w:type="spellEnd"/>
            <w:r w:rsidRPr="00CC4CCF">
              <w:rPr>
                <w:color w:val="000000" w:themeColor="text1"/>
              </w:rPr>
              <w:t>(</w:t>
            </w:r>
            <w:proofErr w:type="spellStart"/>
            <w:r w:rsidRPr="00CC4CCF">
              <w:rPr>
                <w:rFonts w:hint="eastAsia"/>
                <w:color w:val="000000" w:themeColor="text1"/>
              </w:rPr>
              <w:t>publishing_house</w:t>
            </w:r>
            <w:r w:rsidRPr="00CC4CCF">
              <w:rPr>
                <w:color w:val="000000" w:themeColor="text1"/>
              </w:rPr>
              <w:t>_id</w:t>
            </w:r>
            <w:proofErr w:type="spellEnd"/>
            <w:r w:rsidRPr="00CC4CCF">
              <w:rPr>
                <w:color w:val="000000" w:themeColor="text1"/>
              </w:rPr>
              <w:t>)</w:t>
            </w:r>
          </w:p>
        </w:tc>
        <w:tc>
          <w:tcPr>
            <w:tcW w:w="330" w:type="pct"/>
            <w:shd w:val="clear" w:color="auto" w:fill="auto"/>
          </w:tcPr>
          <w:p w14:paraId="6DFAA4C3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438FC806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96" w:type="pct"/>
            <w:shd w:val="clear" w:color="auto" w:fill="auto"/>
          </w:tcPr>
          <w:p w14:paraId="7DF95954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86" w:type="pct"/>
            <w:shd w:val="clear" w:color="auto" w:fill="auto"/>
          </w:tcPr>
          <w:p w14:paraId="61E4F2D6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C4CCF" w:rsidRPr="00CC4CCF" w14:paraId="26E5E240" w14:textId="77777777" w:rsidTr="00CC4CCF">
        <w:tc>
          <w:tcPr>
            <w:tcW w:w="396" w:type="pct"/>
            <w:shd w:val="clear" w:color="auto" w:fill="auto"/>
          </w:tcPr>
          <w:p w14:paraId="170783B3" w14:textId="77777777" w:rsidR="00CC4CCF" w:rsidRPr="00CC4CCF" w:rsidRDefault="00CC4CCF" w:rsidP="00CC4CCF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fldChar w:fldCharType="begin"/>
            </w:r>
            <w:r w:rsidRPr="00CC4CCF">
              <w:rPr>
                <w:color w:val="000000" w:themeColor="text1"/>
              </w:rPr>
              <w:instrText xml:space="preserve"> SEQ  </w:instrText>
            </w:r>
            <w:r w:rsidRPr="00CC4CCF">
              <w:rPr>
                <w:color w:val="000000" w:themeColor="text1"/>
              </w:rPr>
              <w:instrText>表格编号</w:instrText>
            </w:r>
            <w:r w:rsidRPr="00CC4CCF">
              <w:rPr>
                <w:color w:val="000000" w:themeColor="text1"/>
              </w:rPr>
              <w:instrText xml:space="preserve"> \* ARABIC \s 5 </w:instrText>
            </w:r>
            <w:r w:rsidRPr="00CC4CCF">
              <w:rPr>
                <w:color w:val="000000" w:themeColor="text1"/>
              </w:rPr>
              <w:fldChar w:fldCharType="separate"/>
            </w:r>
            <w:r w:rsidRPr="00CC4CCF">
              <w:rPr>
                <w:noProof/>
                <w:color w:val="000000" w:themeColor="text1"/>
              </w:rPr>
              <w:t>9</w:t>
            </w:r>
            <w:r w:rsidRPr="00CC4CCF">
              <w:rPr>
                <w:color w:val="000000" w:themeColor="text1"/>
              </w:rPr>
              <w:fldChar w:fldCharType="end"/>
            </w:r>
          </w:p>
        </w:tc>
        <w:tc>
          <w:tcPr>
            <w:tcW w:w="541" w:type="pct"/>
            <w:shd w:val="clear" w:color="auto" w:fill="auto"/>
          </w:tcPr>
          <w:p w14:paraId="16542D3E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出版时间</w:t>
            </w:r>
          </w:p>
        </w:tc>
        <w:tc>
          <w:tcPr>
            <w:tcW w:w="921" w:type="pct"/>
            <w:shd w:val="clear" w:color="auto" w:fill="auto"/>
          </w:tcPr>
          <w:p w14:paraId="36585461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C4CCF">
              <w:rPr>
                <w:rFonts w:hint="eastAsia"/>
                <w:color w:val="000000" w:themeColor="text1"/>
              </w:rPr>
              <w:t>publishing_time</w:t>
            </w:r>
            <w:proofErr w:type="spellEnd"/>
          </w:p>
        </w:tc>
        <w:tc>
          <w:tcPr>
            <w:tcW w:w="1679" w:type="pct"/>
            <w:shd w:val="clear" w:color="auto" w:fill="auto"/>
          </w:tcPr>
          <w:p w14:paraId="75A9D132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rFonts w:hint="eastAsia"/>
                <w:color w:val="000000" w:themeColor="text1"/>
              </w:rPr>
              <w:t>date</w:t>
            </w:r>
          </w:p>
        </w:tc>
        <w:tc>
          <w:tcPr>
            <w:tcW w:w="330" w:type="pct"/>
            <w:shd w:val="clear" w:color="auto" w:fill="auto"/>
          </w:tcPr>
          <w:p w14:paraId="0ECB61B4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C4CCF">
              <w:rPr>
                <w:color w:val="000000" w:themeColor="text1"/>
              </w:rPr>
              <w:t>n</w:t>
            </w:r>
          </w:p>
        </w:tc>
        <w:tc>
          <w:tcPr>
            <w:tcW w:w="451" w:type="pct"/>
            <w:shd w:val="clear" w:color="auto" w:fill="auto"/>
          </w:tcPr>
          <w:p w14:paraId="2B6FF7A8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296" w:type="pct"/>
            <w:shd w:val="clear" w:color="auto" w:fill="auto"/>
          </w:tcPr>
          <w:p w14:paraId="017CA387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86" w:type="pct"/>
            <w:shd w:val="clear" w:color="auto" w:fill="auto"/>
          </w:tcPr>
          <w:p w14:paraId="259A2E10" w14:textId="77777777" w:rsidR="00CC4CCF" w:rsidRPr="00CC4CCF" w:rsidRDefault="00CC4CCF" w:rsidP="00CC4CCF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</w:tbl>
    <w:p w14:paraId="0F5F7605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6A55FBC7" w14:textId="77777777" w:rsidTr="007A1179">
        <w:tc>
          <w:tcPr>
            <w:tcW w:w="5000" w:type="pct"/>
            <w:shd w:val="clear" w:color="auto" w:fill="auto"/>
          </w:tcPr>
          <w:p w14:paraId="1DCECFA9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</w:t>
            </w:r>
          </w:p>
          <w:p w14:paraId="254F4397" w14:textId="77777777" w:rsidR="00CC4CCF" w:rsidRDefault="00CC4CCF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2.book</w:t>
            </w:r>
            <w:proofErr w:type="gramEnd"/>
          </w:p>
          <w:p w14:paraId="03B4BB10" w14:textId="77777777" w:rsidR="00CC4CCF" w:rsidRDefault="00CC4CCF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071DA921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245EAE86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60) not null ,</w:t>
            </w:r>
          </w:p>
          <w:p w14:paraId="1AE5514B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book_price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59CA5A16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  <w:t xml:space="preserve">author varchar (20) not </w:t>
            </w:r>
            <w:proofErr w:type="gramStart"/>
            <w:r>
              <w:t>null ,</w:t>
            </w:r>
            <w:proofErr w:type="gramEnd"/>
          </w:p>
          <w:p w14:paraId="60AF8E7B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book_type</w:t>
            </w:r>
            <w:proofErr w:type="spellEnd"/>
            <w:r>
              <w:t xml:space="preserve"> varchar (2) not </w:t>
            </w:r>
            <w:proofErr w:type="gramStart"/>
            <w:r>
              <w:t>null ,</w:t>
            </w:r>
            <w:proofErr w:type="gramEnd"/>
          </w:p>
          <w:p w14:paraId="25C777E6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references u_2_1_3_2.storehouse(</w:t>
            </w:r>
            <w:proofErr w:type="spellStart"/>
            <w:r>
              <w:t>storehouse_id</w:t>
            </w:r>
            <w:proofErr w:type="spellEnd"/>
            <w:r>
              <w:t>) not null ,</w:t>
            </w:r>
          </w:p>
          <w:p w14:paraId="362BB77A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  <w:t xml:space="preserve">inventory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6B46864A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u_2_1_3_2.publishing_house(</w:t>
            </w:r>
            <w:proofErr w:type="spellStart"/>
            <w:r>
              <w:t>publishing_house_id</w:t>
            </w:r>
            <w:proofErr w:type="spellEnd"/>
            <w:r>
              <w:t>) not null ,</w:t>
            </w:r>
          </w:p>
          <w:p w14:paraId="49150AEF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publishing_time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129862B8" w14:textId="77777777" w:rsidR="00CC4CCF" w:rsidRDefault="00CC4CCF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2EE07023" w14:textId="77777777" w:rsidR="00CC4CCF" w:rsidRDefault="00CC4CCF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31328100" w14:textId="77777777" w:rsidR="00CC4CCF" w:rsidRDefault="00CC4CCF" w:rsidP="007A1179">
            <w:pPr>
              <w:pStyle w:val="a7"/>
              <w:ind w:firstLineChars="0" w:firstLine="0"/>
            </w:pPr>
            <w:r>
              <w:t>;</w:t>
            </w:r>
          </w:p>
          <w:p w14:paraId="1004DB85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</w:t>
            </w:r>
            <w:r>
              <w:rPr>
                <w:rFonts w:hint="eastAsia"/>
              </w:rPr>
              <w:t>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</w:t>
            </w:r>
            <w:r>
              <w:rPr>
                <w:rFonts w:hint="eastAsia"/>
              </w:rPr>
              <w:t>','SCHEMA','u_2_1_3_2','TABLE','book'</w:t>
            </w:r>
          </w:p>
          <w:p w14:paraId="5C033213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','SCHEMA','u_2_1_3_2','TABLE','book','COLUMN','book_id'</w:t>
            </w:r>
          </w:p>
          <w:p w14:paraId="5EA58825" w14:textId="77777777" w:rsidR="00CC4CCF" w:rsidRDefault="00CC4CCF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','SCHEMA','u_2_1_3_2','TABLE','book','COLUMN','</w:t>
            </w:r>
            <w:r>
              <w:t>book_name'</w:t>
            </w:r>
          </w:p>
          <w:p w14:paraId="2AB7F29F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','SCHEMA','u_2_1_3_2','TABLE','book','COLUMN','book_price'</w:t>
            </w:r>
          </w:p>
          <w:p w14:paraId="4E1C4D8D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作者</w:t>
            </w:r>
            <w:r>
              <w:rPr>
                <w:rFonts w:hint="eastAsia"/>
              </w:rPr>
              <w:t>','SCHEMA','u_2_1_3_2','TABLE','book','COLUMN','author'</w:t>
            </w:r>
          </w:p>
          <w:p w14:paraId="5F1ABC4E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</w:t>
            </w:r>
            <w:r>
              <w:rPr>
                <w:rFonts w:hint="eastAsia"/>
              </w:rPr>
              <w:t>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图书类型</w:t>
            </w:r>
            <w:r>
              <w:rPr>
                <w:rFonts w:hint="eastAsia"/>
              </w:rPr>
              <w:t>','SCHEMA','u_2_1_3_2','TABLE','book','COLUMN','book_type'</w:t>
            </w:r>
          </w:p>
          <w:p w14:paraId="46629594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','SCHEMA','u_2_1_3_2','TABLE','book','COLUMN','storehouse_id'</w:t>
            </w:r>
          </w:p>
          <w:p w14:paraId="0DA4452E" w14:textId="77777777" w:rsidR="00CC4CCF" w:rsidRDefault="00CC4CCF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图书库存</w:t>
            </w:r>
            <w:r>
              <w:rPr>
                <w:rFonts w:hint="eastAsia"/>
              </w:rPr>
              <w:t>','SCHEMA','u</w:t>
            </w:r>
            <w:r>
              <w:t>_2_1_3_2','TABLE','book','COLUMN','inventory'</w:t>
            </w:r>
          </w:p>
          <w:p w14:paraId="52655FD5" w14:textId="77777777" w:rsidR="00CC4CCF" w:rsidRDefault="00CC4CCF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','SCHEMA','u_2_1_3_2','TABLE','book','COLUMN','publishing_house_id'</w:t>
            </w:r>
          </w:p>
          <w:p w14:paraId="6A116A48" w14:textId="77777777" w:rsidR="00CC4CCF" w:rsidRDefault="00CC4CCF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','SCHEMA','u_2_1_3_2','TABLE','book','</w:t>
            </w:r>
            <w:r>
              <w:t>COLUMN','publishing_time'</w:t>
            </w:r>
          </w:p>
          <w:p w14:paraId="48651EA8" w14:textId="09FDD642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7FA8FEF2" w14:textId="77777777" w:rsidR="00DA4685" w:rsidRPr="00FE181F" w:rsidRDefault="00DA4685" w:rsidP="00DA4685"/>
    <w:p w14:paraId="11497B35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lastRenderedPageBreak/>
        <w:t>买家</w:t>
      </w:r>
    </w:p>
    <w:p w14:paraId="4B086C4E" w14:textId="77777777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F4065B">
        <w:t xml:space="preserve"> </w:t>
      </w:r>
      <w:r w:rsidRPr="00DF4DB6">
        <w:rPr>
          <w:rFonts w:hint="eastAsia"/>
        </w:rPr>
        <w:t>buyer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buyer_id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"/>
        <w:gridCol w:w="1211"/>
        <w:gridCol w:w="1461"/>
        <w:gridCol w:w="1724"/>
        <w:gridCol w:w="870"/>
        <w:gridCol w:w="867"/>
        <w:gridCol w:w="870"/>
        <w:gridCol w:w="2722"/>
      </w:tblGrid>
      <w:tr w:rsidR="003D5F56" w14:paraId="660578FF" w14:textId="77777777" w:rsidTr="00567DE9">
        <w:tc>
          <w:tcPr>
            <w:tcW w:w="448" w:type="pct"/>
            <w:shd w:val="clear" w:color="auto" w:fill="D9D9D9"/>
          </w:tcPr>
          <w:p w14:paraId="190B0569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67" w:type="pct"/>
            <w:shd w:val="clear" w:color="auto" w:fill="D9D9D9"/>
          </w:tcPr>
          <w:p w14:paraId="56DB5C58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4" w:type="pct"/>
            <w:shd w:val="clear" w:color="auto" w:fill="D9D9D9"/>
          </w:tcPr>
          <w:p w14:paraId="38727595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7" w:type="pct"/>
            <w:shd w:val="clear" w:color="auto" w:fill="D9D9D9"/>
          </w:tcPr>
          <w:p w14:paraId="1A15B843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07" w:type="pct"/>
            <w:shd w:val="clear" w:color="auto" w:fill="D9D9D9"/>
          </w:tcPr>
          <w:p w14:paraId="4E4AA1BB" w14:textId="77777777" w:rsidR="003D5F56" w:rsidRDefault="003D5F56" w:rsidP="00567DE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06" w:type="pct"/>
            <w:shd w:val="clear" w:color="auto" w:fill="D9D9D9"/>
          </w:tcPr>
          <w:p w14:paraId="202B5009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07" w:type="pct"/>
            <w:shd w:val="clear" w:color="auto" w:fill="D9D9D9"/>
          </w:tcPr>
          <w:p w14:paraId="38AA3F96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74" w:type="pct"/>
            <w:shd w:val="clear" w:color="auto" w:fill="D9D9D9"/>
          </w:tcPr>
          <w:p w14:paraId="765640EB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D5F56" w14:paraId="1A8D7865" w14:textId="77777777" w:rsidTr="00567DE9">
        <w:tc>
          <w:tcPr>
            <w:tcW w:w="448" w:type="pct"/>
            <w:shd w:val="clear" w:color="auto" w:fill="auto"/>
          </w:tcPr>
          <w:p w14:paraId="7AFFB1C3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3E5391F5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684" w:type="pct"/>
            <w:shd w:val="clear" w:color="auto" w:fill="auto"/>
          </w:tcPr>
          <w:p w14:paraId="27133142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buyer_id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26556EDF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)</w:t>
            </w:r>
          </w:p>
        </w:tc>
        <w:tc>
          <w:tcPr>
            <w:tcW w:w="407" w:type="pct"/>
            <w:shd w:val="clear" w:color="auto" w:fill="auto"/>
          </w:tcPr>
          <w:p w14:paraId="368B15D6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10D18EC2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525E5E0D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094AEDB2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405C4864" w14:textId="77777777" w:rsidTr="00567DE9">
        <w:tc>
          <w:tcPr>
            <w:tcW w:w="448" w:type="pct"/>
            <w:shd w:val="clear" w:color="auto" w:fill="auto"/>
          </w:tcPr>
          <w:p w14:paraId="40506D0B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68741B3B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买家姓名</w:t>
            </w:r>
          </w:p>
        </w:tc>
        <w:tc>
          <w:tcPr>
            <w:tcW w:w="684" w:type="pct"/>
            <w:shd w:val="clear" w:color="auto" w:fill="auto"/>
          </w:tcPr>
          <w:p w14:paraId="49459746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</w:t>
            </w:r>
            <w:r>
              <w:t>_</w:t>
            </w:r>
            <w:r>
              <w:rPr>
                <w:rFonts w:hint="eastAsia"/>
              </w:rPr>
              <w:t>name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0DC94767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r>
              <w:t>varchar</w:t>
            </w:r>
            <w:r>
              <w:rPr>
                <w:rFonts w:hint="eastAsia"/>
              </w:rPr>
              <w:t xml:space="preserve"> (</w:t>
            </w:r>
            <w:r>
              <w:t>2</w:t>
            </w:r>
            <w:r>
              <w:rPr>
                <w:rFonts w:hint="eastAsia"/>
              </w:rPr>
              <w:t>0)</w:t>
            </w:r>
          </w:p>
        </w:tc>
        <w:tc>
          <w:tcPr>
            <w:tcW w:w="407" w:type="pct"/>
            <w:shd w:val="clear" w:color="auto" w:fill="auto"/>
          </w:tcPr>
          <w:p w14:paraId="7DC4EE44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06F59B38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17507835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052039F6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32EA5D1F" w14:textId="77777777" w:rsidTr="00567DE9">
        <w:tc>
          <w:tcPr>
            <w:tcW w:w="448" w:type="pct"/>
            <w:shd w:val="clear" w:color="auto" w:fill="auto"/>
          </w:tcPr>
          <w:p w14:paraId="2F51FCBF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7759EBBF" w14:textId="77777777" w:rsidR="003D5F56" w:rsidRPr="00095A29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买家电话</w:t>
            </w:r>
          </w:p>
        </w:tc>
        <w:tc>
          <w:tcPr>
            <w:tcW w:w="684" w:type="pct"/>
            <w:shd w:val="clear" w:color="auto" w:fill="auto"/>
          </w:tcPr>
          <w:p w14:paraId="4FB5FFB6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</w:t>
            </w:r>
            <w:r>
              <w:t>tel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141FD6BE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407" w:type="pct"/>
            <w:shd w:val="clear" w:color="auto" w:fill="auto"/>
          </w:tcPr>
          <w:p w14:paraId="247DE089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0C1BB360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1DBD27EB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7CB12521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66E53798" w14:textId="77777777" w:rsidTr="00567DE9">
        <w:tc>
          <w:tcPr>
            <w:tcW w:w="448" w:type="pct"/>
            <w:shd w:val="clear" w:color="auto" w:fill="auto"/>
          </w:tcPr>
          <w:p w14:paraId="64034B19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6D64D9F1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买家地址</w:t>
            </w:r>
          </w:p>
        </w:tc>
        <w:tc>
          <w:tcPr>
            <w:tcW w:w="684" w:type="pct"/>
            <w:shd w:val="clear" w:color="auto" w:fill="auto"/>
          </w:tcPr>
          <w:p w14:paraId="5109E6EA" w14:textId="77777777" w:rsidR="003D5F56" w:rsidRPr="00067238" w:rsidRDefault="003D5F56" w:rsidP="00567DE9">
            <w:pPr>
              <w:pStyle w:val="a7"/>
              <w:ind w:firstLineChars="0" w:firstLine="0"/>
            </w:pPr>
            <w:proofErr w:type="spellStart"/>
            <w:r>
              <w:t>buyer_</w:t>
            </w:r>
            <w:r>
              <w:rPr>
                <w:rFonts w:hint="eastAsia"/>
              </w:rPr>
              <w:t>adress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03EC7C4C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r>
              <w:t>varchar (400)</w:t>
            </w:r>
          </w:p>
        </w:tc>
        <w:tc>
          <w:tcPr>
            <w:tcW w:w="407" w:type="pct"/>
            <w:shd w:val="clear" w:color="auto" w:fill="auto"/>
          </w:tcPr>
          <w:p w14:paraId="2269288F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3745AB39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06C6892B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0988F9D6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149A49A9" w14:textId="77777777" w:rsidTr="00567DE9">
        <w:tc>
          <w:tcPr>
            <w:tcW w:w="448" w:type="pct"/>
            <w:shd w:val="clear" w:color="auto" w:fill="auto"/>
          </w:tcPr>
          <w:p w14:paraId="0292AC8C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4FF220AB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84" w:type="pct"/>
            <w:shd w:val="clear" w:color="auto" w:fill="auto"/>
          </w:tcPr>
          <w:p w14:paraId="16DC279A" w14:textId="77777777" w:rsidR="003D5F56" w:rsidRPr="00067238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a</w:t>
            </w:r>
            <w:r>
              <w:t>rea_id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16E80382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area(</w:t>
            </w:r>
            <w:proofErr w:type="spellStart"/>
            <w:r>
              <w:t>area</w:t>
            </w:r>
            <w:r w:rsidRPr="00783FE5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07" w:type="pct"/>
            <w:shd w:val="clear" w:color="auto" w:fill="auto"/>
          </w:tcPr>
          <w:p w14:paraId="5DDB4D6B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4135EEBE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4D14C5F1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30FA7D00" w14:textId="77777777" w:rsidR="003D5F56" w:rsidRDefault="003D5F56" w:rsidP="00567DE9">
            <w:pPr>
              <w:pStyle w:val="a7"/>
              <w:ind w:firstLineChars="0" w:firstLine="0"/>
            </w:pPr>
          </w:p>
        </w:tc>
      </w:tr>
    </w:tbl>
    <w:p w14:paraId="098A84E1" w14:textId="5D71E64B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2782BFAF" w14:textId="77777777" w:rsidTr="007A1179">
        <w:tc>
          <w:tcPr>
            <w:tcW w:w="5000" w:type="pct"/>
            <w:shd w:val="clear" w:color="auto" w:fill="auto"/>
          </w:tcPr>
          <w:p w14:paraId="4CB5EFCE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</w:t>
            </w:r>
          </w:p>
          <w:p w14:paraId="53458D4C" w14:textId="77777777" w:rsidR="003D5F56" w:rsidRDefault="003D5F56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2.buyer</w:t>
            </w:r>
            <w:proofErr w:type="gramEnd"/>
          </w:p>
          <w:p w14:paraId="7A38E53D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0D436DA8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1DE7E6BE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buyer_name</w:t>
            </w:r>
            <w:proofErr w:type="spellEnd"/>
            <w:r>
              <w:t xml:space="preserve"> varchar (20) not </w:t>
            </w:r>
            <w:proofErr w:type="gramStart"/>
            <w:r>
              <w:t>null ,</w:t>
            </w:r>
            <w:proofErr w:type="gramEnd"/>
          </w:p>
          <w:p w14:paraId="61F6F5B8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buyer_tel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03B0CCB6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buyer_adress</w:t>
            </w:r>
            <w:proofErr w:type="spellEnd"/>
            <w:r>
              <w:t xml:space="preserve"> varchar (400) not </w:t>
            </w:r>
            <w:proofErr w:type="gramStart"/>
            <w:r>
              <w:t>null ,</w:t>
            </w:r>
            <w:proofErr w:type="gramEnd"/>
          </w:p>
          <w:p w14:paraId="0A8F1CED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u_2_1_3_2.area(</w:t>
            </w:r>
            <w:proofErr w:type="spellStart"/>
            <w:r>
              <w:t>area_id</w:t>
            </w:r>
            <w:proofErr w:type="spellEnd"/>
            <w:r>
              <w:t>) not null ,</w:t>
            </w:r>
          </w:p>
          <w:p w14:paraId="559C8A72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buyer_id</w:t>
            </w:r>
            <w:proofErr w:type="spellEnd"/>
            <w:r>
              <w:t>)</w:t>
            </w:r>
          </w:p>
          <w:p w14:paraId="281DA68F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49ADBBAD" w14:textId="77777777" w:rsidR="003D5F56" w:rsidRDefault="003D5F56" w:rsidP="007A1179">
            <w:pPr>
              <w:pStyle w:val="a7"/>
              <w:ind w:firstLineChars="0" w:firstLine="0"/>
            </w:pPr>
            <w:r>
              <w:t>;</w:t>
            </w:r>
          </w:p>
          <w:p w14:paraId="5B1232DE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','SCHEMA','u_2_1_3_2','TABLE','buyer'</w:t>
            </w:r>
          </w:p>
          <w:p w14:paraId="12B2A7A3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','SCHEMA','u_2_1_3_2','TABLE','buyer','COLUMN','buyer_id'</w:t>
            </w:r>
          </w:p>
          <w:p w14:paraId="7F47461F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买家姓名</w:t>
            </w:r>
            <w:r>
              <w:rPr>
                <w:rFonts w:hint="eastAsia"/>
              </w:rPr>
              <w:t>','SCHEMA','u_2_1_3_2','TABLE','buyer','COLUMN','buyer_name'</w:t>
            </w:r>
          </w:p>
          <w:p w14:paraId="5564BCAA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买家电话</w:t>
            </w:r>
            <w:r>
              <w:rPr>
                <w:rFonts w:hint="eastAsia"/>
              </w:rPr>
              <w:t>','SCHEMA','u_2_1_3_2','TABLE','buyer','COLUMN','buyer_tel'</w:t>
            </w:r>
          </w:p>
          <w:p w14:paraId="2DF30D74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','SCHEMA','u_2_1_3_2','TAB</w:t>
            </w:r>
            <w:r>
              <w:t>LE','buyer','COLUMN','buyer_adress'</w:t>
            </w:r>
          </w:p>
          <w:p w14:paraId="24872A99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','SCHEMA','u_2_1_3_2','TABLE','buyer','COLUMN','area_id'</w:t>
            </w:r>
          </w:p>
          <w:p w14:paraId="02E50879" w14:textId="6057D4AF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5E00591E" w14:textId="77777777" w:rsidR="00DA4685" w:rsidRPr="00FE181F" w:rsidRDefault="00DA4685" w:rsidP="00DA4685"/>
    <w:p w14:paraId="4E67BBC0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t>拥有</w:t>
      </w:r>
    </w:p>
    <w:p w14:paraId="7C9A8525" w14:textId="37C0C49F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F4065B">
        <w:t xml:space="preserve"> </w:t>
      </w:r>
      <w:r>
        <w:rPr>
          <w:rFonts w:hint="eastAsia"/>
        </w:rPr>
        <w:t>o</w:t>
      </w:r>
      <w:r>
        <w:t>wn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seller</w:t>
      </w:r>
      <w:r>
        <w:t>_id</w:t>
      </w:r>
      <w:proofErr w:type="spellEnd"/>
      <w:r>
        <w:t>,</w:t>
      </w:r>
      <w:r w:rsidR="00C02D06" w:rsidRPr="004D5102">
        <w:t xml:space="preserve"> </w:t>
      </w:r>
      <w:proofErr w:type="spellStart"/>
      <w:r w:rsidR="00C02D06" w:rsidRPr="00C02D06">
        <w:rPr>
          <w:color w:val="000000" w:themeColor="text1"/>
        </w:rPr>
        <w:t>storehouse_id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4"/>
        <w:gridCol w:w="1090"/>
        <w:gridCol w:w="1427"/>
        <w:gridCol w:w="2500"/>
        <w:gridCol w:w="656"/>
        <w:gridCol w:w="874"/>
        <w:gridCol w:w="656"/>
        <w:gridCol w:w="2715"/>
      </w:tblGrid>
      <w:tr w:rsidR="00DA4685" w14:paraId="5B6ECFDF" w14:textId="77777777" w:rsidTr="00811B9C">
        <w:tc>
          <w:tcPr>
            <w:tcW w:w="358" w:type="pct"/>
            <w:shd w:val="clear" w:color="auto" w:fill="D9D9D9"/>
          </w:tcPr>
          <w:p w14:paraId="4EF2D8D2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10" w:type="pct"/>
            <w:shd w:val="clear" w:color="auto" w:fill="D9D9D9"/>
          </w:tcPr>
          <w:p w14:paraId="5574DE35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8" w:type="pct"/>
            <w:shd w:val="clear" w:color="auto" w:fill="D9D9D9"/>
          </w:tcPr>
          <w:p w14:paraId="7F7D82FF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70" w:type="pct"/>
            <w:shd w:val="clear" w:color="auto" w:fill="D9D9D9"/>
          </w:tcPr>
          <w:p w14:paraId="0D17787C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07" w:type="pct"/>
            <w:shd w:val="clear" w:color="auto" w:fill="D9D9D9"/>
          </w:tcPr>
          <w:p w14:paraId="5875ECA9" w14:textId="77777777" w:rsidR="00DA4685" w:rsidRDefault="00DA4685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09" w:type="pct"/>
            <w:shd w:val="clear" w:color="auto" w:fill="D9D9D9"/>
          </w:tcPr>
          <w:p w14:paraId="3F04F167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07" w:type="pct"/>
            <w:shd w:val="clear" w:color="auto" w:fill="D9D9D9"/>
          </w:tcPr>
          <w:p w14:paraId="3BADC65F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71" w:type="pct"/>
            <w:shd w:val="clear" w:color="auto" w:fill="D9D9D9"/>
          </w:tcPr>
          <w:p w14:paraId="14A00F12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A4685" w14:paraId="75CE8376" w14:textId="77777777" w:rsidTr="00811B9C">
        <w:tc>
          <w:tcPr>
            <w:tcW w:w="358" w:type="pct"/>
            <w:shd w:val="clear" w:color="auto" w:fill="auto"/>
          </w:tcPr>
          <w:p w14:paraId="45298FE7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10" w:type="pct"/>
            <w:shd w:val="clear" w:color="auto" w:fill="auto"/>
          </w:tcPr>
          <w:p w14:paraId="66826E5A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卖</w:t>
            </w:r>
            <w:r>
              <w:t>家编号</w:t>
            </w:r>
          </w:p>
        </w:tc>
        <w:tc>
          <w:tcPr>
            <w:tcW w:w="668" w:type="pct"/>
            <w:shd w:val="clear" w:color="auto" w:fill="auto"/>
          </w:tcPr>
          <w:p w14:paraId="34D05FF1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seller</w:t>
            </w:r>
            <w:r>
              <w:t>_id</w:t>
            </w:r>
            <w:proofErr w:type="spellEnd"/>
          </w:p>
        </w:tc>
        <w:tc>
          <w:tcPr>
            <w:tcW w:w="1170" w:type="pct"/>
            <w:shd w:val="clear" w:color="auto" w:fill="auto"/>
          </w:tcPr>
          <w:p w14:paraId="38FD73F2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seller(</w:t>
            </w:r>
            <w:proofErr w:type="spellStart"/>
            <w:r w:rsidRPr="00067238">
              <w:t>seller_id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07" w:type="pct"/>
            <w:shd w:val="clear" w:color="auto" w:fill="auto"/>
          </w:tcPr>
          <w:p w14:paraId="6E55EB1F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9" w:type="pct"/>
            <w:shd w:val="clear" w:color="auto" w:fill="auto"/>
          </w:tcPr>
          <w:p w14:paraId="7129E6CA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07" w:type="pct"/>
            <w:shd w:val="clear" w:color="auto" w:fill="auto"/>
          </w:tcPr>
          <w:p w14:paraId="6F87CE30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71" w:type="pct"/>
            <w:shd w:val="clear" w:color="auto" w:fill="auto"/>
          </w:tcPr>
          <w:p w14:paraId="47FDFC8D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DA4685" w14:paraId="64ADF216" w14:textId="77777777" w:rsidTr="00811B9C">
        <w:tc>
          <w:tcPr>
            <w:tcW w:w="358" w:type="pct"/>
            <w:shd w:val="clear" w:color="auto" w:fill="auto"/>
          </w:tcPr>
          <w:p w14:paraId="0E9648B2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10" w:type="pct"/>
            <w:shd w:val="clear" w:color="auto" w:fill="auto"/>
          </w:tcPr>
          <w:p w14:paraId="366F8DD6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  <w:r>
              <w:t>编号</w:t>
            </w:r>
          </w:p>
        </w:tc>
        <w:tc>
          <w:tcPr>
            <w:tcW w:w="668" w:type="pct"/>
            <w:shd w:val="clear" w:color="auto" w:fill="auto"/>
          </w:tcPr>
          <w:p w14:paraId="70A114EB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067238">
              <w:t>_id</w:t>
            </w:r>
            <w:proofErr w:type="spellEnd"/>
          </w:p>
        </w:tc>
        <w:tc>
          <w:tcPr>
            <w:tcW w:w="1170" w:type="pct"/>
            <w:shd w:val="clear" w:color="auto" w:fill="auto"/>
          </w:tcPr>
          <w:p w14:paraId="6EAC74D4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>
              <w:t>s</w:t>
            </w:r>
            <w:r w:rsidRPr="005838E7">
              <w:t>torehouse</w:t>
            </w:r>
            <w:r>
              <w:rPr>
                <w:rFonts w:hint="eastAsia"/>
              </w:rPr>
              <w:t>(</w:t>
            </w:r>
            <w:proofErr w:type="spellStart"/>
            <w:r w:rsidRPr="005838E7">
              <w:t>storehouse</w:t>
            </w:r>
            <w:r w:rsidRPr="00067238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07" w:type="pct"/>
            <w:shd w:val="clear" w:color="auto" w:fill="auto"/>
          </w:tcPr>
          <w:p w14:paraId="690AD3C9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9" w:type="pct"/>
            <w:shd w:val="clear" w:color="auto" w:fill="auto"/>
          </w:tcPr>
          <w:p w14:paraId="5F6BC013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07" w:type="pct"/>
            <w:shd w:val="clear" w:color="auto" w:fill="auto"/>
          </w:tcPr>
          <w:p w14:paraId="43B494FC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71" w:type="pct"/>
            <w:shd w:val="clear" w:color="auto" w:fill="auto"/>
          </w:tcPr>
          <w:p w14:paraId="01C45999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002D15FB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4C579725" w14:textId="77777777" w:rsidTr="007A1179">
        <w:tc>
          <w:tcPr>
            <w:tcW w:w="5000" w:type="pct"/>
            <w:shd w:val="clear" w:color="auto" w:fill="auto"/>
          </w:tcPr>
          <w:p w14:paraId="09E40E8F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创建表：拥有</w:t>
            </w:r>
          </w:p>
          <w:p w14:paraId="1E970233" w14:textId="77777777" w:rsidR="00C02D06" w:rsidRDefault="00C02D06" w:rsidP="007A1179">
            <w:pPr>
              <w:pStyle w:val="a7"/>
              <w:ind w:firstLineChars="0" w:firstLine="0"/>
            </w:pPr>
            <w:r>
              <w:t>create table u_2_1_3_2.own</w:t>
            </w:r>
          </w:p>
          <w:p w14:paraId="778B2B03" w14:textId="77777777" w:rsidR="00C02D06" w:rsidRDefault="00C02D06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1D4D21CA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u_2_1_3_2.seller(</w:t>
            </w:r>
            <w:proofErr w:type="spellStart"/>
            <w:r>
              <w:t>seller_id</w:t>
            </w:r>
            <w:proofErr w:type="spellEnd"/>
            <w:r>
              <w:t>) not null ,</w:t>
            </w:r>
          </w:p>
          <w:p w14:paraId="6F404B2A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references u_2_1_3_2.storehouse(</w:t>
            </w:r>
            <w:proofErr w:type="spellStart"/>
            <w:r>
              <w:t>storehouse_id</w:t>
            </w:r>
            <w:proofErr w:type="spellEnd"/>
            <w:r>
              <w:t>) not null ,</w:t>
            </w:r>
          </w:p>
          <w:p w14:paraId="13730A2C" w14:textId="77777777" w:rsidR="00C02D06" w:rsidRDefault="00C02D06" w:rsidP="007A1179">
            <w:pPr>
              <w:pStyle w:val="a7"/>
              <w:ind w:firstLineChars="0" w:firstLine="0"/>
            </w:pPr>
            <w:r>
              <w:lastRenderedPageBreak/>
              <w:tab/>
              <w:t xml:space="preserve">primary </w:t>
            </w:r>
            <w:proofErr w:type="gramStart"/>
            <w:r>
              <w:t>key(</w:t>
            </w:r>
            <w:proofErr w:type="spellStart"/>
            <w:proofErr w:type="gramEnd"/>
            <w:r>
              <w:t>seller_id</w:t>
            </w:r>
            <w:proofErr w:type="spellEnd"/>
            <w:r>
              <w:t xml:space="preserve">, </w:t>
            </w:r>
            <w:proofErr w:type="spellStart"/>
            <w:r>
              <w:t>storehouse_id</w:t>
            </w:r>
            <w:proofErr w:type="spellEnd"/>
            <w:r>
              <w:t>)</w:t>
            </w:r>
          </w:p>
          <w:p w14:paraId="79D7A3F0" w14:textId="77777777" w:rsidR="00C02D06" w:rsidRDefault="00C02D06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3B7D60C4" w14:textId="77777777" w:rsidR="00C02D06" w:rsidRDefault="00C02D06" w:rsidP="007A1179">
            <w:pPr>
              <w:pStyle w:val="a7"/>
              <w:ind w:firstLineChars="0" w:firstLine="0"/>
            </w:pPr>
            <w:r>
              <w:t>;</w:t>
            </w:r>
          </w:p>
          <w:p w14:paraId="1D627291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t xml:space="preserve">exec </w:t>
            </w:r>
            <w:proofErr w:type="spellStart"/>
            <w:r>
              <w:t>sp_addextend</w:t>
            </w:r>
            <w:r>
              <w:rPr>
                <w:rFonts w:hint="eastAsia"/>
              </w:rPr>
              <w:t>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拥有</w:t>
            </w:r>
            <w:r>
              <w:rPr>
                <w:rFonts w:hint="eastAsia"/>
              </w:rPr>
              <w:t>','SCHEMA','u_2_1_3_2','TABLE','own'</w:t>
            </w:r>
          </w:p>
          <w:p w14:paraId="629493DF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','SCHEMA','u_2_1_3_2','TABLE','own','COLUMN','seller_id'</w:t>
            </w:r>
          </w:p>
          <w:p w14:paraId="69D85363" w14:textId="77777777" w:rsidR="00C02D06" w:rsidRDefault="00C02D0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','SCHEMA','u_2_1_3_2','TABLE</w:t>
            </w:r>
            <w:r>
              <w:t>','own','COLUMN','storehouse_id'</w:t>
            </w:r>
          </w:p>
          <w:p w14:paraId="7D80AC1C" w14:textId="1F7BC243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574E52B6" w14:textId="77777777" w:rsidR="00DA4685" w:rsidRPr="00FE181F" w:rsidRDefault="00DA4685" w:rsidP="00DA4685"/>
    <w:p w14:paraId="72C7FC03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t>选购</w:t>
      </w:r>
    </w:p>
    <w:p w14:paraId="7D1BEE81" w14:textId="5D9D16C4" w:rsidR="00DA4685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F4065B">
        <w:t xml:space="preserve"> </w:t>
      </w:r>
      <w:proofErr w:type="spellStart"/>
      <w:r w:rsidRPr="00D45698">
        <w:rPr>
          <w:rFonts w:hint="eastAsia"/>
        </w:rPr>
        <w:t>sel_purchasing</w:t>
      </w:r>
      <w:proofErr w:type="spellEnd"/>
      <w:r>
        <w:rPr>
          <w:rFonts w:hint="eastAsia"/>
        </w:rPr>
        <w:t>（</w:t>
      </w:r>
      <w:r>
        <w:t>order_ id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1236"/>
        <w:gridCol w:w="1565"/>
        <w:gridCol w:w="1959"/>
        <w:gridCol w:w="743"/>
        <w:gridCol w:w="989"/>
        <w:gridCol w:w="743"/>
        <w:gridCol w:w="2579"/>
      </w:tblGrid>
      <w:tr w:rsidR="009C0C6D" w14:paraId="64EA3060" w14:textId="77777777" w:rsidTr="00602DC8">
        <w:tc>
          <w:tcPr>
            <w:tcW w:w="406" w:type="pct"/>
            <w:shd w:val="clear" w:color="auto" w:fill="D9D9D9"/>
          </w:tcPr>
          <w:p w14:paraId="263ADB73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8" w:type="pct"/>
            <w:shd w:val="clear" w:color="auto" w:fill="D9D9D9"/>
          </w:tcPr>
          <w:p w14:paraId="3B0182E6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32" w:type="pct"/>
            <w:shd w:val="clear" w:color="auto" w:fill="D9D9D9"/>
          </w:tcPr>
          <w:p w14:paraId="44078D44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17" w:type="pct"/>
            <w:shd w:val="clear" w:color="auto" w:fill="D9D9D9"/>
          </w:tcPr>
          <w:p w14:paraId="70C35021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48" w:type="pct"/>
            <w:shd w:val="clear" w:color="auto" w:fill="D9D9D9"/>
          </w:tcPr>
          <w:p w14:paraId="0FE5E772" w14:textId="77777777" w:rsidR="009C0C6D" w:rsidRDefault="009C0C6D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63" w:type="pct"/>
            <w:shd w:val="clear" w:color="auto" w:fill="D9D9D9"/>
          </w:tcPr>
          <w:p w14:paraId="01ECB1CC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48" w:type="pct"/>
            <w:shd w:val="clear" w:color="auto" w:fill="D9D9D9"/>
          </w:tcPr>
          <w:p w14:paraId="706D871E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07" w:type="pct"/>
            <w:shd w:val="clear" w:color="auto" w:fill="D9D9D9"/>
          </w:tcPr>
          <w:p w14:paraId="34E589F4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C0C6D" w14:paraId="387F2171" w14:textId="77777777" w:rsidTr="00602DC8">
        <w:tc>
          <w:tcPr>
            <w:tcW w:w="406" w:type="pct"/>
            <w:shd w:val="clear" w:color="auto" w:fill="auto"/>
          </w:tcPr>
          <w:p w14:paraId="074ED1CF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75D39A22" w14:textId="77777777" w:rsidR="009C0C6D" w:rsidRDefault="009C0C6D" w:rsidP="00602DC8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订单编号</w:t>
            </w:r>
          </w:p>
        </w:tc>
        <w:tc>
          <w:tcPr>
            <w:tcW w:w="732" w:type="pct"/>
            <w:shd w:val="clear" w:color="auto" w:fill="auto"/>
          </w:tcPr>
          <w:p w14:paraId="51CD036F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>
              <w:t>order_id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4109A78B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 w:rsidRPr="00D16B03">
              <w:t>char</w:t>
            </w:r>
            <w:r w:rsidRPr="00D16B03">
              <w:rPr>
                <w:rFonts w:hint="eastAsia"/>
              </w:rPr>
              <w:t>(</w:t>
            </w:r>
            <w:proofErr w:type="gramEnd"/>
            <w:r w:rsidRPr="00D16B03">
              <w:t>18</w:t>
            </w:r>
            <w:r w:rsidRPr="00D16B03">
              <w:rPr>
                <w:rFonts w:hint="eastAsia"/>
              </w:rPr>
              <w:t>)</w:t>
            </w:r>
          </w:p>
        </w:tc>
        <w:tc>
          <w:tcPr>
            <w:tcW w:w="348" w:type="pct"/>
            <w:shd w:val="clear" w:color="auto" w:fill="auto"/>
          </w:tcPr>
          <w:p w14:paraId="2A6D60C1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41259D1C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5B092292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08802E5B" w14:textId="77777777" w:rsidR="009C0C6D" w:rsidRDefault="009C0C6D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</w:t>
            </w:r>
            <w:r>
              <w:t>order_id</w:t>
            </w:r>
            <w:proofErr w:type="spellEnd"/>
          </w:p>
        </w:tc>
      </w:tr>
      <w:tr w:rsidR="009C0C6D" w14:paraId="067CB21F" w14:textId="77777777" w:rsidTr="00602DC8">
        <w:tc>
          <w:tcPr>
            <w:tcW w:w="406" w:type="pct"/>
            <w:shd w:val="clear" w:color="auto" w:fill="auto"/>
          </w:tcPr>
          <w:p w14:paraId="0032B15D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33CAF0F0" w14:textId="77777777" w:rsidR="009C0C6D" w:rsidRDefault="009C0C6D" w:rsidP="00602DC8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卖家编号</w:t>
            </w:r>
          </w:p>
        </w:tc>
        <w:tc>
          <w:tcPr>
            <w:tcW w:w="732" w:type="pct"/>
            <w:shd w:val="clear" w:color="auto" w:fill="auto"/>
          </w:tcPr>
          <w:p w14:paraId="0B89EADA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>
              <w:t>seller_id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45036FE2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seller(</w:t>
            </w:r>
            <w:proofErr w:type="spellStart"/>
            <w:r w:rsidRPr="00067238">
              <w:t>seller_id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48" w:type="pct"/>
            <w:shd w:val="clear" w:color="auto" w:fill="auto"/>
          </w:tcPr>
          <w:p w14:paraId="2FE7FDE8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720467B9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2E0C181F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2106371A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6AF4ACC6" w14:textId="77777777" w:rsidTr="00602DC8">
        <w:tc>
          <w:tcPr>
            <w:tcW w:w="406" w:type="pct"/>
            <w:shd w:val="clear" w:color="auto" w:fill="auto"/>
          </w:tcPr>
          <w:p w14:paraId="78CA0249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78C69F1B" w14:textId="77777777" w:rsidR="009C0C6D" w:rsidRPr="00095A29" w:rsidRDefault="009C0C6D" w:rsidP="00602DC8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图书编号</w:t>
            </w:r>
          </w:p>
        </w:tc>
        <w:tc>
          <w:tcPr>
            <w:tcW w:w="732" w:type="pct"/>
            <w:shd w:val="clear" w:color="auto" w:fill="auto"/>
          </w:tcPr>
          <w:p w14:paraId="76D2C0EC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book</w:t>
            </w:r>
            <w:r>
              <w:t>_id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0E401027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>
              <w:t>book</w:t>
            </w:r>
            <w:r>
              <w:rPr>
                <w:rFonts w:hint="eastAsia"/>
              </w:rPr>
              <w:t>(</w:t>
            </w:r>
            <w:proofErr w:type="spellStart"/>
            <w:r>
              <w:t>book</w:t>
            </w:r>
            <w:r w:rsidRPr="00067238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48" w:type="pct"/>
            <w:shd w:val="clear" w:color="auto" w:fill="auto"/>
          </w:tcPr>
          <w:p w14:paraId="4AB869BB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1FBD024D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310E15DF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0469D3F2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7DDFC0A0" w14:textId="77777777" w:rsidTr="00602DC8">
        <w:tc>
          <w:tcPr>
            <w:tcW w:w="406" w:type="pct"/>
            <w:shd w:val="clear" w:color="auto" w:fill="auto"/>
          </w:tcPr>
          <w:p w14:paraId="47951B2B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3E40288C" w14:textId="77777777" w:rsidR="009C0C6D" w:rsidRDefault="009C0C6D" w:rsidP="00602DC8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买家编号</w:t>
            </w:r>
          </w:p>
        </w:tc>
        <w:tc>
          <w:tcPr>
            <w:tcW w:w="732" w:type="pct"/>
            <w:shd w:val="clear" w:color="auto" w:fill="auto"/>
          </w:tcPr>
          <w:p w14:paraId="3E605A3A" w14:textId="77777777" w:rsidR="009C0C6D" w:rsidRPr="00067238" w:rsidRDefault="009C0C6D" w:rsidP="00602DC8">
            <w:pPr>
              <w:pStyle w:val="a7"/>
              <w:ind w:firstLineChars="0" w:firstLine="0"/>
            </w:pPr>
            <w:proofErr w:type="spellStart"/>
            <w:r>
              <w:t>buyer_id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117234F8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 w:rsidRPr="00DF4DB6">
              <w:rPr>
                <w:rFonts w:hint="eastAsia"/>
              </w:rPr>
              <w:t>buyer</w:t>
            </w:r>
            <w:r>
              <w:rPr>
                <w:rFonts w:hint="eastAsia"/>
              </w:rPr>
              <w:t>(</w:t>
            </w:r>
            <w:proofErr w:type="spellStart"/>
            <w:r w:rsidRPr="00DF4DB6">
              <w:rPr>
                <w:rFonts w:hint="eastAsia"/>
              </w:rPr>
              <w:t>buyer</w:t>
            </w:r>
            <w:r w:rsidRPr="00067238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48" w:type="pct"/>
            <w:shd w:val="clear" w:color="auto" w:fill="auto"/>
          </w:tcPr>
          <w:p w14:paraId="6566D606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352D8C68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2F703EA9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00209AD0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5D83327E" w14:textId="77777777" w:rsidTr="00602DC8">
        <w:tc>
          <w:tcPr>
            <w:tcW w:w="406" w:type="pct"/>
            <w:shd w:val="clear" w:color="auto" w:fill="auto"/>
          </w:tcPr>
          <w:p w14:paraId="0BEDBAA2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3A1D8822" w14:textId="77777777" w:rsidR="009C0C6D" w:rsidRDefault="009C0C6D" w:rsidP="00602DC8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选购数量</w:t>
            </w:r>
          </w:p>
        </w:tc>
        <w:tc>
          <w:tcPr>
            <w:tcW w:w="732" w:type="pct"/>
            <w:shd w:val="clear" w:color="auto" w:fill="auto"/>
          </w:tcPr>
          <w:p w14:paraId="19FC4B6F" w14:textId="77777777" w:rsidR="009C0C6D" w:rsidRPr="00067238" w:rsidRDefault="009C0C6D" w:rsidP="00602DC8">
            <w:pPr>
              <w:pStyle w:val="a7"/>
              <w:ind w:firstLineChars="0" w:firstLine="0"/>
            </w:pPr>
            <w:proofErr w:type="spellStart"/>
            <w:r>
              <w:t>book_count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7EE694F2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48" w:type="pct"/>
            <w:shd w:val="clear" w:color="auto" w:fill="auto"/>
          </w:tcPr>
          <w:p w14:paraId="6EED0DE2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173A8E9D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3C7DEC16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45D6D3AB" w14:textId="77777777" w:rsidR="009C0C6D" w:rsidRDefault="009C0C6D" w:rsidP="00602DC8">
            <w:pPr>
              <w:pStyle w:val="a7"/>
              <w:ind w:firstLineChars="0" w:firstLine="0"/>
            </w:pPr>
            <w:r>
              <w:t>大于</w:t>
            </w:r>
            <w:r>
              <w:rPr>
                <w:rFonts w:hint="eastAsia"/>
              </w:rPr>
              <w:t>0</w:t>
            </w:r>
          </w:p>
        </w:tc>
      </w:tr>
      <w:tr w:rsidR="009C0C6D" w14:paraId="62B26FA7" w14:textId="77777777" w:rsidTr="00602DC8">
        <w:tc>
          <w:tcPr>
            <w:tcW w:w="406" w:type="pct"/>
            <w:shd w:val="clear" w:color="auto" w:fill="auto"/>
          </w:tcPr>
          <w:p w14:paraId="0D34F0C8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4305D670" w14:textId="77777777" w:rsidR="009C0C6D" w:rsidRDefault="009C0C6D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下单</w:t>
            </w:r>
            <w:r w:rsidRPr="009368A1">
              <w:rPr>
                <w:rFonts w:hint="eastAsia"/>
              </w:rPr>
              <w:t>时间</w:t>
            </w:r>
          </w:p>
        </w:tc>
        <w:tc>
          <w:tcPr>
            <w:tcW w:w="732" w:type="pct"/>
            <w:shd w:val="clear" w:color="auto" w:fill="auto"/>
          </w:tcPr>
          <w:p w14:paraId="52005FDA" w14:textId="77777777" w:rsidR="009C0C6D" w:rsidRPr="00067238" w:rsidRDefault="009C0C6D" w:rsidP="00602DC8">
            <w:pPr>
              <w:pStyle w:val="a7"/>
              <w:ind w:firstLineChars="0" w:firstLine="0"/>
            </w:pPr>
            <w:proofErr w:type="spellStart"/>
            <w:r w:rsidRPr="00067238">
              <w:t>ordered_time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736A0DE0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 w:rsidRPr="00067238">
              <w:t>datetime</w:t>
            </w:r>
          </w:p>
        </w:tc>
        <w:tc>
          <w:tcPr>
            <w:tcW w:w="348" w:type="pct"/>
            <w:shd w:val="clear" w:color="auto" w:fill="auto"/>
          </w:tcPr>
          <w:p w14:paraId="46A348DB" w14:textId="77777777" w:rsidR="009C0C6D" w:rsidRDefault="009C0C6D" w:rsidP="00602DC8">
            <w:pPr>
              <w:pStyle w:val="a7"/>
              <w:ind w:firstLineChars="0" w:firstLine="0"/>
            </w:pPr>
            <w:r w:rsidRPr="00067238">
              <w:t>n</w:t>
            </w:r>
          </w:p>
        </w:tc>
        <w:tc>
          <w:tcPr>
            <w:tcW w:w="463" w:type="pct"/>
            <w:shd w:val="clear" w:color="auto" w:fill="auto"/>
          </w:tcPr>
          <w:p w14:paraId="012EC46B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proofErr w:type="gramStart"/>
            <w:r w:rsidRPr="00067238">
              <w:t>getdate</w:t>
            </w:r>
            <w:proofErr w:type="spellEnd"/>
            <w:r w:rsidRPr="00067238">
              <w:t>(</w:t>
            </w:r>
            <w:proofErr w:type="gramEnd"/>
            <w:r w:rsidRPr="00067238">
              <w:t>)</w:t>
            </w:r>
          </w:p>
        </w:tc>
        <w:tc>
          <w:tcPr>
            <w:tcW w:w="348" w:type="pct"/>
            <w:shd w:val="clear" w:color="auto" w:fill="auto"/>
          </w:tcPr>
          <w:p w14:paraId="7A31DB97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65C21BD4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07D3CC0C" w14:textId="77777777" w:rsidTr="00602DC8">
        <w:tc>
          <w:tcPr>
            <w:tcW w:w="406" w:type="pct"/>
            <w:shd w:val="clear" w:color="auto" w:fill="auto"/>
          </w:tcPr>
          <w:p w14:paraId="72723920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78" w:type="pct"/>
            <w:shd w:val="clear" w:color="auto" w:fill="auto"/>
          </w:tcPr>
          <w:p w14:paraId="23066A33" w14:textId="77777777" w:rsidR="009C0C6D" w:rsidRDefault="009C0C6D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订单价格</w:t>
            </w:r>
          </w:p>
        </w:tc>
        <w:tc>
          <w:tcPr>
            <w:tcW w:w="732" w:type="pct"/>
            <w:shd w:val="clear" w:color="auto" w:fill="auto"/>
          </w:tcPr>
          <w:p w14:paraId="4824FDD2" w14:textId="77777777" w:rsidR="009C0C6D" w:rsidRPr="00067238" w:rsidRDefault="009C0C6D" w:rsidP="00602DC8">
            <w:pPr>
              <w:pStyle w:val="a7"/>
              <w:ind w:firstLineChars="0" w:firstLine="0"/>
            </w:pPr>
            <w:proofErr w:type="spellStart"/>
            <w:r w:rsidRPr="00067238">
              <w:t>order_sum</w:t>
            </w:r>
            <w:proofErr w:type="spellEnd"/>
          </w:p>
        </w:tc>
        <w:tc>
          <w:tcPr>
            <w:tcW w:w="917" w:type="pct"/>
            <w:shd w:val="clear" w:color="auto" w:fill="auto"/>
          </w:tcPr>
          <w:p w14:paraId="4E2A2C38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7</w:t>
            </w:r>
            <w:r>
              <w:t>,2)</w:t>
            </w:r>
          </w:p>
        </w:tc>
        <w:tc>
          <w:tcPr>
            <w:tcW w:w="348" w:type="pct"/>
            <w:shd w:val="clear" w:color="auto" w:fill="auto"/>
          </w:tcPr>
          <w:p w14:paraId="42EF2C65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63" w:type="pct"/>
            <w:shd w:val="clear" w:color="auto" w:fill="auto"/>
          </w:tcPr>
          <w:p w14:paraId="6C87068A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48" w:type="pct"/>
            <w:shd w:val="clear" w:color="auto" w:fill="auto"/>
          </w:tcPr>
          <w:p w14:paraId="1312D2E6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207" w:type="pct"/>
            <w:shd w:val="clear" w:color="auto" w:fill="auto"/>
          </w:tcPr>
          <w:p w14:paraId="54317148" w14:textId="77777777" w:rsidR="009C0C6D" w:rsidRDefault="009C0C6D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</w:tbl>
    <w:p w14:paraId="7764D0E6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409A697F" w14:textId="77777777" w:rsidTr="007A1179">
        <w:tc>
          <w:tcPr>
            <w:tcW w:w="5000" w:type="pct"/>
            <w:shd w:val="clear" w:color="auto" w:fill="auto"/>
          </w:tcPr>
          <w:p w14:paraId="108E1C18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创建表：选购</w:t>
            </w:r>
          </w:p>
          <w:p w14:paraId="280C78E9" w14:textId="77777777" w:rsidR="009C0C6D" w:rsidRDefault="009C0C6D" w:rsidP="007A1179">
            <w:pPr>
              <w:pStyle w:val="a7"/>
              <w:ind w:firstLineChars="0" w:firstLine="0"/>
            </w:pPr>
            <w:r>
              <w:t>create table u_2_1_3_2.sel_purchasing</w:t>
            </w:r>
          </w:p>
          <w:p w14:paraId="3C2B49D0" w14:textId="77777777" w:rsidR="009C0C6D" w:rsidRDefault="009C0C6D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2B497F1C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default ( next value for u_2_1_3_2.seq_order_id) not null ,</w:t>
            </w:r>
          </w:p>
          <w:p w14:paraId="75C996ED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references u_2_1_3_2.seller(</w:t>
            </w:r>
            <w:proofErr w:type="spellStart"/>
            <w:r>
              <w:t>seller_id</w:t>
            </w:r>
            <w:proofErr w:type="spellEnd"/>
            <w:r>
              <w:t>) not null ,</w:t>
            </w:r>
          </w:p>
          <w:p w14:paraId="7FD82537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references u_2_1_3_2.book(</w:t>
            </w:r>
            <w:proofErr w:type="spellStart"/>
            <w:r>
              <w:t>book_id</w:t>
            </w:r>
            <w:proofErr w:type="spellEnd"/>
            <w:r>
              <w:t>) not null ,</w:t>
            </w:r>
          </w:p>
          <w:p w14:paraId="287E2A64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references u_2_1_3_2.buyer(</w:t>
            </w:r>
            <w:proofErr w:type="spellStart"/>
            <w:r>
              <w:t>buyer_id</w:t>
            </w:r>
            <w:proofErr w:type="spellEnd"/>
            <w:r>
              <w:t>) not null ,</w:t>
            </w:r>
          </w:p>
          <w:p w14:paraId="5A0DF1EC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book_count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773678F4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ordered_time</w:t>
            </w:r>
            <w:proofErr w:type="spellEnd"/>
            <w:r>
              <w:t xml:space="preserve"> datetime default (</w:t>
            </w:r>
            <w:proofErr w:type="spellStart"/>
            <w:proofErr w:type="gramStart"/>
            <w:r>
              <w:t>getdate</w:t>
            </w:r>
            <w:proofErr w:type="spellEnd"/>
            <w:r>
              <w:t>(</w:t>
            </w:r>
            <w:proofErr w:type="gramEnd"/>
            <w:r>
              <w:t>)) not null ,</w:t>
            </w:r>
          </w:p>
          <w:p w14:paraId="2E2D2C30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order_sum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7,2) not null ,</w:t>
            </w:r>
          </w:p>
          <w:p w14:paraId="57E41842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gramEnd"/>
            <w:r>
              <w:t>order_ id)</w:t>
            </w:r>
          </w:p>
          <w:p w14:paraId="26A132AE" w14:textId="77777777" w:rsidR="009C0C6D" w:rsidRDefault="009C0C6D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611DBEF3" w14:textId="77777777" w:rsidR="009C0C6D" w:rsidRDefault="009C0C6D" w:rsidP="007A1179">
            <w:pPr>
              <w:pStyle w:val="a7"/>
              <w:ind w:firstLineChars="0" w:firstLine="0"/>
            </w:pPr>
            <w:r>
              <w:t>;</w:t>
            </w:r>
          </w:p>
          <w:p w14:paraId="23421547" w14:textId="77777777" w:rsidR="009C0C6D" w:rsidRDefault="009C0C6D" w:rsidP="007A1179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</w:t>
            </w:r>
            <w:r>
              <w:rPr>
                <w:rFonts w:hint="eastAsia"/>
              </w:rPr>
              <w:t>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</w:t>
            </w:r>
            <w:r>
              <w:rPr>
                <w:rFonts w:hint="eastAsia"/>
              </w:rPr>
              <w:t>','SCHEMA','u_2_1_3_2','TABLE','sel_purchasing'</w:t>
            </w:r>
          </w:p>
          <w:p w14:paraId="10DBB2D5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','SCHEMA','u_2_1_3_2','TABLE','sel_purchasing','COLUMN','order_id'</w:t>
            </w:r>
          </w:p>
          <w:p w14:paraId="48436A06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','SCHEMA','u_2_1_3_2','</w:t>
            </w:r>
            <w:r>
              <w:t>TABLE','sel_purchasing','COLUMN','seller_id'</w:t>
            </w:r>
          </w:p>
          <w:p w14:paraId="1188CDD2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','SCHEMA','u_2_1_3_2','TABLE','sel_purchasing','COLUMN','book_id'</w:t>
            </w:r>
          </w:p>
          <w:p w14:paraId="36E21324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','SCHEMA','u_2_1_3_2','TABLE','sel_purchas</w:t>
            </w:r>
            <w:r>
              <w:t>ing','COLUMN','buyer_id'</w:t>
            </w:r>
          </w:p>
          <w:p w14:paraId="4E9007F4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选购数量</w:t>
            </w:r>
            <w:r>
              <w:rPr>
                <w:rFonts w:hint="eastAsia"/>
              </w:rPr>
              <w:lastRenderedPageBreak/>
              <w:t>','SCHEMA','u_2_1_3_2','TABLE','sel_purchasing','COLUMN','book_count'</w:t>
            </w:r>
          </w:p>
          <w:p w14:paraId="7A9F288E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','SCHEMA','u_2_1_3_2','TABLE','sel_purchasing','COLUMN','or</w:t>
            </w:r>
            <w:r>
              <w:t>dered_time'</w:t>
            </w:r>
          </w:p>
          <w:p w14:paraId="2E733570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订单价格</w:t>
            </w:r>
            <w:r>
              <w:rPr>
                <w:rFonts w:hint="eastAsia"/>
              </w:rPr>
              <w:t>','SCHEMA','u_2_1_3_2','TABLE','sel_purchasing','COLUMN','order_sum'</w:t>
            </w:r>
          </w:p>
          <w:p w14:paraId="3D2B48F3" w14:textId="46E3DBC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7ECDF118" w14:textId="77777777" w:rsidR="00DA4685" w:rsidRPr="00541A62" w:rsidRDefault="00DA4685" w:rsidP="00DA4685"/>
    <w:p w14:paraId="3DA71C41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t>上架</w:t>
      </w:r>
    </w:p>
    <w:p w14:paraId="4EF3D13D" w14:textId="2B48585D" w:rsidR="00DA4685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F4065B">
        <w:t xml:space="preserve"> </w:t>
      </w:r>
      <w:proofErr w:type="spellStart"/>
      <w:r>
        <w:rPr>
          <w:rFonts w:hint="eastAsia"/>
        </w:rPr>
        <w:t>putaway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id_seller,id_book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8"/>
        <w:gridCol w:w="1410"/>
        <w:gridCol w:w="2414"/>
        <w:gridCol w:w="1718"/>
        <w:gridCol w:w="993"/>
        <w:gridCol w:w="963"/>
        <w:gridCol w:w="741"/>
        <w:gridCol w:w="1395"/>
      </w:tblGrid>
      <w:tr w:rsidR="009C0C6D" w14:paraId="0F97AE89" w14:textId="77777777" w:rsidTr="00602DC8">
        <w:tc>
          <w:tcPr>
            <w:tcW w:w="491" w:type="pct"/>
            <w:shd w:val="clear" w:color="auto" w:fill="D9D9D9"/>
          </w:tcPr>
          <w:p w14:paraId="76FA1125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0" w:type="pct"/>
            <w:shd w:val="clear" w:color="auto" w:fill="D9D9D9"/>
          </w:tcPr>
          <w:p w14:paraId="7270A59C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30" w:type="pct"/>
            <w:shd w:val="clear" w:color="auto" w:fill="D9D9D9"/>
          </w:tcPr>
          <w:p w14:paraId="668E4489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4" w:type="pct"/>
            <w:shd w:val="clear" w:color="auto" w:fill="D9D9D9"/>
          </w:tcPr>
          <w:p w14:paraId="7AE82723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65" w:type="pct"/>
            <w:shd w:val="clear" w:color="auto" w:fill="D9D9D9"/>
          </w:tcPr>
          <w:p w14:paraId="37327515" w14:textId="77777777" w:rsidR="009C0C6D" w:rsidRDefault="009C0C6D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50" w:type="pct"/>
            <w:shd w:val="clear" w:color="auto" w:fill="D9D9D9"/>
          </w:tcPr>
          <w:p w14:paraId="25C27AC6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47" w:type="pct"/>
            <w:shd w:val="clear" w:color="auto" w:fill="D9D9D9"/>
          </w:tcPr>
          <w:p w14:paraId="30ECD718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654" w:type="pct"/>
            <w:shd w:val="clear" w:color="auto" w:fill="D9D9D9"/>
          </w:tcPr>
          <w:p w14:paraId="09049368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C0C6D" w14:paraId="61D9389D" w14:textId="77777777" w:rsidTr="00602DC8">
        <w:tc>
          <w:tcPr>
            <w:tcW w:w="491" w:type="pct"/>
            <w:shd w:val="clear" w:color="auto" w:fill="auto"/>
          </w:tcPr>
          <w:p w14:paraId="490F889F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0" w:type="pct"/>
            <w:shd w:val="clear" w:color="auto" w:fill="auto"/>
          </w:tcPr>
          <w:p w14:paraId="73F92735" w14:textId="77777777" w:rsidR="009C0C6D" w:rsidRDefault="009C0C6D" w:rsidP="00602DC8">
            <w:pPr>
              <w:pStyle w:val="a7"/>
              <w:ind w:firstLineChars="0" w:firstLine="0"/>
            </w:pPr>
            <w:r w:rsidRPr="00095A29">
              <w:t>商家编号</w:t>
            </w:r>
          </w:p>
        </w:tc>
        <w:tc>
          <w:tcPr>
            <w:tcW w:w="1130" w:type="pct"/>
            <w:shd w:val="clear" w:color="auto" w:fill="auto"/>
          </w:tcPr>
          <w:p w14:paraId="3862083A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seller_id</w:t>
            </w:r>
            <w:proofErr w:type="spellEnd"/>
          </w:p>
        </w:tc>
        <w:tc>
          <w:tcPr>
            <w:tcW w:w="804" w:type="pct"/>
            <w:shd w:val="clear" w:color="auto" w:fill="auto"/>
          </w:tcPr>
          <w:p w14:paraId="23E2692C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seller(</w:t>
            </w:r>
            <w:proofErr w:type="spellStart"/>
            <w:r w:rsidRPr="00067238">
              <w:t>seller_id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65" w:type="pct"/>
            <w:shd w:val="clear" w:color="auto" w:fill="auto"/>
          </w:tcPr>
          <w:p w14:paraId="3FE97721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50" w:type="pct"/>
            <w:shd w:val="clear" w:color="auto" w:fill="auto"/>
          </w:tcPr>
          <w:p w14:paraId="7A8C0507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47" w:type="pct"/>
            <w:shd w:val="clear" w:color="auto" w:fill="auto"/>
          </w:tcPr>
          <w:p w14:paraId="68A9C7CA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654" w:type="pct"/>
            <w:shd w:val="clear" w:color="auto" w:fill="auto"/>
          </w:tcPr>
          <w:p w14:paraId="5462801A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29AF87D5" w14:textId="77777777" w:rsidTr="00602DC8">
        <w:tc>
          <w:tcPr>
            <w:tcW w:w="491" w:type="pct"/>
            <w:shd w:val="clear" w:color="auto" w:fill="auto"/>
          </w:tcPr>
          <w:p w14:paraId="655DD0B3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0" w:type="pct"/>
            <w:shd w:val="clear" w:color="auto" w:fill="auto"/>
          </w:tcPr>
          <w:p w14:paraId="5B1C51EB" w14:textId="77777777" w:rsidR="009C0C6D" w:rsidRDefault="009C0C6D" w:rsidP="00602DC8">
            <w:pPr>
              <w:pStyle w:val="a7"/>
              <w:ind w:firstLineChars="0" w:firstLine="0"/>
            </w:pPr>
            <w:r w:rsidRPr="00095A29">
              <w:t>图书编号</w:t>
            </w:r>
          </w:p>
        </w:tc>
        <w:tc>
          <w:tcPr>
            <w:tcW w:w="1130" w:type="pct"/>
            <w:shd w:val="clear" w:color="auto" w:fill="auto"/>
          </w:tcPr>
          <w:p w14:paraId="687F9DFA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804" w:type="pct"/>
            <w:shd w:val="clear" w:color="auto" w:fill="auto"/>
          </w:tcPr>
          <w:p w14:paraId="02DC7875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>
              <w:t>book</w:t>
            </w:r>
            <w:r>
              <w:rPr>
                <w:rFonts w:hint="eastAsia"/>
              </w:rPr>
              <w:t>(</w:t>
            </w:r>
            <w:proofErr w:type="spellStart"/>
            <w:r>
              <w:t>book</w:t>
            </w:r>
            <w:r w:rsidRPr="00067238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65" w:type="pct"/>
            <w:shd w:val="clear" w:color="auto" w:fill="auto"/>
          </w:tcPr>
          <w:p w14:paraId="5F05E4E9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50" w:type="pct"/>
            <w:shd w:val="clear" w:color="auto" w:fill="auto"/>
          </w:tcPr>
          <w:p w14:paraId="002BB8A2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47" w:type="pct"/>
            <w:shd w:val="clear" w:color="auto" w:fill="auto"/>
          </w:tcPr>
          <w:p w14:paraId="2856DE3E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654" w:type="pct"/>
            <w:shd w:val="clear" w:color="auto" w:fill="auto"/>
          </w:tcPr>
          <w:p w14:paraId="2798BDA1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7DE9A625" w14:textId="77777777" w:rsidTr="00602DC8">
        <w:tc>
          <w:tcPr>
            <w:tcW w:w="491" w:type="pct"/>
            <w:shd w:val="clear" w:color="auto" w:fill="auto"/>
          </w:tcPr>
          <w:p w14:paraId="4DFAAEA6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0" w:type="pct"/>
            <w:shd w:val="clear" w:color="auto" w:fill="auto"/>
          </w:tcPr>
          <w:p w14:paraId="250AFFF5" w14:textId="77777777" w:rsidR="009C0C6D" w:rsidRPr="00095A29" w:rsidRDefault="009C0C6D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1130" w:type="pct"/>
            <w:shd w:val="clear" w:color="auto" w:fill="auto"/>
          </w:tcPr>
          <w:p w14:paraId="320A11D4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804" w:type="pct"/>
            <w:shd w:val="clear" w:color="auto" w:fill="auto"/>
          </w:tcPr>
          <w:p w14:paraId="475AB1DB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d</w:t>
            </w:r>
            <w:r>
              <w:t>ate</w:t>
            </w:r>
            <w:r>
              <w:rPr>
                <w:rFonts w:hint="eastAsia"/>
              </w:rPr>
              <w:t>time</w:t>
            </w:r>
          </w:p>
        </w:tc>
        <w:tc>
          <w:tcPr>
            <w:tcW w:w="465" w:type="pct"/>
            <w:shd w:val="clear" w:color="auto" w:fill="auto"/>
          </w:tcPr>
          <w:p w14:paraId="7D65EF1A" w14:textId="77777777" w:rsidR="009C0C6D" w:rsidRDefault="009C0C6D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50" w:type="pct"/>
            <w:shd w:val="clear" w:color="auto" w:fill="auto"/>
          </w:tcPr>
          <w:p w14:paraId="4A92C2C3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t>getdate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347" w:type="pct"/>
            <w:shd w:val="clear" w:color="auto" w:fill="auto"/>
          </w:tcPr>
          <w:p w14:paraId="7B4698AA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654" w:type="pct"/>
            <w:shd w:val="clear" w:color="auto" w:fill="auto"/>
          </w:tcPr>
          <w:p w14:paraId="5E5BAC30" w14:textId="77777777" w:rsidR="009C0C6D" w:rsidRDefault="009C0C6D" w:rsidP="00602DC8">
            <w:pPr>
              <w:pStyle w:val="a7"/>
              <w:ind w:firstLineChars="0" w:firstLine="0"/>
            </w:pPr>
          </w:p>
        </w:tc>
      </w:tr>
    </w:tbl>
    <w:p w14:paraId="344B0605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4CC8EC47" w14:textId="77777777" w:rsidTr="007A1179">
        <w:tc>
          <w:tcPr>
            <w:tcW w:w="5000" w:type="pct"/>
            <w:shd w:val="clear" w:color="auto" w:fill="auto"/>
          </w:tcPr>
          <w:p w14:paraId="1D30C079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创建表：上架</w:t>
            </w:r>
          </w:p>
          <w:p w14:paraId="3414DC8E" w14:textId="77777777" w:rsidR="009C0C6D" w:rsidRDefault="009C0C6D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2.putaway</w:t>
            </w:r>
            <w:proofErr w:type="gramEnd"/>
          </w:p>
          <w:p w14:paraId="7469F4F5" w14:textId="77777777" w:rsidR="009C0C6D" w:rsidRDefault="009C0C6D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0AA5865D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references u_2_1_3_2.seller(</w:t>
            </w:r>
            <w:proofErr w:type="spellStart"/>
            <w:r>
              <w:t>seller_id</w:t>
            </w:r>
            <w:proofErr w:type="spellEnd"/>
            <w:r>
              <w:t>) not null ,</w:t>
            </w:r>
          </w:p>
          <w:p w14:paraId="74BD07C6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references u_2_1_3_2.book(</w:t>
            </w:r>
            <w:proofErr w:type="spellStart"/>
            <w:r>
              <w:t>book_id</w:t>
            </w:r>
            <w:proofErr w:type="spellEnd"/>
            <w:r>
              <w:t>) not null ,</w:t>
            </w:r>
          </w:p>
          <w:p w14:paraId="3B20AE2C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time_putaway</w:t>
            </w:r>
            <w:proofErr w:type="spellEnd"/>
            <w:r>
              <w:t xml:space="preserve"> datetime default (</w:t>
            </w:r>
            <w:proofErr w:type="spellStart"/>
            <w:proofErr w:type="gramStart"/>
            <w:r>
              <w:t>getdate</w:t>
            </w:r>
            <w:proofErr w:type="spellEnd"/>
            <w:r>
              <w:t>(</w:t>
            </w:r>
            <w:proofErr w:type="gramEnd"/>
            <w:r>
              <w:t>)) not null ,</w:t>
            </w:r>
          </w:p>
          <w:p w14:paraId="363DEFF7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</w:t>
            </w:r>
            <w:proofErr w:type="gramStart"/>
            <w:r>
              <w:t>seller,id</w:t>
            </w:r>
            <w:proofErr w:type="gramEnd"/>
            <w:r>
              <w:t>_book</w:t>
            </w:r>
            <w:proofErr w:type="spellEnd"/>
            <w:r>
              <w:t>)</w:t>
            </w:r>
          </w:p>
          <w:p w14:paraId="038F094F" w14:textId="77777777" w:rsidR="009C0C6D" w:rsidRDefault="009C0C6D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361BCF9C" w14:textId="77777777" w:rsidR="009C0C6D" w:rsidRDefault="009C0C6D" w:rsidP="007A1179">
            <w:pPr>
              <w:pStyle w:val="a7"/>
              <w:ind w:firstLineChars="0" w:firstLine="0"/>
            </w:pPr>
            <w:r>
              <w:t>;</w:t>
            </w:r>
          </w:p>
          <w:p w14:paraId="49A9DD86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上架</w:t>
            </w:r>
            <w:r>
              <w:rPr>
                <w:rFonts w:hint="eastAsia"/>
              </w:rPr>
              <w:t>','SCHEMA','u_2_1_3_2','TABLE','putaway'</w:t>
            </w:r>
          </w:p>
          <w:p w14:paraId="7E28D5FF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','SCHEMA','u_2_1_3_2','TABLE','putaway','COLUMN','seller_id'</w:t>
            </w:r>
          </w:p>
          <w:p w14:paraId="1F8FA0C3" w14:textId="77777777" w:rsidR="009C0C6D" w:rsidRDefault="009C0C6D" w:rsidP="007A1179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sp_addextendedproperty</w:t>
            </w:r>
            <w:proofErr w:type="spellEnd"/>
            <w:r>
              <w:t xml:space="preserve"> '</w:t>
            </w:r>
            <w:proofErr w:type="spellStart"/>
            <w:r>
              <w:t>MS_Descri</w:t>
            </w:r>
            <w:r>
              <w:rPr>
                <w:rFonts w:hint="eastAsia"/>
              </w:rPr>
              <w:t>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','SCHEMA','u_2_1_3_2','TABLE','putaway','COLUMN','book_id'</w:t>
            </w:r>
          </w:p>
          <w:p w14:paraId="63D2EA80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上架时间</w:t>
            </w:r>
            <w:r>
              <w:rPr>
                <w:rFonts w:hint="eastAsia"/>
              </w:rPr>
              <w:t>','SCHEMA','u_2_1_3_2','TABLE','putaway','COLUMN','time_putaway'</w:t>
            </w:r>
          </w:p>
          <w:p w14:paraId="62BECCF0" w14:textId="64171023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0004694F" w14:textId="77777777" w:rsidR="00DA4685" w:rsidRPr="00DA4685" w:rsidRDefault="00DA4685" w:rsidP="00DA4685"/>
    <w:p w14:paraId="03141D10" w14:textId="77777777" w:rsidR="00E3301C" w:rsidRDefault="00E3301C" w:rsidP="00E3301C">
      <w:pPr>
        <w:pStyle w:val="5"/>
        <w:spacing w:line="377" w:lineRule="auto"/>
        <w:ind w:left="1276" w:hanging="1276"/>
      </w:pPr>
      <w:r>
        <w:rPr>
          <w:rFonts w:hint="eastAsia"/>
        </w:rPr>
        <w:t>字典</w:t>
      </w:r>
    </w:p>
    <w:p w14:paraId="35ABAF2D" w14:textId="77777777" w:rsidR="00E3301C" w:rsidRPr="00FB1786" w:rsidRDefault="00E3301C" w:rsidP="00E3301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6.3.2.1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F4065B">
        <w:t xml:space="preserve"> </w:t>
      </w:r>
      <w:proofErr w:type="spellStart"/>
      <w:r>
        <w:rPr>
          <w:rFonts w:hint="eastAsia"/>
        </w:rPr>
        <w:t>user</w:t>
      </w:r>
      <w:r>
        <w:t>_dict</w:t>
      </w:r>
      <w:proofErr w:type="spellEnd"/>
      <w:r>
        <w:rPr>
          <w:rFonts w:hint="eastAsia"/>
        </w:rPr>
        <w:t>（</w:t>
      </w:r>
      <w:proofErr w:type="spellStart"/>
      <w:r>
        <w:t>category,ccode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1"/>
        <w:gridCol w:w="1457"/>
        <w:gridCol w:w="1295"/>
        <w:gridCol w:w="2312"/>
        <w:gridCol w:w="878"/>
        <w:gridCol w:w="1166"/>
        <w:gridCol w:w="878"/>
        <w:gridCol w:w="1675"/>
      </w:tblGrid>
      <w:tr w:rsidR="00E3301C" w14:paraId="1EB1F2B6" w14:textId="77777777" w:rsidTr="00811B9C">
        <w:tc>
          <w:tcPr>
            <w:tcW w:w="478" w:type="pct"/>
            <w:shd w:val="clear" w:color="auto" w:fill="D9D9D9"/>
          </w:tcPr>
          <w:p w14:paraId="166C2C51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82" w:type="pct"/>
            <w:shd w:val="clear" w:color="auto" w:fill="D9D9D9"/>
          </w:tcPr>
          <w:p w14:paraId="4EECD72C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06" w:type="pct"/>
            <w:shd w:val="clear" w:color="auto" w:fill="D9D9D9"/>
          </w:tcPr>
          <w:p w14:paraId="6F079237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82" w:type="pct"/>
            <w:shd w:val="clear" w:color="auto" w:fill="D9D9D9"/>
          </w:tcPr>
          <w:p w14:paraId="10814304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11" w:type="pct"/>
            <w:shd w:val="clear" w:color="auto" w:fill="D9D9D9"/>
          </w:tcPr>
          <w:p w14:paraId="49F4ADD2" w14:textId="77777777" w:rsidR="00E3301C" w:rsidRDefault="00E3301C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546" w:type="pct"/>
            <w:shd w:val="clear" w:color="auto" w:fill="D9D9D9"/>
          </w:tcPr>
          <w:p w14:paraId="4ABD2210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11" w:type="pct"/>
            <w:shd w:val="clear" w:color="auto" w:fill="D9D9D9"/>
          </w:tcPr>
          <w:p w14:paraId="54D0924F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84" w:type="pct"/>
            <w:shd w:val="clear" w:color="auto" w:fill="D9D9D9"/>
          </w:tcPr>
          <w:p w14:paraId="6089BA03" w14:textId="77777777" w:rsidR="00E3301C" w:rsidRDefault="00E3301C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3301C" w14:paraId="06BA5C66" w14:textId="77777777" w:rsidTr="00811B9C">
        <w:tc>
          <w:tcPr>
            <w:tcW w:w="478" w:type="pct"/>
            <w:shd w:val="clear" w:color="auto" w:fill="auto"/>
          </w:tcPr>
          <w:p w14:paraId="2BB8FFFE" w14:textId="77777777" w:rsidR="00E3301C" w:rsidRDefault="00E3301C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82" w:type="pct"/>
            <w:shd w:val="clear" w:color="auto" w:fill="auto"/>
          </w:tcPr>
          <w:p w14:paraId="73417EE0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大类编号</w:t>
            </w:r>
          </w:p>
        </w:tc>
        <w:tc>
          <w:tcPr>
            <w:tcW w:w="606" w:type="pct"/>
            <w:shd w:val="clear" w:color="auto" w:fill="auto"/>
          </w:tcPr>
          <w:p w14:paraId="32AD3BC8" w14:textId="77777777" w:rsidR="00E3301C" w:rsidRDefault="00E3301C" w:rsidP="00E3301C">
            <w:pPr>
              <w:pStyle w:val="a7"/>
              <w:ind w:firstLineChars="0" w:firstLine="0"/>
            </w:pPr>
            <w:r>
              <w:t>category</w:t>
            </w:r>
          </w:p>
        </w:tc>
        <w:tc>
          <w:tcPr>
            <w:tcW w:w="1082" w:type="pct"/>
            <w:shd w:val="clear" w:color="auto" w:fill="auto"/>
          </w:tcPr>
          <w:p w14:paraId="3ADB2A6B" w14:textId="77777777" w:rsidR="00E3301C" w:rsidRPr="009E0E27" w:rsidRDefault="00E3301C" w:rsidP="00E3301C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>
              <w:t>char(</w:t>
            </w:r>
            <w:proofErr w:type="gramEnd"/>
            <w:r>
              <w:t>3)</w:t>
            </w:r>
          </w:p>
        </w:tc>
        <w:tc>
          <w:tcPr>
            <w:tcW w:w="411" w:type="pct"/>
            <w:shd w:val="clear" w:color="auto" w:fill="auto"/>
          </w:tcPr>
          <w:p w14:paraId="04F71EA5" w14:textId="77777777" w:rsidR="00E3301C" w:rsidRDefault="00E3301C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46" w:type="pct"/>
            <w:shd w:val="clear" w:color="auto" w:fill="auto"/>
          </w:tcPr>
          <w:p w14:paraId="175F5644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411" w:type="pct"/>
            <w:shd w:val="clear" w:color="auto" w:fill="auto"/>
          </w:tcPr>
          <w:p w14:paraId="3F7D3CA1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784" w:type="pct"/>
            <w:shd w:val="clear" w:color="auto" w:fill="auto"/>
          </w:tcPr>
          <w:p w14:paraId="428BC2BB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位为</w:t>
            </w:r>
            <w:r>
              <w:t>3</w:t>
            </w:r>
          </w:p>
        </w:tc>
      </w:tr>
      <w:tr w:rsidR="00E3301C" w14:paraId="497B8EDE" w14:textId="77777777" w:rsidTr="00811B9C">
        <w:tc>
          <w:tcPr>
            <w:tcW w:w="478" w:type="pct"/>
            <w:shd w:val="clear" w:color="auto" w:fill="auto"/>
          </w:tcPr>
          <w:p w14:paraId="36776E13" w14:textId="77777777" w:rsidR="00E3301C" w:rsidRDefault="00E3301C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82" w:type="pct"/>
            <w:shd w:val="clear" w:color="auto" w:fill="auto"/>
          </w:tcPr>
          <w:p w14:paraId="1EC6B183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小类编号</w:t>
            </w:r>
          </w:p>
        </w:tc>
        <w:tc>
          <w:tcPr>
            <w:tcW w:w="606" w:type="pct"/>
            <w:shd w:val="clear" w:color="auto" w:fill="auto"/>
          </w:tcPr>
          <w:p w14:paraId="4794A390" w14:textId="77777777" w:rsidR="00E3301C" w:rsidRDefault="00E3301C" w:rsidP="00E3301C">
            <w:pPr>
              <w:pStyle w:val="a7"/>
              <w:ind w:firstLineChars="0" w:firstLine="0"/>
            </w:pPr>
            <w:proofErr w:type="spellStart"/>
            <w:r>
              <w:t>ccode</w:t>
            </w:r>
            <w:proofErr w:type="spellEnd"/>
          </w:p>
        </w:tc>
        <w:tc>
          <w:tcPr>
            <w:tcW w:w="1082" w:type="pct"/>
            <w:shd w:val="clear" w:color="auto" w:fill="auto"/>
          </w:tcPr>
          <w:p w14:paraId="2C53B543" w14:textId="77777777" w:rsidR="00E3301C" w:rsidRPr="009E0E27" w:rsidRDefault="00E3301C" w:rsidP="00E3301C">
            <w:pPr>
              <w:pStyle w:val="a7"/>
              <w:ind w:firstLineChars="0" w:firstLine="0"/>
              <w:rPr>
                <w:color w:val="FF0000"/>
              </w:rPr>
            </w:pPr>
            <w:r>
              <w:t>varchar (6)</w:t>
            </w:r>
          </w:p>
        </w:tc>
        <w:tc>
          <w:tcPr>
            <w:tcW w:w="411" w:type="pct"/>
            <w:shd w:val="clear" w:color="auto" w:fill="auto"/>
          </w:tcPr>
          <w:p w14:paraId="225D9F09" w14:textId="77777777" w:rsidR="00E3301C" w:rsidRDefault="00E3301C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46" w:type="pct"/>
            <w:shd w:val="clear" w:color="auto" w:fill="auto"/>
          </w:tcPr>
          <w:p w14:paraId="7CAAF1FC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411" w:type="pct"/>
            <w:shd w:val="clear" w:color="auto" w:fill="auto"/>
          </w:tcPr>
          <w:p w14:paraId="451248F5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784" w:type="pct"/>
            <w:shd w:val="clear" w:color="auto" w:fill="auto"/>
          </w:tcPr>
          <w:p w14:paraId="6985B4F2" w14:textId="77777777" w:rsidR="00E3301C" w:rsidRDefault="00E3301C" w:rsidP="00E3301C">
            <w:pPr>
              <w:pStyle w:val="a7"/>
              <w:ind w:firstLineChars="0" w:firstLine="0"/>
            </w:pPr>
          </w:p>
        </w:tc>
      </w:tr>
      <w:tr w:rsidR="00E3301C" w14:paraId="3F834BA0" w14:textId="77777777" w:rsidTr="00811B9C">
        <w:tc>
          <w:tcPr>
            <w:tcW w:w="478" w:type="pct"/>
            <w:shd w:val="clear" w:color="auto" w:fill="auto"/>
          </w:tcPr>
          <w:p w14:paraId="2424A428" w14:textId="77777777" w:rsidR="00E3301C" w:rsidRDefault="00E3301C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82" w:type="pct"/>
            <w:shd w:val="clear" w:color="auto" w:fill="auto"/>
          </w:tcPr>
          <w:p w14:paraId="2CBA4D47" w14:textId="77777777" w:rsidR="00E3301C" w:rsidRPr="00095A29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编号说明</w:t>
            </w:r>
          </w:p>
        </w:tc>
        <w:tc>
          <w:tcPr>
            <w:tcW w:w="606" w:type="pct"/>
            <w:shd w:val="clear" w:color="auto" w:fill="auto"/>
          </w:tcPr>
          <w:p w14:paraId="02335FDC" w14:textId="77777777" w:rsidR="00E3301C" w:rsidRDefault="00E3301C" w:rsidP="00E3301C">
            <w:pPr>
              <w:pStyle w:val="a7"/>
              <w:ind w:firstLineChars="0" w:firstLine="0"/>
            </w:pPr>
            <w:proofErr w:type="spellStart"/>
            <w:r>
              <w:t>ctext</w:t>
            </w:r>
            <w:proofErr w:type="spellEnd"/>
          </w:p>
        </w:tc>
        <w:tc>
          <w:tcPr>
            <w:tcW w:w="1082" w:type="pct"/>
            <w:shd w:val="clear" w:color="auto" w:fill="auto"/>
          </w:tcPr>
          <w:p w14:paraId="07F11DD8" w14:textId="77777777" w:rsidR="00E3301C" w:rsidRPr="009E0E27" w:rsidRDefault="00E3301C" w:rsidP="00E3301C">
            <w:pPr>
              <w:pStyle w:val="a7"/>
              <w:ind w:firstLineChars="0" w:firstLine="0"/>
              <w:rPr>
                <w:color w:val="FF0000"/>
              </w:rPr>
            </w:pPr>
            <w:r>
              <w:t>varchar (200)</w:t>
            </w:r>
          </w:p>
        </w:tc>
        <w:tc>
          <w:tcPr>
            <w:tcW w:w="411" w:type="pct"/>
            <w:shd w:val="clear" w:color="auto" w:fill="auto"/>
          </w:tcPr>
          <w:p w14:paraId="48128D4F" w14:textId="77777777" w:rsidR="00E3301C" w:rsidRDefault="00E3301C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46" w:type="pct"/>
            <w:shd w:val="clear" w:color="auto" w:fill="auto"/>
          </w:tcPr>
          <w:p w14:paraId="0AC3F61F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411" w:type="pct"/>
            <w:shd w:val="clear" w:color="auto" w:fill="auto"/>
          </w:tcPr>
          <w:p w14:paraId="1AC5B312" w14:textId="77777777" w:rsidR="00E3301C" w:rsidRDefault="00E3301C" w:rsidP="00E3301C">
            <w:pPr>
              <w:pStyle w:val="a7"/>
              <w:ind w:firstLineChars="0" w:firstLine="0"/>
            </w:pPr>
          </w:p>
        </w:tc>
        <w:tc>
          <w:tcPr>
            <w:tcW w:w="784" w:type="pct"/>
            <w:shd w:val="clear" w:color="auto" w:fill="auto"/>
          </w:tcPr>
          <w:p w14:paraId="2D7368AC" w14:textId="77777777" w:rsidR="00E3301C" w:rsidRDefault="00E3301C" w:rsidP="00E3301C">
            <w:pPr>
              <w:pStyle w:val="a7"/>
              <w:ind w:firstLineChars="0" w:firstLine="0"/>
            </w:pPr>
          </w:p>
        </w:tc>
      </w:tr>
    </w:tbl>
    <w:p w14:paraId="2AF91B5C" w14:textId="77777777" w:rsidR="00E3301C" w:rsidRDefault="00E3301C" w:rsidP="00E3301C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3301C" w14:paraId="085B666C" w14:textId="77777777" w:rsidTr="00E3301C">
        <w:tc>
          <w:tcPr>
            <w:tcW w:w="5000" w:type="pct"/>
            <w:shd w:val="clear" w:color="auto" w:fill="auto"/>
          </w:tcPr>
          <w:p w14:paraId="319B50EB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创建表：字典</w:t>
            </w:r>
          </w:p>
          <w:p w14:paraId="2E7C1F90" w14:textId="77777777" w:rsidR="00E3301C" w:rsidRDefault="00E3301C" w:rsidP="00E3301C">
            <w:pPr>
              <w:pStyle w:val="a7"/>
              <w:ind w:firstLineChars="0" w:firstLine="0"/>
            </w:pPr>
            <w:r>
              <w:lastRenderedPageBreak/>
              <w:t>create table u_2_1_3_2.user_dict</w:t>
            </w:r>
          </w:p>
          <w:p w14:paraId="6AD3A922" w14:textId="77777777" w:rsidR="00E3301C" w:rsidRDefault="00E3301C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550C64AD" w14:textId="77777777" w:rsidR="00E3301C" w:rsidRDefault="00E3301C" w:rsidP="00E3301C">
            <w:pPr>
              <w:pStyle w:val="a7"/>
              <w:ind w:firstLineChars="0" w:firstLine="0"/>
            </w:pPr>
            <w:r>
              <w:tab/>
              <w:t xml:space="preserve">category </w:t>
            </w:r>
            <w:proofErr w:type="gramStart"/>
            <w:r>
              <w:t>char(</w:t>
            </w:r>
            <w:proofErr w:type="gramEnd"/>
            <w:r>
              <w:t>3) not null ,</w:t>
            </w:r>
          </w:p>
          <w:p w14:paraId="577F2D45" w14:textId="77777777" w:rsidR="00E3301C" w:rsidRDefault="00E3301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ccode</w:t>
            </w:r>
            <w:proofErr w:type="spellEnd"/>
            <w:r>
              <w:t xml:space="preserve"> varchar (6) not </w:t>
            </w:r>
            <w:proofErr w:type="gramStart"/>
            <w:r>
              <w:t>null ,</w:t>
            </w:r>
            <w:proofErr w:type="gramEnd"/>
          </w:p>
          <w:p w14:paraId="44F88389" w14:textId="77777777" w:rsidR="00E3301C" w:rsidRDefault="00E3301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ctext</w:t>
            </w:r>
            <w:proofErr w:type="spellEnd"/>
            <w:r>
              <w:t xml:space="preserve"> varchar (200) not </w:t>
            </w:r>
            <w:proofErr w:type="gramStart"/>
            <w:r>
              <w:t>null ,</w:t>
            </w:r>
            <w:proofErr w:type="gramEnd"/>
          </w:p>
          <w:p w14:paraId="0CDB05F3" w14:textId="77777777" w:rsidR="00E3301C" w:rsidRDefault="00E3301C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proofErr w:type="gramStart"/>
            <w:r>
              <w:t>category,ccode</w:t>
            </w:r>
            <w:proofErr w:type="spellEnd"/>
            <w:proofErr w:type="gramEnd"/>
            <w:r>
              <w:t>)</w:t>
            </w:r>
          </w:p>
          <w:p w14:paraId="497FF353" w14:textId="77777777" w:rsidR="00E3301C" w:rsidRDefault="00E3301C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4CA68BE5" w14:textId="77777777" w:rsidR="00E3301C" w:rsidRDefault="00E3301C" w:rsidP="00E3301C">
            <w:pPr>
              <w:pStyle w:val="a7"/>
              <w:ind w:firstLineChars="0" w:firstLine="0"/>
            </w:pPr>
            <w:r>
              <w:t>;</w:t>
            </w:r>
          </w:p>
          <w:p w14:paraId="2C51BABE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字典</w:t>
            </w:r>
            <w:r>
              <w:rPr>
                <w:rFonts w:hint="eastAsia"/>
              </w:rPr>
              <w:t>','SCHEMA','u_2_1_3_2','TABLE','us</w:t>
            </w:r>
            <w:r>
              <w:t>er_dict'</w:t>
            </w:r>
          </w:p>
          <w:p w14:paraId="5675C9BD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大类编号</w:t>
            </w:r>
            <w:r>
              <w:rPr>
                <w:rFonts w:hint="eastAsia"/>
              </w:rPr>
              <w:t>','SCHEMA','u_2_1_3_2','TABLE','user_dict','COLUMN','category'</w:t>
            </w:r>
          </w:p>
          <w:p w14:paraId="7FC932C5" w14:textId="77777777" w:rsidR="00E3301C" w:rsidRDefault="00E3301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小类编号</w:t>
            </w:r>
            <w:r>
              <w:rPr>
                <w:rFonts w:hint="eastAsia"/>
              </w:rPr>
              <w:t>','SCHEMA','u_2_1_3_2','TABLE','user_dict','COLUMN','ccode'</w:t>
            </w:r>
          </w:p>
          <w:p w14:paraId="64ADAAF9" w14:textId="77777777" w:rsidR="00E3301C" w:rsidRDefault="00E3301C" w:rsidP="00E3301C">
            <w:pPr>
              <w:pStyle w:val="a7"/>
              <w:ind w:firstLineChars="0" w:firstLine="0"/>
            </w:pPr>
            <w:r>
              <w:t xml:space="preserve">exec </w:t>
            </w:r>
            <w:proofErr w:type="spellStart"/>
            <w:r>
              <w:t>sp_addextendedprop</w:t>
            </w:r>
            <w:r>
              <w:rPr>
                <w:rFonts w:hint="eastAsia"/>
              </w:rPr>
              <w:t>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编号说明</w:t>
            </w:r>
            <w:r>
              <w:rPr>
                <w:rFonts w:hint="eastAsia"/>
              </w:rPr>
              <w:t>','SCHEMA','u_2_1_3_2','TABLE','user_dict','COLUMN','ctext'</w:t>
            </w:r>
          </w:p>
          <w:p w14:paraId="7584F296" w14:textId="77777777" w:rsidR="00E3301C" w:rsidRDefault="00E3301C" w:rsidP="00E3301C">
            <w:pPr>
              <w:pStyle w:val="a7"/>
              <w:ind w:firstLineChars="0" w:firstLine="0"/>
            </w:pPr>
          </w:p>
        </w:tc>
      </w:tr>
    </w:tbl>
    <w:p w14:paraId="50C97E1F" w14:textId="77777777" w:rsidR="00E3301C" w:rsidRPr="00E3301C" w:rsidRDefault="00E3301C" w:rsidP="00E3301C"/>
    <w:p w14:paraId="3398AD50" w14:textId="77777777" w:rsidR="001A5481" w:rsidRDefault="001A5481" w:rsidP="001A5481">
      <w:pPr>
        <w:pStyle w:val="4"/>
      </w:pPr>
      <w:bookmarkStart w:id="210" w:name="_Toc24927163"/>
      <w:r>
        <w:rPr>
          <w:rFonts w:hint="eastAsia"/>
        </w:rPr>
        <w:t>添加检查约束</w:t>
      </w:r>
      <w:bookmarkEnd w:id="210"/>
    </w:p>
    <w:p w14:paraId="033D9F45" w14:textId="5775892F" w:rsidR="001A5481" w:rsidRDefault="001A5481" w:rsidP="001A548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6.3.2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语句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C0C6D" w14:paraId="22C43220" w14:textId="77777777" w:rsidTr="00602DC8">
        <w:tc>
          <w:tcPr>
            <w:tcW w:w="5000" w:type="pct"/>
            <w:shd w:val="clear" w:color="auto" w:fill="auto"/>
          </w:tcPr>
          <w:p w14:paraId="0CC95207" w14:textId="77777777" w:rsidR="009C0C6D" w:rsidRDefault="009C0C6D" w:rsidP="00602DC8">
            <w:pPr>
              <w:pStyle w:val="a7"/>
              <w:ind w:firstLine="420"/>
            </w:pPr>
            <w:r>
              <w:t xml:space="preserve">alter table </w:t>
            </w:r>
            <w:r>
              <w:rPr>
                <w:rFonts w:hint="eastAsia"/>
              </w:rPr>
              <w:t>book</w:t>
            </w:r>
            <w:r>
              <w:t xml:space="preserve"> add check (</w:t>
            </w:r>
            <w:proofErr w:type="spellStart"/>
            <w:r w:rsidRPr="00067238">
              <w:rPr>
                <w:rFonts w:hint="eastAsia"/>
              </w:rPr>
              <w:t>book_price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225CA059" w14:textId="77777777" w:rsidR="009C0C6D" w:rsidRDefault="009C0C6D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>
              <w:t>book_count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56804CF3" w14:textId="77777777" w:rsidR="009C0C6D" w:rsidRDefault="009C0C6D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67238">
              <w:t>order_sum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</w:t>
            </w:r>
          </w:p>
          <w:p w14:paraId="1314DF38" w14:textId="77777777" w:rsidR="009C0C6D" w:rsidRPr="009727B6" w:rsidRDefault="009C0C6D" w:rsidP="00602DC8">
            <w:pPr>
              <w:pStyle w:val="a7"/>
              <w:ind w:firstLine="420"/>
            </w:pPr>
          </w:p>
        </w:tc>
      </w:tr>
    </w:tbl>
    <w:p w14:paraId="117E5834" w14:textId="0D868B18" w:rsidR="00DF1EE2" w:rsidRDefault="00DF1EE2" w:rsidP="00DF1EE2">
      <w:pPr>
        <w:pStyle w:val="3"/>
      </w:pPr>
      <w:bookmarkStart w:id="211" w:name="_Toc24927164"/>
      <w:r>
        <w:rPr>
          <w:rFonts w:hint="eastAsia"/>
        </w:rPr>
        <w:t>同义词</w:t>
      </w:r>
      <w:bookmarkEnd w:id="211"/>
    </w:p>
    <w:p w14:paraId="2BEBD931" w14:textId="2A035C4B" w:rsidR="009C0C6D" w:rsidRDefault="009C0C6D" w:rsidP="009C0C6D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6.3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C02D06" w14:paraId="311EC442" w14:textId="77777777" w:rsidTr="008D1896">
        <w:tc>
          <w:tcPr>
            <w:tcW w:w="355" w:type="pct"/>
            <w:shd w:val="clear" w:color="auto" w:fill="D9D9D9"/>
          </w:tcPr>
          <w:p w14:paraId="1FD2AB4C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70025447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2468278C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4AC1F429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0DC09B9E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02D06" w14:paraId="0C245F23" w14:textId="77777777" w:rsidTr="008D1896">
        <w:tc>
          <w:tcPr>
            <w:tcW w:w="355" w:type="pct"/>
            <w:shd w:val="clear" w:color="auto" w:fill="auto"/>
          </w:tcPr>
          <w:p w14:paraId="045BD2E0" w14:textId="77777777" w:rsidR="00C02D06" w:rsidRDefault="00C02D06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51B58602" w14:textId="77777777" w:rsidR="00C02D06" w:rsidRDefault="00C02D06" w:rsidP="008D1896">
            <w:pPr>
              <w:pStyle w:val="a7"/>
              <w:ind w:firstLineChars="0" w:firstLine="0"/>
            </w:pPr>
            <w:r>
              <w:t>pub</w:t>
            </w:r>
          </w:p>
        </w:tc>
        <w:tc>
          <w:tcPr>
            <w:tcW w:w="1133" w:type="pct"/>
            <w:shd w:val="clear" w:color="auto" w:fill="auto"/>
          </w:tcPr>
          <w:p w14:paraId="3BE2E221" w14:textId="77777777" w:rsidR="00C02D06" w:rsidRDefault="00C02D06" w:rsidP="008D1896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</w:p>
        </w:tc>
        <w:tc>
          <w:tcPr>
            <w:tcW w:w="1890" w:type="pct"/>
          </w:tcPr>
          <w:p w14:paraId="0A09D8F1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出版社别称</w:t>
            </w:r>
          </w:p>
        </w:tc>
        <w:tc>
          <w:tcPr>
            <w:tcW w:w="660" w:type="pct"/>
          </w:tcPr>
          <w:p w14:paraId="36D45DEF" w14:textId="77777777" w:rsidR="00C02D06" w:rsidRDefault="00C02D06" w:rsidP="008D1896">
            <w:pPr>
              <w:pStyle w:val="a7"/>
              <w:ind w:firstLineChars="0" w:firstLine="0"/>
            </w:pPr>
          </w:p>
        </w:tc>
      </w:tr>
      <w:tr w:rsidR="00C02D06" w14:paraId="4C78C987" w14:textId="77777777" w:rsidTr="008D1896">
        <w:tc>
          <w:tcPr>
            <w:tcW w:w="355" w:type="pct"/>
            <w:shd w:val="clear" w:color="auto" w:fill="auto"/>
          </w:tcPr>
          <w:p w14:paraId="6A6275DD" w14:textId="77777777" w:rsidR="00C02D06" w:rsidRDefault="00C02D06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5E50894F" w14:textId="77777777" w:rsidR="00C02D06" w:rsidRDefault="00C02D06" w:rsidP="008D1896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selp</w:t>
            </w:r>
            <w:proofErr w:type="spellEnd"/>
          </w:p>
        </w:tc>
        <w:tc>
          <w:tcPr>
            <w:tcW w:w="1133" w:type="pct"/>
            <w:shd w:val="clear" w:color="auto" w:fill="auto"/>
          </w:tcPr>
          <w:p w14:paraId="52B0765D" w14:textId="77777777" w:rsidR="00C02D06" w:rsidRDefault="00C02D06" w:rsidP="008D1896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1890" w:type="pct"/>
          </w:tcPr>
          <w:p w14:paraId="56B99F62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选购别称</w:t>
            </w:r>
          </w:p>
        </w:tc>
        <w:tc>
          <w:tcPr>
            <w:tcW w:w="660" w:type="pct"/>
          </w:tcPr>
          <w:p w14:paraId="2A244506" w14:textId="77777777" w:rsidR="00C02D06" w:rsidRDefault="00C02D06" w:rsidP="008D1896">
            <w:pPr>
              <w:pStyle w:val="a7"/>
              <w:ind w:firstLineChars="0" w:firstLine="0"/>
            </w:pPr>
          </w:p>
        </w:tc>
      </w:tr>
    </w:tbl>
    <w:p w14:paraId="0F0E239A" w14:textId="77777777" w:rsidR="009C0C6D" w:rsidRDefault="009C0C6D" w:rsidP="009C0C6D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_2_1_3_2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C0C6D" w14:paraId="260CFD43" w14:textId="77777777" w:rsidTr="00602DC8">
        <w:tc>
          <w:tcPr>
            <w:tcW w:w="5000" w:type="pct"/>
            <w:shd w:val="clear" w:color="auto" w:fill="auto"/>
          </w:tcPr>
          <w:p w14:paraId="2F5BD5E2" w14:textId="77777777" w:rsidR="00C02D06" w:rsidRDefault="00C02D06" w:rsidP="00602DC8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创建同义词：出版社别称</w:t>
            </w:r>
          </w:p>
          <w:p w14:paraId="4CF45229" w14:textId="77777777" w:rsidR="00C02D06" w:rsidRDefault="00C02D06" w:rsidP="00602DC8">
            <w:pPr>
              <w:pStyle w:val="a7"/>
              <w:ind w:firstLineChars="0" w:firstLine="0"/>
            </w:pPr>
            <w:r>
              <w:t>create synonym u_2_1_3_2.pub for u_2_1_3_</w:t>
            </w:r>
            <w:proofErr w:type="gramStart"/>
            <w:r>
              <w:t>2.publishing</w:t>
            </w:r>
            <w:proofErr w:type="gramEnd"/>
            <w:r>
              <w:t>_house;</w:t>
            </w:r>
          </w:p>
          <w:p w14:paraId="3B27BCBB" w14:textId="77777777" w:rsidR="00C02D06" w:rsidRDefault="00C02D06" w:rsidP="00602DC8">
            <w:pPr>
              <w:pStyle w:val="a7"/>
              <w:ind w:firstLineChars="0" w:firstLine="0"/>
            </w:pPr>
          </w:p>
          <w:p w14:paraId="1580E397" w14:textId="77777777" w:rsidR="00C02D06" w:rsidRDefault="00C02D06" w:rsidP="00602DC8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创建同义词：选购别称</w:t>
            </w:r>
          </w:p>
          <w:p w14:paraId="1AF9DB85" w14:textId="77777777" w:rsidR="00C02D06" w:rsidRDefault="00C02D06" w:rsidP="00602DC8">
            <w:pPr>
              <w:pStyle w:val="a7"/>
              <w:ind w:firstLineChars="0" w:firstLine="0"/>
            </w:pPr>
            <w:r>
              <w:t>create synonym u_2_1_3_</w:t>
            </w:r>
            <w:proofErr w:type="gramStart"/>
            <w:r>
              <w:t>2.selp</w:t>
            </w:r>
            <w:proofErr w:type="gramEnd"/>
            <w:r>
              <w:t xml:space="preserve"> for u_2_1_3_2.sel_purchasing;</w:t>
            </w:r>
          </w:p>
          <w:p w14:paraId="5B2BC65C" w14:textId="77777777" w:rsidR="00C02D06" w:rsidRDefault="00C02D06" w:rsidP="00602DC8">
            <w:pPr>
              <w:pStyle w:val="a7"/>
              <w:ind w:firstLineChars="0" w:firstLine="0"/>
            </w:pPr>
          </w:p>
          <w:p w14:paraId="0BA764CE" w14:textId="77777777" w:rsidR="00C02D06" w:rsidRDefault="00C02D06" w:rsidP="00602DC8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exec </w:t>
            </w:r>
            <w:proofErr w:type="spellStart"/>
            <w:r>
              <w:rPr>
                <w:rFonts w:hint="eastAsia"/>
              </w:rPr>
              <w:t>sp_addextendedproperty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出版社别称</w:t>
            </w:r>
            <w:r>
              <w:rPr>
                <w:rFonts w:hint="eastAsia"/>
              </w:rPr>
              <w:t>','SCHEMA','u_2_1_3_2','SYNONYM','pub'</w:t>
            </w:r>
          </w:p>
          <w:p w14:paraId="2B7D6AB8" w14:textId="77777777" w:rsidR="00C02D06" w:rsidRDefault="00C02D06" w:rsidP="00602DC8">
            <w:pPr>
              <w:pStyle w:val="a7"/>
              <w:ind w:firstLineChars="0" w:firstLine="0"/>
              <w:rPr>
                <w:rFonts w:hint="eastAsia"/>
              </w:rPr>
            </w:pPr>
            <w:r>
              <w:t xml:space="preserve">exec </w:t>
            </w:r>
            <w:proofErr w:type="spellStart"/>
            <w:r>
              <w:t>sp_addexte</w:t>
            </w:r>
            <w:r>
              <w:rPr>
                <w:rFonts w:hint="eastAsia"/>
              </w:rPr>
              <w:t>ndedproperty</w:t>
            </w:r>
            <w:proofErr w:type="spellEnd"/>
            <w:r>
              <w:rPr>
                <w:rFonts w:hint="eastAsia"/>
              </w:rPr>
              <w:t xml:space="preserve"> '</w:t>
            </w:r>
            <w:proofErr w:type="spellStart"/>
            <w:r>
              <w:rPr>
                <w:rFonts w:hint="eastAsia"/>
              </w:rPr>
              <w:t>MS_Description</w:t>
            </w:r>
            <w:proofErr w:type="spellEnd"/>
            <w:r>
              <w:rPr>
                <w:rFonts w:hint="eastAsia"/>
              </w:rPr>
              <w:t>','</w:t>
            </w:r>
            <w:r>
              <w:rPr>
                <w:rFonts w:hint="eastAsia"/>
              </w:rPr>
              <w:t>选购别称</w:t>
            </w:r>
            <w:r>
              <w:rPr>
                <w:rFonts w:hint="eastAsia"/>
              </w:rPr>
              <w:t>','SCHEMA','u_2_1_3_2','SYNONYM','selp'</w:t>
            </w:r>
          </w:p>
          <w:p w14:paraId="21C88E6F" w14:textId="485622AF" w:rsidR="009C0C6D" w:rsidRDefault="009C0C6D" w:rsidP="00602DC8">
            <w:pPr>
              <w:pStyle w:val="a7"/>
              <w:ind w:firstLineChars="0" w:firstLine="0"/>
            </w:pPr>
          </w:p>
        </w:tc>
      </w:tr>
    </w:tbl>
    <w:p w14:paraId="73CE8FAA" w14:textId="77777777" w:rsidR="001A5481" w:rsidRDefault="001A5481" w:rsidP="001A5481">
      <w:pPr>
        <w:pStyle w:val="3"/>
      </w:pPr>
      <w:bookmarkStart w:id="212" w:name="_Toc24927165"/>
      <w:r>
        <w:rPr>
          <w:rFonts w:hint="eastAsia"/>
        </w:rPr>
        <w:lastRenderedPageBreak/>
        <w:t>视图</w:t>
      </w:r>
      <w:bookmarkEnd w:id="212"/>
    </w:p>
    <w:p w14:paraId="566A6910" w14:textId="77777777" w:rsidR="001A5481" w:rsidRDefault="001A5481" w:rsidP="001A5481">
      <w:pPr>
        <w:pStyle w:val="4"/>
      </w:pPr>
      <w:bookmarkStart w:id="213" w:name="_Toc24927166"/>
      <w:r>
        <w:rPr>
          <w:rFonts w:hint="eastAsia"/>
        </w:rPr>
        <w:t>参照信息</w:t>
      </w:r>
      <w:bookmarkEnd w:id="213"/>
    </w:p>
    <w:p w14:paraId="4B4D71D7" w14:textId="6989441A" w:rsidR="001A5481" w:rsidRPr="00FB1786" w:rsidRDefault="001A5481" w:rsidP="001A548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6.3.4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701"/>
        <w:gridCol w:w="4529"/>
      </w:tblGrid>
      <w:tr w:rsidR="001A5481" w14:paraId="687CF7F0" w14:textId="77777777" w:rsidTr="001A5481">
        <w:tc>
          <w:tcPr>
            <w:tcW w:w="328" w:type="pct"/>
            <w:shd w:val="clear" w:color="auto" w:fill="D9D9D9"/>
          </w:tcPr>
          <w:p w14:paraId="75151593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44E9ABC0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536ECE9F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28" w:type="pct"/>
            <w:shd w:val="clear" w:color="auto" w:fill="D9D9D9"/>
          </w:tcPr>
          <w:p w14:paraId="5CF99CDA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2120" w:type="pct"/>
            <w:shd w:val="clear" w:color="auto" w:fill="D9D9D9"/>
          </w:tcPr>
          <w:p w14:paraId="6F033108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A5481" w14:paraId="77A17FF4" w14:textId="77777777" w:rsidTr="001A5481">
        <w:tc>
          <w:tcPr>
            <w:tcW w:w="328" w:type="pct"/>
            <w:shd w:val="clear" w:color="auto" w:fill="auto"/>
          </w:tcPr>
          <w:p w14:paraId="1D40B218" w14:textId="2BBDAE47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55FCF884" w14:textId="77777777" w:rsidR="001A5481" w:rsidRDefault="001A5481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1031" w:type="pct"/>
            <w:shd w:val="clear" w:color="auto" w:fill="auto"/>
          </w:tcPr>
          <w:p w14:paraId="64D6C9D3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28" w:type="pct"/>
          </w:tcPr>
          <w:p w14:paraId="1F0996BF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2120" w:type="pct"/>
          </w:tcPr>
          <w:p w14:paraId="4DE8D0DD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3F82ACDB" w14:textId="4CB505FB" w:rsidR="002D62E3" w:rsidRDefault="002D62E3" w:rsidP="002D62E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t>1</w:t>
      </w:r>
    </w:p>
    <w:p w14:paraId="410CF7FE" w14:textId="21818070" w:rsidR="001A5481" w:rsidRPr="00FB1786" w:rsidRDefault="001A5481" w:rsidP="001A548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6.3.4.1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1A5481" w14:paraId="4669029C" w14:textId="77777777" w:rsidTr="001A5481">
        <w:tc>
          <w:tcPr>
            <w:tcW w:w="344" w:type="pct"/>
            <w:shd w:val="clear" w:color="auto" w:fill="D9D9D9"/>
          </w:tcPr>
          <w:p w14:paraId="29929DFF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78C4077D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13604E09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709E5A0D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05F19A10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20B01CAD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1F48C98E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A5481" w14:paraId="035423E5" w14:textId="77777777" w:rsidTr="001A5481">
        <w:tc>
          <w:tcPr>
            <w:tcW w:w="344" w:type="pct"/>
            <w:shd w:val="clear" w:color="auto" w:fill="auto"/>
          </w:tcPr>
          <w:p w14:paraId="4595F316" w14:textId="3B8B9711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49B79B9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7B9962CE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4670664E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6111A6B6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7D356EED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5ED8000" w14:textId="77777777" w:rsidR="001A5481" w:rsidRDefault="001A5481" w:rsidP="001A5481">
            <w:pPr>
              <w:pStyle w:val="a7"/>
              <w:ind w:firstLineChars="0" w:firstLine="0"/>
            </w:pPr>
          </w:p>
        </w:tc>
      </w:tr>
      <w:tr w:rsidR="001A5481" w14:paraId="3246045F" w14:textId="77777777" w:rsidTr="001A5481">
        <w:tc>
          <w:tcPr>
            <w:tcW w:w="344" w:type="pct"/>
            <w:shd w:val="clear" w:color="auto" w:fill="auto"/>
          </w:tcPr>
          <w:p w14:paraId="4DF1BBE4" w14:textId="13521D66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DC20068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269679D0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75CBE6D8" w14:textId="77777777" w:rsidR="001A5481" w:rsidRDefault="001A5481" w:rsidP="001A5481"/>
        </w:tc>
        <w:tc>
          <w:tcPr>
            <w:tcW w:w="672" w:type="pct"/>
          </w:tcPr>
          <w:p w14:paraId="2A63D4D8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52E93D5B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8E3B28F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432283FB" w14:textId="77777777" w:rsidR="001A5481" w:rsidRDefault="001A5481" w:rsidP="001A5481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A5481" w14:paraId="69DC76D4" w14:textId="77777777" w:rsidTr="001A5481">
        <w:tc>
          <w:tcPr>
            <w:tcW w:w="5000" w:type="pct"/>
            <w:shd w:val="clear" w:color="auto" w:fill="auto"/>
          </w:tcPr>
          <w:p w14:paraId="1E2E1B5D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49C79E1F" w14:textId="766B4508" w:rsidR="001A5481" w:rsidRDefault="002D62E3" w:rsidP="001A5481">
      <w:pPr>
        <w:pStyle w:val="4"/>
      </w:pPr>
      <w:bookmarkStart w:id="214" w:name="_Toc24927167"/>
      <w:r>
        <w:rPr>
          <w:rFonts w:hint="eastAsia"/>
        </w:rPr>
        <w:t>单据</w:t>
      </w:r>
      <w:bookmarkEnd w:id="214"/>
    </w:p>
    <w:p w14:paraId="0A09F5D0" w14:textId="079278E9" w:rsidR="001A5481" w:rsidRPr="00FB1786" w:rsidRDefault="001A5481" w:rsidP="001A548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6.3.4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701"/>
        <w:gridCol w:w="4529"/>
      </w:tblGrid>
      <w:tr w:rsidR="001A5481" w14:paraId="2684EA3B" w14:textId="77777777" w:rsidTr="001A5481">
        <w:tc>
          <w:tcPr>
            <w:tcW w:w="328" w:type="pct"/>
            <w:shd w:val="clear" w:color="auto" w:fill="D9D9D9"/>
          </w:tcPr>
          <w:p w14:paraId="3B27EB47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0579DDE9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2F42E254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28" w:type="pct"/>
            <w:shd w:val="clear" w:color="auto" w:fill="D9D9D9"/>
          </w:tcPr>
          <w:p w14:paraId="33F16A36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2120" w:type="pct"/>
            <w:shd w:val="clear" w:color="auto" w:fill="D9D9D9"/>
          </w:tcPr>
          <w:p w14:paraId="4F846E36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A5481" w14:paraId="30A57863" w14:textId="77777777" w:rsidTr="001A5481">
        <w:tc>
          <w:tcPr>
            <w:tcW w:w="328" w:type="pct"/>
            <w:shd w:val="clear" w:color="auto" w:fill="auto"/>
          </w:tcPr>
          <w:p w14:paraId="541AA064" w14:textId="12EFE376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1C87F6B2" w14:textId="77777777" w:rsidR="001A5481" w:rsidRDefault="001A5481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1031" w:type="pct"/>
            <w:shd w:val="clear" w:color="auto" w:fill="auto"/>
          </w:tcPr>
          <w:p w14:paraId="270FC064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28" w:type="pct"/>
          </w:tcPr>
          <w:p w14:paraId="225478DF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2120" w:type="pct"/>
          </w:tcPr>
          <w:p w14:paraId="1DADD3DD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585C12C1" w14:textId="1E022A6A" w:rsidR="002D62E3" w:rsidRDefault="002D62E3" w:rsidP="002D62E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t>1</w:t>
      </w:r>
    </w:p>
    <w:p w14:paraId="73054386" w14:textId="5FA027DA" w:rsidR="001A5481" w:rsidRPr="00FB1786" w:rsidRDefault="001A5481" w:rsidP="001A548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6.3.4.2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1A5481" w14:paraId="31FEEEF1" w14:textId="77777777" w:rsidTr="001A5481">
        <w:tc>
          <w:tcPr>
            <w:tcW w:w="344" w:type="pct"/>
            <w:shd w:val="clear" w:color="auto" w:fill="D9D9D9"/>
          </w:tcPr>
          <w:p w14:paraId="2BFC5E65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0BBE2621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18C986E0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0647EC69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104531FE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499B9971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715A586B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A5481" w14:paraId="782BEB38" w14:textId="77777777" w:rsidTr="001A5481">
        <w:tc>
          <w:tcPr>
            <w:tcW w:w="344" w:type="pct"/>
            <w:shd w:val="clear" w:color="auto" w:fill="auto"/>
          </w:tcPr>
          <w:p w14:paraId="1C2166F3" w14:textId="47C2F8BC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877321F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1FCAB1CB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3E138D1E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0F197F9C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604130A1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FF369BA" w14:textId="77777777" w:rsidR="001A5481" w:rsidRDefault="001A5481" w:rsidP="001A5481">
            <w:pPr>
              <w:pStyle w:val="a7"/>
              <w:ind w:firstLineChars="0" w:firstLine="0"/>
            </w:pPr>
          </w:p>
        </w:tc>
      </w:tr>
      <w:tr w:rsidR="001A5481" w14:paraId="4FED7C0B" w14:textId="77777777" w:rsidTr="001A5481">
        <w:tc>
          <w:tcPr>
            <w:tcW w:w="344" w:type="pct"/>
            <w:shd w:val="clear" w:color="auto" w:fill="auto"/>
          </w:tcPr>
          <w:p w14:paraId="47EBBDB4" w14:textId="44826BED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9D96DB2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65520E31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17F7676A" w14:textId="77777777" w:rsidR="001A5481" w:rsidRDefault="001A5481" w:rsidP="001A5481"/>
        </w:tc>
        <w:tc>
          <w:tcPr>
            <w:tcW w:w="672" w:type="pct"/>
          </w:tcPr>
          <w:p w14:paraId="0946F96B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02DB4249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08A97C7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64BC9F2A" w14:textId="77777777" w:rsidR="001A5481" w:rsidRDefault="001A5481" w:rsidP="001A5481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A5481" w14:paraId="46BC0DB0" w14:textId="77777777" w:rsidTr="001A5481">
        <w:tc>
          <w:tcPr>
            <w:tcW w:w="5000" w:type="pct"/>
            <w:shd w:val="clear" w:color="auto" w:fill="auto"/>
          </w:tcPr>
          <w:p w14:paraId="3333010D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1031F191" w14:textId="7AD798A2" w:rsidR="002D62E3" w:rsidRDefault="002D62E3">
      <w:pPr>
        <w:pStyle w:val="4"/>
      </w:pPr>
      <w:bookmarkStart w:id="215" w:name="_Toc24927168"/>
      <w:r>
        <w:rPr>
          <w:rFonts w:hint="eastAsia"/>
        </w:rPr>
        <w:t>报表</w:t>
      </w:r>
      <w:bookmarkEnd w:id="215"/>
    </w:p>
    <w:p w14:paraId="294DCA02" w14:textId="659E5120" w:rsidR="002D62E3" w:rsidRPr="00FB1786" w:rsidRDefault="002D62E3" w:rsidP="002D62E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6.3.4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701"/>
        <w:gridCol w:w="4529"/>
      </w:tblGrid>
      <w:tr w:rsidR="002D62E3" w14:paraId="2EF065E4" w14:textId="77777777" w:rsidTr="007A0AF5">
        <w:tc>
          <w:tcPr>
            <w:tcW w:w="328" w:type="pct"/>
            <w:shd w:val="clear" w:color="auto" w:fill="D9D9D9"/>
          </w:tcPr>
          <w:p w14:paraId="284B6D85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70B54308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74D98130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28" w:type="pct"/>
            <w:shd w:val="clear" w:color="auto" w:fill="D9D9D9"/>
          </w:tcPr>
          <w:p w14:paraId="573E153B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2120" w:type="pct"/>
            <w:shd w:val="clear" w:color="auto" w:fill="D9D9D9"/>
          </w:tcPr>
          <w:p w14:paraId="03C16FF3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D62E3" w14:paraId="466F04C6" w14:textId="77777777" w:rsidTr="007A0AF5">
        <w:tc>
          <w:tcPr>
            <w:tcW w:w="328" w:type="pct"/>
            <w:shd w:val="clear" w:color="auto" w:fill="auto"/>
          </w:tcPr>
          <w:p w14:paraId="5781A089" w14:textId="2C7A03D1" w:rsidR="002D62E3" w:rsidRDefault="002D62E3" w:rsidP="007A0AF5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22F89744" w14:textId="77777777" w:rsidR="002D62E3" w:rsidRDefault="002D62E3" w:rsidP="007A0AF5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1031" w:type="pct"/>
            <w:shd w:val="clear" w:color="auto" w:fill="auto"/>
          </w:tcPr>
          <w:p w14:paraId="35CFC9F8" w14:textId="77777777" w:rsidR="002D62E3" w:rsidRDefault="002D62E3" w:rsidP="007A0AF5">
            <w:pPr>
              <w:pStyle w:val="a7"/>
              <w:ind w:firstLineChars="0" w:firstLine="0"/>
            </w:pPr>
          </w:p>
        </w:tc>
        <w:tc>
          <w:tcPr>
            <w:tcW w:w="328" w:type="pct"/>
          </w:tcPr>
          <w:p w14:paraId="7F8406C2" w14:textId="77777777" w:rsidR="002D62E3" w:rsidRDefault="002D62E3" w:rsidP="007A0AF5">
            <w:pPr>
              <w:pStyle w:val="a7"/>
              <w:ind w:firstLineChars="0" w:firstLine="0"/>
            </w:pPr>
          </w:p>
        </w:tc>
        <w:tc>
          <w:tcPr>
            <w:tcW w:w="2120" w:type="pct"/>
          </w:tcPr>
          <w:p w14:paraId="07042E40" w14:textId="77777777" w:rsidR="002D62E3" w:rsidRDefault="002D62E3" w:rsidP="007A0AF5">
            <w:pPr>
              <w:pStyle w:val="a7"/>
              <w:ind w:firstLineChars="0" w:firstLine="0"/>
            </w:pPr>
          </w:p>
        </w:tc>
      </w:tr>
    </w:tbl>
    <w:p w14:paraId="2C16EA43" w14:textId="77777777" w:rsidR="002D62E3" w:rsidRDefault="002D62E3" w:rsidP="002D62E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视图</w:t>
      </w:r>
      <w:r>
        <w:t>1</w:t>
      </w:r>
    </w:p>
    <w:p w14:paraId="0625C703" w14:textId="6C2260ED" w:rsidR="002D62E3" w:rsidRPr="00FB1786" w:rsidRDefault="002D62E3" w:rsidP="002D62E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6.3.4.3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2D62E3" w14:paraId="0F862E5E" w14:textId="77777777" w:rsidTr="007A0AF5">
        <w:tc>
          <w:tcPr>
            <w:tcW w:w="344" w:type="pct"/>
            <w:shd w:val="clear" w:color="auto" w:fill="D9D9D9"/>
          </w:tcPr>
          <w:p w14:paraId="72507A2E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146C2A7A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14A6563A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4C46A29F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4CD98667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5005F2B0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0F3C188A" w14:textId="77777777" w:rsidR="002D62E3" w:rsidRDefault="002D62E3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D62E3" w14:paraId="775914B4" w14:textId="77777777" w:rsidTr="007A0AF5">
        <w:tc>
          <w:tcPr>
            <w:tcW w:w="344" w:type="pct"/>
            <w:shd w:val="clear" w:color="auto" w:fill="auto"/>
          </w:tcPr>
          <w:p w14:paraId="29AD8386" w14:textId="2E1D4E97" w:rsidR="002D62E3" w:rsidRDefault="002D62E3" w:rsidP="007A0AF5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09B6813" w14:textId="77777777" w:rsidR="002D62E3" w:rsidRDefault="002D62E3" w:rsidP="007A0AF5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64F463D0" w14:textId="77777777" w:rsidR="002D62E3" w:rsidRDefault="002D62E3" w:rsidP="007A0AF5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0EA60446" w14:textId="77777777" w:rsidR="002D62E3" w:rsidRDefault="002D62E3" w:rsidP="007A0AF5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11FEAAFA" w14:textId="77777777" w:rsidR="002D62E3" w:rsidRDefault="002D62E3" w:rsidP="007A0AF5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71F1FF7A" w14:textId="77777777" w:rsidR="002D62E3" w:rsidRDefault="002D62E3" w:rsidP="007A0AF5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BE2D02C" w14:textId="77777777" w:rsidR="002D62E3" w:rsidRDefault="002D62E3" w:rsidP="007A0AF5">
            <w:pPr>
              <w:pStyle w:val="a7"/>
              <w:ind w:firstLineChars="0" w:firstLine="0"/>
            </w:pPr>
          </w:p>
        </w:tc>
      </w:tr>
      <w:tr w:rsidR="002D62E3" w14:paraId="07809442" w14:textId="77777777" w:rsidTr="007A0AF5">
        <w:tc>
          <w:tcPr>
            <w:tcW w:w="344" w:type="pct"/>
            <w:shd w:val="clear" w:color="auto" w:fill="auto"/>
          </w:tcPr>
          <w:p w14:paraId="2F7C2CCF" w14:textId="5D38A179" w:rsidR="002D62E3" w:rsidRDefault="002D62E3" w:rsidP="007A0AF5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9CFDEEF" w14:textId="77777777" w:rsidR="002D62E3" w:rsidRDefault="002D62E3" w:rsidP="007A0AF5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46A85994" w14:textId="77777777" w:rsidR="002D62E3" w:rsidRDefault="002D62E3" w:rsidP="007A0AF5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43816C0A" w14:textId="77777777" w:rsidR="002D62E3" w:rsidRDefault="002D62E3" w:rsidP="007A0AF5"/>
        </w:tc>
        <w:tc>
          <w:tcPr>
            <w:tcW w:w="672" w:type="pct"/>
          </w:tcPr>
          <w:p w14:paraId="571A9D57" w14:textId="77777777" w:rsidR="002D62E3" w:rsidRDefault="002D62E3" w:rsidP="007A0AF5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3312E70D" w14:textId="77777777" w:rsidR="002D62E3" w:rsidRDefault="002D62E3" w:rsidP="007A0AF5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736AC65" w14:textId="77777777" w:rsidR="002D62E3" w:rsidRDefault="002D62E3" w:rsidP="007A0AF5">
            <w:pPr>
              <w:pStyle w:val="a7"/>
              <w:ind w:firstLineChars="0" w:firstLine="0"/>
            </w:pPr>
          </w:p>
        </w:tc>
      </w:tr>
    </w:tbl>
    <w:p w14:paraId="6AC45B4D" w14:textId="77777777" w:rsidR="002D62E3" w:rsidRDefault="002D62E3" w:rsidP="002D62E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SQL Server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D62E3" w14:paraId="44842B2C" w14:textId="77777777" w:rsidTr="007A0AF5">
        <w:tc>
          <w:tcPr>
            <w:tcW w:w="5000" w:type="pct"/>
            <w:shd w:val="clear" w:color="auto" w:fill="auto"/>
          </w:tcPr>
          <w:p w14:paraId="09EF8313" w14:textId="77777777" w:rsidR="002D62E3" w:rsidRDefault="002D62E3" w:rsidP="007A0AF5">
            <w:pPr>
              <w:pStyle w:val="a7"/>
              <w:ind w:firstLineChars="0" w:firstLine="0"/>
            </w:pPr>
          </w:p>
        </w:tc>
      </w:tr>
    </w:tbl>
    <w:p w14:paraId="03845072" w14:textId="670D0DCE" w:rsidR="001A5481" w:rsidRDefault="002D62E3" w:rsidP="001A5481">
      <w:pPr>
        <w:pStyle w:val="3"/>
      </w:pPr>
      <w:bookmarkStart w:id="216" w:name="_Toc24927169"/>
      <w:r>
        <w:rPr>
          <w:rFonts w:hint="eastAsia"/>
        </w:rPr>
        <w:t>函数</w:t>
      </w:r>
      <w:bookmarkEnd w:id="216"/>
    </w:p>
    <w:p w14:paraId="060EC75C" w14:textId="04254E42" w:rsidR="001A5481" w:rsidRDefault="001A5481" w:rsidP="001A548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8"/>
        <w:gridCol w:w="1701"/>
        <w:gridCol w:w="2126"/>
        <w:gridCol w:w="4395"/>
        <w:gridCol w:w="1502"/>
      </w:tblGrid>
      <w:tr w:rsidR="002E71C1" w14:paraId="60545E19" w14:textId="77777777" w:rsidTr="005653F6">
        <w:tc>
          <w:tcPr>
            <w:tcW w:w="449" w:type="pct"/>
            <w:shd w:val="clear" w:color="auto" w:fill="D9D9D9"/>
          </w:tcPr>
          <w:p w14:paraId="723A484B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96" w:type="pct"/>
            <w:shd w:val="clear" w:color="auto" w:fill="D9D9D9"/>
          </w:tcPr>
          <w:p w14:paraId="40F4648D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95" w:type="pct"/>
            <w:shd w:val="clear" w:color="auto" w:fill="D9D9D9"/>
          </w:tcPr>
          <w:p w14:paraId="7AC24013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057" w:type="pct"/>
            <w:shd w:val="clear" w:color="auto" w:fill="D9D9D9"/>
          </w:tcPr>
          <w:p w14:paraId="0921045A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703" w:type="pct"/>
            <w:shd w:val="clear" w:color="auto" w:fill="D9D9D9"/>
          </w:tcPr>
          <w:p w14:paraId="52B0B674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E71C1" w14:paraId="404E7425" w14:textId="77777777" w:rsidTr="005653F6">
        <w:tc>
          <w:tcPr>
            <w:tcW w:w="449" w:type="pct"/>
            <w:shd w:val="clear" w:color="auto" w:fill="auto"/>
          </w:tcPr>
          <w:p w14:paraId="1FAADCBF" w14:textId="09A6A837" w:rsidR="002E71C1" w:rsidRDefault="002E71C1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96" w:type="pct"/>
          </w:tcPr>
          <w:p w14:paraId="78E341EE" w14:textId="77777777" w:rsidR="002E71C1" w:rsidRDefault="002E71C1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995" w:type="pct"/>
            <w:shd w:val="clear" w:color="auto" w:fill="auto"/>
          </w:tcPr>
          <w:p w14:paraId="416550A8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2057" w:type="pct"/>
          </w:tcPr>
          <w:p w14:paraId="66D406FC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703" w:type="pct"/>
          </w:tcPr>
          <w:p w14:paraId="6F1CD619" w14:textId="77777777" w:rsidR="002E71C1" w:rsidRDefault="002E71C1" w:rsidP="005653F6">
            <w:pPr>
              <w:pStyle w:val="a7"/>
              <w:ind w:firstLineChars="0" w:firstLine="0"/>
            </w:pPr>
          </w:p>
        </w:tc>
      </w:tr>
      <w:tr w:rsidR="002E71C1" w14:paraId="1CBE042E" w14:textId="77777777" w:rsidTr="005653F6">
        <w:tc>
          <w:tcPr>
            <w:tcW w:w="449" w:type="pct"/>
            <w:shd w:val="clear" w:color="auto" w:fill="auto"/>
          </w:tcPr>
          <w:p w14:paraId="1CCA7B0C" w14:textId="3374E34F" w:rsidR="002E71C1" w:rsidRDefault="002E71C1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96" w:type="pct"/>
          </w:tcPr>
          <w:p w14:paraId="1EDF3967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995" w:type="pct"/>
            <w:shd w:val="clear" w:color="auto" w:fill="auto"/>
          </w:tcPr>
          <w:p w14:paraId="74A9E72D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2057" w:type="pct"/>
          </w:tcPr>
          <w:p w14:paraId="3516A37B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703" w:type="pct"/>
          </w:tcPr>
          <w:p w14:paraId="408A8285" w14:textId="77777777" w:rsidR="002E71C1" w:rsidRDefault="002E71C1" w:rsidP="005653F6">
            <w:pPr>
              <w:pStyle w:val="a7"/>
              <w:ind w:firstLineChars="0" w:firstLine="0"/>
            </w:pPr>
          </w:p>
        </w:tc>
      </w:tr>
    </w:tbl>
    <w:p w14:paraId="70E920FC" w14:textId="77777777" w:rsidR="001A5481" w:rsidRDefault="001A5481" w:rsidP="001A5481">
      <w:pPr>
        <w:pStyle w:val="4"/>
      </w:pPr>
      <w:bookmarkStart w:id="217" w:name="_Toc24927170"/>
      <w:r>
        <w:rPr>
          <w:rFonts w:hint="eastAsia"/>
        </w:rPr>
        <w:t>函数</w:t>
      </w:r>
      <w:r>
        <w:rPr>
          <w:rFonts w:hint="eastAsia"/>
        </w:rPr>
        <w:t>1</w:t>
      </w:r>
      <w:bookmarkEnd w:id="217"/>
    </w:p>
    <w:p w14:paraId="3AA357FC" w14:textId="77777777" w:rsidR="001A5481" w:rsidRPr="00FB1786" w:rsidRDefault="001A5481" w:rsidP="001A5481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A5481" w14:paraId="0BD96D89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277342E1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2F4BD24C" w14:textId="77777777" w:rsidR="001A5481" w:rsidRDefault="001A5481" w:rsidP="001A5481">
      <w:pPr>
        <w:pStyle w:val="3"/>
      </w:pPr>
      <w:bookmarkStart w:id="218" w:name="_Toc24927171"/>
      <w:r>
        <w:rPr>
          <w:rFonts w:hint="eastAsia"/>
        </w:rPr>
        <w:t>过程</w:t>
      </w:r>
      <w:bookmarkEnd w:id="218"/>
    </w:p>
    <w:p w14:paraId="0ACF89ED" w14:textId="1ADB4D51" w:rsidR="001A5481" w:rsidRDefault="001A5481" w:rsidP="001A548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1839"/>
        <w:gridCol w:w="3151"/>
        <w:gridCol w:w="2367"/>
        <w:gridCol w:w="2365"/>
      </w:tblGrid>
      <w:tr w:rsidR="002E71C1" w14:paraId="26BA09F9" w14:textId="77777777" w:rsidTr="005653F6">
        <w:tc>
          <w:tcPr>
            <w:tcW w:w="449" w:type="pct"/>
            <w:shd w:val="clear" w:color="auto" w:fill="D9D9D9"/>
          </w:tcPr>
          <w:p w14:paraId="6CB6F092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61" w:type="pct"/>
            <w:shd w:val="clear" w:color="auto" w:fill="D9D9D9"/>
          </w:tcPr>
          <w:p w14:paraId="41380EB2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475" w:type="pct"/>
            <w:shd w:val="clear" w:color="auto" w:fill="D9D9D9"/>
          </w:tcPr>
          <w:p w14:paraId="1E988DAB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8" w:type="pct"/>
            <w:shd w:val="clear" w:color="auto" w:fill="D9D9D9"/>
          </w:tcPr>
          <w:p w14:paraId="5D7FAC24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1107" w:type="pct"/>
            <w:shd w:val="clear" w:color="auto" w:fill="D9D9D9"/>
          </w:tcPr>
          <w:p w14:paraId="05FBC4D0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E71C1" w14:paraId="52DA3188" w14:textId="77777777" w:rsidTr="005653F6">
        <w:tc>
          <w:tcPr>
            <w:tcW w:w="449" w:type="pct"/>
            <w:shd w:val="clear" w:color="auto" w:fill="auto"/>
          </w:tcPr>
          <w:p w14:paraId="4A1D67F4" w14:textId="458E3F13" w:rsidR="002E71C1" w:rsidRDefault="002E71C1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61" w:type="pct"/>
          </w:tcPr>
          <w:p w14:paraId="6529D4F4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475" w:type="pct"/>
            <w:shd w:val="clear" w:color="auto" w:fill="auto"/>
          </w:tcPr>
          <w:p w14:paraId="10DB8244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108" w:type="pct"/>
          </w:tcPr>
          <w:p w14:paraId="50211436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107" w:type="pct"/>
          </w:tcPr>
          <w:p w14:paraId="20114D96" w14:textId="77777777" w:rsidR="002E71C1" w:rsidRDefault="002E71C1" w:rsidP="005653F6">
            <w:pPr>
              <w:pStyle w:val="a7"/>
              <w:ind w:firstLineChars="0" w:firstLine="0"/>
            </w:pPr>
          </w:p>
        </w:tc>
      </w:tr>
      <w:tr w:rsidR="002E71C1" w14:paraId="2C102C3F" w14:textId="77777777" w:rsidTr="005653F6">
        <w:tc>
          <w:tcPr>
            <w:tcW w:w="449" w:type="pct"/>
            <w:shd w:val="clear" w:color="auto" w:fill="auto"/>
          </w:tcPr>
          <w:p w14:paraId="17AB1789" w14:textId="2E4E3EB1" w:rsidR="002E71C1" w:rsidRDefault="002E71C1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61" w:type="pct"/>
          </w:tcPr>
          <w:p w14:paraId="19B2902E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475" w:type="pct"/>
            <w:shd w:val="clear" w:color="auto" w:fill="auto"/>
          </w:tcPr>
          <w:p w14:paraId="7251EB08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108" w:type="pct"/>
          </w:tcPr>
          <w:p w14:paraId="4BB28632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107" w:type="pct"/>
          </w:tcPr>
          <w:p w14:paraId="1AD30269" w14:textId="77777777" w:rsidR="002E71C1" w:rsidRDefault="002E71C1" w:rsidP="005653F6">
            <w:pPr>
              <w:pStyle w:val="a7"/>
              <w:ind w:firstLineChars="0" w:firstLine="0"/>
            </w:pPr>
          </w:p>
        </w:tc>
      </w:tr>
    </w:tbl>
    <w:p w14:paraId="721A4FE8" w14:textId="77777777" w:rsidR="001A5481" w:rsidRDefault="001A5481" w:rsidP="001A5481">
      <w:pPr>
        <w:pStyle w:val="4"/>
      </w:pPr>
      <w:bookmarkStart w:id="219" w:name="_Toc24927172"/>
      <w:r>
        <w:rPr>
          <w:rFonts w:hint="eastAsia"/>
        </w:rPr>
        <w:t>过程中文名</w:t>
      </w:r>
      <w:bookmarkEnd w:id="219"/>
    </w:p>
    <w:p w14:paraId="76787C20" w14:textId="77777777" w:rsidR="001A5481" w:rsidRPr="00FB1786" w:rsidRDefault="001A5481" w:rsidP="001A5481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A5481" w14:paraId="11356E67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073ED9C7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49D9275B" w14:textId="77777777" w:rsidR="001A5481" w:rsidRDefault="001A5481" w:rsidP="001A5481">
      <w:pPr>
        <w:pStyle w:val="3"/>
      </w:pPr>
      <w:bookmarkStart w:id="220" w:name="_Toc24927173"/>
      <w:r>
        <w:rPr>
          <w:rFonts w:hint="eastAsia"/>
        </w:rPr>
        <w:t>触发器</w:t>
      </w:r>
      <w:bookmarkEnd w:id="220"/>
    </w:p>
    <w:p w14:paraId="2AC7A1E8" w14:textId="0E159825" w:rsidR="001A5481" w:rsidRPr="00FB1786" w:rsidRDefault="001A5481" w:rsidP="001A548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6.3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6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1A5481" w14:paraId="1DBF415A" w14:textId="77777777" w:rsidTr="001A5481">
        <w:tc>
          <w:tcPr>
            <w:tcW w:w="531" w:type="pct"/>
            <w:shd w:val="clear" w:color="auto" w:fill="D9D9D9"/>
          </w:tcPr>
          <w:p w14:paraId="479AFE93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20251735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49F822DF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4F5E9DF3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7BDE646A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A5481" w14:paraId="726A18DB" w14:textId="77777777" w:rsidTr="001A5481">
        <w:tc>
          <w:tcPr>
            <w:tcW w:w="531" w:type="pct"/>
            <w:shd w:val="clear" w:color="auto" w:fill="auto"/>
          </w:tcPr>
          <w:p w14:paraId="4D3AE380" w14:textId="04FF829E" w:rsidR="001A5481" w:rsidRDefault="001A5481" w:rsidP="001A548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67367C1D" w14:textId="77777777" w:rsidR="001A5481" w:rsidRDefault="001A5481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304463D7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4AB6F9E2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689D3794" w14:textId="77777777" w:rsidR="001A5481" w:rsidRDefault="001A5481" w:rsidP="001A5481">
            <w:pPr>
              <w:pStyle w:val="a7"/>
              <w:ind w:firstLineChars="0" w:firstLine="0"/>
            </w:pPr>
          </w:p>
        </w:tc>
      </w:tr>
      <w:tr w:rsidR="001A5481" w14:paraId="2DD24EE7" w14:textId="77777777" w:rsidTr="001A5481">
        <w:tc>
          <w:tcPr>
            <w:tcW w:w="531" w:type="pct"/>
            <w:shd w:val="clear" w:color="auto" w:fill="auto"/>
          </w:tcPr>
          <w:p w14:paraId="6B487F91" w14:textId="186DBED8" w:rsidR="001A5481" w:rsidRDefault="001A5481" w:rsidP="001A548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5752E12D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21954CCC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77AFF297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33FA8BCF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7829D16D" w14:textId="77777777" w:rsidR="001A5481" w:rsidRDefault="001A5481" w:rsidP="001A5481">
      <w:pPr>
        <w:pStyle w:val="4"/>
      </w:pPr>
      <w:bookmarkStart w:id="221" w:name="_Toc24927174"/>
      <w:r>
        <w:rPr>
          <w:rFonts w:hint="eastAsia"/>
        </w:rPr>
        <w:t>触发器</w:t>
      </w:r>
      <w:r>
        <w:rPr>
          <w:rFonts w:hint="eastAsia"/>
        </w:rPr>
        <w:t>1</w:t>
      </w:r>
      <w:bookmarkEnd w:id="221"/>
    </w:p>
    <w:p w14:paraId="775436CF" w14:textId="77777777" w:rsidR="001A5481" w:rsidRPr="00FB1786" w:rsidRDefault="001A5481" w:rsidP="001A5481">
      <w:pPr>
        <w:keepNext/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A5481" w14:paraId="28420A46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74C798E9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0890DB00" w14:textId="3C4A3FC8" w:rsidR="005A1223" w:rsidRDefault="002D62E3" w:rsidP="005A1223">
      <w:pPr>
        <w:pStyle w:val="1"/>
      </w:pPr>
      <w:bookmarkStart w:id="222" w:name="_Toc24927175"/>
      <w:r>
        <w:rPr>
          <w:rFonts w:hint="eastAsia"/>
        </w:rPr>
        <w:lastRenderedPageBreak/>
        <w:t>局部数据实现</w:t>
      </w:r>
      <w:r>
        <w:rPr>
          <w:rFonts w:hint="eastAsia"/>
        </w:rPr>
        <w:t>3</w:t>
      </w:r>
      <w:bookmarkEnd w:id="222"/>
    </w:p>
    <w:p w14:paraId="0680D6A6" w14:textId="4C38522D" w:rsidR="00BC663A" w:rsidRPr="004D11F2" w:rsidRDefault="00BC663A" w:rsidP="005A1223">
      <w:pPr>
        <w:pStyle w:val="2"/>
      </w:pPr>
      <w:bookmarkStart w:id="223" w:name="_Toc24927176"/>
      <w:bookmarkStart w:id="224" w:name="_Hlk532392134"/>
      <w:r>
        <w:rPr>
          <w:rFonts w:hint="eastAsia"/>
        </w:rPr>
        <w:t>管理员业务</w:t>
      </w:r>
      <w:bookmarkEnd w:id="223"/>
    </w:p>
    <w:p w14:paraId="17B75ED2" w14:textId="77777777" w:rsidR="00BC663A" w:rsidRDefault="00BC663A" w:rsidP="005A1223">
      <w:pPr>
        <w:pStyle w:val="3"/>
      </w:pPr>
      <w:bookmarkStart w:id="225" w:name="_Toc24927177"/>
      <w:r>
        <w:rPr>
          <w:rFonts w:hint="eastAsia"/>
        </w:rPr>
        <w:t>序列</w:t>
      </w:r>
      <w:bookmarkEnd w:id="225"/>
    </w:p>
    <w:p w14:paraId="05A645DB" w14:textId="5E391FB6" w:rsidR="001E4207" w:rsidRDefault="001E4207" w:rsidP="001E42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序列列表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9"/>
        <w:gridCol w:w="1787"/>
        <w:gridCol w:w="787"/>
        <w:gridCol w:w="1307"/>
        <w:gridCol w:w="1307"/>
        <w:gridCol w:w="1307"/>
        <w:gridCol w:w="1307"/>
        <w:gridCol w:w="1307"/>
        <w:gridCol w:w="784"/>
      </w:tblGrid>
      <w:tr w:rsidR="001E4207" w14:paraId="2755C273" w14:textId="77777777" w:rsidTr="007622D7">
        <w:tc>
          <w:tcPr>
            <w:tcW w:w="369" w:type="pct"/>
            <w:shd w:val="clear" w:color="auto" w:fill="D9D9D9"/>
          </w:tcPr>
          <w:p w14:paraId="56D288B2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36" w:type="pct"/>
            <w:shd w:val="clear" w:color="auto" w:fill="D9D9D9"/>
          </w:tcPr>
          <w:p w14:paraId="65D2FFF6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68" w:type="pct"/>
            <w:shd w:val="clear" w:color="auto" w:fill="D9D9D9"/>
          </w:tcPr>
          <w:p w14:paraId="6AB25E66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612" w:type="pct"/>
            <w:shd w:val="clear" w:color="auto" w:fill="D9D9D9"/>
          </w:tcPr>
          <w:p w14:paraId="57DC6DAF" w14:textId="77777777" w:rsidR="001E4207" w:rsidRDefault="001E4207" w:rsidP="007622D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612" w:type="pct"/>
            <w:shd w:val="clear" w:color="auto" w:fill="D9D9D9"/>
          </w:tcPr>
          <w:p w14:paraId="3E68AB5D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步长</w:t>
            </w:r>
          </w:p>
        </w:tc>
        <w:tc>
          <w:tcPr>
            <w:tcW w:w="612" w:type="pct"/>
            <w:shd w:val="clear" w:color="auto" w:fill="D9D9D9"/>
          </w:tcPr>
          <w:p w14:paraId="5082F1FD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最小值</w:t>
            </w:r>
          </w:p>
        </w:tc>
        <w:tc>
          <w:tcPr>
            <w:tcW w:w="612" w:type="pct"/>
            <w:shd w:val="clear" w:color="auto" w:fill="D9D9D9"/>
          </w:tcPr>
          <w:p w14:paraId="4A8A63A1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最大值</w:t>
            </w:r>
          </w:p>
        </w:tc>
        <w:tc>
          <w:tcPr>
            <w:tcW w:w="612" w:type="pct"/>
            <w:shd w:val="clear" w:color="auto" w:fill="D9D9D9"/>
          </w:tcPr>
          <w:p w14:paraId="3A1D06D5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应用场合</w:t>
            </w:r>
          </w:p>
        </w:tc>
        <w:tc>
          <w:tcPr>
            <w:tcW w:w="367" w:type="pct"/>
            <w:shd w:val="clear" w:color="auto" w:fill="D9D9D9"/>
          </w:tcPr>
          <w:p w14:paraId="069BF013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E4207" w14:paraId="7874E21E" w14:textId="77777777" w:rsidTr="007622D7">
        <w:tc>
          <w:tcPr>
            <w:tcW w:w="369" w:type="pct"/>
            <w:shd w:val="clear" w:color="auto" w:fill="auto"/>
          </w:tcPr>
          <w:p w14:paraId="20117C70" w14:textId="369E6788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59DF932D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 w:rsidRPr="003E3A64">
              <w:t>staff</w:t>
            </w:r>
            <w:proofErr w:type="spellEnd"/>
          </w:p>
        </w:tc>
        <w:tc>
          <w:tcPr>
            <w:tcW w:w="368" w:type="pct"/>
          </w:tcPr>
          <w:p w14:paraId="711E11EB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29A245C8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515BC23A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48370A3B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02904723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7405CB0D" w14:textId="77777777" w:rsidR="001E4207" w:rsidRPr="00095A29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367" w:type="pct"/>
          </w:tcPr>
          <w:p w14:paraId="1D4B9A8D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17D5F381" w14:textId="77777777" w:rsidTr="007622D7">
        <w:tc>
          <w:tcPr>
            <w:tcW w:w="369" w:type="pct"/>
            <w:shd w:val="clear" w:color="auto" w:fill="auto"/>
          </w:tcPr>
          <w:p w14:paraId="3713A35E" w14:textId="64901D27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076F1A67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area</w:t>
            </w:r>
            <w:proofErr w:type="spellEnd"/>
          </w:p>
        </w:tc>
        <w:tc>
          <w:tcPr>
            <w:tcW w:w="368" w:type="pct"/>
          </w:tcPr>
          <w:p w14:paraId="4C549F4F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657074E3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2641047B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27559842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19BEF0F3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4D2E4D01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367" w:type="pct"/>
          </w:tcPr>
          <w:p w14:paraId="044CF815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12B2F01C" w14:textId="77777777" w:rsidTr="007622D7">
        <w:tc>
          <w:tcPr>
            <w:tcW w:w="369" w:type="pct"/>
            <w:shd w:val="clear" w:color="auto" w:fill="auto"/>
          </w:tcPr>
          <w:p w14:paraId="05EB6659" w14:textId="115ED3DC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32C20693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company</w:t>
            </w:r>
            <w:proofErr w:type="spellEnd"/>
          </w:p>
        </w:tc>
        <w:tc>
          <w:tcPr>
            <w:tcW w:w="368" w:type="pct"/>
          </w:tcPr>
          <w:p w14:paraId="58830F9D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36FAEE8D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539E5C02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7D3C88D2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1659E72A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1205E7F0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公司编号</w:t>
            </w:r>
          </w:p>
        </w:tc>
        <w:tc>
          <w:tcPr>
            <w:tcW w:w="367" w:type="pct"/>
          </w:tcPr>
          <w:p w14:paraId="079FA614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0B2EBFFF" w14:textId="77777777" w:rsidTr="007622D7">
        <w:tc>
          <w:tcPr>
            <w:tcW w:w="369" w:type="pct"/>
            <w:shd w:val="clear" w:color="auto" w:fill="auto"/>
          </w:tcPr>
          <w:p w14:paraId="75B22767" w14:textId="58DFB01B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4E9E9453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>
              <w:t>depart</w:t>
            </w:r>
            <w:proofErr w:type="spellEnd"/>
          </w:p>
        </w:tc>
        <w:tc>
          <w:tcPr>
            <w:tcW w:w="368" w:type="pct"/>
          </w:tcPr>
          <w:p w14:paraId="34AD225F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710C77C4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065B9191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01EC28CB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5BE5A14D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1369F19A" w14:textId="77777777" w:rsidR="001E4207" w:rsidRPr="00DF4DB6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367" w:type="pct"/>
          </w:tcPr>
          <w:p w14:paraId="62665744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68AF0044" w14:textId="77777777" w:rsidTr="007622D7">
        <w:tc>
          <w:tcPr>
            <w:tcW w:w="369" w:type="pct"/>
            <w:shd w:val="clear" w:color="auto" w:fill="auto"/>
          </w:tcPr>
          <w:p w14:paraId="1B884985" w14:textId="4FD0C88B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836" w:type="pct"/>
            <w:shd w:val="clear" w:color="auto" w:fill="auto"/>
          </w:tcPr>
          <w:p w14:paraId="5679296A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</w:t>
            </w:r>
            <w:r>
              <w:t>post</w:t>
            </w:r>
            <w:proofErr w:type="spellEnd"/>
          </w:p>
        </w:tc>
        <w:tc>
          <w:tcPr>
            <w:tcW w:w="368" w:type="pct"/>
          </w:tcPr>
          <w:p w14:paraId="0136A6E5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28AD5B6F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1D998CAA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26B624D9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34B054D0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6BB285B1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367" w:type="pct"/>
          </w:tcPr>
          <w:p w14:paraId="3ABFBC7E" w14:textId="77777777" w:rsidR="001E4207" w:rsidRDefault="001E4207" w:rsidP="007622D7">
            <w:pPr>
              <w:pStyle w:val="a7"/>
              <w:ind w:firstLineChars="0" w:firstLine="0"/>
            </w:pPr>
          </w:p>
        </w:tc>
      </w:tr>
    </w:tbl>
    <w:p w14:paraId="1CAA3062" w14:textId="77777777" w:rsidR="001E4207" w:rsidRDefault="001E4207" w:rsidP="001E42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</w:t>
      </w:r>
      <w:r>
        <w:rPr>
          <w:rFonts w:hint="eastAsia"/>
        </w:rPr>
        <w:t>2</w:t>
      </w:r>
      <w:r>
        <w:t>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E4207" w14:paraId="18CF44C3" w14:textId="77777777" w:rsidTr="007622D7">
        <w:tc>
          <w:tcPr>
            <w:tcW w:w="5000" w:type="pct"/>
            <w:shd w:val="clear" w:color="auto" w:fill="auto"/>
          </w:tcPr>
          <w:p w14:paraId="5197D5ED" w14:textId="77777777" w:rsidR="00973768" w:rsidRDefault="00973768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创建序列，用于：员工号</w:t>
            </w:r>
          </w:p>
          <w:p w14:paraId="3EFED83A" w14:textId="77777777" w:rsidR="00973768" w:rsidRDefault="00973768" w:rsidP="007622D7">
            <w:pPr>
              <w:pStyle w:val="a7"/>
              <w:ind w:firstLineChars="0" w:firstLine="0"/>
            </w:pPr>
            <w:r>
              <w:t xml:space="preserve">create sequence u_2_1_1_3.seq_id_staff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692549C5" w14:textId="77777777" w:rsidR="00973768" w:rsidRDefault="00973768" w:rsidP="007622D7">
            <w:pPr>
              <w:pStyle w:val="a7"/>
              <w:ind w:firstLineChars="0" w:firstLine="0"/>
            </w:pPr>
          </w:p>
          <w:p w14:paraId="530AB5D2" w14:textId="77777777" w:rsidR="00973768" w:rsidRDefault="00973768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创建序列，用于：区域编号</w:t>
            </w:r>
          </w:p>
          <w:p w14:paraId="32D11CA3" w14:textId="77777777" w:rsidR="00973768" w:rsidRDefault="00973768" w:rsidP="007622D7">
            <w:pPr>
              <w:pStyle w:val="a7"/>
              <w:ind w:firstLineChars="0" w:firstLine="0"/>
            </w:pPr>
            <w:r>
              <w:t xml:space="preserve">create sequence u_2_1_1_3.seq_id_area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2B88D710" w14:textId="77777777" w:rsidR="00973768" w:rsidRDefault="00973768" w:rsidP="007622D7">
            <w:pPr>
              <w:pStyle w:val="a7"/>
              <w:ind w:firstLineChars="0" w:firstLine="0"/>
            </w:pPr>
          </w:p>
          <w:p w14:paraId="4DB7928F" w14:textId="77777777" w:rsidR="00973768" w:rsidRDefault="00973768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创建序列，用于：公司编号</w:t>
            </w:r>
          </w:p>
          <w:p w14:paraId="2AF0DE48" w14:textId="77777777" w:rsidR="00973768" w:rsidRDefault="00973768" w:rsidP="007622D7">
            <w:pPr>
              <w:pStyle w:val="a7"/>
              <w:ind w:firstLineChars="0" w:firstLine="0"/>
            </w:pPr>
            <w:r>
              <w:t xml:space="preserve">create sequence u_2_1_1_3.seq_id_company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20282285" w14:textId="77777777" w:rsidR="00973768" w:rsidRDefault="00973768" w:rsidP="007622D7">
            <w:pPr>
              <w:pStyle w:val="a7"/>
              <w:ind w:firstLineChars="0" w:firstLine="0"/>
            </w:pPr>
          </w:p>
          <w:p w14:paraId="10094412" w14:textId="77777777" w:rsidR="00973768" w:rsidRDefault="00973768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创建序列，用于：部门编号</w:t>
            </w:r>
          </w:p>
          <w:p w14:paraId="65FB7DD3" w14:textId="77777777" w:rsidR="00973768" w:rsidRDefault="00973768" w:rsidP="007622D7">
            <w:pPr>
              <w:pStyle w:val="a7"/>
              <w:ind w:firstLineChars="0" w:firstLine="0"/>
            </w:pPr>
            <w:r>
              <w:t xml:space="preserve">create sequence u_2_1_1_3.seq_id_depart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1A89AEC0" w14:textId="77777777" w:rsidR="00973768" w:rsidRDefault="00973768" w:rsidP="007622D7">
            <w:pPr>
              <w:pStyle w:val="a7"/>
              <w:ind w:firstLineChars="0" w:firstLine="0"/>
            </w:pPr>
          </w:p>
          <w:p w14:paraId="7118F9CE" w14:textId="77777777" w:rsidR="00973768" w:rsidRDefault="00973768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创建序列，用于：岗位编号</w:t>
            </w:r>
          </w:p>
          <w:p w14:paraId="3A2D4AA0" w14:textId="77777777" w:rsidR="00973768" w:rsidRDefault="00973768" w:rsidP="007622D7">
            <w:pPr>
              <w:pStyle w:val="a7"/>
              <w:ind w:firstLineChars="0" w:firstLine="0"/>
            </w:pPr>
            <w:r>
              <w:t xml:space="preserve">create sequence u_2_1_1_3.seq_id_post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3F4CB67A" w14:textId="77777777" w:rsidR="00973768" w:rsidRDefault="00973768" w:rsidP="007622D7">
            <w:pPr>
              <w:pStyle w:val="a7"/>
              <w:ind w:firstLineChars="0" w:firstLine="0"/>
            </w:pPr>
          </w:p>
          <w:p w14:paraId="31EACEE1" w14:textId="77777777" w:rsidR="00973768" w:rsidRDefault="00973768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sequence u_2_1_1_3.seq_id_staff is 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</w:t>
            </w:r>
          </w:p>
          <w:p w14:paraId="23195E06" w14:textId="77777777" w:rsidR="00973768" w:rsidRDefault="00973768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sequence u_2_1_1_3.seq_id_area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</w:t>
            </w:r>
          </w:p>
          <w:p w14:paraId="62FFF4F4" w14:textId="77777777" w:rsidR="00973768" w:rsidRDefault="00973768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sequence u_2_1_1_3.seq_id_company is '</w:t>
            </w:r>
            <w:r>
              <w:rPr>
                <w:rFonts w:hint="eastAsia"/>
              </w:rPr>
              <w:t>公司编号</w:t>
            </w:r>
            <w:r>
              <w:rPr>
                <w:rFonts w:hint="eastAsia"/>
              </w:rPr>
              <w:t>'</w:t>
            </w:r>
          </w:p>
          <w:p w14:paraId="14A0A00B" w14:textId="77777777" w:rsidR="00973768" w:rsidRDefault="00973768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sequence u_2_1_1_3.seq_id_depart is '</w:t>
            </w:r>
            <w:r>
              <w:rPr>
                <w:rFonts w:hint="eastAsia"/>
              </w:rPr>
              <w:t>部门编号</w:t>
            </w:r>
            <w:r>
              <w:rPr>
                <w:rFonts w:hint="eastAsia"/>
              </w:rPr>
              <w:t>'</w:t>
            </w:r>
          </w:p>
          <w:p w14:paraId="2069F519" w14:textId="77777777" w:rsidR="00973768" w:rsidRDefault="00973768" w:rsidP="007622D7">
            <w:pPr>
              <w:pStyle w:val="a7"/>
              <w:ind w:firstLineChars="0" w:firstLine="0"/>
            </w:pPr>
            <w:r>
              <w:t>comment on s</w:t>
            </w:r>
            <w:r>
              <w:rPr>
                <w:rFonts w:hint="eastAsia"/>
              </w:rPr>
              <w:t>equence u_2_1_1_3.seq_id_post is '</w:t>
            </w:r>
            <w:r>
              <w:rPr>
                <w:rFonts w:hint="eastAsia"/>
              </w:rPr>
              <w:t>岗位编号</w:t>
            </w:r>
            <w:r>
              <w:rPr>
                <w:rFonts w:hint="eastAsia"/>
              </w:rPr>
              <w:t>'</w:t>
            </w:r>
          </w:p>
          <w:p w14:paraId="100E89F5" w14:textId="380B312A" w:rsidR="001E4207" w:rsidRPr="00CB7399" w:rsidRDefault="001E4207" w:rsidP="007622D7">
            <w:pPr>
              <w:pStyle w:val="a7"/>
              <w:ind w:firstLineChars="0" w:firstLine="0"/>
            </w:pPr>
          </w:p>
        </w:tc>
      </w:tr>
    </w:tbl>
    <w:p w14:paraId="628DAEA0" w14:textId="77777777" w:rsidR="001E4207" w:rsidRDefault="001E4207" w:rsidP="001E4207">
      <w:pPr>
        <w:pStyle w:val="3"/>
      </w:pPr>
      <w:bookmarkStart w:id="226" w:name="_Toc24927178"/>
      <w:r>
        <w:rPr>
          <w:rFonts w:hint="eastAsia"/>
        </w:rPr>
        <w:t>表</w:t>
      </w:r>
      <w:bookmarkEnd w:id="226"/>
    </w:p>
    <w:p w14:paraId="70711C65" w14:textId="742885D5" w:rsidR="001E4207" w:rsidRPr="00FB1786" w:rsidRDefault="001E4207" w:rsidP="001E42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0"/>
        <w:gridCol w:w="1948"/>
        <w:gridCol w:w="1948"/>
        <w:gridCol w:w="5766"/>
      </w:tblGrid>
      <w:tr w:rsidR="001E4207" w14:paraId="0879DDA9" w14:textId="77777777" w:rsidTr="007622D7">
        <w:tc>
          <w:tcPr>
            <w:tcW w:w="477" w:type="pct"/>
            <w:shd w:val="clear" w:color="auto" w:fill="D9D9D9"/>
          </w:tcPr>
          <w:p w14:paraId="3E5B3A97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12" w:type="pct"/>
            <w:shd w:val="clear" w:color="auto" w:fill="D9D9D9"/>
          </w:tcPr>
          <w:p w14:paraId="4CE37BE9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912" w:type="pct"/>
            <w:shd w:val="clear" w:color="auto" w:fill="D9D9D9"/>
          </w:tcPr>
          <w:p w14:paraId="4E15774E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2699" w:type="pct"/>
            <w:shd w:val="clear" w:color="auto" w:fill="D9D9D9"/>
          </w:tcPr>
          <w:p w14:paraId="288EC720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E4207" w14:paraId="6E755DA7" w14:textId="77777777" w:rsidTr="007622D7">
        <w:tc>
          <w:tcPr>
            <w:tcW w:w="477" w:type="pct"/>
            <w:shd w:val="clear" w:color="auto" w:fill="auto"/>
          </w:tcPr>
          <w:p w14:paraId="4639575D" w14:textId="77C23CBD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12" w:type="pct"/>
          </w:tcPr>
          <w:p w14:paraId="20D962C1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员工</w:t>
            </w:r>
          </w:p>
        </w:tc>
        <w:tc>
          <w:tcPr>
            <w:tcW w:w="912" w:type="pct"/>
          </w:tcPr>
          <w:p w14:paraId="4EAE4308" w14:textId="77777777" w:rsidR="001E4207" w:rsidRDefault="001E4207" w:rsidP="007622D7">
            <w:pPr>
              <w:pStyle w:val="a7"/>
              <w:ind w:firstLineChars="0" w:firstLine="0"/>
            </w:pPr>
            <w:r w:rsidRPr="003E3A64">
              <w:t>staff</w:t>
            </w:r>
          </w:p>
        </w:tc>
        <w:tc>
          <w:tcPr>
            <w:tcW w:w="2699" w:type="pct"/>
            <w:shd w:val="clear" w:color="auto" w:fill="auto"/>
          </w:tcPr>
          <w:p w14:paraId="0E4E573C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04D03C83" w14:textId="77777777" w:rsidTr="007622D7">
        <w:tc>
          <w:tcPr>
            <w:tcW w:w="477" w:type="pct"/>
            <w:shd w:val="clear" w:color="auto" w:fill="auto"/>
          </w:tcPr>
          <w:p w14:paraId="2796CD1A" w14:textId="22B311C8" w:rsidR="001E4207" w:rsidRDefault="001E4207" w:rsidP="007622D7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12" w:type="pct"/>
          </w:tcPr>
          <w:p w14:paraId="5F47149E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912" w:type="pct"/>
          </w:tcPr>
          <w:p w14:paraId="44EED7C0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area</w:t>
            </w:r>
          </w:p>
        </w:tc>
        <w:tc>
          <w:tcPr>
            <w:tcW w:w="2699" w:type="pct"/>
            <w:shd w:val="clear" w:color="auto" w:fill="auto"/>
          </w:tcPr>
          <w:p w14:paraId="19D7BF3D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0CF87A92" w14:textId="77777777" w:rsidTr="007622D7">
        <w:tc>
          <w:tcPr>
            <w:tcW w:w="477" w:type="pct"/>
            <w:shd w:val="clear" w:color="auto" w:fill="auto"/>
          </w:tcPr>
          <w:p w14:paraId="43AE2DA7" w14:textId="6124D3EB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12" w:type="pct"/>
          </w:tcPr>
          <w:p w14:paraId="0C1A4520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公司</w:t>
            </w:r>
          </w:p>
        </w:tc>
        <w:tc>
          <w:tcPr>
            <w:tcW w:w="912" w:type="pct"/>
          </w:tcPr>
          <w:p w14:paraId="66DA8DDA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company</w:t>
            </w:r>
          </w:p>
        </w:tc>
        <w:tc>
          <w:tcPr>
            <w:tcW w:w="2699" w:type="pct"/>
            <w:shd w:val="clear" w:color="auto" w:fill="auto"/>
          </w:tcPr>
          <w:p w14:paraId="6980CAFF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277FC1D9" w14:textId="77777777" w:rsidTr="007622D7">
        <w:tc>
          <w:tcPr>
            <w:tcW w:w="477" w:type="pct"/>
            <w:shd w:val="clear" w:color="auto" w:fill="auto"/>
          </w:tcPr>
          <w:p w14:paraId="3382F607" w14:textId="2E012C6B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12" w:type="pct"/>
          </w:tcPr>
          <w:p w14:paraId="42252CDB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</w:p>
        </w:tc>
        <w:tc>
          <w:tcPr>
            <w:tcW w:w="912" w:type="pct"/>
          </w:tcPr>
          <w:p w14:paraId="27369DE2" w14:textId="77777777" w:rsidR="001E4207" w:rsidRDefault="001E4207" w:rsidP="007622D7">
            <w:pPr>
              <w:pStyle w:val="a7"/>
              <w:ind w:firstLineChars="0" w:firstLine="0"/>
            </w:pPr>
            <w:r>
              <w:t>depart</w:t>
            </w:r>
          </w:p>
        </w:tc>
        <w:tc>
          <w:tcPr>
            <w:tcW w:w="2699" w:type="pct"/>
            <w:shd w:val="clear" w:color="auto" w:fill="auto"/>
          </w:tcPr>
          <w:p w14:paraId="7553B626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251C1C36" w14:textId="77777777" w:rsidTr="007622D7">
        <w:tc>
          <w:tcPr>
            <w:tcW w:w="477" w:type="pct"/>
            <w:shd w:val="clear" w:color="auto" w:fill="auto"/>
          </w:tcPr>
          <w:p w14:paraId="6B3C66FD" w14:textId="523B958F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912" w:type="pct"/>
          </w:tcPr>
          <w:p w14:paraId="0747EADB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912" w:type="pct"/>
          </w:tcPr>
          <w:p w14:paraId="6D09793F" w14:textId="77777777" w:rsidR="001E4207" w:rsidRDefault="001E4207" w:rsidP="007622D7">
            <w:pPr>
              <w:pStyle w:val="a7"/>
              <w:ind w:firstLineChars="0" w:firstLine="0"/>
            </w:pPr>
            <w:r w:rsidRPr="00DB37AF">
              <w:t>publisher</w:t>
            </w:r>
          </w:p>
        </w:tc>
        <w:tc>
          <w:tcPr>
            <w:tcW w:w="2699" w:type="pct"/>
            <w:shd w:val="clear" w:color="auto" w:fill="auto"/>
          </w:tcPr>
          <w:p w14:paraId="1F7D4DBD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4F6C441B" w14:textId="77777777" w:rsidTr="007622D7">
        <w:tc>
          <w:tcPr>
            <w:tcW w:w="477" w:type="pct"/>
            <w:shd w:val="clear" w:color="auto" w:fill="auto"/>
          </w:tcPr>
          <w:p w14:paraId="42730135" w14:textId="385D7250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912" w:type="pct"/>
          </w:tcPr>
          <w:p w14:paraId="510233EE" w14:textId="77777777" w:rsidR="001E4207" w:rsidRDefault="001E4207" w:rsidP="007622D7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</w:t>
            </w:r>
          </w:p>
        </w:tc>
        <w:tc>
          <w:tcPr>
            <w:tcW w:w="912" w:type="pct"/>
          </w:tcPr>
          <w:p w14:paraId="5C8F1DF5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buyer</w:t>
            </w:r>
          </w:p>
        </w:tc>
        <w:tc>
          <w:tcPr>
            <w:tcW w:w="2699" w:type="pct"/>
            <w:shd w:val="clear" w:color="auto" w:fill="auto"/>
          </w:tcPr>
          <w:p w14:paraId="797D1A70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212C9E30" w14:textId="77777777" w:rsidTr="007622D7">
        <w:tc>
          <w:tcPr>
            <w:tcW w:w="477" w:type="pct"/>
            <w:shd w:val="clear" w:color="auto" w:fill="auto"/>
          </w:tcPr>
          <w:p w14:paraId="077D9EBF" w14:textId="653305A4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912" w:type="pct"/>
          </w:tcPr>
          <w:p w14:paraId="793FBE2E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图书</w:t>
            </w:r>
          </w:p>
        </w:tc>
        <w:tc>
          <w:tcPr>
            <w:tcW w:w="912" w:type="pct"/>
          </w:tcPr>
          <w:p w14:paraId="1D6FDEC7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</w:p>
        </w:tc>
        <w:tc>
          <w:tcPr>
            <w:tcW w:w="2699" w:type="pct"/>
            <w:shd w:val="clear" w:color="auto" w:fill="auto"/>
          </w:tcPr>
          <w:p w14:paraId="67C239B4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37C5FB37" w14:textId="77777777" w:rsidTr="007622D7">
        <w:tc>
          <w:tcPr>
            <w:tcW w:w="477" w:type="pct"/>
            <w:shd w:val="clear" w:color="auto" w:fill="auto"/>
          </w:tcPr>
          <w:p w14:paraId="47BD4B36" w14:textId="7D008179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912" w:type="pct"/>
          </w:tcPr>
          <w:p w14:paraId="43FB442A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912" w:type="pct"/>
          </w:tcPr>
          <w:p w14:paraId="1972C82A" w14:textId="77777777" w:rsidR="001E4207" w:rsidRDefault="001E4207" w:rsidP="007622D7">
            <w:pPr>
              <w:pStyle w:val="a7"/>
              <w:ind w:firstLineChars="0" w:firstLine="0"/>
            </w:pPr>
            <w:r w:rsidRPr="003E3A64">
              <w:t>seller</w:t>
            </w:r>
          </w:p>
        </w:tc>
        <w:tc>
          <w:tcPr>
            <w:tcW w:w="2699" w:type="pct"/>
            <w:shd w:val="clear" w:color="auto" w:fill="auto"/>
          </w:tcPr>
          <w:p w14:paraId="6375C2FB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2B040AD6" w14:textId="77777777" w:rsidTr="007622D7">
        <w:tc>
          <w:tcPr>
            <w:tcW w:w="477" w:type="pct"/>
            <w:shd w:val="clear" w:color="auto" w:fill="auto"/>
          </w:tcPr>
          <w:p w14:paraId="41433343" w14:textId="72B44E99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912" w:type="pct"/>
          </w:tcPr>
          <w:p w14:paraId="4A1279B7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</w:p>
        </w:tc>
        <w:tc>
          <w:tcPr>
            <w:tcW w:w="912" w:type="pct"/>
          </w:tcPr>
          <w:p w14:paraId="41D43C4B" w14:textId="77777777" w:rsidR="001E4207" w:rsidRDefault="001E4207" w:rsidP="007622D7">
            <w:pPr>
              <w:pStyle w:val="a7"/>
              <w:ind w:firstLineChars="0" w:firstLine="0"/>
            </w:pPr>
            <w:r>
              <w:t>post</w:t>
            </w:r>
          </w:p>
        </w:tc>
        <w:tc>
          <w:tcPr>
            <w:tcW w:w="2699" w:type="pct"/>
            <w:shd w:val="clear" w:color="auto" w:fill="auto"/>
          </w:tcPr>
          <w:p w14:paraId="0619E8C9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59732148" w14:textId="77777777" w:rsidTr="007622D7">
        <w:tc>
          <w:tcPr>
            <w:tcW w:w="477" w:type="pct"/>
            <w:shd w:val="clear" w:color="auto" w:fill="auto"/>
          </w:tcPr>
          <w:p w14:paraId="552086D6" w14:textId="260ACCC7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912" w:type="pct"/>
          </w:tcPr>
          <w:p w14:paraId="5BE1AA70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  <w:tc>
          <w:tcPr>
            <w:tcW w:w="912" w:type="pct"/>
          </w:tcPr>
          <w:p w14:paraId="7B547DB3" w14:textId="77777777" w:rsidR="001E4207" w:rsidRDefault="001E4207" w:rsidP="007622D7">
            <w:pPr>
              <w:pStyle w:val="a7"/>
              <w:ind w:firstLineChars="0" w:firstLine="0"/>
            </w:pPr>
            <w:r w:rsidRPr="008C6BB6">
              <w:t>purchase</w:t>
            </w:r>
          </w:p>
        </w:tc>
        <w:tc>
          <w:tcPr>
            <w:tcW w:w="2699" w:type="pct"/>
            <w:shd w:val="clear" w:color="auto" w:fill="auto"/>
          </w:tcPr>
          <w:p w14:paraId="73673542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016268D4" w14:textId="77777777" w:rsidTr="007622D7">
        <w:tc>
          <w:tcPr>
            <w:tcW w:w="477" w:type="pct"/>
            <w:shd w:val="clear" w:color="auto" w:fill="auto"/>
          </w:tcPr>
          <w:p w14:paraId="30D0AE2F" w14:textId="6631FAA8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912" w:type="pct"/>
          </w:tcPr>
          <w:p w14:paraId="50B7118C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从事</w:t>
            </w:r>
          </w:p>
        </w:tc>
        <w:tc>
          <w:tcPr>
            <w:tcW w:w="912" w:type="pct"/>
          </w:tcPr>
          <w:p w14:paraId="1A2904D9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32ABBC45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63FB3621" w14:textId="77777777" w:rsidTr="007622D7">
        <w:tc>
          <w:tcPr>
            <w:tcW w:w="477" w:type="pct"/>
            <w:shd w:val="clear" w:color="auto" w:fill="auto"/>
          </w:tcPr>
          <w:p w14:paraId="375C449D" w14:textId="483EE31C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912" w:type="pct"/>
          </w:tcPr>
          <w:p w14:paraId="69C10C55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提供</w:t>
            </w:r>
          </w:p>
        </w:tc>
        <w:tc>
          <w:tcPr>
            <w:tcW w:w="912" w:type="pct"/>
          </w:tcPr>
          <w:p w14:paraId="2E030141" w14:textId="77777777" w:rsidR="001E4207" w:rsidRDefault="001E4207" w:rsidP="007622D7">
            <w:pPr>
              <w:pStyle w:val="a7"/>
              <w:ind w:firstLineChars="0" w:firstLine="0"/>
            </w:pPr>
            <w:r w:rsidRPr="008C6BB6">
              <w:t>provide</w:t>
            </w:r>
          </w:p>
        </w:tc>
        <w:tc>
          <w:tcPr>
            <w:tcW w:w="2699" w:type="pct"/>
            <w:shd w:val="clear" w:color="auto" w:fill="auto"/>
          </w:tcPr>
          <w:p w14:paraId="4453F56D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3EF5E995" w14:textId="77777777" w:rsidTr="007622D7">
        <w:tc>
          <w:tcPr>
            <w:tcW w:w="477" w:type="pct"/>
            <w:shd w:val="clear" w:color="auto" w:fill="auto"/>
          </w:tcPr>
          <w:p w14:paraId="37588088" w14:textId="35496860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912" w:type="pct"/>
          </w:tcPr>
          <w:p w14:paraId="5947B480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字典</w:t>
            </w:r>
          </w:p>
        </w:tc>
        <w:tc>
          <w:tcPr>
            <w:tcW w:w="912" w:type="pct"/>
          </w:tcPr>
          <w:p w14:paraId="2EE47D33" w14:textId="77777777" w:rsidR="001E4207" w:rsidRPr="008C6BB6" w:rsidRDefault="001E4207" w:rsidP="007622D7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u</w:t>
            </w:r>
            <w:r>
              <w:t>ser_dict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0EA3DA2F" w14:textId="77777777" w:rsidR="001E4207" w:rsidRDefault="001E4207" w:rsidP="007622D7">
            <w:pPr>
              <w:pStyle w:val="a7"/>
              <w:ind w:firstLineChars="0" w:firstLine="0"/>
            </w:pPr>
          </w:p>
        </w:tc>
      </w:tr>
    </w:tbl>
    <w:p w14:paraId="7B0ECEEB" w14:textId="77777777" w:rsidR="001E4207" w:rsidRDefault="001E4207" w:rsidP="001E4207">
      <w:pPr>
        <w:pStyle w:val="4"/>
      </w:pPr>
      <w:bookmarkStart w:id="227" w:name="_Toc24927179"/>
      <w:r>
        <w:rPr>
          <w:rFonts w:hint="eastAsia"/>
        </w:rPr>
        <w:t>创建表</w:t>
      </w:r>
      <w:bookmarkEnd w:id="227"/>
    </w:p>
    <w:p w14:paraId="02250CC1" w14:textId="77777777" w:rsidR="001E4207" w:rsidRDefault="001E4207" w:rsidP="001E42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员工</w:t>
      </w:r>
    </w:p>
    <w:p w14:paraId="29994184" w14:textId="77777777" w:rsidR="00EE20AF" w:rsidRPr="00FB1786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staff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</w:t>
      </w:r>
      <w:r>
        <w:t>_staff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1"/>
        <w:gridCol w:w="1555"/>
        <w:gridCol w:w="1278"/>
        <w:gridCol w:w="2012"/>
        <w:gridCol w:w="724"/>
        <w:gridCol w:w="993"/>
        <w:gridCol w:w="850"/>
        <w:gridCol w:w="2209"/>
      </w:tblGrid>
      <w:tr w:rsidR="00EE20AF" w14:paraId="40BD110C" w14:textId="77777777" w:rsidTr="00E3301C">
        <w:tc>
          <w:tcPr>
            <w:tcW w:w="496" w:type="pct"/>
            <w:shd w:val="clear" w:color="auto" w:fill="D9D9D9"/>
          </w:tcPr>
          <w:p w14:paraId="777321B8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28" w:type="pct"/>
            <w:shd w:val="clear" w:color="auto" w:fill="D9D9D9"/>
          </w:tcPr>
          <w:p w14:paraId="16E17599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598" w:type="pct"/>
            <w:shd w:val="clear" w:color="auto" w:fill="D9D9D9"/>
          </w:tcPr>
          <w:p w14:paraId="62693BD5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42" w:type="pct"/>
            <w:shd w:val="clear" w:color="auto" w:fill="D9D9D9"/>
          </w:tcPr>
          <w:p w14:paraId="7A293EA1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9" w:type="pct"/>
            <w:shd w:val="clear" w:color="auto" w:fill="D9D9D9"/>
          </w:tcPr>
          <w:p w14:paraId="1B54A80B" w14:textId="77777777" w:rsidR="00EE20AF" w:rsidRDefault="00EE20AF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65" w:type="pct"/>
            <w:shd w:val="clear" w:color="auto" w:fill="D9D9D9"/>
          </w:tcPr>
          <w:p w14:paraId="19BF63B9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98" w:type="pct"/>
            <w:shd w:val="clear" w:color="auto" w:fill="D9D9D9"/>
          </w:tcPr>
          <w:p w14:paraId="5E616CBF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034" w:type="pct"/>
            <w:shd w:val="clear" w:color="auto" w:fill="D9D9D9"/>
          </w:tcPr>
          <w:p w14:paraId="5A95D299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E20AF" w14:paraId="27B3B221" w14:textId="77777777" w:rsidTr="00E3301C">
        <w:tc>
          <w:tcPr>
            <w:tcW w:w="496" w:type="pct"/>
            <w:shd w:val="clear" w:color="auto" w:fill="auto"/>
          </w:tcPr>
          <w:p w14:paraId="3043CE8E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28" w:type="pct"/>
            <w:shd w:val="clear" w:color="auto" w:fill="auto"/>
          </w:tcPr>
          <w:p w14:paraId="3457E538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598" w:type="pct"/>
            <w:shd w:val="clear" w:color="auto" w:fill="auto"/>
          </w:tcPr>
          <w:p w14:paraId="2B0161B3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942" w:type="pct"/>
            <w:shd w:val="clear" w:color="auto" w:fill="auto"/>
          </w:tcPr>
          <w:p w14:paraId="6F0DC706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339" w:type="pct"/>
            <w:shd w:val="clear" w:color="auto" w:fill="auto"/>
          </w:tcPr>
          <w:p w14:paraId="7E991774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65" w:type="pct"/>
            <w:shd w:val="clear" w:color="auto" w:fill="auto"/>
          </w:tcPr>
          <w:p w14:paraId="5225BB18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0C876E99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42AAA61E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 w:rsidRPr="003E3A64">
              <w:t>staff</w:t>
            </w:r>
            <w:proofErr w:type="spellEnd"/>
          </w:p>
        </w:tc>
      </w:tr>
      <w:tr w:rsidR="00EE20AF" w14:paraId="53375F39" w14:textId="77777777" w:rsidTr="00E3301C">
        <w:tc>
          <w:tcPr>
            <w:tcW w:w="496" w:type="pct"/>
            <w:shd w:val="clear" w:color="auto" w:fill="auto"/>
          </w:tcPr>
          <w:p w14:paraId="33C55EAD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28" w:type="pct"/>
            <w:shd w:val="clear" w:color="auto" w:fill="auto"/>
          </w:tcPr>
          <w:p w14:paraId="35CDDFA6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员工联系方式</w:t>
            </w:r>
          </w:p>
        </w:tc>
        <w:tc>
          <w:tcPr>
            <w:tcW w:w="598" w:type="pct"/>
            <w:shd w:val="clear" w:color="auto" w:fill="auto"/>
          </w:tcPr>
          <w:p w14:paraId="3609C41D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>
              <w:t>tel_staff</w:t>
            </w:r>
            <w:proofErr w:type="spellEnd"/>
          </w:p>
        </w:tc>
        <w:tc>
          <w:tcPr>
            <w:tcW w:w="942" w:type="pct"/>
            <w:shd w:val="clear" w:color="auto" w:fill="auto"/>
          </w:tcPr>
          <w:p w14:paraId="2FB55A16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11)</w:t>
            </w:r>
          </w:p>
        </w:tc>
        <w:tc>
          <w:tcPr>
            <w:tcW w:w="339" w:type="pct"/>
            <w:shd w:val="clear" w:color="auto" w:fill="auto"/>
          </w:tcPr>
          <w:p w14:paraId="5B4DD7C1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65" w:type="pct"/>
            <w:shd w:val="clear" w:color="auto" w:fill="auto"/>
          </w:tcPr>
          <w:p w14:paraId="545AF82E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40EFDA39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4C938A8F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541E2D25" w14:textId="77777777" w:rsidTr="00E3301C">
        <w:tc>
          <w:tcPr>
            <w:tcW w:w="496" w:type="pct"/>
            <w:shd w:val="clear" w:color="auto" w:fill="auto"/>
          </w:tcPr>
          <w:p w14:paraId="0E4CEE4B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28" w:type="pct"/>
            <w:shd w:val="clear" w:color="auto" w:fill="auto"/>
          </w:tcPr>
          <w:p w14:paraId="385E6BE5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员工密码</w:t>
            </w:r>
          </w:p>
        </w:tc>
        <w:tc>
          <w:tcPr>
            <w:tcW w:w="598" w:type="pct"/>
            <w:shd w:val="clear" w:color="auto" w:fill="auto"/>
          </w:tcPr>
          <w:p w14:paraId="195DEFF5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>
              <w:t>ps_staff</w:t>
            </w:r>
            <w:proofErr w:type="spellEnd"/>
          </w:p>
        </w:tc>
        <w:tc>
          <w:tcPr>
            <w:tcW w:w="942" w:type="pct"/>
            <w:shd w:val="clear" w:color="auto" w:fill="auto"/>
          </w:tcPr>
          <w:p w14:paraId="43CB5395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 w:rsidRPr="00F3428E">
              <w:t>char</w:t>
            </w:r>
            <w:r>
              <w:t>(</w:t>
            </w:r>
            <w:proofErr w:type="gramEnd"/>
            <w:r>
              <w:t>12)</w:t>
            </w:r>
          </w:p>
        </w:tc>
        <w:tc>
          <w:tcPr>
            <w:tcW w:w="339" w:type="pct"/>
            <w:shd w:val="clear" w:color="auto" w:fill="auto"/>
          </w:tcPr>
          <w:p w14:paraId="6A526334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65" w:type="pct"/>
            <w:shd w:val="clear" w:color="auto" w:fill="auto"/>
          </w:tcPr>
          <w:p w14:paraId="75B4A731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2E7EF2D2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57362B0B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0B13B0B7" w14:textId="77777777" w:rsidTr="00E3301C">
        <w:tc>
          <w:tcPr>
            <w:tcW w:w="496" w:type="pct"/>
            <w:shd w:val="clear" w:color="auto" w:fill="auto"/>
          </w:tcPr>
          <w:p w14:paraId="24B6D0B7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28" w:type="pct"/>
            <w:shd w:val="clear" w:color="auto" w:fill="auto"/>
          </w:tcPr>
          <w:p w14:paraId="1471C204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员工姓名</w:t>
            </w:r>
          </w:p>
        </w:tc>
        <w:tc>
          <w:tcPr>
            <w:tcW w:w="598" w:type="pct"/>
            <w:shd w:val="clear" w:color="auto" w:fill="auto"/>
          </w:tcPr>
          <w:p w14:paraId="6B2CDC82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>
              <w:t>name_staff</w:t>
            </w:r>
            <w:proofErr w:type="spellEnd"/>
          </w:p>
        </w:tc>
        <w:tc>
          <w:tcPr>
            <w:tcW w:w="942" w:type="pct"/>
            <w:shd w:val="clear" w:color="auto" w:fill="auto"/>
          </w:tcPr>
          <w:p w14:paraId="331444E3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</w:t>
            </w:r>
            <w:r w:rsidRPr="00F3428E">
              <w:t>(</w:t>
            </w:r>
            <w:proofErr w:type="gramEnd"/>
            <w:r>
              <w:rPr>
                <w:rFonts w:hint="eastAsia"/>
              </w:rPr>
              <w:t>1</w:t>
            </w:r>
            <w:r w:rsidRPr="00F3428E">
              <w:t>0)</w:t>
            </w:r>
          </w:p>
        </w:tc>
        <w:tc>
          <w:tcPr>
            <w:tcW w:w="339" w:type="pct"/>
            <w:shd w:val="clear" w:color="auto" w:fill="auto"/>
          </w:tcPr>
          <w:p w14:paraId="2BA39467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65" w:type="pct"/>
            <w:shd w:val="clear" w:color="auto" w:fill="auto"/>
          </w:tcPr>
          <w:p w14:paraId="3D810863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1A2B970F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154ECCCE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0D6F0099" w14:textId="77777777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477FBCA9" w14:textId="77777777" w:rsidTr="00E3301C">
        <w:tc>
          <w:tcPr>
            <w:tcW w:w="5000" w:type="pct"/>
            <w:shd w:val="clear" w:color="auto" w:fill="auto"/>
          </w:tcPr>
          <w:p w14:paraId="7676B62F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创建表：员工</w:t>
            </w:r>
          </w:p>
          <w:p w14:paraId="433829A7" w14:textId="77777777" w:rsidR="00EE20AF" w:rsidRDefault="00EE20AF" w:rsidP="00E3301C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3.staff</w:t>
            </w:r>
            <w:proofErr w:type="gramEnd"/>
          </w:p>
          <w:p w14:paraId="5CA2B9D1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69BF7212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 xml:space="preserve">2) default </w:t>
            </w:r>
            <w:proofErr w:type="spellStart"/>
            <w:r>
              <w:t>nextval</w:t>
            </w:r>
            <w:proofErr w:type="spellEnd"/>
            <w:r>
              <w:t>('</w:t>
            </w:r>
            <w:proofErr w:type="spellStart"/>
            <w:r>
              <w:t>seq_id_staff</w:t>
            </w:r>
            <w:proofErr w:type="spellEnd"/>
            <w:r>
              <w:t>') not null ,</w:t>
            </w:r>
          </w:p>
          <w:p w14:paraId="70881300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2F4DC782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ps_staff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not null ,</w:t>
            </w:r>
          </w:p>
          <w:p w14:paraId="55EB9E44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name_staff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10) not null ,</w:t>
            </w:r>
          </w:p>
          <w:p w14:paraId="4B2380F3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id_staff</w:t>
            </w:r>
            <w:proofErr w:type="spellEnd"/>
            <w:r>
              <w:t>)</w:t>
            </w:r>
          </w:p>
          <w:p w14:paraId="2C16D9D9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03B01F12" w14:textId="77777777" w:rsidR="00EE20AF" w:rsidRDefault="00EE20AF" w:rsidP="00E3301C">
            <w:pPr>
              <w:pStyle w:val="a7"/>
              <w:ind w:firstLineChars="0" w:firstLine="0"/>
            </w:pPr>
            <w:r>
              <w:t>;</w:t>
            </w:r>
          </w:p>
          <w:p w14:paraId="16A4A2B9" w14:textId="77777777" w:rsidR="00EE20AF" w:rsidRDefault="00EE20AF" w:rsidP="00E3301C">
            <w:pPr>
              <w:pStyle w:val="a7"/>
              <w:ind w:firstLineChars="0" w:firstLine="0"/>
            </w:pPr>
            <w:r>
              <w:t>comment on table u_2_1_1_3</w:t>
            </w:r>
            <w:r>
              <w:rPr>
                <w:rFonts w:hint="eastAsia"/>
              </w:rPr>
              <w:t>.staff is '</w:t>
            </w:r>
            <w:r>
              <w:rPr>
                <w:rFonts w:hint="eastAsia"/>
              </w:rPr>
              <w:t>员工</w:t>
            </w:r>
            <w:r>
              <w:rPr>
                <w:rFonts w:hint="eastAsia"/>
              </w:rPr>
              <w:t>';</w:t>
            </w:r>
          </w:p>
          <w:p w14:paraId="45035AFD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u_2_1_1_3.staff.id_staff is 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';</w:t>
            </w:r>
          </w:p>
          <w:p w14:paraId="2CC67633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u_2_1_1_3.staff.tel_staff is '</w:t>
            </w:r>
            <w:r>
              <w:rPr>
                <w:rFonts w:hint="eastAsia"/>
              </w:rPr>
              <w:t>员工联系方式</w:t>
            </w:r>
            <w:r>
              <w:rPr>
                <w:rFonts w:hint="eastAsia"/>
              </w:rPr>
              <w:t>';</w:t>
            </w:r>
          </w:p>
          <w:p w14:paraId="54B157A5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u_2_1_1_3.staff.ps_staff is '</w:t>
            </w:r>
            <w:r>
              <w:rPr>
                <w:rFonts w:hint="eastAsia"/>
              </w:rPr>
              <w:t>员工密码</w:t>
            </w:r>
            <w:r>
              <w:rPr>
                <w:rFonts w:hint="eastAsia"/>
              </w:rPr>
              <w:t>';</w:t>
            </w:r>
          </w:p>
          <w:p w14:paraId="327C3BF8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u_2_1_1_3.staff.name_staff is '</w:t>
            </w:r>
            <w:r>
              <w:rPr>
                <w:rFonts w:hint="eastAsia"/>
              </w:rPr>
              <w:t>员工姓名</w:t>
            </w:r>
            <w:r>
              <w:rPr>
                <w:rFonts w:hint="eastAsia"/>
              </w:rPr>
              <w:t>';</w:t>
            </w:r>
          </w:p>
          <w:p w14:paraId="63156991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0A758932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区域</w:t>
      </w:r>
    </w:p>
    <w:p w14:paraId="5A1D08EC" w14:textId="77777777" w:rsidR="00EE20AF" w:rsidRPr="00FB1786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F4DB6">
        <w:rPr>
          <w:rFonts w:hint="eastAsia"/>
        </w:rPr>
        <w:t>area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id_area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7"/>
        <w:gridCol w:w="1417"/>
        <w:gridCol w:w="1417"/>
        <w:gridCol w:w="1746"/>
        <w:gridCol w:w="709"/>
        <w:gridCol w:w="1126"/>
        <w:gridCol w:w="991"/>
        <w:gridCol w:w="2209"/>
      </w:tblGrid>
      <w:tr w:rsidR="00EE20AF" w14:paraId="263F06C2" w14:textId="77777777" w:rsidTr="00E3301C">
        <w:tc>
          <w:tcPr>
            <w:tcW w:w="499" w:type="pct"/>
            <w:shd w:val="clear" w:color="auto" w:fill="D9D9D9"/>
          </w:tcPr>
          <w:p w14:paraId="26EC23B2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D9D9D9"/>
          </w:tcPr>
          <w:p w14:paraId="4C2234F6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57569E47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17" w:type="pct"/>
            <w:shd w:val="clear" w:color="auto" w:fill="D9D9D9"/>
          </w:tcPr>
          <w:p w14:paraId="3102ECA0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583C8001" w14:textId="77777777" w:rsidR="00EE20AF" w:rsidRDefault="00EE20AF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527" w:type="pct"/>
            <w:shd w:val="clear" w:color="auto" w:fill="D9D9D9"/>
          </w:tcPr>
          <w:p w14:paraId="240783F3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64" w:type="pct"/>
            <w:shd w:val="clear" w:color="auto" w:fill="D9D9D9"/>
          </w:tcPr>
          <w:p w14:paraId="4F5DD618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034" w:type="pct"/>
            <w:shd w:val="clear" w:color="auto" w:fill="D9D9D9"/>
          </w:tcPr>
          <w:p w14:paraId="5DEB483C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E20AF" w14:paraId="127EB04E" w14:textId="77777777" w:rsidTr="00E3301C">
        <w:tc>
          <w:tcPr>
            <w:tcW w:w="499" w:type="pct"/>
            <w:shd w:val="clear" w:color="auto" w:fill="auto"/>
          </w:tcPr>
          <w:p w14:paraId="5AF2F599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35C4E678" w14:textId="77777777" w:rsidR="00EE20AF" w:rsidRDefault="00EE20AF" w:rsidP="00E3301C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663" w:type="pct"/>
            <w:shd w:val="clear" w:color="auto" w:fill="auto"/>
          </w:tcPr>
          <w:p w14:paraId="5DCA550C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817" w:type="pct"/>
            <w:shd w:val="clear" w:color="auto" w:fill="auto"/>
          </w:tcPr>
          <w:p w14:paraId="362D83D4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332" w:type="pct"/>
            <w:shd w:val="clear" w:color="auto" w:fill="auto"/>
          </w:tcPr>
          <w:p w14:paraId="0B272706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527" w:type="pct"/>
            <w:shd w:val="clear" w:color="auto" w:fill="auto"/>
          </w:tcPr>
          <w:p w14:paraId="7810BDD5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464" w:type="pct"/>
            <w:shd w:val="clear" w:color="auto" w:fill="auto"/>
          </w:tcPr>
          <w:p w14:paraId="354F9E79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4A7F58CE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area</w:t>
            </w:r>
            <w:proofErr w:type="spellEnd"/>
          </w:p>
        </w:tc>
      </w:tr>
      <w:tr w:rsidR="00EE20AF" w14:paraId="222B95AE" w14:textId="77777777" w:rsidTr="00E3301C">
        <w:tc>
          <w:tcPr>
            <w:tcW w:w="499" w:type="pct"/>
            <w:shd w:val="clear" w:color="auto" w:fill="auto"/>
          </w:tcPr>
          <w:p w14:paraId="213E4F2B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6E6FEC40" w14:textId="77777777" w:rsidR="00EE20AF" w:rsidRDefault="00EE20AF" w:rsidP="00E3301C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区域名称</w:t>
            </w:r>
          </w:p>
        </w:tc>
        <w:tc>
          <w:tcPr>
            <w:tcW w:w="663" w:type="pct"/>
            <w:shd w:val="clear" w:color="auto" w:fill="auto"/>
          </w:tcPr>
          <w:p w14:paraId="56C745F7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 w:rsidRPr="00DF4DB6">
              <w:t>area</w:t>
            </w:r>
            <w:proofErr w:type="spellEnd"/>
          </w:p>
        </w:tc>
        <w:tc>
          <w:tcPr>
            <w:tcW w:w="817" w:type="pct"/>
            <w:shd w:val="clear" w:color="auto" w:fill="auto"/>
          </w:tcPr>
          <w:p w14:paraId="35D3F22B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1</w:t>
            </w:r>
            <w:r>
              <w:t>0)</w:t>
            </w:r>
          </w:p>
        </w:tc>
        <w:tc>
          <w:tcPr>
            <w:tcW w:w="332" w:type="pct"/>
            <w:shd w:val="clear" w:color="auto" w:fill="auto"/>
          </w:tcPr>
          <w:p w14:paraId="1EFE2281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527" w:type="pct"/>
            <w:shd w:val="clear" w:color="auto" w:fill="auto"/>
          </w:tcPr>
          <w:p w14:paraId="167E8243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464" w:type="pct"/>
            <w:shd w:val="clear" w:color="auto" w:fill="auto"/>
          </w:tcPr>
          <w:p w14:paraId="0E57FE30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60BF339A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04FC5788" w14:textId="77777777" w:rsidTr="00E3301C">
        <w:tc>
          <w:tcPr>
            <w:tcW w:w="499" w:type="pct"/>
            <w:shd w:val="clear" w:color="auto" w:fill="auto"/>
          </w:tcPr>
          <w:p w14:paraId="7D19FBEA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68E239B0" w14:textId="77777777" w:rsidR="00EE20AF" w:rsidRDefault="00EE20AF" w:rsidP="00E3301C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区域位置</w:t>
            </w:r>
          </w:p>
        </w:tc>
        <w:tc>
          <w:tcPr>
            <w:tcW w:w="663" w:type="pct"/>
            <w:shd w:val="clear" w:color="auto" w:fill="auto"/>
          </w:tcPr>
          <w:p w14:paraId="49CC148A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add_</w:t>
            </w:r>
            <w:r w:rsidRPr="00DF4DB6">
              <w:t>area</w:t>
            </w:r>
            <w:proofErr w:type="spellEnd"/>
          </w:p>
        </w:tc>
        <w:tc>
          <w:tcPr>
            <w:tcW w:w="817" w:type="pct"/>
            <w:shd w:val="clear" w:color="auto" w:fill="auto"/>
          </w:tcPr>
          <w:p w14:paraId="353CD8C9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</w:t>
            </w:r>
            <w:r>
              <w:t>0)</w:t>
            </w:r>
          </w:p>
        </w:tc>
        <w:tc>
          <w:tcPr>
            <w:tcW w:w="332" w:type="pct"/>
            <w:shd w:val="clear" w:color="auto" w:fill="auto"/>
          </w:tcPr>
          <w:p w14:paraId="7A556B03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527" w:type="pct"/>
            <w:shd w:val="clear" w:color="auto" w:fill="auto"/>
          </w:tcPr>
          <w:p w14:paraId="39F743AF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464" w:type="pct"/>
            <w:shd w:val="clear" w:color="auto" w:fill="auto"/>
          </w:tcPr>
          <w:p w14:paraId="5DEC5223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4E17E015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5FB69DF9" w14:textId="77777777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6AAB53AD" w14:textId="77777777" w:rsidTr="00E3301C">
        <w:tc>
          <w:tcPr>
            <w:tcW w:w="5000" w:type="pct"/>
            <w:shd w:val="clear" w:color="auto" w:fill="auto"/>
          </w:tcPr>
          <w:p w14:paraId="7BD741AE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创建表：区域</w:t>
            </w:r>
          </w:p>
          <w:p w14:paraId="0BFFA374" w14:textId="77777777" w:rsidR="00EE20AF" w:rsidRDefault="00EE20AF" w:rsidP="00E3301C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3.area</w:t>
            </w:r>
            <w:proofErr w:type="gramEnd"/>
          </w:p>
          <w:p w14:paraId="692E5AB3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325A82C2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 xml:space="preserve">2) default </w:t>
            </w:r>
            <w:proofErr w:type="spellStart"/>
            <w:r>
              <w:t>nextval</w:t>
            </w:r>
            <w:proofErr w:type="spellEnd"/>
            <w:r>
              <w:t>('</w:t>
            </w:r>
            <w:proofErr w:type="spellStart"/>
            <w:r>
              <w:t>seq_id_area</w:t>
            </w:r>
            <w:proofErr w:type="spellEnd"/>
            <w:r>
              <w:t>') not null ,</w:t>
            </w:r>
          </w:p>
          <w:p w14:paraId="55571E5F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name_area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10) not null ,</w:t>
            </w:r>
          </w:p>
          <w:p w14:paraId="0A3510CF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add_area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30D29710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id_area</w:t>
            </w:r>
            <w:proofErr w:type="spellEnd"/>
            <w:r>
              <w:t>)</w:t>
            </w:r>
          </w:p>
          <w:p w14:paraId="19FA0DB1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28EC00B7" w14:textId="77777777" w:rsidR="00EE20AF" w:rsidRDefault="00EE20AF" w:rsidP="00E3301C">
            <w:pPr>
              <w:pStyle w:val="a7"/>
              <w:ind w:firstLineChars="0" w:firstLine="0"/>
            </w:pPr>
            <w:r>
              <w:t>;</w:t>
            </w:r>
          </w:p>
          <w:p w14:paraId="00E435EA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u_2_1_1_3.area is '</w:t>
            </w:r>
            <w:r>
              <w:rPr>
                <w:rFonts w:hint="eastAsia"/>
              </w:rPr>
              <w:t>区域</w:t>
            </w:r>
            <w:r>
              <w:rPr>
                <w:rFonts w:hint="eastAsia"/>
              </w:rPr>
              <w:t>';</w:t>
            </w:r>
          </w:p>
          <w:p w14:paraId="4DF505C8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comment on column </w:t>
            </w:r>
            <w:r>
              <w:rPr>
                <w:rFonts w:hint="eastAsia"/>
              </w:rPr>
              <w:t>u_2_1_1_3.area.id_area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4BEBB734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u_2_1_1_3.area.name_area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2CE01A43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u_2_1_1_3.area.add_area is '</w:t>
            </w:r>
            <w:r>
              <w:rPr>
                <w:rFonts w:hint="eastAsia"/>
              </w:rPr>
              <w:t>区域位置</w:t>
            </w:r>
            <w:r>
              <w:rPr>
                <w:rFonts w:hint="eastAsia"/>
              </w:rPr>
              <w:t>';</w:t>
            </w:r>
          </w:p>
          <w:p w14:paraId="2C5C440C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49B61373" w14:textId="77777777" w:rsidR="00EE20AF" w:rsidRPr="00850953" w:rsidRDefault="00EE20AF" w:rsidP="00EE20AF"/>
    <w:p w14:paraId="6915096D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公司</w:t>
      </w:r>
    </w:p>
    <w:p w14:paraId="671794F4" w14:textId="77777777" w:rsidR="00EE20AF" w:rsidRPr="00FB1786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DF4DB6">
        <w:rPr>
          <w:rFonts w:hint="eastAsia"/>
        </w:rPr>
        <w:t>company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id_company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2"/>
        <w:gridCol w:w="1561"/>
        <w:gridCol w:w="1701"/>
        <w:gridCol w:w="709"/>
        <w:gridCol w:w="850"/>
        <w:gridCol w:w="850"/>
        <w:gridCol w:w="2777"/>
      </w:tblGrid>
      <w:tr w:rsidR="00EE20AF" w14:paraId="07C62D10" w14:textId="77777777" w:rsidTr="00E3301C">
        <w:tc>
          <w:tcPr>
            <w:tcW w:w="347" w:type="pct"/>
            <w:shd w:val="clear" w:color="auto" w:fill="D9D9D9"/>
          </w:tcPr>
          <w:p w14:paraId="0EBA463C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8" w:type="pct"/>
            <w:shd w:val="clear" w:color="auto" w:fill="D9D9D9"/>
          </w:tcPr>
          <w:p w14:paraId="1B252D5D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30" w:type="pct"/>
            <w:shd w:val="clear" w:color="auto" w:fill="D9D9D9"/>
          </w:tcPr>
          <w:p w14:paraId="7C49F9C9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3D008C48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59126E29" w14:textId="77777777" w:rsidR="00EE20AF" w:rsidRDefault="00EE20AF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33190A17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98" w:type="pct"/>
            <w:shd w:val="clear" w:color="auto" w:fill="D9D9D9"/>
          </w:tcPr>
          <w:p w14:paraId="62A4DD1C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69C36352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E20AF" w14:paraId="0C2B419D" w14:textId="77777777" w:rsidTr="00E3301C">
        <w:tc>
          <w:tcPr>
            <w:tcW w:w="347" w:type="pct"/>
            <w:shd w:val="clear" w:color="auto" w:fill="auto"/>
          </w:tcPr>
          <w:p w14:paraId="58BB8458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2CD11363" w14:textId="77777777" w:rsidR="00EE20AF" w:rsidRDefault="00EE20AF" w:rsidP="00E3301C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公司编号</w:t>
            </w:r>
          </w:p>
        </w:tc>
        <w:tc>
          <w:tcPr>
            <w:tcW w:w="730" w:type="pct"/>
            <w:shd w:val="clear" w:color="auto" w:fill="auto"/>
          </w:tcPr>
          <w:p w14:paraId="6BE19A9F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48F5C7E9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332" w:type="pct"/>
            <w:shd w:val="clear" w:color="auto" w:fill="auto"/>
          </w:tcPr>
          <w:p w14:paraId="1803231E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4B66F7D6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483EA096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25A37E26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 w:rsidRPr="00DF4DB6">
              <w:rPr>
                <w:rFonts w:hint="eastAsia"/>
              </w:rPr>
              <w:t>company</w:t>
            </w:r>
            <w:proofErr w:type="spellEnd"/>
          </w:p>
        </w:tc>
      </w:tr>
      <w:tr w:rsidR="00EE20AF" w14:paraId="573A4CDC" w14:textId="77777777" w:rsidTr="00E3301C">
        <w:tc>
          <w:tcPr>
            <w:tcW w:w="347" w:type="pct"/>
            <w:shd w:val="clear" w:color="auto" w:fill="auto"/>
          </w:tcPr>
          <w:p w14:paraId="7280D449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535CF3D2" w14:textId="77777777" w:rsidR="00EE20AF" w:rsidRDefault="00EE20AF" w:rsidP="00E3301C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公司名称</w:t>
            </w:r>
          </w:p>
        </w:tc>
        <w:tc>
          <w:tcPr>
            <w:tcW w:w="730" w:type="pct"/>
            <w:shd w:val="clear" w:color="auto" w:fill="auto"/>
          </w:tcPr>
          <w:p w14:paraId="3002B082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723A304F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332" w:type="pct"/>
            <w:shd w:val="clear" w:color="auto" w:fill="auto"/>
          </w:tcPr>
          <w:p w14:paraId="3D5C32AC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510C096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3EB8F4A3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588DE941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4A76A595" w14:textId="77777777" w:rsidTr="00E3301C">
        <w:tc>
          <w:tcPr>
            <w:tcW w:w="347" w:type="pct"/>
            <w:shd w:val="clear" w:color="auto" w:fill="auto"/>
          </w:tcPr>
          <w:p w14:paraId="72A3837D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05F83E03" w14:textId="77777777" w:rsidR="00EE20AF" w:rsidRDefault="00EE20AF" w:rsidP="00E3301C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公司地址</w:t>
            </w:r>
          </w:p>
        </w:tc>
        <w:tc>
          <w:tcPr>
            <w:tcW w:w="730" w:type="pct"/>
            <w:shd w:val="clear" w:color="auto" w:fill="auto"/>
          </w:tcPr>
          <w:p w14:paraId="1F6FA646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add_company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194A9337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32" w:type="pct"/>
            <w:shd w:val="clear" w:color="auto" w:fill="auto"/>
          </w:tcPr>
          <w:p w14:paraId="5CFE58E8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4A59167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7EC7DD14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54793F1A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15110F3E" w14:textId="77777777" w:rsidTr="00E3301C">
        <w:tc>
          <w:tcPr>
            <w:tcW w:w="347" w:type="pct"/>
            <w:shd w:val="clear" w:color="auto" w:fill="auto"/>
          </w:tcPr>
          <w:p w14:paraId="44BB1680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8" w:type="pct"/>
            <w:shd w:val="clear" w:color="auto" w:fill="auto"/>
          </w:tcPr>
          <w:p w14:paraId="585B1061" w14:textId="77777777" w:rsidR="00EE20AF" w:rsidRPr="00DF4DB6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公司联系方式</w:t>
            </w:r>
          </w:p>
        </w:tc>
        <w:tc>
          <w:tcPr>
            <w:tcW w:w="730" w:type="pct"/>
            <w:shd w:val="clear" w:color="auto" w:fill="auto"/>
          </w:tcPr>
          <w:p w14:paraId="389037F3" w14:textId="77777777" w:rsidR="00EE20AF" w:rsidRPr="00DF4DB6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tel_company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0FBF2F89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32" w:type="pct"/>
            <w:shd w:val="clear" w:color="auto" w:fill="auto"/>
          </w:tcPr>
          <w:p w14:paraId="348F4E79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8C2382B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98" w:type="pct"/>
            <w:shd w:val="clear" w:color="auto" w:fill="auto"/>
          </w:tcPr>
          <w:p w14:paraId="4DF1BD03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4DECEB70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4A82720C" w14:textId="77777777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46037E3E" w14:textId="77777777" w:rsidTr="00E3301C">
        <w:tc>
          <w:tcPr>
            <w:tcW w:w="5000" w:type="pct"/>
            <w:shd w:val="clear" w:color="auto" w:fill="auto"/>
          </w:tcPr>
          <w:p w14:paraId="095E1CDD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创建表：公司</w:t>
            </w:r>
          </w:p>
          <w:p w14:paraId="7A861057" w14:textId="77777777" w:rsidR="00EE20AF" w:rsidRDefault="00EE20AF" w:rsidP="00E3301C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3.company</w:t>
            </w:r>
            <w:proofErr w:type="gramEnd"/>
          </w:p>
          <w:p w14:paraId="042DD371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6D155703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id_company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 xml:space="preserve">2) default </w:t>
            </w:r>
            <w:proofErr w:type="spellStart"/>
            <w:r>
              <w:t>nextval</w:t>
            </w:r>
            <w:proofErr w:type="spellEnd"/>
            <w:r>
              <w:t>('</w:t>
            </w:r>
            <w:proofErr w:type="spellStart"/>
            <w:r>
              <w:t>seq_id_company</w:t>
            </w:r>
            <w:proofErr w:type="spellEnd"/>
            <w:r>
              <w:t>') not null ,</w:t>
            </w:r>
          </w:p>
          <w:p w14:paraId="66B7FA6F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name_company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10) not null ,</w:t>
            </w:r>
          </w:p>
          <w:p w14:paraId="3B0F6757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add_company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100) not null ,</w:t>
            </w:r>
          </w:p>
          <w:p w14:paraId="58FC477A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tel_company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614EE91D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id_company</w:t>
            </w:r>
            <w:proofErr w:type="spellEnd"/>
            <w:r>
              <w:t>)</w:t>
            </w:r>
          </w:p>
          <w:p w14:paraId="2B51D68D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7DA0B0F7" w14:textId="77777777" w:rsidR="00EE20AF" w:rsidRDefault="00EE20AF" w:rsidP="00E3301C">
            <w:pPr>
              <w:pStyle w:val="a7"/>
              <w:ind w:firstLineChars="0" w:firstLine="0"/>
            </w:pPr>
            <w:r>
              <w:t>;</w:t>
            </w:r>
          </w:p>
          <w:p w14:paraId="18B1FA74" w14:textId="77777777" w:rsidR="00EE20AF" w:rsidRDefault="00EE20AF" w:rsidP="00E3301C">
            <w:pPr>
              <w:pStyle w:val="a7"/>
              <w:ind w:firstLineChars="0" w:firstLine="0"/>
            </w:pPr>
            <w:r>
              <w:t>comm</w:t>
            </w:r>
            <w:r>
              <w:rPr>
                <w:rFonts w:hint="eastAsia"/>
              </w:rPr>
              <w:t>ent on table u_2_1_1_3.company is '</w:t>
            </w:r>
            <w:r>
              <w:rPr>
                <w:rFonts w:hint="eastAsia"/>
              </w:rPr>
              <w:t>公司</w:t>
            </w:r>
            <w:r>
              <w:rPr>
                <w:rFonts w:hint="eastAsia"/>
              </w:rPr>
              <w:t>';</w:t>
            </w:r>
          </w:p>
          <w:p w14:paraId="7EE1FE64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u_2_1_1_3.company.id_company is '</w:t>
            </w:r>
            <w:r>
              <w:rPr>
                <w:rFonts w:hint="eastAsia"/>
              </w:rPr>
              <w:t>公司编号</w:t>
            </w:r>
            <w:r>
              <w:rPr>
                <w:rFonts w:hint="eastAsia"/>
              </w:rPr>
              <w:t>';</w:t>
            </w:r>
          </w:p>
          <w:p w14:paraId="3EE942C1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u_2_1_1_3.company.name_company is '</w:t>
            </w:r>
            <w:r>
              <w:rPr>
                <w:rFonts w:hint="eastAsia"/>
              </w:rPr>
              <w:t>公司名称</w:t>
            </w:r>
            <w:r>
              <w:rPr>
                <w:rFonts w:hint="eastAsia"/>
              </w:rPr>
              <w:t>';</w:t>
            </w:r>
          </w:p>
          <w:p w14:paraId="15B2CCD8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u_2_1_1_3.company.add_company is '</w:t>
            </w:r>
            <w:r>
              <w:rPr>
                <w:rFonts w:hint="eastAsia"/>
              </w:rPr>
              <w:t>公司地址</w:t>
            </w:r>
            <w:r>
              <w:rPr>
                <w:rFonts w:hint="eastAsia"/>
              </w:rPr>
              <w:t>';</w:t>
            </w:r>
          </w:p>
          <w:p w14:paraId="07692F12" w14:textId="77777777" w:rsidR="00EE20AF" w:rsidRDefault="00EE20AF" w:rsidP="00E3301C">
            <w:pPr>
              <w:pStyle w:val="a7"/>
              <w:ind w:firstLineChars="0" w:firstLine="0"/>
            </w:pPr>
            <w:r>
              <w:t>comment on column u_2_1_1_3.company.te</w:t>
            </w:r>
            <w:r>
              <w:rPr>
                <w:rFonts w:hint="eastAsia"/>
              </w:rPr>
              <w:t>l_company is '</w:t>
            </w:r>
            <w:r>
              <w:rPr>
                <w:rFonts w:hint="eastAsia"/>
              </w:rPr>
              <w:t>公司联系方式</w:t>
            </w:r>
            <w:r>
              <w:rPr>
                <w:rFonts w:hint="eastAsia"/>
              </w:rPr>
              <w:t>';</w:t>
            </w:r>
          </w:p>
          <w:p w14:paraId="693F8CA5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0F0EE45F" w14:textId="77777777" w:rsidR="00EE20AF" w:rsidRPr="00850953" w:rsidRDefault="00EE20AF" w:rsidP="00EE20AF"/>
    <w:p w14:paraId="495BCDCE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部门</w:t>
      </w:r>
    </w:p>
    <w:p w14:paraId="61F321A3" w14:textId="77777777" w:rsidR="00EE20AF" w:rsidRPr="00FB1786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depart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</w:t>
      </w:r>
      <w:r>
        <w:t>depart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07"/>
        <w:gridCol w:w="1477"/>
        <w:gridCol w:w="2211"/>
        <w:gridCol w:w="795"/>
        <w:gridCol w:w="848"/>
        <w:gridCol w:w="709"/>
        <w:gridCol w:w="2493"/>
      </w:tblGrid>
      <w:tr w:rsidR="00EE20AF" w14:paraId="56CE6069" w14:textId="77777777" w:rsidTr="00E3301C">
        <w:tc>
          <w:tcPr>
            <w:tcW w:w="347" w:type="pct"/>
            <w:shd w:val="clear" w:color="auto" w:fill="D9D9D9"/>
          </w:tcPr>
          <w:p w14:paraId="475E6732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8" w:type="pct"/>
            <w:shd w:val="clear" w:color="auto" w:fill="D9D9D9"/>
          </w:tcPr>
          <w:p w14:paraId="0BA9C21C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91" w:type="pct"/>
            <w:shd w:val="clear" w:color="auto" w:fill="D9D9D9"/>
          </w:tcPr>
          <w:p w14:paraId="0A885097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35" w:type="pct"/>
            <w:shd w:val="clear" w:color="auto" w:fill="D9D9D9"/>
          </w:tcPr>
          <w:p w14:paraId="2A886EF9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72" w:type="pct"/>
            <w:shd w:val="clear" w:color="auto" w:fill="D9D9D9"/>
          </w:tcPr>
          <w:p w14:paraId="4F161030" w14:textId="77777777" w:rsidR="00EE20AF" w:rsidRDefault="00EE20AF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7" w:type="pct"/>
            <w:shd w:val="clear" w:color="auto" w:fill="D9D9D9"/>
          </w:tcPr>
          <w:p w14:paraId="1C77D117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3B9D160E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167" w:type="pct"/>
            <w:shd w:val="clear" w:color="auto" w:fill="D9D9D9"/>
          </w:tcPr>
          <w:p w14:paraId="1463E17E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E20AF" w14:paraId="03B873C8" w14:textId="77777777" w:rsidTr="00E3301C">
        <w:tc>
          <w:tcPr>
            <w:tcW w:w="347" w:type="pct"/>
            <w:shd w:val="clear" w:color="auto" w:fill="auto"/>
          </w:tcPr>
          <w:p w14:paraId="46557A7B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8" w:type="pct"/>
            <w:shd w:val="clear" w:color="auto" w:fill="auto"/>
          </w:tcPr>
          <w:p w14:paraId="58488E75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91" w:type="pct"/>
            <w:shd w:val="clear" w:color="auto" w:fill="auto"/>
          </w:tcPr>
          <w:p w14:paraId="728E0D2C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1035" w:type="pct"/>
            <w:shd w:val="clear" w:color="auto" w:fill="auto"/>
          </w:tcPr>
          <w:p w14:paraId="4E9C35B0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372" w:type="pct"/>
            <w:shd w:val="clear" w:color="auto" w:fill="auto"/>
          </w:tcPr>
          <w:p w14:paraId="59C47F92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7" w:type="pct"/>
            <w:shd w:val="clear" w:color="auto" w:fill="auto"/>
          </w:tcPr>
          <w:p w14:paraId="625EEDB0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ED1571F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70082676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</w:t>
            </w:r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</w:tr>
      <w:tr w:rsidR="00EE20AF" w14:paraId="72A4D12E" w14:textId="77777777" w:rsidTr="00E3301C">
        <w:tc>
          <w:tcPr>
            <w:tcW w:w="347" w:type="pct"/>
            <w:shd w:val="clear" w:color="auto" w:fill="auto"/>
          </w:tcPr>
          <w:p w14:paraId="563E7D52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8" w:type="pct"/>
            <w:shd w:val="clear" w:color="auto" w:fill="auto"/>
          </w:tcPr>
          <w:p w14:paraId="365A9F70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名称</w:t>
            </w:r>
          </w:p>
        </w:tc>
        <w:tc>
          <w:tcPr>
            <w:tcW w:w="691" w:type="pct"/>
            <w:shd w:val="clear" w:color="auto" w:fill="auto"/>
          </w:tcPr>
          <w:p w14:paraId="4DA34DB3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depart</w:t>
            </w:r>
            <w:proofErr w:type="spellEnd"/>
          </w:p>
        </w:tc>
        <w:tc>
          <w:tcPr>
            <w:tcW w:w="1035" w:type="pct"/>
            <w:shd w:val="clear" w:color="auto" w:fill="auto"/>
          </w:tcPr>
          <w:p w14:paraId="0CE8A6D8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72" w:type="pct"/>
            <w:shd w:val="clear" w:color="auto" w:fill="auto"/>
          </w:tcPr>
          <w:p w14:paraId="545565A3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7" w:type="pct"/>
            <w:shd w:val="clear" w:color="auto" w:fill="auto"/>
          </w:tcPr>
          <w:p w14:paraId="6B290EC1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127FB93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15EAFAD1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70FA0B6E" w14:textId="77777777" w:rsidTr="00E3301C">
        <w:tc>
          <w:tcPr>
            <w:tcW w:w="347" w:type="pct"/>
            <w:shd w:val="clear" w:color="auto" w:fill="auto"/>
          </w:tcPr>
          <w:p w14:paraId="37F9C6D3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8" w:type="pct"/>
            <w:shd w:val="clear" w:color="auto" w:fill="auto"/>
          </w:tcPr>
          <w:p w14:paraId="044D62E6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公司编号</w:t>
            </w:r>
          </w:p>
        </w:tc>
        <w:tc>
          <w:tcPr>
            <w:tcW w:w="691" w:type="pct"/>
            <w:shd w:val="clear" w:color="auto" w:fill="auto"/>
          </w:tcPr>
          <w:p w14:paraId="27D7C7A8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1035" w:type="pct"/>
            <w:shd w:val="clear" w:color="auto" w:fill="auto"/>
          </w:tcPr>
          <w:p w14:paraId="1C13310E" w14:textId="77777777" w:rsidR="00EE20AF" w:rsidRDefault="00EE20AF" w:rsidP="00E3301C">
            <w:pPr>
              <w:pStyle w:val="a7"/>
              <w:ind w:firstLineChars="0" w:firstLine="0"/>
            </w:pPr>
            <w:r w:rsidRPr="00DF4DB6">
              <w:t>company</w:t>
            </w:r>
            <w:r>
              <w:t>(</w:t>
            </w:r>
            <w:proofErr w:type="spellStart"/>
            <w:r w:rsidRPr="00DF4DB6">
              <w:t>id_company</w:t>
            </w:r>
            <w:proofErr w:type="spellEnd"/>
            <w:r>
              <w:t>)</w:t>
            </w:r>
          </w:p>
        </w:tc>
        <w:tc>
          <w:tcPr>
            <w:tcW w:w="372" w:type="pct"/>
            <w:shd w:val="clear" w:color="auto" w:fill="auto"/>
          </w:tcPr>
          <w:p w14:paraId="274DA255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7" w:type="pct"/>
            <w:shd w:val="clear" w:color="auto" w:fill="auto"/>
          </w:tcPr>
          <w:p w14:paraId="68594BDA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44BFD425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167" w:type="pct"/>
            <w:shd w:val="clear" w:color="auto" w:fill="auto"/>
          </w:tcPr>
          <w:p w14:paraId="0E3A6324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4395735F" w14:textId="77777777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4457E4AE" w14:textId="77777777" w:rsidTr="00E3301C">
        <w:tc>
          <w:tcPr>
            <w:tcW w:w="5000" w:type="pct"/>
            <w:shd w:val="clear" w:color="auto" w:fill="auto"/>
          </w:tcPr>
          <w:p w14:paraId="5777D974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创建表：部门</w:t>
            </w:r>
          </w:p>
          <w:p w14:paraId="2BDE1E18" w14:textId="77777777" w:rsidR="00EE20AF" w:rsidRDefault="00EE20AF" w:rsidP="00E3301C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3.depart</w:t>
            </w:r>
            <w:proofErr w:type="gramEnd"/>
          </w:p>
          <w:p w14:paraId="0335483A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2E2093D1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id_depart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 xml:space="preserve">2) default </w:t>
            </w:r>
            <w:proofErr w:type="spellStart"/>
            <w:r>
              <w:t>nextval</w:t>
            </w:r>
            <w:proofErr w:type="spellEnd"/>
            <w:r>
              <w:t>('</w:t>
            </w:r>
            <w:proofErr w:type="spellStart"/>
            <w:r>
              <w:t>seq_id_depart</w:t>
            </w:r>
            <w:proofErr w:type="spellEnd"/>
            <w:r>
              <w:t>') not null ,</w:t>
            </w:r>
          </w:p>
          <w:p w14:paraId="32D37BFD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name_depart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76487931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id_company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u_2_1_1_3.company(</w:t>
            </w:r>
            <w:proofErr w:type="spellStart"/>
            <w:r>
              <w:t>id_company</w:t>
            </w:r>
            <w:proofErr w:type="spellEnd"/>
            <w:r>
              <w:t>) not null ,</w:t>
            </w:r>
          </w:p>
          <w:p w14:paraId="555E364D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id_depart</w:t>
            </w:r>
            <w:proofErr w:type="spellEnd"/>
            <w:r>
              <w:t>)</w:t>
            </w:r>
          </w:p>
          <w:p w14:paraId="1A55F839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6F206AC9" w14:textId="77777777" w:rsidR="00EE20AF" w:rsidRDefault="00EE20AF" w:rsidP="00E3301C">
            <w:pPr>
              <w:pStyle w:val="a7"/>
              <w:ind w:firstLineChars="0" w:firstLine="0"/>
            </w:pPr>
            <w:r>
              <w:t>;</w:t>
            </w:r>
          </w:p>
          <w:p w14:paraId="49AD972E" w14:textId="77777777" w:rsidR="00EE20AF" w:rsidRDefault="00EE20AF" w:rsidP="00E3301C">
            <w:pPr>
              <w:pStyle w:val="a7"/>
              <w:ind w:firstLineChars="0" w:firstLine="0"/>
            </w:pPr>
            <w:r>
              <w:t>comment on</w:t>
            </w:r>
            <w:r>
              <w:rPr>
                <w:rFonts w:hint="eastAsia"/>
              </w:rPr>
              <w:t xml:space="preserve"> table u_2_1_1_3.depart is '</w:t>
            </w:r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';</w:t>
            </w:r>
          </w:p>
          <w:p w14:paraId="238DAAC9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u_2_1_1_3.depart.id_depart is '</w:t>
            </w:r>
            <w:r>
              <w:rPr>
                <w:rFonts w:hint="eastAsia"/>
              </w:rPr>
              <w:t>部门编号</w:t>
            </w:r>
            <w:r>
              <w:rPr>
                <w:rFonts w:hint="eastAsia"/>
              </w:rPr>
              <w:t>';</w:t>
            </w:r>
          </w:p>
          <w:p w14:paraId="0CDDAA27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u_2_1_1_3.depart.name_depart is '</w:t>
            </w:r>
            <w:r>
              <w:rPr>
                <w:rFonts w:hint="eastAsia"/>
              </w:rPr>
              <w:t>部门名称</w:t>
            </w:r>
            <w:r>
              <w:rPr>
                <w:rFonts w:hint="eastAsia"/>
              </w:rPr>
              <w:t>';</w:t>
            </w:r>
          </w:p>
          <w:p w14:paraId="2ED5586F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u_2_1_1_3.depart.id_company is '</w:t>
            </w:r>
            <w:r>
              <w:rPr>
                <w:rFonts w:hint="eastAsia"/>
              </w:rPr>
              <w:t>公司编号</w:t>
            </w:r>
            <w:r>
              <w:rPr>
                <w:rFonts w:hint="eastAsia"/>
              </w:rPr>
              <w:t>';</w:t>
            </w:r>
          </w:p>
          <w:p w14:paraId="49AE71FD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7AECC505" w14:textId="77777777" w:rsidR="00EE20AF" w:rsidRPr="00850953" w:rsidRDefault="00EE20AF" w:rsidP="00EE20AF"/>
    <w:p w14:paraId="684F3A8A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出版社</w:t>
      </w:r>
    </w:p>
    <w:p w14:paraId="4285A55C" w14:textId="77777777" w:rsidR="00EE20AF" w:rsidRPr="00FB1786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4639DD">
        <w:t xml:space="preserve"> </w:t>
      </w:r>
      <w:r w:rsidRPr="00DB37AF">
        <w:t>publisher</w:t>
      </w:r>
      <w:r>
        <w:rPr>
          <w:rFonts w:hint="eastAsia"/>
        </w:rPr>
        <w:t>（</w:t>
      </w:r>
      <w:r w:rsidRPr="00DF4DB6">
        <w:rPr>
          <w:rFonts w:hint="eastAsia"/>
        </w:rPr>
        <w:t>id_</w:t>
      </w:r>
      <w:r w:rsidRPr="00DB37AF">
        <w:t xml:space="preserve"> publisher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08"/>
        <w:gridCol w:w="1786"/>
        <w:gridCol w:w="1701"/>
        <w:gridCol w:w="709"/>
        <w:gridCol w:w="850"/>
        <w:gridCol w:w="709"/>
        <w:gridCol w:w="2777"/>
      </w:tblGrid>
      <w:tr w:rsidR="00EE20AF" w14:paraId="3F012D69" w14:textId="77777777" w:rsidTr="00E3301C">
        <w:tc>
          <w:tcPr>
            <w:tcW w:w="347" w:type="pct"/>
            <w:shd w:val="clear" w:color="auto" w:fill="D9D9D9"/>
          </w:tcPr>
          <w:p w14:paraId="1C25A379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9" w:type="pct"/>
            <w:shd w:val="clear" w:color="auto" w:fill="D9D9D9"/>
          </w:tcPr>
          <w:p w14:paraId="6AFD25C2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36" w:type="pct"/>
            <w:shd w:val="clear" w:color="auto" w:fill="D9D9D9"/>
          </w:tcPr>
          <w:p w14:paraId="0C9E644A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337A1212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6D14164D" w14:textId="77777777" w:rsidR="00EE20AF" w:rsidRDefault="00EE20AF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36A8790A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78385237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23B7032A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E20AF" w14:paraId="71F1F7C6" w14:textId="77777777" w:rsidTr="00E3301C">
        <w:tc>
          <w:tcPr>
            <w:tcW w:w="347" w:type="pct"/>
            <w:shd w:val="clear" w:color="auto" w:fill="auto"/>
          </w:tcPr>
          <w:p w14:paraId="2B37F61A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1CE91EEF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836" w:type="pct"/>
            <w:shd w:val="clear" w:color="auto" w:fill="auto"/>
          </w:tcPr>
          <w:p w14:paraId="36548859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63FF89C8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5)</w:t>
            </w:r>
          </w:p>
        </w:tc>
        <w:tc>
          <w:tcPr>
            <w:tcW w:w="332" w:type="pct"/>
            <w:shd w:val="clear" w:color="auto" w:fill="auto"/>
          </w:tcPr>
          <w:p w14:paraId="5D55BA7C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CE0186A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C156D86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5D17B7C5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48AD0508" w14:textId="77777777" w:rsidTr="00E3301C">
        <w:tc>
          <w:tcPr>
            <w:tcW w:w="347" w:type="pct"/>
            <w:shd w:val="clear" w:color="auto" w:fill="auto"/>
          </w:tcPr>
          <w:p w14:paraId="6ABB66C1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3261F5D2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出版社名称</w:t>
            </w:r>
          </w:p>
        </w:tc>
        <w:tc>
          <w:tcPr>
            <w:tcW w:w="836" w:type="pct"/>
            <w:shd w:val="clear" w:color="auto" w:fill="auto"/>
          </w:tcPr>
          <w:p w14:paraId="73204EDB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</w:t>
            </w:r>
            <w:r>
              <w:rPr>
                <w:rFonts w:hint="eastAsia"/>
              </w:rPr>
              <w:t>e</w:t>
            </w:r>
            <w:r w:rsidRPr="00DF4DB6">
              <w:rPr>
                <w:rFonts w:hint="eastAsia"/>
              </w:rPr>
              <w:t>_</w:t>
            </w:r>
            <w:r w:rsidRPr="00DB37AF">
              <w:t>publisher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397E1208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332" w:type="pct"/>
            <w:shd w:val="clear" w:color="auto" w:fill="auto"/>
          </w:tcPr>
          <w:p w14:paraId="34869B18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AF8A78F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040E980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754A9117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5534CB00" w14:textId="77777777" w:rsidTr="00E3301C">
        <w:tc>
          <w:tcPr>
            <w:tcW w:w="347" w:type="pct"/>
            <w:shd w:val="clear" w:color="auto" w:fill="auto"/>
          </w:tcPr>
          <w:p w14:paraId="30A6F07B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9" w:type="pct"/>
            <w:shd w:val="clear" w:color="auto" w:fill="auto"/>
          </w:tcPr>
          <w:p w14:paraId="0F6459BB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出版社地址</w:t>
            </w:r>
          </w:p>
        </w:tc>
        <w:tc>
          <w:tcPr>
            <w:tcW w:w="836" w:type="pct"/>
            <w:shd w:val="clear" w:color="auto" w:fill="auto"/>
          </w:tcPr>
          <w:p w14:paraId="17D31382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7032BE">
              <w:t>adress</w:t>
            </w:r>
            <w:r w:rsidRPr="00DF4DB6">
              <w:rPr>
                <w:rFonts w:hint="eastAsia"/>
              </w:rPr>
              <w:t>_</w:t>
            </w:r>
            <w:r w:rsidRPr="00DB37AF">
              <w:t>publisher</w:t>
            </w:r>
            <w:proofErr w:type="spellEnd"/>
          </w:p>
        </w:tc>
        <w:tc>
          <w:tcPr>
            <w:tcW w:w="796" w:type="pct"/>
            <w:shd w:val="clear" w:color="auto" w:fill="auto"/>
          </w:tcPr>
          <w:p w14:paraId="17A01B06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10</w:t>
            </w:r>
            <w:r>
              <w:rPr>
                <w:rFonts w:hint="eastAsia"/>
              </w:rPr>
              <w:t>0</w:t>
            </w:r>
            <w:r>
              <w:t>)</w:t>
            </w:r>
          </w:p>
        </w:tc>
        <w:tc>
          <w:tcPr>
            <w:tcW w:w="332" w:type="pct"/>
            <w:shd w:val="clear" w:color="auto" w:fill="auto"/>
          </w:tcPr>
          <w:p w14:paraId="743982E1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5D5ED970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1AC88684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19DD2DDA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655CB1CA" w14:textId="77777777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45A321E4" w14:textId="77777777" w:rsidTr="00E3301C">
        <w:tc>
          <w:tcPr>
            <w:tcW w:w="5000" w:type="pct"/>
            <w:shd w:val="clear" w:color="auto" w:fill="auto"/>
          </w:tcPr>
          <w:p w14:paraId="301D76B7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创建表：出版社</w:t>
            </w:r>
          </w:p>
          <w:p w14:paraId="75600645" w14:textId="77777777" w:rsidR="00EE20AF" w:rsidRDefault="00EE20AF" w:rsidP="00E3301C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3.publisher</w:t>
            </w:r>
            <w:proofErr w:type="gramEnd"/>
          </w:p>
          <w:p w14:paraId="7FDD8351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7003BD2C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id_publisher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5) not null ,</w:t>
            </w:r>
          </w:p>
          <w:p w14:paraId="5A7D3FD6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name_publisher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10) not null ,</w:t>
            </w:r>
          </w:p>
          <w:p w14:paraId="1206E284" w14:textId="77777777" w:rsidR="00EE20AF" w:rsidRDefault="00EE20AF" w:rsidP="00E3301C">
            <w:pPr>
              <w:pStyle w:val="a7"/>
              <w:ind w:firstLineChars="0" w:firstLine="0"/>
            </w:pPr>
            <w:r>
              <w:lastRenderedPageBreak/>
              <w:tab/>
            </w:r>
            <w:proofErr w:type="spellStart"/>
            <w:r>
              <w:t>adress_publisher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100) not null ,</w:t>
            </w:r>
          </w:p>
          <w:p w14:paraId="2D2C9967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gramEnd"/>
            <w:r>
              <w:t>id_ publisher)</w:t>
            </w:r>
          </w:p>
          <w:p w14:paraId="2305C7C8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2FCE0273" w14:textId="77777777" w:rsidR="00EE20AF" w:rsidRDefault="00EE20AF" w:rsidP="00E3301C">
            <w:pPr>
              <w:pStyle w:val="a7"/>
              <w:ind w:firstLineChars="0" w:firstLine="0"/>
            </w:pPr>
            <w:r>
              <w:t>;</w:t>
            </w:r>
          </w:p>
          <w:p w14:paraId="0D40B180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u_2_1_1_3.publisher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05E62610" w14:textId="77777777" w:rsidR="00EE20AF" w:rsidRDefault="00EE20AF" w:rsidP="00E3301C">
            <w:pPr>
              <w:pStyle w:val="a7"/>
              <w:ind w:firstLineChars="0" w:firstLine="0"/>
            </w:pPr>
            <w:r>
              <w:t>comment on c</w:t>
            </w:r>
            <w:r>
              <w:rPr>
                <w:rFonts w:hint="eastAsia"/>
              </w:rPr>
              <w:t>olumn u_2_1_1_3.publisher.id_publisher is 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';</w:t>
            </w:r>
          </w:p>
          <w:p w14:paraId="694EEDE1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u_2_1_1_3.publisher.name_publisher is '</w:t>
            </w:r>
            <w:r>
              <w:rPr>
                <w:rFonts w:hint="eastAsia"/>
              </w:rPr>
              <w:t>出版社名称</w:t>
            </w:r>
            <w:r>
              <w:rPr>
                <w:rFonts w:hint="eastAsia"/>
              </w:rPr>
              <w:t>';</w:t>
            </w:r>
          </w:p>
          <w:p w14:paraId="1408C82D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u_2_1_1_3.publisher.adress_publisher is '</w:t>
            </w:r>
            <w:r>
              <w:rPr>
                <w:rFonts w:hint="eastAsia"/>
              </w:rPr>
              <w:t>出版社地址</w:t>
            </w:r>
            <w:r>
              <w:rPr>
                <w:rFonts w:hint="eastAsia"/>
              </w:rPr>
              <w:t>';</w:t>
            </w:r>
          </w:p>
          <w:p w14:paraId="2FF42E5B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1E57F096" w14:textId="77777777" w:rsidR="00EE20AF" w:rsidRPr="00850953" w:rsidRDefault="00EE20AF" w:rsidP="00EE20AF"/>
    <w:p w14:paraId="2EB56C48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买家</w:t>
      </w:r>
    </w:p>
    <w:p w14:paraId="0107CC12" w14:textId="1C218AC7" w:rsidR="00EE20AF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4639DD">
        <w:t xml:space="preserve"> </w:t>
      </w:r>
      <w:r>
        <w:t>b</w:t>
      </w:r>
      <w:r>
        <w:rPr>
          <w:rFonts w:hint="eastAsia"/>
        </w:rPr>
        <w:t>uyer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id_buyer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4"/>
        <w:gridCol w:w="1416"/>
        <w:gridCol w:w="1987"/>
        <w:gridCol w:w="709"/>
        <w:gridCol w:w="850"/>
        <w:gridCol w:w="709"/>
        <w:gridCol w:w="2775"/>
      </w:tblGrid>
      <w:tr w:rsidR="00811B9C" w14:paraId="57374A10" w14:textId="77777777" w:rsidTr="00602DC8">
        <w:tc>
          <w:tcPr>
            <w:tcW w:w="347" w:type="pct"/>
            <w:shd w:val="clear" w:color="auto" w:fill="D9D9D9"/>
          </w:tcPr>
          <w:p w14:paraId="1C7D351B" w14:textId="77777777" w:rsidR="00811B9C" w:rsidRDefault="00811B9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0A6B1365" w14:textId="77777777" w:rsidR="00811B9C" w:rsidRDefault="00811B9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48D3C137" w14:textId="77777777" w:rsidR="00811B9C" w:rsidRDefault="00811B9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7EA8254E" w14:textId="77777777" w:rsidR="00811B9C" w:rsidRDefault="00811B9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13AC28BC" w14:textId="77777777" w:rsidR="00811B9C" w:rsidRDefault="00811B9C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4EA37077" w14:textId="77777777" w:rsidR="00811B9C" w:rsidRDefault="00811B9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6F1E5999" w14:textId="77777777" w:rsidR="00811B9C" w:rsidRDefault="00811B9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99" w:type="pct"/>
            <w:shd w:val="clear" w:color="auto" w:fill="D9D9D9"/>
          </w:tcPr>
          <w:p w14:paraId="7A6030A6" w14:textId="77777777" w:rsidR="00811B9C" w:rsidRDefault="00811B9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11B9C" w14:paraId="718CE8EF" w14:textId="77777777" w:rsidTr="00602DC8">
        <w:tc>
          <w:tcPr>
            <w:tcW w:w="347" w:type="pct"/>
            <w:shd w:val="clear" w:color="auto" w:fill="auto"/>
          </w:tcPr>
          <w:p w14:paraId="7F212818" w14:textId="77777777" w:rsidR="00811B9C" w:rsidRDefault="00811B9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60C0A38" w14:textId="77777777" w:rsidR="00811B9C" w:rsidRDefault="00811B9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买家号</w:t>
            </w:r>
          </w:p>
        </w:tc>
        <w:tc>
          <w:tcPr>
            <w:tcW w:w="663" w:type="pct"/>
            <w:shd w:val="clear" w:color="auto" w:fill="auto"/>
          </w:tcPr>
          <w:p w14:paraId="06F0D699" w14:textId="77777777" w:rsidR="00811B9C" w:rsidRDefault="00811B9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60654D4C" w14:textId="77777777" w:rsidR="00811B9C" w:rsidRDefault="00811B9C" w:rsidP="00602DC8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2" w:type="pct"/>
            <w:shd w:val="clear" w:color="auto" w:fill="auto"/>
          </w:tcPr>
          <w:p w14:paraId="295352C6" w14:textId="77777777" w:rsidR="00811B9C" w:rsidRDefault="00811B9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C9B3A90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A228ED6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4ACE9091" w14:textId="77777777" w:rsidR="00811B9C" w:rsidRDefault="00811B9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811B9C" w14:paraId="5229C140" w14:textId="77777777" w:rsidTr="00602DC8">
        <w:tc>
          <w:tcPr>
            <w:tcW w:w="347" w:type="pct"/>
            <w:shd w:val="clear" w:color="auto" w:fill="auto"/>
          </w:tcPr>
          <w:p w14:paraId="45D105FF" w14:textId="77777777" w:rsidR="00811B9C" w:rsidRDefault="00811B9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EDFD423" w14:textId="77777777" w:rsidR="00811B9C" w:rsidRDefault="00811B9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</w:t>
            </w:r>
            <w:r>
              <w:rPr>
                <w:rFonts w:hint="eastAsia"/>
              </w:rPr>
              <w:t>昵称</w:t>
            </w:r>
          </w:p>
        </w:tc>
        <w:tc>
          <w:tcPr>
            <w:tcW w:w="663" w:type="pct"/>
            <w:shd w:val="clear" w:color="auto" w:fill="auto"/>
          </w:tcPr>
          <w:p w14:paraId="6BDA2E03" w14:textId="77777777" w:rsidR="00811B9C" w:rsidRDefault="00811B9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C240720" w14:textId="77777777" w:rsidR="00811B9C" w:rsidRDefault="00811B9C" w:rsidP="00602DC8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1</w:t>
            </w:r>
            <w:r>
              <w:t>00)</w:t>
            </w:r>
          </w:p>
        </w:tc>
        <w:tc>
          <w:tcPr>
            <w:tcW w:w="332" w:type="pct"/>
            <w:shd w:val="clear" w:color="auto" w:fill="auto"/>
          </w:tcPr>
          <w:p w14:paraId="7D322EF6" w14:textId="77777777" w:rsidR="00811B9C" w:rsidRDefault="00811B9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940997E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0E4D2FA6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4229A19C" w14:textId="77777777" w:rsidR="00811B9C" w:rsidRDefault="00811B9C" w:rsidP="00602DC8">
            <w:pPr>
              <w:pStyle w:val="a7"/>
              <w:ind w:firstLineChars="0" w:firstLine="0"/>
            </w:pPr>
          </w:p>
        </w:tc>
      </w:tr>
      <w:tr w:rsidR="00811B9C" w14:paraId="76F18D71" w14:textId="77777777" w:rsidTr="00602DC8">
        <w:tc>
          <w:tcPr>
            <w:tcW w:w="347" w:type="pct"/>
            <w:shd w:val="clear" w:color="auto" w:fill="auto"/>
          </w:tcPr>
          <w:p w14:paraId="26E79D74" w14:textId="77777777" w:rsidR="00811B9C" w:rsidRDefault="00811B9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1E901F85" w14:textId="77777777" w:rsidR="00811B9C" w:rsidRDefault="00811B9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买家密码</w:t>
            </w:r>
          </w:p>
        </w:tc>
        <w:tc>
          <w:tcPr>
            <w:tcW w:w="663" w:type="pct"/>
            <w:shd w:val="clear" w:color="auto" w:fill="auto"/>
          </w:tcPr>
          <w:p w14:paraId="1A15E385" w14:textId="77777777" w:rsidR="00811B9C" w:rsidRDefault="00811B9C" w:rsidP="00602DC8">
            <w:pPr>
              <w:pStyle w:val="a7"/>
              <w:ind w:firstLineChars="0" w:firstLine="0"/>
            </w:pPr>
            <w:proofErr w:type="spellStart"/>
            <w:r>
              <w:t>pass_buyer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54C6339E" w14:textId="77777777" w:rsidR="00811B9C" w:rsidRDefault="00811B9C" w:rsidP="00602DC8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18)</w:t>
            </w:r>
          </w:p>
        </w:tc>
        <w:tc>
          <w:tcPr>
            <w:tcW w:w="332" w:type="pct"/>
            <w:shd w:val="clear" w:color="auto" w:fill="auto"/>
          </w:tcPr>
          <w:p w14:paraId="52B7071E" w14:textId="77777777" w:rsidR="00811B9C" w:rsidRDefault="00811B9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5298F81E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1737828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55D56787" w14:textId="77777777" w:rsidR="00811B9C" w:rsidRDefault="00811B9C" w:rsidP="00602DC8">
            <w:pPr>
              <w:pStyle w:val="a7"/>
              <w:ind w:firstLineChars="0" w:firstLine="0"/>
            </w:pPr>
          </w:p>
        </w:tc>
      </w:tr>
      <w:tr w:rsidR="00811B9C" w14:paraId="05A53501" w14:textId="77777777" w:rsidTr="00602DC8">
        <w:tc>
          <w:tcPr>
            <w:tcW w:w="347" w:type="pct"/>
            <w:shd w:val="clear" w:color="auto" w:fill="auto"/>
          </w:tcPr>
          <w:p w14:paraId="2BCC1B5E" w14:textId="77777777" w:rsidR="00811B9C" w:rsidRDefault="00811B9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042AD9A" w14:textId="77777777" w:rsidR="00811B9C" w:rsidRDefault="00811B9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买家地址</w:t>
            </w:r>
          </w:p>
        </w:tc>
        <w:tc>
          <w:tcPr>
            <w:tcW w:w="663" w:type="pct"/>
            <w:shd w:val="clear" w:color="auto" w:fill="auto"/>
          </w:tcPr>
          <w:p w14:paraId="290ADF96" w14:textId="77777777" w:rsidR="00811B9C" w:rsidRPr="007032BE" w:rsidRDefault="00811B9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13053E3" w14:textId="77777777" w:rsidR="00811B9C" w:rsidRDefault="00811B9C" w:rsidP="00602DC8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1</w:t>
            </w:r>
            <w:r>
              <w:t>00)</w:t>
            </w:r>
          </w:p>
        </w:tc>
        <w:tc>
          <w:tcPr>
            <w:tcW w:w="332" w:type="pct"/>
            <w:shd w:val="clear" w:color="auto" w:fill="auto"/>
          </w:tcPr>
          <w:p w14:paraId="560EEF80" w14:textId="77777777" w:rsidR="00811B9C" w:rsidRDefault="00811B9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606D8A5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1FB1EEEF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08281B1F" w14:textId="77777777" w:rsidR="00811B9C" w:rsidRDefault="00811B9C" w:rsidP="00602DC8">
            <w:pPr>
              <w:pStyle w:val="a7"/>
              <w:ind w:firstLineChars="0" w:firstLine="0"/>
            </w:pPr>
          </w:p>
        </w:tc>
      </w:tr>
      <w:tr w:rsidR="00811B9C" w14:paraId="3EBF27E4" w14:textId="77777777" w:rsidTr="00602DC8">
        <w:tc>
          <w:tcPr>
            <w:tcW w:w="347" w:type="pct"/>
            <w:shd w:val="clear" w:color="auto" w:fill="auto"/>
          </w:tcPr>
          <w:p w14:paraId="2DEF1871" w14:textId="77777777" w:rsidR="00811B9C" w:rsidRDefault="00811B9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8897FEA" w14:textId="77777777" w:rsidR="00811B9C" w:rsidRDefault="00811B9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</w:t>
            </w:r>
            <w:r>
              <w:rPr>
                <w:rFonts w:hint="eastAsia"/>
              </w:rPr>
              <w:t>联系方式</w:t>
            </w:r>
          </w:p>
        </w:tc>
        <w:tc>
          <w:tcPr>
            <w:tcW w:w="663" w:type="pct"/>
            <w:shd w:val="clear" w:color="auto" w:fill="auto"/>
          </w:tcPr>
          <w:p w14:paraId="5DFD1E2E" w14:textId="77777777" w:rsidR="00811B9C" w:rsidRPr="007032BE" w:rsidRDefault="00811B9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527BB34F" w14:textId="77777777" w:rsidR="00811B9C" w:rsidRDefault="00811B9C" w:rsidP="00602DC8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11)</w:t>
            </w:r>
          </w:p>
        </w:tc>
        <w:tc>
          <w:tcPr>
            <w:tcW w:w="332" w:type="pct"/>
            <w:shd w:val="clear" w:color="auto" w:fill="auto"/>
          </w:tcPr>
          <w:p w14:paraId="6E9ACD6A" w14:textId="77777777" w:rsidR="00811B9C" w:rsidRDefault="00811B9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43C7550B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1165273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6065DC3E" w14:textId="77777777" w:rsidR="00811B9C" w:rsidRDefault="00811B9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811B9C" w14:paraId="7E44DD2D" w14:textId="77777777" w:rsidTr="00602DC8">
        <w:tc>
          <w:tcPr>
            <w:tcW w:w="347" w:type="pct"/>
            <w:shd w:val="clear" w:color="auto" w:fill="auto"/>
          </w:tcPr>
          <w:p w14:paraId="466A28D9" w14:textId="77777777" w:rsidR="00811B9C" w:rsidRDefault="00811B9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1ADF08F" w14:textId="77777777" w:rsidR="00811B9C" w:rsidRDefault="00811B9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买家信誉积分</w:t>
            </w:r>
          </w:p>
        </w:tc>
        <w:tc>
          <w:tcPr>
            <w:tcW w:w="663" w:type="pct"/>
            <w:shd w:val="clear" w:color="auto" w:fill="auto"/>
          </w:tcPr>
          <w:p w14:paraId="38F29516" w14:textId="77777777" w:rsidR="00811B9C" w:rsidRPr="007032BE" w:rsidRDefault="00811B9C" w:rsidP="00602DC8">
            <w:pPr>
              <w:pStyle w:val="a7"/>
              <w:ind w:firstLineChars="0" w:firstLine="0"/>
            </w:pPr>
            <w:proofErr w:type="spellStart"/>
            <w:r w:rsidRPr="00023C91">
              <w:t>score_buyer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4D4E3FA3" w14:textId="77777777" w:rsidR="00811B9C" w:rsidRDefault="00811B9C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3</w:t>
            </w:r>
            <w:r>
              <w:t>)</w:t>
            </w:r>
          </w:p>
        </w:tc>
        <w:tc>
          <w:tcPr>
            <w:tcW w:w="332" w:type="pct"/>
            <w:shd w:val="clear" w:color="auto" w:fill="auto"/>
          </w:tcPr>
          <w:p w14:paraId="4DEC3777" w14:textId="77777777" w:rsidR="00811B9C" w:rsidRDefault="00811B9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A18B59B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0FBF24C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7C8B122A" w14:textId="77777777" w:rsidR="00811B9C" w:rsidRDefault="00811B9C" w:rsidP="00602DC8">
            <w:pPr>
              <w:pStyle w:val="a7"/>
              <w:ind w:firstLineChars="0" w:firstLine="0"/>
            </w:pPr>
          </w:p>
        </w:tc>
      </w:tr>
      <w:tr w:rsidR="00811B9C" w14:paraId="66B73915" w14:textId="77777777" w:rsidTr="00602DC8">
        <w:tc>
          <w:tcPr>
            <w:tcW w:w="347" w:type="pct"/>
            <w:shd w:val="clear" w:color="auto" w:fill="auto"/>
          </w:tcPr>
          <w:p w14:paraId="32E5F45F" w14:textId="77777777" w:rsidR="00811B9C" w:rsidRDefault="00811B9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ADC9F14" w14:textId="77777777" w:rsidR="00811B9C" w:rsidRDefault="00811B9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663" w:type="pct"/>
            <w:shd w:val="clear" w:color="auto" w:fill="auto"/>
          </w:tcPr>
          <w:p w14:paraId="3CCF8F71" w14:textId="77777777" w:rsidR="00811B9C" w:rsidRPr="007032BE" w:rsidRDefault="00811B9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01BEBF57" w14:textId="77777777" w:rsidR="00811B9C" w:rsidRDefault="00811B9C" w:rsidP="00602DC8">
            <w:pPr>
              <w:pStyle w:val="a7"/>
              <w:ind w:firstLineChars="0" w:firstLine="0"/>
            </w:pPr>
            <w:r w:rsidRPr="00DF4DB6">
              <w:t>area</w:t>
            </w:r>
            <w:r>
              <w:t>(</w:t>
            </w:r>
            <w:proofErr w:type="spellStart"/>
            <w:r w:rsidRPr="00DF4DB6">
              <w:t>id_area</w:t>
            </w:r>
            <w:proofErr w:type="spellEnd"/>
            <w:r>
              <w:t>)</w:t>
            </w:r>
          </w:p>
        </w:tc>
        <w:tc>
          <w:tcPr>
            <w:tcW w:w="332" w:type="pct"/>
            <w:shd w:val="clear" w:color="auto" w:fill="auto"/>
          </w:tcPr>
          <w:p w14:paraId="0DBF258E" w14:textId="77777777" w:rsidR="00811B9C" w:rsidRDefault="00811B9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9106DDC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06538763" w14:textId="77777777" w:rsidR="00811B9C" w:rsidRDefault="00811B9C" w:rsidP="00602DC8">
            <w:pPr>
              <w:pStyle w:val="a7"/>
              <w:ind w:firstLineChars="0" w:firstLine="0"/>
            </w:pPr>
          </w:p>
        </w:tc>
        <w:tc>
          <w:tcPr>
            <w:tcW w:w="1299" w:type="pct"/>
            <w:shd w:val="clear" w:color="auto" w:fill="auto"/>
          </w:tcPr>
          <w:p w14:paraId="4D7D9B2F" w14:textId="77777777" w:rsidR="00811B9C" w:rsidRDefault="00811B9C" w:rsidP="00602DC8">
            <w:pPr>
              <w:pStyle w:val="a7"/>
              <w:ind w:firstLineChars="0" w:firstLine="0"/>
            </w:pPr>
          </w:p>
        </w:tc>
      </w:tr>
    </w:tbl>
    <w:p w14:paraId="70C95A57" w14:textId="77777777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00B75BD8" w14:textId="77777777" w:rsidTr="00E3301C">
        <w:tc>
          <w:tcPr>
            <w:tcW w:w="5000" w:type="pct"/>
            <w:shd w:val="clear" w:color="auto" w:fill="auto"/>
          </w:tcPr>
          <w:p w14:paraId="5D62E332" w14:textId="77777777" w:rsidR="00811B9C" w:rsidRDefault="00811B9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</w:t>
            </w:r>
          </w:p>
          <w:p w14:paraId="2B0F04C2" w14:textId="77777777" w:rsidR="00811B9C" w:rsidRDefault="00811B9C" w:rsidP="00E3301C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3.buyer</w:t>
            </w:r>
            <w:proofErr w:type="gramEnd"/>
          </w:p>
          <w:p w14:paraId="0E73CAA4" w14:textId="77777777" w:rsidR="00811B9C" w:rsidRDefault="00811B9C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0DD5B13E" w14:textId="77777777" w:rsidR="00811B9C" w:rsidRDefault="00811B9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631C68BA" w14:textId="77777777" w:rsidR="00811B9C" w:rsidRDefault="00811B9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100) not null ,</w:t>
            </w:r>
          </w:p>
          <w:p w14:paraId="66456CE2" w14:textId="77777777" w:rsidR="00811B9C" w:rsidRDefault="00811B9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pass_buyer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0FA1C769" w14:textId="77777777" w:rsidR="00811B9C" w:rsidRDefault="00811B9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100) not null ,</w:t>
            </w:r>
          </w:p>
          <w:p w14:paraId="5C78B0B5" w14:textId="77777777" w:rsidR="00811B9C" w:rsidRDefault="00811B9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call_buyer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6EA1633F" w14:textId="77777777" w:rsidR="00811B9C" w:rsidRDefault="00811B9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score_buyer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3) not null ,</w:t>
            </w:r>
          </w:p>
          <w:p w14:paraId="52CE59AD" w14:textId="77777777" w:rsidR="00811B9C" w:rsidRDefault="00811B9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u_2_1_1_3.area(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7BB3481B" w14:textId="77777777" w:rsidR="00811B9C" w:rsidRDefault="00811B9C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2D341A5B" w14:textId="77777777" w:rsidR="00811B9C" w:rsidRDefault="00811B9C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385D1843" w14:textId="77777777" w:rsidR="00811B9C" w:rsidRDefault="00811B9C" w:rsidP="00E3301C">
            <w:pPr>
              <w:pStyle w:val="a7"/>
              <w:ind w:firstLineChars="0" w:firstLine="0"/>
            </w:pPr>
            <w:r>
              <w:t>;</w:t>
            </w:r>
          </w:p>
          <w:p w14:paraId="38606CAC" w14:textId="77777777" w:rsidR="00811B9C" w:rsidRDefault="00811B9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u_2_1_1_3.buyer is '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';</w:t>
            </w:r>
          </w:p>
          <w:p w14:paraId="3BFBC632" w14:textId="77777777" w:rsidR="00811B9C" w:rsidRDefault="00811B9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u_2_1_1_3.buyer.id_buyer is 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';</w:t>
            </w:r>
          </w:p>
          <w:p w14:paraId="285ADD30" w14:textId="77777777" w:rsidR="00811B9C" w:rsidRDefault="00811B9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u_2_1_1_3.buyer.name_buyer is '</w:t>
            </w:r>
            <w:r>
              <w:rPr>
                <w:rFonts w:hint="eastAsia"/>
              </w:rPr>
              <w:t>买家昵称</w:t>
            </w:r>
            <w:r>
              <w:rPr>
                <w:rFonts w:hint="eastAsia"/>
              </w:rPr>
              <w:t>';</w:t>
            </w:r>
          </w:p>
          <w:p w14:paraId="63004576" w14:textId="77777777" w:rsidR="00811B9C" w:rsidRDefault="00811B9C" w:rsidP="00E3301C">
            <w:pPr>
              <w:pStyle w:val="a7"/>
              <w:ind w:firstLineChars="0" w:firstLine="0"/>
            </w:pPr>
            <w:r>
              <w:t>comment on column u_2_1_1</w:t>
            </w:r>
            <w:r>
              <w:rPr>
                <w:rFonts w:hint="eastAsia"/>
              </w:rPr>
              <w:t>_3.buyer.pass_buyer is '</w:t>
            </w:r>
            <w:r>
              <w:rPr>
                <w:rFonts w:hint="eastAsia"/>
              </w:rPr>
              <w:t>买家密码</w:t>
            </w:r>
            <w:r>
              <w:rPr>
                <w:rFonts w:hint="eastAsia"/>
              </w:rPr>
              <w:t>';</w:t>
            </w:r>
          </w:p>
          <w:p w14:paraId="6B1452B1" w14:textId="77777777" w:rsidR="00811B9C" w:rsidRDefault="00811B9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u_2_1_1_3.buyer.adress_buyer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17FAF552" w14:textId="77777777" w:rsidR="00811B9C" w:rsidRDefault="00811B9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u_2_1_1_3.buyer.call_buyer is '</w:t>
            </w:r>
            <w:r>
              <w:rPr>
                <w:rFonts w:hint="eastAsia"/>
              </w:rPr>
              <w:t>买家联系方式</w:t>
            </w:r>
            <w:r>
              <w:rPr>
                <w:rFonts w:hint="eastAsia"/>
              </w:rPr>
              <w:t>';</w:t>
            </w:r>
          </w:p>
          <w:p w14:paraId="0F31220B" w14:textId="77777777" w:rsidR="00811B9C" w:rsidRDefault="00811B9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u_2_1_1_3.buyer.score_buyer is '</w:t>
            </w:r>
            <w:r>
              <w:rPr>
                <w:rFonts w:hint="eastAsia"/>
              </w:rPr>
              <w:t>买家信誉积分</w:t>
            </w:r>
            <w:r>
              <w:rPr>
                <w:rFonts w:hint="eastAsia"/>
              </w:rPr>
              <w:t>';</w:t>
            </w:r>
          </w:p>
          <w:p w14:paraId="422B795F" w14:textId="77777777" w:rsidR="00811B9C" w:rsidRDefault="00811B9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u_2_1_1_3.buyer.id_area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4E6B2D58" w14:textId="20A3ACDE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154B285E" w14:textId="77777777" w:rsidR="00EE20AF" w:rsidRPr="00FC3335" w:rsidRDefault="00EE20AF" w:rsidP="00EE20AF"/>
    <w:p w14:paraId="7F5848C8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图书</w:t>
      </w:r>
    </w:p>
    <w:p w14:paraId="78ED138E" w14:textId="38A4C936" w:rsidR="00EE20AF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book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9"/>
        <w:gridCol w:w="1493"/>
        <w:gridCol w:w="1414"/>
        <w:gridCol w:w="2256"/>
        <w:gridCol w:w="716"/>
        <w:gridCol w:w="1036"/>
        <w:gridCol w:w="722"/>
        <w:gridCol w:w="2286"/>
      </w:tblGrid>
      <w:tr w:rsidR="00374154" w14:paraId="78458FB8" w14:textId="77777777" w:rsidTr="00602DC8">
        <w:tc>
          <w:tcPr>
            <w:tcW w:w="355" w:type="pct"/>
            <w:shd w:val="clear" w:color="auto" w:fill="D9D9D9"/>
          </w:tcPr>
          <w:p w14:paraId="2615DA60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2F676799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2" w:type="pct"/>
            <w:shd w:val="clear" w:color="auto" w:fill="D9D9D9"/>
          </w:tcPr>
          <w:p w14:paraId="2CFE2071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056" w:type="pct"/>
            <w:shd w:val="clear" w:color="auto" w:fill="D9D9D9"/>
          </w:tcPr>
          <w:p w14:paraId="2C2F49F2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5" w:type="pct"/>
            <w:shd w:val="clear" w:color="auto" w:fill="D9D9D9"/>
          </w:tcPr>
          <w:p w14:paraId="2D3499EA" w14:textId="77777777" w:rsidR="00374154" w:rsidRDefault="00374154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85" w:type="pct"/>
            <w:shd w:val="clear" w:color="auto" w:fill="D9D9D9"/>
          </w:tcPr>
          <w:p w14:paraId="5601670B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8" w:type="pct"/>
            <w:shd w:val="clear" w:color="auto" w:fill="D9D9D9"/>
          </w:tcPr>
          <w:p w14:paraId="0EDB0450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071" w:type="pct"/>
            <w:shd w:val="clear" w:color="auto" w:fill="D9D9D9"/>
          </w:tcPr>
          <w:p w14:paraId="03413972" w14:textId="77777777" w:rsidR="00374154" w:rsidRDefault="00374154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74154" w14:paraId="58448E3D" w14:textId="77777777" w:rsidTr="00602DC8">
        <w:tc>
          <w:tcPr>
            <w:tcW w:w="355" w:type="pct"/>
            <w:shd w:val="clear" w:color="auto" w:fill="auto"/>
          </w:tcPr>
          <w:p w14:paraId="1FA786BA" w14:textId="77777777" w:rsidR="00374154" w:rsidRDefault="00374154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8E841F1" w14:textId="77777777" w:rsidR="00374154" w:rsidRDefault="00374154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662" w:type="pct"/>
            <w:shd w:val="clear" w:color="auto" w:fill="auto"/>
          </w:tcPr>
          <w:p w14:paraId="0136B97C" w14:textId="77777777" w:rsidR="00374154" w:rsidRDefault="00374154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056" w:type="pct"/>
            <w:shd w:val="clear" w:color="auto" w:fill="auto"/>
          </w:tcPr>
          <w:p w14:paraId="2B767223" w14:textId="77777777" w:rsidR="00374154" w:rsidRDefault="00374154" w:rsidP="00602DC8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10)</w:t>
            </w:r>
          </w:p>
        </w:tc>
        <w:tc>
          <w:tcPr>
            <w:tcW w:w="335" w:type="pct"/>
            <w:shd w:val="clear" w:color="auto" w:fill="auto"/>
          </w:tcPr>
          <w:p w14:paraId="7A056302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85" w:type="pct"/>
            <w:shd w:val="clear" w:color="auto" w:fill="auto"/>
          </w:tcPr>
          <w:p w14:paraId="3BB43535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338" w:type="pct"/>
            <w:shd w:val="clear" w:color="auto" w:fill="auto"/>
          </w:tcPr>
          <w:p w14:paraId="0B69FCA9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1071" w:type="pct"/>
            <w:shd w:val="clear" w:color="auto" w:fill="auto"/>
          </w:tcPr>
          <w:p w14:paraId="7C0EA107" w14:textId="77777777" w:rsidR="00374154" w:rsidRDefault="00374154" w:rsidP="00602DC8">
            <w:pPr>
              <w:pStyle w:val="a7"/>
              <w:ind w:firstLineChars="0" w:firstLine="0"/>
            </w:pPr>
          </w:p>
        </w:tc>
      </w:tr>
      <w:tr w:rsidR="00374154" w14:paraId="3AB4D143" w14:textId="77777777" w:rsidTr="00602DC8">
        <w:tc>
          <w:tcPr>
            <w:tcW w:w="355" w:type="pct"/>
            <w:shd w:val="clear" w:color="auto" w:fill="auto"/>
          </w:tcPr>
          <w:p w14:paraId="5911AE5F" w14:textId="77777777" w:rsidR="00374154" w:rsidRDefault="00374154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165B6827" w14:textId="77777777" w:rsidR="00374154" w:rsidRDefault="00374154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图书名</w:t>
            </w:r>
            <w:r>
              <w:rPr>
                <w:rFonts w:hint="eastAsia"/>
              </w:rPr>
              <w:t>称</w:t>
            </w:r>
          </w:p>
        </w:tc>
        <w:tc>
          <w:tcPr>
            <w:tcW w:w="662" w:type="pct"/>
            <w:shd w:val="clear" w:color="auto" w:fill="auto"/>
          </w:tcPr>
          <w:p w14:paraId="4BB75A63" w14:textId="77777777" w:rsidR="00374154" w:rsidRDefault="00374154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056" w:type="pct"/>
            <w:shd w:val="clear" w:color="auto" w:fill="auto"/>
          </w:tcPr>
          <w:p w14:paraId="541366F9" w14:textId="77777777" w:rsidR="00374154" w:rsidRDefault="00374154" w:rsidP="00602DC8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35" w:type="pct"/>
            <w:shd w:val="clear" w:color="auto" w:fill="auto"/>
          </w:tcPr>
          <w:p w14:paraId="07624497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85" w:type="pct"/>
            <w:shd w:val="clear" w:color="auto" w:fill="auto"/>
          </w:tcPr>
          <w:p w14:paraId="5FEDF812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338" w:type="pct"/>
            <w:shd w:val="clear" w:color="auto" w:fill="auto"/>
          </w:tcPr>
          <w:p w14:paraId="4752B29D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1071" w:type="pct"/>
            <w:shd w:val="clear" w:color="auto" w:fill="auto"/>
          </w:tcPr>
          <w:p w14:paraId="4A9B1656" w14:textId="77777777" w:rsidR="00374154" w:rsidRDefault="00374154" w:rsidP="00602DC8">
            <w:pPr>
              <w:pStyle w:val="a7"/>
              <w:ind w:firstLineChars="0" w:firstLine="0"/>
            </w:pPr>
          </w:p>
        </w:tc>
      </w:tr>
      <w:tr w:rsidR="00374154" w14:paraId="243D92A7" w14:textId="77777777" w:rsidTr="00602DC8">
        <w:tc>
          <w:tcPr>
            <w:tcW w:w="355" w:type="pct"/>
            <w:shd w:val="clear" w:color="auto" w:fill="auto"/>
          </w:tcPr>
          <w:p w14:paraId="45CCC005" w14:textId="77777777" w:rsidR="00374154" w:rsidRDefault="00374154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AEF60FF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662" w:type="pct"/>
            <w:shd w:val="clear" w:color="auto" w:fill="auto"/>
          </w:tcPr>
          <w:p w14:paraId="2C690708" w14:textId="77777777" w:rsidR="00374154" w:rsidRDefault="00374154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056" w:type="pct"/>
            <w:shd w:val="clear" w:color="auto" w:fill="auto"/>
          </w:tcPr>
          <w:p w14:paraId="543F8310" w14:textId="77777777" w:rsidR="00374154" w:rsidRDefault="00374154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5,</w:t>
            </w:r>
            <w:r>
              <w:t>2)</w:t>
            </w:r>
          </w:p>
        </w:tc>
        <w:tc>
          <w:tcPr>
            <w:tcW w:w="335" w:type="pct"/>
            <w:shd w:val="clear" w:color="auto" w:fill="auto"/>
          </w:tcPr>
          <w:p w14:paraId="2393EFC1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85" w:type="pct"/>
            <w:shd w:val="clear" w:color="auto" w:fill="auto"/>
          </w:tcPr>
          <w:p w14:paraId="7D618B03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338" w:type="pct"/>
            <w:shd w:val="clear" w:color="auto" w:fill="auto"/>
          </w:tcPr>
          <w:p w14:paraId="221EF25F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1071" w:type="pct"/>
            <w:shd w:val="clear" w:color="auto" w:fill="auto"/>
          </w:tcPr>
          <w:p w14:paraId="1844D8CB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374154" w14:paraId="4A348D6A" w14:textId="77777777" w:rsidTr="00602DC8">
        <w:tc>
          <w:tcPr>
            <w:tcW w:w="355" w:type="pct"/>
            <w:shd w:val="clear" w:color="auto" w:fill="auto"/>
          </w:tcPr>
          <w:p w14:paraId="692FDF44" w14:textId="77777777" w:rsidR="00374154" w:rsidRDefault="00374154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6C95224B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图书类型</w:t>
            </w:r>
          </w:p>
        </w:tc>
        <w:tc>
          <w:tcPr>
            <w:tcW w:w="662" w:type="pct"/>
            <w:shd w:val="clear" w:color="auto" w:fill="auto"/>
          </w:tcPr>
          <w:p w14:paraId="30519B59" w14:textId="77777777" w:rsidR="00374154" w:rsidRPr="007032BE" w:rsidRDefault="00374154" w:rsidP="00602DC8">
            <w:pPr>
              <w:pStyle w:val="a7"/>
              <w:ind w:firstLineChars="0" w:firstLine="0"/>
            </w:pPr>
            <w:proofErr w:type="spellStart"/>
            <w:r w:rsidRPr="00867B51">
              <w:t>type</w:t>
            </w:r>
            <w:r>
              <w:rPr>
                <w:rFonts w:hint="eastAsia"/>
              </w:rPr>
              <w:t>_</w:t>
            </w:r>
            <w:r>
              <w:t>book</w:t>
            </w:r>
            <w:proofErr w:type="spellEnd"/>
          </w:p>
        </w:tc>
        <w:tc>
          <w:tcPr>
            <w:tcW w:w="1056" w:type="pct"/>
            <w:shd w:val="clear" w:color="auto" w:fill="auto"/>
          </w:tcPr>
          <w:p w14:paraId="45C161CD" w14:textId="77777777" w:rsidR="00374154" w:rsidRDefault="00374154" w:rsidP="00602DC8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1)</w:t>
            </w:r>
          </w:p>
        </w:tc>
        <w:tc>
          <w:tcPr>
            <w:tcW w:w="335" w:type="pct"/>
            <w:shd w:val="clear" w:color="auto" w:fill="auto"/>
          </w:tcPr>
          <w:p w14:paraId="26D1BF5B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85" w:type="pct"/>
            <w:shd w:val="clear" w:color="auto" w:fill="auto"/>
          </w:tcPr>
          <w:p w14:paraId="57A6BD48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338" w:type="pct"/>
            <w:shd w:val="clear" w:color="auto" w:fill="auto"/>
          </w:tcPr>
          <w:p w14:paraId="32B847FA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1071" w:type="pct"/>
            <w:shd w:val="clear" w:color="auto" w:fill="auto"/>
          </w:tcPr>
          <w:p w14:paraId="62AE0CF9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01</w:t>
            </w:r>
          </w:p>
        </w:tc>
      </w:tr>
      <w:tr w:rsidR="00374154" w14:paraId="1ABC2BDC" w14:textId="77777777" w:rsidTr="00602DC8">
        <w:tc>
          <w:tcPr>
            <w:tcW w:w="355" w:type="pct"/>
            <w:shd w:val="clear" w:color="auto" w:fill="auto"/>
          </w:tcPr>
          <w:p w14:paraId="5D21F6FE" w14:textId="77777777" w:rsidR="00374154" w:rsidRDefault="00374154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B0D6628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出版社编号</w:t>
            </w:r>
          </w:p>
        </w:tc>
        <w:tc>
          <w:tcPr>
            <w:tcW w:w="662" w:type="pct"/>
            <w:shd w:val="clear" w:color="auto" w:fill="auto"/>
          </w:tcPr>
          <w:p w14:paraId="4C14FE59" w14:textId="77777777" w:rsidR="00374154" w:rsidRPr="007032BE" w:rsidRDefault="00374154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</w:p>
        </w:tc>
        <w:tc>
          <w:tcPr>
            <w:tcW w:w="1056" w:type="pct"/>
            <w:shd w:val="clear" w:color="auto" w:fill="auto"/>
          </w:tcPr>
          <w:p w14:paraId="5C6E72DF" w14:textId="77777777" w:rsidR="00374154" w:rsidRDefault="00374154" w:rsidP="00602DC8">
            <w:pPr>
              <w:pStyle w:val="a7"/>
              <w:ind w:firstLineChars="0" w:firstLine="0"/>
            </w:pPr>
            <w:r w:rsidRPr="00DB37AF">
              <w:t>publisher</w:t>
            </w:r>
            <w:r>
              <w:t>(</w:t>
            </w:r>
            <w:proofErr w:type="spellStart"/>
            <w:r w:rsidRPr="00DF4DB6">
              <w:rPr>
                <w:rFonts w:hint="eastAsia"/>
              </w:rPr>
              <w:t>id_</w:t>
            </w:r>
            <w:r w:rsidRPr="00DB37AF">
              <w:t>publisher</w:t>
            </w:r>
            <w:proofErr w:type="spellEnd"/>
            <w:r>
              <w:t>)</w:t>
            </w:r>
          </w:p>
        </w:tc>
        <w:tc>
          <w:tcPr>
            <w:tcW w:w="335" w:type="pct"/>
            <w:shd w:val="clear" w:color="auto" w:fill="auto"/>
          </w:tcPr>
          <w:p w14:paraId="1439CD59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85" w:type="pct"/>
            <w:shd w:val="clear" w:color="auto" w:fill="auto"/>
          </w:tcPr>
          <w:p w14:paraId="08879E3C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338" w:type="pct"/>
            <w:shd w:val="clear" w:color="auto" w:fill="auto"/>
          </w:tcPr>
          <w:p w14:paraId="55CE2189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1071" w:type="pct"/>
            <w:shd w:val="clear" w:color="auto" w:fill="auto"/>
          </w:tcPr>
          <w:p w14:paraId="5FE97862" w14:textId="77777777" w:rsidR="00374154" w:rsidRDefault="00374154" w:rsidP="00602DC8">
            <w:pPr>
              <w:pStyle w:val="a7"/>
              <w:ind w:firstLineChars="0" w:firstLine="0"/>
            </w:pPr>
          </w:p>
        </w:tc>
      </w:tr>
      <w:tr w:rsidR="00374154" w14:paraId="24C241E3" w14:textId="77777777" w:rsidTr="00602DC8">
        <w:tc>
          <w:tcPr>
            <w:tcW w:w="355" w:type="pct"/>
            <w:shd w:val="clear" w:color="auto" w:fill="auto"/>
          </w:tcPr>
          <w:p w14:paraId="3FEB4BBF" w14:textId="77777777" w:rsidR="00374154" w:rsidRDefault="00374154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0C5BA66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662" w:type="pct"/>
            <w:shd w:val="clear" w:color="auto" w:fill="auto"/>
          </w:tcPr>
          <w:p w14:paraId="7C8CB6FD" w14:textId="77777777" w:rsidR="00374154" w:rsidRPr="007032BE" w:rsidRDefault="00374154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1056" w:type="pct"/>
            <w:shd w:val="clear" w:color="auto" w:fill="auto"/>
          </w:tcPr>
          <w:p w14:paraId="3D55033E" w14:textId="77777777" w:rsidR="00374154" w:rsidRDefault="00374154" w:rsidP="00602DC8">
            <w:pPr>
              <w:pStyle w:val="a7"/>
              <w:ind w:firstLineChars="0" w:firstLine="0"/>
            </w:pPr>
            <w:r>
              <w:t>staff(</w:t>
            </w: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  <w:r>
              <w:t>)</w:t>
            </w:r>
          </w:p>
        </w:tc>
        <w:tc>
          <w:tcPr>
            <w:tcW w:w="335" w:type="pct"/>
            <w:shd w:val="clear" w:color="auto" w:fill="auto"/>
          </w:tcPr>
          <w:p w14:paraId="016A3AC4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85" w:type="pct"/>
            <w:shd w:val="clear" w:color="auto" w:fill="auto"/>
          </w:tcPr>
          <w:p w14:paraId="635D317D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338" w:type="pct"/>
            <w:shd w:val="clear" w:color="auto" w:fill="auto"/>
          </w:tcPr>
          <w:p w14:paraId="094082C6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1071" w:type="pct"/>
            <w:shd w:val="clear" w:color="auto" w:fill="auto"/>
          </w:tcPr>
          <w:p w14:paraId="0AE59643" w14:textId="77777777" w:rsidR="00374154" w:rsidRDefault="00374154" w:rsidP="00602DC8">
            <w:pPr>
              <w:pStyle w:val="a7"/>
              <w:ind w:firstLineChars="0" w:firstLine="0"/>
            </w:pPr>
          </w:p>
        </w:tc>
      </w:tr>
      <w:tr w:rsidR="00374154" w14:paraId="44C0543C" w14:textId="77777777" w:rsidTr="00602DC8">
        <w:tc>
          <w:tcPr>
            <w:tcW w:w="355" w:type="pct"/>
            <w:shd w:val="clear" w:color="auto" w:fill="auto"/>
          </w:tcPr>
          <w:p w14:paraId="4B66681F" w14:textId="77777777" w:rsidR="00374154" w:rsidRDefault="00374154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2B5521E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62" w:type="pct"/>
            <w:shd w:val="clear" w:color="auto" w:fill="auto"/>
          </w:tcPr>
          <w:p w14:paraId="711C0F1B" w14:textId="77777777" w:rsidR="00374154" w:rsidRPr="007032BE" w:rsidRDefault="00374154" w:rsidP="00602DC8">
            <w:pPr>
              <w:pStyle w:val="a7"/>
              <w:ind w:firstLineChars="0" w:firstLine="0"/>
            </w:pPr>
            <w:proofErr w:type="spellStart"/>
            <w:r>
              <w:t>sum_book</w:t>
            </w:r>
            <w:proofErr w:type="spellEnd"/>
          </w:p>
        </w:tc>
        <w:tc>
          <w:tcPr>
            <w:tcW w:w="1056" w:type="pct"/>
            <w:shd w:val="clear" w:color="auto" w:fill="auto"/>
          </w:tcPr>
          <w:p w14:paraId="5C7C6037" w14:textId="77777777" w:rsidR="00374154" w:rsidRDefault="00374154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</w:t>
            </w:r>
            <w:r>
              <w:t>)</w:t>
            </w:r>
          </w:p>
        </w:tc>
        <w:tc>
          <w:tcPr>
            <w:tcW w:w="335" w:type="pct"/>
            <w:shd w:val="clear" w:color="auto" w:fill="auto"/>
          </w:tcPr>
          <w:p w14:paraId="2A83FCEB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85" w:type="pct"/>
            <w:shd w:val="clear" w:color="auto" w:fill="auto"/>
          </w:tcPr>
          <w:p w14:paraId="248A7C2B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338" w:type="pct"/>
            <w:shd w:val="clear" w:color="auto" w:fill="auto"/>
          </w:tcPr>
          <w:p w14:paraId="6FCA4B52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1071" w:type="pct"/>
            <w:shd w:val="clear" w:color="auto" w:fill="auto"/>
          </w:tcPr>
          <w:p w14:paraId="3EB8707D" w14:textId="77777777" w:rsidR="00374154" w:rsidRDefault="00374154" w:rsidP="00602DC8">
            <w:pPr>
              <w:pStyle w:val="a7"/>
              <w:ind w:firstLineChars="0" w:firstLine="0"/>
            </w:pPr>
          </w:p>
        </w:tc>
      </w:tr>
      <w:tr w:rsidR="00374154" w14:paraId="1695E403" w14:textId="77777777" w:rsidTr="00602DC8">
        <w:tc>
          <w:tcPr>
            <w:tcW w:w="355" w:type="pct"/>
            <w:shd w:val="clear" w:color="auto" w:fill="auto"/>
          </w:tcPr>
          <w:p w14:paraId="216C600F" w14:textId="77777777" w:rsidR="00374154" w:rsidRDefault="00374154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5ADE641" w14:textId="77777777" w:rsidR="00374154" w:rsidRPr="00DF4DB6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出版时间</w:t>
            </w:r>
          </w:p>
        </w:tc>
        <w:tc>
          <w:tcPr>
            <w:tcW w:w="662" w:type="pct"/>
            <w:shd w:val="clear" w:color="auto" w:fill="auto"/>
          </w:tcPr>
          <w:p w14:paraId="0B673E68" w14:textId="77777777" w:rsidR="00374154" w:rsidRPr="00DF4DB6" w:rsidRDefault="00374154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 w:rsidRPr="008C6BB6">
              <w:t>publish</w:t>
            </w:r>
            <w:proofErr w:type="spellEnd"/>
          </w:p>
        </w:tc>
        <w:tc>
          <w:tcPr>
            <w:tcW w:w="1056" w:type="pct"/>
            <w:shd w:val="clear" w:color="auto" w:fill="auto"/>
          </w:tcPr>
          <w:p w14:paraId="12D1D9C0" w14:textId="77777777" w:rsidR="00374154" w:rsidRPr="00DF4DB6" w:rsidRDefault="00374154" w:rsidP="00602DC8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335" w:type="pct"/>
            <w:shd w:val="clear" w:color="auto" w:fill="auto"/>
          </w:tcPr>
          <w:p w14:paraId="179B568C" w14:textId="77777777" w:rsidR="00374154" w:rsidRDefault="00374154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485" w:type="pct"/>
            <w:shd w:val="clear" w:color="auto" w:fill="auto"/>
          </w:tcPr>
          <w:p w14:paraId="3D53EA63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338" w:type="pct"/>
            <w:shd w:val="clear" w:color="auto" w:fill="auto"/>
          </w:tcPr>
          <w:p w14:paraId="5753B447" w14:textId="77777777" w:rsidR="00374154" w:rsidRDefault="00374154" w:rsidP="00602DC8">
            <w:pPr>
              <w:pStyle w:val="a7"/>
              <w:ind w:firstLineChars="0" w:firstLine="0"/>
            </w:pPr>
          </w:p>
        </w:tc>
        <w:tc>
          <w:tcPr>
            <w:tcW w:w="1071" w:type="pct"/>
            <w:shd w:val="clear" w:color="auto" w:fill="auto"/>
          </w:tcPr>
          <w:p w14:paraId="4137D93E" w14:textId="77777777" w:rsidR="00374154" w:rsidRDefault="00374154" w:rsidP="00602DC8">
            <w:pPr>
              <w:pStyle w:val="a7"/>
              <w:ind w:firstLineChars="0" w:firstLine="0"/>
            </w:pPr>
          </w:p>
        </w:tc>
      </w:tr>
    </w:tbl>
    <w:p w14:paraId="35AB62B8" w14:textId="77777777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60C4CF4D" w14:textId="77777777" w:rsidTr="00E3301C">
        <w:tc>
          <w:tcPr>
            <w:tcW w:w="5000" w:type="pct"/>
            <w:shd w:val="clear" w:color="auto" w:fill="auto"/>
          </w:tcPr>
          <w:p w14:paraId="19298A76" w14:textId="77777777" w:rsidR="00374154" w:rsidRDefault="00374154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</w:t>
            </w:r>
          </w:p>
          <w:p w14:paraId="5E4B064E" w14:textId="77777777" w:rsidR="00374154" w:rsidRDefault="00374154" w:rsidP="00E3301C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3.book</w:t>
            </w:r>
            <w:proofErr w:type="gramEnd"/>
          </w:p>
          <w:p w14:paraId="01AC3B89" w14:textId="77777777" w:rsidR="00374154" w:rsidRDefault="00374154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61ED81F9" w14:textId="77777777" w:rsidR="00374154" w:rsidRDefault="00374154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not null ,</w:t>
            </w:r>
          </w:p>
          <w:p w14:paraId="6BCB832E" w14:textId="77777777" w:rsidR="00374154" w:rsidRDefault="00374154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100) not null ,</w:t>
            </w:r>
          </w:p>
          <w:p w14:paraId="03BA1DA8" w14:textId="77777777" w:rsidR="00374154" w:rsidRDefault="00374154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0EFCEE48" w14:textId="77777777" w:rsidR="00374154" w:rsidRDefault="00374154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type_book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1) not null ,</w:t>
            </w:r>
          </w:p>
          <w:p w14:paraId="016BA0D2" w14:textId="77777777" w:rsidR="00374154" w:rsidRDefault="00374154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id_publisher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5) references u_2_1_1_3.publisher(</w:t>
            </w:r>
            <w:proofErr w:type="spellStart"/>
            <w:r>
              <w:t>id_publisher</w:t>
            </w:r>
            <w:proofErr w:type="spellEnd"/>
            <w:r>
              <w:t>) not null ,</w:t>
            </w:r>
          </w:p>
          <w:p w14:paraId="07F605C5" w14:textId="77777777" w:rsidR="00374154" w:rsidRDefault="00374154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u_2_1_1_3.staff(</w:t>
            </w:r>
            <w:proofErr w:type="spellStart"/>
            <w:r>
              <w:t>id_staff</w:t>
            </w:r>
            <w:proofErr w:type="spellEnd"/>
            <w:r>
              <w:t>) not null ,</w:t>
            </w:r>
          </w:p>
          <w:p w14:paraId="5CFABF8B" w14:textId="77777777" w:rsidR="00374154" w:rsidRDefault="00374154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18B64EC7" w14:textId="77777777" w:rsidR="00374154" w:rsidRDefault="00374154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time_publish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7A982049" w14:textId="77777777" w:rsidR="00374154" w:rsidRDefault="00374154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71D0D7D9" w14:textId="77777777" w:rsidR="00374154" w:rsidRDefault="00374154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2EB0861F" w14:textId="77777777" w:rsidR="00374154" w:rsidRDefault="00374154" w:rsidP="00E3301C">
            <w:pPr>
              <w:pStyle w:val="a7"/>
              <w:ind w:firstLineChars="0" w:firstLine="0"/>
            </w:pPr>
            <w:r>
              <w:t>;</w:t>
            </w:r>
          </w:p>
          <w:p w14:paraId="7DAD9D0C" w14:textId="77777777" w:rsidR="00374154" w:rsidRDefault="00374154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u_2_1_1_3.book is '</w:t>
            </w:r>
            <w:r>
              <w:rPr>
                <w:rFonts w:hint="eastAsia"/>
              </w:rPr>
              <w:t>图书</w:t>
            </w:r>
            <w:r>
              <w:rPr>
                <w:rFonts w:hint="eastAsia"/>
              </w:rPr>
              <w:t>';</w:t>
            </w:r>
          </w:p>
          <w:p w14:paraId="1D7718E9" w14:textId="77777777" w:rsidR="00374154" w:rsidRDefault="00374154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u_2_1_1_3.book.id_book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0555D09F" w14:textId="77777777" w:rsidR="00374154" w:rsidRDefault="00374154" w:rsidP="00E3301C">
            <w:pPr>
              <w:pStyle w:val="a7"/>
              <w:ind w:firstLineChars="0" w:firstLine="0"/>
            </w:pPr>
            <w:r>
              <w:t>comment on column</w:t>
            </w:r>
            <w:r>
              <w:rPr>
                <w:rFonts w:hint="eastAsia"/>
              </w:rPr>
              <w:t xml:space="preserve"> u_2_1_1_3.book.name_book is '</w:t>
            </w:r>
            <w:r>
              <w:rPr>
                <w:rFonts w:hint="eastAsia"/>
              </w:rPr>
              <w:t>图书名称</w:t>
            </w:r>
            <w:r>
              <w:rPr>
                <w:rFonts w:hint="eastAsia"/>
              </w:rPr>
              <w:t>';</w:t>
            </w:r>
          </w:p>
          <w:p w14:paraId="1D77FACB" w14:textId="77777777" w:rsidR="00374154" w:rsidRDefault="00374154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u_2_1_1_3.book.price_book is '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';</w:t>
            </w:r>
          </w:p>
          <w:p w14:paraId="1E9D382E" w14:textId="77777777" w:rsidR="00374154" w:rsidRDefault="00374154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u_2_1_1_3.book.type_book is '</w:t>
            </w:r>
            <w:r>
              <w:rPr>
                <w:rFonts w:hint="eastAsia"/>
              </w:rPr>
              <w:t>图书类型</w:t>
            </w:r>
            <w:r>
              <w:rPr>
                <w:rFonts w:hint="eastAsia"/>
              </w:rPr>
              <w:t>';</w:t>
            </w:r>
          </w:p>
          <w:p w14:paraId="419324AE" w14:textId="77777777" w:rsidR="00374154" w:rsidRDefault="00374154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u_2_1_1_3.book.id_publisher is 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';</w:t>
            </w:r>
          </w:p>
          <w:p w14:paraId="3BEBE555" w14:textId="77777777" w:rsidR="00374154" w:rsidRDefault="00374154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u_2_1_1_3.book.id_staff is 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';</w:t>
            </w:r>
          </w:p>
          <w:p w14:paraId="2E9AF462" w14:textId="77777777" w:rsidR="00374154" w:rsidRDefault="00374154" w:rsidP="00E3301C">
            <w:pPr>
              <w:pStyle w:val="a7"/>
              <w:ind w:firstLineChars="0" w:firstLine="0"/>
            </w:pPr>
            <w:r>
              <w:t>c</w:t>
            </w:r>
            <w:r>
              <w:rPr>
                <w:rFonts w:hint="eastAsia"/>
              </w:rPr>
              <w:t>omment on column u_2_1_1_3.book.sum_book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14C09409" w14:textId="77777777" w:rsidR="00374154" w:rsidRDefault="00374154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u_2_1_1_3.book.time_publish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64AD2081" w14:textId="099E30BE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7951A006" w14:textId="77777777" w:rsidR="00EE20AF" w:rsidRPr="00FC3335" w:rsidRDefault="00EE20AF" w:rsidP="00EE20AF"/>
    <w:p w14:paraId="4B750B54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卖家</w:t>
      </w:r>
    </w:p>
    <w:p w14:paraId="644066D0" w14:textId="77777777" w:rsidR="00EE20AF" w:rsidRPr="00FB1786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seller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</w:t>
      </w:r>
      <w:r>
        <w:rPr>
          <w:rFonts w:hint="eastAsia"/>
        </w:rPr>
        <w:t>seller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4"/>
        <w:gridCol w:w="1416"/>
        <w:gridCol w:w="1987"/>
        <w:gridCol w:w="707"/>
        <w:gridCol w:w="850"/>
        <w:gridCol w:w="709"/>
        <w:gridCol w:w="2777"/>
      </w:tblGrid>
      <w:tr w:rsidR="00EE20AF" w14:paraId="7BFAADE9" w14:textId="77777777" w:rsidTr="00E3301C">
        <w:tc>
          <w:tcPr>
            <w:tcW w:w="347" w:type="pct"/>
            <w:shd w:val="clear" w:color="auto" w:fill="D9D9D9"/>
          </w:tcPr>
          <w:p w14:paraId="15B5167A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699" w:type="pct"/>
            <w:shd w:val="clear" w:color="auto" w:fill="D9D9D9"/>
          </w:tcPr>
          <w:p w14:paraId="5F2C02C9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3673C943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12FCECEE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0C1A14EC" w14:textId="77777777" w:rsidR="00EE20AF" w:rsidRDefault="00EE20AF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5FA14686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491B63A3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3ACA3FB4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E20AF" w14:paraId="76475BA2" w14:textId="77777777" w:rsidTr="00E3301C">
        <w:tc>
          <w:tcPr>
            <w:tcW w:w="347" w:type="pct"/>
            <w:shd w:val="clear" w:color="auto" w:fill="auto"/>
          </w:tcPr>
          <w:p w14:paraId="5AEEB576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12B4466A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28FDFC1E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2BDD9CD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1" w:type="pct"/>
            <w:shd w:val="clear" w:color="auto" w:fill="auto"/>
          </w:tcPr>
          <w:p w14:paraId="38594B37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54A74A3B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0D79DB0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5AC94420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EE20AF" w14:paraId="16797233" w14:textId="77777777" w:rsidTr="00E3301C">
        <w:tc>
          <w:tcPr>
            <w:tcW w:w="347" w:type="pct"/>
            <w:shd w:val="clear" w:color="auto" w:fill="auto"/>
          </w:tcPr>
          <w:p w14:paraId="2A935827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1A9A535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卖家姓名</w:t>
            </w:r>
          </w:p>
        </w:tc>
        <w:tc>
          <w:tcPr>
            <w:tcW w:w="663" w:type="pct"/>
            <w:shd w:val="clear" w:color="auto" w:fill="auto"/>
          </w:tcPr>
          <w:p w14:paraId="1433E8AE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6720998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331" w:type="pct"/>
            <w:shd w:val="clear" w:color="auto" w:fill="auto"/>
          </w:tcPr>
          <w:p w14:paraId="7FE6D066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54D5E47F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CABB753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52A4C72A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296EE6AD" w14:textId="77777777" w:rsidTr="00E3301C">
        <w:tc>
          <w:tcPr>
            <w:tcW w:w="347" w:type="pct"/>
            <w:shd w:val="clear" w:color="auto" w:fill="auto"/>
          </w:tcPr>
          <w:p w14:paraId="4C1EBD22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24A9A71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卖家联系方式</w:t>
            </w:r>
          </w:p>
        </w:tc>
        <w:tc>
          <w:tcPr>
            <w:tcW w:w="663" w:type="pct"/>
            <w:shd w:val="clear" w:color="auto" w:fill="auto"/>
          </w:tcPr>
          <w:p w14:paraId="1313B9C5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76CA7070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331" w:type="pct"/>
            <w:shd w:val="clear" w:color="auto" w:fill="auto"/>
          </w:tcPr>
          <w:p w14:paraId="4F486987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8054F2A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EBAC00B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0D665245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EE20AF" w14:paraId="1A6EEFAC" w14:textId="77777777" w:rsidTr="00E3301C">
        <w:tc>
          <w:tcPr>
            <w:tcW w:w="347" w:type="pct"/>
            <w:shd w:val="clear" w:color="auto" w:fill="auto"/>
          </w:tcPr>
          <w:p w14:paraId="1E944AE0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A09268D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卖家密码</w:t>
            </w:r>
          </w:p>
        </w:tc>
        <w:tc>
          <w:tcPr>
            <w:tcW w:w="663" w:type="pct"/>
            <w:shd w:val="clear" w:color="auto" w:fill="auto"/>
          </w:tcPr>
          <w:p w14:paraId="0C18CB63" w14:textId="77777777" w:rsidR="00EE20AF" w:rsidRPr="007032BE" w:rsidRDefault="00EE20AF" w:rsidP="00E3301C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ps</w:t>
            </w:r>
            <w:r w:rsidRPr="00DF4DB6">
              <w:rPr>
                <w:rFonts w:hint="eastAsia"/>
              </w:rPr>
              <w:t>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E3F587A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rPr>
                <w:rFonts w:hint="eastAsia"/>
              </w:rPr>
              <w:t>20</w:t>
            </w:r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4F320D0C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4E2B5F33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0EFF932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4137F2EB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2315CC93" w14:textId="77777777" w:rsidTr="00E3301C">
        <w:tc>
          <w:tcPr>
            <w:tcW w:w="347" w:type="pct"/>
            <w:shd w:val="clear" w:color="auto" w:fill="auto"/>
          </w:tcPr>
          <w:p w14:paraId="2CED6C35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B5CF51D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663" w:type="pct"/>
            <w:shd w:val="clear" w:color="auto" w:fill="auto"/>
          </w:tcPr>
          <w:p w14:paraId="2834146E" w14:textId="77777777" w:rsidR="00EE20AF" w:rsidRPr="007032BE" w:rsidRDefault="00EE20AF" w:rsidP="00E3301C">
            <w:pPr>
              <w:pStyle w:val="a7"/>
              <w:ind w:firstLineChars="0" w:firstLine="0"/>
            </w:pPr>
            <w:proofErr w:type="spellStart"/>
            <w:r>
              <w:t>id_area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710090F5" w14:textId="77777777" w:rsidR="00EE20AF" w:rsidRDefault="00EE20AF" w:rsidP="00E3301C">
            <w:pPr>
              <w:pStyle w:val="a7"/>
              <w:ind w:firstLineChars="0" w:firstLine="0"/>
            </w:pPr>
            <w:r>
              <w:t>area(</w:t>
            </w:r>
            <w:proofErr w:type="spellStart"/>
            <w:r>
              <w:t>id_area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3DC5EE68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D57D8BB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E226CAD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69B014AB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1655DED3" w14:textId="77777777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18029B13" w14:textId="77777777" w:rsidTr="00E3301C">
        <w:tc>
          <w:tcPr>
            <w:tcW w:w="5000" w:type="pct"/>
            <w:shd w:val="clear" w:color="auto" w:fill="auto"/>
          </w:tcPr>
          <w:p w14:paraId="7751F9B3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创建表：卖家</w:t>
            </w:r>
          </w:p>
          <w:p w14:paraId="1EE538F2" w14:textId="77777777" w:rsidR="00EE20AF" w:rsidRDefault="00EE20AF" w:rsidP="00E3301C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3.seller</w:t>
            </w:r>
            <w:proofErr w:type="gramEnd"/>
          </w:p>
          <w:p w14:paraId="5AC66B90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09195061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2B2D3D48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name_seller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10) not null ,</w:t>
            </w:r>
          </w:p>
          <w:p w14:paraId="0194B4CC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40E8AE15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ps_seller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396B2968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u_2_1_1_3.area(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5F204E8D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id_seller</w:t>
            </w:r>
            <w:proofErr w:type="spellEnd"/>
            <w:r>
              <w:t>)</w:t>
            </w:r>
          </w:p>
          <w:p w14:paraId="757253E8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3E09DF92" w14:textId="77777777" w:rsidR="00EE20AF" w:rsidRDefault="00EE20AF" w:rsidP="00E3301C">
            <w:pPr>
              <w:pStyle w:val="a7"/>
              <w:ind w:firstLineChars="0" w:firstLine="0"/>
            </w:pPr>
            <w:r>
              <w:t>;</w:t>
            </w:r>
          </w:p>
          <w:p w14:paraId="1BD2BA49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u_2_1_1_3.seller is '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';</w:t>
            </w:r>
          </w:p>
          <w:p w14:paraId="7E41389D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u_2_1_1_3.seller.id_seller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2725E4C9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u_2_1_1_3.seller.name_seller is '</w:t>
            </w:r>
            <w:r>
              <w:rPr>
                <w:rFonts w:hint="eastAsia"/>
              </w:rPr>
              <w:t>卖家姓名</w:t>
            </w:r>
            <w:r>
              <w:rPr>
                <w:rFonts w:hint="eastAsia"/>
              </w:rPr>
              <w:t>';</w:t>
            </w:r>
          </w:p>
          <w:p w14:paraId="73C6AF55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u_2_1_1_3.seller.tel_seller is '</w:t>
            </w:r>
            <w:r>
              <w:rPr>
                <w:rFonts w:hint="eastAsia"/>
              </w:rPr>
              <w:t>卖家联系方式</w:t>
            </w:r>
            <w:r>
              <w:rPr>
                <w:rFonts w:hint="eastAsia"/>
              </w:rPr>
              <w:t>';</w:t>
            </w:r>
          </w:p>
          <w:p w14:paraId="2841588D" w14:textId="77777777" w:rsidR="00EE20AF" w:rsidRDefault="00EE20AF" w:rsidP="00E3301C">
            <w:pPr>
              <w:pStyle w:val="a7"/>
              <w:ind w:firstLineChars="0" w:firstLine="0"/>
            </w:pPr>
            <w:r>
              <w:t>comment on column u_2_1_</w:t>
            </w:r>
            <w:r>
              <w:rPr>
                <w:rFonts w:hint="eastAsia"/>
              </w:rPr>
              <w:t>1_3.seller.ps_seller is '</w:t>
            </w:r>
            <w:r>
              <w:rPr>
                <w:rFonts w:hint="eastAsia"/>
              </w:rPr>
              <w:t>卖家密码</w:t>
            </w:r>
            <w:r>
              <w:rPr>
                <w:rFonts w:hint="eastAsia"/>
              </w:rPr>
              <w:t>';</w:t>
            </w:r>
          </w:p>
          <w:p w14:paraId="6DEED8AF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u_2_1_1_3.seller.id_area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7EFBAC01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3703F35B" w14:textId="77777777" w:rsidR="00EE20AF" w:rsidRPr="00FC3335" w:rsidRDefault="00EE20AF" w:rsidP="00EE20AF"/>
    <w:p w14:paraId="2D9BC087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岗位</w:t>
      </w:r>
    </w:p>
    <w:p w14:paraId="4B35C60C" w14:textId="77777777" w:rsidR="00EE20AF" w:rsidRPr="00FB1786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post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</w:t>
      </w:r>
      <w:r>
        <w:t>post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4"/>
        <w:gridCol w:w="1416"/>
        <w:gridCol w:w="1987"/>
        <w:gridCol w:w="707"/>
        <w:gridCol w:w="850"/>
        <w:gridCol w:w="709"/>
        <w:gridCol w:w="2777"/>
      </w:tblGrid>
      <w:tr w:rsidR="00EE20AF" w14:paraId="430350E5" w14:textId="77777777" w:rsidTr="00E3301C">
        <w:tc>
          <w:tcPr>
            <w:tcW w:w="347" w:type="pct"/>
            <w:shd w:val="clear" w:color="auto" w:fill="D9D9D9"/>
          </w:tcPr>
          <w:p w14:paraId="68FB8D61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156BA5F9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5DCAEBDD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4CC77625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1B0C42C2" w14:textId="77777777" w:rsidR="00EE20AF" w:rsidRDefault="00EE20AF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4069D3BC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36ECA32C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2F3C9A97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E20AF" w14:paraId="2AEBA5EA" w14:textId="77777777" w:rsidTr="00E3301C">
        <w:tc>
          <w:tcPr>
            <w:tcW w:w="347" w:type="pct"/>
            <w:shd w:val="clear" w:color="auto" w:fill="auto"/>
          </w:tcPr>
          <w:p w14:paraId="71434A50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3D86D932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79472FFF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B094BDD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331" w:type="pct"/>
            <w:shd w:val="clear" w:color="auto" w:fill="auto"/>
          </w:tcPr>
          <w:p w14:paraId="6EB02B6F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777F2C78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4D9EE34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17942F6A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seq_id_</w:t>
            </w:r>
            <w:r>
              <w:t>post</w:t>
            </w:r>
            <w:proofErr w:type="spellEnd"/>
          </w:p>
        </w:tc>
      </w:tr>
      <w:tr w:rsidR="00EE20AF" w14:paraId="6D25B861" w14:textId="77777777" w:rsidTr="00E3301C">
        <w:tc>
          <w:tcPr>
            <w:tcW w:w="347" w:type="pct"/>
            <w:shd w:val="clear" w:color="auto" w:fill="auto"/>
          </w:tcPr>
          <w:p w14:paraId="2D48C286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B5B5137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岗位名称</w:t>
            </w:r>
          </w:p>
        </w:tc>
        <w:tc>
          <w:tcPr>
            <w:tcW w:w="663" w:type="pct"/>
            <w:shd w:val="clear" w:color="auto" w:fill="auto"/>
          </w:tcPr>
          <w:p w14:paraId="59479035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29742A4E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31" w:type="pct"/>
            <w:shd w:val="clear" w:color="auto" w:fill="auto"/>
          </w:tcPr>
          <w:p w14:paraId="6887BF23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ABC8286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CE81C3A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1F8FDD33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6E28823A" w14:textId="77777777" w:rsidTr="00E3301C">
        <w:tc>
          <w:tcPr>
            <w:tcW w:w="347" w:type="pct"/>
            <w:shd w:val="clear" w:color="auto" w:fill="auto"/>
          </w:tcPr>
          <w:p w14:paraId="5B1F4CAF" w14:textId="77777777" w:rsidR="00EE20AF" w:rsidRDefault="00EE20AF" w:rsidP="00E3301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5ACDC1B2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228CA7A0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0907766D" w14:textId="77777777" w:rsidR="00EE20AF" w:rsidRDefault="00EE20AF" w:rsidP="00E3301C">
            <w:pPr>
              <w:pStyle w:val="a7"/>
              <w:ind w:firstLineChars="0" w:firstLine="0"/>
            </w:pPr>
            <w:r>
              <w:t>depart</w:t>
            </w:r>
            <w:r>
              <w:rPr>
                <w:rFonts w:hint="eastAsia"/>
              </w:rPr>
              <w:t>(</w:t>
            </w: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7E56EA24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7617045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01CF763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124B4F29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2318DCF7" w14:textId="77777777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5F91117B" w14:textId="77777777" w:rsidTr="00E3301C">
        <w:tc>
          <w:tcPr>
            <w:tcW w:w="5000" w:type="pct"/>
            <w:shd w:val="clear" w:color="auto" w:fill="auto"/>
          </w:tcPr>
          <w:p w14:paraId="0BE1A6CE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创建表：岗位</w:t>
            </w:r>
          </w:p>
          <w:p w14:paraId="6AC8F3B7" w14:textId="77777777" w:rsidR="00EE20AF" w:rsidRDefault="00EE20AF" w:rsidP="00E3301C">
            <w:pPr>
              <w:pStyle w:val="a7"/>
              <w:ind w:firstLineChars="0" w:firstLine="0"/>
            </w:pPr>
            <w:r>
              <w:t>create table u_2_1_1_3.post</w:t>
            </w:r>
          </w:p>
          <w:p w14:paraId="3A3AAD3D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7814DD71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id_post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 xml:space="preserve">2) default </w:t>
            </w:r>
            <w:proofErr w:type="spellStart"/>
            <w:r>
              <w:t>nextval</w:t>
            </w:r>
            <w:proofErr w:type="spellEnd"/>
            <w:r>
              <w:t>('</w:t>
            </w:r>
            <w:proofErr w:type="spellStart"/>
            <w:r>
              <w:t>seq_id_post</w:t>
            </w:r>
            <w:proofErr w:type="spellEnd"/>
            <w:r>
              <w:t>') not null ,</w:t>
            </w:r>
          </w:p>
          <w:p w14:paraId="5380218D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name_post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7593EE78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id_depart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u_2_1_1_3.depart(</w:t>
            </w:r>
            <w:proofErr w:type="spellStart"/>
            <w:r>
              <w:t>id_depart</w:t>
            </w:r>
            <w:proofErr w:type="spellEnd"/>
            <w:r>
              <w:t>) not null ,</w:t>
            </w:r>
          </w:p>
          <w:p w14:paraId="4730600A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id_post</w:t>
            </w:r>
            <w:proofErr w:type="spellEnd"/>
            <w:r>
              <w:t>)</w:t>
            </w:r>
          </w:p>
          <w:p w14:paraId="25E12F95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4AEB39B3" w14:textId="77777777" w:rsidR="00EE20AF" w:rsidRDefault="00EE20AF" w:rsidP="00E3301C">
            <w:pPr>
              <w:pStyle w:val="a7"/>
              <w:ind w:firstLineChars="0" w:firstLine="0"/>
            </w:pPr>
            <w:r>
              <w:t>;</w:t>
            </w:r>
          </w:p>
          <w:p w14:paraId="3D116850" w14:textId="77777777" w:rsidR="00EE20AF" w:rsidRDefault="00EE20AF" w:rsidP="00E3301C">
            <w:pPr>
              <w:pStyle w:val="a7"/>
              <w:ind w:firstLineChars="0" w:firstLine="0"/>
            </w:pPr>
            <w:r>
              <w:t>comment on table u_2_1_</w:t>
            </w:r>
            <w:r>
              <w:rPr>
                <w:rFonts w:hint="eastAsia"/>
              </w:rPr>
              <w:t>1_3.post is '</w:t>
            </w:r>
            <w:r>
              <w:rPr>
                <w:rFonts w:hint="eastAsia"/>
              </w:rPr>
              <w:t>岗位</w:t>
            </w:r>
            <w:r>
              <w:rPr>
                <w:rFonts w:hint="eastAsia"/>
              </w:rPr>
              <w:t>';</w:t>
            </w:r>
          </w:p>
          <w:p w14:paraId="5FDB8832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u_2_1_1_3.post.id_post is '</w:t>
            </w:r>
            <w:r>
              <w:rPr>
                <w:rFonts w:hint="eastAsia"/>
              </w:rPr>
              <w:t>岗位编号</w:t>
            </w:r>
            <w:r>
              <w:rPr>
                <w:rFonts w:hint="eastAsia"/>
              </w:rPr>
              <w:t>';</w:t>
            </w:r>
          </w:p>
          <w:p w14:paraId="0404DCC8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u_2_1_1_3.post.name_post is '</w:t>
            </w:r>
            <w:r>
              <w:rPr>
                <w:rFonts w:hint="eastAsia"/>
              </w:rPr>
              <w:t>岗位名称</w:t>
            </w:r>
            <w:r>
              <w:rPr>
                <w:rFonts w:hint="eastAsia"/>
              </w:rPr>
              <w:t>';</w:t>
            </w:r>
          </w:p>
          <w:p w14:paraId="49968660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u_2_1_1_3.post.id_depart is '</w:t>
            </w:r>
            <w:r>
              <w:rPr>
                <w:rFonts w:hint="eastAsia"/>
              </w:rPr>
              <w:t>部门编号</w:t>
            </w:r>
            <w:r>
              <w:rPr>
                <w:rFonts w:hint="eastAsia"/>
              </w:rPr>
              <w:t>';</w:t>
            </w:r>
          </w:p>
          <w:p w14:paraId="2EADE0AD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5B588435" w14:textId="77777777" w:rsidR="00EE20AF" w:rsidRPr="00FC3335" w:rsidRDefault="00EE20AF" w:rsidP="00EE20AF"/>
    <w:p w14:paraId="6DD4CE00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购买</w:t>
      </w:r>
    </w:p>
    <w:p w14:paraId="17EFD3A8" w14:textId="7C1AFEB2" w:rsidR="00EE20AF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 w:rsidRPr="008C6BB6">
        <w:t>purchase</w:t>
      </w:r>
      <w:r>
        <w:rPr>
          <w:rFonts w:hint="eastAsia"/>
        </w:rPr>
        <w:t>（</w:t>
      </w:r>
      <w:proofErr w:type="spellStart"/>
      <w:r w:rsidRPr="00A84B38">
        <w:t>id_book</w:t>
      </w:r>
      <w:proofErr w:type="spellEnd"/>
      <w:r w:rsidRPr="00A84B38">
        <w:t xml:space="preserve">, </w:t>
      </w:r>
      <w:proofErr w:type="spellStart"/>
      <w:r w:rsidRPr="00A84B38">
        <w:t>id_buyer</w:t>
      </w:r>
      <w:proofErr w:type="spellEnd"/>
      <w:r w:rsidRPr="00A84B38">
        <w:t xml:space="preserve">, </w:t>
      </w:r>
      <w:proofErr w:type="spellStart"/>
      <w:r w:rsidRPr="00A84B38">
        <w:t>id_seller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1490"/>
        <w:gridCol w:w="1425"/>
        <w:gridCol w:w="1983"/>
        <w:gridCol w:w="703"/>
        <w:gridCol w:w="846"/>
        <w:gridCol w:w="1626"/>
        <w:gridCol w:w="1852"/>
      </w:tblGrid>
      <w:tr w:rsidR="0084345C" w14:paraId="0B904277" w14:textId="77777777" w:rsidTr="00602DC8">
        <w:tc>
          <w:tcPr>
            <w:tcW w:w="354" w:type="pct"/>
            <w:shd w:val="clear" w:color="auto" w:fill="D9D9D9"/>
          </w:tcPr>
          <w:p w14:paraId="1F58DD4D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7" w:type="pct"/>
            <w:shd w:val="clear" w:color="auto" w:fill="D9D9D9"/>
          </w:tcPr>
          <w:p w14:paraId="2F2E9C41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7" w:type="pct"/>
            <w:shd w:val="clear" w:color="auto" w:fill="D9D9D9"/>
          </w:tcPr>
          <w:p w14:paraId="2A2D35D1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28" w:type="pct"/>
            <w:shd w:val="clear" w:color="auto" w:fill="D9D9D9"/>
          </w:tcPr>
          <w:p w14:paraId="2376625A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29" w:type="pct"/>
            <w:shd w:val="clear" w:color="auto" w:fill="D9D9D9"/>
          </w:tcPr>
          <w:p w14:paraId="0FA7DEDB" w14:textId="77777777" w:rsidR="0084345C" w:rsidRDefault="0084345C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6" w:type="pct"/>
            <w:shd w:val="clear" w:color="auto" w:fill="D9D9D9"/>
          </w:tcPr>
          <w:p w14:paraId="361D27F7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761" w:type="pct"/>
            <w:shd w:val="clear" w:color="auto" w:fill="D9D9D9"/>
          </w:tcPr>
          <w:p w14:paraId="1792EF3F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867" w:type="pct"/>
            <w:shd w:val="clear" w:color="auto" w:fill="D9D9D9"/>
          </w:tcPr>
          <w:p w14:paraId="7AF1066B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4345C" w14:paraId="3E2BCF04" w14:textId="77777777" w:rsidTr="00602DC8">
        <w:tc>
          <w:tcPr>
            <w:tcW w:w="354" w:type="pct"/>
            <w:shd w:val="clear" w:color="auto" w:fill="auto"/>
          </w:tcPr>
          <w:p w14:paraId="385291FE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52B7910B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667" w:type="pct"/>
            <w:shd w:val="clear" w:color="auto" w:fill="auto"/>
          </w:tcPr>
          <w:p w14:paraId="67442FAE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928" w:type="pct"/>
            <w:shd w:val="clear" w:color="auto" w:fill="auto"/>
          </w:tcPr>
          <w:p w14:paraId="3DE61A80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  <w:r>
              <w:rPr>
                <w:rFonts w:hint="eastAsia"/>
              </w:rPr>
              <w:t>(</w:t>
            </w: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29" w:type="pct"/>
            <w:shd w:val="clear" w:color="auto" w:fill="auto"/>
          </w:tcPr>
          <w:p w14:paraId="3F9376BE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6" w:type="pct"/>
            <w:shd w:val="clear" w:color="auto" w:fill="auto"/>
          </w:tcPr>
          <w:p w14:paraId="173F337D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1" w:type="pct"/>
            <w:shd w:val="clear" w:color="auto" w:fill="auto"/>
          </w:tcPr>
          <w:p w14:paraId="6EA6FB6E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7" w:type="pct"/>
            <w:shd w:val="clear" w:color="auto" w:fill="auto"/>
          </w:tcPr>
          <w:p w14:paraId="17088D92" w14:textId="77777777" w:rsidR="0084345C" w:rsidRDefault="0084345C" w:rsidP="00602DC8">
            <w:pPr>
              <w:pStyle w:val="a7"/>
              <w:ind w:firstLineChars="0" w:firstLine="0"/>
            </w:pPr>
          </w:p>
        </w:tc>
      </w:tr>
      <w:tr w:rsidR="0084345C" w14:paraId="22A67188" w14:textId="77777777" w:rsidTr="00602DC8">
        <w:tc>
          <w:tcPr>
            <w:tcW w:w="354" w:type="pct"/>
            <w:shd w:val="clear" w:color="auto" w:fill="auto"/>
          </w:tcPr>
          <w:p w14:paraId="31B1900A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03EFA355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买家号</w:t>
            </w:r>
          </w:p>
        </w:tc>
        <w:tc>
          <w:tcPr>
            <w:tcW w:w="667" w:type="pct"/>
            <w:shd w:val="clear" w:color="auto" w:fill="auto"/>
          </w:tcPr>
          <w:p w14:paraId="1B59A33C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928" w:type="pct"/>
            <w:shd w:val="clear" w:color="auto" w:fill="auto"/>
          </w:tcPr>
          <w:p w14:paraId="58D806D8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buyer</w:t>
            </w:r>
            <w:r>
              <w:t>(</w:t>
            </w: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  <w:r>
              <w:t>)</w:t>
            </w:r>
          </w:p>
        </w:tc>
        <w:tc>
          <w:tcPr>
            <w:tcW w:w="329" w:type="pct"/>
            <w:shd w:val="clear" w:color="auto" w:fill="auto"/>
          </w:tcPr>
          <w:p w14:paraId="728B6255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6" w:type="pct"/>
            <w:shd w:val="clear" w:color="auto" w:fill="auto"/>
          </w:tcPr>
          <w:p w14:paraId="68485D39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1" w:type="pct"/>
            <w:shd w:val="clear" w:color="auto" w:fill="auto"/>
          </w:tcPr>
          <w:p w14:paraId="3B2D47C6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7" w:type="pct"/>
            <w:shd w:val="clear" w:color="auto" w:fill="auto"/>
          </w:tcPr>
          <w:p w14:paraId="53273844" w14:textId="77777777" w:rsidR="0084345C" w:rsidRDefault="0084345C" w:rsidP="00602DC8">
            <w:pPr>
              <w:pStyle w:val="a7"/>
              <w:ind w:firstLineChars="0" w:firstLine="0"/>
            </w:pPr>
          </w:p>
        </w:tc>
      </w:tr>
      <w:tr w:rsidR="0084345C" w14:paraId="6D162384" w14:textId="77777777" w:rsidTr="00602DC8">
        <w:tc>
          <w:tcPr>
            <w:tcW w:w="354" w:type="pct"/>
            <w:shd w:val="clear" w:color="auto" w:fill="auto"/>
          </w:tcPr>
          <w:p w14:paraId="665E264D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44F04525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7" w:type="pct"/>
            <w:shd w:val="clear" w:color="auto" w:fill="auto"/>
          </w:tcPr>
          <w:p w14:paraId="509968DE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928" w:type="pct"/>
            <w:shd w:val="clear" w:color="auto" w:fill="auto"/>
          </w:tcPr>
          <w:p w14:paraId="2858F0FB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seller</w:t>
            </w:r>
            <w:r>
              <w:rPr>
                <w:rFonts w:hint="eastAsia"/>
              </w:rPr>
              <w:t>(</w:t>
            </w: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29" w:type="pct"/>
            <w:shd w:val="clear" w:color="auto" w:fill="auto"/>
          </w:tcPr>
          <w:p w14:paraId="772188F9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6" w:type="pct"/>
            <w:shd w:val="clear" w:color="auto" w:fill="auto"/>
          </w:tcPr>
          <w:p w14:paraId="5C90B6B6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1" w:type="pct"/>
            <w:shd w:val="clear" w:color="auto" w:fill="auto"/>
          </w:tcPr>
          <w:p w14:paraId="36BE4081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7" w:type="pct"/>
            <w:shd w:val="clear" w:color="auto" w:fill="auto"/>
          </w:tcPr>
          <w:p w14:paraId="3BBD6D47" w14:textId="77777777" w:rsidR="0084345C" w:rsidRDefault="0084345C" w:rsidP="00602DC8">
            <w:pPr>
              <w:pStyle w:val="a7"/>
              <w:ind w:firstLineChars="0" w:firstLine="0"/>
            </w:pPr>
          </w:p>
        </w:tc>
      </w:tr>
      <w:tr w:rsidR="0084345C" w14:paraId="5266D335" w14:textId="77777777" w:rsidTr="00602DC8">
        <w:tc>
          <w:tcPr>
            <w:tcW w:w="354" w:type="pct"/>
            <w:shd w:val="clear" w:color="auto" w:fill="auto"/>
          </w:tcPr>
          <w:p w14:paraId="055D8049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6F0F1169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数量</w:t>
            </w:r>
          </w:p>
        </w:tc>
        <w:tc>
          <w:tcPr>
            <w:tcW w:w="667" w:type="pct"/>
            <w:shd w:val="clear" w:color="auto" w:fill="auto"/>
          </w:tcPr>
          <w:p w14:paraId="301BDF62" w14:textId="77777777" w:rsidR="0084345C" w:rsidRPr="00DF4DB6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s</w:t>
            </w:r>
            <w:r w:rsidRPr="00DF4DB6">
              <w:t>um_book</w:t>
            </w:r>
            <w:proofErr w:type="spellEnd"/>
          </w:p>
        </w:tc>
        <w:tc>
          <w:tcPr>
            <w:tcW w:w="928" w:type="pct"/>
            <w:shd w:val="clear" w:color="auto" w:fill="auto"/>
          </w:tcPr>
          <w:p w14:paraId="38557E5B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29" w:type="pct"/>
            <w:shd w:val="clear" w:color="auto" w:fill="auto"/>
          </w:tcPr>
          <w:p w14:paraId="42DD3509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6" w:type="pct"/>
            <w:shd w:val="clear" w:color="auto" w:fill="auto"/>
          </w:tcPr>
          <w:p w14:paraId="3B487B27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1" w:type="pct"/>
            <w:shd w:val="clear" w:color="auto" w:fill="auto"/>
          </w:tcPr>
          <w:p w14:paraId="66A95BAF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7" w:type="pct"/>
            <w:shd w:val="clear" w:color="auto" w:fill="auto"/>
          </w:tcPr>
          <w:p w14:paraId="0A2F4496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84345C" w14:paraId="5009911D" w14:textId="77777777" w:rsidTr="00602DC8">
        <w:tc>
          <w:tcPr>
            <w:tcW w:w="354" w:type="pct"/>
            <w:shd w:val="clear" w:color="auto" w:fill="auto"/>
          </w:tcPr>
          <w:p w14:paraId="4DC1723E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11489423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时间</w:t>
            </w:r>
          </w:p>
        </w:tc>
        <w:tc>
          <w:tcPr>
            <w:tcW w:w="667" w:type="pct"/>
            <w:shd w:val="clear" w:color="auto" w:fill="auto"/>
          </w:tcPr>
          <w:p w14:paraId="2867AD80" w14:textId="77777777" w:rsidR="0084345C" w:rsidRPr="00DF4DB6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t>time_order</w:t>
            </w:r>
            <w:proofErr w:type="spellEnd"/>
          </w:p>
        </w:tc>
        <w:tc>
          <w:tcPr>
            <w:tcW w:w="928" w:type="pct"/>
            <w:shd w:val="clear" w:color="auto" w:fill="auto"/>
          </w:tcPr>
          <w:p w14:paraId="2C77D67A" w14:textId="77777777" w:rsidR="0084345C" w:rsidRDefault="0084345C" w:rsidP="00602DC8">
            <w:pPr>
              <w:pStyle w:val="a7"/>
              <w:ind w:firstLineChars="0" w:firstLine="0"/>
            </w:pPr>
            <w:r>
              <w:t>timestamp</w:t>
            </w:r>
          </w:p>
        </w:tc>
        <w:tc>
          <w:tcPr>
            <w:tcW w:w="329" w:type="pct"/>
            <w:shd w:val="clear" w:color="auto" w:fill="auto"/>
          </w:tcPr>
          <w:p w14:paraId="0C6BCB08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6" w:type="pct"/>
            <w:shd w:val="clear" w:color="auto" w:fill="auto"/>
          </w:tcPr>
          <w:p w14:paraId="1E58BB0A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1" w:type="pct"/>
            <w:shd w:val="clear" w:color="auto" w:fill="auto"/>
          </w:tcPr>
          <w:p w14:paraId="4D0C2CE6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7" w:type="pct"/>
            <w:shd w:val="clear" w:color="auto" w:fill="auto"/>
          </w:tcPr>
          <w:p w14:paraId="67234B38" w14:textId="77777777" w:rsidR="0084345C" w:rsidRDefault="0084345C" w:rsidP="00602DC8">
            <w:pPr>
              <w:pStyle w:val="a7"/>
              <w:ind w:firstLineChars="0" w:firstLine="0"/>
            </w:pPr>
          </w:p>
        </w:tc>
      </w:tr>
      <w:tr w:rsidR="0084345C" w14:paraId="62BBD328" w14:textId="77777777" w:rsidTr="00602DC8">
        <w:tc>
          <w:tcPr>
            <w:tcW w:w="354" w:type="pct"/>
            <w:shd w:val="clear" w:color="auto" w:fill="auto"/>
          </w:tcPr>
          <w:p w14:paraId="1A10E359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14EE90B2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金额</w:t>
            </w:r>
          </w:p>
        </w:tc>
        <w:tc>
          <w:tcPr>
            <w:tcW w:w="667" w:type="pct"/>
            <w:shd w:val="clear" w:color="auto" w:fill="auto"/>
          </w:tcPr>
          <w:p w14:paraId="1F31BB75" w14:textId="77777777" w:rsidR="0084345C" w:rsidRPr="00DF4DB6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t>price_order</w:t>
            </w:r>
            <w:proofErr w:type="spellEnd"/>
          </w:p>
        </w:tc>
        <w:tc>
          <w:tcPr>
            <w:tcW w:w="928" w:type="pct"/>
            <w:shd w:val="clear" w:color="auto" w:fill="auto"/>
          </w:tcPr>
          <w:p w14:paraId="51F13339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7,2)</w:t>
            </w:r>
          </w:p>
        </w:tc>
        <w:tc>
          <w:tcPr>
            <w:tcW w:w="329" w:type="pct"/>
            <w:shd w:val="clear" w:color="auto" w:fill="auto"/>
          </w:tcPr>
          <w:p w14:paraId="2D46E2A2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6" w:type="pct"/>
            <w:shd w:val="clear" w:color="auto" w:fill="auto"/>
          </w:tcPr>
          <w:p w14:paraId="13711AED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1" w:type="pct"/>
            <w:shd w:val="clear" w:color="auto" w:fill="auto"/>
          </w:tcPr>
          <w:p w14:paraId="7522A0CE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7" w:type="pct"/>
            <w:shd w:val="clear" w:color="auto" w:fill="auto"/>
          </w:tcPr>
          <w:p w14:paraId="4C7FED34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84345C" w14:paraId="7091BAB6" w14:textId="77777777" w:rsidTr="00602DC8">
        <w:tc>
          <w:tcPr>
            <w:tcW w:w="354" w:type="pct"/>
            <w:shd w:val="clear" w:color="auto" w:fill="auto"/>
          </w:tcPr>
          <w:p w14:paraId="5AA09B9E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5E7EE06D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是否发货</w:t>
            </w:r>
          </w:p>
        </w:tc>
        <w:tc>
          <w:tcPr>
            <w:tcW w:w="667" w:type="pct"/>
            <w:shd w:val="clear" w:color="auto" w:fill="auto"/>
          </w:tcPr>
          <w:p w14:paraId="4474A23E" w14:textId="77777777" w:rsidR="0084345C" w:rsidRPr="00DF4DB6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t>deliver_check</w:t>
            </w:r>
            <w:proofErr w:type="spellEnd"/>
          </w:p>
        </w:tc>
        <w:tc>
          <w:tcPr>
            <w:tcW w:w="928" w:type="pct"/>
            <w:shd w:val="clear" w:color="auto" w:fill="auto"/>
          </w:tcPr>
          <w:p w14:paraId="49810CE6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29" w:type="pct"/>
            <w:shd w:val="clear" w:color="auto" w:fill="auto"/>
          </w:tcPr>
          <w:p w14:paraId="76D8AE5D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6" w:type="pct"/>
            <w:shd w:val="clear" w:color="auto" w:fill="auto"/>
          </w:tcPr>
          <w:p w14:paraId="71A62BAE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1" w:type="pct"/>
            <w:shd w:val="clear" w:color="auto" w:fill="auto"/>
          </w:tcPr>
          <w:p w14:paraId="0EE6A2D5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7" w:type="pct"/>
            <w:shd w:val="clear" w:color="auto" w:fill="auto"/>
          </w:tcPr>
          <w:p w14:paraId="41017928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FALSE</w:t>
            </w:r>
          </w:p>
        </w:tc>
      </w:tr>
      <w:tr w:rsidR="0084345C" w14:paraId="1B0E6013" w14:textId="77777777" w:rsidTr="00602DC8">
        <w:tc>
          <w:tcPr>
            <w:tcW w:w="354" w:type="pct"/>
            <w:shd w:val="clear" w:color="auto" w:fill="auto"/>
          </w:tcPr>
          <w:p w14:paraId="21B4C763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97" w:type="pct"/>
            <w:shd w:val="clear" w:color="auto" w:fill="auto"/>
          </w:tcPr>
          <w:p w14:paraId="2F51F0C4" w14:textId="77777777" w:rsidR="0084345C" w:rsidRDefault="0084345C" w:rsidP="00602DC8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是否付款</w:t>
            </w:r>
          </w:p>
        </w:tc>
        <w:tc>
          <w:tcPr>
            <w:tcW w:w="667" w:type="pct"/>
            <w:shd w:val="clear" w:color="auto" w:fill="auto"/>
          </w:tcPr>
          <w:p w14:paraId="758E53D6" w14:textId="77777777" w:rsidR="0084345C" w:rsidRPr="00DF4DB6" w:rsidRDefault="0084345C" w:rsidP="00602DC8">
            <w:pPr>
              <w:pStyle w:val="a7"/>
              <w:ind w:firstLineChars="0" w:firstLine="0"/>
            </w:pPr>
            <w:proofErr w:type="spellStart"/>
            <w:r w:rsidRPr="00DF4DB6">
              <w:t>pay_check</w:t>
            </w:r>
            <w:proofErr w:type="spellEnd"/>
          </w:p>
        </w:tc>
        <w:tc>
          <w:tcPr>
            <w:tcW w:w="928" w:type="pct"/>
            <w:shd w:val="clear" w:color="auto" w:fill="auto"/>
          </w:tcPr>
          <w:p w14:paraId="70332144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29" w:type="pct"/>
            <w:shd w:val="clear" w:color="auto" w:fill="auto"/>
          </w:tcPr>
          <w:p w14:paraId="74901686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6" w:type="pct"/>
            <w:shd w:val="clear" w:color="auto" w:fill="auto"/>
          </w:tcPr>
          <w:p w14:paraId="56BD1760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761" w:type="pct"/>
            <w:shd w:val="clear" w:color="auto" w:fill="auto"/>
          </w:tcPr>
          <w:p w14:paraId="2F36B217" w14:textId="77777777" w:rsidR="0084345C" w:rsidRDefault="0084345C" w:rsidP="00602DC8">
            <w:pPr>
              <w:pStyle w:val="a7"/>
              <w:ind w:firstLineChars="0" w:firstLine="0"/>
            </w:pPr>
          </w:p>
        </w:tc>
        <w:tc>
          <w:tcPr>
            <w:tcW w:w="867" w:type="pct"/>
            <w:shd w:val="clear" w:color="auto" w:fill="auto"/>
          </w:tcPr>
          <w:p w14:paraId="605AEBA1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FALSE</w:t>
            </w:r>
          </w:p>
        </w:tc>
      </w:tr>
    </w:tbl>
    <w:p w14:paraId="580B9662" w14:textId="56160709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12A858D6" w14:textId="77777777" w:rsidTr="00E3301C">
        <w:tc>
          <w:tcPr>
            <w:tcW w:w="5000" w:type="pct"/>
            <w:shd w:val="clear" w:color="auto" w:fill="auto"/>
          </w:tcPr>
          <w:p w14:paraId="0607BF7D" w14:textId="77777777" w:rsidR="0084345C" w:rsidRDefault="0084345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创建表：购买</w:t>
            </w:r>
          </w:p>
          <w:p w14:paraId="16BD8F5A" w14:textId="77777777" w:rsidR="0084345C" w:rsidRDefault="0084345C" w:rsidP="00E3301C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3.purchase</w:t>
            </w:r>
            <w:proofErr w:type="gramEnd"/>
          </w:p>
          <w:p w14:paraId="584F7BED" w14:textId="77777777" w:rsidR="0084345C" w:rsidRDefault="0084345C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758A5082" w14:textId="77777777" w:rsidR="0084345C" w:rsidRDefault="0084345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references u_2_1_1_3.book(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5B203762" w14:textId="77777777" w:rsidR="0084345C" w:rsidRDefault="0084345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u_2_1_1_3.buyer(</w:t>
            </w:r>
            <w:proofErr w:type="spellStart"/>
            <w:r>
              <w:t>id_buyer</w:t>
            </w:r>
            <w:proofErr w:type="spellEnd"/>
            <w:r>
              <w:t>) not null ,</w:t>
            </w:r>
          </w:p>
          <w:p w14:paraId="6BE9EBB9" w14:textId="77777777" w:rsidR="0084345C" w:rsidRDefault="0084345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u_2_1_1_3.seller(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5F66DFAF" w14:textId="77777777" w:rsidR="0084345C" w:rsidRDefault="0084345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0220DFD2" w14:textId="77777777" w:rsidR="0084345C" w:rsidRDefault="0084345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time_order</w:t>
            </w:r>
            <w:proofErr w:type="spellEnd"/>
            <w:r>
              <w:t xml:space="preserve"> timestamp not </w:t>
            </w:r>
            <w:proofErr w:type="gramStart"/>
            <w:r>
              <w:t>null ,</w:t>
            </w:r>
            <w:proofErr w:type="gramEnd"/>
          </w:p>
          <w:p w14:paraId="5882F877" w14:textId="77777777" w:rsidR="0084345C" w:rsidRDefault="0084345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price_order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7,2) not null ,</w:t>
            </w:r>
          </w:p>
          <w:p w14:paraId="3C3E2226" w14:textId="77777777" w:rsidR="0084345C" w:rsidRDefault="0084345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deliver_check</w:t>
            </w:r>
            <w:proofErr w:type="spellEnd"/>
            <w:r>
              <w:t xml:space="preserve"> </w:t>
            </w:r>
            <w:proofErr w:type="spellStart"/>
            <w:r>
              <w:t>boolean</w:t>
            </w:r>
            <w:proofErr w:type="spellEnd"/>
            <w:r>
              <w:t xml:space="preserve"> not </w:t>
            </w:r>
            <w:proofErr w:type="gramStart"/>
            <w:r>
              <w:t>null ,</w:t>
            </w:r>
            <w:proofErr w:type="gramEnd"/>
          </w:p>
          <w:p w14:paraId="3C32D36F" w14:textId="77777777" w:rsidR="0084345C" w:rsidRDefault="0084345C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pay_check</w:t>
            </w:r>
            <w:proofErr w:type="spellEnd"/>
            <w:r>
              <w:t xml:space="preserve"> </w:t>
            </w:r>
            <w:proofErr w:type="spellStart"/>
            <w:r>
              <w:t>boolean</w:t>
            </w:r>
            <w:proofErr w:type="spellEnd"/>
            <w:r>
              <w:t xml:space="preserve"> not </w:t>
            </w:r>
            <w:proofErr w:type="gramStart"/>
            <w:r>
              <w:t>null ,</w:t>
            </w:r>
            <w:proofErr w:type="gramEnd"/>
          </w:p>
          <w:p w14:paraId="0833DE39" w14:textId="77777777" w:rsidR="0084345C" w:rsidRDefault="0084345C" w:rsidP="00E3301C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spellStart"/>
            <w:proofErr w:type="gramEnd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>)</w:t>
            </w:r>
          </w:p>
          <w:p w14:paraId="7748491D" w14:textId="77777777" w:rsidR="0084345C" w:rsidRDefault="0084345C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7E29E47A" w14:textId="77777777" w:rsidR="0084345C" w:rsidRDefault="0084345C" w:rsidP="00E3301C">
            <w:pPr>
              <w:pStyle w:val="a7"/>
              <w:ind w:firstLineChars="0" w:firstLine="0"/>
            </w:pPr>
            <w:r>
              <w:t>;</w:t>
            </w:r>
          </w:p>
          <w:p w14:paraId="33A52426" w14:textId="77777777" w:rsidR="0084345C" w:rsidRDefault="0084345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u_2_1_1_3.purchase is '</w:t>
            </w:r>
            <w:r>
              <w:rPr>
                <w:rFonts w:hint="eastAsia"/>
              </w:rPr>
              <w:t>购买</w:t>
            </w:r>
            <w:r>
              <w:rPr>
                <w:rFonts w:hint="eastAsia"/>
              </w:rPr>
              <w:t>';</w:t>
            </w:r>
          </w:p>
          <w:p w14:paraId="2D5A8476" w14:textId="77777777" w:rsidR="0084345C" w:rsidRDefault="0084345C" w:rsidP="00E3301C">
            <w:pPr>
              <w:pStyle w:val="a7"/>
              <w:ind w:firstLineChars="0" w:firstLine="0"/>
            </w:pPr>
            <w:r>
              <w:t xml:space="preserve">comment on </w:t>
            </w:r>
            <w:r>
              <w:rPr>
                <w:rFonts w:hint="eastAsia"/>
              </w:rPr>
              <w:t>column u_2_1_1_3.purchase.id_book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68039F4A" w14:textId="77777777" w:rsidR="0084345C" w:rsidRDefault="0084345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u_2_1_1_3.purchase.id_buyer is '</w:t>
            </w:r>
            <w:r>
              <w:rPr>
                <w:rFonts w:hint="eastAsia"/>
              </w:rPr>
              <w:t>买家号</w:t>
            </w:r>
            <w:r>
              <w:rPr>
                <w:rFonts w:hint="eastAsia"/>
              </w:rPr>
              <w:t>';</w:t>
            </w:r>
          </w:p>
          <w:p w14:paraId="7D2ABE88" w14:textId="77777777" w:rsidR="0084345C" w:rsidRDefault="0084345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u_2_1_1_3.purchase.id_seller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037986A9" w14:textId="77777777" w:rsidR="0084345C" w:rsidRDefault="0084345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u_2_1_1_3.purchase.sum_book is '</w:t>
            </w:r>
            <w:r>
              <w:rPr>
                <w:rFonts w:hint="eastAsia"/>
              </w:rPr>
              <w:t>购买数量</w:t>
            </w:r>
            <w:r>
              <w:rPr>
                <w:rFonts w:hint="eastAsia"/>
              </w:rPr>
              <w:t>';</w:t>
            </w:r>
          </w:p>
          <w:p w14:paraId="3E9B7418" w14:textId="77777777" w:rsidR="0084345C" w:rsidRDefault="0084345C" w:rsidP="00E3301C">
            <w:pPr>
              <w:pStyle w:val="a7"/>
              <w:ind w:firstLineChars="0" w:firstLine="0"/>
            </w:pPr>
            <w:r>
              <w:t>comment on column u_2_1_1_3.purchase.tim</w:t>
            </w:r>
            <w:r>
              <w:rPr>
                <w:rFonts w:hint="eastAsia"/>
              </w:rPr>
              <w:t>e_order is '</w:t>
            </w:r>
            <w:r>
              <w:rPr>
                <w:rFonts w:hint="eastAsia"/>
              </w:rPr>
              <w:t>购买时间</w:t>
            </w:r>
            <w:r>
              <w:rPr>
                <w:rFonts w:hint="eastAsia"/>
              </w:rPr>
              <w:t>';</w:t>
            </w:r>
          </w:p>
          <w:p w14:paraId="59DF1BF0" w14:textId="77777777" w:rsidR="0084345C" w:rsidRDefault="0084345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u_2_1_1_3.purchase.price_order is '</w:t>
            </w:r>
            <w:r>
              <w:rPr>
                <w:rFonts w:hint="eastAsia"/>
              </w:rPr>
              <w:t>购买金额</w:t>
            </w:r>
            <w:r>
              <w:rPr>
                <w:rFonts w:hint="eastAsia"/>
              </w:rPr>
              <w:t>';</w:t>
            </w:r>
          </w:p>
          <w:p w14:paraId="2A54D6E7" w14:textId="77777777" w:rsidR="0084345C" w:rsidRDefault="0084345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u_2_1_1_3.purchase.deliver_check is '</w:t>
            </w:r>
            <w:r>
              <w:rPr>
                <w:rFonts w:hint="eastAsia"/>
              </w:rPr>
              <w:t>是否发货</w:t>
            </w:r>
            <w:r>
              <w:rPr>
                <w:rFonts w:hint="eastAsia"/>
              </w:rPr>
              <w:t>';</w:t>
            </w:r>
          </w:p>
          <w:p w14:paraId="0BD51162" w14:textId="77777777" w:rsidR="0084345C" w:rsidRDefault="0084345C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u_2_1_1_3.purchase.pay_check is '</w:t>
            </w:r>
            <w:r>
              <w:rPr>
                <w:rFonts w:hint="eastAsia"/>
              </w:rPr>
              <w:t>是否付款</w:t>
            </w:r>
            <w:r>
              <w:rPr>
                <w:rFonts w:hint="eastAsia"/>
              </w:rPr>
              <w:t>';</w:t>
            </w:r>
          </w:p>
          <w:p w14:paraId="1C3AB116" w14:textId="13C51C22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5F64B3ED" w14:textId="77777777" w:rsidR="00EE20AF" w:rsidRPr="00FC3335" w:rsidRDefault="00EE20AF" w:rsidP="00EE20AF"/>
    <w:p w14:paraId="35576F0E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从事</w:t>
      </w:r>
    </w:p>
    <w:p w14:paraId="764C2B66" w14:textId="13578622" w:rsidR="00EE20AF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proofErr w:type="spellStart"/>
      <w:r w:rsidRPr="008C6BB6">
        <w:t>work</w:t>
      </w:r>
      <w:r>
        <w:rPr>
          <w:rFonts w:hint="eastAsia"/>
        </w:rPr>
        <w:t>_</w:t>
      </w:r>
      <w:r w:rsidRPr="008C6BB6">
        <w:t>as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</w:t>
      </w:r>
      <w:r>
        <w:t>_staff</w:t>
      </w:r>
      <w:proofErr w:type="spellEnd"/>
      <w:r w:rsidRPr="00A84B38">
        <w:t xml:space="preserve">, </w:t>
      </w:r>
      <w:proofErr w:type="spellStart"/>
      <w:r w:rsidRPr="00DF4DB6">
        <w:rPr>
          <w:rFonts w:hint="eastAsia"/>
        </w:rPr>
        <w:t>id_</w:t>
      </w:r>
      <w:r>
        <w:t>post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3"/>
        <w:gridCol w:w="1416"/>
        <w:gridCol w:w="1987"/>
        <w:gridCol w:w="707"/>
        <w:gridCol w:w="850"/>
        <w:gridCol w:w="1844"/>
        <w:gridCol w:w="1643"/>
      </w:tblGrid>
      <w:tr w:rsidR="00570C46" w14:paraId="01F68DE7" w14:textId="77777777" w:rsidTr="00602DC8">
        <w:tc>
          <w:tcPr>
            <w:tcW w:w="347" w:type="pct"/>
            <w:shd w:val="clear" w:color="auto" w:fill="D9D9D9"/>
          </w:tcPr>
          <w:p w14:paraId="5BDEB206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096073B0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5442E2CE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2503D7B2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1F769FDB" w14:textId="77777777" w:rsidR="00570C46" w:rsidRDefault="00570C46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24DF6662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863" w:type="pct"/>
            <w:shd w:val="clear" w:color="auto" w:fill="D9D9D9"/>
          </w:tcPr>
          <w:p w14:paraId="29677E91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69" w:type="pct"/>
            <w:shd w:val="clear" w:color="auto" w:fill="D9D9D9"/>
          </w:tcPr>
          <w:p w14:paraId="026F46AA" w14:textId="77777777" w:rsidR="00570C46" w:rsidRDefault="00570C46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70C46" w14:paraId="657B14E7" w14:textId="77777777" w:rsidTr="00602DC8">
        <w:tc>
          <w:tcPr>
            <w:tcW w:w="347" w:type="pct"/>
            <w:shd w:val="clear" w:color="auto" w:fill="auto"/>
          </w:tcPr>
          <w:p w14:paraId="6AAE757D" w14:textId="77777777" w:rsidR="00570C46" w:rsidRDefault="00570C46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41DE3172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员工号</w:t>
            </w:r>
          </w:p>
        </w:tc>
        <w:tc>
          <w:tcPr>
            <w:tcW w:w="663" w:type="pct"/>
            <w:shd w:val="clear" w:color="auto" w:fill="auto"/>
          </w:tcPr>
          <w:p w14:paraId="041BA9F9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34547AD7" w14:textId="77777777" w:rsidR="00570C46" w:rsidRDefault="00570C46" w:rsidP="00602DC8">
            <w:pPr>
              <w:pStyle w:val="a7"/>
              <w:ind w:firstLineChars="0" w:firstLine="0"/>
            </w:pPr>
            <w:r>
              <w:t>staff</w:t>
            </w: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27F96B97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26A13F66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1309E0BB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7CFF3401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604CB4E1" w14:textId="77777777" w:rsidTr="00602DC8">
        <w:tc>
          <w:tcPr>
            <w:tcW w:w="347" w:type="pct"/>
            <w:shd w:val="clear" w:color="auto" w:fill="auto"/>
          </w:tcPr>
          <w:p w14:paraId="3DDDDC93" w14:textId="77777777" w:rsidR="00570C46" w:rsidRDefault="00570C46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0363DA82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28C25E4E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43A8AF33" w14:textId="77777777" w:rsidR="00570C46" w:rsidRDefault="00570C46" w:rsidP="00602DC8">
            <w:pPr>
              <w:pStyle w:val="a7"/>
              <w:ind w:firstLineChars="0" w:firstLine="0"/>
            </w:pPr>
            <w:r>
              <w:t>post(</w:t>
            </w:r>
            <w:proofErr w:type="spellStart"/>
            <w:r w:rsidRPr="00DF4DB6">
              <w:rPr>
                <w:rFonts w:hint="eastAsia"/>
              </w:rPr>
              <w:t>id_</w:t>
            </w:r>
            <w:r>
              <w:t>post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395621B4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3857B8A1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1852C1D9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39E34EA4" w14:textId="77777777" w:rsidR="00570C46" w:rsidRDefault="00570C46" w:rsidP="00602DC8">
            <w:pPr>
              <w:pStyle w:val="a7"/>
              <w:ind w:firstLineChars="0" w:firstLine="0"/>
            </w:pPr>
          </w:p>
        </w:tc>
      </w:tr>
      <w:tr w:rsidR="00570C46" w14:paraId="15AAC0A6" w14:textId="77777777" w:rsidTr="00602DC8">
        <w:tc>
          <w:tcPr>
            <w:tcW w:w="347" w:type="pct"/>
            <w:shd w:val="clear" w:color="auto" w:fill="auto"/>
          </w:tcPr>
          <w:p w14:paraId="79C40AA1" w14:textId="77777777" w:rsidR="00570C46" w:rsidRDefault="00570C46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0D8BC18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上岗时间</w:t>
            </w:r>
          </w:p>
        </w:tc>
        <w:tc>
          <w:tcPr>
            <w:tcW w:w="663" w:type="pct"/>
            <w:shd w:val="clear" w:color="auto" w:fill="auto"/>
          </w:tcPr>
          <w:p w14:paraId="45B4DD6E" w14:textId="77777777" w:rsidR="00570C46" w:rsidRDefault="00570C46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>
              <w:rPr>
                <w:rFonts w:hint="eastAsia"/>
              </w:rPr>
              <w:t>post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469F906A" w14:textId="77777777" w:rsidR="00570C46" w:rsidRDefault="00570C46" w:rsidP="00602DC8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331" w:type="pct"/>
            <w:shd w:val="clear" w:color="auto" w:fill="auto"/>
          </w:tcPr>
          <w:p w14:paraId="727408F9" w14:textId="77777777" w:rsidR="00570C46" w:rsidRDefault="00570C4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88929D2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711656BF" w14:textId="77777777" w:rsidR="00570C46" w:rsidRDefault="00570C46" w:rsidP="00602DC8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010AC817" w14:textId="77777777" w:rsidR="00570C46" w:rsidRDefault="00570C46" w:rsidP="00602DC8">
            <w:pPr>
              <w:pStyle w:val="a7"/>
              <w:ind w:firstLineChars="0" w:firstLine="0"/>
            </w:pPr>
          </w:p>
        </w:tc>
      </w:tr>
    </w:tbl>
    <w:p w14:paraId="5F9646E0" w14:textId="77777777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31875027" w14:textId="77777777" w:rsidTr="00E3301C">
        <w:tc>
          <w:tcPr>
            <w:tcW w:w="5000" w:type="pct"/>
            <w:shd w:val="clear" w:color="auto" w:fill="auto"/>
          </w:tcPr>
          <w:p w14:paraId="375CE9CD" w14:textId="77777777" w:rsidR="00570C46" w:rsidRDefault="00570C46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创建表：从事</w:t>
            </w:r>
          </w:p>
          <w:p w14:paraId="593A621A" w14:textId="77777777" w:rsidR="00570C46" w:rsidRDefault="00570C46" w:rsidP="00E3301C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3.work</w:t>
            </w:r>
            <w:proofErr w:type="gramEnd"/>
            <w:r>
              <w:t>_as</w:t>
            </w:r>
          </w:p>
          <w:p w14:paraId="37756321" w14:textId="77777777" w:rsidR="00570C46" w:rsidRDefault="00570C46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26EA51FC" w14:textId="77777777" w:rsidR="00570C46" w:rsidRDefault="00570C46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id_staff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u_2_1_1_3.staff(</w:t>
            </w:r>
            <w:proofErr w:type="spellStart"/>
            <w:r>
              <w:t>id_staff</w:t>
            </w:r>
            <w:proofErr w:type="spellEnd"/>
            <w:r>
              <w:t>) not null ,</w:t>
            </w:r>
          </w:p>
          <w:p w14:paraId="752F87B6" w14:textId="77777777" w:rsidR="00570C46" w:rsidRDefault="00570C46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id_post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u_2_1_1_3.post(</w:t>
            </w:r>
            <w:proofErr w:type="spellStart"/>
            <w:r>
              <w:t>id_post</w:t>
            </w:r>
            <w:proofErr w:type="spellEnd"/>
            <w:r>
              <w:t>) not null ,</w:t>
            </w:r>
          </w:p>
          <w:p w14:paraId="42856648" w14:textId="77777777" w:rsidR="00570C46" w:rsidRDefault="00570C46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time_post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45513D75" w14:textId="77777777" w:rsidR="00570C46" w:rsidRDefault="00570C46" w:rsidP="00E3301C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spellStart"/>
            <w:proofErr w:type="gramEnd"/>
            <w:r>
              <w:t>id_staff</w:t>
            </w:r>
            <w:proofErr w:type="spellEnd"/>
            <w:r>
              <w:t xml:space="preserve">, </w:t>
            </w:r>
            <w:proofErr w:type="spellStart"/>
            <w:r>
              <w:t>id_post</w:t>
            </w:r>
            <w:proofErr w:type="spellEnd"/>
            <w:r>
              <w:t>)</w:t>
            </w:r>
          </w:p>
          <w:p w14:paraId="601A30CE" w14:textId="77777777" w:rsidR="00570C46" w:rsidRDefault="00570C46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13BC8AFA" w14:textId="77777777" w:rsidR="00570C46" w:rsidRDefault="00570C46" w:rsidP="00E3301C">
            <w:pPr>
              <w:pStyle w:val="a7"/>
              <w:ind w:firstLineChars="0" w:firstLine="0"/>
            </w:pPr>
            <w:r>
              <w:t>;</w:t>
            </w:r>
          </w:p>
          <w:p w14:paraId="61C55088" w14:textId="77777777" w:rsidR="00570C46" w:rsidRDefault="00570C46" w:rsidP="00E3301C">
            <w:pPr>
              <w:pStyle w:val="a7"/>
              <w:ind w:firstLineChars="0" w:firstLine="0"/>
            </w:pPr>
            <w:r>
              <w:t>comment on table</w:t>
            </w:r>
            <w:r>
              <w:rPr>
                <w:rFonts w:hint="eastAsia"/>
              </w:rPr>
              <w:t xml:space="preserve"> u_2_1_1_3.work_as is '</w:t>
            </w:r>
            <w:r>
              <w:rPr>
                <w:rFonts w:hint="eastAsia"/>
              </w:rPr>
              <w:t>从事</w:t>
            </w:r>
            <w:r>
              <w:rPr>
                <w:rFonts w:hint="eastAsia"/>
              </w:rPr>
              <w:t>';</w:t>
            </w:r>
          </w:p>
          <w:p w14:paraId="063F720B" w14:textId="77777777" w:rsidR="00570C46" w:rsidRDefault="00570C46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u_2_1_1_3.work_as.id_staff is '</w:t>
            </w:r>
            <w:r>
              <w:rPr>
                <w:rFonts w:hint="eastAsia"/>
              </w:rPr>
              <w:t>员工号</w:t>
            </w:r>
            <w:r>
              <w:rPr>
                <w:rFonts w:hint="eastAsia"/>
              </w:rPr>
              <w:t>';</w:t>
            </w:r>
          </w:p>
          <w:p w14:paraId="5E158429" w14:textId="77777777" w:rsidR="00570C46" w:rsidRDefault="00570C46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u_2_1_1_3.work_as.id_post is '</w:t>
            </w:r>
            <w:r>
              <w:rPr>
                <w:rFonts w:hint="eastAsia"/>
              </w:rPr>
              <w:t>岗位编号</w:t>
            </w:r>
            <w:r>
              <w:rPr>
                <w:rFonts w:hint="eastAsia"/>
              </w:rPr>
              <w:t>';</w:t>
            </w:r>
          </w:p>
          <w:p w14:paraId="03A83F1B" w14:textId="77777777" w:rsidR="00570C46" w:rsidRDefault="00570C46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u_2_1_1_3.work_as.time_post is '</w:t>
            </w:r>
            <w:r>
              <w:rPr>
                <w:rFonts w:hint="eastAsia"/>
              </w:rPr>
              <w:t>上岗时间</w:t>
            </w:r>
            <w:r>
              <w:rPr>
                <w:rFonts w:hint="eastAsia"/>
              </w:rPr>
              <w:t>';</w:t>
            </w:r>
          </w:p>
          <w:p w14:paraId="4296E2CB" w14:textId="7A7C0A68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2F1AA9CE" w14:textId="77777777" w:rsidR="00EE20AF" w:rsidRPr="00FC3335" w:rsidRDefault="00EE20AF" w:rsidP="00EE20AF"/>
    <w:p w14:paraId="2CF1222C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提供</w:t>
      </w:r>
    </w:p>
    <w:p w14:paraId="39B8BFC3" w14:textId="76ED60FD" w:rsidR="00EE20AF" w:rsidRDefault="00EE20AF" w:rsidP="00EE20A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r w:rsidRPr="008C6BB6">
        <w:t>provide</w:t>
      </w:r>
      <w:r>
        <w:rPr>
          <w:rFonts w:hint="eastAsia"/>
        </w:rPr>
        <w:t>（</w:t>
      </w:r>
      <w:proofErr w:type="spellStart"/>
      <w:r w:rsidRPr="00DF4DB6">
        <w:rPr>
          <w:rFonts w:hint="eastAsia"/>
        </w:rPr>
        <w:t>id_seller</w:t>
      </w:r>
      <w:proofErr w:type="spellEnd"/>
      <w:r w:rsidRPr="00A84B38">
        <w:t xml:space="preserve">, </w:t>
      </w:r>
      <w:proofErr w:type="spellStart"/>
      <w:r w:rsidRPr="00DF4DB6">
        <w:rPr>
          <w:rFonts w:hint="eastAsia"/>
        </w:rPr>
        <w:t>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93"/>
        <w:gridCol w:w="1416"/>
        <w:gridCol w:w="1987"/>
        <w:gridCol w:w="707"/>
        <w:gridCol w:w="850"/>
        <w:gridCol w:w="1844"/>
        <w:gridCol w:w="1643"/>
      </w:tblGrid>
      <w:tr w:rsidR="00DB2703" w14:paraId="6796D18E" w14:textId="77777777" w:rsidTr="00362221">
        <w:tc>
          <w:tcPr>
            <w:tcW w:w="347" w:type="pct"/>
            <w:shd w:val="clear" w:color="auto" w:fill="D9D9D9"/>
          </w:tcPr>
          <w:p w14:paraId="1835AF1D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9" w:type="pct"/>
            <w:shd w:val="clear" w:color="auto" w:fill="D9D9D9"/>
          </w:tcPr>
          <w:p w14:paraId="5E8BBB8F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31A7367D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0" w:type="pct"/>
            <w:shd w:val="clear" w:color="auto" w:fill="D9D9D9"/>
          </w:tcPr>
          <w:p w14:paraId="76E23592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5F2E0BE9" w14:textId="77777777" w:rsidR="00DB2703" w:rsidRDefault="00DB2703" w:rsidP="00362221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8" w:type="pct"/>
            <w:shd w:val="clear" w:color="auto" w:fill="D9D9D9"/>
          </w:tcPr>
          <w:p w14:paraId="048BDCD0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863" w:type="pct"/>
            <w:shd w:val="clear" w:color="auto" w:fill="D9D9D9"/>
          </w:tcPr>
          <w:p w14:paraId="04A2D203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69" w:type="pct"/>
            <w:shd w:val="clear" w:color="auto" w:fill="D9D9D9"/>
          </w:tcPr>
          <w:p w14:paraId="755F6446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703" w14:paraId="298EDFE6" w14:textId="77777777" w:rsidTr="00362221">
        <w:tc>
          <w:tcPr>
            <w:tcW w:w="347" w:type="pct"/>
            <w:shd w:val="clear" w:color="auto" w:fill="auto"/>
          </w:tcPr>
          <w:p w14:paraId="1FF225CE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27A114EC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auto"/>
          </w:tcPr>
          <w:p w14:paraId="69AC6757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16056AFF" w14:textId="77777777" w:rsidR="00DB2703" w:rsidRDefault="00DB2703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seller</w:t>
            </w:r>
            <w:r>
              <w:rPr>
                <w:rFonts w:hint="eastAsia"/>
              </w:rPr>
              <w:t>(</w:t>
            </w: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68E66BD0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AC2E6B9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521A3114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51D9BF5B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0F3437FC" w14:textId="77777777" w:rsidTr="00362221">
        <w:tc>
          <w:tcPr>
            <w:tcW w:w="347" w:type="pct"/>
            <w:shd w:val="clear" w:color="auto" w:fill="auto"/>
          </w:tcPr>
          <w:p w14:paraId="69304C39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CE92675" w14:textId="77777777" w:rsidR="00DB2703" w:rsidRDefault="00DB2703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图书号</w:t>
            </w:r>
          </w:p>
        </w:tc>
        <w:tc>
          <w:tcPr>
            <w:tcW w:w="663" w:type="pct"/>
            <w:shd w:val="clear" w:color="auto" w:fill="auto"/>
          </w:tcPr>
          <w:p w14:paraId="17754B18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09CEA37A" w14:textId="77777777" w:rsidR="00DB2703" w:rsidRDefault="00DB2703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  <w:r>
              <w:t>(</w:t>
            </w: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576224EF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6B2FC5B4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22C08546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4EC5A412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3070AE76" w14:textId="77777777" w:rsidTr="00362221">
        <w:tc>
          <w:tcPr>
            <w:tcW w:w="347" w:type="pct"/>
            <w:shd w:val="clear" w:color="auto" w:fill="auto"/>
          </w:tcPr>
          <w:p w14:paraId="6154722C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7FACE197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提供数量</w:t>
            </w:r>
          </w:p>
        </w:tc>
        <w:tc>
          <w:tcPr>
            <w:tcW w:w="663" w:type="pct"/>
            <w:shd w:val="clear" w:color="auto" w:fill="auto"/>
          </w:tcPr>
          <w:p w14:paraId="2657555E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t>nb</w:t>
            </w:r>
            <w:r w:rsidRPr="00DF4DB6">
              <w:rPr>
                <w:rFonts w:hint="eastAsia"/>
              </w:rPr>
              <w:t>_</w:t>
            </w:r>
            <w:r w:rsidRPr="008C6BB6">
              <w:t>provide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7F72C632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31" w:type="pct"/>
            <w:shd w:val="clear" w:color="auto" w:fill="auto"/>
          </w:tcPr>
          <w:p w14:paraId="712A5E34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016CDC6B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48509B29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575D46C4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0253D052" w14:textId="77777777" w:rsidTr="00362221">
        <w:tc>
          <w:tcPr>
            <w:tcW w:w="347" w:type="pct"/>
            <w:shd w:val="clear" w:color="auto" w:fill="auto"/>
          </w:tcPr>
          <w:p w14:paraId="6DE1B5DD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99" w:type="pct"/>
            <w:shd w:val="clear" w:color="auto" w:fill="auto"/>
          </w:tcPr>
          <w:p w14:paraId="070AC6B1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提供</w:t>
            </w:r>
            <w:r w:rsidRPr="00DF4DB6">
              <w:rPr>
                <w:rFonts w:hint="eastAsia"/>
              </w:rPr>
              <w:t>时间</w:t>
            </w:r>
          </w:p>
        </w:tc>
        <w:tc>
          <w:tcPr>
            <w:tcW w:w="663" w:type="pct"/>
            <w:shd w:val="clear" w:color="auto" w:fill="auto"/>
          </w:tcPr>
          <w:p w14:paraId="43751AE4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time_</w:t>
            </w:r>
            <w:r w:rsidRPr="008C6BB6">
              <w:t>provide</w:t>
            </w:r>
            <w:proofErr w:type="spellEnd"/>
          </w:p>
        </w:tc>
        <w:tc>
          <w:tcPr>
            <w:tcW w:w="930" w:type="pct"/>
            <w:shd w:val="clear" w:color="auto" w:fill="auto"/>
          </w:tcPr>
          <w:p w14:paraId="7E956535" w14:textId="77777777" w:rsidR="00DB2703" w:rsidRDefault="00DB2703" w:rsidP="00362221">
            <w:pPr>
              <w:pStyle w:val="a7"/>
              <w:ind w:firstLineChars="0" w:firstLine="0"/>
            </w:pPr>
            <w:r>
              <w:t>date</w:t>
            </w:r>
          </w:p>
        </w:tc>
        <w:tc>
          <w:tcPr>
            <w:tcW w:w="331" w:type="pct"/>
            <w:shd w:val="clear" w:color="auto" w:fill="auto"/>
          </w:tcPr>
          <w:p w14:paraId="44588DED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</w:p>
        </w:tc>
        <w:tc>
          <w:tcPr>
            <w:tcW w:w="398" w:type="pct"/>
            <w:shd w:val="clear" w:color="auto" w:fill="auto"/>
          </w:tcPr>
          <w:p w14:paraId="144997B0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863" w:type="pct"/>
            <w:shd w:val="clear" w:color="auto" w:fill="auto"/>
          </w:tcPr>
          <w:p w14:paraId="664D0590" w14:textId="77777777" w:rsidR="00DB2703" w:rsidRDefault="00DB2703" w:rsidP="00362221">
            <w:pPr>
              <w:pStyle w:val="a7"/>
              <w:ind w:firstLineChars="0" w:firstLine="0"/>
            </w:pPr>
          </w:p>
        </w:tc>
        <w:tc>
          <w:tcPr>
            <w:tcW w:w="769" w:type="pct"/>
            <w:shd w:val="clear" w:color="auto" w:fill="auto"/>
          </w:tcPr>
          <w:p w14:paraId="33DB6238" w14:textId="77777777" w:rsidR="00DB2703" w:rsidRDefault="00DB2703" w:rsidP="00362221">
            <w:pPr>
              <w:pStyle w:val="a7"/>
              <w:ind w:firstLineChars="0" w:firstLine="0"/>
            </w:pPr>
          </w:p>
        </w:tc>
      </w:tr>
    </w:tbl>
    <w:p w14:paraId="0E7FE05E" w14:textId="76D6BCFB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69CA354A" w14:textId="77777777" w:rsidTr="00E3301C">
        <w:tc>
          <w:tcPr>
            <w:tcW w:w="5000" w:type="pct"/>
            <w:shd w:val="clear" w:color="auto" w:fill="auto"/>
          </w:tcPr>
          <w:p w14:paraId="139CD8A0" w14:textId="77777777" w:rsidR="00DB2703" w:rsidRDefault="00DB2703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创建表：提供</w:t>
            </w:r>
          </w:p>
          <w:p w14:paraId="431892BD" w14:textId="77777777" w:rsidR="00DB2703" w:rsidRDefault="00DB2703" w:rsidP="00E3301C">
            <w:pPr>
              <w:pStyle w:val="a7"/>
              <w:ind w:firstLineChars="0" w:firstLine="0"/>
            </w:pPr>
            <w:r>
              <w:t>create table u_2_1_1_</w:t>
            </w:r>
            <w:proofErr w:type="gramStart"/>
            <w:r>
              <w:t>3.provide</w:t>
            </w:r>
            <w:proofErr w:type="gramEnd"/>
          </w:p>
          <w:p w14:paraId="5458C4B1" w14:textId="77777777" w:rsidR="00DB2703" w:rsidRDefault="00DB2703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52B7B033" w14:textId="77777777" w:rsidR="00DB2703" w:rsidRDefault="00DB2703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u_2_1_1_3.seller(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5F2432E2" w14:textId="77777777" w:rsidR="00DB2703" w:rsidRDefault="00DB2703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10) references u_2_1_1_3.book(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268B967F" w14:textId="77777777" w:rsidR="00DB2703" w:rsidRDefault="00DB2703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nb_provide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6C2D8F5F" w14:textId="77777777" w:rsidR="00DB2703" w:rsidRDefault="00DB2703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time_provide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2412E29A" w14:textId="77777777" w:rsidR="00DB2703" w:rsidRDefault="00DB2703" w:rsidP="00E3301C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spellStart"/>
            <w:proofErr w:type="gramEnd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2C08533B" w14:textId="77777777" w:rsidR="00DB2703" w:rsidRDefault="00DB2703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4C68659F" w14:textId="77777777" w:rsidR="00DB2703" w:rsidRDefault="00DB2703" w:rsidP="00E3301C">
            <w:pPr>
              <w:pStyle w:val="a7"/>
              <w:ind w:firstLineChars="0" w:firstLine="0"/>
            </w:pPr>
            <w:r>
              <w:t>;</w:t>
            </w:r>
          </w:p>
          <w:p w14:paraId="56A1351D" w14:textId="77777777" w:rsidR="00DB2703" w:rsidRDefault="00DB2703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u_2_1_1_3.provide is '</w:t>
            </w:r>
            <w:r>
              <w:rPr>
                <w:rFonts w:hint="eastAsia"/>
              </w:rPr>
              <w:t>提供</w:t>
            </w:r>
            <w:r>
              <w:rPr>
                <w:rFonts w:hint="eastAsia"/>
              </w:rPr>
              <w:t>';</w:t>
            </w:r>
          </w:p>
          <w:p w14:paraId="132EE7E4" w14:textId="77777777" w:rsidR="00DB2703" w:rsidRDefault="00DB2703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u_2_1_1_3.provide.id_seller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7D3D26CB" w14:textId="77777777" w:rsidR="00DB2703" w:rsidRDefault="00DB2703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u_2_1_1_3.provide.id_book is '</w:t>
            </w:r>
            <w:r>
              <w:rPr>
                <w:rFonts w:hint="eastAsia"/>
              </w:rPr>
              <w:t>图书号</w:t>
            </w:r>
            <w:r>
              <w:rPr>
                <w:rFonts w:hint="eastAsia"/>
              </w:rPr>
              <w:t>';</w:t>
            </w:r>
          </w:p>
          <w:p w14:paraId="40447CFD" w14:textId="77777777" w:rsidR="00DB2703" w:rsidRDefault="00DB2703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u_2_1_1_3.provide.nb_provide is '</w:t>
            </w:r>
            <w:r>
              <w:rPr>
                <w:rFonts w:hint="eastAsia"/>
              </w:rPr>
              <w:t>提供数量</w:t>
            </w:r>
            <w:r>
              <w:rPr>
                <w:rFonts w:hint="eastAsia"/>
              </w:rPr>
              <w:t>';</w:t>
            </w:r>
          </w:p>
          <w:p w14:paraId="4A575B83" w14:textId="77777777" w:rsidR="00DB2703" w:rsidRDefault="00DB2703" w:rsidP="00E3301C">
            <w:pPr>
              <w:pStyle w:val="a7"/>
              <w:ind w:firstLineChars="0" w:firstLine="0"/>
            </w:pPr>
            <w:r>
              <w:t>comment on column u</w:t>
            </w:r>
            <w:r>
              <w:rPr>
                <w:rFonts w:hint="eastAsia"/>
              </w:rPr>
              <w:t>_2_1_1_3.provide.time_provide is '</w:t>
            </w:r>
            <w:r>
              <w:rPr>
                <w:rFonts w:hint="eastAsia"/>
              </w:rPr>
              <w:t>提供时间</w:t>
            </w:r>
            <w:r>
              <w:rPr>
                <w:rFonts w:hint="eastAsia"/>
              </w:rPr>
              <w:t>';</w:t>
            </w:r>
          </w:p>
          <w:p w14:paraId="0E3A332E" w14:textId="0E28B293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0D6B3FF6" w14:textId="77777777" w:rsidR="00EE20AF" w:rsidRPr="00FC3335" w:rsidRDefault="00EE20AF" w:rsidP="00EE20AF"/>
    <w:p w14:paraId="66817F4E" w14:textId="77777777" w:rsidR="00EE20AF" w:rsidRDefault="00EE20AF" w:rsidP="00EE20AF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字典</w:t>
      </w:r>
    </w:p>
    <w:p w14:paraId="10FDC35B" w14:textId="77777777" w:rsidR="00EE20AF" w:rsidRPr="00FB1786" w:rsidRDefault="00EE20AF" w:rsidP="00EE20A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7.1.2.1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user</w:t>
      </w:r>
      <w:r>
        <w:t>_dict</w:t>
      </w:r>
      <w:proofErr w:type="spellEnd"/>
      <w:r>
        <w:rPr>
          <w:rFonts w:hint="eastAsia"/>
        </w:rPr>
        <w:t>（</w:t>
      </w:r>
      <w:proofErr w:type="spellStart"/>
      <w:r>
        <w:t>category,ccode</w:t>
      </w:r>
      <w:proofErr w:type="spellEnd"/>
      <w:r>
        <w:rPr>
          <w:rFonts w:hint="eastAsia"/>
        </w:rPr>
        <w:t>）</w:t>
      </w:r>
      <w:r w:rsidRPr="00FB1786"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9"/>
        <w:gridCol w:w="1261"/>
        <w:gridCol w:w="1119"/>
        <w:gridCol w:w="1998"/>
        <w:gridCol w:w="758"/>
        <w:gridCol w:w="1008"/>
        <w:gridCol w:w="758"/>
        <w:gridCol w:w="3021"/>
      </w:tblGrid>
      <w:tr w:rsidR="00EE20AF" w14:paraId="563AF6C6" w14:textId="77777777" w:rsidTr="00E3301C">
        <w:tc>
          <w:tcPr>
            <w:tcW w:w="355" w:type="pct"/>
            <w:shd w:val="clear" w:color="auto" w:fill="D9D9D9"/>
          </w:tcPr>
          <w:p w14:paraId="723C42BC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90" w:type="pct"/>
            <w:shd w:val="clear" w:color="auto" w:fill="D9D9D9"/>
          </w:tcPr>
          <w:p w14:paraId="0CD92DD8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524" w:type="pct"/>
            <w:shd w:val="clear" w:color="auto" w:fill="D9D9D9"/>
          </w:tcPr>
          <w:p w14:paraId="02C08194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35" w:type="pct"/>
            <w:shd w:val="clear" w:color="auto" w:fill="D9D9D9"/>
          </w:tcPr>
          <w:p w14:paraId="2E37B088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t>(</w:t>
            </w:r>
            <w:r>
              <w:rPr>
                <w:rFonts w:hint="eastAsia"/>
              </w:rPr>
              <w:t>宽度</w:t>
            </w:r>
            <w:r>
              <w:t>)/</w:t>
            </w:r>
            <w:r>
              <w:rPr>
                <w:rFonts w:hint="eastAsia"/>
              </w:rPr>
              <w:t>参照</w:t>
            </w:r>
          </w:p>
        </w:tc>
        <w:tc>
          <w:tcPr>
            <w:tcW w:w="355" w:type="pct"/>
            <w:shd w:val="clear" w:color="auto" w:fill="D9D9D9"/>
          </w:tcPr>
          <w:p w14:paraId="297C19DE" w14:textId="77777777" w:rsidR="00EE20AF" w:rsidRDefault="00EE20AF" w:rsidP="00E3301C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72" w:type="pct"/>
            <w:shd w:val="clear" w:color="auto" w:fill="D9D9D9"/>
          </w:tcPr>
          <w:p w14:paraId="18F91691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55" w:type="pct"/>
            <w:shd w:val="clear" w:color="auto" w:fill="D9D9D9"/>
          </w:tcPr>
          <w:p w14:paraId="26E38601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414" w:type="pct"/>
            <w:shd w:val="clear" w:color="auto" w:fill="D9D9D9"/>
          </w:tcPr>
          <w:p w14:paraId="0198993A" w14:textId="77777777" w:rsidR="00EE20AF" w:rsidRDefault="00EE20AF" w:rsidP="00E3301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E20AF" w14:paraId="08B319AF" w14:textId="77777777" w:rsidTr="00E3301C">
        <w:tc>
          <w:tcPr>
            <w:tcW w:w="355" w:type="pct"/>
            <w:shd w:val="clear" w:color="auto" w:fill="auto"/>
          </w:tcPr>
          <w:p w14:paraId="2F19E652" w14:textId="77777777" w:rsidR="00EE20AF" w:rsidRDefault="00EE20AF" w:rsidP="00E3301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90" w:type="pct"/>
            <w:shd w:val="clear" w:color="auto" w:fill="auto"/>
          </w:tcPr>
          <w:p w14:paraId="0FA5954F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大类编号</w:t>
            </w:r>
          </w:p>
        </w:tc>
        <w:tc>
          <w:tcPr>
            <w:tcW w:w="524" w:type="pct"/>
            <w:shd w:val="clear" w:color="auto" w:fill="auto"/>
          </w:tcPr>
          <w:p w14:paraId="5E5DB00B" w14:textId="77777777" w:rsidR="00EE20AF" w:rsidRDefault="00EE20AF" w:rsidP="00E3301C">
            <w:pPr>
              <w:pStyle w:val="a7"/>
              <w:ind w:firstLineChars="0" w:firstLine="0"/>
            </w:pPr>
            <w:r>
              <w:t>category</w:t>
            </w:r>
          </w:p>
        </w:tc>
        <w:tc>
          <w:tcPr>
            <w:tcW w:w="935" w:type="pct"/>
            <w:shd w:val="clear" w:color="auto" w:fill="auto"/>
          </w:tcPr>
          <w:p w14:paraId="4B37869D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char(</w:t>
            </w:r>
            <w:proofErr w:type="gramEnd"/>
            <w:r>
              <w:t>3)</w:t>
            </w:r>
          </w:p>
        </w:tc>
        <w:tc>
          <w:tcPr>
            <w:tcW w:w="355" w:type="pct"/>
            <w:shd w:val="clear" w:color="auto" w:fill="auto"/>
          </w:tcPr>
          <w:p w14:paraId="2C340F1A" w14:textId="77777777" w:rsidR="00EE20AF" w:rsidRDefault="00EE20AF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2" w:type="pct"/>
            <w:shd w:val="clear" w:color="auto" w:fill="auto"/>
          </w:tcPr>
          <w:p w14:paraId="643418A8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55" w:type="pct"/>
            <w:shd w:val="clear" w:color="auto" w:fill="auto"/>
          </w:tcPr>
          <w:p w14:paraId="3DA2D86C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414" w:type="pct"/>
            <w:shd w:val="clear" w:color="auto" w:fill="auto"/>
          </w:tcPr>
          <w:p w14:paraId="2B557696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位为</w:t>
            </w:r>
            <w:r>
              <w:rPr>
                <w:rFonts w:hint="eastAsia"/>
              </w:rPr>
              <w:t>1</w:t>
            </w:r>
          </w:p>
        </w:tc>
      </w:tr>
      <w:tr w:rsidR="00EE20AF" w14:paraId="5CD3DAAD" w14:textId="77777777" w:rsidTr="00E3301C">
        <w:tc>
          <w:tcPr>
            <w:tcW w:w="355" w:type="pct"/>
            <w:shd w:val="clear" w:color="auto" w:fill="auto"/>
          </w:tcPr>
          <w:p w14:paraId="59ED0319" w14:textId="77777777" w:rsidR="00EE20AF" w:rsidRDefault="00EE20AF" w:rsidP="00E3301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90" w:type="pct"/>
            <w:shd w:val="clear" w:color="auto" w:fill="auto"/>
          </w:tcPr>
          <w:p w14:paraId="749CBC95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小类编号</w:t>
            </w:r>
          </w:p>
        </w:tc>
        <w:tc>
          <w:tcPr>
            <w:tcW w:w="524" w:type="pct"/>
            <w:shd w:val="clear" w:color="auto" w:fill="auto"/>
          </w:tcPr>
          <w:p w14:paraId="3BFB8C8D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>
              <w:t>ccode</w:t>
            </w:r>
            <w:proofErr w:type="spellEnd"/>
          </w:p>
        </w:tc>
        <w:tc>
          <w:tcPr>
            <w:tcW w:w="935" w:type="pct"/>
            <w:shd w:val="clear" w:color="auto" w:fill="auto"/>
          </w:tcPr>
          <w:p w14:paraId="3C4BD0C5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6)</w:t>
            </w:r>
          </w:p>
        </w:tc>
        <w:tc>
          <w:tcPr>
            <w:tcW w:w="355" w:type="pct"/>
            <w:shd w:val="clear" w:color="auto" w:fill="auto"/>
          </w:tcPr>
          <w:p w14:paraId="4394DD59" w14:textId="77777777" w:rsidR="00EE20AF" w:rsidRDefault="00EE20AF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2" w:type="pct"/>
            <w:shd w:val="clear" w:color="auto" w:fill="auto"/>
          </w:tcPr>
          <w:p w14:paraId="40FC799F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55" w:type="pct"/>
            <w:shd w:val="clear" w:color="auto" w:fill="auto"/>
          </w:tcPr>
          <w:p w14:paraId="30D29DE2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414" w:type="pct"/>
            <w:shd w:val="clear" w:color="auto" w:fill="auto"/>
          </w:tcPr>
          <w:p w14:paraId="1AFFA7C4" w14:textId="77777777" w:rsidR="00EE20AF" w:rsidRDefault="00EE20AF" w:rsidP="00E3301C">
            <w:pPr>
              <w:pStyle w:val="a7"/>
              <w:ind w:firstLineChars="0" w:firstLine="0"/>
            </w:pPr>
          </w:p>
        </w:tc>
      </w:tr>
      <w:tr w:rsidR="00EE20AF" w14:paraId="19ADAEE7" w14:textId="77777777" w:rsidTr="00E3301C">
        <w:tc>
          <w:tcPr>
            <w:tcW w:w="355" w:type="pct"/>
            <w:shd w:val="clear" w:color="auto" w:fill="auto"/>
          </w:tcPr>
          <w:p w14:paraId="4678FBD5" w14:textId="77777777" w:rsidR="00EE20AF" w:rsidRDefault="00EE20AF" w:rsidP="00E3301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90" w:type="pct"/>
            <w:shd w:val="clear" w:color="auto" w:fill="auto"/>
          </w:tcPr>
          <w:p w14:paraId="2A62042E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编号说明</w:t>
            </w:r>
          </w:p>
        </w:tc>
        <w:tc>
          <w:tcPr>
            <w:tcW w:w="524" w:type="pct"/>
            <w:shd w:val="clear" w:color="auto" w:fill="auto"/>
          </w:tcPr>
          <w:p w14:paraId="0D471E79" w14:textId="77777777" w:rsidR="00EE20AF" w:rsidRDefault="00EE20AF" w:rsidP="00E3301C">
            <w:pPr>
              <w:pStyle w:val="a7"/>
              <w:ind w:firstLineChars="0" w:firstLine="0"/>
            </w:pPr>
            <w:proofErr w:type="spellStart"/>
            <w:r>
              <w:t>ctext</w:t>
            </w:r>
            <w:proofErr w:type="spellEnd"/>
          </w:p>
        </w:tc>
        <w:tc>
          <w:tcPr>
            <w:tcW w:w="935" w:type="pct"/>
            <w:shd w:val="clear" w:color="auto" w:fill="auto"/>
          </w:tcPr>
          <w:p w14:paraId="7C68BF8D" w14:textId="77777777" w:rsidR="00EE20AF" w:rsidRDefault="00EE20AF" w:rsidP="00E3301C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55" w:type="pct"/>
            <w:shd w:val="clear" w:color="auto" w:fill="auto"/>
          </w:tcPr>
          <w:p w14:paraId="59897BE2" w14:textId="77777777" w:rsidR="00EE20AF" w:rsidRDefault="00EE20AF" w:rsidP="00E3301C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2" w:type="pct"/>
            <w:shd w:val="clear" w:color="auto" w:fill="auto"/>
          </w:tcPr>
          <w:p w14:paraId="0A626A17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355" w:type="pct"/>
            <w:shd w:val="clear" w:color="auto" w:fill="auto"/>
          </w:tcPr>
          <w:p w14:paraId="7C8CB7CA" w14:textId="77777777" w:rsidR="00EE20AF" w:rsidRDefault="00EE20AF" w:rsidP="00E3301C">
            <w:pPr>
              <w:pStyle w:val="a7"/>
              <w:ind w:firstLineChars="0" w:firstLine="0"/>
            </w:pPr>
          </w:p>
        </w:tc>
        <w:tc>
          <w:tcPr>
            <w:tcW w:w="1414" w:type="pct"/>
            <w:shd w:val="clear" w:color="auto" w:fill="auto"/>
          </w:tcPr>
          <w:p w14:paraId="3D73AC81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371B85D2" w14:textId="77777777" w:rsidR="00EE20AF" w:rsidRDefault="00EE20AF" w:rsidP="00EE20AF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</w:t>
      </w:r>
      <w:r>
        <w:rPr>
          <w:rFonts w:hint="eastAsia"/>
        </w:rPr>
        <w:t>1</w:t>
      </w:r>
      <w:r>
        <w:t>_</w:t>
      </w:r>
      <w:r>
        <w:rPr>
          <w:rFonts w:hint="eastAsia"/>
        </w:rPr>
        <w:t>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E20AF" w14:paraId="664CA01A" w14:textId="77777777" w:rsidTr="00E3301C">
        <w:tc>
          <w:tcPr>
            <w:tcW w:w="5000" w:type="pct"/>
            <w:shd w:val="clear" w:color="auto" w:fill="auto"/>
          </w:tcPr>
          <w:p w14:paraId="35E9A214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创建表：字典</w:t>
            </w:r>
          </w:p>
          <w:p w14:paraId="5EFBBC78" w14:textId="77777777" w:rsidR="00EE20AF" w:rsidRDefault="00EE20AF" w:rsidP="00E3301C">
            <w:pPr>
              <w:pStyle w:val="a7"/>
              <w:ind w:firstLineChars="0" w:firstLine="0"/>
            </w:pPr>
            <w:r>
              <w:t>create table u_2_1_1_3.user_dict</w:t>
            </w:r>
          </w:p>
          <w:p w14:paraId="7A7A3450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(</w:t>
            </w:r>
          </w:p>
          <w:p w14:paraId="3D35D068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  <w:t xml:space="preserve">category </w:t>
            </w:r>
            <w:proofErr w:type="gramStart"/>
            <w:r>
              <w:t>char(</w:t>
            </w:r>
            <w:proofErr w:type="gramEnd"/>
            <w:r>
              <w:t>3) not null ,</w:t>
            </w:r>
          </w:p>
          <w:p w14:paraId="5488FC9F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ccode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6) not null ,</w:t>
            </w:r>
          </w:p>
          <w:p w14:paraId="26504D9C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ctext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100) not null ,</w:t>
            </w:r>
          </w:p>
          <w:p w14:paraId="71BE1816" w14:textId="77777777" w:rsidR="00EE20AF" w:rsidRDefault="00EE20AF" w:rsidP="00E3301C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proofErr w:type="gramStart"/>
            <w:r>
              <w:t>category,ccode</w:t>
            </w:r>
            <w:proofErr w:type="spellEnd"/>
            <w:proofErr w:type="gramEnd"/>
            <w:r>
              <w:t>)</w:t>
            </w:r>
          </w:p>
          <w:p w14:paraId="24AEE999" w14:textId="77777777" w:rsidR="00EE20AF" w:rsidRDefault="00EE20AF" w:rsidP="00E3301C">
            <w:pPr>
              <w:pStyle w:val="a7"/>
              <w:ind w:firstLineChars="0" w:firstLine="0"/>
            </w:pPr>
            <w:r>
              <w:t xml:space="preserve">  )</w:t>
            </w:r>
          </w:p>
          <w:p w14:paraId="654451BF" w14:textId="77777777" w:rsidR="00EE20AF" w:rsidRDefault="00EE20AF" w:rsidP="00E3301C">
            <w:pPr>
              <w:pStyle w:val="a7"/>
              <w:ind w:firstLineChars="0" w:firstLine="0"/>
            </w:pPr>
            <w:r>
              <w:t>;</w:t>
            </w:r>
          </w:p>
          <w:p w14:paraId="0900EAF3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u_2_1_1_3.user_dict is '</w:t>
            </w:r>
            <w:r>
              <w:rPr>
                <w:rFonts w:hint="eastAsia"/>
              </w:rPr>
              <w:t>字典</w:t>
            </w:r>
            <w:r>
              <w:rPr>
                <w:rFonts w:hint="eastAsia"/>
              </w:rPr>
              <w:t>';</w:t>
            </w:r>
          </w:p>
          <w:p w14:paraId="03422899" w14:textId="77777777" w:rsidR="00EE20AF" w:rsidRDefault="00EE20AF" w:rsidP="00E3301C">
            <w:pPr>
              <w:pStyle w:val="a7"/>
              <w:ind w:firstLineChars="0" w:firstLine="0"/>
            </w:pPr>
            <w:r>
              <w:t>comment on column u_2_1_1_3.user_dict.</w:t>
            </w:r>
            <w:r>
              <w:rPr>
                <w:rFonts w:hint="eastAsia"/>
              </w:rPr>
              <w:t>category is '</w:t>
            </w:r>
            <w:r>
              <w:rPr>
                <w:rFonts w:hint="eastAsia"/>
              </w:rPr>
              <w:t>大类编号</w:t>
            </w:r>
            <w:r>
              <w:rPr>
                <w:rFonts w:hint="eastAsia"/>
              </w:rPr>
              <w:t>';</w:t>
            </w:r>
          </w:p>
          <w:p w14:paraId="1C1C3187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u_2_1_1_3.user_dict.ccode is '</w:t>
            </w:r>
            <w:r>
              <w:rPr>
                <w:rFonts w:hint="eastAsia"/>
              </w:rPr>
              <w:t>小类编号</w:t>
            </w:r>
            <w:r>
              <w:rPr>
                <w:rFonts w:hint="eastAsia"/>
              </w:rPr>
              <w:t>';</w:t>
            </w:r>
          </w:p>
          <w:p w14:paraId="00A4C784" w14:textId="77777777" w:rsidR="00EE20AF" w:rsidRDefault="00EE20AF" w:rsidP="00E3301C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u_2_1_1_3.user_dict.ctext is '</w:t>
            </w:r>
            <w:r>
              <w:rPr>
                <w:rFonts w:hint="eastAsia"/>
              </w:rPr>
              <w:t>编号说明</w:t>
            </w:r>
            <w:r>
              <w:rPr>
                <w:rFonts w:hint="eastAsia"/>
              </w:rPr>
              <w:t>';</w:t>
            </w:r>
          </w:p>
          <w:p w14:paraId="4C86B14C" w14:textId="77777777" w:rsidR="00EE20AF" w:rsidRDefault="00EE20AF" w:rsidP="00E3301C">
            <w:pPr>
              <w:pStyle w:val="a7"/>
              <w:ind w:firstLineChars="0" w:firstLine="0"/>
            </w:pPr>
          </w:p>
        </w:tc>
      </w:tr>
    </w:tbl>
    <w:p w14:paraId="01523D2E" w14:textId="77777777" w:rsidR="001E4207" w:rsidRPr="00FC3335" w:rsidRDefault="001E4207" w:rsidP="001E4207"/>
    <w:p w14:paraId="4B01C1B6" w14:textId="77777777" w:rsidR="001E4207" w:rsidRDefault="001E4207" w:rsidP="001E4207">
      <w:pPr>
        <w:pStyle w:val="4"/>
      </w:pPr>
      <w:bookmarkStart w:id="228" w:name="_Toc24927180"/>
      <w:r>
        <w:rPr>
          <w:rFonts w:hint="eastAsia"/>
        </w:rPr>
        <w:t>添加检查约束</w:t>
      </w:r>
      <w:bookmarkEnd w:id="228"/>
    </w:p>
    <w:p w14:paraId="1D713F35" w14:textId="5E069D46" w:rsidR="001E4207" w:rsidRDefault="001E4207" w:rsidP="001E42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语句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E4207" w14:paraId="263E8D7E" w14:textId="77777777" w:rsidTr="007622D7">
        <w:tc>
          <w:tcPr>
            <w:tcW w:w="5000" w:type="pct"/>
            <w:shd w:val="clear" w:color="auto" w:fill="auto"/>
          </w:tcPr>
          <w:p w14:paraId="1C929C43" w14:textId="77777777" w:rsidR="001E4207" w:rsidRDefault="001E4207" w:rsidP="007622D7">
            <w:pPr>
              <w:pStyle w:val="a7"/>
              <w:ind w:firstLine="420"/>
            </w:pPr>
            <w:r>
              <w:t xml:space="preserve">alter table </w:t>
            </w:r>
            <w:r>
              <w:rPr>
                <w:rFonts w:hint="eastAsia"/>
              </w:rPr>
              <w:t>book</w:t>
            </w:r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3F817F2C" w14:textId="77777777" w:rsidR="001E4207" w:rsidRDefault="001E4207" w:rsidP="007622D7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65F883BD" w14:textId="77777777" w:rsidR="001E4207" w:rsidRDefault="001E4207" w:rsidP="007622D7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t>price_order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09E2D1D0" w14:textId="77777777" w:rsidR="001E4207" w:rsidRDefault="001E4207" w:rsidP="007622D7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t>deliver_check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=0 or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=1</w:t>
            </w:r>
            <w:r>
              <w:t>);</w:t>
            </w:r>
          </w:p>
          <w:p w14:paraId="5D97DE78" w14:textId="77777777" w:rsidR="001E4207" w:rsidRDefault="001E4207" w:rsidP="007622D7">
            <w:pPr>
              <w:pStyle w:val="a7"/>
              <w:ind w:firstLine="420"/>
            </w:pPr>
            <w:r>
              <w:t xml:space="preserve">alter table </w:t>
            </w:r>
            <w:r w:rsidRPr="008C6BB6">
              <w:t>purchase</w:t>
            </w:r>
            <w:r>
              <w:t xml:space="preserve"> add check (</w:t>
            </w:r>
            <w:proofErr w:type="spellStart"/>
            <w:r w:rsidRPr="00095A29">
              <w:t>pay_check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=0 or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  <w:r>
              <w:rPr>
                <w:rFonts w:hint="eastAsia"/>
              </w:rPr>
              <w:t xml:space="preserve"> =1</w:t>
            </w:r>
            <w:r>
              <w:t>)</w:t>
            </w:r>
          </w:p>
        </w:tc>
      </w:tr>
    </w:tbl>
    <w:p w14:paraId="0F306523" w14:textId="77777777" w:rsidR="00BC663A" w:rsidRPr="00920C64" w:rsidRDefault="00BC663A" w:rsidP="005A1223"/>
    <w:p w14:paraId="4EA4A8CF" w14:textId="77777777" w:rsidR="00BC663A" w:rsidRDefault="00BC663A">
      <w:pPr>
        <w:pStyle w:val="3"/>
      </w:pPr>
      <w:bookmarkStart w:id="229" w:name="_Toc24927181"/>
      <w:r>
        <w:rPr>
          <w:rFonts w:hint="eastAsia"/>
        </w:rPr>
        <w:lastRenderedPageBreak/>
        <w:t>同义词</w:t>
      </w:r>
      <w:bookmarkEnd w:id="229"/>
    </w:p>
    <w:p w14:paraId="1DECF6C7" w14:textId="36FEC5E2" w:rsidR="00BC663A" w:rsidRPr="00FB1786" w:rsidRDefault="00BC663A" w:rsidP="002D62E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BC663A" w14:paraId="0AE558A9" w14:textId="77777777" w:rsidTr="007A0AF5">
        <w:tc>
          <w:tcPr>
            <w:tcW w:w="355" w:type="pct"/>
            <w:shd w:val="clear" w:color="auto" w:fill="D9D9D9"/>
          </w:tcPr>
          <w:p w14:paraId="26C3E126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43A132C4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1A255961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25E29F5A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0208139E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C663A" w14:paraId="729E550A" w14:textId="77777777" w:rsidTr="007A0AF5">
        <w:tc>
          <w:tcPr>
            <w:tcW w:w="355" w:type="pct"/>
            <w:shd w:val="clear" w:color="auto" w:fill="auto"/>
          </w:tcPr>
          <w:p w14:paraId="1B871115" w14:textId="50F2E9BE" w:rsidR="00BC663A" w:rsidRDefault="00BC663A" w:rsidP="007A0AF5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27A71A41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50A6ECB7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2ED41A69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1A05FBEC" w14:textId="77777777" w:rsidR="00BC663A" w:rsidRDefault="00BC663A" w:rsidP="007A0AF5">
            <w:pPr>
              <w:pStyle w:val="a7"/>
              <w:ind w:firstLineChars="0" w:firstLine="0"/>
            </w:pPr>
          </w:p>
        </w:tc>
      </w:tr>
      <w:tr w:rsidR="00BC663A" w14:paraId="7E09D874" w14:textId="77777777" w:rsidTr="007A0AF5">
        <w:tc>
          <w:tcPr>
            <w:tcW w:w="355" w:type="pct"/>
            <w:shd w:val="clear" w:color="auto" w:fill="auto"/>
          </w:tcPr>
          <w:p w14:paraId="3F314556" w14:textId="112B76F0" w:rsidR="00BC663A" w:rsidRDefault="00BC663A" w:rsidP="007A0AF5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603DD2E0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3ECFC506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43C6555D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2AC5B6FD" w14:textId="77777777" w:rsidR="00BC663A" w:rsidRDefault="00BC663A" w:rsidP="007A0AF5">
            <w:pPr>
              <w:pStyle w:val="a7"/>
              <w:ind w:firstLineChars="0" w:firstLine="0"/>
            </w:pPr>
          </w:p>
        </w:tc>
      </w:tr>
    </w:tbl>
    <w:p w14:paraId="5AC1E475" w14:textId="77777777" w:rsidR="00BC663A" w:rsidRDefault="00BC663A" w:rsidP="002D62E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C663A" w14:paraId="7D0B8AF2" w14:textId="77777777" w:rsidTr="007A0AF5">
        <w:tc>
          <w:tcPr>
            <w:tcW w:w="5000" w:type="pct"/>
            <w:shd w:val="clear" w:color="auto" w:fill="auto"/>
          </w:tcPr>
          <w:p w14:paraId="5B664255" w14:textId="77777777" w:rsidR="00BC663A" w:rsidRPr="00B25EDB" w:rsidRDefault="00BC663A" w:rsidP="007A0AF5">
            <w:pPr>
              <w:pStyle w:val="a7"/>
              <w:ind w:firstLineChars="0" w:firstLine="0"/>
            </w:pPr>
          </w:p>
        </w:tc>
      </w:tr>
    </w:tbl>
    <w:p w14:paraId="3EDE5E79" w14:textId="77777777" w:rsidR="00BC663A" w:rsidRDefault="00BC663A" w:rsidP="005A1223">
      <w:pPr>
        <w:pStyle w:val="3"/>
      </w:pPr>
      <w:bookmarkStart w:id="230" w:name="_Toc24927182"/>
      <w:r>
        <w:rPr>
          <w:rFonts w:hint="eastAsia"/>
        </w:rPr>
        <w:t>视图</w:t>
      </w:r>
      <w:bookmarkEnd w:id="230"/>
    </w:p>
    <w:p w14:paraId="73DB2BD5" w14:textId="77777777" w:rsidR="00BC663A" w:rsidRDefault="00BC663A" w:rsidP="005A1223">
      <w:pPr>
        <w:pStyle w:val="4"/>
      </w:pPr>
      <w:bookmarkStart w:id="231" w:name="_Toc24927183"/>
      <w:r>
        <w:rPr>
          <w:rFonts w:hint="eastAsia"/>
        </w:rPr>
        <w:t>参照信息</w:t>
      </w:r>
      <w:bookmarkEnd w:id="231"/>
    </w:p>
    <w:p w14:paraId="3A2D8F74" w14:textId="79AF004E" w:rsidR="00BC663A" w:rsidRPr="00FB1786" w:rsidRDefault="00BC663A" w:rsidP="005A122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7.1.4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701"/>
        <w:gridCol w:w="4529"/>
      </w:tblGrid>
      <w:tr w:rsidR="00BC663A" w14:paraId="1B2E87E4" w14:textId="77777777" w:rsidTr="001A5481">
        <w:tc>
          <w:tcPr>
            <w:tcW w:w="328" w:type="pct"/>
            <w:shd w:val="clear" w:color="auto" w:fill="D9D9D9"/>
          </w:tcPr>
          <w:p w14:paraId="00E51F66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70F23FC1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1884B5B2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28" w:type="pct"/>
            <w:shd w:val="clear" w:color="auto" w:fill="D9D9D9"/>
          </w:tcPr>
          <w:p w14:paraId="363B1FF1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2120" w:type="pct"/>
            <w:shd w:val="clear" w:color="auto" w:fill="D9D9D9"/>
          </w:tcPr>
          <w:p w14:paraId="154535D2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C663A" w14:paraId="48E69F4D" w14:textId="77777777" w:rsidTr="001A5481">
        <w:tc>
          <w:tcPr>
            <w:tcW w:w="328" w:type="pct"/>
            <w:shd w:val="clear" w:color="auto" w:fill="auto"/>
          </w:tcPr>
          <w:p w14:paraId="631FFE0F" w14:textId="61C0E9C5" w:rsidR="00BC663A" w:rsidRDefault="00BC663A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5D62632F" w14:textId="77777777" w:rsidR="00BC663A" w:rsidRDefault="00BC663A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1031" w:type="pct"/>
            <w:shd w:val="clear" w:color="auto" w:fill="auto"/>
          </w:tcPr>
          <w:p w14:paraId="2283E4D5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328" w:type="pct"/>
          </w:tcPr>
          <w:p w14:paraId="38EE824A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2120" w:type="pct"/>
          </w:tcPr>
          <w:p w14:paraId="31093297" w14:textId="77777777" w:rsidR="00BC663A" w:rsidRDefault="00BC663A" w:rsidP="001A5481">
            <w:pPr>
              <w:pStyle w:val="a7"/>
              <w:ind w:firstLineChars="0" w:firstLine="0"/>
            </w:pPr>
          </w:p>
        </w:tc>
      </w:tr>
    </w:tbl>
    <w:p w14:paraId="527A1BA6" w14:textId="77777777" w:rsidR="00BC663A" w:rsidRDefault="00BC663A" w:rsidP="002D62E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t>1</w:t>
      </w:r>
    </w:p>
    <w:p w14:paraId="31837E81" w14:textId="64C68E8B" w:rsidR="00BC663A" w:rsidRPr="00FB1786" w:rsidRDefault="00BC663A" w:rsidP="005A122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7.1.4.1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BC663A" w14:paraId="5F882BBA" w14:textId="77777777" w:rsidTr="001A5481">
        <w:tc>
          <w:tcPr>
            <w:tcW w:w="344" w:type="pct"/>
            <w:shd w:val="clear" w:color="auto" w:fill="D9D9D9"/>
          </w:tcPr>
          <w:p w14:paraId="1C98F47B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32E7CF74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020E5489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7ACDB281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4045FB8C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57CFFE01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61504587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C663A" w14:paraId="58842BA8" w14:textId="77777777" w:rsidTr="001A5481">
        <w:tc>
          <w:tcPr>
            <w:tcW w:w="344" w:type="pct"/>
            <w:shd w:val="clear" w:color="auto" w:fill="auto"/>
          </w:tcPr>
          <w:p w14:paraId="060256B1" w14:textId="0560C3C6" w:rsidR="00BC663A" w:rsidRDefault="00BC663A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2C468CB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63F4F8D4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47FAC8FD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7AFD61EE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65A2E75D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592B706" w14:textId="77777777" w:rsidR="00BC663A" w:rsidRDefault="00BC663A" w:rsidP="001A5481">
            <w:pPr>
              <w:pStyle w:val="a7"/>
              <w:ind w:firstLineChars="0" w:firstLine="0"/>
            </w:pPr>
          </w:p>
        </w:tc>
      </w:tr>
      <w:tr w:rsidR="00BC663A" w14:paraId="48591604" w14:textId="77777777" w:rsidTr="001A5481">
        <w:tc>
          <w:tcPr>
            <w:tcW w:w="344" w:type="pct"/>
            <w:shd w:val="clear" w:color="auto" w:fill="auto"/>
          </w:tcPr>
          <w:p w14:paraId="618BBB00" w14:textId="3271642F" w:rsidR="00BC663A" w:rsidRDefault="00BC663A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891C937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1BE11122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245B0A23" w14:textId="77777777" w:rsidR="00BC663A" w:rsidRDefault="00BC663A" w:rsidP="001A5481"/>
        </w:tc>
        <w:tc>
          <w:tcPr>
            <w:tcW w:w="672" w:type="pct"/>
          </w:tcPr>
          <w:p w14:paraId="53A0B0D0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56ABFC12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EF21695" w14:textId="77777777" w:rsidR="00BC663A" w:rsidRDefault="00BC663A" w:rsidP="001A5481">
            <w:pPr>
              <w:pStyle w:val="a7"/>
              <w:ind w:firstLineChars="0" w:firstLine="0"/>
            </w:pPr>
          </w:p>
        </w:tc>
      </w:tr>
    </w:tbl>
    <w:p w14:paraId="1CAE60A9" w14:textId="77777777" w:rsidR="00BC663A" w:rsidRDefault="00BC663A" w:rsidP="005A122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C663A" w14:paraId="01550C0A" w14:textId="77777777" w:rsidTr="001A5481">
        <w:tc>
          <w:tcPr>
            <w:tcW w:w="5000" w:type="pct"/>
            <w:shd w:val="clear" w:color="auto" w:fill="auto"/>
          </w:tcPr>
          <w:p w14:paraId="68BEF8A0" w14:textId="77777777" w:rsidR="00BC663A" w:rsidRPr="00E6459F" w:rsidRDefault="00BC663A" w:rsidP="001A5481">
            <w:pPr>
              <w:pStyle w:val="a7"/>
              <w:ind w:firstLineChars="0" w:firstLine="0"/>
            </w:pPr>
          </w:p>
        </w:tc>
      </w:tr>
    </w:tbl>
    <w:p w14:paraId="36BB7D0D" w14:textId="77777777" w:rsidR="00BC663A" w:rsidRDefault="00BC663A" w:rsidP="005A1223">
      <w:pPr>
        <w:pStyle w:val="4"/>
      </w:pPr>
      <w:bookmarkStart w:id="232" w:name="_Toc24927184"/>
      <w:r>
        <w:rPr>
          <w:rFonts w:hint="eastAsia"/>
        </w:rPr>
        <w:t>单据</w:t>
      </w:r>
      <w:bookmarkEnd w:id="232"/>
    </w:p>
    <w:p w14:paraId="51B93603" w14:textId="6F0877B5" w:rsidR="00BC663A" w:rsidRPr="00FB1786" w:rsidRDefault="00BC663A" w:rsidP="005A122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7.1.4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701"/>
        <w:gridCol w:w="4529"/>
      </w:tblGrid>
      <w:tr w:rsidR="00BC663A" w14:paraId="5DD8D7EC" w14:textId="77777777" w:rsidTr="001A5481">
        <w:tc>
          <w:tcPr>
            <w:tcW w:w="328" w:type="pct"/>
            <w:shd w:val="clear" w:color="auto" w:fill="D9D9D9"/>
          </w:tcPr>
          <w:p w14:paraId="4959F1AC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1A99327F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0232F1E8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28" w:type="pct"/>
            <w:shd w:val="clear" w:color="auto" w:fill="D9D9D9"/>
          </w:tcPr>
          <w:p w14:paraId="7776F47F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2120" w:type="pct"/>
            <w:shd w:val="clear" w:color="auto" w:fill="D9D9D9"/>
          </w:tcPr>
          <w:p w14:paraId="298E9437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C663A" w14:paraId="1480F798" w14:textId="77777777" w:rsidTr="001A5481">
        <w:tc>
          <w:tcPr>
            <w:tcW w:w="328" w:type="pct"/>
            <w:shd w:val="clear" w:color="auto" w:fill="auto"/>
          </w:tcPr>
          <w:p w14:paraId="62E05FAF" w14:textId="591204CA" w:rsidR="00BC663A" w:rsidRDefault="00BC663A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54C3AC71" w14:textId="77777777" w:rsidR="00BC663A" w:rsidRDefault="00BC663A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1031" w:type="pct"/>
            <w:shd w:val="clear" w:color="auto" w:fill="auto"/>
          </w:tcPr>
          <w:p w14:paraId="71BB4C28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328" w:type="pct"/>
          </w:tcPr>
          <w:p w14:paraId="396583F5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2120" w:type="pct"/>
          </w:tcPr>
          <w:p w14:paraId="0684175D" w14:textId="77777777" w:rsidR="00BC663A" w:rsidRDefault="00BC663A" w:rsidP="001A5481">
            <w:pPr>
              <w:pStyle w:val="a7"/>
              <w:ind w:firstLineChars="0" w:firstLine="0"/>
            </w:pPr>
          </w:p>
        </w:tc>
      </w:tr>
    </w:tbl>
    <w:p w14:paraId="32A74D86" w14:textId="77777777" w:rsidR="00BC663A" w:rsidRDefault="00BC663A" w:rsidP="002D62E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t>1</w:t>
      </w:r>
    </w:p>
    <w:p w14:paraId="5755D636" w14:textId="133001BF" w:rsidR="00BC663A" w:rsidRPr="00FB1786" w:rsidRDefault="00BC663A" w:rsidP="005A122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7.1.4.2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BC663A" w14:paraId="72D33BC5" w14:textId="77777777" w:rsidTr="001A5481">
        <w:tc>
          <w:tcPr>
            <w:tcW w:w="344" w:type="pct"/>
            <w:shd w:val="clear" w:color="auto" w:fill="D9D9D9"/>
          </w:tcPr>
          <w:p w14:paraId="1307A8DE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27E5F88F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3C7D4A5C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2D9A7F0B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1B0897C0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33B2508E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5AC92D14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C663A" w14:paraId="496B9B7B" w14:textId="77777777" w:rsidTr="001A5481">
        <w:tc>
          <w:tcPr>
            <w:tcW w:w="344" w:type="pct"/>
            <w:shd w:val="clear" w:color="auto" w:fill="auto"/>
          </w:tcPr>
          <w:p w14:paraId="2CA8D6CD" w14:textId="78B4741D" w:rsidR="00BC663A" w:rsidRDefault="00BC663A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4452F0B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4D2A9828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761C043B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2BDB3323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1345882E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D86049B" w14:textId="77777777" w:rsidR="00BC663A" w:rsidRDefault="00BC663A" w:rsidP="001A5481">
            <w:pPr>
              <w:pStyle w:val="a7"/>
              <w:ind w:firstLineChars="0" w:firstLine="0"/>
            </w:pPr>
          </w:p>
        </w:tc>
      </w:tr>
      <w:tr w:rsidR="00BC663A" w14:paraId="1D70B917" w14:textId="77777777" w:rsidTr="001A5481">
        <w:tc>
          <w:tcPr>
            <w:tcW w:w="344" w:type="pct"/>
            <w:shd w:val="clear" w:color="auto" w:fill="auto"/>
          </w:tcPr>
          <w:p w14:paraId="40388A30" w14:textId="088351EF" w:rsidR="00BC663A" w:rsidRDefault="00BC663A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41A185F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0825D28D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2E0B1D20" w14:textId="77777777" w:rsidR="00BC663A" w:rsidRDefault="00BC663A" w:rsidP="001A5481"/>
        </w:tc>
        <w:tc>
          <w:tcPr>
            <w:tcW w:w="672" w:type="pct"/>
          </w:tcPr>
          <w:p w14:paraId="7B692D69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0D001EB7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8A718D6" w14:textId="77777777" w:rsidR="00BC663A" w:rsidRDefault="00BC663A" w:rsidP="001A5481">
            <w:pPr>
              <w:pStyle w:val="a7"/>
              <w:ind w:firstLineChars="0" w:firstLine="0"/>
            </w:pPr>
          </w:p>
        </w:tc>
      </w:tr>
    </w:tbl>
    <w:p w14:paraId="087957B0" w14:textId="77777777" w:rsidR="00BC663A" w:rsidRDefault="00BC663A" w:rsidP="005A122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C663A" w14:paraId="6B89BFB4" w14:textId="77777777" w:rsidTr="001A5481">
        <w:tc>
          <w:tcPr>
            <w:tcW w:w="5000" w:type="pct"/>
            <w:shd w:val="clear" w:color="auto" w:fill="auto"/>
          </w:tcPr>
          <w:p w14:paraId="3225B47C" w14:textId="77777777" w:rsidR="00BC663A" w:rsidRPr="00E6459F" w:rsidRDefault="00BC663A" w:rsidP="001A5481">
            <w:pPr>
              <w:pStyle w:val="a7"/>
              <w:ind w:firstLineChars="0" w:firstLine="0"/>
            </w:pPr>
          </w:p>
        </w:tc>
      </w:tr>
    </w:tbl>
    <w:p w14:paraId="1E8C413F" w14:textId="77777777" w:rsidR="00BC663A" w:rsidRDefault="00BC663A" w:rsidP="00466EC7">
      <w:pPr>
        <w:pStyle w:val="4"/>
      </w:pPr>
      <w:bookmarkStart w:id="233" w:name="_Toc24927185"/>
      <w:r>
        <w:rPr>
          <w:rFonts w:hint="eastAsia"/>
        </w:rPr>
        <w:lastRenderedPageBreak/>
        <w:t>报表</w:t>
      </w:r>
      <w:bookmarkEnd w:id="233"/>
    </w:p>
    <w:p w14:paraId="05AFD440" w14:textId="3E37E271" w:rsidR="00BC663A" w:rsidRPr="00FB1786" w:rsidRDefault="00BC663A" w:rsidP="002D62E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7.1.4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701"/>
        <w:gridCol w:w="4529"/>
      </w:tblGrid>
      <w:tr w:rsidR="00BC663A" w14:paraId="40D6A140" w14:textId="77777777" w:rsidTr="007A0AF5">
        <w:tc>
          <w:tcPr>
            <w:tcW w:w="328" w:type="pct"/>
            <w:shd w:val="clear" w:color="auto" w:fill="D9D9D9"/>
          </w:tcPr>
          <w:p w14:paraId="456E3DDE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31484457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3C729D84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28" w:type="pct"/>
            <w:shd w:val="clear" w:color="auto" w:fill="D9D9D9"/>
          </w:tcPr>
          <w:p w14:paraId="1411979D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2120" w:type="pct"/>
            <w:shd w:val="clear" w:color="auto" w:fill="D9D9D9"/>
          </w:tcPr>
          <w:p w14:paraId="01F22088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C663A" w14:paraId="00D1F022" w14:textId="77777777" w:rsidTr="007A0AF5">
        <w:tc>
          <w:tcPr>
            <w:tcW w:w="328" w:type="pct"/>
            <w:shd w:val="clear" w:color="auto" w:fill="auto"/>
          </w:tcPr>
          <w:p w14:paraId="04F4F5AA" w14:textId="546B8BD7" w:rsidR="00BC663A" w:rsidRDefault="00BC663A" w:rsidP="007A0AF5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448123F8" w14:textId="77777777" w:rsidR="00BC663A" w:rsidRDefault="00BC663A" w:rsidP="007A0AF5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1031" w:type="pct"/>
            <w:shd w:val="clear" w:color="auto" w:fill="auto"/>
          </w:tcPr>
          <w:p w14:paraId="294DB730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328" w:type="pct"/>
          </w:tcPr>
          <w:p w14:paraId="25797AF7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2120" w:type="pct"/>
          </w:tcPr>
          <w:p w14:paraId="406F16FE" w14:textId="77777777" w:rsidR="00BC663A" w:rsidRDefault="00BC663A" w:rsidP="007A0AF5">
            <w:pPr>
              <w:pStyle w:val="a7"/>
              <w:ind w:firstLineChars="0" w:firstLine="0"/>
            </w:pPr>
          </w:p>
        </w:tc>
      </w:tr>
    </w:tbl>
    <w:p w14:paraId="10F6045F" w14:textId="77777777" w:rsidR="00BC663A" w:rsidRDefault="00BC663A" w:rsidP="002D62E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t>1</w:t>
      </w:r>
    </w:p>
    <w:p w14:paraId="491276F2" w14:textId="7D56DCCF" w:rsidR="00BC663A" w:rsidRPr="00FB1786" w:rsidRDefault="00BC663A" w:rsidP="002D62E3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7.1.4.3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BC663A" w14:paraId="603388E7" w14:textId="77777777" w:rsidTr="007A0AF5">
        <w:tc>
          <w:tcPr>
            <w:tcW w:w="344" w:type="pct"/>
            <w:shd w:val="clear" w:color="auto" w:fill="D9D9D9"/>
          </w:tcPr>
          <w:p w14:paraId="6469FD5D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5129BA0B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48D308FE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630CDFAC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7FEDBCCC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5E70CCDA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286FB305" w14:textId="77777777" w:rsidR="00BC663A" w:rsidRDefault="00BC663A" w:rsidP="007A0AF5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C663A" w14:paraId="0570003F" w14:textId="77777777" w:rsidTr="007A0AF5">
        <w:tc>
          <w:tcPr>
            <w:tcW w:w="344" w:type="pct"/>
            <w:shd w:val="clear" w:color="auto" w:fill="auto"/>
          </w:tcPr>
          <w:p w14:paraId="3417E7B3" w14:textId="518F7E91" w:rsidR="00BC663A" w:rsidRDefault="00BC663A" w:rsidP="007A0AF5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4209971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41AB4E9B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63F35FE1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0AB23733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71FC47B0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657128F" w14:textId="77777777" w:rsidR="00BC663A" w:rsidRDefault="00BC663A" w:rsidP="007A0AF5">
            <w:pPr>
              <w:pStyle w:val="a7"/>
              <w:ind w:firstLineChars="0" w:firstLine="0"/>
            </w:pPr>
          </w:p>
        </w:tc>
      </w:tr>
      <w:tr w:rsidR="00BC663A" w14:paraId="63A65C0A" w14:textId="77777777" w:rsidTr="007A0AF5">
        <w:tc>
          <w:tcPr>
            <w:tcW w:w="344" w:type="pct"/>
            <w:shd w:val="clear" w:color="auto" w:fill="auto"/>
          </w:tcPr>
          <w:p w14:paraId="34C633F3" w14:textId="72C2D676" w:rsidR="00BC663A" w:rsidRDefault="00BC663A" w:rsidP="007A0AF5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2C3BA8F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19D8CC27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2D1CC398" w14:textId="77777777" w:rsidR="00BC663A" w:rsidRDefault="00BC663A" w:rsidP="007A0AF5"/>
        </w:tc>
        <w:tc>
          <w:tcPr>
            <w:tcW w:w="672" w:type="pct"/>
          </w:tcPr>
          <w:p w14:paraId="43886660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62CC47A4" w14:textId="77777777" w:rsidR="00BC663A" w:rsidRDefault="00BC663A" w:rsidP="007A0AF5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1E54574" w14:textId="77777777" w:rsidR="00BC663A" w:rsidRDefault="00BC663A" w:rsidP="007A0AF5">
            <w:pPr>
              <w:pStyle w:val="a7"/>
              <w:ind w:firstLineChars="0" w:firstLine="0"/>
            </w:pPr>
          </w:p>
        </w:tc>
      </w:tr>
    </w:tbl>
    <w:p w14:paraId="0025D0DD" w14:textId="77777777" w:rsidR="00BC663A" w:rsidRDefault="00BC663A" w:rsidP="002D62E3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C663A" w14:paraId="025CCD44" w14:textId="77777777" w:rsidTr="007A0AF5">
        <w:tc>
          <w:tcPr>
            <w:tcW w:w="5000" w:type="pct"/>
            <w:shd w:val="clear" w:color="auto" w:fill="auto"/>
          </w:tcPr>
          <w:p w14:paraId="45CA70F9" w14:textId="77777777" w:rsidR="00BC663A" w:rsidRPr="00E6459F" w:rsidRDefault="00BC663A" w:rsidP="007A0AF5">
            <w:pPr>
              <w:pStyle w:val="a7"/>
              <w:ind w:firstLineChars="0" w:firstLine="0"/>
            </w:pPr>
          </w:p>
        </w:tc>
      </w:tr>
    </w:tbl>
    <w:p w14:paraId="3D3B4C2C" w14:textId="77777777" w:rsidR="00BC663A" w:rsidRDefault="00BC663A" w:rsidP="005A1223">
      <w:pPr>
        <w:pStyle w:val="3"/>
      </w:pPr>
      <w:bookmarkStart w:id="234" w:name="_Toc24927186"/>
      <w:r>
        <w:rPr>
          <w:rFonts w:hint="eastAsia"/>
        </w:rPr>
        <w:t>普通函数</w:t>
      </w:r>
      <w:bookmarkEnd w:id="234"/>
    </w:p>
    <w:p w14:paraId="26E5FCBE" w14:textId="3DF4C424" w:rsidR="00BC663A" w:rsidRDefault="00BC663A" w:rsidP="005A122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9"/>
        <w:gridCol w:w="1412"/>
        <w:gridCol w:w="1412"/>
        <w:gridCol w:w="3331"/>
        <w:gridCol w:w="3318"/>
      </w:tblGrid>
      <w:tr w:rsidR="00BC663A" w14:paraId="589534BF" w14:textId="77777777" w:rsidTr="005653F6">
        <w:tc>
          <w:tcPr>
            <w:tcW w:w="566" w:type="pct"/>
            <w:shd w:val="clear" w:color="auto" w:fill="D9D9D9"/>
          </w:tcPr>
          <w:p w14:paraId="601DDDD0" w14:textId="77777777" w:rsidR="00BC663A" w:rsidRDefault="00BC663A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1" w:type="pct"/>
            <w:shd w:val="clear" w:color="auto" w:fill="D9D9D9"/>
          </w:tcPr>
          <w:p w14:paraId="74D357C4" w14:textId="77777777" w:rsidR="00BC663A" w:rsidRDefault="00BC663A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1" w:type="pct"/>
            <w:shd w:val="clear" w:color="auto" w:fill="D9D9D9"/>
          </w:tcPr>
          <w:p w14:paraId="6ADAE6EC" w14:textId="77777777" w:rsidR="00BC663A" w:rsidRDefault="00BC663A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559" w:type="pct"/>
            <w:shd w:val="clear" w:color="auto" w:fill="D9D9D9"/>
          </w:tcPr>
          <w:p w14:paraId="6AD9DB27" w14:textId="77777777" w:rsidR="00BC663A" w:rsidRDefault="00BC663A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1553" w:type="pct"/>
            <w:shd w:val="clear" w:color="auto" w:fill="D9D9D9"/>
          </w:tcPr>
          <w:p w14:paraId="42B944E7" w14:textId="77777777" w:rsidR="00BC663A" w:rsidRDefault="00BC663A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C663A" w14:paraId="0EC250EF" w14:textId="77777777" w:rsidTr="005653F6">
        <w:tc>
          <w:tcPr>
            <w:tcW w:w="566" w:type="pct"/>
            <w:shd w:val="clear" w:color="auto" w:fill="auto"/>
          </w:tcPr>
          <w:p w14:paraId="6F1573A0" w14:textId="0403C8CB" w:rsidR="00BC663A" w:rsidRDefault="00BC663A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1" w:type="pct"/>
          </w:tcPr>
          <w:p w14:paraId="2501C513" w14:textId="77777777" w:rsidR="00BC663A" w:rsidRDefault="00BC663A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661" w:type="pct"/>
            <w:shd w:val="clear" w:color="auto" w:fill="auto"/>
          </w:tcPr>
          <w:p w14:paraId="4FF23ECC" w14:textId="77777777" w:rsidR="00BC663A" w:rsidRDefault="00BC663A" w:rsidP="005653F6">
            <w:pPr>
              <w:pStyle w:val="a7"/>
              <w:ind w:firstLineChars="0" w:firstLine="0"/>
            </w:pPr>
          </w:p>
        </w:tc>
        <w:tc>
          <w:tcPr>
            <w:tcW w:w="1559" w:type="pct"/>
          </w:tcPr>
          <w:p w14:paraId="1B5FEA3C" w14:textId="77777777" w:rsidR="00BC663A" w:rsidRDefault="00BC663A" w:rsidP="005653F6">
            <w:pPr>
              <w:pStyle w:val="a7"/>
              <w:ind w:firstLineChars="0" w:firstLine="0"/>
            </w:pPr>
          </w:p>
        </w:tc>
        <w:tc>
          <w:tcPr>
            <w:tcW w:w="1553" w:type="pct"/>
          </w:tcPr>
          <w:p w14:paraId="49A9B645" w14:textId="77777777" w:rsidR="00BC663A" w:rsidRDefault="00BC663A" w:rsidP="005653F6">
            <w:pPr>
              <w:pStyle w:val="a7"/>
              <w:ind w:firstLineChars="0" w:firstLine="0"/>
            </w:pPr>
          </w:p>
        </w:tc>
      </w:tr>
      <w:tr w:rsidR="00BC663A" w14:paraId="56A18112" w14:textId="77777777" w:rsidTr="005653F6">
        <w:tc>
          <w:tcPr>
            <w:tcW w:w="566" w:type="pct"/>
            <w:shd w:val="clear" w:color="auto" w:fill="auto"/>
          </w:tcPr>
          <w:p w14:paraId="4FA78876" w14:textId="35C166E7" w:rsidR="00BC663A" w:rsidRDefault="00BC663A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1" w:type="pct"/>
          </w:tcPr>
          <w:p w14:paraId="692AF413" w14:textId="77777777" w:rsidR="00BC663A" w:rsidRDefault="00BC663A" w:rsidP="005653F6">
            <w:pPr>
              <w:pStyle w:val="a7"/>
              <w:ind w:firstLineChars="0" w:firstLine="0"/>
            </w:pPr>
          </w:p>
        </w:tc>
        <w:tc>
          <w:tcPr>
            <w:tcW w:w="661" w:type="pct"/>
            <w:shd w:val="clear" w:color="auto" w:fill="auto"/>
          </w:tcPr>
          <w:p w14:paraId="2FE27B9B" w14:textId="77777777" w:rsidR="00BC663A" w:rsidRDefault="00BC663A" w:rsidP="005653F6">
            <w:pPr>
              <w:pStyle w:val="a7"/>
              <w:ind w:firstLineChars="0" w:firstLine="0"/>
            </w:pPr>
          </w:p>
        </w:tc>
        <w:tc>
          <w:tcPr>
            <w:tcW w:w="1559" w:type="pct"/>
          </w:tcPr>
          <w:p w14:paraId="1EACC912" w14:textId="77777777" w:rsidR="00BC663A" w:rsidRDefault="00BC663A" w:rsidP="005653F6">
            <w:pPr>
              <w:pStyle w:val="a7"/>
              <w:ind w:firstLineChars="0" w:firstLine="0"/>
            </w:pPr>
          </w:p>
        </w:tc>
        <w:tc>
          <w:tcPr>
            <w:tcW w:w="1553" w:type="pct"/>
          </w:tcPr>
          <w:p w14:paraId="65AA7042" w14:textId="77777777" w:rsidR="00BC663A" w:rsidRDefault="00BC663A" w:rsidP="005653F6">
            <w:pPr>
              <w:pStyle w:val="a7"/>
              <w:ind w:firstLineChars="0" w:firstLine="0"/>
            </w:pPr>
          </w:p>
        </w:tc>
      </w:tr>
    </w:tbl>
    <w:p w14:paraId="0CE17B5D" w14:textId="77777777" w:rsidR="00BC663A" w:rsidRDefault="00BC663A" w:rsidP="005A1223">
      <w:pPr>
        <w:pStyle w:val="4"/>
      </w:pPr>
      <w:bookmarkStart w:id="235" w:name="_Toc24927187"/>
      <w:r>
        <w:rPr>
          <w:rFonts w:hint="eastAsia"/>
        </w:rPr>
        <w:t>函数</w:t>
      </w:r>
      <w:r>
        <w:rPr>
          <w:rFonts w:hint="eastAsia"/>
        </w:rPr>
        <w:t>1</w:t>
      </w:r>
      <w:bookmarkEnd w:id="235"/>
    </w:p>
    <w:p w14:paraId="414660DF" w14:textId="77777777" w:rsidR="00BC663A" w:rsidRPr="00FB1786" w:rsidRDefault="00BC663A" w:rsidP="005A1223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C663A" w14:paraId="2F664329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43FF2CCB" w14:textId="77777777" w:rsidR="00BC663A" w:rsidRDefault="00BC663A" w:rsidP="001A5481">
            <w:pPr>
              <w:pStyle w:val="a7"/>
              <w:ind w:firstLineChars="0" w:firstLine="0"/>
            </w:pPr>
          </w:p>
        </w:tc>
      </w:tr>
    </w:tbl>
    <w:p w14:paraId="012B4674" w14:textId="77777777" w:rsidR="00BC663A" w:rsidRPr="005741F3" w:rsidRDefault="00BC663A" w:rsidP="005A1223"/>
    <w:p w14:paraId="743A7959" w14:textId="77777777" w:rsidR="00BC663A" w:rsidRDefault="00BC663A" w:rsidP="005A1223">
      <w:pPr>
        <w:pStyle w:val="3"/>
      </w:pPr>
      <w:bookmarkStart w:id="236" w:name="_Toc24927188"/>
      <w:r>
        <w:rPr>
          <w:rFonts w:hint="eastAsia"/>
        </w:rPr>
        <w:t>触发器函数</w:t>
      </w:r>
      <w:bookmarkEnd w:id="236"/>
    </w:p>
    <w:p w14:paraId="024E47CB" w14:textId="6CDF419B" w:rsidR="00BC663A" w:rsidRPr="00FB1786" w:rsidRDefault="00BC663A" w:rsidP="005A122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触发器函数列表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5"/>
        <w:gridCol w:w="1739"/>
        <w:gridCol w:w="2269"/>
        <w:gridCol w:w="5253"/>
        <w:gridCol w:w="656"/>
      </w:tblGrid>
      <w:tr w:rsidR="00BC663A" w14:paraId="2D65E1A7" w14:textId="77777777" w:rsidTr="001A5481">
        <w:tc>
          <w:tcPr>
            <w:tcW w:w="358" w:type="pct"/>
            <w:shd w:val="clear" w:color="auto" w:fill="D9D9D9"/>
          </w:tcPr>
          <w:p w14:paraId="1024EA86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14" w:type="pct"/>
            <w:shd w:val="clear" w:color="auto" w:fill="D9D9D9"/>
          </w:tcPr>
          <w:p w14:paraId="7345DDDC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62" w:type="pct"/>
            <w:shd w:val="clear" w:color="auto" w:fill="D9D9D9"/>
          </w:tcPr>
          <w:p w14:paraId="5A5D4731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459" w:type="pct"/>
            <w:shd w:val="clear" w:color="auto" w:fill="D9D9D9"/>
          </w:tcPr>
          <w:p w14:paraId="47810FD2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307" w:type="pct"/>
            <w:shd w:val="clear" w:color="auto" w:fill="D9D9D9"/>
          </w:tcPr>
          <w:p w14:paraId="3D48D025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C663A" w14:paraId="493DD3CF" w14:textId="77777777" w:rsidTr="001A5481">
        <w:tc>
          <w:tcPr>
            <w:tcW w:w="358" w:type="pct"/>
            <w:shd w:val="clear" w:color="auto" w:fill="auto"/>
          </w:tcPr>
          <w:p w14:paraId="388E7EB6" w14:textId="6AA83E4A" w:rsidR="00BC663A" w:rsidRDefault="00BC663A" w:rsidP="001A548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14" w:type="pct"/>
          </w:tcPr>
          <w:p w14:paraId="4D9FEB0D" w14:textId="77777777" w:rsidR="00BC663A" w:rsidRDefault="00BC663A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1062" w:type="pct"/>
            <w:shd w:val="clear" w:color="auto" w:fill="auto"/>
          </w:tcPr>
          <w:p w14:paraId="0B0930E3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2459" w:type="pct"/>
          </w:tcPr>
          <w:p w14:paraId="7AA51BCD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307" w:type="pct"/>
          </w:tcPr>
          <w:p w14:paraId="2B286F2D" w14:textId="77777777" w:rsidR="00BC663A" w:rsidRDefault="00BC663A" w:rsidP="001A5481">
            <w:pPr>
              <w:pStyle w:val="a7"/>
              <w:ind w:firstLineChars="0" w:firstLine="0"/>
            </w:pPr>
          </w:p>
        </w:tc>
      </w:tr>
    </w:tbl>
    <w:p w14:paraId="63F38A75" w14:textId="77777777" w:rsidR="00BC663A" w:rsidRDefault="00BC663A" w:rsidP="005A1223">
      <w:pPr>
        <w:pStyle w:val="4"/>
      </w:pPr>
      <w:bookmarkStart w:id="237" w:name="_Toc24927189"/>
      <w:r>
        <w:rPr>
          <w:rFonts w:hint="eastAsia"/>
        </w:rPr>
        <w:lastRenderedPageBreak/>
        <w:t>函数</w:t>
      </w:r>
      <w:r>
        <w:rPr>
          <w:rFonts w:hint="eastAsia"/>
        </w:rPr>
        <w:t>1</w:t>
      </w:r>
      <w:bookmarkEnd w:id="237"/>
    </w:p>
    <w:p w14:paraId="111397AD" w14:textId="77777777" w:rsidR="00BC663A" w:rsidRPr="00FB1786" w:rsidRDefault="00BC663A" w:rsidP="005A1223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C663A" w14:paraId="3F7B25C2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37AE9446" w14:textId="77777777" w:rsidR="00BC663A" w:rsidRPr="002B46B2" w:rsidRDefault="00BC663A" w:rsidP="001A5481">
            <w:pPr>
              <w:pStyle w:val="a7"/>
              <w:ind w:firstLineChars="0" w:firstLine="0"/>
            </w:pPr>
          </w:p>
        </w:tc>
      </w:tr>
    </w:tbl>
    <w:p w14:paraId="726465A1" w14:textId="77777777" w:rsidR="00BC663A" w:rsidRDefault="00BC663A" w:rsidP="005A1223">
      <w:pPr>
        <w:pStyle w:val="3"/>
      </w:pPr>
      <w:bookmarkStart w:id="238" w:name="_Toc24927190"/>
      <w:r>
        <w:rPr>
          <w:rFonts w:hint="eastAsia"/>
        </w:rPr>
        <w:t>触发器</w:t>
      </w:r>
      <w:bookmarkEnd w:id="238"/>
    </w:p>
    <w:p w14:paraId="109BCFBF" w14:textId="382B5EB8" w:rsidR="00BC663A" w:rsidRPr="00FB1786" w:rsidRDefault="00BC663A" w:rsidP="005A1223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6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BC663A" w14:paraId="2AAA116C" w14:textId="77777777" w:rsidTr="001A5481">
        <w:tc>
          <w:tcPr>
            <w:tcW w:w="531" w:type="pct"/>
            <w:shd w:val="clear" w:color="auto" w:fill="D9D9D9"/>
          </w:tcPr>
          <w:p w14:paraId="447D8869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1EE6FC90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1E73E0AE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5E7F27CF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4F271DAB" w14:textId="77777777" w:rsidR="00BC663A" w:rsidRDefault="00BC663A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C663A" w14:paraId="576FF73F" w14:textId="77777777" w:rsidTr="001A5481">
        <w:tc>
          <w:tcPr>
            <w:tcW w:w="531" w:type="pct"/>
            <w:shd w:val="clear" w:color="auto" w:fill="auto"/>
          </w:tcPr>
          <w:p w14:paraId="596B3014" w14:textId="27E98F9E" w:rsidR="00BC663A" w:rsidRDefault="00BC663A" w:rsidP="001A548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002052ED" w14:textId="77777777" w:rsidR="00BC663A" w:rsidRDefault="00BC663A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7319F189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455411C0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4539DA13" w14:textId="77777777" w:rsidR="00BC663A" w:rsidRDefault="00BC663A" w:rsidP="001A5481">
            <w:pPr>
              <w:pStyle w:val="a7"/>
              <w:ind w:firstLineChars="0" w:firstLine="0"/>
            </w:pPr>
          </w:p>
        </w:tc>
      </w:tr>
      <w:tr w:rsidR="00BC663A" w14:paraId="1F5624F4" w14:textId="77777777" w:rsidTr="001A5481">
        <w:tc>
          <w:tcPr>
            <w:tcW w:w="531" w:type="pct"/>
            <w:shd w:val="clear" w:color="auto" w:fill="auto"/>
          </w:tcPr>
          <w:p w14:paraId="7D6D1EC0" w14:textId="0D66555B" w:rsidR="00BC663A" w:rsidRDefault="00BC663A" w:rsidP="001A548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5E41970C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154C8566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33A64BF5" w14:textId="77777777" w:rsidR="00BC663A" w:rsidRDefault="00BC663A" w:rsidP="001A548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0DBCCECC" w14:textId="77777777" w:rsidR="00BC663A" w:rsidRDefault="00BC663A" w:rsidP="001A5481">
            <w:pPr>
              <w:pStyle w:val="a7"/>
              <w:ind w:firstLineChars="0" w:firstLine="0"/>
            </w:pPr>
          </w:p>
        </w:tc>
      </w:tr>
    </w:tbl>
    <w:p w14:paraId="46D46B00" w14:textId="77777777" w:rsidR="00BC663A" w:rsidRDefault="00BC663A" w:rsidP="005A1223">
      <w:pPr>
        <w:pStyle w:val="4"/>
      </w:pPr>
      <w:bookmarkStart w:id="239" w:name="_Toc24927191"/>
      <w:r>
        <w:rPr>
          <w:rFonts w:hint="eastAsia"/>
        </w:rPr>
        <w:t>触发器</w:t>
      </w:r>
      <w:r>
        <w:rPr>
          <w:rFonts w:hint="eastAsia"/>
        </w:rPr>
        <w:t>1</w:t>
      </w:r>
      <w:bookmarkEnd w:id="239"/>
    </w:p>
    <w:p w14:paraId="5E19A7FB" w14:textId="77777777" w:rsidR="00BC663A" w:rsidRPr="00FB1786" w:rsidRDefault="00BC663A" w:rsidP="005A1223">
      <w:pPr>
        <w:keepNext/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C663A" w14:paraId="65035748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194E1EE1" w14:textId="77777777" w:rsidR="00BC663A" w:rsidRDefault="00BC663A" w:rsidP="001A5481">
            <w:pPr>
              <w:pStyle w:val="a7"/>
              <w:ind w:firstLineChars="0" w:firstLine="0"/>
            </w:pPr>
          </w:p>
        </w:tc>
      </w:tr>
    </w:tbl>
    <w:p w14:paraId="3AA45A3A" w14:textId="4BF1F19C" w:rsidR="001A5481" w:rsidRPr="004D11F2" w:rsidRDefault="003464F8" w:rsidP="001A5481">
      <w:pPr>
        <w:pStyle w:val="2"/>
      </w:pPr>
      <w:bookmarkStart w:id="240" w:name="_Toc24927192"/>
      <w:bookmarkEnd w:id="224"/>
      <w:r>
        <w:rPr>
          <w:rFonts w:hint="eastAsia"/>
        </w:rPr>
        <w:t>买家业务</w:t>
      </w:r>
      <w:bookmarkEnd w:id="240"/>
    </w:p>
    <w:p w14:paraId="4E2636D7" w14:textId="0068865B" w:rsidR="001A5481" w:rsidRDefault="001A5481" w:rsidP="001A5481">
      <w:pPr>
        <w:pStyle w:val="3"/>
      </w:pPr>
      <w:bookmarkStart w:id="241" w:name="_Toc24927193"/>
      <w:r>
        <w:rPr>
          <w:rFonts w:hint="eastAsia"/>
        </w:rPr>
        <w:t>序列</w:t>
      </w:r>
      <w:bookmarkEnd w:id="241"/>
    </w:p>
    <w:p w14:paraId="7C47227C" w14:textId="5F518B93" w:rsidR="00122307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序列列表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1"/>
        <w:gridCol w:w="1631"/>
        <w:gridCol w:w="686"/>
        <w:gridCol w:w="1207"/>
        <w:gridCol w:w="1208"/>
        <w:gridCol w:w="1208"/>
        <w:gridCol w:w="2106"/>
        <w:gridCol w:w="1208"/>
        <w:gridCol w:w="687"/>
      </w:tblGrid>
      <w:tr w:rsidR="00122307" w14:paraId="02CF4B9D" w14:textId="77777777" w:rsidTr="00D0206E">
        <w:tc>
          <w:tcPr>
            <w:tcW w:w="369" w:type="pct"/>
            <w:shd w:val="clear" w:color="auto" w:fill="D9D9D9"/>
          </w:tcPr>
          <w:p w14:paraId="5002EC8D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35" w:type="pct"/>
            <w:shd w:val="clear" w:color="auto" w:fill="D9D9D9"/>
          </w:tcPr>
          <w:p w14:paraId="1B39C0A8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68" w:type="pct"/>
            <w:shd w:val="clear" w:color="auto" w:fill="D9D9D9"/>
          </w:tcPr>
          <w:p w14:paraId="11A0A1EF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612" w:type="pct"/>
            <w:shd w:val="clear" w:color="auto" w:fill="D9D9D9"/>
          </w:tcPr>
          <w:p w14:paraId="5A710A71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612" w:type="pct"/>
            <w:shd w:val="clear" w:color="auto" w:fill="D9D9D9"/>
          </w:tcPr>
          <w:p w14:paraId="3DAA68DE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步长</w:t>
            </w:r>
          </w:p>
        </w:tc>
        <w:tc>
          <w:tcPr>
            <w:tcW w:w="612" w:type="pct"/>
            <w:shd w:val="clear" w:color="auto" w:fill="D9D9D9"/>
          </w:tcPr>
          <w:p w14:paraId="4D85E1FE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最小值</w:t>
            </w:r>
          </w:p>
        </w:tc>
        <w:tc>
          <w:tcPr>
            <w:tcW w:w="612" w:type="pct"/>
            <w:shd w:val="clear" w:color="auto" w:fill="D9D9D9"/>
          </w:tcPr>
          <w:p w14:paraId="243BA2D8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最大值</w:t>
            </w:r>
          </w:p>
        </w:tc>
        <w:tc>
          <w:tcPr>
            <w:tcW w:w="612" w:type="pct"/>
            <w:shd w:val="clear" w:color="auto" w:fill="D9D9D9"/>
          </w:tcPr>
          <w:p w14:paraId="1EE2FC95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应用场合</w:t>
            </w:r>
          </w:p>
        </w:tc>
        <w:tc>
          <w:tcPr>
            <w:tcW w:w="368" w:type="pct"/>
            <w:shd w:val="clear" w:color="auto" w:fill="D9D9D9"/>
          </w:tcPr>
          <w:p w14:paraId="050097E1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4F32B43B" w14:textId="77777777" w:rsidTr="00D0206E">
        <w:tc>
          <w:tcPr>
            <w:tcW w:w="369" w:type="pct"/>
            <w:shd w:val="clear" w:color="auto" w:fill="auto"/>
          </w:tcPr>
          <w:p w14:paraId="65947457" w14:textId="187872EF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35" w:type="pct"/>
            <w:shd w:val="clear" w:color="auto" w:fill="auto"/>
          </w:tcPr>
          <w:p w14:paraId="0B401131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seq_id_area</w:t>
            </w:r>
            <w:proofErr w:type="spellEnd"/>
          </w:p>
        </w:tc>
        <w:tc>
          <w:tcPr>
            <w:tcW w:w="368" w:type="pct"/>
          </w:tcPr>
          <w:p w14:paraId="33E03847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612" w:type="pct"/>
          </w:tcPr>
          <w:p w14:paraId="3BDBCD77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7A66279E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3C0ACCFD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0566D1AB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2" w:type="pct"/>
            <w:shd w:val="clear" w:color="auto" w:fill="auto"/>
          </w:tcPr>
          <w:p w14:paraId="548632BC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368" w:type="pct"/>
          </w:tcPr>
          <w:p w14:paraId="3B55372E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160C8D3C" w14:textId="77777777" w:rsidTr="00D0206E">
        <w:tc>
          <w:tcPr>
            <w:tcW w:w="369" w:type="pct"/>
            <w:shd w:val="clear" w:color="auto" w:fill="auto"/>
          </w:tcPr>
          <w:p w14:paraId="67391113" w14:textId="1662320A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35" w:type="pct"/>
            <w:shd w:val="clear" w:color="auto" w:fill="auto"/>
          </w:tcPr>
          <w:p w14:paraId="1350F759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</w:t>
            </w:r>
            <w:r w:rsidRPr="00095A29">
              <w:t>id_order</w:t>
            </w:r>
            <w:proofErr w:type="spellEnd"/>
          </w:p>
        </w:tc>
        <w:tc>
          <w:tcPr>
            <w:tcW w:w="368" w:type="pct"/>
          </w:tcPr>
          <w:p w14:paraId="242DC4F6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18</w:t>
            </w:r>
          </w:p>
        </w:tc>
        <w:tc>
          <w:tcPr>
            <w:tcW w:w="612" w:type="pct"/>
          </w:tcPr>
          <w:p w14:paraId="0AE9CA9E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460EBA2F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3E096C0D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612" w:type="pct"/>
          </w:tcPr>
          <w:p w14:paraId="0A82F36F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999999999999999999</w:t>
            </w:r>
          </w:p>
        </w:tc>
        <w:tc>
          <w:tcPr>
            <w:tcW w:w="612" w:type="pct"/>
            <w:shd w:val="clear" w:color="auto" w:fill="auto"/>
          </w:tcPr>
          <w:p w14:paraId="5CC1B274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368" w:type="pct"/>
          </w:tcPr>
          <w:p w14:paraId="0DE7F0C6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7A92FE33" w14:textId="77777777" w:rsidR="00122307" w:rsidRDefault="00122307" w:rsidP="00122307">
      <w:pPr>
        <w:jc w:val="center"/>
      </w:pPr>
      <w:r>
        <w:rPr>
          <w:rFonts w:hint="eastAsia"/>
        </w:rPr>
        <w:lastRenderedPageBreak/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413FFC2E" w14:textId="77777777" w:rsidTr="00D0206E">
        <w:tc>
          <w:tcPr>
            <w:tcW w:w="5000" w:type="pct"/>
            <w:shd w:val="clear" w:color="auto" w:fill="auto"/>
          </w:tcPr>
          <w:p w14:paraId="742EEEB3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创建序列，用于：区域编号</w:t>
            </w:r>
          </w:p>
          <w:p w14:paraId="478832C0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create sequence u_2_1_2_3.seq_id_area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4F0FD4FA" w14:textId="77777777" w:rsidR="00122307" w:rsidRDefault="00122307" w:rsidP="00D0206E">
            <w:pPr>
              <w:pStyle w:val="a7"/>
              <w:ind w:firstLineChars="0" w:firstLine="0"/>
            </w:pPr>
          </w:p>
          <w:p w14:paraId="2D6A63DF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创建序列，用于：订单编号</w:t>
            </w:r>
          </w:p>
          <w:p w14:paraId="65862ED0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create sequence u_2_1_2_3.seq_id_order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1E+</w:t>
            </w:r>
            <w:proofErr w:type="gramStart"/>
            <w:r>
              <w:t>18 ;</w:t>
            </w:r>
            <w:proofErr w:type="gramEnd"/>
          </w:p>
          <w:p w14:paraId="67BEC25E" w14:textId="77777777" w:rsidR="00122307" w:rsidRDefault="00122307" w:rsidP="00D0206E">
            <w:pPr>
              <w:pStyle w:val="a7"/>
              <w:ind w:firstLineChars="0" w:firstLine="0"/>
            </w:pPr>
          </w:p>
          <w:p w14:paraId="1C338411" w14:textId="77777777" w:rsidR="00122307" w:rsidRDefault="00122307" w:rsidP="00D0206E">
            <w:pPr>
              <w:pStyle w:val="a7"/>
              <w:ind w:firstLineChars="0" w:firstLine="0"/>
            </w:pPr>
            <w:r>
              <w:t>comment on sequence u_2_1_2_3.seq_id_</w:t>
            </w:r>
            <w:r>
              <w:rPr>
                <w:rFonts w:hint="eastAsia"/>
              </w:rPr>
              <w:t>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</w:t>
            </w:r>
          </w:p>
          <w:p w14:paraId="7F5E3393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sequence u_2_1_2_3.seq_id_order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</w:t>
            </w:r>
          </w:p>
          <w:p w14:paraId="5BED7F78" w14:textId="77777777" w:rsidR="00122307" w:rsidRPr="00CB7399" w:rsidRDefault="00122307" w:rsidP="00D0206E">
            <w:pPr>
              <w:pStyle w:val="a7"/>
              <w:ind w:firstLineChars="0" w:firstLine="0"/>
            </w:pPr>
          </w:p>
        </w:tc>
      </w:tr>
    </w:tbl>
    <w:p w14:paraId="48C13EB2" w14:textId="77777777" w:rsidR="003471E9" w:rsidRDefault="003471E9" w:rsidP="002F2F18">
      <w:pPr>
        <w:pStyle w:val="3"/>
      </w:pPr>
      <w:bookmarkStart w:id="242" w:name="_Toc24927194"/>
      <w:r>
        <w:rPr>
          <w:rFonts w:hint="eastAsia"/>
        </w:rPr>
        <w:t>表</w:t>
      </w:r>
      <w:bookmarkEnd w:id="242"/>
    </w:p>
    <w:p w14:paraId="388F08E8" w14:textId="32282D72" w:rsidR="003471E9" w:rsidRPr="00FB1786" w:rsidRDefault="003471E9" w:rsidP="003471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0"/>
        <w:gridCol w:w="1948"/>
        <w:gridCol w:w="1948"/>
        <w:gridCol w:w="5766"/>
      </w:tblGrid>
      <w:tr w:rsidR="003471E9" w14:paraId="747AB8FE" w14:textId="77777777" w:rsidTr="00BC663A">
        <w:tc>
          <w:tcPr>
            <w:tcW w:w="477" w:type="pct"/>
            <w:shd w:val="clear" w:color="auto" w:fill="D9D9D9"/>
          </w:tcPr>
          <w:p w14:paraId="625588BE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12" w:type="pct"/>
            <w:shd w:val="clear" w:color="auto" w:fill="D9D9D9"/>
          </w:tcPr>
          <w:p w14:paraId="066BC069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912" w:type="pct"/>
            <w:shd w:val="clear" w:color="auto" w:fill="D9D9D9"/>
          </w:tcPr>
          <w:p w14:paraId="6EC13862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2699" w:type="pct"/>
            <w:shd w:val="clear" w:color="auto" w:fill="D9D9D9"/>
          </w:tcPr>
          <w:p w14:paraId="059D094E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712411C3" w14:textId="77777777" w:rsidTr="00BC663A">
        <w:tc>
          <w:tcPr>
            <w:tcW w:w="477" w:type="pct"/>
            <w:shd w:val="clear" w:color="auto" w:fill="auto"/>
          </w:tcPr>
          <w:p w14:paraId="2317E94D" w14:textId="3726AD9C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12" w:type="pct"/>
          </w:tcPr>
          <w:p w14:paraId="675E00B8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</w:t>
            </w:r>
          </w:p>
        </w:tc>
        <w:tc>
          <w:tcPr>
            <w:tcW w:w="912" w:type="pct"/>
          </w:tcPr>
          <w:p w14:paraId="1C4E7334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area</w:t>
            </w:r>
          </w:p>
        </w:tc>
        <w:tc>
          <w:tcPr>
            <w:tcW w:w="2699" w:type="pct"/>
            <w:shd w:val="clear" w:color="auto" w:fill="auto"/>
          </w:tcPr>
          <w:p w14:paraId="08A65C00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44092D46" w14:textId="77777777" w:rsidTr="00BC663A">
        <w:tc>
          <w:tcPr>
            <w:tcW w:w="477" w:type="pct"/>
            <w:shd w:val="clear" w:color="auto" w:fill="auto"/>
          </w:tcPr>
          <w:p w14:paraId="0FCA54A9" w14:textId="6640B5CC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12" w:type="pct"/>
          </w:tcPr>
          <w:p w14:paraId="601EA3BF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t>买家</w:t>
            </w:r>
          </w:p>
        </w:tc>
        <w:tc>
          <w:tcPr>
            <w:tcW w:w="912" w:type="pct"/>
          </w:tcPr>
          <w:p w14:paraId="127CB3C0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buyer</w:t>
            </w:r>
          </w:p>
        </w:tc>
        <w:tc>
          <w:tcPr>
            <w:tcW w:w="2699" w:type="pct"/>
            <w:shd w:val="clear" w:color="auto" w:fill="auto"/>
          </w:tcPr>
          <w:p w14:paraId="55088CAA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076D478E" w14:textId="77777777" w:rsidTr="00BC663A">
        <w:tc>
          <w:tcPr>
            <w:tcW w:w="477" w:type="pct"/>
            <w:shd w:val="clear" w:color="auto" w:fill="auto"/>
          </w:tcPr>
          <w:p w14:paraId="2F1AB644" w14:textId="616B7C88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12" w:type="pct"/>
          </w:tcPr>
          <w:p w14:paraId="2ECF0E65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t>图书</w:t>
            </w:r>
          </w:p>
        </w:tc>
        <w:tc>
          <w:tcPr>
            <w:tcW w:w="912" w:type="pct"/>
          </w:tcPr>
          <w:p w14:paraId="5867FB4D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book</w:t>
            </w:r>
          </w:p>
        </w:tc>
        <w:tc>
          <w:tcPr>
            <w:tcW w:w="2699" w:type="pct"/>
            <w:shd w:val="clear" w:color="auto" w:fill="auto"/>
          </w:tcPr>
          <w:p w14:paraId="2820A52C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5F364466" w14:textId="77777777" w:rsidTr="00BC663A">
        <w:tc>
          <w:tcPr>
            <w:tcW w:w="477" w:type="pct"/>
            <w:shd w:val="clear" w:color="auto" w:fill="auto"/>
          </w:tcPr>
          <w:p w14:paraId="065EB967" w14:textId="158C12B5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12" w:type="pct"/>
          </w:tcPr>
          <w:p w14:paraId="7AFB5B56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t>商家</w:t>
            </w:r>
          </w:p>
        </w:tc>
        <w:tc>
          <w:tcPr>
            <w:tcW w:w="912" w:type="pct"/>
          </w:tcPr>
          <w:p w14:paraId="17EBF7EB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seller</w:t>
            </w:r>
          </w:p>
        </w:tc>
        <w:tc>
          <w:tcPr>
            <w:tcW w:w="2699" w:type="pct"/>
            <w:shd w:val="clear" w:color="auto" w:fill="auto"/>
          </w:tcPr>
          <w:p w14:paraId="5292A7A5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02948E26" w14:textId="77777777" w:rsidTr="00BC663A">
        <w:tc>
          <w:tcPr>
            <w:tcW w:w="477" w:type="pct"/>
            <w:shd w:val="clear" w:color="auto" w:fill="auto"/>
          </w:tcPr>
          <w:p w14:paraId="3FEAE6A1" w14:textId="23FFC63C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912" w:type="pct"/>
          </w:tcPr>
          <w:p w14:paraId="319E85B5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t>选购</w:t>
            </w:r>
          </w:p>
        </w:tc>
        <w:tc>
          <w:tcPr>
            <w:tcW w:w="912" w:type="pct"/>
          </w:tcPr>
          <w:p w14:paraId="297C34B7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1CFF20A8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60B6F2C3" w14:textId="77777777" w:rsidTr="00BC663A">
        <w:tc>
          <w:tcPr>
            <w:tcW w:w="477" w:type="pct"/>
            <w:shd w:val="clear" w:color="auto" w:fill="auto"/>
          </w:tcPr>
          <w:p w14:paraId="181DF55D" w14:textId="313C7646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912" w:type="pct"/>
          </w:tcPr>
          <w:p w14:paraId="505AB50C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t>上架</w:t>
            </w:r>
          </w:p>
        </w:tc>
        <w:tc>
          <w:tcPr>
            <w:tcW w:w="912" w:type="pct"/>
          </w:tcPr>
          <w:p w14:paraId="42E06A0C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36511C49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658BFF4D" w14:textId="77777777" w:rsidR="003471E9" w:rsidRDefault="003471E9" w:rsidP="003471E9">
      <w:pPr>
        <w:pStyle w:val="4"/>
      </w:pPr>
      <w:bookmarkStart w:id="243" w:name="_Toc24927195"/>
      <w:r>
        <w:rPr>
          <w:rFonts w:hint="eastAsia"/>
        </w:rPr>
        <w:t>创建表</w:t>
      </w:r>
      <w:bookmarkEnd w:id="243"/>
    </w:p>
    <w:p w14:paraId="46CE0C5B" w14:textId="39ED32D6" w:rsidR="003471E9" w:rsidRDefault="003471E9" w:rsidP="003471E9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区域</w:t>
      </w:r>
    </w:p>
    <w:p w14:paraId="09A35F9A" w14:textId="7C76D69A" w:rsidR="00122307" w:rsidRPr="00FB1786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area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id_area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3"/>
        <w:gridCol w:w="1421"/>
        <w:gridCol w:w="1421"/>
        <w:gridCol w:w="2017"/>
        <w:gridCol w:w="1064"/>
        <w:gridCol w:w="778"/>
        <w:gridCol w:w="709"/>
        <w:gridCol w:w="2209"/>
      </w:tblGrid>
      <w:tr w:rsidR="00122307" w14:paraId="7688FEE3" w14:textId="77777777" w:rsidTr="00D0206E">
        <w:tc>
          <w:tcPr>
            <w:tcW w:w="498" w:type="pct"/>
            <w:shd w:val="clear" w:color="auto" w:fill="D9D9D9"/>
          </w:tcPr>
          <w:p w14:paraId="5B975223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5" w:type="pct"/>
            <w:shd w:val="clear" w:color="auto" w:fill="D9D9D9"/>
          </w:tcPr>
          <w:p w14:paraId="5736F596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5" w:type="pct"/>
            <w:shd w:val="clear" w:color="auto" w:fill="D9D9D9"/>
          </w:tcPr>
          <w:p w14:paraId="72785268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44" w:type="pct"/>
            <w:shd w:val="clear" w:color="auto" w:fill="D9D9D9"/>
          </w:tcPr>
          <w:p w14:paraId="0CFE5499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98" w:type="pct"/>
            <w:shd w:val="clear" w:color="auto" w:fill="D9D9D9"/>
          </w:tcPr>
          <w:p w14:paraId="14002BF4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64" w:type="pct"/>
            <w:shd w:val="clear" w:color="auto" w:fill="D9D9D9"/>
          </w:tcPr>
          <w:p w14:paraId="65A2F639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37CCC698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034" w:type="pct"/>
            <w:shd w:val="clear" w:color="auto" w:fill="D9D9D9"/>
          </w:tcPr>
          <w:p w14:paraId="45EB7F8C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271D4809" w14:textId="77777777" w:rsidTr="00D0206E">
        <w:tc>
          <w:tcPr>
            <w:tcW w:w="498" w:type="pct"/>
            <w:shd w:val="clear" w:color="auto" w:fill="auto"/>
          </w:tcPr>
          <w:p w14:paraId="00A7534A" w14:textId="708B2613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5" w:type="pct"/>
            <w:shd w:val="clear" w:color="auto" w:fill="auto"/>
          </w:tcPr>
          <w:p w14:paraId="2E32E512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65" w:type="pct"/>
            <w:shd w:val="clear" w:color="auto" w:fill="auto"/>
          </w:tcPr>
          <w:p w14:paraId="718ABD4D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944" w:type="pct"/>
            <w:shd w:val="clear" w:color="auto" w:fill="auto"/>
          </w:tcPr>
          <w:p w14:paraId="728D2F8A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2)</w:t>
            </w:r>
          </w:p>
        </w:tc>
        <w:tc>
          <w:tcPr>
            <w:tcW w:w="498" w:type="pct"/>
            <w:shd w:val="clear" w:color="auto" w:fill="auto"/>
          </w:tcPr>
          <w:p w14:paraId="2D65AD68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64" w:type="pct"/>
            <w:shd w:val="clear" w:color="auto" w:fill="auto"/>
          </w:tcPr>
          <w:p w14:paraId="30BA3464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278B059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1B12463D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</w:t>
            </w:r>
            <w:r w:rsidRPr="00095A29">
              <w:rPr>
                <w:rFonts w:hint="eastAsia"/>
              </w:rPr>
              <w:t>id_</w:t>
            </w:r>
            <w:r>
              <w:rPr>
                <w:rFonts w:hint="eastAsia"/>
              </w:rPr>
              <w:t>area</w:t>
            </w:r>
            <w:proofErr w:type="spellEnd"/>
          </w:p>
        </w:tc>
      </w:tr>
      <w:tr w:rsidR="00122307" w14:paraId="3169D40D" w14:textId="77777777" w:rsidTr="00D0206E">
        <w:tc>
          <w:tcPr>
            <w:tcW w:w="498" w:type="pct"/>
            <w:shd w:val="clear" w:color="auto" w:fill="auto"/>
          </w:tcPr>
          <w:p w14:paraId="29614BC0" w14:textId="21AFC66E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5" w:type="pct"/>
            <w:shd w:val="clear" w:color="auto" w:fill="auto"/>
          </w:tcPr>
          <w:p w14:paraId="14A3CD5C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区域名称</w:t>
            </w:r>
          </w:p>
        </w:tc>
        <w:tc>
          <w:tcPr>
            <w:tcW w:w="665" w:type="pct"/>
            <w:shd w:val="clear" w:color="auto" w:fill="auto"/>
          </w:tcPr>
          <w:p w14:paraId="6B09F645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 w:rsidRPr="00095A29">
              <w:t>area</w:t>
            </w:r>
            <w:proofErr w:type="spellEnd"/>
          </w:p>
        </w:tc>
        <w:tc>
          <w:tcPr>
            <w:tcW w:w="944" w:type="pct"/>
            <w:shd w:val="clear" w:color="auto" w:fill="auto"/>
          </w:tcPr>
          <w:p w14:paraId="7839A994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varchar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10)</w:t>
            </w:r>
          </w:p>
        </w:tc>
        <w:tc>
          <w:tcPr>
            <w:tcW w:w="498" w:type="pct"/>
            <w:shd w:val="clear" w:color="auto" w:fill="auto"/>
          </w:tcPr>
          <w:p w14:paraId="572B7DFD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64" w:type="pct"/>
            <w:shd w:val="clear" w:color="auto" w:fill="auto"/>
          </w:tcPr>
          <w:p w14:paraId="3A8D2A0D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4931814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2A0F8B90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03F2B576" w14:textId="77777777" w:rsidTr="00D0206E">
        <w:tc>
          <w:tcPr>
            <w:tcW w:w="498" w:type="pct"/>
            <w:shd w:val="clear" w:color="auto" w:fill="auto"/>
          </w:tcPr>
          <w:p w14:paraId="43F8CE2A" w14:textId="154C5E92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5" w:type="pct"/>
            <w:shd w:val="clear" w:color="auto" w:fill="auto"/>
          </w:tcPr>
          <w:p w14:paraId="3B09FA20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区域位置</w:t>
            </w:r>
          </w:p>
        </w:tc>
        <w:tc>
          <w:tcPr>
            <w:tcW w:w="665" w:type="pct"/>
            <w:shd w:val="clear" w:color="auto" w:fill="auto"/>
          </w:tcPr>
          <w:p w14:paraId="08CD6170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add_</w:t>
            </w:r>
            <w:r w:rsidRPr="00095A29">
              <w:t>area</w:t>
            </w:r>
            <w:proofErr w:type="spellEnd"/>
          </w:p>
        </w:tc>
        <w:tc>
          <w:tcPr>
            <w:tcW w:w="944" w:type="pct"/>
            <w:shd w:val="clear" w:color="auto" w:fill="auto"/>
          </w:tcPr>
          <w:p w14:paraId="4A1FC7EC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varchar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20)</w:t>
            </w:r>
          </w:p>
        </w:tc>
        <w:tc>
          <w:tcPr>
            <w:tcW w:w="498" w:type="pct"/>
            <w:shd w:val="clear" w:color="auto" w:fill="auto"/>
          </w:tcPr>
          <w:p w14:paraId="40459874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64" w:type="pct"/>
            <w:shd w:val="clear" w:color="auto" w:fill="auto"/>
          </w:tcPr>
          <w:p w14:paraId="48F66D50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30CC615E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034" w:type="pct"/>
            <w:shd w:val="clear" w:color="auto" w:fill="auto"/>
          </w:tcPr>
          <w:p w14:paraId="2BC01BAE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11281BC7" w14:textId="77777777" w:rsidR="00122307" w:rsidRDefault="00122307" w:rsidP="001223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2E17361E" w14:textId="77777777" w:rsidTr="00D0206E">
        <w:tc>
          <w:tcPr>
            <w:tcW w:w="5000" w:type="pct"/>
            <w:shd w:val="clear" w:color="auto" w:fill="auto"/>
          </w:tcPr>
          <w:p w14:paraId="4ABE65B4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创建表：区域</w:t>
            </w:r>
          </w:p>
          <w:p w14:paraId="05507E04" w14:textId="77777777" w:rsidR="00122307" w:rsidRDefault="00122307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3.area</w:t>
            </w:r>
            <w:proofErr w:type="gramEnd"/>
          </w:p>
          <w:p w14:paraId="7BFF07D6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01DC9947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 xml:space="preserve">2) default </w:t>
            </w:r>
            <w:proofErr w:type="spellStart"/>
            <w:r>
              <w:t>nextval</w:t>
            </w:r>
            <w:proofErr w:type="spellEnd"/>
            <w:r>
              <w:t>('</w:t>
            </w:r>
            <w:proofErr w:type="spellStart"/>
            <w:r>
              <w:t>seq_id_area</w:t>
            </w:r>
            <w:proofErr w:type="spellEnd"/>
            <w:r>
              <w:t>') not null ,</w:t>
            </w:r>
          </w:p>
          <w:p w14:paraId="06F0E814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name_area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10) not null ,</w:t>
            </w:r>
          </w:p>
          <w:p w14:paraId="6303EBFB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add_area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20) not null ,</w:t>
            </w:r>
          </w:p>
          <w:p w14:paraId="2880ED2B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id_area</w:t>
            </w:r>
            <w:proofErr w:type="spellEnd"/>
            <w:r>
              <w:t>)</w:t>
            </w:r>
          </w:p>
          <w:p w14:paraId="751751E0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1AACF49D" w14:textId="77777777" w:rsidR="00122307" w:rsidRDefault="00122307" w:rsidP="00D0206E">
            <w:pPr>
              <w:pStyle w:val="a7"/>
              <w:ind w:firstLineChars="0" w:firstLine="0"/>
            </w:pPr>
            <w:r>
              <w:t>;</w:t>
            </w:r>
          </w:p>
          <w:p w14:paraId="7830F6C9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u_2_1_2_3.area is '</w:t>
            </w:r>
            <w:r>
              <w:rPr>
                <w:rFonts w:hint="eastAsia"/>
              </w:rPr>
              <w:t>区域</w:t>
            </w:r>
            <w:r>
              <w:rPr>
                <w:rFonts w:hint="eastAsia"/>
              </w:rPr>
              <w:t>';</w:t>
            </w:r>
          </w:p>
          <w:p w14:paraId="09786F5D" w14:textId="77777777" w:rsidR="00122307" w:rsidRDefault="00122307" w:rsidP="00D0206E">
            <w:pPr>
              <w:pStyle w:val="a7"/>
              <w:ind w:firstLineChars="0" w:firstLine="0"/>
            </w:pPr>
            <w:r>
              <w:lastRenderedPageBreak/>
              <w:t xml:space="preserve">comment on column </w:t>
            </w:r>
            <w:r>
              <w:rPr>
                <w:rFonts w:hint="eastAsia"/>
              </w:rPr>
              <w:t>u_2_1_2_3.area.id_area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6C54FD74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u_2_1_2_3.area.name_area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138C2D99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u_2_1_2_3.area.add_area is '</w:t>
            </w:r>
            <w:r>
              <w:rPr>
                <w:rFonts w:hint="eastAsia"/>
              </w:rPr>
              <w:t>区域位置</w:t>
            </w:r>
            <w:r>
              <w:rPr>
                <w:rFonts w:hint="eastAsia"/>
              </w:rPr>
              <w:t>';</w:t>
            </w:r>
          </w:p>
          <w:p w14:paraId="03BE1423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4B83E79A" w14:textId="77777777" w:rsidR="00122307" w:rsidRPr="00E106D3" w:rsidRDefault="00122307" w:rsidP="00122307"/>
    <w:p w14:paraId="1E58DC75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买家</w:t>
      </w:r>
    </w:p>
    <w:p w14:paraId="520E425B" w14:textId="138FAE29" w:rsidR="00122307" w:rsidRPr="00FB1786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buyer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id_buyer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8"/>
        <w:gridCol w:w="1180"/>
        <w:gridCol w:w="1479"/>
        <w:gridCol w:w="1870"/>
        <w:gridCol w:w="709"/>
        <w:gridCol w:w="944"/>
        <w:gridCol w:w="709"/>
        <w:gridCol w:w="2963"/>
      </w:tblGrid>
      <w:tr w:rsidR="00122307" w14:paraId="129FA9FD" w14:textId="77777777" w:rsidTr="0028309A">
        <w:tc>
          <w:tcPr>
            <w:tcW w:w="387" w:type="pct"/>
            <w:shd w:val="clear" w:color="auto" w:fill="D9D9D9"/>
          </w:tcPr>
          <w:p w14:paraId="08146C56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52" w:type="pct"/>
            <w:shd w:val="clear" w:color="auto" w:fill="D9D9D9"/>
          </w:tcPr>
          <w:p w14:paraId="128CD977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92" w:type="pct"/>
            <w:shd w:val="clear" w:color="auto" w:fill="D9D9D9"/>
          </w:tcPr>
          <w:p w14:paraId="407F62E0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75" w:type="pct"/>
            <w:shd w:val="clear" w:color="auto" w:fill="D9D9D9"/>
          </w:tcPr>
          <w:p w14:paraId="72011180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2" w:type="pct"/>
            <w:shd w:val="clear" w:color="auto" w:fill="D9D9D9"/>
          </w:tcPr>
          <w:p w14:paraId="2E094B72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42" w:type="pct"/>
            <w:shd w:val="clear" w:color="auto" w:fill="D9D9D9"/>
          </w:tcPr>
          <w:p w14:paraId="35A01647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59836EAB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87" w:type="pct"/>
            <w:shd w:val="clear" w:color="auto" w:fill="D9D9D9"/>
          </w:tcPr>
          <w:p w14:paraId="22397DE6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3AD763E1" w14:textId="77777777" w:rsidTr="0028309A">
        <w:tc>
          <w:tcPr>
            <w:tcW w:w="387" w:type="pct"/>
            <w:shd w:val="clear" w:color="auto" w:fill="auto"/>
          </w:tcPr>
          <w:p w14:paraId="124902B0" w14:textId="38C4E8E0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15F8E11F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692" w:type="pct"/>
            <w:shd w:val="clear" w:color="auto" w:fill="auto"/>
          </w:tcPr>
          <w:p w14:paraId="07E12B2C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6441E058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2" w:type="pct"/>
            <w:shd w:val="clear" w:color="auto" w:fill="auto"/>
          </w:tcPr>
          <w:p w14:paraId="4E4873FF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2" w:type="pct"/>
            <w:shd w:val="clear" w:color="auto" w:fill="auto"/>
          </w:tcPr>
          <w:p w14:paraId="4C96EA48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54A6B488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7" w:type="pct"/>
            <w:shd w:val="clear" w:color="auto" w:fill="auto"/>
          </w:tcPr>
          <w:p w14:paraId="1A68A039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5833F0D1" w14:textId="77777777" w:rsidTr="0028309A">
        <w:tc>
          <w:tcPr>
            <w:tcW w:w="387" w:type="pct"/>
            <w:shd w:val="clear" w:color="auto" w:fill="auto"/>
          </w:tcPr>
          <w:p w14:paraId="741F78EA" w14:textId="5CEF3E83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766EA277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买家姓名</w:t>
            </w:r>
          </w:p>
        </w:tc>
        <w:tc>
          <w:tcPr>
            <w:tcW w:w="692" w:type="pct"/>
            <w:shd w:val="clear" w:color="auto" w:fill="auto"/>
          </w:tcPr>
          <w:p w14:paraId="0D5B9A02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0E2FEC10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varchar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10)</w:t>
            </w:r>
          </w:p>
        </w:tc>
        <w:tc>
          <w:tcPr>
            <w:tcW w:w="332" w:type="pct"/>
            <w:shd w:val="clear" w:color="auto" w:fill="auto"/>
          </w:tcPr>
          <w:p w14:paraId="5F7FD12A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2" w:type="pct"/>
            <w:shd w:val="clear" w:color="auto" w:fill="auto"/>
          </w:tcPr>
          <w:p w14:paraId="458830AB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14BFE5FE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7" w:type="pct"/>
            <w:shd w:val="clear" w:color="auto" w:fill="auto"/>
          </w:tcPr>
          <w:p w14:paraId="20E6FAE5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2EC41EDB" w14:textId="77777777" w:rsidTr="0028309A">
        <w:tc>
          <w:tcPr>
            <w:tcW w:w="387" w:type="pct"/>
            <w:shd w:val="clear" w:color="auto" w:fill="auto"/>
          </w:tcPr>
          <w:p w14:paraId="5BAA62A8" w14:textId="200E9401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3297B3FA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买家电话</w:t>
            </w:r>
          </w:p>
        </w:tc>
        <w:tc>
          <w:tcPr>
            <w:tcW w:w="692" w:type="pct"/>
            <w:shd w:val="clear" w:color="auto" w:fill="auto"/>
          </w:tcPr>
          <w:p w14:paraId="00E05BB6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3A2AF915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332" w:type="pct"/>
            <w:shd w:val="clear" w:color="auto" w:fill="auto"/>
          </w:tcPr>
          <w:p w14:paraId="1DA27BAA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2" w:type="pct"/>
            <w:shd w:val="clear" w:color="auto" w:fill="auto"/>
          </w:tcPr>
          <w:p w14:paraId="7D6EF050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40618D0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7" w:type="pct"/>
            <w:shd w:val="clear" w:color="auto" w:fill="auto"/>
          </w:tcPr>
          <w:p w14:paraId="18F29ED5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1E4DE4BB" w14:textId="77777777" w:rsidTr="0028309A">
        <w:tc>
          <w:tcPr>
            <w:tcW w:w="387" w:type="pct"/>
            <w:shd w:val="clear" w:color="auto" w:fill="auto"/>
          </w:tcPr>
          <w:p w14:paraId="34E08A5B" w14:textId="618204D1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252893E3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买家地址</w:t>
            </w:r>
          </w:p>
        </w:tc>
        <w:tc>
          <w:tcPr>
            <w:tcW w:w="692" w:type="pct"/>
            <w:shd w:val="clear" w:color="auto" w:fill="auto"/>
          </w:tcPr>
          <w:p w14:paraId="20BE223D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39344F88" w14:textId="74088FBC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varchar(</w:t>
            </w:r>
            <w:proofErr w:type="gramEnd"/>
            <w:r w:rsidR="0028309A">
              <w:t>1</w:t>
            </w:r>
            <w:r>
              <w:t>00)</w:t>
            </w:r>
          </w:p>
        </w:tc>
        <w:tc>
          <w:tcPr>
            <w:tcW w:w="332" w:type="pct"/>
            <w:shd w:val="clear" w:color="auto" w:fill="auto"/>
          </w:tcPr>
          <w:p w14:paraId="26DBF84A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2" w:type="pct"/>
            <w:shd w:val="clear" w:color="auto" w:fill="auto"/>
          </w:tcPr>
          <w:p w14:paraId="5FD0E73A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6C438CAF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7" w:type="pct"/>
            <w:shd w:val="clear" w:color="auto" w:fill="auto"/>
          </w:tcPr>
          <w:p w14:paraId="76791600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3135EB22" w14:textId="77777777" w:rsidTr="0028309A">
        <w:tc>
          <w:tcPr>
            <w:tcW w:w="387" w:type="pct"/>
            <w:shd w:val="clear" w:color="auto" w:fill="auto"/>
          </w:tcPr>
          <w:p w14:paraId="2D4C8E9C" w14:textId="17E26A49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52" w:type="pct"/>
            <w:shd w:val="clear" w:color="auto" w:fill="auto"/>
          </w:tcPr>
          <w:p w14:paraId="6D07C4BF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92" w:type="pct"/>
            <w:shd w:val="clear" w:color="auto" w:fill="auto"/>
          </w:tcPr>
          <w:p w14:paraId="5E13B790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875" w:type="pct"/>
            <w:shd w:val="clear" w:color="auto" w:fill="auto"/>
          </w:tcPr>
          <w:p w14:paraId="357609F9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area(</w:t>
            </w:r>
            <w:proofErr w:type="spellStart"/>
            <w:r>
              <w:rPr>
                <w:rFonts w:hint="eastAsia"/>
              </w:rPr>
              <w:t>id_area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2" w:type="pct"/>
            <w:shd w:val="clear" w:color="auto" w:fill="auto"/>
          </w:tcPr>
          <w:p w14:paraId="0C695633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42" w:type="pct"/>
            <w:shd w:val="clear" w:color="auto" w:fill="auto"/>
          </w:tcPr>
          <w:p w14:paraId="401C939B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3577A2D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87" w:type="pct"/>
            <w:shd w:val="clear" w:color="auto" w:fill="auto"/>
          </w:tcPr>
          <w:p w14:paraId="6DF6D428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7C8A40B4" w14:textId="77777777" w:rsidR="00122307" w:rsidRDefault="00122307" w:rsidP="001223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597FCAB3" w14:textId="77777777" w:rsidTr="00D0206E">
        <w:tc>
          <w:tcPr>
            <w:tcW w:w="5000" w:type="pct"/>
            <w:shd w:val="clear" w:color="auto" w:fill="auto"/>
          </w:tcPr>
          <w:p w14:paraId="33809C52" w14:textId="77777777" w:rsidR="0028309A" w:rsidRDefault="0028309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</w:t>
            </w:r>
          </w:p>
          <w:p w14:paraId="719173D8" w14:textId="77777777" w:rsidR="0028309A" w:rsidRDefault="0028309A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3.buyer</w:t>
            </w:r>
            <w:proofErr w:type="gramEnd"/>
          </w:p>
          <w:p w14:paraId="0F59F88D" w14:textId="77777777" w:rsidR="0028309A" w:rsidRDefault="0028309A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7C57EFB3" w14:textId="77777777" w:rsidR="0028309A" w:rsidRDefault="0028309A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3C325BA7" w14:textId="77777777" w:rsidR="0028309A" w:rsidRDefault="0028309A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10) not null ,</w:t>
            </w:r>
          </w:p>
          <w:p w14:paraId="69C4A376" w14:textId="77777777" w:rsidR="0028309A" w:rsidRDefault="0028309A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call_buyer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55383140" w14:textId="77777777" w:rsidR="0028309A" w:rsidRDefault="0028309A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adress_buyer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100) not null ,</w:t>
            </w:r>
          </w:p>
          <w:p w14:paraId="39F5994A" w14:textId="77777777" w:rsidR="0028309A" w:rsidRDefault="0028309A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u_2_1_2_3.area(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0464FAF0" w14:textId="77777777" w:rsidR="0028309A" w:rsidRDefault="0028309A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id_buyer</w:t>
            </w:r>
            <w:proofErr w:type="spellEnd"/>
            <w:r>
              <w:t>)</w:t>
            </w:r>
          </w:p>
          <w:p w14:paraId="3B071623" w14:textId="77777777" w:rsidR="0028309A" w:rsidRDefault="0028309A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1D949CF3" w14:textId="77777777" w:rsidR="0028309A" w:rsidRDefault="0028309A" w:rsidP="00D0206E">
            <w:pPr>
              <w:pStyle w:val="a7"/>
              <w:ind w:firstLineChars="0" w:firstLine="0"/>
            </w:pPr>
            <w:r>
              <w:t>;</w:t>
            </w:r>
          </w:p>
          <w:p w14:paraId="1F45D374" w14:textId="77777777" w:rsidR="0028309A" w:rsidRDefault="0028309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u_2_1_2_3.buyer is '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';</w:t>
            </w:r>
          </w:p>
          <w:p w14:paraId="77A69E94" w14:textId="77777777" w:rsidR="0028309A" w:rsidRDefault="0028309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u_2_1_2_3.buyer.id_buyer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06532084" w14:textId="77777777" w:rsidR="0028309A" w:rsidRDefault="0028309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u_2_1_2_3.buyer.name_buyer is '</w:t>
            </w:r>
            <w:r>
              <w:rPr>
                <w:rFonts w:hint="eastAsia"/>
              </w:rPr>
              <w:t>买家姓名</w:t>
            </w:r>
            <w:r>
              <w:rPr>
                <w:rFonts w:hint="eastAsia"/>
              </w:rPr>
              <w:t>';</w:t>
            </w:r>
          </w:p>
          <w:p w14:paraId="7F6BECFB" w14:textId="77777777" w:rsidR="0028309A" w:rsidRDefault="0028309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u_2_1_2_3.buyer.call_buyer is '</w:t>
            </w:r>
            <w:r>
              <w:rPr>
                <w:rFonts w:hint="eastAsia"/>
              </w:rPr>
              <w:t>买家电话</w:t>
            </w:r>
            <w:r>
              <w:rPr>
                <w:rFonts w:hint="eastAsia"/>
              </w:rPr>
              <w:t>';</w:t>
            </w:r>
          </w:p>
          <w:p w14:paraId="14C280E5" w14:textId="77777777" w:rsidR="0028309A" w:rsidRDefault="0028309A" w:rsidP="00D0206E">
            <w:pPr>
              <w:pStyle w:val="a7"/>
              <w:ind w:firstLineChars="0" w:firstLine="0"/>
            </w:pPr>
            <w:r>
              <w:t>comment on column u_2_1_2_3.buye</w:t>
            </w:r>
            <w:r>
              <w:rPr>
                <w:rFonts w:hint="eastAsia"/>
              </w:rPr>
              <w:t>r.adress_buyer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5D878915" w14:textId="77777777" w:rsidR="0028309A" w:rsidRDefault="0028309A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u_2_1_2_3.buyer.id_area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7F0AB99D" w14:textId="04D7954E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169008E0" w14:textId="77777777" w:rsidR="00122307" w:rsidRDefault="00122307" w:rsidP="00122307"/>
    <w:p w14:paraId="2EB136AB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图书</w:t>
      </w:r>
    </w:p>
    <w:p w14:paraId="2E38F253" w14:textId="77777777" w:rsidR="007A1179" w:rsidRPr="00FB1786" w:rsidRDefault="007A1179" w:rsidP="007A117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book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7A1179" w14:paraId="1F9220D9" w14:textId="77777777" w:rsidTr="007A1179">
        <w:tc>
          <w:tcPr>
            <w:tcW w:w="506" w:type="pct"/>
            <w:shd w:val="clear" w:color="auto" w:fill="D9D9D9"/>
          </w:tcPr>
          <w:p w14:paraId="59B515B8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4" w:type="pct"/>
            <w:shd w:val="clear" w:color="auto" w:fill="D9D9D9"/>
          </w:tcPr>
          <w:p w14:paraId="130F1D32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4" w:type="pct"/>
            <w:shd w:val="clear" w:color="auto" w:fill="D9D9D9"/>
          </w:tcPr>
          <w:p w14:paraId="45DFC97A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3" w:type="pct"/>
            <w:shd w:val="clear" w:color="auto" w:fill="D9D9D9"/>
          </w:tcPr>
          <w:p w14:paraId="35411DA5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7" w:type="pct"/>
            <w:shd w:val="clear" w:color="auto" w:fill="D9D9D9"/>
          </w:tcPr>
          <w:p w14:paraId="1E1B11FE" w14:textId="77777777" w:rsidR="007A1179" w:rsidRDefault="007A1179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4" w:type="pct"/>
            <w:shd w:val="clear" w:color="auto" w:fill="D9D9D9"/>
          </w:tcPr>
          <w:p w14:paraId="0F8E08F4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7" w:type="pct"/>
            <w:shd w:val="clear" w:color="auto" w:fill="D9D9D9"/>
          </w:tcPr>
          <w:p w14:paraId="56FA3DA6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5" w:type="pct"/>
            <w:shd w:val="clear" w:color="auto" w:fill="D9D9D9"/>
          </w:tcPr>
          <w:p w14:paraId="591BEE4F" w14:textId="77777777" w:rsidR="007A1179" w:rsidRDefault="007A1179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A1179" w14:paraId="038A61EE" w14:textId="77777777" w:rsidTr="007A1179">
        <w:tc>
          <w:tcPr>
            <w:tcW w:w="506" w:type="pct"/>
            <w:shd w:val="clear" w:color="auto" w:fill="auto"/>
          </w:tcPr>
          <w:p w14:paraId="4402D7A2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3C174189" w14:textId="77777777" w:rsidR="007A117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674" w:type="pct"/>
            <w:shd w:val="clear" w:color="auto" w:fill="auto"/>
          </w:tcPr>
          <w:p w14:paraId="6339FCE2" w14:textId="77777777" w:rsidR="007A117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953" w:type="pct"/>
            <w:shd w:val="clear" w:color="auto" w:fill="auto"/>
          </w:tcPr>
          <w:p w14:paraId="42A75B52" w14:textId="77777777" w:rsidR="007A1179" w:rsidRDefault="007A1179" w:rsidP="007A1179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13)</w:t>
            </w:r>
          </w:p>
        </w:tc>
        <w:tc>
          <w:tcPr>
            <w:tcW w:w="507" w:type="pct"/>
            <w:shd w:val="clear" w:color="auto" w:fill="auto"/>
          </w:tcPr>
          <w:p w14:paraId="29671DE0" w14:textId="77777777" w:rsidR="007A1179" w:rsidRDefault="007A1179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674" w:type="pct"/>
            <w:shd w:val="clear" w:color="auto" w:fill="auto"/>
          </w:tcPr>
          <w:p w14:paraId="73F1DFFB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212A9693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505" w:type="pct"/>
            <w:shd w:val="clear" w:color="auto" w:fill="auto"/>
          </w:tcPr>
          <w:p w14:paraId="79DF3893" w14:textId="77777777" w:rsidR="007A1179" w:rsidRDefault="007A1179" w:rsidP="007A1179">
            <w:pPr>
              <w:pStyle w:val="a7"/>
              <w:ind w:firstLineChars="0" w:firstLine="0"/>
            </w:pPr>
          </w:p>
        </w:tc>
      </w:tr>
      <w:tr w:rsidR="007A1179" w14:paraId="2B435CE9" w14:textId="77777777" w:rsidTr="007A1179">
        <w:tc>
          <w:tcPr>
            <w:tcW w:w="506" w:type="pct"/>
            <w:shd w:val="clear" w:color="auto" w:fill="auto"/>
          </w:tcPr>
          <w:p w14:paraId="6EDBAB1E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7C409EEC" w14:textId="77777777" w:rsidR="007A117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图书名</w:t>
            </w:r>
          </w:p>
        </w:tc>
        <w:tc>
          <w:tcPr>
            <w:tcW w:w="674" w:type="pct"/>
            <w:shd w:val="clear" w:color="auto" w:fill="auto"/>
          </w:tcPr>
          <w:p w14:paraId="561DBBD8" w14:textId="77777777" w:rsidR="007A117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953" w:type="pct"/>
            <w:shd w:val="clear" w:color="auto" w:fill="auto"/>
          </w:tcPr>
          <w:p w14:paraId="4DBC2DE7" w14:textId="77777777" w:rsidR="007A1179" w:rsidRDefault="007A1179" w:rsidP="007A1179">
            <w:pPr>
              <w:pStyle w:val="a7"/>
              <w:ind w:firstLineChars="0" w:firstLine="0"/>
            </w:pPr>
            <w:proofErr w:type="gramStart"/>
            <w:r>
              <w:t>varchar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30)</w:t>
            </w:r>
          </w:p>
        </w:tc>
        <w:tc>
          <w:tcPr>
            <w:tcW w:w="507" w:type="pct"/>
            <w:shd w:val="clear" w:color="auto" w:fill="auto"/>
          </w:tcPr>
          <w:p w14:paraId="4739C7FE" w14:textId="77777777" w:rsidR="007A1179" w:rsidRDefault="007A1179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674" w:type="pct"/>
            <w:shd w:val="clear" w:color="auto" w:fill="auto"/>
          </w:tcPr>
          <w:p w14:paraId="0EBA2348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15E849FD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505" w:type="pct"/>
            <w:shd w:val="clear" w:color="auto" w:fill="auto"/>
          </w:tcPr>
          <w:p w14:paraId="0B6B37AB" w14:textId="77777777" w:rsidR="007A1179" w:rsidRDefault="007A1179" w:rsidP="007A1179">
            <w:pPr>
              <w:pStyle w:val="a7"/>
              <w:ind w:firstLineChars="0" w:firstLine="0"/>
            </w:pPr>
          </w:p>
        </w:tc>
      </w:tr>
      <w:tr w:rsidR="007A1179" w14:paraId="6D436C76" w14:textId="77777777" w:rsidTr="007A1179">
        <w:tc>
          <w:tcPr>
            <w:tcW w:w="506" w:type="pct"/>
            <w:shd w:val="clear" w:color="auto" w:fill="auto"/>
          </w:tcPr>
          <w:p w14:paraId="52501C8D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6664391E" w14:textId="77777777" w:rsidR="007A1179" w:rsidRPr="00095A29" w:rsidRDefault="007A1179" w:rsidP="007A117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图书单价</w:t>
            </w:r>
          </w:p>
        </w:tc>
        <w:tc>
          <w:tcPr>
            <w:tcW w:w="674" w:type="pct"/>
            <w:shd w:val="clear" w:color="auto" w:fill="auto"/>
          </w:tcPr>
          <w:p w14:paraId="2DF02351" w14:textId="77777777" w:rsidR="007A1179" w:rsidRPr="00095A29" w:rsidRDefault="007A1179" w:rsidP="007A1179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953" w:type="pct"/>
            <w:shd w:val="clear" w:color="auto" w:fill="auto"/>
          </w:tcPr>
          <w:p w14:paraId="7087B815" w14:textId="77777777" w:rsidR="007A1179" w:rsidRDefault="007A1179" w:rsidP="007A1179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5,</w:t>
            </w:r>
            <w:r>
              <w:t>2)</w:t>
            </w:r>
          </w:p>
        </w:tc>
        <w:tc>
          <w:tcPr>
            <w:tcW w:w="507" w:type="pct"/>
            <w:shd w:val="clear" w:color="auto" w:fill="auto"/>
          </w:tcPr>
          <w:p w14:paraId="21ADFFC8" w14:textId="77777777" w:rsidR="007A1179" w:rsidRDefault="007A1179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674" w:type="pct"/>
            <w:shd w:val="clear" w:color="auto" w:fill="auto"/>
          </w:tcPr>
          <w:p w14:paraId="2B3A62C4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79EBBB23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505" w:type="pct"/>
            <w:shd w:val="clear" w:color="auto" w:fill="auto"/>
          </w:tcPr>
          <w:p w14:paraId="637727EC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7A1179" w14:paraId="0A363E4C" w14:textId="77777777" w:rsidTr="007A1179">
        <w:tc>
          <w:tcPr>
            <w:tcW w:w="506" w:type="pct"/>
            <w:shd w:val="clear" w:color="auto" w:fill="auto"/>
          </w:tcPr>
          <w:p w14:paraId="4EA4E201" w14:textId="77777777" w:rsidR="007A1179" w:rsidRDefault="007A1179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267F1303" w14:textId="77777777" w:rsidR="007A1179" w:rsidRPr="00095A2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74" w:type="pct"/>
            <w:shd w:val="clear" w:color="auto" w:fill="auto"/>
          </w:tcPr>
          <w:p w14:paraId="74091AFA" w14:textId="77777777" w:rsidR="007A1179" w:rsidRPr="00095A29" w:rsidRDefault="007A1179" w:rsidP="007A117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953" w:type="pct"/>
            <w:shd w:val="clear" w:color="auto" w:fill="auto"/>
          </w:tcPr>
          <w:p w14:paraId="1C5CCE33" w14:textId="77777777" w:rsidR="007A1179" w:rsidRDefault="007A1179" w:rsidP="007A1179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507" w:type="pct"/>
            <w:shd w:val="clear" w:color="auto" w:fill="auto"/>
          </w:tcPr>
          <w:p w14:paraId="2F5F4B3A" w14:textId="77777777" w:rsidR="007A1179" w:rsidRDefault="007A1179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674" w:type="pct"/>
            <w:shd w:val="clear" w:color="auto" w:fill="auto"/>
          </w:tcPr>
          <w:p w14:paraId="75D5BB98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238ABA05" w14:textId="77777777" w:rsidR="007A1179" w:rsidRDefault="007A1179" w:rsidP="007A1179">
            <w:pPr>
              <w:pStyle w:val="a7"/>
              <w:ind w:firstLineChars="0" w:firstLine="0"/>
            </w:pPr>
          </w:p>
        </w:tc>
        <w:tc>
          <w:tcPr>
            <w:tcW w:w="505" w:type="pct"/>
            <w:shd w:val="clear" w:color="auto" w:fill="auto"/>
          </w:tcPr>
          <w:p w14:paraId="1C0F18C7" w14:textId="77777777" w:rsidR="007A1179" w:rsidRDefault="007A1179" w:rsidP="007A1179">
            <w:pPr>
              <w:pStyle w:val="a7"/>
              <w:ind w:firstLineChars="0" w:firstLine="0"/>
            </w:pPr>
          </w:p>
        </w:tc>
      </w:tr>
    </w:tbl>
    <w:p w14:paraId="5E009F55" w14:textId="77777777" w:rsidR="007A1179" w:rsidRDefault="007A1179" w:rsidP="007A1179">
      <w:pPr>
        <w:jc w:val="center"/>
      </w:pPr>
      <w:r>
        <w:rPr>
          <w:rFonts w:hint="eastAsia"/>
        </w:rPr>
        <w:lastRenderedPageBreak/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A1179" w14:paraId="028C51B2" w14:textId="77777777" w:rsidTr="007A1179">
        <w:tc>
          <w:tcPr>
            <w:tcW w:w="5000" w:type="pct"/>
            <w:shd w:val="clear" w:color="auto" w:fill="auto"/>
          </w:tcPr>
          <w:p w14:paraId="58ED62C8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</w:t>
            </w:r>
          </w:p>
          <w:p w14:paraId="25F389DE" w14:textId="77777777" w:rsidR="007A1179" w:rsidRDefault="007A1179" w:rsidP="007A1179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3.book</w:t>
            </w:r>
            <w:proofErr w:type="gramEnd"/>
          </w:p>
          <w:p w14:paraId="0AFCE31E" w14:textId="77777777" w:rsidR="007A1179" w:rsidRDefault="007A1179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22A1A4BB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2E396191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name_book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30) not null ,</w:t>
            </w:r>
          </w:p>
          <w:p w14:paraId="6A60C407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1D4D1DE8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32810D32" w14:textId="77777777" w:rsidR="007A1179" w:rsidRDefault="007A1179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id_book</w:t>
            </w:r>
            <w:proofErr w:type="spellEnd"/>
            <w:r>
              <w:t>)</w:t>
            </w:r>
          </w:p>
          <w:p w14:paraId="1BE40EAF" w14:textId="77777777" w:rsidR="007A1179" w:rsidRDefault="007A1179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1714090C" w14:textId="77777777" w:rsidR="007A1179" w:rsidRDefault="007A1179" w:rsidP="007A1179">
            <w:pPr>
              <w:pStyle w:val="a7"/>
              <w:ind w:firstLineChars="0" w:firstLine="0"/>
            </w:pPr>
            <w:r>
              <w:t>;</w:t>
            </w:r>
          </w:p>
          <w:p w14:paraId="76ABD10C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u_2_1_2_3.book is '</w:t>
            </w:r>
            <w:r>
              <w:rPr>
                <w:rFonts w:hint="eastAsia"/>
              </w:rPr>
              <w:t>图书</w:t>
            </w:r>
            <w:r>
              <w:rPr>
                <w:rFonts w:hint="eastAsia"/>
              </w:rPr>
              <w:t>';</w:t>
            </w:r>
          </w:p>
          <w:p w14:paraId="387FA256" w14:textId="77777777" w:rsidR="007A1179" w:rsidRDefault="007A1179" w:rsidP="007A1179">
            <w:pPr>
              <w:pStyle w:val="a7"/>
              <w:ind w:firstLineChars="0" w:firstLine="0"/>
            </w:pPr>
            <w:r>
              <w:t>comment on column u_2</w:t>
            </w:r>
            <w:r>
              <w:rPr>
                <w:rFonts w:hint="eastAsia"/>
              </w:rPr>
              <w:t>_1_2_3.book.id_book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13838327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u_2_1_2_3.book.name_book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374B34B4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u_2_1_2_3.book.price_book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5B31A672" w14:textId="77777777" w:rsidR="007A1179" w:rsidRDefault="007A1179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u_2_1_2_3.book.sum_book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1ACB4114" w14:textId="77777777" w:rsidR="007A1179" w:rsidRDefault="007A1179" w:rsidP="007A1179">
            <w:pPr>
              <w:pStyle w:val="a7"/>
              <w:ind w:firstLineChars="0" w:firstLine="0"/>
            </w:pPr>
          </w:p>
        </w:tc>
      </w:tr>
    </w:tbl>
    <w:p w14:paraId="770A1075" w14:textId="77777777" w:rsidR="00122307" w:rsidRDefault="00122307" w:rsidP="00122307"/>
    <w:p w14:paraId="58264D04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商家</w:t>
      </w:r>
    </w:p>
    <w:p w14:paraId="50657DAD" w14:textId="46686CDB" w:rsidR="00122307" w:rsidRPr="00FB1786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seller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id_seller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7"/>
        <w:gridCol w:w="1323"/>
        <w:gridCol w:w="1323"/>
        <w:gridCol w:w="1918"/>
        <w:gridCol w:w="966"/>
        <w:gridCol w:w="701"/>
        <w:gridCol w:w="707"/>
        <w:gridCol w:w="2777"/>
      </w:tblGrid>
      <w:tr w:rsidR="00122307" w14:paraId="399B0BAB" w14:textId="77777777" w:rsidTr="00D0206E">
        <w:tc>
          <w:tcPr>
            <w:tcW w:w="452" w:type="pct"/>
            <w:shd w:val="clear" w:color="auto" w:fill="D9D9D9"/>
          </w:tcPr>
          <w:p w14:paraId="60932CEA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19" w:type="pct"/>
            <w:shd w:val="clear" w:color="auto" w:fill="D9D9D9"/>
          </w:tcPr>
          <w:p w14:paraId="092EE966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19" w:type="pct"/>
            <w:shd w:val="clear" w:color="auto" w:fill="D9D9D9"/>
          </w:tcPr>
          <w:p w14:paraId="67BCA01B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8" w:type="pct"/>
            <w:shd w:val="clear" w:color="auto" w:fill="D9D9D9"/>
          </w:tcPr>
          <w:p w14:paraId="4A571289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52" w:type="pct"/>
            <w:shd w:val="clear" w:color="auto" w:fill="D9D9D9"/>
          </w:tcPr>
          <w:p w14:paraId="096EECBC" w14:textId="77777777" w:rsidR="00122307" w:rsidRDefault="00122307" w:rsidP="00D0206E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28" w:type="pct"/>
            <w:shd w:val="clear" w:color="auto" w:fill="D9D9D9"/>
          </w:tcPr>
          <w:p w14:paraId="7F7CAF66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1" w:type="pct"/>
            <w:shd w:val="clear" w:color="auto" w:fill="D9D9D9"/>
          </w:tcPr>
          <w:p w14:paraId="6D61EAB7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00" w:type="pct"/>
            <w:shd w:val="clear" w:color="auto" w:fill="D9D9D9"/>
          </w:tcPr>
          <w:p w14:paraId="607668B0" w14:textId="77777777" w:rsidR="00122307" w:rsidRDefault="00122307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22307" w14:paraId="0CFEC99A" w14:textId="77777777" w:rsidTr="00D0206E">
        <w:tc>
          <w:tcPr>
            <w:tcW w:w="452" w:type="pct"/>
            <w:shd w:val="clear" w:color="auto" w:fill="auto"/>
          </w:tcPr>
          <w:p w14:paraId="0C1B6FE6" w14:textId="11C70819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19" w:type="pct"/>
            <w:shd w:val="clear" w:color="auto" w:fill="auto"/>
          </w:tcPr>
          <w:p w14:paraId="13A076B1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619" w:type="pct"/>
            <w:shd w:val="clear" w:color="auto" w:fill="auto"/>
          </w:tcPr>
          <w:p w14:paraId="0DF61741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898" w:type="pct"/>
            <w:shd w:val="clear" w:color="auto" w:fill="auto"/>
          </w:tcPr>
          <w:p w14:paraId="34E6DFDF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452" w:type="pct"/>
            <w:shd w:val="clear" w:color="auto" w:fill="auto"/>
          </w:tcPr>
          <w:p w14:paraId="18273DE3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28" w:type="pct"/>
            <w:shd w:val="clear" w:color="auto" w:fill="auto"/>
          </w:tcPr>
          <w:p w14:paraId="347DF912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1" w:type="pct"/>
            <w:shd w:val="clear" w:color="auto" w:fill="auto"/>
          </w:tcPr>
          <w:p w14:paraId="5FC8E594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391C47E4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3C30E0DE" w14:textId="77777777" w:rsidTr="00D0206E">
        <w:tc>
          <w:tcPr>
            <w:tcW w:w="452" w:type="pct"/>
            <w:shd w:val="clear" w:color="auto" w:fill="auto"/>
          </w:tcPr>
          <w:p w14:paraId="2588CF45" w14:textId="7DA3A0ED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19" w:type="pct"/>
            <w:shd w:val="clear" w:color="auto" w:fill="auto"/>
          </w:tcPr>
          <w:p w14:paraId="0C8457FF" w14:textId="77777777" w:rsidR="00122307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商家名称</w:t>
            </w:r>
          </w:p>
        </w:tc>
        <w:tc>
          <w:tcPr>
            <w:tcW w:w="619" w:type="pct"/>
            <w:shd w:val="clear" w:color="auto" w:fill="auto"/>
          </w:tcPr>
          <w:p w14:paraId="4C308184" w14:textId="77777777" w:rsidR="00122307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898" w:type="pct"/>
            <w:shd w:val="clear" w:color="auto" w:fill="auto"/>
          </w:tcPr>
          <w:p w14:paraId="7BE58169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t>varchar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30)</w:t>
            </w:r>
          </w:p>
        </w:tc>
        <w:tc>
          <w:tcPr>
            <w:tcW w:w="452" w:type="pct"/>
            <w:shd w:val="clear" w:color="auto" w:fill="auto"/>
          </w:tcPr>
          <w:p w14:paraId="2EA29EE5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28" w:type="pct"/>
            <w:shd w:val="clear" w:color="auto" w:fill="auto"/>
          </w:tcPr>
          <w:p w14:paraId="2FB67383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1" w:type="pct"/>
            <w:shd w:val="clear" w:color="auto" w:fill="auto"/>
          </w:tcPr>
          <w:p w14:paraId="057A2489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39D85B3C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0D58C845" w14:textId="77777777" w:rsidTr="00D0206E">
        <w:tc>
          <w:tcPr>
            <w:tcW w:w="452" w:type="pct"/>
            <w:shd w:val="clear" w:color="auto" w:fill="auto"/>
          </w:tcPr>
          <w:p w14:paraId="3A2F76D8" w14:textId="337877FC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19" w:type="pct"/>
            <w:shd w:val="clear" w:color="auto" w:fill="auto"/>
          </w:tcPr>
          <w:p w14:paraId="49EF2046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商家电话</w:t>
            </w:r>
          </w:p>
        </w:tc>
        <w:tc>
          <w:tcPr>
            <w:tcW w:w="619" w:type="pct"/>
            <w:shd w:val="clear" w:color="auto" w:fill="auto"/>
          </w:tcPr>
          <w:p w14:paraId="75B5F52B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898" w:type="pct"/>
            <w:shd w:val="clear" w:color="auto" w:fill="auto"/>
          </w:tcPr>
          <w:p w14:paraId="608B675C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452" w:type="pct"/>
            <w:shd w:val="clear" w:color="auto" w:fill="auto"/>
          </w:tcPr>
          <w:p w14:paraId="5F090E42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28" w:type="pct"/>
            <w:shd w:val="clear" w:color="auto" w:fill="auto"/>
          </w:tcPr>
          <w:p w14:paraId="7974F202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1" w:type="pct"/>
            <w:shd w:val="clear" w:color="auto" w:fill="auto"/>
          </w:tcPr>
          <w:p w14:paraId="1675367B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29B7DAFC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122307" w14:paraId="1D8E7EDB" w14:textId="77777777" w:rsidTr="00D0206E">
        <w:tc>
          <w:tcPr>
            <w:tcW w:w="452" w:type="pct"/>
            <w:shd w:val="clear" w:color="auto" w:fill="auto"/>
          </w:tcPr>
          <w:p w14:paraId="2207C6ED" w14:textId="0986F526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19" w:type="pct"/>
            <w:shd w:val="clear" w:color="auto" w:fill="auto"/>
          </w:tcPr>
          <w:p w14:paraId="1F672CFE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商家地址</w:t>
            </w:r>
          </w:p>
        </w:tc>
        <w:tc>
          <w:tcPr>
            <w:tcW w:w="619" w:type="pct"/>
            <w:shd w:val="clear" w:color="auto" w:fill="auto"/>
          </w:tcPr>
          <w:p w14:paraId="5435DD45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adress_seller</w:t>
            </w:r>
            <w:proofErr w:type="spellEnd"/>
          </w:p>
        </w:tc>
        <w:tc>
          <w:tcPr>
            <w:tcW w:w="898" w:type="pct"/>
            <w:shd w:val="clear" w:color="auto" w:fill="auto"/>
          </w:tcPr>
          <w:p w14:paraId="31768778" w14:textId="77777777" w:rsidR="00122307" w:rsidRDefault="00122307" w:rsidP="00D0206E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varchar(</w:t>
            </w:r>
            <w:proofErr w:type="gramEnd"/>
            <w:r>
              <w:rPr>
                <w:rFonts w:hint="eastAsia"/>
              </w:rPr>
              <w:t>100)</w:t>
            </w:r>
          </w:p>
        </w:tc>
        <w:tc>
          <w:tcPr>
            <w:tcW w:w="452" w:type="pct"/>
            <w:shd w:val="clear" w:color="auto" w:fill="auto"/>
          </w:tcPr>
          <w:p w14:paraId="2B37D38C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28" w:type="pct"/>
            <w:shd w:val="clear" w:color="auto" w:fill="auto"/>
          </w:tcPr>
          <w:p w14:paraId="17BB6A3E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1" w:type="pct"/>
            <w:shd w:val="clear" w:color="auto" w:fill="auto"/>
          </w:tcPr>
          <w:p w14:paraId="0BE791D6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4DD272E4" w14:textId="77777777" w:rsidR="00122307" w:rsidRDefault="00122307" w:rsidP="00D0206E">
            <w:pPr>
              <w:pStyle w:val="a7"/>
              <w:ind w:firstLineChars="0" w:firstLine="0"/>
            </w:pPr>
          </w:p>
        </w:tc>
      </w:tr>
      <w:tr w:rsidR="00122307" w14:paraId="1C0F00CD" w14:textId="77777777" w:rsidTr="00D0206E">
        <w:tc>
          <w:tcPr>
            <w:tcW w:w="452" w:type="pct"/>
            <w:shd w:val="clear" w:color="auto" w:fill="auto"/>
          </w:tcPr>
          <w:p w14:paraId="7EA54BDB" w14:textId="757754FA" w:rsidR="00122307" w:rsidRDefault="00122307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19" w:type="pct"/>
            <w:shd w:val="clear" w:color="auto" w:fill="auto"/>
          </w:tcPr>
          <w:p w14:paraId="265C0885" w14:textId="77777777" w:rsidR="00122307" w:rsidRPr="00095A29" w:rsidRDefault="00122307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19" w:type="pct"/>
            <w:shd w:val="clear" w:color="auto" w:fill="auto"/>
          </w:tcPr>
          <w:p w14:paraId="33BFA8D0" w14:textId="77777777" w:rsidR="00122307" w:rsidRPr="00095A29" w:rsidRDefault="00122307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898" w:type="pct"/>
            <w:shd w:val="clear" w:color="auto" w:fill="auto"/>
          </w:tcPr>
          <w:p w14:paraId="5ABC0CE0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area(</w:t>
            </w:r>
            <w:proofErr w:type="spellStart"/>
            <w:r>
              <w:rPr>
                <w:rFonts w:hint="eastAsia"/>
              </w:rPr>
              <w:t>id_area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52" w:type="pct"/>
            <w:shd w:val="clear" w:color="auto" w:fill="auto"/>
          </w:tcPr>
          <w:p w14:paraId="7B46DAFE" w14:textId="77777777" w:rsidR="00122307" w:rsidRDefault="00122307" w:rsidP="00D0206E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28" w:type="pct"/>
            <w:shd w:val="clear" w:color="auto" w:fill="auto"/>
          </w:tcPr>
          <w:p w14:paraId="684C3882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331" w:type="pct"/>
            <w:shd w:val="clear" w:color="auto" w:fill="auto"/>
          </w:tcPr>
          <w:p w14:paraId="4F20C557" w14:textId="77777777" w:rsidR="00122307" w:rsidRDefault="00122307" w:rsidP="00D0206E">
            <w:pPr>
              <w:pStyle w:val="a7"/>
              <w:ind w:firstLineChars="0" w:firstLine="0"/>
            </w:pPr>
          </w:p>
        </w:tc>
        <w:tc>
          <w:tcPr>
            <w:tcW w:w="1300" w:type="pct"/>
            <w:shd w:val="clear" w:color="auto" w:fill="auto"/>
          </w:tcPr>
          <w:p w14:paraId="373F8CF2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069E66A2" w14:textId="77777777" w:rsidR="00122307" w:rsidRDefault="00122307" w:rsidP="001223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22307" w14:paraId="30977ECB" w14:textId="77777777" w:rsidTr="00D0206E">
        <w:tc>
          <w:tcPr>
            <w:tcW w:w="5000" w:type="pct"/>
            <w:shd w:val="clear" w:color="auto" w:fill="auto"/>
          </w:tcPr>
          <w:p w14:paraId="05D40423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创建表：商家</w:t>
            </w:r>
          </w:p>
          <w:p w14:paraId="31AF576E" w14:textId="77777777" w:rsidR="00122307" w:rsidRDefault="00122307" w:rsidP="00D0206E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3.seller</w:t>
            </w:r>
            <w:proofErr w:type="gramEnd"/>
          </w:p>
          <w:p w14:paraId="2EB9F0F4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  (</w:t>
            </w:r>
          </w:p>
          <w:p w14:paraId="2E5D79E3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5319CA9D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name_seller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30) not null ,</w:t>
            </w:r>
          </w:p>
          <w:p w14:paraId="1F7EB803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tel_seller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5B660FCC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adress_seller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100) not null ,</w:t>
            </w:r>
          </w:p>
          <w:p w14:paraId="7578F49A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id_area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u_2_1_2_3.area(</w:t>
            </w:r>
            <w:proofErr w:type="spellStart"/>
            <w:r>
              <w:t>id_area</w:t>
            </w:r>
            <w:proofErr w:type="spellEnd"/>
            <w:r>
              <w:t>) not null ,</w:t>
            </w:r>
          </w:p>
          <w:p w14:paraId="3C4C9C93" w14:textId="77777777" w:rsidR="00122307" w:rsidRDefault="00122307" w:rsidP="00D0206E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id_seller</w:t>
            </w:r>
            <w:proofErr w:type="spellEnd"/>
            <w:r>
              <w:t>)</w:t>
            </w:r>
          </w:p>
          <w:p w14:paraId="621F8B24" w14:textId="77777777" w:rsidR="00122307" w:rsidRDefault="00122307" w:rsidP="00D0206E">
            <w:pPr>
              <w:pStyle w:val="a7"/>
              <w:ind w:firstLineChars="0" w:firstLine="0"/>
            </w:pPr>
            <w:r>
              <w:t xml:space="preserve">  )</w:t>
            </w:r>
          </w:p>
          <w:p w14:paraId="6F29D8D0" w14:textId="77777777" w:rsidR="00122307" w:rsidRDefault="00122307" w:rsidP="00D0206E">
            <w:pPr>
              <w:pStyle w:val="a7"/>
              <w:ind w:firstLineChars="0" w:firstLine="0"/>
            </w:pPr>
            <w:r>
              <w:t>;</w:t>
            </w:r>
          </w:p>
          <w:p w14:paraId="336FA39E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u_2_1_2_3.seller is '</w:t>
            </w:r>
            <w:r>
              <w:rPr>
                <w:rFonts w:hint="eastAsia"/>
              </w:rPr>
              <w:t>商家</w:t>
            </w:r>
            <w:r>
              <w:rPr>
                <w:rFonts w:hint="eastAsia"/>
              </w:rPr>
              <w:t>';</w:t>
            </w:r>
          </w:p>
          <w:p w14:paraId="5CE4A835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u_2_1_2_3.seller.id_seller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4B15E1DA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u_2_1_2_3.seller.name_seller is 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';</w:t>
            </w:r>
          </w:p>
          <w:p w14:paraId="218657EA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u_2_1_2_3.seller.tel_seller is '</w:t>
            </w:r>
            <w:r>
              <w:rPr>
                <w:rFonts w:hint="eastAsia"/>
              </w:rPr>
              <w:t>商家电话</w:t>
            </w:r>
            <w:r>
              <w:rPr>
                <w:rFonts w:hint="eastAsia"/>
              </w:rPr>
              <w:t>';</w:t>
            </w:r>
          </w:p>
          <w:p w14:paraId="39E77F2E" w14:textId="77777777" w:rsidR="00122307" w:rsidRDefault="00122307" w:rsidP="00D0206E">
            <w:pPr>
              <w:pStyle w:val="a7"/>
              <w:ind w:firstLineChars="0" w:firstLine="0"/>
            </w:pPr>
            <w:r>
              <w:lastRenderedPageBreak/>
              <w:t>comment on column u_2</w:t>
            </w:r>
            <w:r>
              <w:rPr>
                <w:rFonts w:hint="eastAsia"/>
              </w:rPr>
              <w:t>_1_2_3.seller.adress_seller is '</w:t>
            </w:r>
            <w:r>
              <w:rPr>
                <w:rFonts w:hint="eastAsia"/>
              </w:rPr>
              <w:t>商家地址</w:t>
            </w:r>
            <w:r>
              <w:rPr>
                <w:rFonts w:hint="eastAsia"/>
              </w:rPr>
              <w:t>';</w:t>
            </w:r>
          </w:p>
          <w:p w14:paraId="0106D305" w14:textId="77777777" w:rsidR="00122307" w:rsidRDefault="00122307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u_2_1_2_3.seller.id_area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7DDA08FB" w14:textId="77777777" w:rsidR="00122307" w:rsidRDefault="00122307" w:rsidP="00D0206E">
            <w:pPr>
              <w:pStyle w:val="a7"/>
              <w:ind w:firstLineChars="0" w:firstLine="0"/>
            </w:pPr>
          </w:p>
        </w:tc>
      </w:tr>
    </w:tbl>
    <w:p w14:paraId="3EE80FA2" w14:textId="77777777" w:rsidR="00122307" w:rsidRDefault="00122307" w:rsidP="00122307"/>
    <w:p w14:paraId="67AC842E" w14:textId="77777777" w:rsidR="00122307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选购</w:t>
      </w:r>
    </w:p>
    <w:p w14:paraId="0850647F" w14:textId="2E2D794D" w:rsidR="00C836A6" w:rsidRDefault="00C836A6" w:rsidP="00C836A6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proofErr w:type="spellStart"/>
      <w:r w:rsidRPr="00D45698">
        <w:rPr>
          <w:rFonts w:hint="eastAsia"/>
        </w:rPr>
        <w:t>sel_purchasing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id_order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3"/>
        <w:gridCol w:w="1171"/>
        <w:gridCol w:w="1545"/>
        <w:gridCol w:w="1857"/>
        <w:gridCol w:w="705"/>
        <w:gridCol w:w="1985"/>
        <w:gridCol w:w="705"/>
        <w:gridCol w:w="1891"/>
      </w:tblGrid>
      <w:tr w:rsidR="002A7F92" w14:paraId="3389E110" w14:textId="77777777" w:rsidTr="00602DC8">
        <w:tc>
          <w:tcPr>
            <w:tcW w:w="385" w:type="pct"/>
            <w:shd w:val="clear" w:color="auto" w:fill="D9D9D9"/>
          </w:tcPr>
          <w:p w14:paraId="2C92176F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48" w:type="pct"/>
            <w:shd w:val="clear" w:color="auto" w:fill="D9D9D9"/>
          </w:tcPr>
          <w:p w14:paraId="7B99D00B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23" w:type="pct"/>
            <w:shd w:val="clear" w:color="auto" w:fill="D9D9D9"/>
          </w:tcPr>
          <w:p w14:paraId="56CF2437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69" w:type="pct"/>
            <w:shd w:val="clear" w:color="auto" w:fill="D9D9D9"/>
          </w:tcPr>
          <w:p w14:paraId="63AD334F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0" w:type="pct"/>
            <w:shd w:val="clear" w:color="auto" w:fill="D9D9D9"/>
          </w:tcPr>
          <w:p w14:paraId="06965C08" w14:textId="77777777" w:rsidR="002A7F92" w:rsidRDefault="002A7F92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929" w:type="pct"/>
            <w:shd w:val="clear" w:color="auto" w:fill="D9D9D9"/>
          </w:tcPr>
          <w:p w14:paraId="51555BD2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0" w:type="pct"/>
            <w:shd w:val="clear" w:color="auto" w:fill="D9D9D9"/>
          </w:tcPr>
          <w:p w14:paraId="52B07AFA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885" w:type="pct"/>
            <w:shd w:val="clear" w:color="auto" w:fill="D9D9D9"/>
          </w:tcPr>
          <w:p w14:paraId="576AB40B" w14:textId="77777777" w:rsidR="002A7F92" w:rsidRDefault="002A7F92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A7F92" w14:paraId="59A716BA" w14:textId="77777777" w:rsidTr="00602DC8">
        <w:tc>
          <w:tcPr>
            <w:tcW w:w="385" w:type="pct"/>
            <w:shd w:val="clear" w:color="auto" w:fill="auto"/>
          </w:tcPr>
          <w:p w14:paraId="4B8BFF33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54CA1FF1" w14:textId="77777777" w:rsidR="002A7F92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723" w:type="pct"/>
            <w:shd w:val="clear" w:color="auto" w:fill="auto"/>
          </w:tcPr>
          <w:p w14:paraId="69384746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869" w:type="pct"/>
            <w:shd w:val="clear" w:color="auto" w:fill="auto"/>
          </w:tcPr>
          <w:p w14:paraId="2F1349C2" w14:textId="77777777" w:rsidR="002A7F92" w:rsidRDefault="002A7F92" w:rsidP="00602DC8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18)</w:t>
            </w:r>
          </w:p>
        </w:tc>
        <w:tc>
          <w:tcPr>
            <w:tcW w:w="330" w:type="pct"/>
            <w:shd w:val="clear" w:color="auto" w:fill="auto"/>
          </w:tcPr>
          <w:p w14:paraId="12015E96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929" w:type="pct"/>
            <w:shd w:val="clear" w:color="auto" w:fill="auto"/>
          </w:tcPr>
          <w:p w14:paraId="5996626E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794AE9CD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885" w:type="pct"/>
            <w:shd w:val="clear" w:color="auto" w:fill="auto"/>
          </w:tcPr>
          <w:p w14:paraId="49F8677E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2A7F92" w14:paraId="1389E2A7" w14:textId="77777777" w:rsidTr="00602DC8">
        <w:tc>
          <w:tcPr>
            <w:tcW w:w="385" w:type="pct"/>
            <w:shd w:val="clear" w:color="auto" w:fill="auto"/>
          </w:tcPr>
          <w:p w14:paraId="7A1FC21F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2F671653" w14:textId="77777777" w:rsidR="002A7F92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723" w:type="pct"/>
            <w:shd w:val="clear" w:color="auto" w:fill="auto"/>
          </w:tcPr>
          <w:p w14:paraId="20D039C2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869" w:type="pct"/>
            <w:shd w:val="clear" w:color="auto" w:fill="auto"/>
          </w:tcPr>
          <w:p w14:paraId="6F448584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seller(</w:t>
            </w:r>
            <w:proofErr w:type="spellStart"/>
            <w:r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0" w:type="pct"/>
            <w:shd w:val="clear" w:color="auto" w:fill="auto"/>
          </w:tcPr>
          <w:p w14:paraId="32C30214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929" w:type="pct"/>
            <w:shd w:val="clear" w:color="auto" w:fill="auto"/>
          </w:tcPr>
          <w:p w14:paraId="7E338D1B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1AB94ED4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885" w:type="pct"/>
            <w:shd w:val="clear" w:color="auto" w:fill="auto"/>
          </w:tcPr>
          <w:p w14:paraId="5211E4F8" w14:textId="77777777" w:rsidR="002A7F92" w:rsidRDefault="002A7F92" w:rsidP="00602DC8">
            <w:pPr>
              <w:pStyle w:val="a7"/>
              <w:ind w:firstLineChars="0" w:firstLine="0"/>
            </w:pPr>
          </w:p>
        </w:tc>
      </w:tr>
      <w:tr w:rsidR="002A7F92" w14:paraId="173372F8" w14:textId="77777777" w:rsidTr="00602DC8">
        <w:tc>
          <w:tcPr>
            <w:tcW w:w="385" w:type="pct"/>
            <w:shd w:val="clear" w:color="auto" w:fill="auto"/>
          </w:tcPr>
          <w:p w14:paraId="2BC8CB01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5120B0E4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723" w:type="pct"/>
            <w:shd w:val="clear" w:color="auto" w:fill="auto"/>
          </w:tcPr>
          <w:p w14:paraId="6E2EF843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869" w:type="pct"/>
            <w:shd w:val="clear" w:color="auto" w:fill="auto"/>
          </w:tcPr>
          <w:p w14:paraId="1AF70F97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book(</w:t>
            </w:r>
            <w:proofErr w:type="spellStart"/>
            <w:r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0" w:type="pct"/>
            <w:shd w:val="clear" w:color="auto" w:fill="auto"/>
          </w:tcPr>
          <w:p w14:paraId="131DC10A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929" w:type="pct"/>
            <w:shd w:val="clear" w:color="auto" w:fill="auto"/>
          </w:tcPr>
          <w:p w14:paraId="77836469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06B010CD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885" w:type="pct"/>
            <w:shd w:val="clear" w:color="auto" w:fill="auto"/>
          </w:tcPr>
          <w:p w14:paraId="2B81374E" w14:textId="77777777" w:rsidR="002A7F92" w:rsidRDefault="002A7F92" w:rsidP="00602DC8">
            <w:pPr>
              <w:pStyle w:val="a7"/>
              <w:ind w:firstLineChars="0" w:firstLine="0"/>
            </w:pPr>
          </w:p>
        </w:tc>
      </w:tr>
      <w:tr w:rsidR="002A7F92" w14:paraId="32B14C54" w14:textId="77777777" w:rsidTr="00602DC8">
        <w:tc>
          <w:tcPr>
            <w:tcW w:w="385" w:type="pct"/>
            <w:shd w:val="clear" w:color="auto" w:fill="auto"/>
          </w:tcPr>
          <w:p w14:paraId="2BCE6072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2756D2C7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723" w:type="pct"/>
            <w:shd w:val="clear" w:color="auto" w:fill="auto"/>
          </w:tcPr>
          <w:p w14:paraId="48E0DC35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869" w:type="pct"/>
            <w:shd w:val="clear" w:color="auto" w:fill="auto"/>
          </w:tcPr>
          <w:p w14:paraId="756CB4C4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buyer(</w:t>
            </w:r>
            <w:proofErr w:type="spellStart"/>
            <w:r>
              <w:rPr>
                <w:rFonts w:hint="eastAsia"/>
              </w:rPr>
              <w:t>id_buyer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30" w:type="pct"/>
            <w:shd w:val="clear" w:color="auto" w:fill="auto"/>
          </w:tcPr>
          <w:p w14:paraId="665FC966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929" w:type="pct"/>
            <w:shd w:val="clear" w:color="auto" w:fill="auto"/>
          </w:tcPr>
          <w:p w14:paraId="03BE3430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32E4B8A8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885" w:type="pct"/>
            <w:shd w:val="clear" w:color="auto" w:fill="auto"/>
          </w:tcPr>
          <w:p w14:paraId="0B8CC6BF" w14:textId="77777777" w:rsidR="002A7F92" w:rsidRDefault="002A7F92" w:rsidP="00602DC8">
            <w:pPr>
              <w:pStyle w:val="a7"/>
              <w:ind w:firstLineChars="0" w:firstLine="0"/>
            </w:pPr>
          </w:p>
        </w:tc>
      </w:tr>
      <w:tr w:rsidR="002A7F92" w14:paraId="1C57581C" w14:textId="77777777" w:rsidTr="00602DC8">
        <w:tc>
          <w:tcPr>
            <w:tcW w:w="385" w:type="pct"/>
            <w:shd w:val="clear" w:color="auto" w:fill="auto"/>
          </w:tcPr>
          <w:p w14:paraId="56C9FC2B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1DDBECAB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选购数量</w:t>
            </w:r>
          </w:p>
        </w:tc>
        <w:tc>
          <w:tcPr>
            <w:tcW w:w="723" w:type="pct"/>
            <w:shd w:val="clear" w:color="auto" w:fill="auto"/>
          </w:tcPr>
          <w:p w14:paraId="191316F1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869" w:type="pct"/>
            <w:shd w:val="clear" w:color="auto" w:fill="auto"/>
          </w:tcPr>
          <w:p w14:paraId="0C63E595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30" w:type="pct"/>
            <w:shd w:val="clear" w:color="auto" w:fill="auto"/>
          </w:tcPr>
          <w:p w14:paraId="6F6B4A49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929" w:type="pct"/>
            <w:shd w:val="clear" w:color="auto" w:fill="auto"/>
          </w:tcPr>
          <w:p w14:paraId="020DC577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655D0BEB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885" w:type="pct"/>
            <w:shd w:val="clear" w:color="auto" w:fill="auto"/>
          </w:tcPr>
          <w:p w14:paraId="3D9F1E39" w14:textId="77777777" w:rsidR="002A7F92" w:rsidRDefault="002A7F92" w:rsidP="00602DC8">
            <w:pPr>
              <w:pStyle w:val="a7"/>
              <w:ind w:firstLineChars="0" w:firstLine="0"/>
            </w:pPr>
            <w:r>
              <w:t>大于</w:t>
            </w:r>
            <w:r>
              <w:rPr>
                <w:rFonts w:hint="eastAsia"/>
              </w:rPr>
              <w:t>0</w:t>
            </w:r>
          </w:p>
        </w:tc>
      </w:tr>
      <w:tr w:rsidR="002A7F92" w14:paraId="7C6C6D15" w14:textId="77777777" w:rsidTr="00602DC8">
        <w:tc>
          <w:tcPr>
            <w:tcW w:w="385" w:type="pct"/>
            <w:shd w:val="clear" w:color="auto" w:fill="auto"/>
          </w:tcPr>
          <w:p w14:paraId="5DDBF71F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5AA44F01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选购时间</w:t>
            </w:r>
          </w:p>
        </w:tc>
        <w:tc>
          <w:tcPr>
            <w:tcW w:w="723" w:type="pct"/>
            <w:shd w:val="clear" w:color="auto" w:fill="auto"/>
          </w:tcPr>
          <w:p w14:paraId="6C77C508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869" w:type="pct"/>
            <w:shd w:val="clear" w:color="auto" w:fill="auto"/>
          </w:tcPr>
          <w:p w14:paraId="49CEC4C8" w14:textId="77777777" w:rsidR="002A7F92" w:rsidRDefault="002A7F92" w:rsidP="00602DC8">
            <w:pPr>
              <w:pStyle w:val="a7"/>
              <w:ind w:firstLineChars="0" w:firstLine="0"/>
            </w:pPr>
            <w:r>
              <w:t>t</w:t>
            </w:r>
            <w:r>
              <w:rPr>
                <w:rFonts w:hint="eastAsia"/>
              </w:rPr>
              <w:t>ime</w:t>
            </w:r>
            <w:r>
              <w:t>stamp</w:t>
            </w:r>
          </w:p>
        </w:tc>
        <w:tc>
          <w:tcPr>
            <w:tcW w:w="330" w:type="pct"/>
            <w:shd w:val="clear" w:color="auto" w:fill="auto"/>
          </w:tcPr>
          <w:p w14:paraId="1C6016AF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929" w:type="pct"/>
            <w:shd w:val="clear" w:color="auto" w:fill="auto"/>
          </w:tcPr>
          <w:p w14:paraId="2D52EBE0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r>
              <w:t>current_timestamp</w:t>
            </w:r>
            <w:proofErr w:type="spellEnd"/>
          </w:p>
        </w:tc>
        <w:tc>
          <w:tcPr>
            <w:tcW w:w="330" w:type="pct"/>
            <w:shd w:val="clear" w:color="auto" w:fill="auto"/>
          </w:tcPr>
          <w:p w14:paraId="612FC1F8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885" w:type="pct"/>
            <w:shd w:val="clear" w:color="auto" w:fill="auto"/>
          </w:tcPr>
          <w:p w14:paraId="00313FE2" w14:textId="77777777" w:rsidR="002A7F92" w:rsidRDefault="002A7F92" w:rsidP="00602DC8">
            <w:pPr>
              <w:pStyle w:val="a7"/>
              <w:ind w:firstLineChars="0" w:firstLine="0"/>
            </w:pPr>
          </w:p>
        </w:tc>
      </w:tr>
      <w:tr w:rsidR="002A7F92" w14:paraId="038CF2B7" w14:textId="77777777" w:rsidTr="00602DC8">
        <w:tc>
          <w:tcPr>
            <w:tcW w:w="385" w:type="pct"/>
            <w:shd w:val="clear" w:color="auto" w:fill="auto"/>
          </w:tcPr>
          <w:p w14:paraId="66A1B05F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63F80A65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选购金额</w:t>
            </w:r>
          </w:p>
        </w:tc>
        <w:tc>
          <w:tcPr>
            <w:tcW w:w="723" w:type="pct"/>
            <w:shd w:val="clear" w:color="auto" w:fill="auto"/>
          </w:tcPr>
          <w:p w14:paraId="3DB3B562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869" w:type="pct"/>
            <w:shd w:val="clear" w:color="auto" w:fill="auto"/>
          </w:tcPr>
          <w:p w14:paraId="324251A3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proofErr w:type="gramStart"/>
            <w:r>
              <w:rPr>
                <w:rFonts w:hint="eastAsia"/>
              </w:rP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7</w:t>
            </w:r>
            <w:r>
              <w:t>,2)</w:t>
            </w:r>
          </w:p>
        </w:tc>
        <w:tc>
          <w:tcPr>
            <w:tcW w:w="330" w:type="pct"/>
            <w:shd w:val="clear" w:color="auto" w:fill="auto"/>
          </w:tcPr>
          <w:p w14:paraId="3542964F" w14:textId="77777777" w:rsidR="002A7F92" w:rsidRDefault="002A7F92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929" w:type="pct"/>
            <w:shd w:val="clear" w:color="auto" w:fill="auto"/>
          </w:tcPr>
          <w:p w14:paraId="568D2219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7F620B45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885" w:type="pct"/>
            <w:shd w:val="clear" w:color="auto" w:fill="auto"/>
          </w:tcPr>
          <w:p w14:paraId="6F574F5F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  <w:tr w:rsidR="002A7F92" w14:paraId="2015E1DA" w14:textId="77777777" w:rsidTr="00602DC8">
        <w:tc>
          <w:tcPr>
            <w:tcW w:w="385" w:type="pct"/>
            <w:shd w:val="clear" w:color="auto" w:fill="auto"/>
          </w:tcPr>
          <w:p w14:paraId="51480C0E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54034A0E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是否发货</w:t>
            </w:r>
          </w:p>
        </w:tc>
        <w:tc>
          <w:tcPr>
            <w:tcW w:w="723" w:type="pct"/>
            <w:shd w:val="clear" w:color="auto" w:fill="auto"/>
          </w:tcPr>
          <w:p w14:paraId="1D3CD42E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869" w:type="pct"/>
            <w:shd w:val="clear" w:color="auto" w:fill="auto"/>
          </w:tcPr>
          <w:p w14:paraId="41A49B10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30" w:type="pct"/>
            <w:shd w:val="clear" w:color="auto" w:fill="auto"/>
          </w:tcPr>
          <w:p w14:paraId="62DD910C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929" w:type="pct"/>
            <w:shd w:val="clear" w:color="auto" w:fill="auto"/>
          </w:tcPr>
          <w:p w14:paraId="69126A33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02811580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885" w:type="pct"/>
            <w:shd w:val="clear" w:color="auto" w:fill="auto"/>
          </w:tcPr>
          <w:p w14:paraId="2D22835A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FALSE</w:t>
            </w:r>
          </w:p>
        </w:tc>
      </w:tr>
      <w:tr w:rsidR="002A7F92" w14:paraId="6A98DE9D" w14:textId="77777777" w:rsidTr="00602DC8">
        <w:tc>
          <w:tcPr>
            <w:tcW w:w="385" w:type="pct"/>
            <w:shd w:val="clear" w:color="auto" w:fill="auto"/>
          </w:tcPr>
          <w:p w14:paraId="02861DA0" w14:textId="77777777" w:rsidR="002A7F92" w:rsidRDefault="002A7F92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6E2B23CB" w14:textId="77777777" w:rsidR="002A7F92" w:rsidRPr="00095A29" w:rsidRDefault="002A7F92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是否付款</w:t>
            </w:r>
          </w:p>
        </w:tc>
        <w:tc>
          <w:tcPr>
            <w:tcW w:w="723" w:type="pct"/>
            <w:shd w:val="clear" w:color="auto" w:fill="auto"/>
          </w:tcPr>
          <w:p w14:paraId="08090416" w14:textId="77777777" w:rsidR="002A7F92" w:rsidRPr="00095A29" w:rsidRDefault="002A7F92" w:rsidP="00602DC8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869" w:type="pct"/>
            <w:shd w:val="clear" w:color="auto" w:fill="auto"/>
          </w:tcPr>
          <w:p w14:paraId="5CEE623C" w14:textId="77777777" w:rsidR="002A7F92" w:rsidRDefault="002A7F92" w:rsidP="00602DC8">
            <w:pPr>
              <w:pStyle w:val="a7"/>
              <w:ind w:firstLineChars="0" w:firstLine="0"/>
            </w:pPr>
            <w:proofErr w:type="spellStart"/>
            <w:r>
              <w:t>boolean</w:t>
            </w:r>
            <w:proofErr w:type="spellEnd"/>
          </w:p>
        </w:tc>
        <w:tc>
          <w:tcPr>
            <w:tcW w:w="330" w:type="pct"/>
            <w:shd w:val="clear" w:color="auto" w:fill="auto"/>
          </w:tcPr>
          <w:p w14:paraId="403B7203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929" w:type="pct"/>
            <w:shd w:val="clear" w:color="auto" w:fill="auto"/>
          </w:tcPr>
          <w:p w14:paraId="4391AB3D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330" w:type="pct"/>
            <w:shd w:val="clear" w:color="auto" w:fill="auto"/>
          </w:tcPr>
          <w:p w14:paraId="46632E4F" w14:textId="77777777" w:rsidR="002A7F92" w:rsidRDefault="002A7F92" w:rsidP="00602DC8">
            <w:pPr>
              <w:pStyle w:val="a7"/>
              <w:ind w:firstLineChars="0" w:firstLine="0"/>
            </w:pPr>
          </w:p>
        </w:tc>
        <w:tc>
          <w:tcPr>
            <w:tcW w:w="885" w:type="pct"/>
            <w:shd w:val="clear" w:color="auto" w:fill="auto"/>
          </w:tcPr>
          <w:p w14:paraId="65F45CCC" w14:textId="77777777" w:rsidR="002A7F92" w:rsidRDefault="002A7F92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FALSE</w:t>
            </w:r>
          </w:p>
        </w:tc>
      </w:tr>
    </w:tbl>
    <w:p w14:paraId="7CAEEB3D" w14:textId="77777777" w:rsidR="00C836A6" w:rsidRDefault="00C836A6" w:rsidP="00C836A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C836A6" w14:paraId="2BD63BFF" w14:textId="77777777" w:rsidTr="00BE0AB0">
        <w:tc>
          <w:tcPr>
            <w:tcW w:w="5000" w:type="pct"/>
            <w:shd w:val="clear" w:color="auto" w:fill="auto"/>
          </w:tcPr>
          <w:p w14:paraId="33CA40ED" w14:textId="77777777" w:rsidR="002A7F92" w:rsidRDefault="002A7F92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创建表：选购</w:t>
            </w:r>
          </w:p>
          <w:p w14:paraId="63AB5CB9" w14:textId="77777777" w:rsidR="002A7F92" w:rsidRDefault="002A7F92" w:rsidP="00BE0AB0">
            <w:pPr>
              <w:pStyle w:val="a7"/>
              <w:ind w:firstLineChars="0" w:firstLine="0"/>
            </w:pPr>
            <w:r>
              <w:t>create table u_2_1_2_3.sel_purchasing</w:t>
            </w:r>
          </w:p>
          <w:p w14:paraId="672C3FFF" w14:textId="77777777" w:rsidR="002A7F92" w:rsidRDefault="002A7F92" w:rsidP="00BE0AB0">
            <w:pPr>
              <w:pStyle w:val="a7"/>
              <w:ind w:firstLineChars="0" w:firstLine="0"/>
            </w:pPr>
            <w:r>
              <w:t xml:space="preserve">  (</w:t>
            </w:r>
          </w:p>
          <w:p w14:paraId="3F0A1875" w14:textId="77777777" w:rsidR="002A7F92" w:rsidRDefault="002A7F92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id_order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51BEFA5D" w14:textId="77777777" w:rsidR="002A7F92" w:rsidRDefault="002A7F92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u_2_1_2_3.seller(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2487403E" w14:textId="77777777" w:rsidR="002A7F92" w:rsidRDefault="002A7F92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references u_2_1_2_3.book(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7B0B01E7" w14:textId="77777777" w:rsidR="002A7F92" w:rsidRDefault="002A7F92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id_buyer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u_2_1_2_3.buyer(</w:t>
            </w:r>
            <w:proofErr w:type="spellStart"/>
            <w:r>
              <w:t>id_buyer</w:t>
            </w:r>
            <w:proofErr w:type="spellEnd"/>
            <w:r>
              <w:t>) not null ,</w:t>
            </w:r>
          </w:p>
          <w:p w14:paraId="066F2ECE" w14:textId="77777777" w:rsidR="002A7F92" w:rsidRDefault="002A7F92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sum_book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6897572D" w14:textId="77777777" w:rsidR="002A7F92" w:rsidRDefault="002A7F92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time_order</w:t>
            </w:r>
            <w:proofErr w:type="spellEnd"/>
            <w:r>
              <w:t xml:space="preserve"> timestamp default (</w:t>
            </w:r>
            <w:proofErr w:type="spellStart"/>
            <w:r>
              <w:t>current_timestamp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214E5662" w14:textId="77777777" w:rsidR="002A7F92" w:rsidRDefault="002A7F92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price_order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7,2) not null ,</w:t>
            </w:r>
          </w:p>
          <w:p w14:paraId="2AD10CA5" w14:textId="77777777" w:rsidR="002A7F92" w:rsidRDefault="002A7F92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deliver_check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boolean</w:t>
            </w:r>
            <w:proofErr w:type="spellEnd"/>
            <w:r>
              <w:t xml:space="preserve"> ,</w:t>
            </w:r>
            <w:proofErr w:type="gramEnd"/>
          </w:p>
          <w:p w14:paraId="73232304" w14:textId="77777777" w:rsidR="002A7F92" w:rsidRDefault="002A7F92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pay_check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boolean</w:t>
            </w:r>
            <w:proofErr w:type="spellEnd"/>
            <w:r>
              <w:t xml:space="preserve"> ,</w:t>
            </w:r>
            <w:proofErr w:type="gramEnd"/>
          </w:p>
          <w:p w14:paraId="669661A8" w14:textId="77777777" w:rsidR="002A7F92" w:rsidRDefault="002A7F92" w:rsidP="00BE0AB0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id_order</w:t>
            </w:r>
            <w:proofErr w:type="spellEnd"/>
            <w:r>
              <w:t>)</w:t>
            </w:r>
          </w:p>
          <w:p w14:paraId="1279BB2C" w14:textId="77777777" w:rsidR="002A7F92" w:rsidRDefault="002A7F92" w:rsidP="00BE0AB0">
            <w:pPr>
              <w:pStyle w:val="a7"/>
              <w:ind w:firstLineChars="0" w:firstLine="0"/>
            </w:pPr>
            <w:r>
              <w:t xml:space="preserve">  )</w:t>
            </w:r>
          </w:p>
          <w:p w14:paraId="3427AF91" w14:textId="77777777" w:rsidR="002A7F92" w:rsidRDefault="002A7F92" w:rsidP="00BE0AB0">
            <w:pPr>
              <w:pStyle w:val="a7"/>
              <w:ind w:firstLineChars="0" w:firstLine="0"/>
            </w:pPr>
            <w:r>
              <w:t>;</w:t>
            </w:r>
          </w:p>
          <w:p w14:paraId="6AAADC98" w14:textId="77777777" w:rsidR="002A7F92" w:rsidRDefault="002A7F92" w:rsidP="00BE0AB0">
            <w:pPr>
              <w:pStyle w:val="a7"/>
              <w:ind w:firstLineChars="0" w:firstLine="0"/>
            </w:pPr>
            <w:r>
              <w:t>comment on table u_2_1_2_3.sel</w:t>
            </w:r>
            <w:r>
              <w:rPr>
                <w:rFonts w:hint="eastAsia"/>
              </w:rPr>
              <w:t>_purchasing is '</w:t>
            </w:r>
            <w:r>
              <w:rPr>
                <w:rFonts w:hint="eastAsia"/>
              </w:rPr>
              <w:t>选购</w:t>
            </w:r>
            <w:r>
              <w:rPr>
                <w:rFonts w:hint="eastAsia"/>
              </w:rPr>
              <w:t>';</w:t>
            </w:r>
          </w:p>
          <w:p w14:paraId="4C284B36" w14:textId="77777777" w:rsidR="002A7F92" w:rsidRDefault="002A7F92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u_2_1_2_3.sel_purchasing.id_order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0F50955C" w14:textId="77777777" w:rsidR="002A7F92" w:rsidRDefault="002A7F92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u_2_1_2_3.sel_purchasing.id_seller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0FB90689" w14:textId="77777777" w:rsidR="002A7F92" w:rsidRDefault="002A7F92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u_2_1_2_3.sel_purchasing.id_book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1956AC8B" w14:textId="77777777" w:rsidR="002A7F92" w:rsidRDefault="002A7F92" w:rsidP="00BE0AB0">
            <w:pPr>
              <w:pStyle w:val="a7"/>
              <w:ind w:firstLineChars="0" w:firstLine="0"/>
            </w:pPr>
            <w:r>
              <w:t>comment on column u_2_1_2_3.sel_purchasing.id</w:t>
            </w:r>
            <w:r>
              <w:rPr>
                <w:rFonts w:hint="eastAsia"/>
              </w:rPr>
              <w:t>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263F7B75" w14:textId="77777777" w:rsidR="002A7F92" w:rsidRDefault="002A7F92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u_2_1_2_3.sel_purchasing.sum_book is '</w:t>
            </w:r>
            <w:r>
              <w:rPr>
                <w:rFonts w:hint="eastAsia"/>
              </w:rPr>
              <w:t>选购数量</w:t>
            </w:r>
            <w:r>
              <w:rPr>
                <w:rFonts w:hint="eastAsia"/>
              </w:rPr>
              <w:t>';</w:t>
            </w:r>
          </w:p>
          <w:p w14:paraId="21E333D1" w14:textId="77777777" w:rsidR="002A7F92" w:rsidRDefault="002A7F92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u_2_1_2_3.sel_purchasing.time_order is '</w:t>
            </w:r>
            <w:r>
              <w:rPr>
                <w:rFonts w:hint="eastAsia"/>
              </w:rPr>
              <w:t>选购时间</w:t>
            </w:r>
            <w:r>
              <w:rPr>
                <w:rFonts w:hint="eastAsia"/>
              </w:rPr>
              <w:t>';</w:t>
            </w:r>
          </w:p>
          <w:p w14:paraId="698B89F3" w14:textId="77777777" w:rsidR="002A7F92" w:rsidRDefault="002A7F92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u_2_1_2_3.sel_purchasing.price_order is '</w:t>
            </w:r>
            <w:r>
              <w:rPr>
                <w:rFonts w:hint="eastAsia"/>
              </w:rPr>
              <w:t>选购金额</w:t>
            </w:r>
            <w:r>
              <w:rPr>
                <w:rFonts w:hint="eastAsia"/>
              </w:rPr>
              <w:t>';</w:t>
            </w:r>
          </w:p>
          <w:p w14:paraId="4597E266" w14:textId="77777777" w:rsidR="002A7F92" w:rsidRDefault="002A7F92" w:rsidP="00BE0AB0">
            <w:pPr>
              <w:pStyle w:val="a7"/>
              <w:ind w:firstLineChars="0" w:firstLine="0"/>
            </w:pPr>
            <w:r>
              <w:t>comment on column u_2_1_2_3.sel_purchasing.</w:t>
            </w:r>
            <w:r>
              <w:rPr>
                <w:rFonts w:hint="eastAsia"/>
              </w:rPr>
              <w:t>deliver_check is '</w:t>
            </w:r>
            <w:r>
              <w:rPr>
                <w:rFonts w:hint="eastAsia"/>
              </w:rPr>
              <w:t>是否发货</w:t>
            </w:r>
            <w:r>
              <w:rPr>
                <w:rFonts w:hint="eastAsia"/>
              </w:rPr>
              <w:t>';</w:t>
            </w:r>
          </w:p>
          <w:p w14:paraId="0665852B" w14:textId="77777777" w:rsidR="002A7F92" w:rsidRDefault="002A7F92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u_2_1_2_3.sel_purchasing.pay_check is '</w:t>
            </w:r>
            <w:r>
              <w:rPr>
                <w:rFonts w:hint="eastAsia"/>
              </w:rPr>
              <w:t>是否付款</w:t>
            </w:r>
            <w:r>
              <w:rPr>
                <w:rFonts w:hint="eastAsia"/>
              </w:rPr>
              <w:t>';</w:t>
            </w:r>
          </w:p>
          <w:p w14:paraId="6DF35A25" w14:textId="6ED54283" w:rsidR="00C836A6" w:rsidRDefault="00C836A6" w:rsidP="00BE0AB0">
            <w:pPr>
              <w:pStyle w:val="a7"/>
              <w:ind w:firstLineChars="0" w:firstLine="0"/>
            </w:pPr>
          </w:p>
        </w:tc>
      </w:tr>
    </w:tbl>
    <w:p w14:paraId="6130D621" w14:textId="77777777" w:rsidR="00122307" w:rsidRPr="00C836A6" w:rsidRDefault="00122307" w:rsidP="00122307"/>
    <w:p w14:paraId="29939E36" w14:textId="77777777" w:rsidR="00122307" w:rsidRPr="00E106D3" w:rsidRDefault="00122307" w:rsidP="0012230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上架</w:t>
      </w:r>
    </w:p>
    <w:p w14:paraId="22599615" w14:textId="77777777" w:rsidR="00C836A6" w:rsidRPr="00FB1786" w:rsidRDefault="00C836A6" w:rsidP="00C836A6">
      <w:pPr>
        <w:jc w:val="center"/>
      </w:pPr>
      <w:bookmarkStart w:id="244" w:name="_Toc24927196"/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putaway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id_seller,id_book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0"/>
        <w:gridCol w:w="1390"/>
        <w:gridCol w:w="1406"/>
        <w:gridCol w:w="1970"/>
        <w:gridCol w:w="1033"/>
        <w:gridCol w:w="1791"/>
        <w:gridCol w:w="1033"/>
        <w:gridCol w:w="1029"/>
      </w:tblGrid>
      <w:tr w:rsidR="00C836A6" w14:paraId="678FC435" w14:textId="77777777" w:rsidTr="00BE0AB0">
        <w:tc>
          <w:tcPr>
            <w:tcW w:w="506" w:type="pct"/>
            <w:shd w:val="clear" w:color="auto" w:fill="D9D9D9"/>
          </w:tcPr>
          <w:p w14:paraId="61DF729A" w14:textId="77777777" w:rsidR="00C836A6" w:rsidRDefault="00C836A6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4" w:type="pct"/>
            <w:shd w:val="clear" w:color="auto" w:fill="D9D9D9"/>
          </w:tcPr>
          <w:p w14:paraId="543C6904" w14:textId="77777777" w:rsidR="00C836A6" w:rsidRDefault="00C836A6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4" w:type="pct"/>
            <w:shd w:val="clear" w:color="auto" w:fill="D9D9D9"/>
          </w:tcPr>
          <w:p w14:paraId="2C95ADF3" w14:textId="77777777" w:rsidR="00C836A6" w:rsidRDefault="00C836A6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3" w:type="pct"/>
            <w:shd w:val="clear" w:color="auto" w:fill="D9D9D9"/>
          </w:tcPr>
          <w:p w14:paraId="053F018C" w14:textId="77777777" w:rsidR="00C836A6" w:rsidRDefault="00C836A6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7" w:type="pct"/>
            <w:shd w:val="clear" w:color="auto" w:fill="D9D9D9"/>
          </w:tcPr>
          <w:p w14:paraId="5D2B0929" w14:textId="77777777" w:rsidR="00C836A6" w:rsidRDefault="00C836A6" w:rsidP="00BE0AB0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4" w:type="pct"/>
            <w:shd w:val="clear" w:color="auto" w:fill="D9D9D9"/>
          </w:tcPr>
          <w:p w14:paraId="570B57AA" w14:textId="77777777" w:rsidR="00C836A6" w:rsidRDefault="00C836A6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7" w:type="pct"/>
            <w:shd w:val="clear" w:color="auto" w:fill="D9D9D9"/>
          </w:tcPr>
          <w:p w14:paraId="692EF291" w14:textId="77777777" w:rsidR="00C836A6" w:rsidRDefault="00C836A6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5" w:type="pct"/>
            <w:shd w:val="clear" w:color="auto" w:fill="D9D9D9"/>
          </w:tcPr>
          <w:p w14:paraId="491C8E66" w14:textId="77777777" w:rsidR="00C836A6" w:rsidRDefault="00C836A6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836A6" w14:paraId="599C807B" w14:textId="77777777" w:rsidTr="00BE0AB0">
        <w:tc>
          <w:tcPr>
            <w:tcW w:w="506" w:type="pct"/>
            <w:shd w:val="clear" w:color="auto" w:fill="auto"/>
          </w:tcPr>
          <w:p w14:paraId="11670757" w14:textId="77777777" w:rsidR="00C836A6" w:rsidRDefault="00C836A6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38913F2A" w14:textId="77777777" w:rsidR="00C836A6" w:rsidRDefault="00C836A6" w:rsidP="00BE0AB0">
            <w:pPr>
              <w:pStyle w:val="a7"/>
              <w:ind w:firstLineChars="0" w:firstLine="0"/>
            </w:pPr>
            <w:r w:rsidRPr="00095A29">
              <w:t>商家编号</w:t>
            </w:r>
          </w:p>
        </w:tc>
        <w:tc>
          <w:tcPr>
            <w:tcW w:w="674" w:type="pct"/>
            <w:shd w:val="clear" w:color="auto" w:fill="auto"/>
          </w:tcPr>
          <w:p w14:paraId="37310EB1" w14:textId="77777777" w:rsidR="00C836A6" w:rsidRDefault="00C836A6" w:rsidP="00BE0AB0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953" w:type="pct"/>
            <w:shd w:val="clear" w:color="auto" w:fill="auto"/>
          </w:tcPr>
          <w:p w14:paraId="700D6D5F" w14:textId="77777777" w:rsidR="00C836A6" w:rsidRDefault="00C836A6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seller(</w:t>
            </w:r>
            <w:proofErr w:type="spellStart"/>
            <w:r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507" w:type="pct"/>
            <w:shd w:val="clear" w:color="auto" w:fill="auto"/>
          </w:tcPr>
          <w:p w14:paraId="4E29C3E1" w14:textId="77777777" w:rsidR="00C836A6" w:rsidRDefault="00C836A6" w:rsidP="00BE0AB0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674" w:type="pct"/>
            <w:shd w:val="clear" w:color="auto" w:fill="auto"/>
          </w:tcPr>
          <w:p w14:paraId="334C7E02" w14:textId="77777777" w:rsidR="00C836A6" w:rsidRDefault="00C836A6" w:rsidP="00BE0AB0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188AE274" w14:textId="77777777" w:rsidR="00C836A6" w:rsidRDefault="00C836A6" w:rsidP="00BE0AB0">
            <w:pPr>
              <w:pStyle w:val="a7"/>
              <w:ind w:firstLineChars="0" w:firstLine="0"/>
            </w:pPr>
          </w:p>
        </w:tc>
        <w:tc>
          <w:tcPr>
            <w:tcW w:w="505" w:type="pct"/>
            <w:shd w:val="clear" w:color="auto" w:fill="auto"/>
          </w:tcPr>
          <w:p w14:paraId="231E39CF" w14:textId="77777777" w:rsidR="00C836A6" w:rsidRDefault="00C836A6" w:rsidP="00BE0AB0">
            <w:pPr>
              <w:pStyle w:val="a7"/>
              <w:ind w:firstLineChars="0" w:firstLine="0"/>
            </w:pPr>
          </w:p>
        </w:tc>
      </w:tr>
      <w:tr w:rsidR="00C836A6" w14:paraId="1DB9432B" w14:textId="77777777" w:rsidTr="00BE0AB0">
        <w:tc>
          <w:tcPr>
            <w:tcW w:w="506" w:type="pct"/>
            <w:shd w:val="clear" w:color="auto" w:fill="auto"/>
          </w:tcPr>
          <w:p w14:paraId="63F9D70F" w14:textId="77777777" w:rsidR="00C836A6" w:rsidRDefault="00C836A6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02BC3544" w14:textId="77777777" w:rsidR="00C836A6" w:rsidRDefault="00C836A6" w:rsidP="00BE0AB0">
            <w:pPr>
              <w:pStyle w:val="a7"/>
              <w:ind w:firstLineChars="0" w:firstLine="0"/>
            </w:pPr>
            <w:r w:rsidRPr="00095A29">
              <w:t>图书编号</w:t>
            </w:r>
          </w:p>
        </w:tc>
        <w:tc>
          <w:tcPr>
            <w:tcW w:w="674" w:type="pct"/>
            <w:shd w:val="clear" w:color="auto" w:fill="auto"/>
          </w:tcPr>
          <w:p w14:paraId="09542AE1" w14:textId="77777777" w:rsidR="00C836A6" w:rsidRDefault="00C836A6" w:rsidP="00BE0AB0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953" w:type="pct"/>
            <w:shd w:val="clear" w:color="auto" w:fill="auto"/>
          </w:tcPr>
          <w:p w14:paraId="7CFD9D8E" w14:textId="77777777" w:rsidR="00C836A6" w:rsidRDefault="00C836A6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book(</w:t>
            </w:r>
            <w:proofErr w:type="spellStart"/>
            <w:r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507" w:type="pct"/>
            <w:shd w:val="clear" w:color="auto" w:fill="auto"/>
          </w:tcPr>
          <w:p w14:paraId="28923AAD" w14:textId="77777777" w:rsidR="00C836A6" w:rsidRDefault="00C836A6" w:rsidP="00BE0AB0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674" w:type="pct"/>
            <w:shd w:val="clear" w:color="auto" w:fill="auto"/>
          </w:tcPr>
          <w:p w14:paraId="0CE1D159" w14:textId="77777777" w:rsidR="00C836A6" w:rsidRDefault="00C836A6" w:rsidP="00BE0AB0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4E28F648" w14:textId="77777777" w:rsidR="00C836A6" w:rsidRDefault="00C836A6" w:rsidP="00BE0AB0">
            <w:pPr>
              <w:pStyle w:val="a7"/>
              <w:ind w:firstLineChars="0" w:firstLine="0"/>
            </w:pPr>
          </w:p>
        </w:tc>
        <w:tc>
          <w:tcPr>
            <w:tcW w:w="505" w:type="pct"/>
            <w:shd w:val="clear" w:color="auto" w:fill="auto"/>
          </w:tcPr>
          <w:p w14:paraId="147D15C8" w14:textId="77777777" w:rsidR="00C836A6" w:rsidRDefault="00C836A6" w:rsidP="00BE0AB0">
            <w:pPr>
              <w:pStyle w:val="a7"/>
              <w:ind w:firstLineChars="0" w:firstLine="0"/>
            </w:pPr>
          </w:p>
        </w:tc>
      </w:tr>
      <w:tr w:rsidR="00C836A6" w14:paraId="5229F332" w14:textId="77777777" w:rsidTr="00BE0AB0">
        <w:tc>
          <w:tcPr>
            <w:tcW w:w="506" w:type="pct"/>
            <w:shd w:val="clear" w:color="auto" w:fill="auto"/>
          </w:tcPr>
          <w:p w14:paraId="67529439" w14:textId="77777777" w:rsidR="00C836A6" w:rsidRDefault="00C836A6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660D331C" w14:textId="77777777" w:rsidR="00C836A6" w:rsidRPr="00095A29" w:rsidRDefault="00C836A6" w:rsidP="00BE0AB0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674" w:type="pct"/>
            <w:shd w:val="clear" w:color="auto" w:fill="auto"/>
          </w:tcPr>
          <w:p w14:paraId="236EA24C" w14:textId="77777777" w:rsidR="00C836A6" w:rsidRPr="00095A29" w:rsidRDefault="00C836A6" w:rsidP="00BE0AB0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953" w:type="pct"/>
            <w:shd w:val="clear" w:color="auto" w:fill="auto"/>
          </w:tcPr>
          <w:p w14:paraId="66551161" w14:textId="77777777" w:rsidR="00C836A6" w:rsidRDefault="00C836A6" w:rsidP="00BE0AB0">
            <w:pPr>
              <w:pStyle w:val="a7"/>
              <w:ind w:firstLineChars="0" w:firstLine="0"/>
            </w:pPr>
            <w:r>
              <w:t>t</w:t>
            </w:r>
            <w:r>
              <w:rPr>
                <w:rFonts w:hint="eastAsia"/>
              </w:rPr>
              <w:t>ime</w:t>
            </w:r>
            <w:r>
              <w:t>stamp</w:t>
            </w:r>
          </w:p>
        </w:tc>
        <w:tc>
          <w:tcPr>
            <w:tcW w:w="507" w:type="pct"/>
            <w:shd w:val="clear" w:color="auto" w:fill="auto"/>
          </w:tcPr>
          <w:p w14:paraId="688892EC" w14:textId="77777777" w:rsidR="00C836A6" w:rsidRDefault="00C836A6" w:rsidP="00BE0AB0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674" w:type="pct"/>
            <w:shd w:val="clear" w:color="auto" w:fill="auto"/>
          </w:tcPr>
          <w:p w14:paraId="5A795C06" w14:textId="77777777" w:rsidR="00C836A6" w:rsidRDefault="00C836A6" w:rsidP="00BE0AB0">
            <w:pPr>
              <w:pStyle w:val="a7"/>
              <w:ind w:firstLineChars="0" w:firstLine="0"/>
            </w:pPr>
            <w:proofErr w:type="spellStart"/>
            <w:r>
              <w:t>current_timestamp</w:t>
            </w:r>
            <w:proofErr w:type="spellEnd"/>
          </w:p>
        </w:tc>
        <w:tc>
          <w:tcPr>
            <w:tcW w:w="507" w:type="pct"/>
            <w:shd w:val="clear" w:color="auto" w:fill="auto"/>
          </w:tcPr>
          <w:p w14:paraId="7CCC286B" w14:textId="77777777" w:rsidR="00C836A6" w:rsidRDefault="00C836A6" w:rsidP="00BE0AB0">
            <w:pPr>
              <w:pStyle w:val="a7"/>
              <w:ind w:firstLineChars="0" w:firstLine="0"/>
            </w:pPr>
          </w:p>
        </w:tc>
        <w:tc>
          <w:tcPr>
            <w:tcW w:w="505" w:type="pct"/>
            <w:shd w:val="clear" w:color="auto" w:fill="auto"/>
          </w:tcPr>
          <w:p w14:paraId="3F3793B2" w14:textId="77777777" w:rsidR="00C836A6" w:rsidRDefault="00C836A6" w:rsidP="00BE0AB0">
            <w:pPr>
              <w:pStyle w:val="a7"/>
              <w:ind w:firstLineChars="0" w:firstLine="0"/>
            </w:pPr>
          </w:p>
        </w:tc>
      </w:tr>
    </w:tbl>
    <w:p w14:paraId="2E63B5B5" w14:textId="77777777" w:rsidR="00C836A6" w:rsidRDefault="00C836A6" w:rsidP="00C836A6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C836A6" w14:paraId="28B4BC23" w14:textId="77777777" w:rsidTr="00BE0AB0">
        <w:tc>
          <w:tcPr>
            <w:tcW w:w="5000" w:type="pct"/>
            <w:shd w:val="clear" w:color="auto" w:fill="auto"/>
          </w:tcPr>
          <w:p w14:paraId="423EB3D9" w14:textId="77777777" w:rsidR="00C836A6" w:rsidRDefault="00C836A6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创建表：上架</w:t>
            </w:r>
          </w:p>
          <w:p w14:paraId="7A867687" w14:textId="77777777" w:rsidR="00C836A6" w:rsidRDefault="00C836A6" w:rsidP="00BE0AB0">
            <w:pPr>
              <w:pStyle w:val="a7"/>
              <w:ind w:firstLineChars="0" w:firstLine="0"/>
            </w:pPr>
            <w:r>
              <w:t>create table u_2_1_2_</w:t>
            </w:r>
            <w:proofErr w:type="gramStart"/>
            <w:r>
              <w:t>3.putaway</w:t>
            </w:r>
            <w:proofErr w:type="gramEnd"/>
          </w:p>
          <w:p w14:paraId="137E0C10" w14:textId="77777777" w:rsidR="00C836A6" w:rsidRDefault="00C836A6" w:rsidP="00BE0AB0">
            <w:pPr>
              <w:pStyle w:val="a7"/>
              <w:ind w:firstLineChars="0" w:firstLine="0"/>
            </w:pPr>
            <w:r>
              <w:t xml:space="preserve">  (</w:t>
            </w:r>
          </w:p>
          <w:p w14:paraId="65A16E65" w14:textId="77777777" w:rsidR="00C836A6" w:rsidRDefault="00C836A6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id_seller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u_2_1_2_3.seller(</w:t>
            </w:r>
            <w:proofErr w:type="spellStart"/>
            <w:r>
              <w:t>id_seller</w:t>
            </w:r>
            <w:proofErr w:type="spellEnd"/>
            <w:r>
              <w:t>) not null ,</w:t>
            </w:r>
          </w:p>
          <w:p w14:paraId="7D14F573" w14:textId="77777777" w:rsidR="00C836A6" w:rsidRDefault="00C836A6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id_book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references u_2_1_2_3.book(</w:t>
            </w:r>
            <w:proofErr w:type="spellStart"/>
            <w:r>
              <w:t>id_book</w:t>
            </w:r>
            <w:proofErr w:type="spellEnd"/>
            <w:r>
              <w:t>) not null ,</w:t>
            </w:r>
          </w:p>
          <w:p w14:paraId="28193809" w14:textId="77777777" w:rsidR="00C836A6" w:rsidRDefault="00C836A6" w:rsidP="00BE0AB0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time_putaway</w:t>
            </w:r>
            <w:proofErr w:type="spellEnd"/>
            <w:r>
              <w:t xml:space="preserve"> timestamp default (</w:t>
            </w:r>
            <w:proofErr w:type="spellStart"/>
            <w:r>
              <w:t>current_timestamp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6A878377" w14:textId="77777777" w:rsidR="00C836A6" w:rsidRDefault="00C836A6" w:rsidP="00BE0AB0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</w:t>
            </w:r>
            <w:proofErr w:type="gramStart"/>
            <w:r>
              <w:t>seller,id</w:t>
            </w:r>
            <w:proofErr w:type="gramEnd"/>
            <w:r>
              <w:t>_book</w:t>
            </w:r>
            <w:proofErr w:type="spellEnd"/>
            <w:r>
              <w:t>)</w:t>
            </w:r>
          </w:p>
          <w:p w14:paraId="6BCB5008" w14:textId="77777777" w:rsidR="00C836A6" w:rsidRDefault="00C836A6" w:rsidP="00BE0AB0">
            <w:pPr>
              <w:pStyle w:val="a7"/>
              <w:ind w:firstLineChars="0" w:firstLine="0"/>
            </w:pPr>
            <w:r>
              <w:t xml:space="preserve">  )</w:t>
            </w:r>
          </w:p>
          <w:p w14:paraId="71CA4102" w14:textId="77777777" w:rsidR="00C836A6" w:rsidRDefault="00C836A6" w:rsidP="00BE0AB0">
            <w:pPr>
              <w:pStyle w:val="a7"/>
              <w:ind w:firstLineChars="0" w:firstLine="0"/>
            </w:pPr>
            <w:r>
              <w:t>;</w:t>
            </w:r>
          </w:p>
          <w:p w14:paraId="772CDE89" w14:textId="77777777" w:rsidR="00C836A6" w:rsidRDefault="00C836A6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u_2_1_2_3.putaway is '</w:t>
            </w:r>
            <w:r>
              <w:rPr>
                <w:rFonts w:hint="eastAsia"/>
              </w:rPr>
              <w:t>上架</w:t>
            </w:r>
            <w:r>
              <w:rPr>
                <w:rFonts w:hint="eastAsia"/>
              </w:rPr>
              <w:t>';</w:t>
            </w:r>
          </w:p>
          <w:p w14:paraId="0F6234DE" w14:textId="77777777" w:rsidR="00C836A6" w:rsidRDefault="00C836A6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u_2_1_2_3.putaway.id_seller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4592EF4E" w14:textId="77777777" w:rsidR="00C836A6" w:rsidRDefault="00C836A6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u_2_1_2_3.putaway.id_book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30F36831" w14:textId="77777777" w:rsidR="00C836A6" w:rsidRDefault="00C836A6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u_2_1_2_3.putaway.time_putaway is '</w:t>
            </w:r>
            <w:r>
              <w:rPr>
                <w:rFonts w:hint="eastAsia"/>
              </w:rPr>
              <w:t>上架时间</w:t>
            </w:r>
            <w:r>
              <w:rPr>
                <w:rFonts w:hint="eastAsia"/>
              </w:rPr>
              <w:t>';</w:t>
            </w:r>
          </w:p>
          <w:p w14:paraId="04F0E603" w14:textId="77777777" w:rsidR="00C836A6" w:rsidRDefault="00C836A6" w:rsidP="00BE0AB0">
            <w:pPr>
              <w:pStyle w:val="a7"/>
              <w:ind w:firstLineChars="0" w:firstLine="0"/>
            </w:pPr>
          </w:p>
        </w:tc>
      </w:tr>
    </w:tbl>
    <w:p w14:paraId="5173E4D4" w14:textId="77777777" w:rsidR="00122307" w:rsidRDefault="00122307" w:rsidP="00122307">
      <w:pPr>
        <w:pStyle w:val="4"/>
      </w:pPr>
      <w:r>
        <w:rPr>
          <w:rFonts w:hint="eastAsia"/>
        </w:rPr>
        <w:t>添加检查约束</w:t>
      </w:r>
      <w:bookmarkEnd w:id="244"/>
    </w:p>
    <w:p w14:paraId="661E6EA8" w14:textId="403008DF" w:rsidR="00122307" w:rsidRDefault="00122307" w:rsidP="001223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语句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4345C" w14:paraId="21952EEB" w14:textId="77777777" w:rsidTr="00602DC8">
        <w:tc>
          <w:tcPr>
            <w:tcW w:w="5000" w:type="pct"/>
            <w:shd w:val="clear" w:color="auto" w:fill="auto"/>
          </w:tcPr>
          <w:p w14:paraId="76B14018" w14:textId="77777777" w:rsidR="0084345C" w:rsidRDefault="0084345C" w:rsidP="00602DC8">
            <w:pPr>
              <w:pStyle w:val="a7"/>
              <w:ind w:firstLine="420"/>
            </w:pPr>
            <w:r>
              <w:t xml:space="preserve">alter table </w:t>
            </w:r>
            <w:r>
              <w:rPr>
                <w:rFonts w:hint="eastAsia"/>
              </w:rPr>
              <w:t>book</w:t>
            </w:r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08F4D747" w14:textId="77777777" w:rsidR="0084345C" w:rsidRDefault="0084345C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33F36A54" w14:textId="77777777" w:rsidR="0084345C" w:rsidRDefault="0084345C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t>price_order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1C42E073" w14:textId="77777777" w:rsidR="0084345C" w:rsidRDefault="0084345C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t>deliver_check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=TRUE or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=FALSE</w:t>
            </w:r>
            <w:r>
              <w:t>);</w:t>
            </w:r>
          </w:p>
          <w:p w14:paraId="4CA95DA4" w14:textId="77777777" w:rsidR="0084345C" w:rsidRDefault="0084345C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95A29">
              <w:t>pay_check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=TRUE or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  <w:r>
              <w:rPr>
                <w:rFonts w:hint="eastAsia"/>
              </w:rPr>
              <w:t xml:space="preserve"> =FALSE</w:t>
            </w:r>
            <w:r>
              <w:t>)</w:t>
            </w:r>
          </w:p>
          <w:p w14:paraId="187A2975" w14:textId="77777777" w:rsidR="0084345C" w:rsidRPr="0061541C" w:rsidRDefault="0084345C" w:rsidP="00602DC8">
            <w:pPr>
              <w:pStyle w:val="a7"/>
              <w:ind w:firstLineChars="0" w:firstLine="0"/>
            </w:pPr>
          </w:p>
        </w:tc>
      </w:tr>
    </w:tbl>
    <w:p w14:paraId="60B195D7" w14:textId="77777777" w:rsidR="003471E9" w:rsidRDefault="003471E9" w:rsidP="003471E9">
      <w:pPr>
        <w:pStyle w:val="3"/>
      </w:pPr>
      <w:bookmarkStart w:id="245" w:name="_Toc24927197"/>
      <w:r>
        <w:rPr>
          <w:rFonts w:hint="eastAsia"/>
        </w:rPr>
        <w:t>同义词</w:t>
      </w:r>
      <w:bookmarkEnd w:id="245"/>
    </w:p>
    <w:p w14:paraId="17CE551D" w14:textId="0866D380" w:rsidR="003471E9" w:rsidRPr="00FB1786" w:rsidRDefault="003471E9" w:rsidP="003471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3471E9" w14:paraId="150AE850" w14:textId="77777777" w:rsidTr="00BC663A">
        <w:tc>
          <w:tcPr>
            <w:tcW w:w="355" w:type="pct"/>
            <w:shd w:val="clear" w:color="auto" w:fill="D9D9D9"/>
          </w:tcPr>
          <w:p w14:paraId="61A4049D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6C51D506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1A6626CA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5BEAE487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5D4E0461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4AAAECB9" w14:textId="77777777" w:rsidTr="00BC663A">
        <w:tc>
          <w:tcPr>
            <w:tcW w:w="355" w:type="pct"/>
            <w:shd w:val="clear" w:color="auto" w:fill="auto"/>
          </w:tcPr>
          <w:p w14:paraId="5E7F0E31" w14:textId="537F1F28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4B50526E" w14:textId="77777777" w:rsidR="003471E9" w:rsidRDefault="003471E9" w:rsidP="00BC663A">
            <w:pPr>
              <w:pStyle w:val="a7"/>
              <w:ind w:firstLineChars="0" w:firstLine="0"/>
              <w:jc w:val="left"/>
            </w:pPr>
            <w:proofErr w:type="spellStart"/>
            <w:r>
              <w:rPr>
                <w:rFonts w:hint="eastAsia"/>
              </w:rPr>
              <w:t>selp</w:t>
            </w:r>
            <w:proofErr w:type="spellEnd"/>
          </w:p>
        </w:tc>
        <w:tc>
          <w:tcPr>
            <w:tcW w:w="1133" w:type="pct"/>
            <w:shd w:val="clear" w:color="auto" w:fill="auto"/>
          </w:tcPr>
          <w:p w14:paraId="63771DA0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1890" w:type="pct"/>
          </w:tcPr>
          <w:p w14:paraId="6BB870E5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选购别称</w:t>
            </w:r>
          </w:p>
        </w:tc>
        <w:tc>
          <w:tcPr>
            <w:tcW w:w="660" w:type="pct"/>
          </w:tcPr>
          <w:p w14:paraId="1DCFDF01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1A485A5D" w14:textId="77777777" w:rsidR="003471E9" w:rsidRDefault="003471E9" w:rsidP="003471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3795E621" w14:textId="77777777" w:rsidTr="00BC663A">
        <w:tc>
          <w:tcPr>
            <w:tcW w:w="5000" w:type="pct"/>
            <w:shd w:val="clear" w:color="auto" w:fill="auto"/>
          </w:tcPr>
          <w:p w14:paraId="64BF5D80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创建同义词：客户别称</w:t>
            </w:r>
          </w:p>
          <w:p w14:paraId="1C72EECA" w14:textId="77777777" w:rsidR="003471E9" w:rsidRDefault="003471E9" w:rsidP="00BC663A">
            <w:pPr>
              <w:pStyle w:val="a7"/>
              <w:ind w:firstLineChars="0" w:firstLine="0"/>
            </w:pPr>
            <w:r>
              <w:t>create view u_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>_</w:t>
            </w:r>
            <w:proofErr w:type="gramStart"/>
            <w:r>
              <w:t>3.selp</w:t>
            </w:r>
            <w:proofErr w:type="gramEnd"/>
            <w:r>
              <w:t xml:space="preserve"> as select * from u_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>_3.</w:t>
            </w:r>
            <w:r>
              <w:rPr>
                <w:rFonts w:hint="eastAsia"/>
              </w:rPr>
              <w:t>sel_purchasing</w:t>
            </w:r>
            <w:r>
              <w:t>;</w:t>
            </w:r>
          </w:p>
          <w:p w14:paraId="003F7575" w14:textId="77777777" w:rsidR="003471E9" w:rsidRDefault="003471E9" w:rsidP="00BC663A">
            <w:pPr>
              <w:pStyle w:val="a7"/>
              <w:ind w:firstLineChars="0" w:firstLine="0"/>
            </w:pPr>
          </w:p>
          <w:p w14:paraId="1D89B437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view u_2_1_2_3.selp is '</w:t>
            </w:r>
            <w:r>
              <w:rPr>
                <w:rFonts w:hint="eastAsia"/>
              </w:rPr>
              <w:t>选购别称</w:t>
            </w:r>
            <w:r>
              <w:rPr>
                <w:rFonts w:hint="eastAsia"/>
              </w:rPr>
              <w:t>';</w:t>
            </w:r>
          </w:p>
          <w:p w14:paraId="46D369FD" w14:textId="77777777" w:rsidR="003471E9" w:rsidRPr="00B25EDB" w:rsidRDefault="003471E9" w:rsidP="00BC663A">
            <w:pPr>
              <w:pStyle w:val="a7"/>
              <w:ind w:firstLineChars="0" w:firstLine="0"/>
            </w:pPr>
          </w:p>
        </w:tc>
      </w:tr>
    </w:tbl>
    <w:p w14:paraId="0CAA43F4" w14:textId="77777777" w:rsidR="003471E9" w:rsidRDefault="003471E9" w:rsidP="003471E9">
      <w:pPr>
        <w:pStyle w:val="3"/>
      </w:pPr>
      <w:bookmarkStart w:id="246" w:name="_Toc24927198"/>
      <w:r>
        <w:rPr>
          <w:rFonts w:hint="eastAsia"/>
        </w:rPr>
        <w:lastRenderedPageBreak/>
        <w:t>视图</w:t>
      </w:r>
      <w:bookmarkEnd w:id="246"/>
    </w:p>
    <w:p w14:paraId="7AFD9173" w14:textId="77777777" w:rsidR="003471E9" w:rsidRDefault="003471E9" w:rsidP="003471E9">
      <w:pPr>
        <w:pStyle w:val="4"/>
      </w:pPr>
      <w:bookmarkStart w:id="247" w:name="_Toc24927199"/>
      <w:r>
        <w:rPr>
          <w:rFonts w:hint="eastAsia"/>
        </w:rPr>
        <w:t>参照信息</w:t>
      </w:r>
      <w:bookmarkEnd w:id="247"/>
    </w:p>
    <w:p w14:paraId="6CC1D040" w14:textId="05885BE0" w:rsidR="003471E9" w:rsidRPr="00FB1786" w:rsidRDefault="003471E9" w:rsidP="003471E9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7.2.4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1"/>
        <w:gridCol w:w="1816"/>
        <w:gridCol w:w="1476"/>
        <w:gridCol w:w="2636"/>
        <w:gridCol w:w="4053"/>
      </w:tblGrid>
      <w:tr w:rsidR="003471E9" w14:paraId="0CC00003" w14:textId="77777777" w:rsidTr="00BC663A">
        <w:tc>
          <w:tcPr>
            <w:tcW w:w="328" w:type="pct"/>
            <w:shd w:val="clear" w:color="auto" w:fill="D9D9D9"/>
          </w:tcPr>
          <w:p w14:paraId="625F219B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50" w:type="pct"/>
            <w:shd w:val="clear" w:color="auto" w:fill="D9D9D9"/>
          </w:tcPr>
          <w:p w14:paraId="769928F9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91" w:type="pct"/>
            <w:shd w:val="clear" w:color="auto" w:fill="D9D9D9"/>
          </w:tcPr>
          <w:p w14:paraId="6CC5C759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234" w:type="pct"/>
            <w:shd w:val="clear" w:color="auto" w:fill="D9D9D9"/>
          </w:tcPr>
          <w:p w14:paraId="7A7D9AF0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897" w:type="pct"/>
            <w:shd w:val="clear" w:color="auto" w:fill="D9D9D9"/>
          </w:tcPr>
          <w:p w14:paraId="3FADE1E6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1D2F6275" w14:textId="77777777" w:rsidTr="00BC663A">
        <w:tc>
          <w:tcPr>
            <w:tcW w:w="328" w:type="pct"/>
            <w:shd w:val="clear" w:color="auto" w:fill="auto"/>
          </w:tcPr>
          <w:p w14:paraId="3CCD2332" w14:textId="49AD6FAB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50" w:type="pct"/>
            <w:shd w:val="clear" w:color="auto" w:fill="auto"/>
          </w:tcPr>
          <w:p w14:paraId="24CC002B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t>图书</w:t>
            </w:r>
            <w:r>
              <w:t>信息</w:t>
            </w:r>
          </w:p>
        </w:tc>
        <w:tc>
          <w:tcPr>
            <w:tcW w:w="691" w:type="pct"/>
            <w:shd w:val="clear" w:color="auto" w:fill="auto"/>
          </w:tcPr>
          <w:p w14:paraId="412F44A4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book</w:t>
            </w:r>
          </w:p>
        </w:tc>
        <w:tc>
          <w:tcPr>
            <w:tcW w:w="1234" w:type="pct"/>
          </w:tcPr>
          <w:p w14:paraId="4D692B4F" w14:textId="77777777" w:rsidR="003471E9" w:rsidRDefault="003471E9" w:rsidP="00BC663A">
            <w:pPr>
              <w:pStyle w:val="a7"/>
              <w:ind w:firstLineChars="0" w:firstLine="0"/>
            </w:pPr>
            <w:r>
              <w:t>显示带商家编号</w:t>
            </w:r>
            <w:r>
              <w:rPr>
                <w:rFonts w:hint="eastAsia"/>
              </w:rPr>
              <w:t>、</w:t>
            </w:r>
            <w:r>
              <w:t>商家名称</w:t>
            </w:r>
            <w:r>
              <w:rPr>
                <w:rFonts w:hint="eastAsia"/>
              </w:rPr>
              <w:t>的图书</w:t>
            </w:r>
          </w:p>
        </w:tc>
        <w:tc>
          <w:tcPr>
            <w:tcW w:w="1897" w:type="pct"/>
          </w:tcPr>
          <w:p w14:paraId="56AF4679" w14:textId="77777777" w:rsidR="003471E9" w:rsidRDefault="003471E9" w:rsidP="00BC663A">
            <w:pPr>
              <w:pStyle w:val="a7"/>
              <w:ind w:firstLineChars="0" w:firstLine="0"/>
            </w:pPr>
            <w:r>
              <w:t>商家编号</w:t>
            </w:r>
            <w:r>
              <w:rPr>
                <w:rFonts w:hint="eastAsia"/>
              </w:rPr>
              <w:t>、</w:t>
            </w:r>
            <w:r>
              <w:t>将商家名称加进来</w:t>
            </w:r>
          </w:p>
        </w:tc>
      </w:tr>
      <w:tr w:rsidR="003471E9" w14:paraId="510441AF" w14:textId="77777777" w:rsidTr="00BC663A">
        <w:tc>
          <w:tcPr>
            <w:tcW w:w="328" w:type="pct"/>
            <w:shd w:val="clear" w:color="auto" w:fill="auto"/>
          </w:tcPr>
          <w:p w14:paraId="3DE0D575" w14:textId="09C307FC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50" w:type="pct"/>
            <w:shd w:val="clear" w:color="auto" w:fill="auto"/>
          </w:tcPr>
          <w:p w14:paraId="7569B0C2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t>选购</w:t>
            </w:r>
            <w:r>
              <w:t>信息</w:t>
            </w:r>
          </w:p>
        </w:tc>
        <w:tc>
          <w:tcPr>
            <w:tcW w:w="691" w:type="pct"/>
            <w:shd w:val="clear" w:color="auto" w:fill="auto"/>
          </w:tcPr>
          <w:p w14:paraId="72AEF8B6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1234" w:type="pct"/>
          </w:tcPr>
          <w:p w14:paraId="3D88503C" w14:textId="77777777" w:rsidR="003471E9" w:rsidRDefault="003471E9" w:rsidP="00BC663A">
            <w:pPr>
              <w:pStyle w:val="a7"/>
              <w:ind w:firstLineChars="0" w:firstLine="0"/>
            </w:pPr>
            <w:r>
              <w:t>显示带买家姓名</w:t>
            </w:r>
            <w:r>
              <w:rPr>
                <w:rFonts w:hint="eastAsia"/>
              </w:rPr>
              <w:t>、买家电话、买家地址、商家名称、图书名的选购</w:t>
            </w:r>
          </w:p>
        </w:tc>
        <w:tc>
          <w:tcPr>
            <w:tcW w:w="1897" w:type="pct"/>
          </w:tcPr>
          <w:p w14:paraId="317AD9DA" w14:textId="77777777" w:rsidR="003471E9" w:rsidRDefault="003471E9" w:rsidP="00BC663A">
            <w:pPr>
              <w:pStyle w:val="a7"/>
              <w:ind w:firstLineChars="0" w:firstLine="0"/>
            </w:pPr>
            <w:r>
              <w:t>将买家姓名</w:t>
            </w:r>
            <w:r>
              <w:rPr>
                <w:rFonts w:hint="eastAsia"/>
              </w:rPr>
              <w:t>、买家电话、买家地址、商家名称、图书名加进来</w:t>
            </w:r>
          </w:p>
        </w:tc>
      </w:tr>
      <w:tr w:rsidR="003471E9" w14:paraId="532EA939" w14:textId="77777777" w:rsidTr="00BC663A">
        <w:tc>
          <w:tcPr>
            <w:tcW w:w="328" w:type="pct"/>
            <w:shd w:val="clear" w:color="auto" w:fill="auto"/>
          </w:tcPr>
          <w:p w14:paraId="2B58A6F9" w14:textId="77C9C520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850" w:type="pct"/>
            <w:shd w:val="clear" w:color="auto" w:fill="auto"/>
          </w:tcPr>
          <w:p w14:paraId="030A747B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t>上架</w:t>
            </w:r>
            <w:r>
              <w:t>信息</w:t>
            </w:r>
          </w:p>
        </w:tc>
        <w:tc>
          <w:tcPr>
            <w:tcW w:w="691" w:type="pct"/>
            <w:shd w:val="clear" w:color="auto" w:fill="auto"/>
          </w:tcPr>
          <w:p w14:paraId="432333E1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1234" w:type="pct"/>
          </w:tcPr>
          <w:p w14:paraId="388A0420" w14:textId="77777777" w:rsidR="003471E9" w:rsidRDefault="003471E9" w:rsidP="00BC663A">
            <w:pPr>
              <w:pStyle w:val="a7"/>
              <w:ind w:firstLineChars="0" w:firstLine="0"/>
            </w:pPr>
            <w:r>
              <w:t>显示带图书名</w:t>
            </w:r>
            <w:r>
              <w:rPr>
                <w:rFonts w:hint="eastAsia"/>
              </w:rPr>
              <w:t>、图书数量、商家名称的上架</w:t>
            </w:r>
          </w:p>
        </w:tc>
        <w:tc>
          <w:tcPr>
            <w:tcW w:w="1897" w:type="pct"/>
          </w:tcPr>
          <w:p w14:paraId="21CD11C0" w14:textId="77777777" w:rsidR="003471E9" w:rsidRDefault="003471E9" w:rsidP="00BC663A">
            <w:pPr>
              <w:pStyle w:val="a7"/>
              <w:ind w:firstLineChars="0" w:firstLine="0"/>
            </w:pPr>
            <w:r>
              <w:t>将图书名</w:t>
            </w:r>
            <w:r>
              <w:rPr>
                <w:rFonts w:hint="eastAsia"/>
              </w:rPr>
              <w:t>、图书数量、商家名称加进来</w:t>
            </w:r>
          </w:p>
        </w:tc>
      </w:tr>
    </w:tbl>
    <w:p w14:paraId="401ECB92" w14:textId="77777777" w:rsidR="003471E9" w:rsidRDefault="003471E9" w:rsidP="003471E9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图书信息</w:t>
      </w:r>
    </w:p>
    <w:p w14:paraId="78746E09" w14:textId="18B74D0E" w:rsidR="003471E9" w:rsidRPr="00FB1786" w:rsidRDefault="003471E9" w:rsidP="003471E9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book_mes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3471E9" w14:paraId="0E76E72C" w14:textId="77777777" w:rsidTr="00BC663A">
        <w:tc>
          <w:tcPr>
            <w:tcW w:w="344" w:type="pct"/>
            <w:shd w:val="clear" w:color="auto" w:fill="D9D9D9"/>
          </w:tcPr>
          <w:p w14:paraId="25AE52D8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2BAD00D0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2704E4F6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01D06A18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3382BB17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395026D1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52EDF904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3755F2E8" w14:textId="77777777" w:rsidTr="00BC663A">
        <w:tc>
          <w:tcPr>
            <w:tcW w:w="344" w:type="pct"/>
            <w:shd w:val="clear" w:color="auto" w:fill="auto"/>
          </w:tcPr>
          <w:p w14:paraId="028F38DD" w14:textId="2BF8F498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B851A66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672" w:type="pct"/>
            <w:shd w:val="clear" w:color="auto" w:fill="auto"/>
          </w:tcPr>
          <w:p w14:paraId="4C52AA07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797" w:type="pct"/>
          </w:tcPr>
          <w:p w14:paraId="1A519966" w14:textId="77777777" w:rsidR="003471E9" w:rsidRDefault="003471E9" w:rsidP="00BC663A">
            <w:pPr>
              <w:pStyle w:val="a7"/>
              <w:ind w:firstLineChars="0" w:firstLine="0"/>
            </w:pPr>
            <w:r w:rsidRPr="000848AD"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4776A323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602" w:type="pct"/>
          </w:tcPr>
          <w:p w14:paraId="2D5D61B0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2796CF5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2BBEFB53" w14:textId="77777777" w:rsidTr="00BC663A">
        <w:tc>
          <w:tcPr>
            <w:tcW w:w="344" w:type="pct"/>
            <w:shd w:val="clear" w:color="auto" w:fill="auto"/>
          </w:tcPr>
          <w:p w14:paraId="77548A84" w14:textId="0381BA39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152DACD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62A08CDD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7" w:type="pct"/>
          </w:tcPr>
          <w:p w14:paraId="4448E270" w14:textId="77777777" w:rsidR="003471E9" w:rsidRDefault="003471E9" w:rsidP="00BC663A">
            <w:r w:rsidRPr="000848AD"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3B23B40F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63BF8754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5B7803A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357856CB" w14:textId="77777777" w:rsidTr="00BC663A">
        <w:tc>
          <w:tcPr>
            <w:tcW w:w="344" w:type="pct"/>
            <w:shd w:val="clear" w:color="auto" w:fill="auto"/>
          </w:tcPr>
          <w:p w14:paraId="58BC7937" w14:textId="6708F6C9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183198E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图书单价</w:t>
            </w:r>
          </w:p>
        </w:tc>
        <w:tc>
          <w:tcPr>
            <w:tcW w:w="672" w:type="pct"/>
            <w:shd w:val="clear" w:color="auto" w:fill="auto"/>
          </w:tcPr>
          <w:p w14:paraId="2D784FFA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97" w:type="pct"/>
          </w:tcPr>
          <w:p w14:paraId="7BA0F92B" w14:textId="77777777" w:rsidR="003471E9" w:rsidRPr="000848AD" w:rsidRDefault="003471E9" w:rsidP="00BC663A">
            <w:r w:rsidRPr="000848AD"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6983CE2B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602" w:type="pct"/>
          </w:tcPr>
          <w:p w14:paraId="00894907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2DC33942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443ED2FD" w14:textId="77777777" w:rsidTr="00BC663A">
        <w:tc>
          <w:tcPr>
            <w:tcW w:w="344" w:type="pct"/>
            <w:shd w:val="clear" w:color="auto" w:fill="auto"/>
          </w:tcPr>
          <w:p w14:paraId="64A68977" w14:textId="203DEA45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3F488F9" w14:textId="77777777" w:rsidR="003471E9" w:rsidRPr="00095A2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72" w:type="pct"/>
            <w:shd w:val="clear" w:color="auto" w:fill="auto"/>
          </w:tcPr>
          <w:p w14:paraId="3737A421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797" w:type="pct"/>
          </w:tcPr>
          <w:p w14:paraId="6CA06080" w14:textId="77777777" w:rsidR="003471E9" w:rsidRPr="000848AD" w:rsidRDefault="003471E9" w:rsidP="00BC663A">
            <w:r w:rsidRPr="000848AD"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5FA2F886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1602" w:type="pct"/>
          </w:tcPr>
          <w:p w14:paraId="0A25076C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99A6C70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73636275" w14:textId="77777777" w:rsidTr="00BC663A">
        <w:tc>
          <w:tcPr>
            <w:tcW w:w="344" w:type="pct"/>
            <w:shd w:val="clear" w:color="auto" w:fill="auto"/>
          </w:tcPr>
          <w:p w14:paraId="393106A2" w14:textId="46317CD7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8D83CB6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商家</w:t>
            </w:r>
            <w:r w:rsidRPr="00095A29">
              <w:rPr>
                <w:rFonts w:hint="eastAsia"/>
              </w:rPr>
              <w:t>编号</w:t>
            </w:r>
          </w:p>
        </w:tc>
        <w:tc>
          <w:tcPr>
            <w:tcW w:w="672" w:type="pct"/>
            <w:shd w:val="clear" w:color="auto" w:fill="auto"/>
          </w:tcPr>
          <w:p w14:paraId="0A9DCD04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</w:t>
            </w:r>
            <w:r>
              <w:rPr>
                <w:rFonts w:hint="eastAsia"/>
              </w:rPr>
              <w:t>seller</w:t>
            </w:r>
            <w:proofErr w:type="spellEnd"/>
          </w:p>
        </w:tc>
        <w:tc>
          <w:tcPr>
            <w:tcW w:w="797" w:type="pct"/>
          </w:tcPr>
          <w:p w14:paraId="62CEBD16" w14:textId="77777777" w:rsidR="003471E9" w:rsidRPr="000848AD" w:rsidRDefault="003471E9" w:rsidP="00BC663A">
            <w:r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3038DC65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</w:t>
            </w:r>
            <w:r>
              <w:rPr>
                <w:rFonts w:hint="eastAsia"/>
              </w:rPr>
              <w:t>seller</w:t>
            </w:r>
            <w:proofErr w:type="spellEnd"/>
          </w:p>
        </w:tc>
        <w:tc>
          <w:tcPr>
            <w:tcW w:w="1602" w:type="pct"/>
          </w:tcPr>
          <w:p w14:paraId="106BDBA5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4D61153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78DEF58F" w14:textId="77777777" w:rsidTr="00BC663A">
        <w:tc>
          <w:tcPr>
            <w:tcW w:w="344" w:type="pct"/>
            <w:shd w:val="clear" w:color="auto" w:fill="auto"/>
          </w:tcPr>
          <w:p w14:paraId="46C52361" w14:textId="0B859307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3EB2A44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商家名称</w:t>
            </w:r>
          </w:p>
        </w:tc>
        <w:tc>
          <w:tcPr>
            <w:tcW w:w="672" w:type="pct"/>
            <w:shd w:val="clear" w:color="auto" w:fill="auto"/>
          </w:tcPr>
          <w:p w14:paraId="3FC12701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>
              <w:rPr>
                <w:rFonts w:hint="eastAsia"/>
              </w:rPr>
              <w:t>seller</w:t>
            </w:r>
            <w:proofErr w:type="spellEnd"/>
          </w:p>
        </w:tc>
        <w:tc>
          <w:tcPr>
            <w:tcW w:w="797" w:type="pct"/>
          </w:tcPr>
          <w:p w14:paraId="700222F5" w14:textId="77777777" w:rsidR="003471E9" w:rsidRDefault="003471E9" w:rsidP="00BC663A">
            <w:r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1D0409CA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</w:t>
            </w:r>
            <w:r>
              <w:rPr>
                <w:rFonts w:hint="eastAsia"/>
              </w:rPr>
              <w:t>seller</w:t>
            </w:r>
            <w:proofErr w:type="spellEnd"/>
          </w:p>
        </w:tc>
        <w:tc>
          <w:tcPr>
            <w:tcW w:w="1602" w:type="pct"/>
          </w:tcPr>
          <w:p w14:paraId="3EF85CBB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book_mes.id_seller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seller.</w:t>
            </w:r>
            <w:r w:rsidRPr="00095A29">
              <w:rPr>
                <w:rFonts w:hint="eastAsia"/>
              </w:rPr>
              <w:t>id_</w:t>
            </w:r>
            <w:r>
              <w:rPr>
                <w:rFonts w:hint="eastAsia"/>
              </w:rPr>
              <w:t>seller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590A3D4F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1C7F6470" w14:textId="77777777" w:rsidR="003471E9" w:rsidRDefault="003471E9" w:rsidP="003471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0CCE893E" w14:textId="77777777" w:rsidTr="00BC663A">
        <w:tc>
          <w:tcPr>
            <w:tcW w:w="5000" w:type="pct"/>
            <w:shd w:val="clear" w:color="auto" w:fill="auto"/>
          </w:tcPr>
          <w:p w14:paraId="5E3CEF55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创建视图：图书信息</w:t>
            </w:r>
          </w:p>
          <w:p w14:paraId="62B67721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create view </w:t>
            </w:r>
            <w:proofErr w:type="spellStart"/>
            <w:r>
              <w:t>book_</w:t>
            </w:r>
            <w:proofErr w:type="gramStart"/>
            <w:r>
              <w:t>mes</w:t>
            </w:r>
            <w:proofErr w:type="spellEnd"/>
            <w:r>
              <w:t>(</w:t>
            </w:r>
            <w:proofErr w:type="spellStart"/>
            <w:proofErr w:type="gramEnd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>)</w:t>
            </w:r>
          </w:p>
          <w:p w14:paraId="0D05125F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  <w:t>as</w:t>
            </w:r>
          </w:p>
          <w:p w14:paraId="169E70C6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r>
              <w:t>a.name_book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a.price</w:t>
            </w:r>
            <w:proofErr w:type="gramEnd"/>
            <w:r>
              <w:t>_book</w:t>
            </w:r>
            <w:proofErr w:type="spellEnd"/>
            <w:r>
              <w:t xml:space="preserve">, </w:t>
            </w:r>
            <w:proofErr w:type="spellStart"/>
            <w:r>
              <w:t>a.sum_book</w:t>
            </w:r>
            <w:proofErr w:type="spellEnd"/>
            <w:r>
              <w:t xml:space="preserve">, </w:t>
            </w:r>
            <w:proofErr w:type="spellStart"/>
            <w:r>
              <w:t>b.id_seller</w:t>
            </w:r>
            <w:proofErr w:type="spellEnd"/>
            <w:r>
              <w:t xml:space="preserve">, </w:t>
            </w:r>
            <w:proofErr w:type="spellStart"/>
            <w:r>
              <w:t>b.name_seller</w:t>
            </w:r>
            <w:proofErr w:type="spellEnd"/>
          </w:p>
          <w:p w14:paraId="5759207D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book a, seller b</w:t>
            </w:r>
          </w:p>
          <w:p w14:paraId="11403CF8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r>
              <w:t>book_mes.id_seller</w:t>
            </w:r>
            <w:proofErr w:type="spellEnd"/>
            <w:r>
              <w:t>=</w:t>
            </w:r>
            <w:proofErr w:type="spellStart"/>
            <w:r>
              <w:t>b.id_seller</w:t>
            </w:r>
            <w:proofErr w:type="spellEnd"/>
          </w:p>
          <w:p w14:paraId="686FBC99" w14:textId="77777777" w:rsidR="003471E9" w:rsidRDefault="003471E9" w:rsidP="00BC663A">
            <w:pPr>
              <w:pStyle w:val="a7"/>
              <w:ind w:firstLineChars="0" w:firstLine="0"/>
            </w:pPr>
            <w:r>
              <w:t>;</w:t>
            </w:r>
          </w:p>
          <w:p w14:paraId="21A336D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view u_2_1_2_3.book_mes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';</w:t>
            </w:r>
          </w:p>
          <w:p w14:paraId="0D7C8AB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u_2_1_2_3.book_mes.id_book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7DE32EF3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u_2_1_2_3.book_mes.name_book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0F8D2C9F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u_2_1_2_3.book_mes.price_book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35F58B7B" w14:textId="77777777" w:rsidR="003471E9" w:rsidRDefault="003471E9" w:rsidP="00BC663A">
            <w:pPr>
              <w:pStyle w:val="a7"/>
              <w:ind w:firstLineChars="0" w:firstLine="0"/>
            </w:pPr>
            <w:r>
              <w:t>comment on column u_2_1_2_3.book_m</w:t>
            </w:r>
            <w:r>
              <w:rPr>
                <w:rFonts w:hint="eastAsia"/>
              </w:rPr>
              <w:t>es.sum_book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27F4BE9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u_2_1_2_3.book_mes.id_seller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734120B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u_2_1_2_3.book_mes.name_seller is 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';</w:t>
            </w:r>
          </w:p>
          <w:p w14:paraId="2491EA19" w14:textId="77777777" w:rsidR="003471E9" w:rsidRPr="00E6459F" w:rsidRDefault="003471E9" w:rsidP="00BC663A">
            <w:pPr>
              <w:pStyle w:val="a7"/>
              <w:ind w:firstLineChars="0" w:firstLine="0"/>
            </w:pPr>
          </w:p>
        </w:tc>
      </w:tr>
    </w:tbl>
    <w:p w14:paraId="6A73BFED" w14:textId="77777777" w:rsidR="003471E9" w:rsidRDefault="003471E9" w:rsidP="003471E9"/>
    <w:p w14:paraId="7596CDF9" w14:textId="77777777" w:rsidR="003471E9" w:rsidRDefault="003471E9" w:rsidP="003471E9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选购信息</w:t>
      </w:r>
    </w:p>
    <w:p w14:paraId="3568B25C" w14:textId="437D40C8" w:rsidR="003471E9" w:rsidRPr="00FB1786" w:rsidRDefault="003471E9" w:rsidP="003471E9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order_mes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3471E9" w14:paraId="6F9EDBF3" w14:textId="77777777" w:rsidTr="00BC663A">
        <w:tc>
          <w:tcPr>
            <w:tcW w:w="344" w:type="pct"/>
            <w:shd w:val="clear" w:color="auto" w:fill="D9D9D9"/>
          </w:tcPr>
          <w:p w14:paraId="0C8F324A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6C890391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5F5AC4D7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383E4CFD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491C5A6E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5FC6039A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4A851C63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3B0CECDA" w14:textId="77777777" w:rsidTr="00BC663A">
        <w:tc>
          <w:tcPr>
            <w:tcW w:w="344" w:type="pct"/>
            <w:shd w:val="clear" w:color="auto" w:fill="auto"/>
          </w:tcPr>
          <w:p w14:paraId="3C68FF40" w14:textId="39B4DEB8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3150B66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672" w:type="pct"/>
            <w:shd w:val="clear" w:color="auto" w:fill="auto"/>
          </w:tcPr>
          <w:p w14:paraId="79631707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797" w:type="pct"/>
          </w:tcPr>
          <w:p w14:paraId="6977529D" w14:textId="77777777" w:rsidR="003471E9" w:rsidRDefault="003471E9" w:rsidP="00BC663A">
            <w:pPr>
              <w:pStyle w:val="a7"/>
              <w:ind w:firstLineChars="0" w:firstLine="0"/>
            </w:pPr>
            <w:r w:rsidRPr="0008345B">
              <w:t>order</w:t>
            </w:r>
          </w:p>
        </w:tc>
        <w:tc>
          <w:tcPr>
            <w:tcW w:w="672" w:type="pct"/>
          </w:tcPr>
          <w:p w14:paraId="21A9409B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1602" w:type="pct"/>
          </w:tcPr>
          <w:p w14:paraId="75203F8A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1328B0A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0F665C45" w14:textId="77777777" w:rsidTr="00BC663A">
        <w:tc>
          <w:tcPr>
            <w:tcW w:w="344" w:type="pct"/>
            <w:shd w:val="clear" w:color="auto" w:fill="auto"/>
          </w:tcPr>
          <w:p w14:paraId="79E74886" w14:textId="31C33F37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8D63B02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商家编号</w:t>
            </w:r>
          </w:p>
        </w:tc>
        <w:tc>
          <w:tcPr>
            <w:tcW w:w="672" w:type="pct"/>
            <w:shd w:val="clear" w:color="auto" w:fill="auto"/>
          </w:tcPr>
          <w:p w14:paraId="0DA29F29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797" w:type="pct"/>
          </w:tcPr>
          <w:p w14:paraId="32C09CCC" w14:textId="77777777" w:rsidR="003471E9" w:rsidRDefault="003471E9" w:rsidP="00BC663A">
            <w:r w:rsidRPr="0008345B">
              <w:t>order</w:t>
            </w:r>
          </w:p>
        </w:tc>
        <w:tc>
          <w:tcPr>
            <w:tcW w:w="672" w:type="pct"/>
          </w:tcPr>
          <w:p w14:paraId="224BFABA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1602" w:type="pct"/>
          </w:tcPr>
          <w:p w14:paraId="57DE8963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F497050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5EC56124" w14:textId="77777777" w:rsidTr="00BC663A">
        <w:tc>
          <w:tcPr>
            <w:tcW w:w="344" w:type="pct"/>
            <w:shd w:val="clear" w:color="auto" w:fill="auto"/>
          </w:tcPr>
          <w:p w14:paraId="64EE872D" w14:textId="6937B33F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DC4A776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图书编号</w:t>
            </w:r>
          </w:p>
        </w:tc>
        <w:tc>
          <w:tcPr>
            <w:tcW w:w="672" w:type="pct"/>
            <w:shd w:val="clear" w:color="auto" w:fill="auto"/>
          </w:tcPr>
          <w:p w14:paraId="6C5912BC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797" w:type="pct"/>
          </w:tcPr>
          <w:p w14:paraId="3030B155" w14:textId="77777777" w:rsidR="003471E9" w:rsidRPr="0008345B" w:rsidRDefault="003471E9" w:rsidP="00BC663A">
            <w:r w:rsidRPr="0008345B">
              <w:t>order</w:t>
            </w:r>
          </w:p>
        </w:tc>
        <w:tc>
          <w:tcPr>
            <w:tcW w:w="672" w:type="pct"/>
          </w:tcPr>
          <w:p w14:paraId="570FC73E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602" w:type="pct"/>
          </w:tcPr>
          <w:p w14:paraId="135B8CAA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A3001E4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117E3076" w14:textId="77777777" w:rsidTr="00BC663A">
        <w:tc>
          <w:tcPr>
            <w:tcW w:w="344" w:type="pct"/>
            <w:shd w:val="clear" w:color="auto" w:fill="auto"/>
          </w:tcPr>
          <w:p w14:paraId="552C8FB2" w14:textId="411B8251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99195E7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672" w:type="pct"/>
            <w:shd w:val="clear" w:color="auto" w:fill="auto"/>
          </w:tcPr>
          <w:p w14:paraId="51308A85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797" w:type="pct"/>
          </w:tcPr>
          <w:p w14:paraId="4E3EF4B8" w14:textId="77777777" w:rsidR="003471E9" w:rsidRPr="0008345B" w:rsidRDefault="003471E9" w:rsidP="00BC663A">
            <w:r w:rsidRPr="0008345B">
              <w:t>order</w:t>
            </w:r>
          </w:p>
        </w:tc>
        <w:tc>
          <w:tcPr>
            <w:tcW w:w="672" w:type="pct"/>
          </w:tcPr>
          <w:p w14:paraId="603F1FF7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1602" w:type="pct"/>
          </w:tcPr>
          <w:p w14:paraId="70BA40DC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4573AF9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1264FC2B" w14:textId="77777777" w:rsidTr="00BC663A">
        <w:tc>
          <w:tcPr>
            <w:tcW w:w="344" w:type="pct"/>
            <w:shd w:val="clear" w:color="auto" w:fill="auto"/>
          </w:tcPr>
          <w:p w14:paraId="3115D5B7" w14:textId="0D4CB3FD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DB4A5D3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选购数量</w:t>
            </w:r>
          </w:p>
        </w:tc>
        <w:tc>
          <w:tcPr>
            <w:tcW w:w="672" w:type="pct"/>
            <w:shd w:val="clear" w:color="auto" w:fill="auto"/>
          </w:tcPr>
          <w:p w14:paraId="064A490D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797" w:type="pct"/>
          </w:tcPr>
          <w:p w14:paraId="6AE13071" w14:textId="77777777" w:rsidR="003471E9" w:rsidRPr="0008345B" w:rsidRDefault="003471E9" w:rsidP="00BC663A">
            <w:r w:rsidRPr="0008345B">
              <w:t>order</w:t>
            </w:r>
          </w:p>
        </w:tc>
        <w:tc>
          <w:tcPr>
            <w:tcW w:w="672" w:type="pct"/>
          </w:tcPr>
          <w:p w14:paraId="5C0C4C25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1602" w:type="pct"/>
          </w:tcPr>
          <w:p w14:paraId="5ED21343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C39D9CA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12E37AB7" w14:textId="77777777" w:rsidTr="00BC663A">
        <w:tc>
          <w:tcPr>
            <w:tcW w:w="344" w:type="pct"/>
            <w:shd w:val="clear" w:color="auto" w:fill="auto"/>
          </w:tcPr>
          <w:p w14:paraId="472AB2AC" w14:textId="065B3473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C153B0A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选购时间</w:t>
            </w:r>
          </w:p>
        </w:tc>
        <w:tc>
          <w:tcPr>
            <w:tcW w:w="672" w:type="pct"/>
            <w:shd w:val="clear" w:color="auto" w:fill="auto"/>
          </w:tcPr>
          <w:p w14:paraId="6586BE34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797" w:type="pct"/>
          </w:tcPr>
          <w:p w14:paraId="7D3BCD58" w14:textId="77777777" w:rsidR="003471E9" w:rsidRPr="0008345B" w:rsidRDefault="003471E9" w:rsidP="00BC663A">
            <w:r w:rsidRPr="0008345B">
              <w:t>order</w:t>
            </w:r>
          </w:p>
        </w:tc>
        <w:tc>
          <w:tcPr>
            <w:tcW w:w="672" w:type="pct"/>
          </w:tcPr>
          <w:p w14:paraId="7A419DDB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1602" w:type="pct"/>
          </w:tcPr>
          <w:p w14:paraId="4251C22F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5936701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75B6E05A" w14:textId="77777777" w:rsidTr="00BC663A">
        <w:tc>
          <w:tcPr>
            <w:tcW w:w="344" w:type="pct"/>
            <w:shd w:val="clear" w:color="auto" w:fill="auto"/>
          </w:tcPr>
          <w:p w14:paraId="3BE780CB" w14:textId="1114B645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B44BC12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选购金额</w:t>
            </w:r>
          </w:p>
        </w:tc>
        <w:tc>
          <w:tcPr>
            <w:tcW w:w="672" w:type="pct"/>
            <w:shd w:val="clear" w:color="auto" w:fill="auto"/>
          </w:tcPr>
          <w:p w14:paraId="56EFCD96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797" w:type="pct"/>
          </w:tcPr>
          <w:p w14:paraId="48AEE588" w14:textId="77777777" w:rsidR="003471E9" w:rsidRPr="0008345B" w:rsidRDefault="003471E9" w:rsidP="00BC663A">
            <w:r w:rsidRPr="0008345B">
              <w:t>order</w:t>
            </w:r>
          </w:p>
        </w:tc>
        <w:tc>
          <w:tcPr>
            <w:tcW w:w="672" w:type="pct"/>
          </w:tcPr>
          <w:p w14:paraId="78A87DC6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1602" w:type="pct"/>
          </w:tcPr>
          <w:p w14:paraId="72EE204B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459D7C1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21C0F253" w14:textId="77777777" w:rsidTr="00BC663A">
        <w:tc>
          <w:tcPr>
            <w:tcW w:w="344" w:type="pct"/>
            <w:shd w:val="clear" w:color="auto" w:fill="auto"/>
          </w:tcPr>
          <w:p w14:paraId="03C9C35A" w14:textId="6B643B79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E580179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是否发货</w:t>
            </w:r>
          </w:p>
        </w:tc>
        <w:tc>
          <w:tcPr>
            <w:tcW w:w="672" w:type="pct"/>
            <w:shd w:val="clear" w:color="auto" w:fill="auto"/>
          </w:tcPr>
          <w:p w14:paraId="413D7E7C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797" w:type="pct"/>
          </w:tcPr>
          <w:p w14:paraId="6F2A3AE1" w14:textId="77777777" w:rsidR="003471E9" w:rsidRPr="0008345B" w:rsidRDefault="003471E9" w:rsidP="00BC663A">
            <w:r w:rsidRPr="0008345B">
              <w:t>order</w:t>
            </w:r>
          </w:p>
        </w:tc>
        <w:tc>
          <w:tcPr>
            <w:tcW w:w="672" w:type="pct"/>
          </w:tcPr>
          <w:p w14:paraId="4221AFCA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1602" w:type="pct"/>
          </w:tcPr>
          <w:p w14:paraId="2161C182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E496BFF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0A86B2C1" w14:textId="77777777" w:rsidTr="00BC663A">
        <w:tc>
          <w:tcPr>
            <w:tcW w:w="344" w:type="pct"/>
            <w:shd w:val="clear" w:color="auto" w:fill="auto"/>
          </w:tcPr>
          <w:p w14:paraId="021D2815" w14:textId="08993AA6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3975D82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是否付款</w:t>
            </w:r>
          </w:p>
        </w:tc>
        <w:tc>
          <w:tcPr>
            <w:tcW w:w="672" w:type="pct"/>
            <w:shd w:val="clear" w:color="auto" w:fill="auto"/>
          </w:tcPr>
          <w:p w14:paraId="50EB20B1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797" w:type="pct"/>
          </w:tcPr>
          <w:p w14:paraId="6751F652" w14:textId="77777777" w:rsidR="003471E9" w:rsidRPr="0008345B" w:rsidRDefault="003471E9" w:rsidP="00BC663A">
            <w:r w:rsidRPr="0008345B">
              <w:t>order</w:t>
            </w:r>
          </w:p>
        </w:tc>
        <w:tc>
          <w:tcPr>
            <w:tcW w:w="672" w:type="pct"/>
          </w:tcPr>
          <w:p w14:paraId="4E63A7B1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1602" w:type="pct"/>
          </w:tcPr>
          <w:p w14:paraId="60250D76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88251BF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1ECC559C" w14:textId="77777777" w:rsidTr="00BC663A">
        <w:tc>
          <w:tcPr>
            <w:tcW w:w="344" w:type="pct"/>
            <w:shd w:val="clear" w:color="auto" w:fill="auto"/>
          </w:tcPr>
          <w:p w14:paraId="6C844996" w14:textId="664820CD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A07F787" w14:textId="77777777" w:rsidR="003471E9" w:rsidRPr="00095A2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买家姓名</w:t>
            </w:r>
          </w:p>
        </w:tc>
        <w:tc>
          <w:tcPr>
            <w:tcW w:w="672" w:type="pct"/>
            <w:shd w:val="clear" w:color="auto" w:fill="auto"/>
          </w:tcPr>
          <w:p w14:paraId="0EAFCF96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797" w:type="pct"/>
          </w:tcPr>
          <w:p w14:paraId="09BB634B" w14:textId="77777777" w:rsidR="003471E9" w:rsidRPr="0008345B" w:rsidRDefault="003471E9" w:rsidP="00BC663A">
            <w:r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74DCF7C1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1602" w:type="pct"/>
          </w:tcPr>
          <w:p w14:paraId="5C199A34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order.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  <w:r>
              <w:rPr>
                <w:rFonts w:hint="eastAsia"/>
              </w:rPr>
              <w:t>=buyer.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5D3D96BA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6FF8F5FB" w14:textId="77777777" w:rsidTr="00BC663A">
        <w:tc>
          <w:tcPr>
            <w:tcW w:w="344" w:type="pct"/>
            <w:shd w:val="clear" w:color="auto" w:fill="auto"/>
          </w:tcPr>
          <w:p w14:paraId="1FFCF4B3" w14:textId="28F91D3F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46444541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买家电话</w:t>
            </w:r>
          </w:p>
        </w:tc>
        <w:tc>
          <w:tcPr>
            <w:tcW w:w="672" w:type="pct"/>
            <w:shd w:val="clear" w:color="auto" w:fill="auto"/>
          </w:tcPr>
          <w:p w14:paraId="44219A5E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797" w:type="pct"/>
          </w:tcPr>
          <w:p w14:paraId="582BD420" w14:textId="77777777" w:rsidR="003471E9" w:rsidRDefault="003471E9" w:rsidP="00BC663A">
            <w:r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2475B082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1602" w:type="pct"/>
          </w:tcPr>
          <w:p w14:paraId="52013FBF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order.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  <w:r>
              <w:rPr>
                <w:rFonts w:hint="eastAsia"/>
              </w:rPr>
              <w:t>=buyer.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14F75808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5B744A9D" w14:textId="77777777" w:rsidTr="00BC663A">
        <w:tc>
          <w:tcPr>
            <w:tcW w:w="344" w:type="pct"/>
            <w:shd w:val="clear" w:color="auto" w:fill="auto"/>
          </w:tcPr>
          <w:p w14:paraId="3D019E89" w14:textId="18DC41BD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22BCD75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买家地址</w:t>
            </w:r>
          </w:p>
        </w:tc>
        <w:tc>
          <w:tcPr>
            <w:tcW w:w="672" w:type="pct"/>
            <w:shd w:val="clear" w:color="auto" w:fill="auto"/>
          </w:tcPr>
          <w:p w14:paraId="6575B341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797" w:type="pct"/>
          </w:tcPr>
          <w:p w14:paraId="6F6AB5D4" w14:textId="77777777" w:rsidR="003471E9" w:rsidRDefault="003471E9" w:rsidP="00BC663A">
            <w:r>
              <w:rPr>
                <w:rFonts w:hint="eastAsia"/>
              </w:rPr>
              <w:t>buyer</w:t>
            </w:r>
          </w:p>
        </w:tc>
        <w:tc>
          <w:tcPr>
            <w:tcW w:w="672" w:type="pct"/>
          </w:tcPr>
          <w:p w14:paraId="6BCE8877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1602" w:type="pct"/>
          </w:tcPr>
          <w:p w14:paraId="6D562035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order.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  <w:r>
              <w:rPr>
                <w:rFonts w:hint="eastAsia"/>
              </w:rPr>
              <w:t>=buyer.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1C1E8F83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6839F43D" w14:textId="77777777" w:rsidTr="00BC663A">
        <w:tc>
          <w:tcPr>
            <w:tcW w:w="344" w:type="pct"/>
            <w:shd w:val="clear" w:color="auto" w:fill="auto"/>
          </w:tcPr>
          <w:p w14:paraId="175F4174" w14:textId="7DCBE7CC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C5EBF81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商家名称</w:t>
            </w:r>
          </w:p>
        </w:tc>
        <w:tc>
          <w:tcPr>
            <w:tcW w:w="672" w:type="pct"/>
            <w:shd w:val="clear" w:color="auto" w:fill="auto"/>
          </w:tcPr>
          <w:p w14:paraId="19E592D4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797" w:type="pct"/>
          </w:tcPr>
          <w:p w14:paraId="173E9620" w14:textId="77777777" w:rsidR="003471E9" w:rsidRDefault="003471E9" w:rsidP="00BC663A">
            <w:r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57120B90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1602" w:type="pct"/>
          </w:tcPr>
          <w:p w14:paraId="6A526728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order.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  <w:r>
              <w:rPr>
                <w:rFonts w:hint="eastAsia"/>
              </w:rPr>
              <w:t>=seller.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764C4D2F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7139F143" w14:textId="77777777" w:rsidTr="00BC663A">
        <w:tc>
          <w:tcPr>
            <w:tcW w:w="344" w:type="pct"/>
            <w:shd w:val="clear" w:color="auto" w:fill="auto"/>
          </w:tcPr>
          <w:p w14:paraId="125BC538" w14:textId="49782324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5A9AEE3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39A7277C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7" w:type="pct"/>
          </w:tcPr>
          <w:p w14:paraId="5CA2A4E6" w14:textId="77777777" w:rsidR="003471E9" w:rsidRDefault="003471E9" w:rsidP="00BC663A">
            <w:r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669CF820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2EE7C508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order.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= book.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0C7EA2D8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1486D36C" w14:textId="77777777" w:rsidTr="00BC663A">
        <w:tc>
          <w:tcPr>
            <w:tcW w:w="344" w:type="pct"/>
            <w:shd w:val="clear" w:color="auto" w:fill="auto"/>
          </w:tcPr>
          <w:p w14:paraId="56E98B67" w14:textId="047F55E5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895D631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72" w:type="pct"/>
            <w:shd w:val="clear" w:color="auto" w:fill="auto"/>
          </w:tcPr>
          <w:p w14:paraId="07470599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97" w:type="pct"/>
          </w:tcPr>
          <w:p w14:paraId="4AAE725B" w14:textId="77777777" w:rsidR="003471E9" w:rsidRDefault="003471E9" w:rsidP="00BC663A">
            <w:r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2165FA9B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602" w:type="pct"/>
          </w:tcPr>
          <w:p w14:paraId="604BD536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order.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  <w:r>
              <w:rPr>
                <w:rFonts w:hint="eastAsia"/>
              </w:rPr>
              <w:t>= book.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583F6EB4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13699C85" w14:textId="77777777" w:rsidR="003471E9" w:rsidRDefault="003471E9" w:rsidP="003471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257F51D8" w14:textId="77777777" w:rsidTr="00BC663A">
        <w:tc>
          <w:tcPr>
            <w:tcW w:w="5000" w:type="pct"/>
            <w:shd w:val="clear" w:color="auto" w:fill="auto"/>
          </w:tcPr>
          <w:p w14:paraId="55A65C54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创建视图：选购信息</w:t>
            </w:r>
          </w:p>
          <w:p w14:paraId="6A30DD54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create view </w:t>
            </w:r>
            <w:proofErr w:type="spellStart"/>
            <w:r>
              <w:t>order_</w:t>
            </w:r>
            <w:proofErr w:type="gramStart"/>
            <w:r>
              <w:t>mes</w:t>
            </w:r>
            <w:proofErr w:type="spellEnd"/>
            <w:r>
              <w:t>(</w:t>
            </w:r>
            <w:proofErr w:type="spellStart"/>
            <w:proofErr w:type="gramEnd"/>
            <w:r>
              <w:t>id_order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time_order</w:t>
            </w:r>
            <w:proofErr w:type="spellEnd"/>
            <w:r>
              <w:t xml:space="preserve">, </w:t>
            </w:r>
            <w:proofErr w:type="spellStart"/>
            <w:r>
              <w:t>price_order</w:t>
            </w:r>
            <w:proofErr w:type="spellEnd"/>
            <w:r>
              <w:t xml:space="preserve">, </w:t>
            </w:r>
            <w:proofErr w:type="spellStart"/>
            <w:r>
              <w:t>deliver_check</w:t>
            </w:r>
            <w:proofErr w:type="spellEnd"/>
            <w:r>
              <w:t xml:space="preserve">, </w:t>
            </w:r>
            <w:proofErr w:type="spellStart"/>
            <w:r>
              <w:t>pay_check</w:t>
            </w:r>
            <w:proofErr w:type="spellEnd"/>
            <w:r>
              <w:t xml:space="preserve">, </w:t>
            </w:r>
            <w:proofErr w:type="spellStart"/>
            <w:r>
              <w:t>name_buyer</w:t>
            </w:r>
            <w:proofErr w:type="spellEnd"/>
            <w:r>
              <w:t xml:space="preserve">, </w:t>
            </w:r>
            <w:proofErr w:type="spellStart"/>
            <w:r>
              <w:t>call_buyer</w:t>
            </w:r>
            <w:proofErr w:type="spellEnd"/>
            <w:r>
              <w:t xml:space="preserve">, </w:t>
            </w:r>
            <w:proofErr w:type="spellStart"/>
            <w:r>
              <w:t>adress_buyer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>)</w:t>
            </w:r>
          </w:p>
          <w:p w14:paraId="6FA7BF0C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  <w:t>as</w:t>
            </w:r>
          </w:p>
          <w:p w14:paraId="11591FE8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a.id_order</w:t>
            </w:r>
            <w:proofErr w:type="spellEnd"/>
            <w:r>
              <w:t xml:space="preserve">,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a.sum_book</w:t>
            </w:r>
            <w:proofErr w:type="spellEnd"/>
            <w:r>
              <w:t xml:space="preserve">, </w:t>
            </w:r>
            <w:proofErr w:type="spellStart"/>
            <w:r>
              <w:t>a.time_order</w:t>
            </w:r>
            <w:proofErr w:type="spellEnd"/>
            <w:r>
              <w:t xml:space="preserve">, </w:t>
            </w:r>
            <w:proofErr w:type="spellStart"/>
            <w:r>
              <w:t>a.price_order</w:t>
            </w:r>
            <w:proofErr w:type="spellEnd"/>
            <w:r>
              <w:t xml:space="preserve">, </w:t>
            </w:r>
            <w:proofErr w:type="spellStart"/>
            <w:r>
              <w:t>a.deliver_check</w:t>
            </w:r>
            <w:proofErr w:type="spellEnd"/>
            <w:r>
              <w:t xml:space="preserve">, </w:t>
            </w:r>
            <w:proofErr w:type="spellStart"/>
            <w:r>
              <w:t>a.pay_check</w:t>
            </w:r>
            <w:proofErr w:type="spellEnd"/>
            <w:r>
              <w:t xml:space="preserve">, </w:t>
            </w:r>
            <w:proofErr w:type="spellStart"/>
            <w:r>
              <w:t>b.name_buyer</w:t>
            </w:r>
            <w:proofErr w:type="spellEnd"/>
            <w:r>
              <w:t xml:space="preserve">, </w:t>
            </w:r>
            <w:proofErr w:type="spellStart"/>
            <w:r>
              <w:t>b.call_buyer</w:t>
            </w:r>
            <w:proofErr w:type="spellEnd"/>
            <w:r>
              <w:t xml:space="preserve">, </w:t>
            </w:r>
            <w:proofErr w:type="spellStart"/>
            <w:r>
              <w:t>b.adress_buyer</w:t>
            </w:r>
            <w:proofErr w:type="spellEnd"/>
            <w:r>
              <w:t xml:space="preserve">, </w:t>
            </w:r>
            <w:proofErr w:type="spellStart"/>
            <w:r>
              <w:t>c.name_seller</w:t>
            </w:r>
            <w:proofErr w:type="spellEnd"/>
            <w:r>
              <w:t xml:space="preserve">, </w:t>
            </w:r>
            <w:proofErr w:type="spellStart"/>
            <w:r>
              <w:t>d.name_book</w:t>
            </w:r>
            <w:proofErr w:type="spellEnd"/>
            <w:r>
              <w:t xml:space="preserve">, </w:t>
            </w:r>
            <w:proofErr w:type="spellStart"/>
            <w:r>
              <w:t>d.price_book</w:t>
            </w:r>
            <w:proofErr w:type="spellEnd"/>
          </w:p>
          <w:p w14:paraId="2329B42A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order a, buyer b, seller c, book d</w:t>
            </w:r>
          </w:p>
          <w:p w14:paraId="11F18188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a. </w:t>
            </w:r>
            <w:proofErr w:type="spellStart"/>
            <w:r>
              <w:t>id_buyer</w:t>
            </w:r>
            <w:proofErr w:type="spellEnd"/>
            <w:r>
              <w:t xml:space="preserve">=b. </w:t>
            </w:r>
            <w:proofErr w:type="spellStart"/>
            <w:r>
              <w:t>id_buyer</w:t>
            </w:r>
            <w:proofErr w:type="spellEnd"/>
            <w:r>
              <w:t xml:space="preserve"> and a. </w:t>
            </w:r>
            <w:proofErr w:type="spellStart"/>
            <w:r>
              <w:t>id_buyer</w:t>
            </w:r>
            <w:proofErr w:type="spellEnd"/>
            <w:r>
              <w:t xml:space="preserve">=b. </w:t>
            </w:r>
            <w:proofErr w:type="spellStart"/>
            <w:r>
              <w:t>id_buyer</w:t>
            </w:r>
            <w:proofErr w:type="spellEnd"/>
            <w:r>
              <w:t xml:space="preserve"> and a. </w:t>
            </w:r>
            <w:proofErr w:type="spellStart"/>
            <w:r>
              <w:t>id_buyer</w:t>
            </w:r>
            <w:proofErr w:type="spellEnd"/>
            <w:r>
              <w:t xml:space="preserve">=b. </w:t>
            </w:r>
            <w:proofErr w:type="spellStart"/>
            <w:r>
              <w:t>id_buyer</w:t>
            </w:r>
            <w:proofErr w:type="spellEnd"/>
            <w:r>
              <w:t xml:space="preserve"> and a. </w:t>
            </w:r>
            <w:proofErr w:type="spellStart"/>
            <w:r>
              <w:t>id_seller</w:t>
            </w:r>
            <w:proofErr w:type="spellEnd"/>
            <w:r>
              <w:t xml:space="preserve">=c. </w:t>
            </w:r>
            <w:proofErr w:type="spellStart"/>
            <w:r>
              <w:t>id_seller</w:t>
            </w:r>
            <w:proofErr w:type="spellEnd"/>
            <w:r>
              <w:t xml:space="preserve"> and a. </w:t>
            </w:r>
            <w:proofErr w:type="spellStart"/>
            <w:r>
              <w:t>id_book</w:t>
            </w:r>
            <w:proofErr w:type="spellEnd"/>
            <w:r>
              <w:t xml:space="preserve">= d. </w:t>
            </w:r>
            <w:proofErr w:type="spellStart"/>
            <w:r>
              <w:t>id_book</w:t>
            </w:r>
            <w:proofErr w:type="spellEnd"/>
            <w:r>
              <w:t xml:space="preserve"> and a. </w:t>
            </w:r>
            <w:proofErr w:type="spellStart"/>
            <w:r>
              <w:t>id_book</w:t>
            </w:r>
            <w:proofErr w:type="spellEnd"/>
            <w:r>
              <w:t xml:space="preserve">= d. </w:t>
            </w:r>
            <w:proofErr w:type="spellStart"/>
            <w:r>
              <w:t>id_book</w:t>
            </w:r>
            <w:proofErr w:type="spellEnd"/>
          </w:p>
          <w:p w14:paraId="790302D0" w14:textId="77777777" w:rsidR="003471E9" w:rsidRDefault="003471E9" w:rsidP="00BC663A">
            <w:pPr>
              <w:pStyle w:val="a7"/>
              <w:ind w:firstLineChars="0" w:firstLine="0"/>
            </w:pPr>
            <w:r>
              <w:t>;</w:t>
            </w:r>
          </w:p>
          <w:p w14:paraId="038FDF8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view u_2_1_2_3.order_mes is '</w:t>
            </w:r>
            <w:r>
              <w:rPr>
                <w:rFonts w:hint="eastAsia"/>
              </w:rPr>
              <w:t>选购信息</w:t>
            </w:r>
            <w:r>
              <w:rPr>
                <w:rFonts w:hint="eastAsia"/>
              </w:rPr>
              <w:t>';</w:t>
            </w:r>
          </w:p>
          <w:p w14:paraId="417FCC9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u_2_1_2_3.order_mes.id_order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5ED952D6" w14:textId="77777777" w:rsidR="003471E9" w:rsidRDefault="003471E9" w:rsidP="00BC663A">
            <w:pPr>
              <w:pStyle w:val="a7"/>
              <w:ind w:firstLineChars="0" w:firstLine="0"/>
            </w:pPr>
            <w:r>
              <w:t>comment on col</w:t>
            </w:r>
            <w:r>
              <w:rPr>
                <w:rFonts w:hint="eastAsia"/>
              </w:rPr>
              <w:t>umn u_2_1_2_3.order_mes.id_seller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524BD799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u_2_1_2_3.order_mes.id_book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429AEC16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u_2_1_2_3.order_mes.id_buyer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4C5FEA39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u_2_1_2_3.order_mes.sum_book is '</w:t>
            </w:r>
            <w:r>
              <w:rPr>
                <w:rFonts w:hint="eastAsia"/>
              </w:rPr>
              <w:t>选购数量</w:t>
            </w:r>
            <w:r>
              <w:rPr>
                <w:rFonts w:hint="eastAsia"/>
              </w:rPr>
              <w:t>';</w:t>
            </w:r>
          </w:p>
          <w:p w14:paraId="16A96B92" w14:textId="77777777" w:rsidR="003471E9" w:rsidRDefault="003471E9" w:rsidP="00BC663A">
            <w:pPr>
              <w:pStyle w:val="a7"/>
              <w:ind w:firstLineChars="0" w:firstLine="0"/>
            </w:pPr>
            <w:r>
              <w:t>comment on column u_2_1_2_3.order_mes</w:t>
            </w:r>
            <w:r>
              <w:rPr>
                <w:rFonts w:hint="eastAsia"/>
              </w:rPr>
              <w:t>.time_order is '</w:t>
            </w:r>
            <w:r>
              <w:rPr>
                <w:rFonts w:hint="eastAsia"/>
              </w:rPr>
              <w:t>选购时间</w:t>
            </w:r>
            <w:r>
              <w:rPr>
                <w:rFonts w:hint="eastAsia"/>
              </w:rPr>
              <w:t>';</w:t>
            </w:r>
          </w:p>
          <w:p w14:paraId="7C9071D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u_2_1_2_3.order_mes.price_order is '</w:t>
            </w:r>
            <w:r>
              <w:rPr>
                <w:rFonts w:hint="eastAsia"/>
              </w:rPr>
              <w:t>选购金额</w:t>
            </w:r>
            <w:r>
              <w:rPr>
                <w:rFonts w:hint="eastAsia"/>
              </w:rPr>
              <w:t>';</w:t>
            </w:r>
          </w:p>
          <w:p w14:paraId="4C6D2378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u_2_1_2_3.order_mes.deliver_check is '</w:t>
            </w:r>
            <w:r>
              <w:rPr>
                <w:rFonts w:hint="eastAsia"/>
              </w:rPr>
              <w:t>是否发货</w:t>
            </w:r>
            <w:r>
              <w:rPr>
                <w:rFonts w:hint="eastAsia"/>
              </w:rPr>
              <w:t>';</w:t>
            </w:r>
          </w:p>
          <w:p w14:paraId="11F699E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u_2_1_2_3.order_mes.pay_check is '</w:t>
            </w:r>
            <w:r>
              <w:rPr>
                <w:rFonts w:hint="eastAsia"/>
              </w:rPr>
              <w:t>是否付款</w:t>
            </w:r>
            <w:r>
              <w:rPr>
                <w:rFonts w:hint="eastAsia"/>
              </w:rPr>
              <w:t>';</w:t>
            </w:r>
          </w:p>
          <w:p w14:paraId="3C7BB8B8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comment on column u_2_1_2_3.order_mes.name_buyer </w:t>
            </w:r>
            <w:r>
              <w:rPr>
                <w:rFonts w:hint="eastAsia"/>
              </w:rPr>
              <w:t>is '</w:t>
            </w:r>
            <w:r>
              <w:rPr>
                <w:rFonts w:hint="eastAsia"/>
              </w:rPr>
              <w:t>买家姓名</w:t>
            </w:r>
            <w:r>
              <w:rPr>
                <w:rFonts w:hint="eastAsia"/>
              </w:rPr>
              <w:t>';</w:t>
            </w:r>
          </w:p>
          <w:p w14:paraId="716A3758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column u_2_1_2_3.order_mes.call_buyer is '</w:t>
            </w:r>
            <w:r>
              <w:rPr>
                <w:rFonts w:hint="eastAsia"/>
              </w:rPr>
              <w:t>买家电话</w:t>
            </w:r>
            <w:r>
              <w:rPr>
                <w:rFonts w:hint="eastAsia"/>
              </w:rPr>
              <w:t>';</w:t>
            </w:r>
          </w:p>
          <w:p w14:paraId="12DA1645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u_2_1_2_3.order_mes.adress_buyer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53950CB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u_2_1_2_3.order_mes.name_seller is 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';</w:t>
            </w:r>
          </w:p>
          <w:p w14:paraId="181686EE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u_2_1_2_3.order_mes.name_book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33430AE4" w14:textId="77777777" w:rsidR="003471E9" w:rsidRDefault="003471E9" w:rsidP="00BC663A">
            <w:pPr>
              <w:pStyle w:val="a7"/>
              <w:ind w:firstLineChars="0" w:firstLine="0"/>
            </w:pPr>
            <w:r>
              <w:t>com</w:t>
            </w:r>
            <w:r>
              <w:rPr>
                <w:rFonts w:hint="eastAsia"/>
              </w:rPr>
              <w:t>ment on column u_2_1_2_3.order_mes.price_book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2E0589AC" w14:textId="77777777" w:rsidR="003471E9" w:rsidRPr="00E6459F" w:rsidRDefault="003471E9" w:rsidP="00BC663A">
            <w:pPr>
              <w:pStyle w:val="a7"/>
              <w:ind w:firstLineChars="0" w:firstLine="0"/>
            </w:pPr>
          </w:p>
        </w:tc>
      </w:tr>
    </w:tbl>
    <w:p w14:paraId="0D12D679" w14:textId="77777777" w:rsidR="003471E9" w:rsidRPr="000619C9" w:rsidRDefault="003471E9" w:rsidP="003471E9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上架信息</w:t>
      </w:r>
    </w:p>
    <w:p w14:paraId="26BA9981" w14:textId="40A28279" w:rsidR="003471E9" w:rsidRPr="00FB1786" w:rsidRDefault="003471E9" w:rsidP="003471E9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7.2.4.1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putaway_mes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3471E9" w14:paraId="0C0944C0" w14:textId="77777777" w:rsidTr="00BC663A">
        <w:tc>
          <w:tcPr>
            <w:tcW w:w="344" w:type="pct"/>
            <w:shd w:val="clear" w:color="auto" w:fill="D9D9D9"/>
          </w:tcPr>
          <w:p w14:paraId="5F9FB085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0C43C32C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1EA33532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763C7A34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09292231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0A116AAD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59361D27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6A814266" w14:textId="77777777" w:rsidTr="00BC663A">
        <w:tc>
          <w:tcPr>
            <w:tcW w:w="344" w:type="pct"/>
            <w:shd w:val="clear" w:color="auto" w:fill="auto"/>
          </w:tcPr>
          <w:p w14:paraId="5A9F3C96" w14:textId="16153174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9E4213B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t>商家编号</w:t>
            </w:r>
          </w:p>
        </w:tc>
        <w:tc>
          <w:tcPr>
            <w:tcW w:w="672" w:type="pct"/>
            <w:shd w:val="clear" w:color="auto" w:fill="auto"/>
          </w:tcPr>
          <w:p w14:paraId="2FDBAD00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797" w:type="pct"/>
          </w:tcPr>
          <w:p w14:paraId="1988A74E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604856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672" w:type="pct"/>
          </w:tcPr>
          <w:p w14:paraId="2A8707B2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602" w:type="pct"/>
          </w:tcPr>
          <w:p w14:paraId="193EFF86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20DD7293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3F9A948C" w14:textId="77777777" w:rsidTr="00BC663A">
        <w:tc>
          <w:tcPr>
            <w:tcW w:w="344" w:type="pct"/>
            <w:shd w:val="clear" w:color="auto" w:fill="auto"/>
          </w:tcPr>
          <w:p w14:paraId="7BDD2A74" w14:textId="14412CFC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EB29774" w14:textId="77777777" w:rsidR="003471E9" w:rsidRDefault="003471E9" w:rsidP="00BC663A">
            <w:pPr>
              <w:pStyle w:val="a7"/>
              <w:ind w:firstLineChars="0" w:firstLine="0"/>
            </w:pPr>
            <w:r w:rsidRPr="00095A29">
              <w:t>图书编号</w:t>
            </w:r>
          </w:p>
        </w:tc>
        <w:tc>
          <w:tcPr>
            <w:tcW w:w="672" w:type="pct"/>
            <w:shd w:val="clear" w:color="auto" w:fill="auto"/>
          </w:tcPr>
          <w:p w14:paraId="54692BF5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797" w:type="pct"/>
          </w:tcPr>
          <w:p w14:paraId="61C848B8" w14:textId="77777777" w:rsidR="003471E9" w:rsidRDefault="003471E9" w:rsidP="00BC663A">
            <w:proofErr w:type="spellStart"/>
            <w:r w:rsidRPr="00604856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672" w:type="pct"/>
          </w:tcPr>
          <w:p w14:paraId="5B9A9834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1602" w:type="pct"/>
          </w:tcPr>
          <w:p w14:paraId="54CDE92B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A76EE22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09E8E00E" w14:textId="77777777" w:rsidTr="00BC663A">
        <w:tc>
          <w:tcPr>
            <w:tcW w:w="344" w:type="pct"/>
            <w:shd w:val="clear" w:color="auto" w:fill="auto"/>
          </w:tcPr>
          <w:p w14:paraId="2841A4FD" w14:textId="42B56F9A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7963477D" w14:textId="77777777" w:rsidR="003471E9" w:rsidRPr="00095A29" w:rsidRDefault="003471E9" w:rsidP="00BC663A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672" w:type="pct"/>
            <w:shd w:val="clear" w:color="auto" w:fill="auto"/>
          </w:tcPr>
          <w:p w14:paraId="70BA6E7C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797" w:type="pct"/>
          </w:tcPr>
          <w:p w14:paraId="3B2D706D" w14:textId="77777777" w:rsidR="003471E9" w:rsidRPr="00604856" w:rsidRDefault="003471E9" w:rsidP="00BC663A">
            <w:proofErr w:type="spellStart"/>
            <w:r w:rsidRPr="00604856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672" w:type="pct"/>
          </w:tcPr>
          <w:p w14:paraId="593ED64B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1602" w:type="pct"/>
          </w:tcPr>
          <w:p w14:paraId="5AAFED23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2A293527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3FA5D8FB" w14:textId="77777777" w:rsidTr="00BC663A">
        <w:tc>
          <w:tcPr>
            <w:tcW w:w="344" w:type="pct"/>
            <w:shd w:val="clear" w:color="auto" w:fill="auto"/>
          </w:tcPr>
          <w:p w14:paraId="45E8261E" w14:textId="5A3A09FA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760B2D1A" w14:textId="77777777" w:rsidR="003471E9" w:rsidRPr="00095A2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25CE4757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7" w:type="pct"/>
          </w:tcPr>
          <w:p w14:paraId="7593A90C" w14:textId="77777777" w:rsidR="003471E9" w:rsidRPr="00604856" w:rsidRDefault="003471E9" w:rsidP="00BC663A">
            <w:r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3CC92666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0BD2E668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putaway.id_book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book.id_book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34DDE4F8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5AF198ED" w14:textId="77777777" w:rsidTr="00BC663A">
        <w:tc>
          <w:tcPr>
            <w:tcW w:w="344" w:type="pct"/>
            <w:shd w:val="clear" w:color="auto" w:fill="auto"/>
          </w:tcPr>
          <w:p w14:paraId="5881FBAF" w14:textId="0F1BDCC5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DA15500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72" w:type="pct"/>
            <w:shd w:val="clear" w:color="auto" w:fill="auto"/>
          </w:tcPr>
          <w:p w14:paraId="01468E1C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97" w:type="pct"/>
          </w:tcPr>
          <w:p w14:paraId="0AC688FD" w14:textId="77777777" w:rsidR="003471E9" w:rsidRDefault="003471E9" w:rsidP="00BC663A">
            <w:r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7D8209F4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602" w:type="pct"/>
          </w:tcPr>
          <w:p w14:paraId="00C4DC41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putaway.id_book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book.id_book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1B425633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679F1C44" w14:textId="77777777" w:rsidTr="00BC663A">
        <w:tc>
          <w:tcPr>
            <w:tcW w:w="344" w:type="pct"/>
            <w:shd w:val="clear" w:color="auto" w:fill="auto"/>
          </w:tcPr>
          <w:p w14:paraId="01849C7F" w14:textId="0EB4762F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7746E94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72" w:type="pct"/>
            <w:shd w:val="clear" w:color="auto" w:fill="auto"/>
          </w:tcPr>
          <w:p w14:paraId="28C317AF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797" w:type="pct"/>
          </w:tcPr>
          <w:p w14:paraId="5F705370" w14:textId="77777777" w:rsidR="003471E9" w:rsidRDefault="003471E9" w:rsidP="00BC663A">
            <w:r>
              <w:rPr>
                <w:rFonts w:hint="eastAsia"/>
              </w:rPr>
              <w:t>book</w:t>
            </w:r>
          </w:p>
        </w:tc>
        <w:tc>
          <w:tcPr>
            <w:tcW w:w="672" w:type="pct"/>
          </w:tcPr>
          <w:p w14:paraId="733DD8BC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1602" w:type="pct"/>
          </w:tcPr>
          <w:p w14:paraId="26B09777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putaway.id_book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book.id_book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5FAF6ABF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123190BF" w14:textId="77777777" w:rsidTr="00BC663A">
        <w:tc>
          <w:tcPr>
            <w:tcW w:w="344" w:type="pct"/>
            <w:shd w:val="clear" w:color="auto" w:fill="auto"/>
          </w:tcPr>
          <w:p w14:paraId="5E0C58B5" w14:textId="3324689F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AB40933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商家名称</w:t>
            </w:r>
          </w:p>
        </w:tc>
        <w:tc>
          <w:tcPr>
            <w:tcW w:w="672" w:type="pct"/>
            <w:shd w:val="clear" w:color="auto" w:fill="auto"/>
          </w:tcPr>
          <w:p w14:paraId="07D19D28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797" w:type="pct"/>
          </w:tcPr>
          <w:p w14:paraId="0F86C0C8" w14:textId="77777777" w:rsidR="003471E9" w:rsidRDefault="003471E9" w:rsidP="00BC663A">
            <w:r>
              <w:rPr>
                <w:rFonts w:hint="eastAsia"/>
              </w:rPr>
              <w:t>seller</w:t>
            </w:r>
          </w:p>
        </w:tc>
        <w:tc>
          <w:tcPr>
            <w:tcW w:w="672" w:type="pct"/>
          </w:tcPr>
          <w:p w14:paraId="3F9E6371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1602" w:type="pct"/>
          </w:tcPr>
          <w:p w14:paraId="3A59B507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putaway.id_seller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seller.id_seller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1E829241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128AADA8" w14:textId="77777777" w:rsidR="003471E9" w:rsidRDefault="003471E9" w:rsidP="003471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69B9A08F" w14:textId="77777777" w:rsidTr="00BC663A">
        <w:tc>
          <w:tcPr>
            <w:tcW w:w="5000" w:type="pct"/>
            <w:shd w:val="clear" w:color="auto" w:fill="auto"/>
          </w:tcPr>
          <w:p w14:paraId="6D34B755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创建视图：上架信息</w:t>
            </w:r>
          </w:p>
          <w:p w14:paraId="1A6A25A7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create view </w:t>
            </w:r>
            <w:proofErr w:type="spellStart"/>
            <w:r>
              <w:t>putaway_</w:t>
            </w:r>
            <w:proofErr w:type="gramStart"/>
            <w:r>
              <w:t>mes</w:t>
            </w:r>
            <w:proofErr w:type="spellEnd"/>
            <w:r>
              <w:t>(</w:t>
            </w:r>
            <w:proofErr w:type="spellStart"/>
            <w:proofErr w:type="gramEnd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id_book</w:t>
            </w:r>
            <w:proofErr w:type="spellEnd"/>
            <w:r>
              <w:t xml:space="preserve">, </w:t>
            </w:r>
            <w:proofErr w:type="spellStart"/>
            <w:r>
              <w:t>time_putaway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name_seller</w:t>
            </w:r>
            <w:proofErr w:type="spellEnd"/>
            <w:r>
              <w:t>)</w:t>
            </w:r>
          </w:p>
          <w:p w14:paraId="75332F30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  <w:t>as</w:t>
            </w:r>
          </w:p>
          <w:p w14:paraId="47A63521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a.id_book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a.time</w:t>
            </w:r>
            <w:proofErr w:type="gramEnd"/>
            <w:r>
              <w:t>_putaway</w:t>
            </w:r>
            <w:proofErr w:type="spellEnd"/>
            <w:r>
              <w:t xml:space="preserve">, </w:t>
            </w:r>
            <w:proofErr w:type="spellStart"/>
            <w:r>
              <w:t>b.name_book</w:t>
            </w:r>
            <w:proofErr w:type="spellEnd"/>
            <w:r>
              <w:t xml:space="preserve">, </w:t>
            </w:r>
            <w:proofErr w:type="spellStart"/>
            <w:r>
              <w:t>b.price_book</w:t>
            </w:r>
            <w:proofErr w:type="spellEnd"/>
            <w:r>
              <w:t xml:space="preserve">, </w:t>
            </w:r>
            <w:proofErr w:type="spellStart"/>
            <w:r>
              <w:t>b.sum_book</w:t>
            </w:r>
            <w:proofErr w:type="spellEnd"/>
            <w:r>
              <w:t xml:space="preserve">, </w:t>
            </w:r>
            <w:proofErr w:type="spellStart"/>
            <w:r>
              <w:t>c.name_seller</w:t>
            </w:r>
            <w:proofErr w:type="spellEnd"/>
          </w:p>
          <w:p w14:paraId="4E511405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putaway</w:t>
            </w:r>
            <w:proofErr w:type="spellEnd"/>
            <w:r>
              <w:t xml:space="preserve"> a, book b, seller c</w:t>
            </w:r>
          </w:p>
          <w:p w14:paraId="1779E646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a.id_book</w:t>
            </w:r>
            <w:proofErr w:type="spellEnd"/>
            <w:r>
              <w:t>=</w:t>
            </w:r>
            <w:proofErr w:type="spellStart"/>
            <w:r>
              <w:t>b.id</w:t>
            </w:r>
            <w:proofErr w:type="gramEnd"/>
            <w:r>
              <w:t>_book</w:t>
            </w:r>
            <w:proofErr w:type="spellEnd"/>
            <w:r>
              <w:t xml:space="preserve"> and </w:t>
            </w:r>
            <w:proofErr w:type="spellStart"/>
            <w:r>
              <w:t>a.id_book</w:t>
            </w:r>
            <w:proofErr w:type="spellEnd"/>
            <w:r>
              <w:t>=</w:t>
            </w:r>
            <w:proofErr w:type="spellStart"/>
            <w:r>
              <w:t>b.id_book</w:t>
            </w:r>
            <w:proofErr w:type="spellEnd"/>
            <w:r>
              <w:t xml:space="preserve"> and </w:t>
            </w:r>
            <w:proofErr w:type="spellStart"/>
            <w:r>
              <w:t>a.id_book</w:t>
            </w:r>
            <w:proofErr w:type="spellEnd"/>
            <w:r>
              <w:t>=</w:t>
            </w:r>
            <w:proofErr w:type="spellStart"/>
            <w:r>
              <w:t>b.id_book</w:t>
            </w:r>
            <w:proofErr w:type="spellEnd"/>
            <w:r>
              <w:t xml:space="preserve"> and </w:t>
            </w:r>
            <w:proofErr w:type="spellStart"/>
            <w:r>
              <w:t>a.id_seller</w:t>
            </w:r>
            <w:proofErr w:type="spellEnd"/>
            <w:r>
              <w:t>=</w:t>
            </w:r>
            <w:proofErr w:type="spellStart"/>
            <w:r>
              <w:t>c.id_seller</w:t>
            </w:r>
            <w:proofErr w:type="spellEnd"/>
          </w:p>
          <w:p w14:paraId="3A83D8D5" w14:textId="77777777" w:rsidR="003471E9" w:rsidRDefault="003471E9" w:rsidP="00BC663A">
            <w:pPr>
              <w:pStyle w:val="a7"/>
              <w:ind w:firstLineChars="0" w:firstLine="0"/>
            </w:pPr>
            <w:r>
              <w:t>;</w:t>
            </w:r>
          </w:p>
          <w:p w14:paraId="6F222F34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view u_2_1_2_3.putaway_mes is '</w:t>
            </w:r>
            <w:r>
              <w:rPr>
                <w:rFonts w:hint="eastAsia"/>
              </w:rPr>
              <w:t>上架信息</w:t>
            </w:r>
            <w:r>
              <w:rPr>
                <w:rFonts w:hint="eastAsia"/>
              </w:rPr>
              <w:t>';</w:t>
            </w:r>
          </w:p>
          <w:p w14:paraId="0D79D734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u_2_1_2_3.putaway_mes.id_seller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16419C5E" w14:textId="77777777" w:rsidR="003471E9" w:rsidRDefault="003471E9" w:rsidP="00BC663A">
            <w:pPr>
              <w:pStyle w:val="a7"/>
              <w:ind w:firstLineChars="0" w:firstLine="0"/>
            </w:pPr>
            <w:r>
              <w:t>comment on column u_2_1_2_3.putaw</w:t>
            </w:r>
            <w:r>
              <w:rPr>
                <w:rFonts w:hint="eastAsia"/>
              </w:rPr>
              <w:t>ay_mes.id_book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6E1877A5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u_2_1_2_3.putaway_mes.time_putaway is '</w:t>
            </w:r>
            <w:r>
              <w:rPr>
                <w:rFonts w:hint="eastAsia"/>
              </w:rPr>
              <w:t>上架时间</w:t>
            </w:r>
            <w:r>
              <w:rPr>
                <w:rFonts w:hint="eastAsia"/>
              </w:rPr>
              <w:t>';</w:t>
            </w:r>
          </w:p>
          <w:p w14:paraId="3BB2E94E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u_2_1_2_3.putaway_mes.name_book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59AD329F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u_2_1_2_3.putaway_mes.price_book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647BDD12" w14:textId="77777777" w:rsidR="003471E9" w:rsidRDefault="003471E9" w:rsidP="00BC663A">
            <w:pPr>
              <w:pStyle w:val="a7"/>
              <w:ind w:firstLineChars="0" w:firstLine="0"/>
            </w:pPr>
            <w:r>
              <w:t>comment on column u_2_1_2_3.putaway_mes.sum</w:t>
            </w:r>
            <w:r>
              <w:rPr>
                <w:rFonts w:hint="eastAsia"/>
              </w:rPr>
              <w:t>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7EDCD72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u_2_1_2_3.putaway_mes.name_seller is '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';</w:t>
            </w:r>
          </w:p>
          <w:p w14:paraId="7937B8CE" w14:textId="77777777" w:rsidR="003471E9" w:rsidRPr="00E6459F" w:rsidRDefault="003471E9" w:rsidP="00BC663A">
            <w:pPr>
              <w:pStyle w:val="a7"/>
              <w:ind w:firstLineChars="0" w:firstLine="0"/>
            </w:pPr>
          </w:p>
        </w:tc>
      </w:tr>
    </w:tbl>
    <w:p w14:paraId="1151732E" w14:textId="77777777" w:rsidR="003471E9" w:rsidRDefault="003471E9" w:rsidP="003471E9">
      <w:pPr>
        <w:pStyle w:val="4"/>
      </w:pPr>
      <w:bookmarkStart w:id="248" w:name="_Toc24927200"/>
      <w:r>
        <w:rPr>
          <w:rFonts w:hint="eastAsia"/>
        </w:rPr>
        <w:t>单据</w:t>
      </w:r>
      <w:bookmarkEnd w:id="248"/>
    </w:p>
    <w:p w14:paraId="7CBC6E65" w14:textId="498526C7" w:rsidR="003471E9" w:rsidRPr="00FB1786" w:rsidRDefault="003471E9" w:rsidP="003471E9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7.2.4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1"/>
        <w:gridCol w:w="2549"/>
        <w:gridCol w:w="1113"/>
        <w:gridCol w:w="2976"/>
        <w:gridCol w:w="3343"/>
      </w:tblGrid>
      <w:tr w:rsidR="003471E9" w14:paraId="3B948ACF" w14:textId="77777777" w:rsidTr="00BC663A">
        <w:tc>
          <w:tcPr>
            <w:tcW w:w="328" w:type="pct"/>
            <w:shd w:val="clear" w:color="auto" w:fill="D9D9D9"/>
          </w:tcPr>
          <w:p w14:paraId="63E40BDB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3EA7B171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521" w:type="pct"/>
            <w:shd w:val="clear" w:color="auto" w:fill="D9D9D9"/>
          </w:tcPr>
          <w:p w14:paraId="424F1092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393" w:type="pct"/>
            <w:shd w:val="clear" w:color="auto" w:fill="D9D9D9"/>
          </w:tcPr>
          <w:p w14:paraId="6E3B86AE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565" w:type="pct"/>
            <w:shd w:val="clear" w:color="auto" w:fill="D9D9D9"/>
          </w:tcPr>
          <w:p w14:paraId="7CAAB2A6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70217276" w14:textId="77777777" w:rsidTr="00BC663A">
        <w:tc>
          <w:tcPr>
            <w:tcW w:w="328" w:type="pct"/>
            <w:shd w:val="clear" w:color="auto" w:fill="auto"/>
          </w:tcPr>
          <w:p w14:paraId="4C9DEE75" w14:textId="45AC01C0" w:rsidR="003471E9" w:rsidRDefault="003471E9" w:rsidP="00BC663A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61D1CE60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订单信息</w:t>
            </w:r>
          </w:p>
        </w:tc>
        <w:tc>
          <w:tcPr>
            <w:tcW w:w="521" w:type="pct"/>
            <w:shd w:val="clear" w:color="auto" w:fill="auto"/>
          </w:tcPr>
          <w:p w14:paraId="48E72AD7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vl_order</w:t>
            </w:r>
            <w:proofErr w:type="spellEnd"/>
          </w:p>
        </w:tc>
        <w:tc>
          <w:tcPr>
            <w:tcW w:w="1393" w:type="pct"/>
          </w:tcPr>
          <w:p w14:paraId="67635E82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提交订单，撤销订单</w:t>
            </w:r>
          </w:p>
        </w:tc>
        <w:tc>
          <w:tcPr>
            <w:tcW w:w="1565" w:type="pct"/>
          </w:tcPr>
          <w:p w14:paraId="6A2D8A59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4E311BEB" w14:textId="77777777" w:rsidR="003471E9" w:rsidRDefault="003471E9" w:rsidP="003471E9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订单信息</w:t>
      </w:r>
    </w:p>
    <w:p w14:paraId="4D08D45F" w14:textId="460CD1C9" w:rsidR="003471E9" w:rsidRPr="00FB1786" w:rsidRDefault="003471E9" w:rsidP="003471E9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7.2.4.2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vl_order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4"/>
        <w:gridCol w:w="1502"/>
        <w:gridCol w:w="1416"/>
        <w:gridCol w:w="1440"/>
        <w:gridCol w:w="1436"/>
        <w:gridCol w:w="3423"/>
        <w:gridCol w:w="731"/>
      </w:tblGrid>
      <w:tr w:rsidR="003471E9" w14:paraId="513D827A" w14:textId="77777777" w:rsidTr="00BC663A">
        <w:tc>
          <w:tcPr>
            <w:tcW w:w="344" w:type="pct"/>
            <w:shd w:val="clear" w:color="auto" w:fill="D9D9D9"/>
          </w:tcPr>
          <w:p w14:paraId="66C81DB8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03" w:type="pct"/>
            <w:shd w:val="clear" w:color="auto" w:fill="D9D9D9"/>
          </w:tcPr>
          <w:p w14:paraId="26291A8D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11EC4C9F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674" w:type="pct"/>
            <w:shd w:val="clear" w:color="auto" w:fill="D9D9D9"/>
          </w:tcPr>
          <w:p w14:paraId="3144287C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1ED1E3C8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751C351D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562E81FC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359436DA" w14:textId="77777777" w:rsidTr="00BC663A">
        <w:tc>
          <w:tcPr>
            <w:tcW w:w="344" w:type="pct"/>
            <w:shd w:val="clear" w:color="auto" w:fill="auto"/>
          </w:tcPr>
          <w:p w14:paraId="3FC36BAB" w14:textId="09B0B368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03" w:type="pct"/>
            <w:shd w:val="clear" w:color="auto" w:fill="auto"/>
          </w:tcPr>
          <w:p w14:paraId="470667C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663" w:type="pct"/>
            <w:shd w:val="clear" w:color="auto" w:fill="auto"/>
          </w:tcPr>
          <w:p w14:paraId="5BC8CD6E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674" w:type="pct"/>
          </w:tcPr>
          <w:p w14:paraId="417DEA60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1695308E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1602" w:type="pct"/>
          </w:tcPr>
          <w:p w14:paraId="74747C98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3DCB839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7BE4DC1E" w14:textId="77777777" w:rsidTr="00BC663A">
        <w:tc>
          <w:tcPr>
            <w:tcW w:w="344" w:type="pct"/>
            <w:shd w:val="clear" w:color="auto" w:fill="auto"/>
          </w:tcPr>
          <w:p w14:paraId="1209225D" w14:textId="4D8B9C1D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03" w:type="pct"/>
            <w:shd w:val="clear" w:color="auto" w:fill="auto"/>
          </w:tcPr>
          <w:p w14:paraId="0378031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663" w:type="pct"/>
            <w:shd w:val="clear" w:color="auto" w:fill="auto"/>
          </w:tcPr>
          <w:p w14:paraId="2E1BFAED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674" w:type="pct"/>
          </w:tcPr>
          <w:p w14:paraId="027620F5" w14:textId="77777777" w:rsidR="003471E9" w:rsidRDefault="003471E9" w:rsidP="00BC663A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08DAF5BA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id_order</w:t>
            </w:r>
            <w:proofErr w:type="spellEnd"/>
          </w:p>
        </w:tc>
        <w:tc>
          <w:tcPr>
            <w:tcW w:w="1602" w:type="pct"/>
          </w:tcPr>
          <w:p w14:paraId="5311A62E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672119BA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496381D2" w14:textId="77777777" w:rsidTr="00BC663A">
        <w:tc>
          <w:tcPr>
            <w:tcW w:w="344" w:type="pct"/>
            <w:shd w:val="clear" w:color="auto" w:fill="auto"/>
          </w:tcPr>
          <w:p w14:paraId="15DD6C27" w14:textId="127426FB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03" w:type="pct"/>
            <w:shd w:val="clear" w:color="auto" w:fill="auto"/>
          </w:tcPr>
          <w:p w14:paraId="6A8AD461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63" w:type="pct"/>
            <w:shd w:val="clear" w:color="auto" w:fill="auto"/>
          </w:tcPr>
          <w:p w14:paraId="6B0280A0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674" w:type="pct"/>
          </w:tcPr>
          <w:p w14:paraId="5A0D6FD6" w14:textId="77777777" w:rsidR="003471E9" w:rsidRPr="001F703E" w:rsidRDefault="003471E9" w:rsidP="00BC663A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50884C5E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1602" w:type="pct"/>
          </w:tcPr>
          <w:p w14:paraId="17E69402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3C8CCC0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5CC21056" w14:textId="77777777" w:rsidTr="00BC663A">
        <w:tc>
          <w:tcPr>
            <w:tcW w:w="344" w:type="pct"/>
            <w:shd w:val="clear" w:color="auto" w:fill="auto"/>
          </w:tcPr>
          <w:p w14:paraId="0978253E" w14:textId="36DF9DC0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03" w:type="pct"/>
            <w:shd w:val="clear" w:color="auto" w:fill="auto"/>
          </w:tcPr>
          <w:p w14:paraId="613967BB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63" w:type="pct"/>
            <w:shd w:val="clear" w:color="auto" w:fill="auto"/>
          </w:tcPr>
          <w:p w14:paraId="724D5137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674" w:type="pct"/>
          </w:tcPr>
          <w:p w14:paraId="1B31947B" w14:textId="77777777" w:rsidR="003471E9" w:rsidRPr="001F703E" w:rsidRDefault="003471E9" w:rsidP="00BC663A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581A02EE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78EF52E7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04C5E15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4C2751DA" w14:textId="77777777" w:rsidTr="00BC663A">
        <w:tc>
          <w:tcPr>
            <w:tcW w:w="344" w:type="pct"/>
            <w:shd w:val="clear" w:color="auto" w:fill="auto"/>
          </w:tcPr>
          <w:p w14:paraId="1BF9A2BD" w14:textId="527C45E3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03" w:type="pct"/>
            <w:shd w:val="clear" w:color="auto" w:fill="auto"/>
          </w:tcPr>
          <w:p w14:paraId="52E4EAE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63" w:type="pct"/>
            <w:shd w:val="clear" w:color="auto" w:fill="auto"/>
          </w:tcPr>
          <w:p w14:paraId="33155DC4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674" w:type="pct"/>
          </w:tcPr>
          <w:p w14:paraId="55BAEF9C" w14:textId="77777777" w:rsidR="003471E9" w:rsidRPr="001F703E" w:rsidRDefault="003471E9" w:rsidP="00BC663A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7F87117B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1602" w:type="pct"/>
          </w:tcPr>
          <w:p w14:paraId="7BB68567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2428CC03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1058F83F" w14:textId="77777777" w:rsidTr="00BC663A">
        <w:tc>
          <w:tcPr>
            <w:tcW w:w="344" w:type="pct"/>
            <w:shd w:val="clear" w:color="auto" w:fill="auto"/>
          </w:tcPr>
          <w:p w14:paraId="1B7BEBF8" w14:textId="6C5C098A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03" w:type="pct"/>
            <w:shd w:val="clear" w:color="auto" w:fill="auto"/>
          </w:tcPr>
          <w:p w14:paraId="7C183F6A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63" w:type="pct"/>
            <w:shd w:val="clear" w:color="auto" w:fill="auto"/>
          </w:tcPr>
          <w:p w14:paraId="4945B9CC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674" w:type="pct"/>
          </w:tcPr>
          <w:p w14:paraId="12F59D5B" w14:textId="77777777" w:rsidR="003471E9" w:rsidRPr="001F703E" w:rsidRDefault="003471E9" w:rsidP="00BC663A">
            <w:r>
              <w:t>book</w:t>
            </w:r>
          </w:p>
        </w:tc>
        <w:tc>
          <w:tcPr>
            <w:tcW w:w="672" w:type="pct"/>
          </w:tcPr>
          <w:p w14:paraId="73A26227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602" w:type="pct"/>
          </w:tcPr>
          <w:p w14:paraId="379C77EA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book.id_book</w:t>
            </w:r>
            <w:proofErr w:type="spellEnd"/>
            <w:r>
              <w:rPr>
                <w:rFonts w:hint="eastAsia"/>
              </w:rPr>
              <w:t>=</w:t>
            </w:r>
            <w:proofErr w:type="spellStart"/>
            <w:r>
              <w:rPr>
                <w:rFonts w:hint="eastAsia"/>
              </w:rPr>
              <w:t>order.id_book</w:t>
            </w:r>
            <w:proofErr w:type="spellEnd"/>
          </w:p>
        </w:tc>
        <w:tc>
          <w:tcPr>
            <w:tcW w:w="342" w:type="pct"/>
            <w:shd w:val="clear" w:color="auto" w:fill="auto"/>
          </w:tcPr>
          <w:p w14:paraId="08B12EB1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7679E7BB" w14:textId="77777777" w:rsidTr="00BC663A">
        <w:tc>
          <w:tcPr>
            <w:tcW w:w="344" w:type="pct"/>
            <w:shd w:val="clear" w:color="auto" w:fill="auto"/>
          </w:tcPr>
          <w:p w14:paraId="4038485A" w14:textId="51BC6F0C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703" w:type="pct"/>
            <w:shd w:val="clear" w:color="auto" w:fill="auto"/>
          </w:tcPr>
          <w:p w14:paraId="4A3C78C4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663" w:type="pct"/>
            <w:shd w:val="clear" w:color="auto" w:fill="auto"/>
          </w:tcPr>
          <w:p w14:paraId="0CF1C967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674" w:type="pct"/>
          </w:tcPr>
          <w:p w14:paraId="32C831DC" w14:textId="77777777" w:rsidR="003471E9" w:rsidRDefault="003471E9" w:rsidP="00BC663A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452D9CAA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price_order</w:t>
            </w:r>
            <w:proofErr w:type="spellEnd"/>
          </w:p>
        </w:tc>
        <w:tc>
          <w:tcPr>
            <w:tcW w:w="1602" w:type="pct"/>
          </w:tcPr>
          <w:p w14:paraId="01DFF423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7A5960B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14F6FA6C" w14:textId="77777777" w:rsidTr="00BC663A">
        <w:tc>
          <w:tcPr>
            <w:tcW w:w="344" w:type="pct"/>
            <w:shd w:val="clear" w:color="auto" w:fill="auto"/>
          </w:tcPr>
          <w:p w14:paraId="3DBBE98F" w14:textId="56D4CD27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703" w:type="pct"/>
            <w:shd w:val="clear" w:color="auto" w:fill="auto"/>
          </w:tcPr>
          <w:p w14:paraId="6CFBEE96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下单时间</w:t>
            </w:r>
          </w:p>
        </w:tc>
        <w:tc>
          <w:tcPr>
            <w:tcW w:w="663" w:type="pct"/>
            <w:shd w:val="clear" w:color="auto" w:fill="auto"/>
          </w:tcPr>
          <w:p w14:paraId="17FCCFF4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674" w:type="pct"/>
          </w:tcPr>
          <w:p w14:paraId="58C28700" w14:textId="77777777" w:rsidR="003471E9" w:rsidRPr="001F703E" w:rsidRDefault="003471E9" w:rsidP="00BC663A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39C1F027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time_order</w:t>
            </w:r>
            <w:proofErr w:type="spellEnd"/>
          </w:p>
        </w:tc>
        <w:tc>
          <w:tcPr>
            <w:tcW w:w="1602" w:type="pct"/>
          </w:tcPr>
          <w:p w14:paraId="6026EA3F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FF56A2C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2C5E2255" w14:textId="77777777" w:rsidTr="00BC663A">
        <w:tc>
          <w:tcPr>
            <w:tcW w:w="344" w:type="pct"/>
            <w:shd w:val="clear" w:color="auto" w:fill="auto"/>
          </w:tcPr>
          <w:p w14:paraId="61F1ABF1" w14:textId="0E94DC5C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703" w:type="pct"/>
            <w:shd w:val="clear" w:color="auto" w:fill="auto"/>
          </w:tcPr>
          <w:p w14:paraId="0F5E2AE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买家地址</w:t>
            </w:r>
          </w:p>
        </w:tc>
        <w:tc>
          <w:tcPr>
            <w:tcW w:w="663" w:type="pct"/>
            <w:shd w:val="clear" w:color="auto" w:fill="auto"/>
          </w:tcPr>
          <w:p w14:paraId="2AA16891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674" w:type="pct"/>
          </w:tcPr>
          <w:p w14:paraId="0D354B6F" w14:textId="77777777" w:rsidR="003471E9" w:rsidRPr="001F703E" w:rsidRDefault="003471E9" w:rsidP="00BC663A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509BA31C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1602" w:type="pct"/>
          </w:tcPr>
          <w:p w14:paraId="7DCD5571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953BBF3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69DB77C7" w14:textId="77777777" w:rsidTr="00BC663A">
        <w:tc>
          <w:tcPr>
            <w:tcW w:w="344" w:type="pct"/>
            <w:shd w:val="clear" w:color="auto" w:fill="auto"/>
          </w:tcPr>
          <w:p w14:paraId="3257F48A" w14:textId="44558A7D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703" w:type="pct"/>
            <w:shd w:val="clear" w:color="auto" w:fill="auto"/>
          </w:tcPr>
          <w:p w14:paraId="734D2DEB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是否已发货</w:t>
            </w:r>
          </w:p>
        </w:tc>
        <w:tc>
          <w:tcPr>
            <w:tcW w:w="663" w:type="pct"/>
            <w:shd w:val="clear" w:color="auto" w:fill="auto"/>
          </w:tcPr>
          <w:p w14:paraId="72E77DC3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674" w:type="pct"/>
          </w:tcPr>
          <w:p w14:paraId="35D0A989" w14:textId="77777777" w:rsidR="003471E9" w:rsidRPr="001F703E" w:rsidRDefault="003471E9" w:rsidP="00BC663A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2104C4D0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deliver_check</w:t>
            </w:r>
            <w:proofErr w:type="spellEnd"/>
          </w:p>
        </w:tc>
        <w:tc>
          <w:tcPr>
            <w:tcW w:w="1602" w:type="pct"/>
          </w:tcPr>
          <w:p w14:paraId="4EFF2372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2CFFBBFC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5F31BC48" w14:textId="77777777" w:rsidTr="00BC663A">
        <w:tc>
          <w:tcPr>
            <w:tcW w:w="344" w:type="pct"/>
            <w:shd w:val="clear" w:color="auto" w:fill="auto"/>
          </w:tcPr>
          <w:p w14:paraId="238F0734" w14:textId="54546D03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703" w:type="pct"/>
            <w:shd w:val="clear" w:color="auto" w:fill="auto"/>
          </w:tcPr>
          <w:p w14:paraId="41141DA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是否已付款</w:t>
            </w:r>
          </w:p>
        </w:tc>
        <w:tc>
          <w:tcPr>
            <w:tcW w:w="663" w:type="pct"/>
            <w:shd w:val="clear" w:color="auto" w:fill="auto"/>
          </w:tcPr>
          <w:p w14:paraId="3BC329C6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674" w:type="pct"/>
          </w:tcPr>
          <w:p w14:paraId="4926660C" w14:textId="77777777" w:rsidR="003471E9" w:rsidRPr="001F703E" w:rsidRDefault="003471E9" w:rsidP="00BC663A">
            <w:proofErr w:type="spellStart"/>
            <w:r w:rsidRPr="001F703E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6125C162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pay_check</w:t>
            </w:r>
            <w:proofErr w:type="spellEnd"/>
          </w:p>
        </w:tc>
        <w:tc>
          <w:tcPr>
            <w:tcW w:w="1602" w:type="pct"/>
          </w:tcPr>
          <w:p w14:paraId="0078C371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3EE7CAD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12110DC8" w14:textId="77777777" w:rsidR="003471E9" w:rsidRDefault="003471E9" w:rsidP="003471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7994AB3F" w14:textId="77777777" w:rsidTr="00BC663A">
        <w:tc>
          <w:tcPr>
            <w:tcW w:w="5000" w:type="pct"/>
            <w:shd w:val="clear" w:color="auto" w:fill="auto"/>
          </w:tcPr>
          <w:p w14:paraId="334A77F1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创建视图：订单信息</w:t>
            </w:r>
          </w:p>
          <w:p w14:paraId="4AE81A90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create view </w:t>
            </w:r>
            <w:proofErr w:type="spellStart"/>
            <w:r>
              <w:t>vl_</w:t>
            </w:r>
            <w:proofErr w:type="gramStart"/>
            <w:r>
              <w:t>order</w:t>
            </w:r>
            <w:proofErr w:type="spellEnd"/>
            <w:r>
              <w:t>(</w:t>
            </w:r>
            <w:proofErr w:type="spellStart"/>
            <w:proofErr w:type="gramEnd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id_order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 xml:space="preserve">, </w:t>
            </w:r>
            <w:proofErr w:type="spellStart"/>
            <w:r>
              <w:t>price_order</w:t>
            </w:r>
            <w:proofErr w:type="spellEnd"/>
            <w:r>
              <w:t xml:space="preserve">, </w:t>
            </w:r>
            <w:proofErr w:type="spellStart"/>
            <w:r>
              <w:t>time_order</w:t>
            </w:r>
            <w:proofErr w:type="spellEnd"/>
            <w:r>
              <w:t xml:space="preserve">, </w:t>
            </w:r>
            <w:proofErr w:type="spellStart"/>
            <w:r>
              <w:t>adress_buyer</w:t>
            </w:r>
            <w:proofErr w:type="spellEnd"/>
            <w:r>
              <w:t xml:space="preserve">, </w:t>
            </w:r>
            <w:proofErr w:type="spellStart"/>
            <w:r>
              <w:t>deliver_check</w:t>
            </w:r>
            <w:proofErr w:type="spellEnd"/>
            <w:r>
              <w:t xml:space="preserve">, </w:t>
            </w:r>
            <w:proofErr w:type="spellStart"/>
            <w:r>
              <w:t>pay_check</w:t>
            </w:r>
            <w:proofErr w:type="spellEnd"/>
            <w:r>
              <w:t>)</w:t>
            </w:r>
          </w:p>
          <w:p w14:paraId="454FE120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  <w:t>as</w:t>
            </w:r>
          </w:p>
          <w:p w14:paraId="247C6829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a.id_buyer</w:t>
            </w:r>
            <w:proofErr w:type="spellEnd"/>
            <w:r>
              <w:t xml:space="preserve">, </w:t>
            </w:r>
            <w:proofErr w:type="spellStart"/>
            <w:r>
              <w:t>a.id_order</w:t>
            </w:r>
            <w:proofErr w:type="spellEnd"/>
            <w:r>
              <w:t xml:space="preserve">, </w:t>
            </w:r>
            <w:proofErr w:type="spellStart"/>
            <w:r>
              <w:t>a.id_seller</w:t>
            </w:r>
            <w:proofErr w:type="spellEnd"/>
            <w:r>
              <w:t xml:space="preserve">, </w:t>
            </w:r>
            <w:proofErr w:type="spellStart"/>
            <w:r>
              <w:t>a.name_book</w:t>
            </w:r>
            <w:proofErr w:type="spellEnd"/>
            <w:r>
              <w:t xml:space="preserve">, </w:t>
            </w:r>
            <w:proofErr w:type="spellStart"/>
            <w:r>
              <w:t>a.sum_book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b.price</w:t>
            </w:r>
            <w:proofErr w:type="gramEnd"/>
            <w:r>
              <w:t>_book</w:t>
            </w:r>
            <w:proofErr w:type="spellEnd"/>
            <w:r>
              <w:t xml:space="preserve">, </w:t>
            </w:r>
            <w:proofErr w:type="spellStart"/>
            <w:r>
              <w:t>a.price_order</w:t>
            </w:r>
            <w:proofErr w:type="spellEnd"/>
            <w:r>
              <w:t xml:space="preserve">, </w:t>
            </w:r>
            <w:proofErr w:type="spellStart"/>
            <w:r>
              <w:t>a.time_order</w:t>
            </w:r>
            <w:proofErr w:type="spellEnd"/>
            <w:r>
              <w:t xml:space="preserve">, </w:t>
            </w:r>
            <w:proofErr w:type="spellStart"/>
            <w:r>
              <w:t>a.adress_buyer</w:t>
            </w:r>
            <w:proofErr w:type="spellEnd"/>
            <w:r>
              <w:t xml:space="preserve">, </w:t>
            </w:r>
            <w:proofErr w:type="spellStart"/>
            <w:r>
              <w:t>a.deliver_check</w:t>
            </w:r>
            <w:proofErr w:type="spellEnd"/>
            <w:r>
              <w:t xml:space="preserve">, </w:t>
            </w:r>
            <w:proofErr w:type="spellStart"/>
            <w:r>
              <w:t>a.pay_check</w:t>
            </w:r>
            <w:proofErr w:type="spellEnd"/>
          </w:p>
          <w:p w14:paraId="53B4B713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order_mes</w:t>
            </w:r>
            <w:proofErr w:type="spellEnd"/>
            <w:r>
              <w:t xml:space="preserve"> a, book b</w:t>
            </w:r>
          </w:p>
          <w:p w14:paraId="56E026FF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where </w:t>
            </w:r>
            <w:proofErr w:type="spellStart"/>
            <w:proofErr w:type="gramStart"/>
            <w:r>
              <w:t>b.id_book</w:t>
            </w:r>
            <w:proofErr w:type="spellEnd"/>
            <w:r>
              <w:t>=</w:t>
            </w:r>
            <w:proofErr w:type="spellStart"/>
            <w:r>
              <w:t>order.id</w:t>
            </w:r>
            <w:proofErr w:type="gramEnd"/>
            <w:r>
              <w:t>_book</w:t>
            </w:r>
            <w:proofErr w:type="spellEnd"/>
          </w:p>
          <w:p w14:paraId="7044EF55" w14:textId="77777777" w:rsidR="003471E9" w:rsidRDefault="003471E9" w:rsidP="00BC663A">
            <w:pPr>
              <w:pStyle w:val="a7"/>
              <w:ind w:firstLineChars="0" w:firstLine="0"/>
            </w:pPr>
            <w:r>
              <w:t>;</w:t>
            </w:r>
          </w:p>
          <w:p w14:paraId="1F9E82E5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view u_2_1_2_3.vl_order is '</w:t>
            </w:r>
            <w:r>
              <w:rPr>
                <w:rFonts w:hint="eastAsia"/>
              </w:rPr>
              <w:t>订单信息</w:t>
            </w:r>
            <w:r>
              <w:rPr>
                <w:rFonts w:hint="eastAsia"/>
              </w:rPr>
              <w:t>';</w:t>
            </w:r>
          </w:p>
          <w:p w14:paraId="1F105E24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u_2_1_2_3.vl_order.id_buyer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51F8417A" w14:textId="77777777" w:rsidR="003471E9" w:rsidRDefault="003471E9" w:rsidP="00BC663A">
            <w:pPr>
              <w:pStyle w:val="a7"/>
              <w:ind w:firstLineChars="0" w:firstLine="0"/>
            </w:pPr>
            <w:r>
              <w:t>comment on column</w:t>
            </w:r>
            <w:r>
              <w:rPr>
                <w:rFonts w:hint="eastAsia"/>
              </w:rPr>
              <w:t xml:space="preserve"> u_2_1_2_3.vl_order.id_order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3BF4BA37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u_2_1_2_3.vl_order.id_seller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3698A21A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u_2_1_2_3.vl_order.name_book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188F9C49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u_2_1_2_3.vl_order.sum_book is 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586B5204" w14:textId="77777777" w:rsidR="003471E9" w:rsidRDefault="003471E9" w:rsidP="00BC663A">
            <w:pPr>
              <w:pStyle w:val="a7"/>
              <w:ind w:firstLineChars="0" w:firstLine="0"/>
            </w:pPr>
            <w:r>
              <w:t>comment on column u_2_1_2_3.vl_order.price_</w:t>
            </w:r>
            <w:r>
              <w:rPr>
                <w:rFonts w:hint="eastAsia"/>
              </w:rPr>
              <w:t>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283657D2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u_2_1_2_3.vl_order.price_order is '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';</w:t>
            </w:r>
          </w:p>
          <w:p w14:paraId="47D3CA23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u_2_1_2_3.vl_order.time_order is 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';</w:t>
            </w:r>
          </w:p>
          <w:p w14:paraId="22FE790F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u_2_1_2_3.vl_order.adress_buyer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1776EDD9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u_2_1_2_3.vl_order.deliver_check is '</w:t>
            </w:r>
            <w:r>
              <w:rPr>
                <w:rFonts w:hint="eastAsia"/>
              </w:rPr>
              <w:t>是否已发货</w:t>
            </w:r>
            <w:r>
              <w:rPr>
                <w:rFonts w:hint="eastAsia"/>
              </w:rPr>
              <w:t>';</w:t>
            </w:r>
          </w:p>
          <w:p w14:paraId="488F568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u_2_1_2_3.vl_order.pay_check is '</w:t>
            </w:r>
            <w:r>
              <w:rPr>
                <w:rFonts w:hint="eastAsia"/>
              </w:rPr>
              <w:t>是否已付款</w:t>
            </w:r>
            <w:r>
              <w:rPr>
                <w:rFonts w:hint="eastAsia"/>
              </w:rPr>
              <w:t>';</w:t>
            </w:r>
          </w:p>
          <w:p w14:paraId="3DF84C52" w14:textId="77777777" w:rsidR="003471E9" w:rsidRPr="00E6459F" w:rsidRDefault="003471E9" w:rsidP="00BC663A">
            <w:pPr>
              <w:pStyle w:val="a7"/>
              <w:ind w:firstLineChars="0" w:firstLine="0"/>
            </w:pPr>
          </w:p>
        </w:tc>
      </w:tr>
    </w:tbl>
    <w:p w14:paraId="577A7856" w14:textId="77777777" w:rsidR="003471E9" w:rsidRDefault="003471E9" w:rsidP="003471E9">
      <w:pPr>
        <w:pStyle w:val="4"/>
      </w:pPr>
      <w:bookmarkStart w:id="249" w:name="_Toc24927201"/>
      <w:r>
        <w:rPr>
          <w:rFonts w:hint="eastAsia"/>
        </w:rPr>
        <w:t>报表</w:t>
      </w:r>
      <w:bookmarkEnd w:id="249"/>
    </w:p>
    <w:p w14:paraId="10675D2D" w14:textId="0AC32616" w:rsidR="003471E9" w:rsidRPr="00FB1786" w:rsidRDefault="003471E9" w:rsidP="003471E9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7.2.4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2737"/>
        <w:gridCol w:w="2493"/>
      </w:tblGrid>
      <w:tr w:rsidR="003471E9" w14:paraId="17B577FB" w14:textId="77777777" w:rsidTr="00BC663A">
        <w:tc>
          <w:tcPr>
            <w:tcW w:w="328" w:type="pct"/>
            <w:shd w:val="clear" w:color="auto" w:fill="D9D9D9"/>
          </w:tcPr>
          <w:p w14:paraId="686E4A55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6A26878D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632B22E8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281" w:type="pct"/>
            <w:shd w:val="clear" w:color="auto" w:fill="D9D9D9"/>
          </w:tcPr>
          <w:p w14:paraId="08E713B3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167" w:type="pct"/>
            <w:shd w:val="clear" w:color="auto" w:fill="D9D9D9"/>
          </w:tcPr>
          <w:p w14:paraId="23EB5F58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71F84D85" w14:textId="77777777" w:rsidTr="00BC663A">
        <w:tc>
          <w:tcPr>
            <w:tcW w:w="328" w:type="pct"/>
            <w:shd w:val="clear" w:color="auto" w:fill="auto"/>
          </w:tcPr>
          <w:p w14:paraId="27C896D3" w14:textId="1FC3F6DF" w:rsidR="003471E9" w:rsidRDefault="000C5E05" w:rsidP="00BC663A"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554EF0C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</w:p>
        </w:tc>
        <w:tc>
          <w:tcPr>
            <w:tcW w:w="1031" w:type="pct"/>
            <w:shd w:val="clear" w:color="auto" w:fill="auto"/>
          </w:tcPr>
          <w:p w14:paraId="50789B46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vr_</w:t>
            </w:r>
            <w:r>
              <w:t>shopping</w:t>
            </w:r>
            <w:r>
              <w:rPr>
                <w:rFonts w:hint="eastAsia"/>
              </w:rPr>
              <w:t>c</w:t>
            </w:r>
            <w:r>
              <w:t>art_mes</w:t>
            </w:r>
            <w:proofErr w:type="spellEnd"/>
          </w:p>
        </w:tc>
        <w:tc>
          <w:tcPr>
            <w:tcW w:w="1281" w:type="pct"/>
          </w:tcPr>
          <w:p w14:paraId="3DE9AC1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加入购物车，提交订单</w:t>
            </w:r>
          </w:p>
        </w:tc>
        <w:tc>
          <w:tcPr>
            <w:tcW w:w="1167" w:type="pct"/>
          </w:tcPr>
          <w:p w14:paraId="487CACA7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24D340CA" w14:textId="77777777" w:rsidTr="00BC663A">
        <w:tc>
          <w:tcPr>
            <w:tcW w:w="328" w:type="pct"/>
            <w:shd w:val="clear" w:color="auto" w:fill="auto"/>
          </w:tcPr>
          <w:p w14:paraId="5DC2D2C3" w14:textId="321AC540" w:rsidR="003471E9" w:rsidRDefault="000C5E05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161C6EF7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图书信息</w:t>
            </w:r>
          </w:p>
        </w:tc>
        <w:tc>
          <w:tcPr>
            <w:tcW w:w="1031" w:type="pct"/>
            <w:shd w:val="clear" w:color="auto" w:fill="auto"/>
          </w:tcPr>
          <w:p w14:paraId="5BD9B153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vr_book_mes</w:t>
            </w:r>
            <w:proofErr w:type="spellEnd"/>
          </w:p>
        </w:tc>
        <w:tc>
          <w:tcPr>
            <w:tcW w:w="1281" w:type="pct"/>
          </w:tcPr>
          <w:p w14:paraId="4974B4D0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加入购物车</w:t>
            </w:r>
          </w:p>
        </w:tc>
        <w:tc>
          <w:tcPr>
            <w:tcW w:w="1167" w:type="pct"/>
          </w:tcPr>
          <w:p w14:paraId="1D496C7A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57694F43" w14:textId="77777777" w:rsidR="003471E9" w:rsidRDefault="003471E9" w:rsidP="003471E9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购物车信息</w:t>
      </w:r>
    </w:p>
    <w:p w14:paraId="7E129AEC" w14:textId="233ED3B1" w:rsidR="003471E9" w:rsidRPr="00FB1786" w:rsidRDefault="003471E9" w:rsidP="003471E9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7.2.4.3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vr_</w:t>
      </w:r>
      <w:r>
        <w:t>shopping</w:t>
      </w:r>
      <w:r>
        <w:rPr>
          <w:rFonts w:hint="eastAsia"/>
        </w:rPr>
        <w:t>c</w:t>
      </w:r>
      <w:r>
        <w:t>art_mes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3471E9" w14:paraId="4A6D8A3F" w14:textId="77777777" w:rsidTr="00BC663A">
        <w:tc>
          <w:tcPr>
            <w:tcW w:w="344" w:type="pct"/>
            <w:shd w:val="clear" w:color="auto" w:fill="D9D9D9"/>
          </w:tcPr>
          <w:p w14:paraId="2ACE4AEB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471CE486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3A77C9A3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207F4DB4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4ED4C3E9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536CB376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0C2D8C57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234E42D0" w14:textId="77777777" w:rsidTr="00BC663A">
        <w:tc>
          <w:tcPr>
            <w:tcW w:w="344" w:type="pct"/>
            <w:shd w:val="clear" w:color="auto" w:fill="auto"/>
          </w:tcPr>
          <w:p w14:paraId="675D65E8" w14:textId="5F061E0C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51B5904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买家编号</w:t>
            </w:r>
          </w:p>
        </w:tc>
        <w:tc>
          <w:tcPr>
            <w:tcW w:w="672" w:type="pct"/>
            <w:shd w:val="clear" w:color="auto" w:fill="auto"/>
          </w:tcPr>
          <w:p w14:paraId="053298DE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797" w:type="pct"/>
          </w:tcPr>
          <w:p w14:paraId="011F28C9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236C59F9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id_buyer</w:t>
            </w:r>
            <w:proofErr w:type="spellEnd"/>
          </w:p>
        </w:tc>
        <w:tc>
          <w:tcPr>
            <w:tcW w:w="1602" w:type="pct"/>
          </w:tcPr>
          <w:p w14:paraId="0EC46CB8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208B83DC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1C6D1AC7" w14:textId="77777777" w:rsidTr="00BC663A">
        <w:tc>
          <w:tcPr>
            <w:tcW w:w="344" w:type="pct"/>
            <w:shd w:val="clear" w:color="auto" w:fill="auto"/>
          </w:tcPr>
          <w:p w14:paraId="0C65E405" w14:textId="025617F9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BE9435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7EC9F0B4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7" w:type="pct"/>
          </w:tcPr>
          <w:p w14:paraId="24242E77" w14:textId="77777777" w:rsidR="003471E9" w:rsidRDefault="003471E9" w:rsidP="00BC663A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1B17557D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6937501C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A0928C1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2E8992F6" w14:textId="77777777" w:rsidTr="00BC663A">
        <w:tc>
          <w:tcPr>
            <w:tcW w:w="344" w:type="pct"/>
            <w:shd w:val="clear" w:color="auto" w:fill="auto"/>
          </w:tcPr>
          <w:p w14:paraId="20A913A5" w14:textId="6F16A7D1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11636222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72" w:type="pct"/>
            <w:shd w:val="clear" w:color="auto" w:fill="auto"/>
          </w:tcPr>
          <w:p w14:paraId="2CB866E1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797" w:type="pct"/>
          </w:tcPr>
          <w:p w14:paraId="394F85E1" w14:textId="77777777" w:rsidR="003471E9" w:rsidRPr="00F07EE8" w:rsidRDefault="003471E9" w:rsidP="00BC663A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3ACFCECC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t>id_seller</w:t>
            </w:r>
            <w:proofErr w:type="spellEnd"/>
          </w:p>
        </w:tc>
        <w:tc>
          <w:tcPr>
            <w:tcW w:w="1602" w:type="pct"/>
          </w:tcPr>
          <w:p w14:paraId="513D3B94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52383F1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3E64F8DF" w14:textId="77777777" w:rsidTr="00BC663A">
        <w:tc>
          <w:tcPr>
            <w:tcW w:w="344" w:type="pct"/>
            <w:shd w:val="clear" w:color="auto" w:fill="auto"/>
          </w:tcPr>
          <w:p w14:paraId="6ED7BC1C" w14:textId="22878F76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55868B8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672" w:type="pct"/>
            <w:shd w:val="clear" w:color="auto" w:fill="auto"/>
          </w:tcPr>
          <w:p w14:paraId="0BB64013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797" w:type="pct"/>
          </w:tcPr>
          <w:p w14:paraId="69C4DB96" w14:textId="77777777" w:rsidR="003471E9" w:rsidRPr="00F07EE8" w:rsidRDefault="003471E9" w:rsidP="00BC663A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4028FCA8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</w:p>
        </w:tc>
        <w:tc>
          <w:tcPr>
            <w:tcW w:w="1602" w:type="pct"/>
          </w:tcPr>
          <w:p w14:paraId="7F7199D6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4279AA8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640E70AB" w14:textId="77777777" w:rsidTr="00BC663A">
        <w:tc>
          <w:tcPr>
            <w:tcW w:w="344" w:type="pct"/>
            <w:shd w:val="clear" w:color="auto" w:fill="auto"/>
          </w:tcPr>
          <w:p w14:paraId="42AC54AF" w14:textId="7F2E272F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83996F6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72" w:type="pct"/>
            <w:shd w:val="clear" w:color="auto" w:fill="auto"/>
          </w:tcPr>
          <w:p w14:paraId="04614FF6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97" w:type="pct"/>
          </w:tcPr>
          <w:p w14:paraId="244535C2" w14:textId="77777777" w:rsidR="003471E9" w:rsidRPr="00F07EE8" w:rsidRDefault="003471E9" w:rsidP="00BC663A">
            <w:proofErr w:type="spellStart"/>
            <w:r w:rsidRPr="00F07EE8">
              <w:rPr>
                <w:rFonts w:hint="eastAsia"/>
              </w:rPr>
              <w:t>order_mes</w:t>
            </w:r>
            <w:proofErr w:type="spellEnd"/>
          </w:p>
        </w:tc>
        <w:tc>
          <w:tcPr>
            <w:tcW w:w="672" w:type="pct"/>
          </w:tcPr>
          <w:p w14:paraId="0E2C1F75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602" w:type="pct"/>
          </w:tcPr>
          <w:p w14:paraId="4DBF8606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78568B3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19054191" w14:textId="77777777" w:rsidR="003471E9" w:rsidRDefault="003471E9" w:rsidP="003471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2BFD6F65" w14:textId="77777777" w:rsidTr="00BC663A">
        <w:tc>
          <w:tcPr>
            <w:tcW w:w="5000" w:type="pct"/>
            <w:shd w:val="clear" w:color="auto" w:fill="auto"/>
          </w:tcPr>
          <w:p w14:paraId="79B10B4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创建视图：购物车信息</w:t>
            </w:r>
          </w:p>
          <w:p w14:paraId="180B6895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create view </w:t>
            </w:r>
            <w:proofErr w:type="spellStart"/>
            <w:r>
              <w:t>vr_shoppingcart_</w:t>
            </w:r>
            <w:proofErr w:type="gramStart"/>
            <w:r>
              <w:t>mes</w:t>
            </w:r>
            <w:proofErr w:type="spellEnd"/>
            <w:r>
              <w:t>(</w:t>
            </w:r>
            <w:proofErr w:type="spellStart"/>
            <w:proofErr w:type="gramEnd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>)</w:t>
            </w:r>
          </w:p>
          <w:p w14:paraId="08B7ED48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  <w:t>as</w:t>
            </w:r>
          </w:p>
          <w:p w14:paraId="13168BC5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id_buyer</w:t>
            </w:r>
            <w:proofErr w:type="spellEnd"/>
            <w:r>
              <w:t xml:space="preserve">,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</w:p>
          <w:p w14:paraId="62FCC946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order_mes</w:t>
            </w:r>
            <w:proofErr w:type="spellEnd"/>
          </w:p>
          <w:p w14:paraId="16C271ED" w14:textId="77777777" w:rsidR="003471E9" w:rsidRDefault="003471E9" w:rsidP="00BC663A">
            <w:pPr>
              <w:pStyle w:val="a7"/>
              <w:ind w:firstLineChars="0" w:firstLine="0"/>
            </w:pPr>
            <w:r>
              <w:t>;</w:t>
            </w:r>
          </w:p>
          <w:p w14:paraId="3C994F5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view u_2_1_2_3.vr_shoppingcart_mes is '</w:t>
            </w: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  <w:r>
              <w:rPr>
                <w:rFonts w:hint="eastAsia"/>
              </w:rPr>
              <w:t>';</w:t>
            </w:r>
          </w:p>
          <w:p w14:paraId="60867A73" w14:textId="77777777" w:rsidR="003471E9" w:rsidRDefault="003471E9" w:rsidP="00BC663A">
            <w:pPr>
              <w:pStyle w:val="a7"/>
              <w:ind w:firstLineChars="0" w:firstLine="0"/>
            </w:pPr>
            <w:r>
              <w:t>comment on</w:t>
            </w:r>
            <w:r>
              <w:rPr>
                <w:rFonts w:hint="eastAsia"/>
              </w:rPr>
              <w:t xml:space="preserve"> column u_2_1_2_3.vr_shoppingcart_mes.id_buyer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22147B8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u_2_1_2_3.vr_shoppingcart_mes.name_book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06D487A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u_2_1_2_3.vr_shoppingcart_mes.id_seller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226594D9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comment on column u_2_1_2_3.vr_shoppingcart_mes.sum_book is </w:t>
            </w:r>
            <w:r>
              <w:rPr>
                <w:rFonts w:hint="eastAsia"/>
              </w:rPr>
              <w:t>'</w:t>
            </w:r>
            <w:r>
              <w:rPr>
                <w:rFonts w:hint="eastAsia"/>
              </w:rPr>
              <w:t>图书数量</w:t>
            </w:r>
            <w:r>
              <w:rPr>
                <w:rFonts w:hint="eastAsia"/>
              </w:rPr>
              <w:t>';</w:t>
            </w:r>
          </w:p>
          <w:p w14:paraId="2E0C07A0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u_2_1_2_3.vr_shoppingcart_mes.price_book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1E8D40D8" w14:textId="77777777" w:rsidR="003471E9" w:rsidRPr="00E6459F" w:rsidRDefault="003471E9" w:rsidP="00BC663A">
            <w:pPr>
              <w:pStyle w:val="a7"/>
              <w:ind w:firstLineChars="0" w:firstLine="0"/>
            </w:pPr>
          </w:p>
        </w:tc>
      </w:tr>
    </w:tbl>
    <w:p w14:paraId="34A72FC3" w14:textId="77777777" w:rsidR="003471E9" w:rsidRDefault="003471E9" w:rsidP="003471E9"/>
    <w:p w14:paraId="0CE01CEA" w14:textId="77777777" w:rsidR="003471E9" w:rsidRPr="005B1BB9" w:rsidRDefault="003471E9" w:rsidP="003471E9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图书信息</w:t>
      </w:r>
    </w:p>
    <w:p w14:paraId="0CC20504" w14:textId="66EF92FF" w:rsidR="003471E9" w:rsidRPr="00FB1786" w:rsidRDefault="003471E9" w:rsidP="003471E9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7.2.4.3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</w:t>
      </w:r>
      <w:proofErr w:type="spellStart"/>
      <w:r>
        <w:rPr>
          <w:rFonts w:hint="eastAsia"/>
        </w:rPr>
        <w:t>vr_book_mes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3471E9" w14:paraId="4975972A" w14:textId="77777777" w:rsidTr="00BC663A">
        <w:tc>
          <w:tcPr>
            <w:tcW w:w="344" w:type="pct"/>
            <w:shd w:val="clear" w:color="auto" w:fill="D9D9D9"/>
          </w:tcPr>
          <w:p w14:paraId="0A473349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68874046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27B9A595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18120B0A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073E442C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7AC9EEAC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2FD64082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62D5FE74" w14:textId="77777777" w:rsidTr="00BC663A">
        <w:tc>
          <w:tcPr>
            <w:tcW w:w="344" w:type="pct"/>
            <w:shd w:val="clear" w:color="auto" w:fill="auto"/>
          </w:tcPr>
          <w:p w14:paraId="3F34FB3A" w14:textId="7C820252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6E96B928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图书名</w:t>
            </w:r>
          </w:p>
        </w:tc>
        <w:tc>
          <w:tcPr>
            <w:tcW w:w="672" w:type="pct"/>
            <w:shd w:val="clear" w:color="auto" w:fill="auto"/>
          </w:tcPr>
          <w:p w14:paraId="274A329D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797" w:type="pct"/>
          </w:tcPr>
          <w:p w14:paraId="648466E8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466CC320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1602" w:type="pct"/>
          </w:tcPr>
          <w:p w14:paraId="55866B3B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20CC90A6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5877553B" w14:textId="77777777" w:rsidTr="00BC663A">
        <w:tc>
          <w:tcPr>
            <w:tcW w:w="344" w:type="pct"/>
            <w:shd w:val="clear" w:color="auto" w:fill="auto"/>
          </w:tcPr>
          <w:p w14:paraId="468F934A" w14:textId="66565536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0D124DFC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商家编号</w:t>
            </w:r>
          </w:p>
        </w:tc>
        <w:tc>
          <w:tcPr>
            <w:tcW w:w="672" w:type="pct"/>
            <w:shd w:val="clear" w:color="auto" w:fill="auto"/>
          </w:tcPr>
          <w:p w14:paraId="124676B2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797" w:type="pct"/>
          </w:tcPr>
          <w:p w14:paraId="34443C58" w14:textId="77777777" w:rsidR="003471E9" w:rsidRDefault="003471E9" w:rsidP="00BC663A"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38CBBFDB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1602" w:type="pct"/>
          </w:tcPr>
          <w:p w14:paraId="7B8BFDC3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4930D70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3B2F1837" w14:textId="77777777" w:rsidTr="00BC663A">
        <w:tc>
          <w:tcPr>
            <w:tcW w:w="344" w:type="pct"/>
            <w:shd w:val="clear" w:color="auto" w:fill="auto"/>
          </w:tcPr>
          <w:p w14:paraId="750DA693" w14:textId="3BEDD0F0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7BC560E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图书库存</w:t>
            </w:r>
          </w:p>
        </w:tc>
        <w:tc>
          <w:tcPr>
            <w:tcW w:w="672" w:type="pct"/>
            <w:shd w:val="clear" w:color="auto" w:fill="auto"/>
          </w:tcPr>
          <w:p w14:paraId="7F3E2C47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797" w:type="pct"/>
          </w:tcPr>
          <w:p w14:paraId="0F358DCA" w14:textId="77777777" w:rsidR="003471E9" w:rsidRPr="00114209" w:rsidRDefault="003471E9" w:rsidP="00BC663A"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148D4ABD" w14:textId="77777777" w:rsidR="003471E9" w:rsidRPr="00095A2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um_book</w:t>
            </w:r>
            <w:proofErr w:type="spellEnd"/>
          </w:p>
        </w:tc>
        <w:tc>
          <w:tcPr>
            <w:tcW w:w="1602" w:type="pct"/>
          </w:tcPr>
          <w:p w14:paraId="0B78EBA9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38F5724F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61C9117B" w14:textId="77777777" w:rsidTr="00BC663A">
        <w:tc>
          <w:tcPr>
            <w:tcW w:w="344" w:type="pct"/>
            <w:shd w:val="clear" w:color="auto" w:fill="auto"/>
          </w:tcPr>
          <w:p w14:paraId="18C0D5D1" w14:textId="0CA9A679" w:rsidR="003471E9" w:rsidRDefault="003471E9" w:rsidP="00BC663A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38D7729E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图书单价</w:t>
            </w:r>
          </w:p>
        </w:tc>
        <w:tc>
          <w:tcPr>
            <w:tcW w:w="672" w:type="pct"/>
            <w:shd w:val="clear" w:color="auto" w:fill="auto"/>
          </w:tcPr>
          <w:p w14:paraId="3C54DA03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797" w:type="pct"/>
          </w:tcPr>
          <w:p w14:paraId="1E3C6AED" w14:textId="77777777" w:rsidR="003471E9" w:rsidRPr="00114209" w:rsidRDefault="003471E9" w:rsidP="00BC663A">
            <w:proofErr w:type="spellStart"/>
            <w:r w:rsidRPr="00114209">
              <w:rPr>
                <w:rFonts w:hint="eastAsia"/>
              </w:rPr>
              <w:t>putaway_mes</w:t>
            </w:r>
            <w:proofErr w:type="spellEnd"/>
          </w:p>
        </w:tc>
        <w:tc>
          <w:tcPr>
            <w:tcW w:w="672" w:type="pct"/>
          </w:tcPr>
          <w:p w14:paraId="0EDEC4AB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1602" w:type="pct"/>
          </w:tcPr>
          <w:p w14:paraId="132B7AF0" w14:textId="77777777" w:rsidR="003471E9" w:rsidRDefault="003471E9" w:rsidP="00BC663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0618001D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79B07751" w14:textId="77777777" w:rsidR="003471E9" w:rsidRDefault="003471E9" w:rsidP="003471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>
        <w:t>u_2_1_2_3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477C2C5E" w14:textId="77777777" w:rsidTr="00BC663A">
        <w:tc>
          <w:tcPr>
            <w:tcW w:w="5000" w:type="pct"/>
            <w:shd w:val="clear" w:color="auto" w:fill="auto"/>
          </w:tcPr>
          <w:p w14:paraId="01DE6440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创建视图：图书信息</w:t>
            </w:r>
          </w:p>
          <w:p w14:paraId="4BB8AE9C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create view </w:t>
            </w:r>
            <w:proofErr w:type="spellStart"/>
            <w:r>
              <w:t>vr_book_</w:t>
            </w:r>
            <w:proofErr w:type="gramStart"/>
            <w:r>
              <w:t>mes</w:t>
            </w:r>
            <w:proofErr w:type="spellEnd"/>
            <w:r>
              <w:t>(</w:t>
            </w:r>
            <w:proofErr w:type="spellStart"/>
            <w:proofErr w:type="gramEnd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  <w:r>
              <w:t>)</w:t>
            </w:r>
          </w:p>
          <w:p w14:paraId="070F7BD5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  <w:t>as</w:t>
            </w:r>
          </w:p>
          <w:p w14:paraId="780E46BC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select </w:t>
            </w:r>
            <w:proofErr w:type="spellStart"/>
            <w:r>
              <w:t>name_book</w:t>
            </w:r>
            <w:proofErr w:type="spellEnd"/>
            <w:r>
              <w:t xml:space="preserve">, </w:t>
            </w:r>
            <w:proofErr w:type="spellStart"/>
            <w:r>
              <w:t>id_seller</w:t>
            </w:r>
            <w:proofErr w:type="spellEnd"/>
            <w:r>
              <w:t xml:space="preserve">, </w:t>
            </w:r>
            <w:proofErr w:type="spellStart"/>
            <w:r>
              <w:t>sum_book</w:t>
            </w:r>
            <w:proofErr w:type="spellEnd"/>
            <w:r>
              <w:t xml:space="preserve">, </w:t>
            </w:r>
            <w:proofErr w:type="spellStart"/>
            <w:r>
              <w:t>price_book</w:t>
            </w:r>
            <w:proofErr w:type="spellEnd"/>
          </w:p>
          <w:p w14:paraId="56BC8884" w14:textId="77777777" w:rsidR="003471E9" w:rsidRDefault="003471E9" w:rsidP="00BC663A">
            <w:pPr>
              <w:pStyle w:val="a7"/>
              <w:ind w:firstLineChars="0" w:firstLine="0"/>
            </w:pPr>
            <w:r>
              <w:tab/>
            </w:r>
            <w:r>
              <w:tab/>
              <w:t xml:space="preserve"> from </w:t>
            </w:r>
            <w:proofErr w:type="spellStart"/>
            <w:r>
              <w:t>putaway_mes</w:t>
            </w:r>
            <w:proofErr w:type="spellEnd"/>
          </w:p>
          <w:p w14:paraId="19CE114A" w14:textId="77777777" w:rsidR="003471E9" w:rsidRDefault="003471E9" w:rsidP="00BC663A">
            <w:pPr>
              <w:pStyle w:val="a7"/>
              <w:ind w:firstLineChars="0" w:firstLine="0"/>
            </w:pPr>
            <w:r>
              <w:t>;</w:t>
            </w:r>
          </w:p>
          <w:p w14:paraId="1179F57D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view u_2_1_2_3.vr_book_mes is '</w:t>
            </w:r>
            <w:r>
              <w:rPr>
                <w:rFonts w:hint="eastAsia"/>
              </w:rPr>
              <w:t>图书信息</w:t>
            </w:r>
            <w:r>
              <w:rPr>
                <w:rFonts w:hint="eastAsia"/>
              </w:rPr>
              <w:t>';</w:t>
            </w:r>
          </w:p>
          <w:p w14:paraId="0ECB7955" w14:textId="77777777" w:rsidR="003471E9" w:rsidRDefault="003471E9" w:rsidP="00BC663A">
            <w:pPr>
              <w:pStyle w:val="a7"/>
              <w:ind w:firstLineChars="0" w:firstLine="0"/>
            </w:pPr>
            <w:r>
              <w:lastRenderedPageBreak/>
              <w:t>comment on column u_2_1_2_3.vr_book_mes.name_b</w:t>
            </w:r>
            <w:r>
              <w:rPr>
                <w:rFonts w:hint="eastAsia"/>
              </w:rPr>
              <w:t>ook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2EFA58D8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u_2_1_2_3.vr_book_mes.id_seller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552F1B54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u_2_1_2_3.vr_book_mes.sum_book is '</w:t>
            </w:r>
            <w:r>
              <w:rPr>
                <w:rFonts w:hint="eastAsia"/>
              </w:rPr>
              <w:t>图书库存</w:t>
            </w:r>
            <w:r>
              <w:rPr>
                <w:rFonts w:hint="eastAsia"/>
              </w:rPr>
              <w:t>';</w:t>
            </w:r>
          </w:p>
          <w:p w14:paraId="0B383C96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u_2_1_2_3.vr_book_mes.price_book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0778FC85" w14:textId="77777777" w:rsidR="003471E9" w:rsidRPr="00E6459F" w:rsidRDefault="003471E9" w:rsidP="00BC663A">
            <w:pPr>
              <w:pStyle w:val="a7"/>
              <w:ind w:firstLineChars="0" w:firstLine="0"/>
            </w:pPr>
          </w:p>
        </w:tc>
      </w:tr>
    </w:tbl>
    <w:p w14:paraId="01BEF8E1" w14:textId="77777777" w:rsidR="003471E9" w:rsidRDefault="003471E9" w:rsidP="003471E9">
      <w:pPr>
        <w:pStyle w:val="3"/>
      </w:pPr>
      <w:bookmarkStart w:id="250" w:name="_Toc24927202"/>
      <w:r>
        <w:rPr>
          <w:rFonts w:hint="eastAsia"/>
        </w:rPr>
        <w:lastRenderedPageBreak/>
        <w:t>普通函数</w:t>
      </w:r>
      <w:bookmarkEnd w:id="250"/>
    </w:p>
    <w:p w14:paraId="165E8457" w14:textId="657DE0BF" w:rsidR="003471E9" w:rsidRDefault="003471E9" w:rsidP="003471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"/>
        <w:gridCol w:w="2835"/>
        <w:gridCol w:w="1419"/>
        <w:gridCol w:w="3544"/>
        <w:gridCol w:w="2068"/>
      </w:tblGrid>
      <w:tr w:rsidR="003471E9" w14:paraId="4E571137" w14:textId="77777777" w:rsidTr="00BC663A">
        <w:tc>
          <w:tcPr>
            <w:tcW w:w="382" w:type="pct"/>
            <w:shd w:val="clear" w:color="auto" w:fill="D9D9D9"/>
          </w:tcPr>
          <w:p w14:paraId="4307C4B7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327" w:type="pct"/>
            <w:shd w:val="clear" w:color="auto" w:fill="D9D9D9"/>
          </w:tcPr>
          <w:p w14:paraId="1C12796C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4" w:type="pct"/>
            <w:shd w:val="clear" w:color="auto" w:fill="D9D9D9"/>
          </w:tcPr>
          <w:p w14:paraId="0BC8EF04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59" w:type="pct"/>
            <w:shd w:val="clear" w:color="auto" w:fill="D9D9D9"/>
          </w:tcPr>
          <w:p w14:paraId="36862A92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68" w:type="pct"/>
            <w:shd w:val="clear" w:color="auto" w:fill="D9D9D9"/>
          </w:tcPr>
          <w:p w14:paraId="541BECC5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55E770AC" w14:textId="77777777" w:rsidTr="00BC663A">
        <w:tc>
          <w:tcPr>
            <w:tcW w:w="382" w:type="pct"/>
            <w:shd w:val="clear" w:color="auto" w:fill="auto"/>
          </w:tcPr>
          <w:p w14:paraId="7D3C480A" w14:textId="7C777187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327" w:type="pct"/>
          </w:tcPr>
          <w:p w14:paraId="0CA49867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清理所有对象</w:t>
            </w:r>
          </w:p>
        </w:tc>
        <w:tc>
          <w:tcPr>
            <w:tcW w:w="664" w:type="pct"/>
            <w:shd w:val="clear" w:color="auto" w:fill="auto"/>
          </w:tcPr>
          <w:p w14:paraId="21776922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C</w:t>
            </w:r>
            <w:r>
              <w:t>lear_All</w:t>
            </w:r>
            <w:proofErr w:type="spellEnd"/>
          </w:p>
        </w:tc>
        <w:tc>
          <w:tcPr>
            <w:tcW w:w="1659" w:type="pct"/>
          </w:tcPr>
          <w:p w14:paraId="7D08FC4A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清理所有创建的对象，并清空回收站</w:t>
            </w:r>
          </w:p>
        </w:tc>
        <w:tc>
          <w:tcPr>
            <w:tcW w:w="968" w:type="pct"/>
          </w:tcPr>
          <w:p w14:paraId="5CC392E6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0C2E10D9" w14:textId="77777777" w:rsidTr="00BC663A">
        <w:tc>
          <w:tcPr>
            <w:tcW w:w="382" w:type="pct"/>
            <w:shd w:val="clear" w:color="auto" w:fill="auto"/>
          </w:tcPr>
          <w:p w14:paraId="2ADA5EA3" w14:textId="266D60DF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327" w:type="pct"/>
          </w:tcPr>
          <w:p w14:paraId="166D5920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判断身份证号是否符合规则</w:t>
            </w:r>
          </w:p>
        </w:tc>
        <w:tc>
          <w:tcPr>
            <w:tcW w:w="664" w:type="pct"/>
            <w:shd w:val="clear" w:color="auto" w:fill="auto"/>
          </w:tcPr>
          <w:p w14:paraId="7C00E628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</w:t>
            </w:r>
            <w:r>
              <w:t>sIdValid</w:t>
            </w:r>
            <w:proofErr w:type="spellEnd"/>
          </w:p>
        </w:tc>
        <w:tc>
          <w:tcPr>
            <w:tcW w:w="1659" w:type="pct"/>
          </w:tcPr>
          <w:p w14:paraId="498A7BF3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身份证号规则检查</w:t>
            </w:r>
          </w:p>
        </w:tc>
        <w:tc>
          <w:tcPr>
            <w:tcW w:w="968" w:type="pct"/>
          </w:tcPr>
          <w:p w14:paraId="60C1F703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400E80F2" w14:textId="77777777" w:rsidTr="00BC663A">
        <w:tc>
          <w:tcPr>
            <w:tcW w:w="382" w:type="pct"/>
            <w:shd w:val="clear" w:color="auto" w:fill="auto"/>
          </w:tcPr>
          <w:p w14:paraId="5E4917BE" w14:textId="164BB11D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327" w:type="pct"/>
          </w:tcPr>
          <w:p w14:paraId="3520B5BB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判断手机号是否符合规则</w:t>
            </w:r>
          </w:p>
        </w:tc>
        <w:tc>
          <w:tcPr>
            <w:tcW w:w="664" w:type="pct"/>
            <w:shd w:val="clear" w:color="auto" w:fill="auto"/>
          </w:tcPr>
          <w:p w14:paraId="42E89B61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t>IsMobileValid</w:t>
            </w:r>
            <w:proofErr w:type="spellEnd"/>
          </w:p>
        </w:tc>
        <w:tc>
          <w:tcPr>
            <w:tcW w:w="1659" w:type="pct"/>
          </w:tcPr>
          <w:p w14:paraId="709DA6E9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是否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位数字，且首位为</w:t>
            </w:r>
            <w:r>
              <w:rPr>
                <w:rFonts w:hint="eastAsia"/>
              </w:rPr>
              <w:t>1</w:t>
            </w:r>
          </w:p>
        </w:tc>
        <w:tc>
          <w:tcPr>
            <w:tcW w:w="968" w:type="pct"/>
          </w:tcPr>
          <w:p w14:paraId="6B192E34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077587BA" w14:textId="77777777" w:rsidR="003471E9" w:rsidRPr="00772AB4" w:rsidRDefault="003471E9" w:rsidP="003471E9">
      <w:pPr>
        <w:pStyle w:val="4"/>
      </w:pPr>
      <w:bookmarkStart w:id="251" w:name="_Toc24927203"/>
      <w:r>
        <w:rPr>
          <w:rFonts w:hint="eastAsia"/>
        </w:rPr>
        <w:t>清理所有对象</w:t>
      </w:r>
      <w:bookmarkEnd w:id="251"/>
    </w:p>
    <w:p w14:paraId="42E4ACCF" w14:textId="77777777" w:rsidR="003471E9" w:rsidRPr="00FB1786" w:rsidRDefault="003471E9" w:rsidP="003471E9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2478FAA0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59C64A8E" w14:textId="77777777" w:rsidR="003471E9" w:rsidRDefault="003471E9" w:rsidP="00BC663A">
            <w:pPr>
              <w:pStyle w:val="a7"/>
              <w:ind w:firstLine="420"/>
            </w:pPr>
            <w:r>
              <w:t xml:space="preserve">create or replace function </w:t>
            </w:r>
            <w:proofErr w:type="spellStart"/>
            <w:r>
              <w:t>Clear_</w:t>
            </w:r>
            <w:proofErr w:type="gramStart"/>
            <w:r>
              <w:t>All</w:t>
            </w:r>
            <w:proofErr w:type="spellEnd"/>
            <w:r>
              <w:t>(</w:t>
            </w:r>
            <w:proofErr w:type="spellStart"/>
            <w:proofErr w:type="gramEnd"/>
            <w:r>
              <w:t>tUser</w:t>
            </w:r>
            <w:proofErr w:type="spellEnd"/>
            <w:r>
              <w:t xml:space="preserve"> varchar(30)) returns varchar(200)</w:t>
            </w:r>
          </w:p>
          <w:p w14:paraId="2726FCC2" w14:textId="77777777" w:rsidR="003471E9" w:rsidRDefault="003471E9" w:rsidP="00BC663A">
            <w:pPr>
              <w:pStyle w:val="a7"/>
              <w:ind w:firstLine="420"/>
            </w:pPr>
            <w:r>
              <w:t>as</w:t>
            </w:r>
          </w:p>
          <w:p w14:paraId="1DBB69C8" w14:textId="77777777" w:rsidR="003471E9" w:rsidRDefault="003471E9" w:rsidP="00BC663A">
            <w:pPr>
              <w:pStyle w:val="a7"/>
              <w:ind w:firstLine="420"/>
            </w:pPr>
            <w:r>
              <w:tab/>
              <w:t>$body$</w:t>
            </w:r>
          </w:p>
          <w:p w14:paraId="39D5E630" w14:textId="77777777" w:rsidR="003471E9" w:rsidRDefault="003471E9" w:rsidP="00BC663A">
            <w:pPr>
              <w:pStyle w:val="a7"/>
              <w:ind w:firstLine="420"/>
            </w:pPr>
            <w:r>
              <w:t>declare</w:t>
            </w:r>
          </w:p>
          <w:p w14:paraId="5DEC92AE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r>
              <w:t>strSQL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2000);</w:t>
            </w:r>
          </w:p>
          <w:p w14:paraId="57C415D8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r>
              <w:t>strText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2000);</w:t>
            </w:r>
          </w:p>
          <w:p w14:paraId="1886EA3F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r>
              <w:t>curMes</w:t>
            </w:r>
            <w:proofErr w:type="spellEnd"/>
            <w:r>
              <w:t xml:space="preserve"> </w:t>
            </w:r>
            <w:proofErr w:type="spellStart"/>
            <w:r>
              <w:t>refcursor</w:t>
            </w:r>
            <w:proofErr w:type="spellEnd"/>
            <w:r>
              <w:t>;</w:t>
            </w:r>
          </w:p>
          <w:p w14:paraId="0AD52026" w14:textId="77777777" w:rsidR="003471E9" w:rsidRDefault="003471E9" w:rsidP="00BC663A">
            <w:pPr>
              <w:pStyle w:val="a7"/>
              <w:ind w:firstLine="420"/>
            </w:pPr>
            <w:r>
              <w:tab/>
              <w:t xml:space="preserve">no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2);</w:t>
            </w:r>
          </w:p>
          <w:p w14:paraId="2D3EFA31" w14:textId="77777777" w:rsidR="003471E9" w:rsidRDefault="003471E9" w:rsidP="00BC663A">
            <w:pPr>
              <w:pStyle w:val="a7"/>
              <w:ind w:firstLine="420"/>
            </w:pPr>
            <w:r>
              <w:t>begin</w:t>
            </w:r>
          </w:p>
          <w:p w14:paraId="6410FFF7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gramEnd"/>
            <w:r>
              <w:t>'select ''drop view ''||</w:t>
            </w:r>
            <w:proofErr w:type="spellStart"/>
            <w:r>
              <w:t>viewname</w:t>
            </w:r>
            <w:proofErr w:type="spellEnd"/>
            <w:r>
              <w:t xml:space="preserve"> ||'' cascade '' ';</w:t>
            </w:r>
          </w:p>
          <w:p w14:paraId="7B38A295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spellStart"/>
            <w:proofErr w:type="gramEnd"/>
            <w:r>
              <w:t>strSQL</w:t>
            </w:r>
            <w:proofErr w:type="spellEnd"/>
            <w:r>
              <w:t xml:space="preserve">||'from </w:t>
            </w:r>
            <w:proofErr w:type="spellStart"/>
            <w:r>
              <w:t>pg_views</w:t>
            </w:r>
            <w:proofErr w:type="spellEnd"/>
            <w:r>
              <w:t xml:space="preserve"> where </w:t>
            </w:r>
            <w:proofErr w:type="spellStart"/>
            <w:r>
              <w:t>viewowner</w:t>
            </w:r>
            <w:proofErr w:type="spellEnd"/>
            <w:r>
              <w:t>='''||</w:t>
            </w:r>
            <w:proofErr w:type="spellStart"/>
            <w:r>
              <w:t>tUser</w:t>
            </w:r>
            <w:proofErr w:type="spellEnd"/>
            <w:r>
              <w:t>||'''';</w:t>
            </w:r>
          </w:p>
          <w:p w14:paraId="46C237FF" w14:textId="77777777" w:rsidR="003471E9" w:rsidRDefault="003471E9" w:rsidP="00BC663A">
            <w:pPr>
              <w:pStyle w:val="a7"/>
              <w:ind w:firstLine="420"/>
            </w:pPr>
          </w:p>
          <w:p w14:paraId="23EB13DF" w14:textId="77777777" w:rsidR="003471E9" w:rsidRDefault="003471E9" w:rsidP="00BC663A">
            <w:pPr>
              <w:pStyle w:val="a7"/>
              <w:ind w:firstLine="420"/>
            </w:pPr>
            <w:r>
              <w:tab/>
              <w:t xml:space="preserve">open </w:t>
            </w:r>
            <w:proofErr w:type="spellStart"/>
            <w:r>
              <w:t>curMes</w:t>
            </w:r>
            <w:proofErr w:type="spellEnd"/>
            <w:r>
              <w:t xml:space="preserve"> for execute </w:t>
            </w:r>
            <w:proofErr w:type="spellStart"/>
            <w:r>
              <w:t>strSQL</w:t>
            </w:r>
            <w:proofErr w:type="spellEnd"/>
            <w:r>
              <w:t>;</w:t>
            </w:r>
          </w:p>
          <w:p w14:paraId="0C660A83" w14:textId="77777777" w:rsidR="003471E9" w:rsidRDefault="003471E9" w:rsidP="00BC663A">
            <w:pPr>
              <w:pStyle w:val="a7"/>
              <w:ind w:firstLine="420"/>
            </w:pPr>
            <w:r>
              <w:tab/>
              <w:t>loop</w:t>
            </w:r>
          </w:p>
          <w:p w14:paraId="41ADF56B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fetch </w:t>
            </w:r>
            <w:proofErr w:type="spellStart"/>
            <w:r>
              <w:t>curMes</w:t>
            </w:r>
            <w:proofErr w:type="spellEnd"/>
            <w:r>
              <w:t xml:space="preserve"> into </w:t>
            </w:r>
            <w:proofErr w:type="spellStart"/>
            <w:r>
              <w:t>strText</w:t>
            </w:r>
            <w:proofErr w:type="spellEnd"/>
            <w:r>
              <w:t>;</w:t>
            </w:r>
          </w:p>
          <w:p w14:paraId="49ACDBB1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if found then</w:t>
            </w:r>
          </w:p>
          <w:p w14:paraId="0774FCA1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execute </w:t>
            </w:r>
            <w:proofErr w:type="spellStart"/>
            <w:r>
              <w:t>strText</w:t>
            </w:r>
            <w:proofErr w:type="spellEnd"/>
            <w:r>
              <w:t>;</w:t>
            </w:r>
          </w:p>
          <w:p w14:paraId="2E0C7279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close </w:t>
            </w:r>
            <w:proofErr w:type="spellStart"/>
            <w:r>
              <w:t>curMes</w:t>
            </w:r>
            <w:proofErr w:type="spellEnd"/>
            <w:r>
              <w:t>;</w:t>
            </w:r>
          </w:p>
          <w:p w14:paraId="2E905876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open </w:t>
            </w:r>
            <w:proofErr w:type="spellStart"/>
            <w:r>
              <w:t>curMes</w:t>
            </w:r>
            <w:proofErr w:type="spellEnd"/>
            <w:r>
              <w:t xml:space="preserve"> for execute </w:t>
            </w:r>
            <w:proofErr w:type="spellStart"/>
            <w:r>
              <w:t>strSQL</w:t>
            </w:r>
            <w:proofErr w:type="spellEnd"/>
            <w:r>
              <w:t>;</w:t>
            </w:r>
          </w:p>
          <w:p w14:paraId="729E6BCC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else</w:t>
            </w:r>
          </w:p>
          <w:p w14:paraId="429A7582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exit;</w:t>
            </w:r>
          </w:p>
          <w:p w14:paraId="3A9AD491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end if;</w:t>
            </w:r>
          </w:p>
          <w:p w14:paraId="60D99E6F" w14:textId="77777777" w:rsidR="003471E9" w:rsidRDefault="003471E9" w:rsidP="00BC663A">
            <w:pPr>
              <w:pStyle w:val="a7"/>
              <w:ind w:firstLine="420"/>
            </w:pPr>
            <w:r>
              <w:tab/>
              <w:t>end loop;</w:t>
            </w:r>
          </w:p>
          <w:p w14:paraId="179FE769" w14:textId="77777777" w:rsidR="003471E9" w:rsidRDefault="003471E9" w:rsidP="00BC663A">
            <w:pPr>
              <w:pStyle w:val="a7"/>
              <w:ind w:firstLine="420"/>
            </w:pPr>
            <w:r>
              <w:tab/>
              <w:t xml:space="preserve">close </w:t>
            </w:r>
            <w:proofErr w:type="spellStart"/>
            <w:r>
              <w:t>curMes</w:t>
            </w:r>
            <w:proofErr w:type="spellEnd"/>
            <w:r>
              <w:t>;</w:t>
            </w:r>
          </w:p>
          <w:p w14:paraId="6C7D6DE0" w14:textId="77777777" w:rsidR="003471E9" w:rsidRDefault="003471E9" w:rsidP="00BC663A">
            <w:pPr>
              <w:pStyle w:val="a7"/>
              <w:ind w:firstLine="420"/>
            </w:pPr>
          </w:p>
          <w:p w14:paraId="22ED1633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gramEnd"/>
            <w:r>
              <w:t>'select 1,''drop table ''||</w:t>
            </w:r>
            <w:proofErr w:type="spellStart"/>
            <w:r>
              <w:t>tablename</w:t>
            </w:r>
            <w:proofErr w:type="spellEnd"/>
            <w:r>
              <w:t>||'' cascade '' ';</w:t>
            </w:r>
          </w:p>
          <w:p w14:paraId="7C7964B0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spellStart"/>
            <w:proofErr w:type="gramEnd"/>
            <w:r>
              <w:t>strSQL</w:t>
            </w:r>
            <w:proofErr w:type="spellEnd"/>
            <w:r>
              <w:t xml:space="preserve">||'from </w:t>
            </w:r>
            <w:proofErr w:type="spellStart"/>
            <w:r>
              <w:t>pg_tables</w:t>
            </w:r>
            <w:proofErr w:type="spellEnd"/>
            <w:r>
              <w:t xml:space="preserve"> where </w:t>
            </w:r>
            <w:proofErr w:type="spellStart"/>
            <w:r>
              <w:t>tableowner</w:t>
            </w:r>
            <w:proofErr w:type="spellEnd"/>
            <w:r>
              <w:t>='''||</w:t>
            </w:r>
            <w:proofErr w:type="spellStart"/>
            <w:r>
              <w:t>tUser</w:t>
            </w:r>
            <w:proofErr w:type="spellEnd"/>
            <w:r>
              <w:t>||''' union ';</w:t>
            </w:r>
          </w:p>
          <w:p w14:paraId="58189CB0" w14:textId="77777777" w:rsidR="003471E9" w:rsidRDefault="003471E9" w:rsidP="00BC663A">
            <w:pPr>
              <w:pStyle w:val="a7"/>
              <w:ind w:firstLine="420"/>
            </w:pPr>
            <w:r>
              <w:lastRenderedPageBreak/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spellStart"/>
            <w:proofErr w:type="gramEnd"/>
            <w:r>
              <w:t>strSQL</w:t>
            </w:r>
            <w:proofErr w:type="spellEnd"/>
            <w:r>
              <w:t>||'select 2,''drop sequence ''||</w:t>
            </w:r>
            <w:proofErr w:type="spellStart"/>
            <w:r>
              <w:t>sequencename</w:t>
            </w:r>
            <w:proofErr w:type="spellEnd"/>
            <w:r>
              <w:t xml:space="preserve"> ';</w:t>
            </w:r>
          </w:p>
          <w:p w14:paraId="433FE361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spellStart"/>
            <w:proofErr w:type="gramEnd"/>
            <w:r>
              <w:t>strSQL</w:t>
            </w:r>
            <w:proofErr w:type="spellEnd"/>
            <w:r>
              <w:t xml:space="preserve">||'from </w:t>
            </w:r>
            <w:proofErr w:type="spellStart"/>
            <w:r>
              <w:t>pg_sequences</w:t>
            </w:r>
            <w:proofErr w:type="spellEnd"/>
            <w:r>
              <w:t xml:space="preserve"> where </w:t>
            </w:r>
            <w:proofErr w:type="spellStart"/>
            <w:r>
              <w:t>sequenceowner</w:t>
            </w:r>
            <w:proofErr w:type="spellEnd"/>
            <w:r>
              <w:t>='''||</w:t>
            </w:r>
            <w:proofErr w:type="spellStart"/>
            <w:r>
              <w:t>tUser</w:t>
            </w:r>
            <w:proofErr w:type="spellEnd"/>
            <w:r>
              <w:t>||''' union ';</w:t>
            </w:r>
          </w:p>
          <w:p w14:paraId="0502D91B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spellStart"/>
            <w:proofErr w:type="gramEnd"/>
            <w:r>
              <w:t>strSQL</w:t>
            </w:r>
            <w:proofErr w:type="spellEnd"/>
            <w:r>
              <w:t>||'select 3,''drop function ''||</w:t>
            </w:r>
            <w:proofErr w:type="spellStart"/>
            <w:r>
              <w:t>proname</w:t>
            </w:r>
            <w:proofErr w:type="spellEnd"/>
            <w:r>
              <w:t xml:space="preserve"> ';</w:t>
            </w:r>
          </w:p>
          <w:p w14:paraId="594FA49E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spellStart"/>
            <w:proofErr w:type="gramEnd"/>
            <w:r>
              <w:t>strSQL</w:t>
            </w:r>
            <w:proofErr w:type="spellEnd"/>
            <w:r>
              <w:t xml:space="preserve">||'from </w:t>
            </w:r>
            <w:proofErr w:type="spellStart"/>
            <w:r>
              <w:t>pg_proc</w:t>
            </w:r>
            <w:proofErr w:type="spellEnd"/>
            <w:r>
              <w:t xml:space="preserve"> where </w:t>
            </w:r>
            <w:proofErr w:type="spellStart"/>
            <w:r>
              <w:t>proname</w:t>
            </w:r>
            <w:proofErr w:type="spellEnd"/>
            <w:r>
              <w:t>&lt;&gt;''</w:t>
            </w:r>
            <w:proofErr w:type="spellStart"/>
            <w:r>
              <w:t>clear_all</w:t>
            </w:r>
            <w:proofErr w:type="spellEnd"/>
            <w:r>
              <w:t xml:space="preserve">'' and </w:t>
            </w:r>
            <w:proofErr w:type="spellStart"/>
            <w:r>
              <w:t>proowner</w:t>
            </w:r>
            <w:proofErr w:type="spellEnd"/>
            <w:r>
              <w:t>=';</w:t>
            </w:r>
          </w:p>
          <w:p w14:paraId="5F6B29FF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proofErr w:type="gramStart"/>
            <w:r>
              <w:t>strSQL</w:t>
            </w:r>
            <w:proofErr w:type="spellEnd"/>
            <w:r>
              <w:t>:=</w:t>
            </w:r>
            <w:proofErr w:type="spellStart"/>
            <w:proofErr w:type="gramEnd"/>
            <w:r>
              <w:t>strSQL</w:t>
            </w:r>
            <w:proofErr w:type="spellEnd"/>
            <w:r>
              <w:t xml:space="preserve">||'(select </w:t>
            </w:r>
            <w:proofErr w:type="spellStart"/>
            <w:r>
              <w:t>nspowner</w:t>
            </w:r>
            <w:proofErr w:type="spellEnd"/>
            <w:r>
              <w:t xml:space="preserve"> from </w:t>
            </w:r>
            <w:proofErr w:type="spellStart"/>
            <w:r>
              <w:t>pg_namespace</w:t>
            </w:r>
            <w:proofErr w:type="spellEnd"/>
            <w:r>
              <w:t xml:space="preserve"> where </w:t>
            </w:r>
            <w:proofErr w:type="spellStart"/>
            <w:r>
              <w:t>nspname</w:t>
            </w:r>
            <w:proofErr w:type="spellEnd"/>
            <w:r>
              <w:t>='''||</w:t>
            </w:r>
            <w:proofErr w:type="spellStart"/>
            <w:r>
              <w:t>tUser</w:t>
            </w:r>
            <w:proofErr w:type="spellEnd"/>
            <w:r>
              <w:t>||''')  order by 1,2';</w:t>
            </w:r>
          </w:p>
          <w:p w14:paraId="2D370B5B" w14:textId="77777777" w:rsidR="003471E9" w:rsidRDefault="003471E9" w:rsidP="00BC663A">
            <w:pPr>
              <w:pStyle w:val="a7"/>
              <w:ind w:firstLine="420"/>
            </w:pPr>
          </w:p>
          <w:p w14:paraId="33BB753B" w14:textId="77777777" w:rsidR="003471E9" w:rsidRDefault="003471E9" w:rsidP="00BC663A">
            <w:pPr>
              <w:pStyle w:val="a7"/>
              <w:ind w:firstLine="420"/>
            </w:pPr>
            <w:r>
              <w:tab/>
              <w:t xml:space="preserve">open </w:t>
            </w:r>
            <w:proofErr w:type="spellStart"/>
            <w:r>
              <w:t>curMes</w:t>
            </w:r>
            <w:proofErr w:type="spellEnd"/>
            <w:r>
              <w:t xml:space="preserve"> for execute </w:t>
            </w:r>
            <w:proofErr w:type="spellStart"/>
            <w:r>
              <w:t>strSQL</w:t>
            </w:r>
            <w:proofErr w:type="spellEnd"/>
            <w:r>
              <w:t>;</w:t>
            </w:r>
          </w:p>
          <w:p w14:paraId="398D23BD" w14:textId="77777777" w:rsidR="003471E9" w:rsidRDefault="003471E9" w:rsidP="00BC663A">
            <w:pPr>
              <w:pStyle w:val="a7"/>
              <w:ind w:firstLine="420"/>
            </w:pPr>
            <w:r>
              <w:tab/>
              <w:t>loop</w:t>
            </w:r>
          </w:p>
          <w:p w14:paraId="76A0D230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fetch </w:t>
            </w:r>
            <w:proofErr w:type="spellStart"/>
            <w:r>
              <w:t>curMes</w:t>
            </w:r>
            <w:proofErr w:type="spellEnd"/>
            <w:r>
              <w:t xml:space="preserve"> into </w:t>
            </w:r>
            <w:proofErr w:type="spellStart"/>
            <w:proofErr w:type="gramStart"/>
            <w:r>
              <w:t>no,strText</w:t>
            </w:r>
            <w:proofErr w:type="spellEnd"/>
            <w:proofErr w:type="gramEnd"/>
            <w:r>
              <w:t>;</w:t>
            </w:r>
          </w:p>
          <w:p w14:paraId="12AC750D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if found then</w:t>
            </w:r>
          </w:p>
          <w:p w14:paraId="7D131FB4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 xml:space="preserve">execute </w:t>
            </w:r>
            <w:proofErr w:type="spellStart"/>
            <w:r>
              <w:t>strText</w:t>
            </w:r>
            <w:proofErr w:type="spellEnd"/>
            <w:r>
              <w:t>;</w:t>
            </w:r>
          </w:p>
          <w:p w14:paraId="61B42E21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else</w:t>
            </w:r>
          </w:p>
          <w:p w14:paraId="585A9E00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</w:r>
            <w:r>
              <w:tab/>
              <w:t>exit;</w:t>
            </w:r>
          </w:p>
          <w:p w14:paraId="276C4310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end if;</w:t>
            </w:r>
          </w:p>
          <w:p w14:paraId="7F558736" w14:textId="77777777" w:rsidR="003471E9" w:rsidRDefault="003471E9" w:rsidP="00BC663A">
            <w:pPr>
              <w:pStyle w:val="a7"/>
              <w:ind w:firstLine="420"/>
            </w:pPr>
            <w:r>
              <w:tab/>
              <w:t>end loop;</w:t>
            </w:r>
          </w:p>
          <w:p w14:paraId="0F3130FC" w14:textId="77777777" w:rsidR="003471E9" w:rsidRDefault="003471E9" w:rsidP="00BC663A">
            <w:pPr>
              <w:pStyle w:val="a7"/>
              <w:ind w:firstLine="420"/>
            </w:pPr>
            <w:r>
              <w:tab/>
              <w:t xml:space="preserve">close </w:t>
            </w:r>
            <w:proofErr w:type="spellStart"/>
            <w:r>
              <w:t>curMes</w:t>
            </w:r>
            <w:proofErr w:type="spellEnd"/>
            <w:r>
              <w:t>;</w:t>
            </w:r>
          </w:p>
          <w:p w14:paraId="6D30EB84" w14:textId="77777777" w:rsidR="003471E9" w:rsidRDefault="003471E9" w:rsidP="00BC663A">
            <w:pPr>
              <w:pStyle w:val="a7"/>
              <w:ind w:firstLine="420"/>
            </w:pPr>
            <w:r>
              <w:tab/>
              <w:t>return 'ok';</w:t>
            </w:r>
          </w:p>
          <w:p w14:paraId="08C81B18" w14:textId="77777777" w:rsidR="003471E9" w:rsidRDefault="003471E9" w:rsidP="00BC663A">
            <w:pPr>
              <w:pStyle w:val="a7"/>
              <w:ind w:firstLine="420"/>
            </w:pPr>
            <w:r>
              <w:t>end;</w:t>
            </w:r>
          </w:p>
          <w:p w14:paraId="7FC4302C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$body$ language </w:t>
            </w:r>
            <w:proofErr w:type="spellStart"/>
            <w:r>
              <w:t>plpgsql</w:t>
            </w:r>
            <w:proofErr w:type="spellEnd"/>
          </w:p>
        </w:tc>
      </w:tr>
    </w:tbl>
    <w:p w14:paraId="5033A2AB" w14:textId="77777777" w:rsidR="003471E9" w:rsidRDefault="003471E9" w:rsidP="003471E9"/>
    <w:p w14:paraId="67F44C17" w14:textId="77777777" w:rsidR="003471E9" w:rsidRPr="00772AB4" w:rsidRDefault="003471E9" w:rsidP="003471E9">
      <w:pPr>
        <w:pStyle w:val="4"/>
      </w:pPr>
      <w:bookmarkStart w:id="252" w:name="_Toc24927204"/>
      <w:r>
        <w:rPr>
          <w:rFonts w:hint="eastAsia"/>
        </w:rPr>
        <w:t>判断身份证号是否符合规则</w:t>
      </w:r>
      <w:bookmarkEnd w:id="252"/>
    </w:p>
    <w:p w14:paraId="2218039F" w14:textId="77777777" w:rsidR="003471E9" w:rsidRPr="00FB1786" w:rsidRDefault="003471E9" w:rsidP="003471E9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1FCEE071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0E4FA882" w14:textId="77777777" w:rsidR="003471E9" w:rsidRDefault="003471E9" w:rsidP="00BC663A">
            <w:r>
              <w:t xml:space="preserve">create or replace function </w:t>
            </w:r>
            <w:proofErr w:type="spellStart"/>
            <w:r>
              <w:t>IsIdValid</w:t>
            </w:r>
            <w:proofErr w:type="spellEnd"/>
          </w:p>
          <w:p w14:paraId="21002A1E" w14:textId="77777777" w:rsidR="003471E9" w:rsidRDefault="003471E9" w:rsidP="00BC663A">
            <w:r>
              <w:t>(</w:t>
            </w:r>
            <w:proofErr w:type="spellStart"/>
            <w:r>
              <w:t>tId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18)) returns varchar(200)</w:t>
            </w:r>
          </w:p>
          <w:p w14:paraId="1E5C7ECB" w14:textId="77777777" w:rsidR="003471E9" w:rsidRDefault="003471E9" w:rsidP="00BC663A">
            <w:r>
              <w:t>as $body$</w:t>
            </w:r>
          </w:p>
          <w:p w14:paraId="5D78E692" w14:textId="77777777" w:rsidR="003471E9" w:rsidRDefault="003471E9" w:rsidP="00BC663A">
            <w:r>
              <w:t>declare</w:t>
            </w:r>
          </w:p>
          <w:p w14:paraId="02324B0E" w14:textId="77777777" w:rsidR="003471E9" w:rsidRDefault="003471E9" w:rsidP="00BC663A">
            <w:r>
              <w:tab/>
            </w:r>
            <w:proofErr w:type="spellStart"/>
            <w:r>
              <w:t>parm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2)[17]:=array[7, 9, 10, 5, 8, 4, 2, 1, 6, 3, 7, 9, 10, 5, 8, 4, 2]::int[];</w:t>
            </w:r>
          </w:p>
          <w:p w14:paraId="5E760DA8" w14:textId="77777777" w:rsidR="003471E9" w:rsidRDefault="003471E9" w:rsidP="00BC663A">
            <w:r>
              <w:tab/>
            </w:r>
            <w:proofErr w:type="spellStart"/>
            <w:r>
              <w:t>check_value</w:t>
            </w:r>
            <w:proofErr w:type="spellEnd"/>
            <w:r>
              <w:t xml:space="preserve"> varchar[11</w:t>
            </w:r>
            <w:proofErr w:type="gramStart"/>
            <w:r>
              <w:t>]:=</w:t>
            </w:r>
            <w:proofErr w:type="gramEnd"/>
            <w:r>
              <w:t>array['1','0','x','9','8','7','6','5','4','3','2']::varchar[];</w:t>
            </w:r>
          </w:p>
          <w:p w14:paraId="71F6E15D" w14:textId="77777777" w:rsidR="003471E9" w:rsidRDefault="003471E9" w:rsidP="00BC663A">
            <w:r>
              <w:tab/>
              <w:t xml:space="preserve">year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4);</w:t>
            </w:r>
          </w:p>
          <w:p w14:paraId="27309CE1" w14:textId="77777777" w:rsidR="003471E9" w:rsidRDefault="003471E9" w:rsidP="00BC663A">
            <w:r>
              <w:tab/>
              <w:t xml:space="preserve">month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2);</w:t>
            </w:r>
          </w:p>
          <w:p w14:paraId="0EFF3364" w14:textId="77777777" w:rsidR="003471E9" w:rsidRDefault="003471E9" w:rsidP="00BC663A">
            <w:r>
              <w:tab/>
              <w:t xml:space="preserve">day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2);</w:t>
            </w:r>
          </w:p>
          <w:p w14:paraId="6F633A06" w14:textId="77777777" w:rsidR="003471E9" w:rsidRDefault="003471E9" w:rsidP="00BC663A">
            <w:r>
              <w:tab/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2);</w:t>
            </w:r>
          </w:p>
          <w:p w14:paraId="4CB5E8F2" w14:textId="77777777" w:rsidR="003471E9" w:rsidRDefault="003471E9" w:rsidP="00BC663A">
            <w:r>
              <w:tab/>
            </w:r>
            <w:proofErr w:type="spellStart"/>
            <w:r>
              <w:t>iCheckValue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10);</w:t>
            </w:r>
          </w:p>
          <w:p w14:paraId="79B673FC" w14:textId="77777777" w:rsidR="003471E9" w:rsidRDefault="003471E9" w:rsidP="00BC663A">
            <w:r>
              <w:tab/>
            </w:r>
            <w:proofErr w:type="spellStart"/>
            <w:r>
              <w:t>ch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1);</w:t>
            </w:r>
          </w:p>
          <w:p w14:paraId="678C9636" w14:textId="77777777" w:rsidR="003471E9" w:rsidRDefault="003471E9" w:rsidP="00BC663A">
            <w:r>
              <w:t>begin</w:t>
            </w:r>
          </w:p>
          <w:p w14:paraId="176B85A3" w14:textId="77777777" w:rsidR="003471E9" w:rsidRDefault="003471E9" w:rsidP="00BC663A">
            <w:r>
              <w:tab/>
              <w:t>if length(</w:t>
            </w:r>
            <w:proofErr w:type="spellStart"/>
            <w:r>
              <w:t>tId</w:t>
            </w:r>
            <w:proofErr w:type="spellEnd"/>
            <w:r>
              <w:t>)&lt;&gt;18 then</w:t>
            </w:r>
          </w:p>
          <w:p w14:paraId="12F286E6" w14:textId="77777777" w:rsidR="003471E9" w:rsidRDefault="003471E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'-20010-</w:t>
            </w:r>
            <w:r>
              <w:rPr>
                <w:rFonts w:hint="eastAsia"/>
              </w:rPr>
              <w:t>身份证号长度不是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位！</w:t>
            </w:r>
            <w:r>
              <w:rPr>
                <w:rFonts w:hint="eastAsia"/>
              </w:rPr>
              <w:t>';</w:t>
            </w:r>
          </w:p>
          <w:p w14:paraId="7D2DE05F" w14:textId="77777777" w:rsidR="003471E9" w:rsidRDefault="003471E9" w:rsidP="00BC663A">
            <w:r>
              <w:tab/>
              <w:t>end if;</w:t>
            </w:r>
          </w:p>
          <w:p w14:paraId="64058CE7" w14:textId="77777777" w:rsidR="003471E9" w:rsidRDefault="003471E9" w:rsidP="00BC663A">
            <w:r>
              <w:tab/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in </w:t>
            </w:r>
            <w:proofErr w:type="gramStart"/>
            <w:r>
              <w:t>1..</w:t>
            </w:r>
            <w:proofErr w:type="gramEnd"/>
            <w:r>
              <w:t>17 loop</w:t>
            </w:r>
          </w:p>
          <w:p w14:paraId="43FB6571" w14:textId="77777777" w:rsidR="003471E9" w:rsidRDefault="003471E9" w:rsidP="00BC663A">
            <w:r>
              <w:tab/>
            </w:r>
            <w:r>
              <w:tab/>
            </w:r>
            <w:proofErr w:type="spellStart"/>
            <w:proofErr w:type="gramStart"/>
            <w:r>
              <w:t>ch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(tId,i,1);</w:t>
            </w:r>
          </w:p>
          <w:p w14:paraId="1E6F6CA1" w14:textId="77777777" w:rsidR="003471E9" w:rsidRDefault="003471E9" w:rsidP="00BC663A">
            <w:r>
              <w:tab/>
            </w:r>
            <w:r>
              <w:tab/>
              <w:t xml:space="preserve">if </w:t>
            </w:r>
            <w:proofErr w:type="spellStart"/>
            <w:r>
              <w:t>ch</w:t>
            </w:r>
            <w:proofErr w:type="spellEnd"/>
            <w:r>
              <w:t xml:space="preserve">&gt;'9' or </w:t>
            </w:r>
            <w:proofErr w:type="spellStart"/>
            <w:r>
              <w:t>ch</w:t>
            </w:r>
            <w:proofErr w:type="spellEnd"/>
            <w:r>
              <w:t>&lt;'0' then</w:t>
            </w:r>
          </w:p>
          <w:p w14:paraId="33A72864" w14:textId="77777777" w:rsidR="003471E9" w:rsidRDefault="003471E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'-20011-</w:t>
            </w:r>
            <w:r>
              <w:rPr>
                <w:rFonts w:hint="eastAsia"/>
              </w:rPr>
              <w:t>身份证号中有非数字字符！</w:t>
            </w:r>
            <w:r>
              <w:rPr>
                <w:rFonts w:hint="eastAsia"/>
              </w:rPr>
              <w:t>';</w:t>
            </w:r>
          </w:p>
          <w:p w14:paraId="2EC55E3E" w14:textId="77777777" w:rsidR="003471E9" w:rsidRDefault="003471E9" w:rsidP="00BC663A">
            <w:r>
              <w:tab/>
            </w:r>
            <w:r>
              <w:tab/>
              <w:t>end if;</w:t>
            </w:r>
          </w:p>
          <w:p w14:paraId="64BD4929" w14:textId="77777777" w:rsidR="003471E9" w:rsidRDefault="003471E9" w:rsidP="00BC663A">
            <w:r>
              <w:lastRenderedPageBreak/>
              <w:tab/>
              <w:t>end loop;</w:t>
            </w:r>
          </w:p>
          <w:p w14:paraId="4CACA587" w14:textId="77777777" w:rsidR="003471E9" w:rsidRDefault="003471E9" w:rsidP="00BC663A">
            <w:r>
              <w:tab/>
              <w:t xml:space="preserve">select </w:t>
            </w:r>
            <w:proofErr w:type="gramStart"/>
            <w:r>
              <w:t>count(</w:t>
            </w:r>
            <w:proofErr w:type="gramEnd"/>
            <w:r>
              <w:t xml:space="preserve">*) into </w:t>
            </w:r>
            <w:proofErr w:type="spellStart"/>
            <w:r>
              <w:t>iCheckValue</w:t>
            </w:r>
            <w:proofErr w:type="spellEnd"/>
            <w:r>
              <w:t xml:space="preserve"> </w:t>
            </w:r>
          </w:p>
          <w:p w14:paraId="1656FAA5" w14:textId="77777777" w:rsidR="003471E9" w:rsidRDefault="003471E9" w:rsidP="00BC663A">
            <w:r>
              <w:tab/>
              <w:t xml:space="preserve">from </w:t>
            </w:r>
            <w:proofErr w:type="spellStart"/>
            <w:r>
              <w:t>user_dict</w:t>
            </w:r>
            <w:proofErr w:type="spellEnd"/>
            <w:r>
              <w:t xml:space="preserve"> </w:t>
            </w:r>
          </w:p>
          <w:p w14:paraId="21DA542D" w14:textId="77777777" w:rsidR="003471E9" w:rsidRDefault="003471E9" w:rsidP="00BC663A">
            <w:r>
              <w:tab/>
              <w:t xml:space="preserve">where category='001' and </w:t>
            </w:r>
            <w:proofErr w:type="spellStart"/>
            <w:r>
              <w:t>ccode</w:t>
            </w:r>
            <w:proofErr w:type="spellEnd"/>
            <w:r>
              <w:t>=</w:t>
            </w:r>
            <w:proofErr w:type="spellStart"/>
            <w:r>
              <w:t>substr</w:t>
            </w:r>
            <w:proofErr w:type="spellEnd"/>
            <w:r>
              <w:t>(tId,1,6);</w:t>
            </w:r>
          </w:p>
          <w:p w14:paraId="4FDBF9B8" w14:textId="77777777" w:rsidR="003471E9" w:rsidRDefault="003471E9" w:rsidP="00BC663A">
            <w:r>
              <w:tab/>
              <w:t xml:space="preserve">if </w:t>
            </w:r>
            <w:proofErr w:type="spellStart"/>
            <w:r>
              <w:t>iCheckValue</w:t>
            </w:r>
            <w:proofErr w:type="spellEnd"/>
            <w:r>
              <w:t>=0 then</w:t>
            </w:r>
          </w:p>
          <w:p w14:paraId="4507EA99" w14:textId="77777777" w:rsidR="003471E9" w:rsidRDefault="003471E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'-20012-</w:t>
            </w:r>
            <w:r>
              <w:rPr>
                <w:rFonts w:hint="eastAsia"/>
              </w:rPr>
              <w:t>身份证号中地区码错误！</w:t>
            </w:r>
            <w:r>
              <w:rPr>
                <w:rFonts w:hint="eastAsia"/>
              </w:rPr>
              <w:t>';</w:t>
            </w:r>
          </w:p>
          <w:p w14:paraId="5BBFD8DB" w14:textId="77777777" w:rsidR="003471E9" w:rsidRDefault="003471E9" w:rsidP="00BC663A">
            <w:r>
              <w:tab/>
              <w:t>end if;</w:t>
            </w:r>
          </w:p>
          <w:p w14:paraId="69EF2B43" w14:textId="77777777" w:rsidR="003471E9" w:rsidRDefault="003471E9" w:rsidP="00BC663A">
            <w:r>
              <w:tab/>
            </w:r>
            <w:proofErr w:type="gramStart"/>
            <w:r>
              <w:t>year:=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(tId,7,4),'9999');</w:t>
            </w:r>
          </w:p>
          <w:p w14:paraId="175BA426" w14:textId="77777777" w:rsidR="003471E9" w:rsidRDefault="003471E9" w:rsidP="00BC663A">
            <w:r>
              <w:tab/>
            </w:r>
            <w:proofErr w:type="gramStart"/>
            <w:r>
              <w:t>month:=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(tId,11,2),'9999');</w:t>
            </w:r>
          </w:p>
          <w:p w14:paraId="31B5147B" w14:textId="77777777" w:rsidR="003471E9" w:rsidRDefault="003471E9" w:rsidP="00BC663A">
            <w:r>
              <w:tab/>
            </w:r>
            <w:proofErr w:type="gramStart"/>
            <w:r>
              <w:t>day:=</w:t>
            </w:r>
            <w:proofErr w:type="spellStart"/>
            <w:proofErr w:type="gramEnd"/>
            <w:r>
              <w:t>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(tId,13,2),'9999');</w:t>
            </w:r>
          </w:p>
          <w:p w14:paraId="0ADF81E3" w14:textId="77777777" w:rsidR="003471E9" w:rsidRDefault="003471E9" w:rsidP="00BC663A">
            <w:r>
              <w:tab/>
              <w:t>if 2018-year&lt;1 or 2018-year&gt;150 then</w:t>
            </w:r>
          </w:p>
          <w:p w14:paraId="3B8694B7" w14:textId="77777777" w:rsidR="003471E9" w:rsidRDefault="003471E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'-20013-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年份超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';</w:t>
            </w:r>
          </w:p>
          <w:p w14:paraId="3504139D" w14:textId="77777777" w:rsidR="003471E9" w:rsidRDefault="003471E9" w:rsidP="00BC663A">
            <w:r>
              <w:tab/>
              <w:t>end if;</w:t>
            </w:r>
          </w:p>
          <w:p w14:paraId="78712D6C" w14:textId="77777777" w:rsidR="003471E9" w:rsidRDefault="003471E9" w:rsidP="00BC663A">
            <w:r>
              <w:tab/>
              <w:t>if month&lt;1 or month&gt;12 then</w:t>
            </w:r>
          </w:p>
          <w:p w14:paraId="28E87BB3" w14:textId="77777777" w:rsidR="003471E9" w:rsidRDefault="003471E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'-20014-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月份超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';</w:t>
            </w:r>
          </w:p>
          <w:p w14:paraId="79DE586B" w14:textId="77777777" w:rsidR="003471E9" w:rsidRDefault="003471E9" w:rsidP="00BC663A">
            <w:r>
              <w:tab/>
              <w:t>end if;</w:t>
            </w:r>
          </w:p>
          <w:p w14:paraId="61F2EB44" w14:textId="77777777" w:rsidR="003471E9" w:rsidRDefault="003471E9" w:rsidP="00BC663A">
            <w:r>
              <w:tab/>
              <w:t>if day&lt;1 or day &gt;31 then</w:t>
            </w:r>
          </w:p>
          <w:p w14:paraId="3F388D35" w14:textId="77777777" w:rsidR="003471E9" w:rsidRDefault="003471E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'-20015-</w:t>
            </w:r>
            <w:r>
              <w:rPr>
                <w:rFonts w:hint="eastAsia"/>
              </w:rPr>
              <w:t>身份证号中生日数据里</w:t>
            </w:r>
            <w:proofErr w:type="gramStart"/>
            <w:r>
              <w:rPr>
                <w:rFonts w:hint="eastAsia"/>
              </w:rPr>
              <w:t>日期超</w:t>
            </w:r>
            <w:proofErr w:type="gramEnd"/>
            <w:r>
              <w:rPr>
                <w:rFonts w:hint="eastAsia"/>
              </w:rPr>
              <w:t>范围！</w:t>
            </w:r>
            <w:r>
              <w:rPr>
                <w:rFonts w:hint="eastAsia"/>
              </w:rPr>
              <w:t>';</w:t>
            </w:r>
          </w:p>
          <w:p w14:paraId="778E0D9B" w14:textId="77777777" w:rsidR="003471E9" w:rsidRDefault="003471E9" w:rsidP="00BC663A">
            <w:r>
              <w:tab/>
              <w:t>end if;</w:t>
            </w:r>
          </w:p>
          <w:p w14:paraId="1FACEDF8" w14:textId="77777777" w:rsidR="003471E9" w:rsidRDefault="003471E9" w:rsidP="00BC663A">
            <w:r>
              <w:tab/>
              <w:t xml:space="preserve">if month in (2,4,6,9,11) and day=31 then </w:t>
            </w:r>
          </w:p>
          <w:p w14:paraId="483203E8" w14:textId="77777777" w:rsidR="003471E9" w:rsidRDefault="003471E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'-20016-</w:t>
            </w:r>
            <w:r>
              <w:rPr>
                <w:rFonts w:hint="eastAsia"/>
              </w:rPr>
              <w:t>生日数据里小月没有</w:t>
            </w: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';</w:t>
            </w:r>
          </w:p>
          <w:p w14:paraId="41CCB9B1" w14:textId="77777777" w:rsidR="003471E9" w:rsidRDefault="003471E9" w:rsidP="00BC663A">
            <w:r>
              <w:tab/>
              <w:t>end if;</w:t>
            </w:r>
          </w:p>
          <w:p w14:paraId="65FC900B" w14:textId="77777777" w:rsidR="003471E9" w:rsidRDefault="003471E9" w:rsidP="00BC663A">
            <w:r>
              <w:tab/>
              <w:t>if month=2 then</w:t>
            </w:r>
          </w:p>
          <w:p w14:paraId="252EE08C" w14:textId="77777777" w:rsidR="003471E9" w:rsidRDefault="003471E9" w:rsidP="00BC663A">
            <w:r>
              <w:tab/>
            </w:r>
            <w:r>
              <w:tab/>
              <w:t>if mod(year,</w:t>
            </w:r>
            <w:proofErr w:type="gramStart"/>
            <w:r>
              <w:t>4)=</w:t>
            </w:r>
            <w:proofErr w:type="gramEnd"/>
            <w:r>
              <w:t>0 and mod(year,100)&lt;&gt;0 or mod(year,400)=0 then</w:t>
            </w:r>
          </w:p>
          <w:p w14:paraId="12691994" w14:textId="77777777" w:rsidR="003471E9" w:rsidRDefault="003471E9" w:rsidP="00BC663A">
            <w:r>
              <w:tab/>
            </w:r>
            <w:r>
              <w:tab/>
            </w:r>
            <w:r>
              <w:tab/>
              <w:t>if day&gt;29 then</w:t>
            </w:r>
          </w:p>
          <w:p w14:paraId="6506F783" w14:textId="77777777" w:rsidR="003471E9" w:rsidRDefault="003471E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'-20017-</w:t>
            </w:r>
            <w:r>
              <w:rPr>
                <w:rFonts w:hint="eastAsia"/>
              </w:rPr>
              <w:t>身份证号中生日数据里闰年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月不能超</w:t>
            </w: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';</w:t>
            </w:r>
          </w:p>
          <w:p w14:paraId="575257FF" w14:textId="77777777" w:rsidR="003471E9" w:rsidRDefault="003471E9" w:rsidP="00BC663A">
            <w:r>
              <w:t xml:space="preserve">       </w:t>
            </w:r>
            <w:r>
              <w:tab/>
            </w:r>
            <w:r>
              <w:tab/>
              <w:t>end if;</w:t>
            </w:r>
          </w:p>
          <w:p w14:paraId="0D06B1B3" w14:textId="77777777" w:rsidR="003471E9" w:rsidRDefault="003471E9" w:rsidP="00BC663A">
            <w:r>
              <w:tab/>
            </w:r>
            <w:r>
              <w:tab/>
              <w:t>else</w:t>
            </w:r>
          </w:p>
          <w:p w14:paraId="54DBCE42" w14:textId="77777777" w:rsidR="003471E9" w:rsidRDefault="003471E9" w:rsidP="00BC663A">
            <w:r>
              <w:tab/>
            </w:r>
            <w:r>
              <w:tab/>
            </w:r>
            <w:r>
              <w:tab/>
              <w:t>if day&gt;28 then</w:t>
            </w:r>
          </w:p>
          <w:p w14:paraId="0F849697" w14:textId="77777777" w:rsidR="003471E9" w:rsidRDefault="003471E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'-20018-</w:t>
            </w:r>
            <w:r>
              <w:rPr>
                <w:rFonts w:hint="eastAsia"/>
              </w:rPr>
              <w:t>身份证号中生日</w:t>
            </w:r>
            <w:proofErr w:type="gramStart"/>
            <w:r>
              <w:rPr>
                <w:rFonts w:hint="eastAsia"/>
              </w:rPr>
              <w:t>数据里非闰年</w:t>
            </w:r>
            <w:proofErr w:type="gramEnd"/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月不能超</w:t>
            </w: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日！</w:t>
            </w:r>
            <w:r>
              <w:rPr>
                <w:rFonts w:hint="eastAsia"/>
              </w:rPr>
              <w:t>';</w:t>
            </w:r>
          </w:p>
          <w:p w14:paraId="6C91E5CF" w14:textId="77777777" w:rsidR="003471E9" w:rsidRDefault="003471E9" w:rsidP="00BC663A">
            <w:r>
              <w:tab/>
            </w:r>
            <w:r>
              <w:tab/>
            </w:r>
            <w:r>
              <w:tab/>
              <w:t>end if;</w:t>
            </w:r>
          </w:p>
          <w:p w14:paraId="342A36ED" w14:textId="77777777" w:rsidR="003471E9" w:rsidRDefault="003471E9" w:rsidP="00BC663A">
            <w:r>
              <w:tab/>
            </w:r>
            <w:r>
              <w:tab/>
              <w:t>end if;</w:t>
            </w:r>
          </w:p>
          <w:p w14:paraId="5289FE55" w14:textId="77777777" w:rsidR="003471E9" w:rsidRDefault="003471E9" w:rsidP="00BC663A">
            <w:r>
              <w:tab/>
              <w:t>end if;</w:t>
            </w:r>
          </w:p>
          <w:p w14:paraId="12EEF3B9" w14:textId="77777777" w:rsidR="003471E9" w:rsidRDefault="003471E9" w:rsidP="00BC663A">
            <w:r>
              <w:tab/>
            </w:r>
            <w:proofErr w:type="spellStart"/>
            <w:proofErr w:type="gramStart"/>
            <w:r>
              <w:t>iCheckValue</w:t>
            </w:r>
            <w:proofErr w:type="spellEnd"/>
            <w:r>
              <w:t>:=</w:t>
            </w:r>
            <w:proofErr w:type="gramEnd"/>
            <w:r>
              <w:t>0;</w:t>
            </w:r>
          </w:p>
          <w:p w14:paraId="7408C8CF" w14:textId="77777777" w:rsidR="003471E9" w:rsidRDefault="003471E9" w:rsidP="00BC663A">
            <w:r>
              <w:tab/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in </w:t>
            </w:r>
            <w:proofErr w:type="gramStart"/>
            <w:r>
              <w:t>1..</w:t>
            </w:r>
            <w:proofErr w:type="gramEnd"/>
            <w:r>
              <w:t>17 loop</w:t>
            </w:r>
          </w:p>
          <w:p w14:paraId="100CADC8" w14:textId="77777777" w:rsidR="003471E9" w:rsidRDefault="003471E9" w:rsidP="00BC663A">
            <w:r>
              <w:tab/>
            </w:r>
            <w:r>
              <w:tab/>
            </w:r>
            <w:proofErr w:type="spellStart"/>
            <w:proofErr w:type="gramStart"/>
            <w:r>
              <w:t>iCheckValue</w:t>
            </w:r>
            <w:proofErr w:type="spellEnd"/>
            <w:r>
              <w:t>:=</w:t>
            </w:r>
            <w:proofErr w:type="spellStart"/>
            <w:proofErr w:type="gramEnd"/>
            <w:r>
              <w:t>iCheckValue+to_number</w:t>
            </w:r>
            <w:proofErr w:type="spellEnd"/>
            <w:r>
              <w:t>(</w:t>
            </w:r>
            <w:proofErr w:type="spellStart"/>
            <w:r>
              <w:t>substr</w:t>
            </w:r>
            <w:proofErr w:type="spellEnd"/>
            <w:r>
              <w:t>(tId,i,1),'9')*</w:t>
            </w:r>
            <w:proofErr w:type="spellStart"/>
            <w:r>
              <w:t>parm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];</w:t>
            </w:r>
          </w:p>
          <w:p w14:paraId="51737971" w14:textId="77777777" w:rsidR="003471E9" w:rsidRDefault="003471E9" w:rsidP="00BC663A">
            <w:r>
              <w:tab/>
              <w:t>end loop;</w:t>
            </w:r>
          </w:p>
          <w:p w14:paraId="5606CF32" w14:textId="77777777" w:rsidR="003471E9" w:rsidRDefault="003471E9" w:rsidP="00BC663A">
            <w:r>
              <w:tab/>
            </w:r>
            <w:proofErr w:type="spellStart"/>
            <w:proofErr w:type="gramStart"/>
            <w:r>
              <w:t>ch</w:t>
            </w:r>
            <w:proofErr w:type="spellEnd"/>
            <w:r>
              <w:t>:=</w:t>
            </w:r>
            <w:proofErr w:type="gramEnd"/>
            <w:r>
              <w:t xml:space="preserve"> </w:t>
            </w:r>
            <w:proofErr w:type="spellStart"/>
            <w:r>
              <w:t>check_value</w:t>
            </w:r>
            <w:proofErr w:type="spellEnd"/>
            <w:r>
              <w:t>[mod(iCheckValue,11)+1];</w:t>
            </w:r>
            <w:r>
              <w:tab/>
            </w:r>
          </w:p>
          <w:p w14:paraId="5E47A7A0" w14:textId="77777777" w:rsidR="003471E9" w:rsidRDefault="003471E9" w:rsidP="00BC663A">
            <w:r>
              <w:tab/>
              <w:t>if lower(</w:t>
            </w:r>
            <w:proofErr w:type="spellStart"/>
            <w:r>
              <w:t>substr</w:t>
            </w:r>
            <w:proofErr w:type="spellEnd"/>
            <w:r>
              <w:t>(tId,18,1</w:t>
            </w:r>
            <w:proofErr w:type="gramStart"/>
            <w:r>
              <w:t>))&lt;</w:t>
            </w:r>
            <w:proofErr w:type="gramEnd"/>
            <w:r>
              <w:t xml:space="preserve">&gt; </w:t>
            </w:r>
            <w:proofErr w:type="spellStart"/>
            <w:r>
              <w:t>ch</w:t>
            </w:r>
            <w:proofErr w:type="spellEnd"/>
            <w:r>
              <w:t xml:space="preserve"> then</w:t>
            </w:r>
          </w:p>
          <w:p w14:paraId="7DF685A1" w14:textId="77777777" w:rsidR="003471E9" w:rsidRDefault="003471E9" w:rsidP="00BC663A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'-20019-</w:t>
            </w:r>
            <w:r>
              <w:rPr>
                <w:rFonts w:hint="eastAsia"/>
              </w:rPr>
              <w:t>身份证号中校验位不对！</w:t>
            </w:r>
            <w:r>
              <w:rPr>
                <w:rFonts w:hint="eastAsia"/>
              </w:rPr>
              <w:t>';</w:t>
            </w:r>
          </w:p>
          <w:p w14:paraId="75716FE4" w14:textId="77777777" w:rsidR="003471E9" w:rsidRDefault="003471E9" w:rsidP="00BC663A">
            <w:r>
              <w:tab/>
              <w:t>end if;</w:t>
            </w:r>
          </w:p>
          <w:p w14:paraId="1BDE6827" w14:textId="77777777" w:rsidR="003471E9" w:rsidRDefault="003471E9" w:rsidP="00BC663A">
            <w:r>
              <w:tab/>
              <w:t>return 'ok';</w:t>
            </w:r>
          </w:p>
          <w:p w14:paraId="3E4E706B" w14:textId="77777777" w:rsidR="003471E9" w:rsidRDefault="003471E9" w:rsidP="00BC663A">
            <w:r>
              <w:t>end;</w:t>
            </w:r>
          </w:p>
          <w:p w14:paraId="623B80F3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$body$ language </w:t>
            </w:r>
            <w:proofErr w:type="spellStart"/>
            <w:r>
              <w:t>plpgsql</w:t>
            </w:r>
            <w:proofErr w:type="spellEnd"/>
          </w:p>
        </w:tc>
      </w:tr>
    </w:tbl>
    <w:p w14:paraId="5E8513AF" w14:textId="77777777" w:rsidR="003471E9" w:rsidRDefault="003471E9" w:rsidP="003471E9"/>
    <w:p w14:paraId="3251091A" w14:textId="77777777" w:rsidR="003471E9" w:rsidRPr="00772AB4" w:rsidRDefault="003471E9" w:rsidP="003471E9">
      <w:pPr>
        <w:pStyle w:val="4"/>
      </w:pPr>
      <w:bookmarkStart w:id="253" w:name="_Toc24927205"/>
      <w:r>
        <w:rPr>
          <w:rFonts w:hint="eastAsia"/>
        </w:rPr>
        <w:lastRenderedPageBreak/>
        <w:t>判断手机号是否符合规则</w:t>
      </w:r>
      <w:bookmarkEnd w:id="253"/>
    </w:p>
    <w:p w14:paraId="69D6ECD4" w14:textId="77777777" w:rsidR="003471E9" w:rsidRPr="00FB1786" w:rsidRDefault="003471E9" w:rsidP="003471E9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10F7309B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75487EAB" w14:textId="77777777" w:rsidR="003471E9" w:rsidRDefault="003471E9" w:rsidP="00BC663A">
            <w:pPr>
              <w:pStyle w:val="a7"/>
              <w:ind w:firstLine="420"/>
            </w:pPr>
            <w:r>
              <w:t xml:space="preserve">create or replace function </w:t>
            </w:r>
            <w:proofErr w:type="spellStart"/>
            <w:r>
              <w:t>IsMobileValid</w:t>
            </w:r>
            <w:proofErr w:type="spellEnd"/>
          </w:p>
          <w:p w14:paraId="79305769" w14:textId="77777777" w:rsidR="003471E9" w:rsidRDefault="003471E9" w:rsidP="00BC663A">
            <w:pPr>
              <w:pStyle w:val="a7"/>
              <w:ind w:firstLine="420"/>
            </w:pPr>
            <w:r>
              <w:t>(</w:t>
            </w:r>
            <w:proofErr w:type="spellStart"/>
            <w:r>
              <w:t>tMobile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11)) returns varchar(11)</w:t>
            </w:r>
          </w:p>
          <w:p w14:paraId="4E96498F" w14:textId="77777777" w:rsidR="003471E9" w:rsidRDefault="003471E9" w:rsidP="00BC663A">
            <w:pPr>
              <w:pStyle w:val="a7"/>
              <w:ind w:firstLine="420"/>
            </w:pPr>
            <w:r>
              <w:t>as $body$</w:t>
            </w:r>
          </w:p>
          <w:p w14:paraId="7690DADF" w14:textId="77777777" w:rsidR="003471E9" w:rsidRDefault="003471E9" w:rsidP="00BC663A">
            <w:pPr>
              <w:pStyle w:val="a7"/>
              <w:ind w:firstLine="420"/>
            </w:pPr>
            <w:r>
              <w:t xml:space="preserve">declare </w:t>
            </w:r>
          </w:p>
          <w:p w14:paraId="2E299ABE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r>
              <w:t>iCount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3);</w:t>
            </w:r>
          </w:p>
          <w:p w14:paraId="0D223D13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proofErr w:type="spellStart"/>
            <w:r>
              <w:t>ch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1);</w:t>
            </w:r>
          </w:p>
          <w:p w14:paraId="758DB167" w14:textId="77777777" w:rsidR="003471E9" w:rsidRDefault="003471E9" w:rsidP="00BC663A">
            <w:pPr>
              <w:pStyle w:val="a7"/>
              <w:ind w:firstLine="420"/>
            </w:pPr>
            <w:r>
              <w:t>begin</w:t>
            </w:r>
          </w:p>
          <w:p w14:paraId="57DBC2C3" w14:textId="77777777" w:rsidR="003471E9" w:rsidRDefault="003471E9" w:rsidP="00BC663A">
            <w:pPr>
              <w:pStyle w:val="a7"/>
              <w:ind w:firstLine="420"/>
            </w:pPr>
            <w:r>
              <w:tab/>
              <w:t>if length(</w:t>
            </w:r>
            <w:proofErr w:type="spellStart"/>
            <w:r>
              <w:t>tMobile</w:t>
            </w:r>
            <w:proofErr w:type="spellEnd"/>
            <w:r>
              <w:t>)&lt;11 then</w:t>
            </w:r>
          </w:p>
          <w:p w14:paraId="24CBA6E8" w14:textId="77777777" w:rsidR="003471E9" w:rsidRDefault="003471E9" w:rsidP="00BC663A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'-20020-</w:t>
            </w:r>
            <w:r>
              <w:rPr>
                <w:rFonts w:hint="eastAsia"/>
              </w:rPr>
              <w:t>手机号长度不够！</w:t>
            </w:r>
            <w:r>
              <w:rPr>
                <w:rFonts w:hint="eastAsia"/>
              </w:rPr>
              <w:t>';</w:t>
            </w:r>
          </w:p>
          <w:p w14:paraId="33CED39F" w14:textId="77777777" w:rsidR="003471E9" w:rsidRDefault="003471E9" w:rsidP="00BC663A">
            <w:pPr>
              <w:pStyle w:val="a7"/>
              <w:ind w:firstLine="420"/>
            </w:pPr>
            <w:r>
              <w:tab/>
              <w:t>else</w:t>
            </w:r>
          </w:p>
          <w:p w14:paraId="20993D3A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if </w:t>
            </w:r>
            <w:proofErr w:type="spellStart"/>
            <w:r>
              <w:t>substr</w:t>
            </w:r>
            <w:proofErr w:type="spellEnd"/>
            <w:r>
              <w:t>(tMobile,1,</w:t>
            </w:r>
            <w:proofErr w:type="gramStart"/>
            <w:r>
              <w:t>1)&lt;</w:t>
            </w:r>
            <w:proofErr w:type="gramEnd"/>
            <w:r>
              <w:t>&gt;'1' then</w:t>
            </w:r>
          </w:p>
          <w:p w14:paraId="31CE91F8" w14:textId="77777777" w:rsidR="003471E9" w:rsidRDefault="003471E9" w:rsidP="00BC663A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'-20021-</w:t>
            </w:r>
            <w:r>
              <w:rPr>
                <w:rFonts w:hint="eastAsia"/>
              </w:rPr>
              <w:t>手机号首位应该为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！</w:t>
            </w:r>
            <w:r>
              <w:rPr>
                <w:rFonts w:hint="eastAsia"/>
              </w:rPr>
              <w:t>';</w:t>
            </w:r>
          </w:p>
          <w:p w14:paraId="5CC29DE6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end if;</w:t>
            </w:r>
          </w:p>
          <w:p w14:paraId="31307359" w14:textId="77777777" w:rsidR="003471E9" w:rsidRDefault="003471E9" w:rsidP="00BC663A">
            <w:pPr>
              <w:pStyle w:val="a7"/>
              <w:ind w:firstLine="420"/>
            </w:pPr>
            <w:r>
              <w:tab/>
              <w:t>end if;</w:t>
            </w:r>
          </w:p>
          <w:p w14:paraId="2AC5DB4D" w14:textId="77777777" w:rsidR="003471E9" w:rsidRDefault="003471E9" w:rsidP="00BC663A">
            <w:pPr>
              <w:pStyle w:val="a7"/>
              <w:ind w:firstLine="420"/>
            </w:pPr>
            <w:r>
              <w:tab/>
              <w:t xml:space="preserve">for </w:t>
            </w:r>
            <w:proofErr w:type="spellStart"/>
            <w:r>
              <w:t>iCount</w:t>
            </w:r>
            <w:proofErr w:type="spellEnd"/>
            <w:r>
              <w:t xml:space="preserve"> in </w:t>
            </w:r>
            <w:proofErr w:type="gramStart"/>
            <w:r>
              <w:t>1..</w:t>
            </w:r>
            <w:proofErr w:type="gramEnd"/>
            <w:r>
              <w:t>length(</w:t>
            </w:r>
            <w:proofErr w:type="spellStart"/>
            <w:r>
              <w:t>tMobile</w:t>
            </w:r>
            <w:proofErr w:type="spellEnd"/>
            <w:r>
              <w:t>) loop</w:t>
            </w:r>
          </w:p>
          <w:p w14:paraId="037AD4C5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</w:r>
            <w:proofErr w:type="spellStart"/>
            <w:proofErr w:type="gramStart"/>
            <w:r>
              <w:t>ch</w:t>
            </w:r>
            <w:proofErr w:type="spellEnd"/>
            <w:r>
              <w:t>:=</w:t>
            </w:r>
            <w:proofErr w:type="spellStart"/>
            <w:proofErr w:type="gramEnd"/>
            <w:r>
              <w:t>substr</w:t>
            </w:r>
            <w:proofErr w:type="spellEnd"/>
            <w:r>
              <w:t>(tMobile,iCount,1);</w:t>
            </w:r>
          </w:p>
          <w:p w14:paraId="1A413B19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 xml:space="preserve">if </w:t>
            </w:r>
            <w:proofErr w:type="spellStart"/>
            <w:r>
              <w:t>ch</w:t>
            </w:r>
            <w:proofErr w:type="spellEnd"/>
            <w:r>
              <w:t xml:space="preserve">&gt;'9' or </w:t>
            </w:r>
            <w:proofErr w:type="spellStart"/>
            <w:r>
              <w:t>ch</w:t>
            </w:r>
            <w:proofErr w:type="spellEnd"/>
            <w:r>
              <w:t>&lt;'0' then</w:t>
            </w:r>
          </w:p>
          <w:p w14:paraId="5384E408" w14:textId="77777777" w:rsidR="003471E9" w:rsidRDefault="003471E9" w:rsidP="00BC663A">
            <w:pPr>
              <w:pStyle w:val="a7"/>
              <w:ind w:firstLine="42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return '-20022-</w:t>
            </w:r>
            <w:r>
              <w:rPr>
                <w:rFonts w:hint="eastAsia"/>
              </w:rPr>
              <w:t>手机号中有非数字字符！</w:t>
            </w:r>
            <w:r>
              <w:rPr>
                <w:rFonts w:hint="eastAsia"/>
              </w:rPr>
              <w:t>';</w:t>
            </w:r>
          </w:p>
          <w:p w14:paraId="2C2CD85B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end if;</w:t>
            </w:r>
          </w:p>
          <w:p w14:paraId="4F74DF8B" w14:textId="77777777" w:rsidR="003471E9" w:rsidRDefault="003471E9" w:rsidP="00BC663A">
            <w:pPr>
              <w:pStyle w:val="a7"/>
              <w:ind w:firstLine="420"/>
            </w:pPr>
            <w:r>
              <w:tab/>
              <w:t>end loop;</w:t>
            </w:r>
          </w:p>
          <w:p w14:paraId="51B0B215" w14:textId="77777777" w:rsidR="003471E9" w:rsidRDefault="003471E9" w:rsidP="00BC663A">
            <w:pPr>
              <w:pStyle w:val="a7"/>
              <w:ind w:firstLine="420"/>
            </w:pPr>
            <w:r>
              <w:tab/>
              <w:t>return 'ok';</w:t>
            </w:r>
          </w:p>
          <w:p w14:paraId="02ACC0A0" w14:textId="77777777" w:rsidR="003471E9" w:rsidRDefault="003471E9" w:rsidP="00BC663A">
            <w:pPr>
              <w:pStyle w:val="a7"/>
              <w:ind w:firstLine="420"/>
            </w:pPr>
            <w:r>
              <w:t>end;</w:t>
            </w:r>
          </w:p>
          <w:p w14:paraId="38666A4E" w14:textId="77777777" w:rsidR="003471E9" w:rsidRDefault="003471E9" w:rsidP="00BC663A">
            <w:pPr>
              <w:pStyle w:val="a7"/>
              <w:ind w:firstLine="420"/>
            </w:pPr>
            <w:r>
              <w:t xml:space="preserve">$body$ language </w:t>
            </w:r>
            <w:proofErr w:type="spellStart"/>
            <w:r>
              <w:t>plpgsql</w:t>
            </w:r>
            <w:proofErr w:type="spellEnd"/>
          </w:p>
          <w:p w14:paraId="4C09044F" w14:textId="77777777" w:rsidR="003471E9" w:rsidRPr="00772AB4" w:rsidRDefault="003471E9" w:rsidP="00BC663A">
            <w:pPr>
              <w:pStyle w:val="a7"/>
              <w:ind w:firstLineChars="0" w:firstLine="0"/>
            </w:pPr>
          </w:p>
        </w:tc>
      </w:tr>
    </w:tbl>
    <w:p w14:paraId="76105EFB" w14:textId="77777777" w:rsidR="003471E9" w:rsidRPr="005741F3" w:rsidRDefault="003471E9" w:rsidP="003471E9"/>
    <w:p w14:paraId="6D18B79F" w14:textId="77777777" w:rsidR="003471E9" w:rsidRDefault="003471E9" w:rsidP="003471E9">
      <w:pPr>
        <w:pStyle w:val="3"/>
      </w:pPr>
      <w:bookmarkStart w:id="254" w:name="_Toc24927206"/>
      <w:r>
        <w:rPr>
          <w:rFonts w:hint="eastAsia"/>
        </w:rPr>
        <w:t>触发器函数</w:t>
      </w:r>
      <w:bookmarkEnd w:id="254"/>
    </w:p>
    <w:p w14:paraId="68493317" w14:textId="55111853" w:rsidR="003471E9" w:rsidRPr="00FB1786" w:rsidRDefault="003471E9" w:rsidP="003471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触发器函数列表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0"/>
        <w:gridCol w:w="2835"/>
        <w:gridCol w:w="2692"/>
        <w:gridCol w:w="3687"/>
        <w:gridCol w:w="508"/>
      </w:tblGrid>
      <w:tr w:rsidR="003471E9" w14:paraId="33B677D1" w14:textId="77777777" w:rsidTr="00BC663A">
        <w:tc>
          <w:tcPr>
            <w:tcW w:w="449" w:type="pct"/>
            <w:shd w:val="clear" w:color="auto" w:fill="D9D9D9"/>
          </w:tcPr>
          <w:p w14:paraId="5B39DB96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327" w:type="pct"/>
            <w:shd w:val="clear" w:color="auto" w:fill="D9D9D9"/>
          </w:tcPr>
          <w:p w14:paraId="55A9E85A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260" w:type="pct"/>
            <w:shd w:val="clear" w:color="auto" w:fill="D9D9D9"/>
          </w:tcPr>
          <w:p w14:paraId="72439CE2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726" w:type="pct"/>
            <w:shd w:val="clear" w:color="auto" w:fill="D9D9D9"/>
          </w:tcPr>
          <w:p w14:paraId="26E6824A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238" w:type="pct"/>
            <w:shd w:val="clear" w:color="auto" w:fill="D9D9D9"/>
          </w:tcPr>
          <w:p w14:paraId="742111D8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5968A954" w14:textId="77777777" w:rsidTr="00BC663A">
        <w:tc>
          <w:tcPr>
            <w:tcW w:w="449" w:type="pct"/>
            <w:shd w:val="clear" w:color="auto" w:fill="auto"/>
          </w:tcPr>
          <w:p w14:paraId="7A1F5993" w14:textId="5D691E0F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327" w:type="pct"/>
          </w:tcPr>
          <w:p w14:paraId="1FBC55A3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校验买家身份证号和手机号</w:t>
            </w:r>
          </w:p>
        </w:tc>
        <w:tc>
          <w:tcPr>
            <w:tcW w:w="1260" w:type="pct"/>
            <w:shd w:val="clear" w:color="auto" w:fill="auto"/>
          </w:tcPr>
          <w:p w14:paraId="172E2429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t>buyer_mobile</w:t>
            </w:r>
            <w:r>
              <w:rPr>
                <w:rFonts w:hint="eastAsia"/>
              </w:rPr>
              <w:t>_</w:t>
            </w:r>
            <w:r>
              <w:t>id_check</w:t>
            </w:r>
            <w:proofErr w:type="spellEnd"/>
          </w:p>
        </w:tc>
        <w:tc>
          <w:tcPr>
            <w:tcW w:w="1726" w:type="pct"/>
          </w:tcPr>
          <w:p w14:paraId="602DF97B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检查身份证号和手机号是否符合规范</w:t>
            </w:r>
          </w:p>
        </w:tc>
        <w:tc>
          <w:tcPr>
            <w:tcW w:w="238" w:type="pct"/>
          </w:tcPr>
          <w:p w14:paraId="5EC8D38D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7FE4AAC9" w14:textId="77777777" w:rsidTr="00BC663A">
        <w:tc>
          <w:tcPr>
            <w:tcW w:w="449" w:type="pct"/>
            <w:shd w:val="clear" w:color="auto" w:fill="auto"/>
          </w:tcPr>
          <w:p w14:paraId="1F34E4F1" w14:textId="7894BB16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327" w:type="pct"/>
          </w:tcPr>
          <w:p w14:paraId="4B3FBAD5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校验商家身份证号和手机号</w:t>
            </w:r>
          </w:p>
        </w:tc>
        <w:tc>
          <w:tcPr>
            <w:tcW w:w="1260" w:type="pct"/>
            <w:shd w:val="clear" w:color="auto" w:fill="auto"/>
          </w:tcPr>
          <w:p w14:paraId="66EF4994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t>seller_mobile</w:t>
            </w:r>
            <w:r>
              <w:rPr>
                <w:rFonts w:hint="eastAsia"/>
              </w:rPr>
              <w:t>_</w:t>
            </w:r>
            <w:r>
              <w:t>id_check</w:t>
            </w:r>
            <w:proofErr w:type="spellEnd"/>
          </w:p>
        </w:tc>
        <w:tc>
          <w:tcPr>
            <w:tcW w:w="1726" w:type="pct"/>
          </w:tcPr>
          <w:p w14:paraId="04E6A88F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检查身份证号和手机号是否符合规范</w:t>
            </w:r>
          </w:p>
        </w:tc>
        <w:tc>
          <w:tcPr>
            <w:tcW w:w="238" w:type="pct"/>
          </w:tcPr>
          <w:p w14:paraId="1FDD17BF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63420A30" w14:textId="77777777" w:rsidTr="00BC663A">
        <w:tc>
          <w:tcPr>
            <w:tcW w:w="449" w:type="pct"/>
            <w:shd w:val="clear" w:color="auto" w:fill="auto"/>
          </w:tcPr>
          <w:p w14:paraId="0278EE43" w14:textId="611F8E55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327" w:type="pct"/>
          </w:tcPr>
          <w:p w14:paraId="745942F3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订单信息插入记录</w:t>
            </w:r>
          </w:p>
        </w:tc>
        <w:tc>
          <w:tcPr>
            <w:tcW w:w="1260" w:type="pct"/>
            <w:shd w:val="clear" w:color="auto" w:fill="auto"/>
          </w:tcPr>
          <w:p w14:paraId="1F6A507A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</w:t>
            </w:r>
            <w:r>
              <w:t>ri_</w:t>
            </w:r>
            <w:r>
              <w:rPr>
                <w:rFonts w:hint="eastAsia"/>
              </w:rPr>
              <w:t>order</w:t>
            </w:r>
            <w:r>
              <w:t>_</w:t>
            </w:r>
            <w:r>
              <w:rPr>
                <w:rFonts w:hint="eastAsia"/>
              </w:rPr>
              <w:t>mes</w:t>
            </w:r>
            <w:r>
              <w:t>_ins</w:t>
            </w:r>
            <w:proofErr w:type="spellEnd"/>
          </w:p>
        </w:tc>
        <w:tc>
          <w:tcPr>
            <w:tcW w:w="1726" w:type="pct"/>
          </w:tcPr>
          <w:p w14:paraId="4C9E2DF7" w14:textId="77777777" w:rsidR="003471E9" w:rsidRDefault="003471E9" w:rsidP="00BC663A">
            <w:pPr>
              <w:pStyle w:val="a7"/>
              <w:ind w:firstLineChars="0" w:firstLine="0"/>
            </w:pPr>
            <w:r w:rsidRPr="007E25D1">
              <w:rPr>
                <w:rFonts w:hint="eastAsia"/>
              </w:rPr>
              <w:t>单据上的代替触发器</w:t>
            </w:r>
          </w:p>
        </w:tc>
        <w:tc>
          <w:tcPr>
            <w:tcW w:w="238" w:type="pct"/>
          </w:tcPr>
          <w:p w14:paraId="6B5627CE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778DB31E" w14:textId="77777777" w:rsidR="003471E9" w:rsidRDefault="003471E9" w:rsidP="003471E9">
      <w:pPr>
        <w:pStyle w:val="4"/>
      </w:pPr>
      <w:bookmarkStart w:id="255" w:name="_Toc24927207"/>
      <w:r>
        <w:rPr>
          <w:rFonts w:hint="eastAsia"/>
        </w:rPr>
        <w:t>校验买家身份证号和手机号</w:t>
      </w:r>
      <w:bookmarkEnd w:id="255"/>
    </w:p>
    <w:p w14:paraId="121D8461" w14:textId="77777777" w:rsidR="003471E9" w:rsidRPr="00FB1786" w:rsidRDefault="003471E9" w:rsidP="003471E9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5F49FE56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116C4818" w14:textId="77777777" w:rsidR="003471E9" w:rsidRDefault="003471E9" w:rsidP="00BC663A">
            <w:pPr>
              <w:pStyle w:val="a7"/>
              <w:ind w:firstLine="420"/>
            </w:pPr>
            <w:r>
              <w:lastRenderedPageBreak/>
              <w:t>CREATE OR REPLACE FUNCTION u_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 xml:space="preserve">_3. </w:t>
            </w:r>
            <w:proofErr w:type="spellStart"/>
            <w:r>
              <w:t>buyer_mobile</w:t>
            </w:r>
            <w:r>
              <w:rPr>
                <w:rFonts w:hint="eastAsia"/>
              </w:rPr>
              <w:t>_</w:t>
            </w:r>
            <w:r>
              <w:t>id_check</w:t>
            </w:r>
            <w:proofErr w:type="spellEnd"/>
            <w:r>
              <w:t xml:space="preserve"> ()</w:t>
            </w:r>
          </w:p>
          <w:p w14:paraId="021685CF" w14:textId="77777777" w:rsidR="003471E9" w:rsidRDefault="003471E9" w:rsidP="00BC663A">
            <w:pPr>
              <w:pStyle w:val="a7"/>
              <w:ind w:firstLine="420"/>
            </w:pPr>
            <w:r>
              <w:t xml:space="preserve"> RETURNS trigger</w:t>
            </w:r>
          </w:p>
          <w:p w14:paraId="3517F572" w14:textId="77777777" w:rsidR="003471E9" w:rsidRDefault="003471E9" w:rsidP="00BC663A">
            <w:pPr>
              <w:pStyle w:val="a7"/>
              <w:ind w:firstLine="420"/>
            </w:pPr>
            <w:r>
              <w:t xml:space="preserve"> LANGUAGE </w:t>
            </w:r>
            <w:proofErr w:type="spellStart"/>
            <w:r>
              <w:t>plpgsql</w:t>
            </w:r>
            <w:proofErr w:type="spellEnd"/>
          </w:p>
          <w:p w14:paraId="732FE670" w14:textId="77777777" w:rsidR="003471E9" w:rsidRDefault="003471E9" w:rsidP="00BC663A">
            <w:pPr>
              <w:pStyle w:val="a7"/>
              <w:ind w:firstLine="420"/>
            </w:pPr>
            <w:r>
              <w:t>AS $function$</w:t>
            </w:r>
          </w:p>
          <w:p w14:paraId="0FA8473C" w14:textId="77777777" w:rsidR="003471E9" w:rsidRDefault="003471E9" w:rsidP="00BC663A">
            <w:pPr>
              <w:pStyle w:val="a7"/>
              <w:ind w:firstLine="420"/>
            </w:pPr>
            <w:r>
              <w:t xml:space="preserve">  declare msg </w:t>
            </w:r>
            <w:proofErr w:type="gramStart"/>
            <w:r>
              <w:t>varchar(</w:t>
            </w:r>
            <w:proofErr w:type="gramEnd"/>
            <w:r>
              <w:t>200);</w:t>
            </w:r>
          </w:p>
          <w:p w14:paraId="45C175AE" w14:textId="77777777" w:rsidR="003471E9" w:rsidRDefault="003471E9" w:rsidP="00BC663A">
            <w:pPr>
              <w:pStyle w:val="a7"/>
              <w:ind w:firstLine="420"/>
            </w:pPr>
            <w:r>
              <w:t>begin</w:t>
            </w:r>
          </w:p>
          <w:p w14:paraId="29CC667C" w14:textId="77777777" w:rsidR="003471E9" w:rsidRDefault="003471E9" w:rsidP="00BC663A">
            <w:pPr>
              <w:pStyle w:val="a7"/>
              <w:ind w:firstLine="420"/>
            </w:pPr>
            <w:r>
              <w:t xml:space="preserve">    </w:t>
            </w:r>
            <w:proofErr w:type="gramStart"/>
            <w:r>
              <w:t>msg:=</w:t>
            </w:r>
            <w:proofErr w:type="gramEnd"/>
            <w:r>
              <w:t>u_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>_3.IsMobileValid(trim(</w:t>
            </w:r>
            <w:proofErr w:type="spellStart"/>
            <w:r>
              <w:t>new.phone</w:t>
            </w:r>
            <w:proofErr w:type="spellEnd"/>
            <w:r>
              <w:t>));</w:t>
            </w:r>
          </w:p>
          <w:p w14:paraId="21846775" w14:textId="77777777" w:rsidR="003471E9" w:rsidRDefault="003471E9" w:rsidP="00BC663A">
            <w:pPr>
              <w:pStyle w:val="a7"/>
              <w:ind w:firstLine="420"/>
            </w:pPr>
            <w:r>
              <w:tab/>
              <w:t>if msg&lt;&gt;'ok' then</w:t>
            </w:r>
          </w:p>
          <w:p w14:paraId="6F81C71F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raise exception '(%)', msg;</w:t>
            </w:r>
          </w:p>
          <w:p w14:paraId="60C0E55F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return null;</w:t>
            </w:r>
          </w:p>
          <w:p w14:paraId="632C6A1E" w14:textId="77777777" w:rsidR="003471E9" w:rsidRDefault="003471E9" w:rsidP="00BC663A">
            <w:pPr>
              <w:pStyle w:val="a7"/>
              <w:ind w:firstLine="420"/>
            </w:pPr>
            <w:r>
              <w:tab/>
              <w:t>end if;</w:t>
            </w:r>
          </w:p>
          <w:p w14:paraId="39EFDD5C" w14:textId="77777777" w:rsidR="003471E9" w:rsidRDefault="003471E9" w:rsidP="00BC663A">
            <w:pPr>
              <w:pStyle w:val="a7"/>
              <w:ind w:firstLine="420"/>
            </w:pPr>
            <w:r>
              <w:t xml:space="preserve">    </w:t>
            </w:r>
            <w:proofErr w:type="gramStart"/>
            <w:r>
              <w:t>msg:=</w:t>
            </w:r>
            <w:proofErr w:type="gramEnd"/>
            <w:r>
              <w:t>u_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>_3.IsIdValid(trim(new.no));</w:t>
            </w:r>
          </w:p>
          <w:p w14:paraId="420BF1CE" w14:textId="77777777" w:rsidR="003471E9" w:rsidRDefault="003471E9" w:rsidP="00BC663A">
            <w:pPr>
              <w:pStyle w:val="a7"/>
              <w:ind w:firstLine="420"/>
            </w:pPr>
            <w:r>
              <w:tab/>
              <w:t>if msg&lt;&gt;'ok' then</w:t>
            </w:r>
          </w:p>
          <w:p w14:paraId="5F484E71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raise exception '(%)', msg;</w:t>
            </w:r>
          </w:p>
          <w:p w14:paraId="73F62063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return null;</w:t>
            </w:r>
          </w:p>
          <w:p w14:paraId="44455FEA" w14:textId="77777777" w:rsidR="003471E9" w:rsidRDefault="003471E9" w:rsidP="00BC663A">
            <w:pPr>
              <w:pStyle w:val="a7"/>
              <w:ind w:firstLine="420"/>
            </w:pPr>
            <w:r>
              <w:tab/>
              <w:t>end if;</w:t>
            </w:r>
          </w:p>
          <w:p w14:paraId="347D67DB" w14:textId="77777777" w:rsidR="003471E9" w:rsidRDefault="003471E9" w:rsidP="00BC663A">
            <w:pPr>
              <w:pStyle w:val="a7"/>
              <w:ind w:firstLine="420"/>
            </w:pPr>
            <w:r>
              <w:t xml:space="preserve">   return new;</w:t>
            </w:r>
          </w:p>
          <w:p w14:paraId="4A05F9DA" w14:textId="77777777" w:rsidR="003471E9" w:rsidRDefault="003471E9" w:rsidP="00BC663A">
            <w:pPr>
              <w:pStyle w:val="a7"/>
              <w:ind w:firstLine="420"/>
            </w:pPr>
            <w:r>
              <w:t>end;</w:t>
            </w:r>
          </w:p>
          <w:p w14:paraId="624EE9FF" w14:textId="77777777" w:rsidR="003471E9" w:rsidRDefault="003471E9" w:rsidP="00BC663A">
            <w:pPr>
              <w:pStyle w:val="a7"/>
              <w:ind w:firstLine="420"/>
            </w:pPr>
            <w:r>
              <w:t>$function$</w:t>
            </w:r>
          </w:p>
          <w:p w14:paraId="0873D89F" w14:textId="77777777" w:rsidR="003471E9" w:rsidRPr="002B46B2" w:rsidRDefault="003471E9" w:rsidP="00BC663A">
            <w:pPr>
              <w:pStyle w:val="a7"/>
              <w:ind w:firstLineChars="0" w:firstLine="0"/>
            </w:pPr>
          </w:p>
        </w:tc>
      </w:tr>
    </w:tbl>
    <w:p w14:paraId="34AF1A63" w14:textId="77777777" w:rsidR="003471E9" w:rsidRDefault="003471E9" w:rsidP="003471E9"/>
    <w:p w14:paraId="3C940615" w14:textId="77777777" w:rsidR="003471E9" w:rsidRDefault="003471E9" w:rsidP="003471E9">
      <w:pPr>
        <w:pStyle w:val="4"/>
      </w:pPr>
      <w:bookmarkStart w:id="256" w:name="_Toc24927208"/>
      <w:r>
        <w:rPr>
          <w:rFonts w:hint="eastAsia"/>
        </w:rPr>
        <w:t>校验商家身份证号和手机号</w:t>
      </w:r>
      <w:bookmarkEnd w:id="256"/>
    </w:p>
    <w:p w14:paraId="15BA1D5C" w14:textId="77777777" w:rsidR="003471E9" w:rsidRPr="00FB1786" w:rsidRDefault="003471E9" w:rsidP="003471E9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6478691F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20052213" w14:textId="77777777" w:rsidR="003471E9" w:rsidRDefault="003471E9" w:rsidP="00BC663A">
            <w:pPr>
              <w:pStyle w:val="a7"/>
              <w:ind w:firstLine="420"/>
            </w:pPr>
            <w:r>
              <w:t xml:space="preserve">create function </w:t>
            </w:r>
            <w:proofErr w:type="spellStart"/>
            <w:r>
              <w:t>seller_mobile</w:t>
            </w:r>
            <w:r>
              <w:rPr>
                <w:rFonts w:hint="eastAsia"/>
              </w:rPr>
              <w:t>_</w:t>
            </w:r>
            <w:r>
              <w:t>id_check</w:t>
            </w:r>
            <w:proofErr w:type="spellEnd"/>
            <w:r>
              <w:t xml:space="preserve"> () returns trigger</w:t>
            </w:r>
          </w:p>
          <w:p w14:paraId="7FF8E999" w14:textId="77777777" w:rsidR="003471E9" w:rsidRDefault="003471E9" w:rsidP="00BC663A">
            <w:pPr>
              <w:pStyle w:val="a7"/>
              <w:ind w:firstLine="420"/>
            </w:pPr>
            <w:r>
              <w:t>as $body$</w:t>
            </w:r>
          </w:p>
          <w:p w14:paraId="0B26835A" w14:textId="77777777" w:rsidR="003471E9" w:rsidRDefault="003471E9" w:rsidP="00BC663A">
            <w:pPr>
              <w:pStyle w:val="a7"/>
              <w:ind w:firstLine="420"/>
            </w:pPr>
            <w:r>
              <w:t xml:space="preserve">  declare msg </w:t>
            </w:r>
            <w:proofErr w:type="gramStart"/>
            <w:r>
              <w:t>varchar(</w:t>
            </w:r>
            <w:proofErr w:type="gramEnd"/>
            <w:r>
              <w:t>200);</w:t>
            </w:r>
          </w:p>
          <w:p w14:paraId="5F89D568" w14:textId="77777777" w:rsidR="003471E9" w:rsidRDefault="003471E9" w:rsidP="00BC663A">
            <w:pPr>
              <w:pStyle w:val="a7"/>
              <w:ind w:firstLine="420"/>
            </w:pPr>
            <w:r>
              <w:t>begin</w:t>
            </w:r>
          </w:p>
          <w:p w14:paraId="45CCDC16" w14:textId="77777777" w:rsidR="003471E9" w:rsidRDefault="003471E9" w:rsidP="00BC663A">
            <w:pPr>
              <w:pStyle w:val="a7"/>
              <w:ind w:firstLine="420"/>
            </w:pPr>
            <w:r>
              <w:t xml:space="preserve">    </w:t>
            </w:r>
            <w:proofErr w:type="gramStart"/>
            <w:r>
              <w:t>msg:=</w:t>
            </w:r>
            <w:proofErr w:type="gramEnd"/>
            <w:r>
              <w:t>u</w:t>
            </w:r>
            <w:r>
              <w:rPr>
                <w:rFonts w:hint="eastAsia"/>
              </w:rPr>
              <w:t>_2_1_2_3</w:t>
            </w:r>
            <w:r>
              <w:t>.IsMobileValid(trim(</w:t>
            </w:r>
            <w:proofErr w:type="spellStart"/>
            <w:r>
              <w:t>new.phone</w:t>
            </w:r>
            <w:proofErr w:type="spellEnd"/>
            <w:r>
              <w:t>));</w:t>
            </w:r>
          </w:p>
          <w:p w14:paraId="5F2401A5" w14:textId="77777777" w:rsidR="003471E9" w:rsidRDefault="003471E9" w:rsidP="00BC663A">
            <w:pPr>
              <w:pStyle w:val="a7"/>
              <w:ind w:firstLine="420"/>
            </w:pPr>
            <w:r>
              <w:tab/>
              <w:t>if msg&lt;&gt;'ok' then</w:t>
            </w:r>
          </w:p>
          <w:p w14:paraId="036005FD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raise exception '(%)', msg;</w:t>
            </w:r>
          </w:p>
          <w:p w14:paraId="15D275BB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return null;</w:t>
            </w:r>
          </w:p>
          <w:p w14:paraId="45FB50F6" w14:textId="77777777" w:rsidR="003471E9" w:rsidRDefault="003471E9" w:rsidP="00BC663A">
            <w:pPr>
              <w:pStyle w:val="a7"/>
              <w:ind w:firstLine="420"/>
            </w:pPr>
            <w:r>
              <w:tab/>
              <w:t>end if;</w:t>
            </w:r>
          </w:p>
          <w:p w14:paraId="555DD8E3" w14:textId="77777777" w:rsidR="003471E9" w:rsidRDefault="003471E9" w:rsidP="00BC663A">
            <w:pPr>
              <w:pStyle w:val="a7"/>
              <w:ind w:firstLine="420"/>
            </w:pPr>
            <w:r>
              <w:t xml:space="preserve">    </w:t>
            </w:r>
            <w:proofErr w:type="gramStart"/>
            <w:r>
              <w:t>msg:=</w:t>
            </w:r>
            <w:proofErr w:type="gramEnd"/>
            <w:r>
              <w:t xml:space="preserve"> u</w:t>
            </w:r>
            <w:r>
              <w:rPr>
                <w:rFonts w:hint="eastAsia"/>
              </w:rPr>
              <w:t>_2_1_2_3</w:t>
            </w:r>
            <w:r>
              <w:t>.IsIdValid(trim(new.no));</w:t>
            </w:r>
          </w:p>
          <w:p w14:paraId="0C566F69" w14:textId="77777777" w:rsidR="003471E9" w:rsidRDefault="003471E9" w:rsidP="00BC663A">
            <w:pPr>
              <w:pStyle w:val="a7"/>
              <w:ind w:firstLine="420"/>
            </w:pPr>
            <w:r>
              <w:tab/>
              <w:t>if msg&lt;&gt;'ok' then</w:t>
            </w:r>
          </w:p>
          <w:p w14:paraId="6AFCB4AE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raise exception '(%)', msg;</w:t>
            </w:r>
          </w:p>
          <w:p w14:paraId="7BAC777C" w14:textId="77777777" w:rsidR="003471E9" w:rsidRDefault="003471E9" w:rsidP="00BC663A">
            <w:pPr>
              <w:pStyle w:val="a7"/>
              <w:ind w:firstLine="420"/>
            </w:pPr>
            <w:r>
              <w:tab/>
            </w:r>
            <w:r>
              <w:tab/>
              <w:t>return null;</w:t>
            </w:r>
          </w:p>
          <w:p w14:paraId="2270CF0D" w14:textId="77777777" w:rsidR="003471E9" w:rsidRDefault="003471E9" w:rsidP="00BC663A">
            <w:pPr>
              <w:pStyle w:val="a7"/>
              <w:ind w:firstLine="420"/>
            </w:pPr>
            <w:r>
              <w:tab/>
              <w:t>end if;</w:t>
            </w:r>
          </w:p>
          <w:p w14:paraId="5CC3FB11" w14:textId="77777777" w:rsidR="003471E9" w:rsidRDefault="003471E9" w:rsidP="00BC663A">
            <w:pPr>
              <w:pStyle w:val="a7"/>
              <w:ind w:firstLine="420"/>
            </w:pPr>
            <w:r>
              <w:t xml:space="preserve">   return new;</w:t>
            </w:r>
          </w:p>
          <w:p w14:paraId="658390BE" w14:textId="77777777" w:rsidR="003471E9" w:rsidRDefault="003471E9" w:rsidP="00BC663A">
            <w:pPr>
              <w:pStyle w:val="a7"/>
              <w:ind w:firstLine="420"/>
            </w:pPr>
            <w:r>
              <w:t>end;</w:t>
            </w:r>
          </w:p>
          <w:p w14:paraId="0354B380" w14:textId="77777777" w:rsidR="003471E9" w:rsidRDefault="003471E9" w:rsidP="00BC663A">
            <w:pPr>
              <w:pStyle w:val="a7"/>
              <w:ind w:firstLine="420"/>
            </w:pPr>
            <w:r>
              <w:t xml:space="preserve">$body$ language </w:t>
            </w:r>
            <w:proofErr w:type="spellStart"/>
            <w:r>
              <w:t>plpgsql</w:t>
            </w:r>
            <w:proofErr w:type="spellEnd"/>
            <w:r>
              <w:tab/>
            </w:r>
          </w:p>
          <w:p w14:paraId="6376ED3F" w14:textId="77777777" w:rsidR="003471E9" w:rsidRPr="002B46B2" w:rsidRDefault="003471E9" w:rsidP="00BC663A">
            <w:pPr>
              <w:pStyle w:val="a7"/>
              <w:ind w:firstLineChars="0" w:firstLine="0"/>
            </w:pPr>
          </w:p>
        </w:tc>
      </w:tr>
    </w:tbl>
    <w:p w14:paraId="7A65B5EE" w14:textId="77777777" w:rsidR="003471E9" w:rsidRDefault="003471E9" w:rsidP="003471E9"/>
    <w:p w14:paraId="2B016C57" w14:textId="77777777" w:rsidR="003471E9" w:rsidRPr="00772AB4" w:rsidRDefault="003471E9" w:rsidP="003471E9">
      <w:pPr>
        <w:pStyle w:val="4"/>
      </w:pPr>
      <w:bookmarkStart w:id="257" w:name="_Toc24927209"/>
      <w:r>
        <w:rPr>
          <w:rFonts w:hint="eastAsia"/>
        </w:rPr>
        <w:lastRenderedPageBreak/>
        <w:t>订单信息插入记录</w:t>
      </w:r>
      <w:bookmarkEnd w:id="257"/>
    </w:p>
    <w:p w14:paraId="70A60943" w14:textId="77777777" w:rsidR="003471E9" w:rsidRPr="00FB1786" w:rsidRDefault="003471E9" w:rsidP="003471E9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47AA485F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2CBE505E" w14:textId="77777777" w:rsidR="003471E9" w:rsidRDefault="003471E9" w:rsidP="00BC663A">
            <w:pPr>
              <w:pStyle w:val="a7"/>
              <w:ind w:firstLine="420"/>
            </w:pPr>
            <w:r>
              <w:t xml:space="preserve">create function </w:t>
            </w:r>
            <w:proofErr w:type="spellStart"/>
            <w:r>
              <w:rPr>
                <w:rFonts w:hint="eastAsia"/>
              </w:rPr>
              <w:t>t</w:t>
            </w:r>
            <w:r>
              <w:t>ri_</w:t>
            </w:r>
            <w:r>
              <w:rPr>
                <w:rFonts w:hint="eastAsia"/>
              </w:rPr>
              <w:t>order</w:t>
            </w:r>
            <w:r>
              <w:t>_</w:t>
            </w:r>
            <w:r>
              <w:rPr>
                <w:rFonts w:hint="eastAsia"/>
              </w:rPr>
              <w:t>mes</w:t>
            </w:r>
            <w:r>
              <w:t>_ins</w:t>
            </w:r>
            <w:proofErr w:type="spellEnd"/>
            <w:r>
              <w:t xml:space="preserve"> () returns trigger</w:t>
            </w:r>
          </w:p>
          <w:p w14:paraId="1C1DF7E6" w14:textId="77777777" w:rsidR="003471E9" w:rsidRDefault="003471E9" w:rsidP="00BC663A">
            <w:pPr>
              <w:pStyle w:val="a7"/>
              <w:ind w:firstLine="420"/>
            </w:pPr>
            <w:r>
              <w:t>as $body$</w:t>
            </w:r>
          </w:p>
          <w:p w14:paraId="44BBEC8D" w14:textId="77777777" w:rsidR="003471E9" w:rsidRDefault="003471E9" w:rsidP="00BC663A">
            <w:pPr>
              <w:pStyle w:val="a7"/>
              <w:ind w:firstLine="420"/>
            </w:pPr>
            <w:r>
              <w:t>begin</w:t>
            </w:r>
          </w:p>
          <w:p w14:paraId="786EA753" w14:textId="77777777" w:rsidR="003471E9" w:rsidRDefault="003471E9" w:rsidP="00BC663A">
            <w:pPr>
              <w:pStyle w:val="a7"/>
              <w:ind w:firstLine="420"/>
            </w:pPr>
            <w:r>
              <w:tab/>
              <w:t xml:space="preserve">insert into </w:t>
            </w:r>
            <w:proofErr w:type="spellStart"/>
            <w:r>
              <w:t>tr_account</w:t>
            </w:r>
            <w:proofErr w:type="spellEnd"/>
            <w:r>
              <w:t xml:space="preserve"> (</w:t>
            </w:r>
            <w:proofErr w:type="spellStart"/>
            <w:r w:rsidRPr="00095A29">
              <w:t>id_buyer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t>id_seller</w:t>
            </w:r>
            <w:proofErr w:type="spellEnd"/>
            <w:r>
              <w:t>,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name_</w:t>
            </w:r>
            <w:proofErr w:type="gramStart"/>
            <w:r w:rsidRPr="00095A29">
              <w:rPr>
                <w:rFonts w:hint="eastAsia"/>
              </w:rPr>
              <w:t>book</w:t>
            </w:r>
            <w:proofErr w:type="spellEnd"/>
            <w:r w:rsidRPr="00095A2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,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</w:t>
            </w:r>
            <w:proofErr w:type="gramEnd"/>
            <w:r w:rsidRPr="00095A29">
              <w:t>_book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  <w:r>
              <w:t xml:space="preserve">) </w:t>
            </w:r>
          </w:p>
          <w:p w14:paraId="48160DA5" w14:textId="77777777" w:rsidR="003471E9" w:rsidRDefault="003471E9" w:rsidP="00BC663A">
            <w:pPr>
              <w:pStyle w:val="a7"/>
              <w:ind w:firstLine="420"/>
            </w:pPr>
            <w:r>
              <w:tab/>
              <w:t xml:space="preserve">  </w:t>
            </w:r>
            <w:proofErr w:type="gramStart"/>
            <w:r>
              <w:t>values(</w:t>
            </w:r>
            <w:proofErr w:type="spellStart"/>
            <w:proofErr w:type="gramEnd"/>
            <w:r w:rsidRPr="00095A29">
              <w:t>id_buyer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t>id_seller</w:t>
            </w:r>
            <w:proofErr w:type="spellEnd"/>
            <w:r>
              <w:t>,</w:t>
            </w:r>
            <w:r w:rsidRPr="00095A29">
              <w:rPr>
                <w:rFonts w:hint="eastAsia"/>
              </w:rPr>
              <w:t xml:space="preserve"> </w:t>
            </w:r>
            <w:proofErr w:type="spellStart"/>
            <w:r w:rsidRPr="00095A29">
              <w:rPr>
                <w:rFonts w:hint="eastAsia"/>
              </w:rPr>
              <w:t>name_book</w:t>
            </w:r>
            <w:proofErr w:type="spellEnd"/>
            <w:r w:rsidRPr="00095A2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,</w:t>
            </w:r>
            <w:proofErr w:type="spellStart"/>
            <w:r w:rsidRPr="00095A29">
              <w:rPr>
                <w:rFonts w:hint="eastAsia"/>
              </w:rPr>
              <w:t>s</w:t>
            </w:r>
            <w:r w:rsidRPr="00095A29">
              <w:t>um_book</w:t>
            </w:r>
            <w:proofErr w:type="spellEnd"/>
            <w:r>
              <w:t>,</w:t>
            </w:r>
            <w:r w:rsidRPr="00095A29">
              <w:t xml:space="preserve"> </w:t>
            </w:r>
            <w:proofErr w:type="spellStart"/>
            <w:r w:rsidRPr="00095A29">
              <w:rPr>
                <w:rFonts w:hint="eastAsia"/>
              </w:rPr>
              <w:t>price_book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deliver_check</w:t>
            </w:r>
            <w:proofErr w:type="spellEnd"/>
            <w:r>
              <w:rPr>
                <w:rFonts w:hint="eastAsia"/>
              </w:rPr>
              <w:t>,</w:t>
            </w:r>
            <w:r w:rsidRPr="00095A29">
              <w:t xml:space="preserve"> </w:t>
            </w:r>
            <w:proofErr w:type="spellStart"/>
            <w:r w:rsidRPr="00095A29">
              <w:t>pay_check</w:t>
            </w:r>
            <w:proofErr w:type="spellEnd"/>
            <w:r>
              <w:t>);</w:t>
            </w:r>
          </w:p>
          <w:p w14:paraId="11163B66" w14:textId="77777777" w:rsidR="003471E9" w:rsidRDefault="003471E9" w:rsidP="00BC663A">
            <w:pPr>
              <w:pStyle w:val="a7"/>
              <w:ind w:firstLine="420"/>
            </w:pPr>
            <w:r>
              <w:t>end;</w:t>
            </w:r>
          </w:p>
          <w:p w14:paraId="1CF18456" w14:textId="77777777" w:rsidR="003471E9" w:rsidRDefault="003471E9" w:rsidP="00BC663A">
            <w:pPr>
              <w:pStyle w:val="a7"/>
              <w:ind w:firstLine="420"/>
            </w:pPr>
            <w:r>
              <w:t xml:space="preserve">$body$ language </w:t>
            </w:r>
            <w:proofErr w:type="spellStart"/>
            <w:r>
              <w:t>plpgsql</w:t>
            </w:r>
            <w:proofErr w:type="spellEnd"/>
            <w:r>
              <w:tab/>
            </w:r>
          </w:p>
          <w:p w14:paraId="786E8745" w14:textId="77777777" w:rsidR="003471E9" w:rsidRDefault="003471E9" w:rsidP="00BC663A">
            <w:pPr>
              <w:pStyle w:val="a7"/>
              <w:ind w:firstLine="420"/>
            </w:pPr>
          </w:p>
          <w:p w14:paraId="43484C77" w14:textId="77777777" w:rsidR="003471E9" w:rsidRPr="002B46B2" w:rsidRDefault="003471E9" w:rsidP="00BC663A">
            <w:pPr>
              <w:pStyle w:val="a7"/>
              <w:ind w:firstLineChars="0" w:firstLine="0"/>
            </w:pPr>
          </w:p>
        </w:tc>
      </w:tr>
    </w:tbl>
    <w:p w14:paraId="6AA747DD" w14:textId="77777777" w:rsidR="003471E9" w:rsidRDefault="003471E9" w:rsidP="003471E9">
      <w:pPr>
        <w:pStyle w:val="3"/>
      </w:pPr>
      <w:bookmarkStart w:id="258" w:name="_Toc24927210"/>
      <w:r>
        <w:rPr>
          <w:rFonts w:hint="eastAsia"/>
        </w:rPr>
        <w:t>触发器</w:t>
      </w:r>
      <w:bookmarkEnd w:id="258"/>
    </w:p>
    <w:p w14:paraId="2E7CE3F2" w14:textId="505C6F22" w:rsidR="003471E9" w:rsidRPr="00FB1786" w:rsidRDefault="003471E9" w:rsidP="003471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6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4"/>
        <w:gridCol w:w="2944"/>
        <w:gridCol w:w="1985"/>
        <w:gridCol w:w="3683"/>
        <w:gridCol w:w="936"/>
      </w:tblGrid>
      <w:tr w:rsidR="003471E9" w14:paraId="09ACDA07" w14:textId="77777777" w:rsidTr="00BC663A">
        <w:tc>
          <w:tcPr>
            <w:tcW w:w="531" w:type="pct"/>
            <w:shd w:val="clear" w:color="auto" w:fill="D9D9D9"/>
          </w:tcPr>
          <w:p w14:paraId="08417BA8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378" w:type="pct"/>
            <w:shd w:val="clear" w:color="auto" w:fill="D9D9D9"/>
          </w:tcPr>
          <w:p w14:paraId="53318D1C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29" w:type="pct"/>
            <w:shd w:val="clear" w:color="auto" w:fill="D9D9D9"/>
          </w:tcPr>
          <w:p w14:paraId="2EFF440A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724" w:type="pct"/>
            <w:shd w:val="clear" w:color="auto" w:fill="D9D9D9"/>
          </w:tcPr>
          <w:p w14:paraId="11E1F772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438" w:type="pct"/>
            <w:shd w:val="clear" w:color="auto" w:fill="D9D9D9"/>
          </w:tcPr>
          <w:p w14:paraId="24DE92A7" w14:textId="77777777" w:rsidR="003471E9" w:rsidRDefault="003471E9" w:rsidP="00BC663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471E9" w14:paraId="43F46CF6" w14:textId="77777777" w:rsidTr="00BC663A">
        <w:tc>
          <w:tcPr>
            <w:tcW w:w="531" w:type="pct"/>
            <w:shd w:val="clear" w:color="auto" w:fill="auto"/>
          </w:tcPr>
          <w:p w14:paraId="4734EB5A" w14:textId="7412E5A1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378" w:type="pct"/>
          </w:tcPr>
          <w:p w14:paraId="5435A6FF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校验买家身份证号和手机号</w:t>
            </w:r>
          </w:p>
        </w:tc>
        <w:tc>
          <w:tcPr>
            <w:tcW w:w="929" w:type="pct"/>
            <w:shd w:val="clear" w:color="auto" w:fill="auto"/>
          </w:tcPr>
          <w:p w14:paraId="29547388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</w:p>
        </w:tc>
        <w:tc>
          <w:tcPr>
            <w:tcW w:w="1724" w:type="pct"/>
            <w:shd w:val="clear" w:color="auto" w:fill="auto"/>
          </w:tcPr>
          <w:p w14:paraId="27E0FBA7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检查身份证号和手机号是否符合规范</w:t>
            </w:r>
          </w:p>
        </w:tc>
        <w:tc>
          <w:tcPr>
            <w:tcW w:w="438" w:type="pct"/>
          </w:tcPr>
          <w:p w14:paraId="7D2307F0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2DD09AD2" w14:textId="77777777" w:rsidTr="00BC663A">
        <w:tc>
          <w:tcPr>
            <w:tcW w:w="531" w:type="pct"/>
            <w:shd w:val="clear" w:color="auto" w:fill="auto"/>
          </w:tcPr>
          <w:p w14:paraId="1304ED11" w14:textId="08154ECD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378" w:type="pct"/>
          </w:tcPr>
          <w:p w14:paraId="3F075488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校验商家身份证号和手机号</w:t>
            </w:r>
          </w:p>
        </w:tc>
        <w:tc>
          <w:tcPr>
            <w:tcW w:w="929" w:type="pct"/>
            <w:shd w:val="clear" w:color="auto" w:fill="auto"/>
          </w:tcPr>
          <w:p w14:paraId="1742B775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</w:p>
        </w:tc>
        <w:tc>
          <w:tcPr>
            <w:tcW w:w="1724" w:type="pct"/>
            <w:shd w:val="clear" w:color="auto" w:fill="auto"/>
          </w:tcPr>
          <w:p w14:paraId="7584B301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检查身份证号和手机号是否符合规范</w:t>
            </w:r>
          </w:p>
        </w:tc>
        <w:tc>
          <w:tcPr>
            <w:tcW w:w="438" w:type="pct"/>
          </w:tcPr>
          <w:p w14:paraId="7ED433B5" w14:textId="77777777" w:rsidR="003471E9" w:rsidRDefault="003471E9" w:rsidP="00BC663A">
            <w:pPr>
              <w:pStyle w:val="a7"/>
              <w:ind w:firstLineChars="0" w:firstLine="0"/>
            </w:pPr>
          </w:p>
        </w:tc>
      </w:tr>
      <w:tr w:rsidR="003471E9" w14:paraId="79AE79F1" w14:textId="77777777" w:rsidTr="00BC663A">
        <w:tc>
          <w:tcPr>
            <w:tcW w:w="531" w:type="pct"/>
            <w:shd w:val="clear" w:color="auto" w:fill="auto"/>
          </w:tcPr>
          <w:p w14:paraId="36D02BB4" w14:textId="03198500" w:rsidR="003471E9" w:rsidRDefault="003471E9" w:rsidP="00BC663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1378" w:type="pct"/>
          </w:tcPr>
          <w:p w14:paraId="6B2961D1" w14:textId="77777777" w:rsidR="003471E9" w:rsidRDefault="003471E9" w:rsidP="00BC663A">
            <w:pPr>
              <w:pStyle w:val="a7"/>
              <w:ind w:firstLineChars="0" w:firstLine="0"/>
            </w:pPr>
            <w:r>
              <w:rPr>
                <w:rFonts w:hint="eastAsia"/>
              </w:rPr>
              <w:t>订单信息插入记录</w:t>
            </w:r>
          </w:p>
        </w:tc>
        <w:tc>
          <w:tcPr>
            <w:tcW w:w="929" w:type="pct"/>
            <w:shd w:val="clear" w:color="auto" w:fill="auto"/>
          </w:tcPr>
          <w:p w14:paraId="2D9A8F6E" w14:textId="77777777" w:rsidR="003471E9" w:rsidRDefault="003471E9" w:rsidP="00BC663A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</w:t>
            </w:r>
            <w:r>
              <w:t>ri_</w:t>
            </w:r>
            <w:r>
              <w:rPr>
                <w:rFonts w:hint="eastAsia"/>
              </w:rPr>
              <w:t>order</w:t>
            </w:r>
            <w:r>
              <w:t>_</w:t>
            </w:r>
            <w:r>
              <w:rPr>
                <w:rFonts w:hint="eastAsia"/>
              </w:rPr>
              <w:t>mes</w:t>
            </w:r>
            <w:r>
              <w:t>_ins</w:t>
            </w:r>
            <w:proofErr w:type="spellEnd"/>
          </w:p>
        </w:tc>
        <w:tc>
          <w:tcPr>
            <w:tcW w:w="1724" w:type="pct"/>
            <w:shd w:val="clear" w:color="auto" w:fill="auto"/>
          </w:tcPr>
          <w:p w14:paraId="1D7D3638" w14:textId="77777777" w:rsidR="003471E9" w:rsidRDefault="003471E9" w:rsidP="00BC663A">
            <w:pPr>
              <w:pStyle w:val="a7"/>
              <w:ind w:firstLineChars="0" w:firstLine="0"/>
            </w:pPr>
            <w:r w:rsidRPr="007E25D1">
              <w:rPr>
                <w:rFonts w:hint="eastAsia"/>
              </w:rPr>
              <w:t>单据上的代替触发器</w:t>
            </w:r>
          </w:p>
        </w:tc>
        <w:tc>
          <w:tcPr>
            <w:tcW w:w="438" w:type="pct"/>
          </w:tcPr>
          <w:p w14:paraId="6795D237" w14:textId="77777777" w:rsidR="003471E9" w:rsidRDefault="003471E9" w:rsidP="00BC663A">
            <w:pPr>
              <w:pStyle w:val="a7"/>
              <w:ind w:firstLineChars="0" w:firstLine="0"/>
            </w:pPr>
          </w:p>
        </w:tc>
      </w:tr>
    </w:tbl>
    <w:p w14:paraId="35891D52" w14:textId="77777777" w:rsidR="003471E9" w:rsidRDefault="003471E9" w:rsidP="003471E9">
      <w:pPr>
        <w:pStyle w:val="4"/>
      </w:pPr>
      <w:bookmarkStart w:id="259" w:name="_Toc24927211"/>
      <w:r>
        <w:rPr>
          <w:rFonts w:hint="eastAsia"/>
        </w:rPr>
        <w:t>校验买家身份证号和手机号</w:t>
      </w:r>
      <w:bookmarkEnd w:id="259"/>
    </w:p>
    <w:p w14:paraId="6836958C" w14:textId="77777777" w:rsidR="003471E9" w:rsidRPr="00FB1786" w:rsidRDefault="003471E9" w:rsidP="003471E9">
      <w:pPr>
        <w:keepNext/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1A2582F3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111415FF" w14:textId="77777777" w:rsidR="003471E9" w:rsidRDefault="003471E9" w:rsidP="00BC663A">
            <w:pPr>
              <w:pStyle w:val="a7"/>
              <w:ind w:firstLine="420"/>
            </w:pPr>
            <w:r>
              <w:t xml:space="preserve">create trigger 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</w:p>
          <w:p w14:paraId="4A9C8DF6" w14:textId="77777777" w:rsidR="003471E9" w:rsidRDefault="003471E9" w:rsidP="00BC663A">
            <w:pPr>
              <w:pStyle w:val="a7"/>
              <w:ind w:firstLine="420"/>
            </w:pPr>
            <w:r>
              <w:t>before insert or update of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id_</w:t>
            </w:r>
            <w:proofErr w:type="gramStart"/>
            <w:r>
              <w:rPr>
                <w:rFonts w:hint="eastAsia"/>
              </w:rPr>
              <w:t>buyer</w:t>
            </w:r>
            <w:r>
              <w:t>,</w:t>
            </w:r>
            <w:r>
              <w:rPr>
                <w:rFonts w:hint="eastAsia"/>
              </w:rPr>
              <w:t>call</w:t>
            </w:r>
            <w:proofErr w:type="gramEnd"/>
            <w:r>
              <w:rPr>
                <w:rFonts w:hint="eastAsia"/>
              </w:rPr>
              <w:t>_buyer</w:t>
            </w:r>
            <w:proofErr w:type="spellEnd"/>
            <w:r>
              <w:t xml:space="preserve"> on </w:t>
            </w:r>
            <w:r>
              <w:rPr>
                <w:rFonts w:hint="eastAsia"/>
              </w:rPr>
              <w:t>buyer</w:t>
            </w:r>
          </w:p>
          <w:p w14:paraId="72FEE44A" w14:textId="77777777" w:rsidR="003471E9" w:rsidRDefault="003471E9" w:rsidP="00BC663A">
            <w:pPr>
              <w:pStyle w:val="a7"/>
              <w:ind w:firstLine="420"/>
            </w:pPr>
            <w:r>
              <w:t>for each row</w:t>
            </w:r>
          </w:p>
          <w:p w14:paraId="3788E77D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execute procedure </w:t>
            </w:r>
            <w:r>
              <w:rPr>
                <w:rFonts w:hint="eastAsia"/>
              </w:rPr>
              <w:t>u</w:t>
            </w:r>
            <w:r>
              <w:t>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 xml:space="preserve">_3. </w:t>
            </w:r>
            <w:proofErr w:type="spellStart"/>
            <w:r>
              <w:t>buyer_mobile</w:t>
            </w:r>
            <w:r>
              <w:rPr>
                <w:rFonts w:hint="eastAsia"/>
              </w:rPr>
              <w:t>_</w:t>
            </w:r>
            <w:r>
              <w:t>id_check</w:t>
            </w:r>
            <w:proofErr w:type="spellEnd"/>
            <w:r>
              <w:t xml:space="preserve"> ();</w:t>
            </w:r>
          </w:p>
        </w:tc>
      </w:tr>
    </w:tbl>
    <w:p w14:paraId="7E9C632F" w14:textId="77777777" w:rsidR="003471E9" w:rsidRDefault="003471E9" w:rsidP="003471E9">
      <w:pPr>
        <w:pStyle w:val="4"/>
      </w:pPr>
      <w:bookmarkStart w:id="260" w:name="_Toc24927212"/>
      <w:r>
        <w:rPr>
          <w:rFonts w:hint="eastAsia"/>
        </w:rPr>
        <w:lastRenderedPageBreak/>
        <w:t>校验商家身份证号和手机号</w:t>
      </w:r>
      <w:bookmarkEnd w:id="260"/>
    </w:p>
    <w:p w14:paraId="50960426" w14:textId="77777777" w:rsidR="003471E9" w:rsidRPr="00FB1786" w:rsidRDefault="003471E9" w:rsidP="003471E9">
      <w:pPr>
        <w:keepNext/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4726BD65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262A0C3C" w14:textId="77777777" w:rsidR="003471E9" w:rsidRDefault="003471E9" w:rsidP="00BC663A">
            <w:pPr>
              <w:pStyle w:val="a7"/>
              <w:ind w:firstLine="420"/>
            </w:pPr>
            <w:r>
              <w:t xml:space="preserve">create trigger 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</w:p>
          <w:p w14:paraId="362418E3" w14:textId="77777777" w:rsidR="003471E9" w:rsidRDefault="003471E9" w:rsidP="00BC663A">
            <w:pPr>
              <w:pStyle w:val="a7"/>
              <w:ind w:firstLine="420"/>
            </w:pPr>
            <w:r>
              <w:t>before insert or update of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id_</w:t>
            </w:r>
            <w:proofErr w:type="gramStart"/>
            <w:r>
              <w:rPr>
                <w:rFonts w:hint="eastAsia"/>
              </w:rPr>
              <w:t>seller</w:t>
            </w:r>
            <w:r>
              <w:t>,</w:t>
            </w:r>
            <w:r>
              <w:rPr>
                <w:rFonts w:hint="eastAsia"/>
              </w:rPr>
              <w:t>tel</w:t>
            </w:r>
            <w:proofErr w:type="gramEnd"/>
            <w:r>
              <w:rPr>
                <w:rFonts w:hint="eastAsia"/>
              </w:rPr>
              <w:t>_seller</w:t>
            </w:r>
            <w:proofErr w:type="spellEnd"/>
            <w:r>
              <w:t xml:space="preserve"> on </w:t>
            </w:r>
            <w:r>
              <w:rPr>
                <w:rFonts w:hint="eastAsia"/>
              </w:rPr>
              <w:t>seller</w:t>
            </w:r>
          </w:p>
          <w:p w14:paraId="21DB940F" w14:textId="77777777" w:rsidR="003471E9" w:rsidRDefault="003471E9" w:rsidP="00BC663A">
            <w:pPr>
              <w:pStyle w:val="a7"/>
              <w:ind w:firstLine="420"/>
            </w:pPr>
            <w:r>
              <w:t>for each row</w:t>
            </w:r>
          </w:p>
          <w:p w14:paraId="7FCBC3E2" w14:textId="77777777" w:rsidR="003471E9" w:rsidRDefault="003471E9" w:rsidP="00BC663A">
            <w:pPr>
              <w:pStyle w:val="a7"/>
              <w:ind w:firstLineChars="0" w:firstLine="0"/>
            </w:pPr>
            <w:r>
              <w:t xml:space="preserve">execute procedure </w:t>
            </w:r>
            <w:r>
              <w:rPr>
                <w:rFonts w:hint="eastAsia"/>
              </w:rPr>
              <w:t>u</w:t>
            </w:r>
            <w:r>
              <w:t>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 xml:space="preserve">_3. </w:t>
            </w:r>
            <w:proofErr w:type="spellStart"/>
            <w:r>
              <w:t>seller_mobile</w:t>
            </w:r>
            <w:r>
              <w:rPr>
                <w:rFonts w:hint="eastAsia"/>
              </w:rPr>
              <w:t>_</w:t>
            </w:r>
            <w:r>
              <w:t>id_check</w:t>
            </w:r>
            <w:proofErr w:type="spellEnd"/>
            <w:r>
              <w:t xml:space="preserve"> ();</w:t>
            </w:r>
          </w:p>
        </w:tc>
      </w:tr>
    </w:tbl>
    <w:p w14:paraId="17FD092E" w14:textId="77777777" w:rsidR="003471E9" w:rsidRPr="00603A18" w:rsidRDefault="003471E9" w:rsidP="003471E9">
      <w:pPr>
        <w:pStyle w:val="4"/>
      </w:pPr>
      <w:bookmarkStart w:id="261" w:name="_Toc24927213"/>
      <w:r>
        <w:rPr>
          <w:rFonts w:hint="eastAsia"/>
        </w:rPr>
        <w:t>订单信息插入记录</w:t>
      </w:r>
      <w:bookmarkEnd w:id="261"/>
    </w:p>
    <w:p w14:paraId="6155F5E9" w14:textId="77777777" w:rsidR="003471E9" w:rsidRPr="00FB1786" w:rsidRDefault="003471E9" w:rsidP="003471E9">
      <w:pPr>
        <w:keepNext/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471E9" w14:paraId="62BB3991" w14:textId="77777777" w:rsidTr="00BC663A">
        <w:trPr>
          <w:trHeight w:val="2933"/>
        </w:trPr>
        <w:tc>
          <w:tcPr>
            <w:tcW w:w="5000" w:type="pct"/>
            <w:shd w:val="clear" w:color="auto" w:fill="auto"/>
          </w:tcPr>
          <w:p w14:paraId="39C7E16F" w14:textId="77777777" w:rsidR="003471E9" w:rsidRDefault="003471E9" w:rsidP="00BC663A">
            <w:pPr>
              <w:pStyle w:val="a7"/>
              <w:ind w:firstLine="420"/>
            </w:pPr>
            <w:r>
              <w:t xml:space="preserve">create trigger </w:t>
            </w:r>
            <w:proofErr w:type="spellStart"/>
            <w:r>
              <w:rPr>
                <w:rFonts w:hint="eastAsia"/>
              </w:rPr>
              <w:t>t</w:t>
            </w:r>
            <w:r>
              <w:t>ri_</w:t>
            </w:r>
            <w:r>
              <w:rPr>
                <w:rFonts w:hint="eastAsia"/>
              </w:rPr>
              <w:t>order</w:t>
            </w:r>
            <w:r>
              <w:t>_</w:t>
            </w:r>
            <w:r>
              <w:rPr>
                <w:rFonts w:hint="eastAsia"/>
              </w:rPr>
              <w:t>mes</w:t>
            </w:r>
            <w:r>
              <w:t>_ins</w:t>
            </w:r>
            <w:proofErr w:type="spellEnd"/>
          </w:p>
          <w:p w14:paraId="4420277B" w14:textId="77777777" w:rsidR="003471E9" w:rsidRDefault="003471E9" w:rsidP="00BC663A">
            <w:pPr>
              <w:pStyle w:val="a7"/>
              <w:ind w:firstLine="420"/>
            </w:pPr>
            <w:r>
              <w:t xml:space="preserve">instead of insert on </w:t>
            </w:r>
            <w:proofErr w:type="spellStart"/>
            <w:r>
              <w:rPr>
                <w:rFonts w:hint="eastAsia"/>
              </w:rPr>
              <w:t>vl_order</w:t>
            </w:r>
            <w:proofErr w:type="spellEnd"/>
          </w:p>
          <w:p w14:paraId="20977074" w14:textId="77777777" w:rsidR="003471E9" w:rsidRDefault="003471E9" w:rsidP="00BC663A">
            <w:pPr>
              <w:pStyle w:val="a7"/>
              <w:ind w:firstLine="420"/>
            </w:pPr>
            <w:r>
              <w:t>for each row</w:t>
            </w:r>
          </w:p>
          <w:p w14:paraId="6CC1D2A7" w14:textId="77777777" w:rsidR="003471E9" w:rsidRDefault="003471E9" w:rsidP="00BC663A">
            <w:pPr>
              <w:pStyle w:val="a7"/>
              <w:ind w:firstLineChars="0" w:firstLine="0"/>
            </w:pPr>
            <w:r>
              <w:t>execute procedure u_</w:t>
            </w:r>
            <w:r>
              <w:rPr>
                <w:rFonts w:hint="eastAsia"/>
              </w:rPr>
              <w:t>2</w:t>
            </w:r>
            <w:r>
              <w:t>_1_</w:t>
            </w:r>
            <w:r>
              <w:rPr>
                <w:rFonts w:hint="eastAsia"/>
              </w:rPr>
              <w:t>2</w:t>
            </w:r>
            <w:r>
              <w:t>_3.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t</w:t>
            </w:r>
            <w:r>
              <w:t>ri_</w:t>
            </w:r>
            <w:r>
              <w:rPr>
                <w:rFonts w:hint="eastAsia"/>
              </w:rPr>
              <w:t>order</w:t>
            </w:r>
            <w:r>
              <w:t>_</w:t>
            </w:r>
            <w:r>
              <w:rPr>
                <w:rFonts w:hint="eastAsia"/>
              </w:rPr>
              <w:t>mes</w:t>
            </w:r>
            <w:r>
              <w:t>_ins</w:t>
            </w:r>
            <w:proofErr w:type="spellEnd"/>
            <w:r>
              <w:t xml:space="preserve"> ();</w:t>
            </w:r>
          </w:p>
        </w:tc>
      </w:tr>
    </w:tbl>
    <w:p w14:paraId="319B4A54" w14:textId="0C0073C2" w:rsidR="001A5481" w:rsidRPr="004D11F2" w:rsidRDefault="00810C71" w:rsidP="001A5481">
      <w:pPr>
        <w:pStyle w:val="2"/>
      </w:pPr>
      <w:bookmarkStart w:id="262" w:name="_Toc24927214"/>
      <w:r>
        <w:rPr>
          <w:rFonts w:hint="eastAsia"/>
        </w:rPr>
        <w:t>卖家业务</w:t>
      </w:r>
      <w:bookmarkEnd w:id="262"/>
    </w:p>
    <w:p w14:paraId="2D7F4984" w14:textId="58BD7BB3" w:rsidR="001A5481" w:rsidRDefault="001A5481" w:rsidP="001A5481">
      <w:pPr>
        <w:pStyle w:val="3"/>
      </w:pPr>
      <w:bookmarkStart w:id="263" w:name="_Toc24927215"/>
      <w:r>
        <w:rPr>
          <w:rFonts w:hint="eastAsia"/>
        </w:rPr>
        <w:t>序列</w:t>
      </w:r>
      <w:bookmarkEnd w:id="263"/>
    </w:p>
    <w:p w14:paraId="332CB461" w14:textId="6F30CCF3" w:rsidR="001E4207" w:rsidRDefault="001E4207" w:rsidP="001E42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序列列表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1805"/>
        <w:gridCol w:w="1053"/>
        <w:gridCol w:w="867"/>
        <w:gridCol w:w="867"/>
        <w:gridCol w:w="870"/>
        <w:gridCol w:w="2173"/>
        <w:gridCol w:w="1305"/>
        <w:gridCol w:w="985"/>
      </w:tblGrid>
      <w:tr w:rsidR="0084345C" w14:paraId="6A34382F" w14:textId="77777777" w:rsidTr="00602DC8">
        <w:tc>
          <w:tcPr>
            <w:tcW w:w="354" w:type="pct"/>
            <w:shd w:val="clear" w:color="auto" w:fill="D9D9D9"/>
          </w:tcPr>
          <w:p w14:paraId="58060216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45" w:type="pct"/>
            <w:shd w:val="clear" w:color="auto" w:fill="D9D9D9"/>
          </w:tcPr>
          <w:p w14:paraId="798AF2EF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493" w:type="pct"/>
            <w:shd w:val="clear" w:color="auto" w:fill="D9D9D9"/>
          </w:tcPr>
          <w:p w14:paraId="6296BF12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406" w:type="pct"/>
            <w:shd w:val="clear" w:color="auto" w:fill="D9D9D9"/>
          </w:tcPr>
          <w:p w14:paraId="4C2D064E" w14:textId="77777777" w:rsidR="0084345C" w:rsidRDefault="0084345C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406" w:type="pct"/>
            <w:shd w:val="clear" w:color="auto" w:fill="D9D9D9"/>
          </w:tcPr>
          <w:p w14:paraId="7657C655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步长</w:t>
            </w:r>
          </w:p>
        </w:tc>
        <w:tc>
          <w:tcPr>
            <w:tcW w:w="407" w:type="pct"/>
            <w:shd w:val="clear" w:color="auto" w:fill="D9D9D9"/>
          </w:tcPr>
          <w:p w14:paraId="2060AF94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最小值</w:t>
            </w:r>
          </w:p>
        </w:tc>
        <w:tc>
          <w:tcPr>
            <w:tcW w:w="1017" w:type="pct"/>
            <w:shd w:val="clear" w:color="auto" w:fill="D9D9D9"/>
          </w:tcPr>
          <w:p w14:paraId="383C8E9E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最大值</w:t>
            </w:r>
          </w:p>
        </w:tc>
        <w:tc>
          <w:tcPr>
            <w:tcW w:w="611" w:type="pct"/>
            <w:shd w:val="clear" w:color="auto" w:fill="D9D9D9"/>
          </w:tcPr>
          <w:p w14:paraId="063812AD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应用场合</w:t>
            </w:r>
          </w:p>
        </w:tc>
        <w:tc>
          <w:tcPr>
            <w:tcW w:w="461" w:type="pct"/>
            <w:shd w:val="clear" w:color="auto" w:fill="D9D9D9"/>
          </w:tcPr>
          <w:p w14:paraId="30313111" w14:textId="77777777" w:rsidR="0084345C" w:rsidRDefault="0084345C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4345C" w14:paraId="45CF5ABF" w14:textId="77777777" w:rsidTr="00602DC8">
        <w:tc>
          <w:tcPr>
            <w:tcW w:w="354" w:type="pct"/>
            <w:shd w:val="clear" w:color="auto" w:fill="auto"/>
          </w:tcPr>
          <w:p w14:paraId="705C4933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45" w:type="pct"/>
            <w:shd w:val="clear" w:color="auto" w:fill="auto"/>
          </w:tcPr>
          <w:p w14:paraId="1F711979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seq_a</w:t>
            </w:r>
            <w:r>
              <w:t>rea_id</w:t>
            </w:r>
            <w:proofErr w:type="spellEnd"/>
          </w:p>
        </w:tc>
        <w:tc>
          <w:tcPr>
            <w:tcW w:w="493" w:type="pct"/>
          </w:tcPr>
          <w:p w14:paraId="50EAF8D1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406" w:type="pct"/>
          </w:tcPr>
          <w:p w14:paraId="61585D2A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406" w:type="pct"/>
          </w:tcPr>
          <w:p w14:paraId="15FAFC09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407" w:type="pct"/>
          </w:tcPr>
          <w:p w14:paraId="58A3AEB3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017" w:type="pct"/>
          </w:tcPr>
          <w:p w14:paraId="1A71E32B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99</w:t>
            </w:r>
          </w:p>
        </w:tc>
        <w:tc>
          <w:tcPr>
            <w:tcW w:w="611" w:type="pct"/>
            <w:shd w:val="clear" w:color="auto" w:fill="auto"/>
          </w:tcPr>
          <w:p w14:paraId="1E24AFCE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区域编号</w:t>
            </w:r>
          </w:p>
        </w:tc>
        <w:tc>
          <w:tcPr>
            <w:tcW w:w="461" w:type="pct"/>
          </w:tcPr>
          <w:p w14:paraId="00793ABF" w14:textId="77777777" w:rsidR="0084345C" w:rsidRDefault="0084345C" w:rsidP="00602DC8">
            <w:pPr>
              <w:pStyle w:val="a7"/>
              <w:ind w:firstLineChars="0" w:firstLine="0"/>
            </w:pPr>
          </w:p>
        </w:tc>
      </w:tr>
      <w:tr w:rsidR="0084345C" w14:paraId="65811AA0" w14:textId="77777777" w:rsidTr="00602DC8">
        <w:tc>
          <w:tcPr>
            <w:tcW w:w="354" w:type="pct"/>
            <w:shd w:val="clear" w:color="auto" w:fill="auto"/>
          </w:tcPr>
          <w:p w14:paraId="3ED9356B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45" w:type="pct"/>
            <w:shd w:val="clear" w:color="auto" w:fill="auto"/>
          </w:tcPr>
          <w:p w14:paraId="2DE31B9F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</w:t>
            </w:r>
            <w:r w:rsidRPr="005838E7">
              <w:t>storehouse</w:t>
            </w:r>
            <w:r w:rsidRPr="00067238">
              <w:t>_id</w:t>
            </w:r>
            <w:proofErr w:type="spellEnd"/>
          </w:p>
        </w:tc>
        <w:tc>
          <w:tcPr>
            <w:tcW w:w="493" w:type="pct"/>
          </w:tcPr>
          <w:p w14:paraId="7CA75CC1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06" w:type="pct"/>
          </w:tcPr>
          <w:p w14:paraId="3B9E4895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406" w:type="pct"/>
          </w:tcPr>
          <w:p w14:paraId="42534855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407" w:type="pct"/>
          </w:tcPr>
          <w:p w14:paraId="100AB44E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017" w:type="pct"/>
          </w:tcPr>
          <w:p w14:paraId="05B3DC7F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999999999999</w:t>
            </w:r>
          </w:p>
        </w:tc>
        <w:tc>
          <w:tcPr>
            <w:tcW w:w="611" w:type="pct"/>
            <w:shd w:val="clear" w:color="auto" w:fill="auto"/>
          </w:tcPr>
          <w:p w14:paraId="601EA48A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仓库编号</w:t>
            </w:r>
          </w:p>
        </w:tc>
        <w:tc>
          <w:tcPr>
            <w:tcW w:w="461" w:type="pct"/>
          </w:tcPr>
          <w:p w14:paraId="129B2903" w14:textId="77777777" w:rsidR="0084345C" w:rsidRDefault="0084345C" w:rsidP="00602DC8">
            <w:pPr>
              <w:pStyle w:val="a7"/>
              <w:ind w:firstLineChars="0" w:firstLine="0"/>
            </w:pPr>
          </w:p>
        </w:tc>
      </w:tr>
      <w:tr w:rsidR="0084345C" w14:paraId="4F9845C8" w14:textId="77777777" w:rsidTr="00602DC8">
        <w:tc>
          <w:tcPr>
            <w:tcW w:w="354" w:type="pct"/>
            <w:shd w:val="clear" w:color="auto" w:fill="auto"/>
          </w:tcPr>
          <w:p w14:paraId="24E7515B" w14:textId="77777777" w:rsidR="0084345C" w:rsidRDefault="0084345C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845" w:type="pct"/>
            <w:shd w:val="clear" w:color="auto" w:fill="auto"/>
          </w:tcPr>
          <w:p w14:paraId="5928D2BE" w14:textId="77777777" w:rsidR="0084345C" w:rsidRDefault="0084345C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seq_</w:t>
            </w:r>
            <w:r>
              <w:t>order_id</w:t>
            </w:r>
            <w:proofErr w:type="spellEnd"/>
          </w:p>
        </w:tc>
        <w:tc>
          <w:tcPr>
            <w:tcW w:w="493" w:type="pct"/>
          </w:tcPr>
          <w:p w14:paraId="0E29B631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18</w:t>
            </w:r>
          </w:p>
        </w:tc>
        <w:tc>
          <w:tcPr>
            <w:tcW w:w="406" w:type="pct"/>
          </w:tcPr>
          <w:p w14:paraId="713F303E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406" w:type="pct"/>
          </w:tcPr>
          <w:p w14:paraId="202AAE71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407" w:type="pct"/>
          </w:tcPr>
          <w:p w14:paraId="2072D887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017" w:type="pct"/>
          </w:tcPr>
          <w:p w14:paraId="70E984B6" w14:textId="77777777" w:rsidR="0084345C" w:rsidRDefault="0084345C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999999999999999999</w:t>
            </w:r>
          </w:p>
        </w:tc>
        <w:tc>
          <w:tcPr>
            <w:tcW w:w="611" w:type="pct"/>
            <w:shd w:val="clear" w:color="auto" w:fill="auto"/>
          </w:tcPr>
          <w:p w14:paraId="499539DF" w14:textId="77777777" w:rsidR="0084345C" w:rsidRPr="00095A29" w:rsidRDefault="0084345C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订单编号</w:t>
            </w:r>
          </w:p>
        </w:tc>
        <w:tc>
          <w:tcPr>
            <w:tcW w:w="461" w:type="pct"/>
          </w:tcPr>
          <w:p w14:paraId="7CD9EE4F" w14:textId="77777777" w:rsidR="0084345C" w:rsidRDefault="0084345C" w:rsidP="00602DC8">
            <w:pPr>
              <w:pStyle w:val="a7"/>
              <w:ind w:firstLineChars="0" w:firstLine="0"/>
            </w:pPr>
          </w:p>
        </w:tc>
      </w:tr>
    </w:tbl>
    <w:p w14:paraId="72512BA3" w14:textId="77777777" w:rsidR="001E4207" w:rsidRDefault="001E4207" w:rsidP="001E4207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203E9C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E4207" w14:paraId="74E82864" w14:textId="77777777" w:rsidTr="007622D7">
        <w:tc>
          <w:tcPr>
            <w:tcW w:w="5000" w:type="pct"/>
            <w:shd w:val="clear" w:color="auto" w:fill="auto"/>
          </w:tcPr>
          <w:p w14:paraId="254C1C3C" w14:textId="77777777" w:rsidR="0084345C" w:rsidRDefault="0084345C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创建序列，用于：区域编号</w:t>
            </w:r>
          </w:p>
          <w:p w14:paraId="0B7DEC22" w14:textId="77777777" w:rsidR="0084345C" w:rsidRDefault="0084345C" w:rsidP="007622D7">
            <w:pPr>
              <w:pStyle w:val="a7"/>
              <w:ind w:firstLineChars="0" w:firstLine="0"/>
            </w:pPr>
            <w:r>
              <w:t xml:space="preserve">create sequence u_2_1_3_3.seq_area_id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 ;</w:t>
            </w:r>
            <w:proofErr w:type="gramEnd"/>
          </w:p>
          <w:p w14:paraId="289182A7" w14:textId="77777777" w:rsidR="0084345C" w:rsidRDefault="0084345C" w:rsidP="007622D7">
            <w:pPr>
              <w:pStyle w:val="a7"/>
              <w:ind w:firstLineChars="0" w:firstLine="0"/>
            </w:pPr>
          </w:p>
          <w:p w14:paraId="57D27325" w14:textId="77777777" w:rsidR="0084345C" w:rsidRDefault="0084345C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创建序列，用于：仓库编号</w:t>
            </w:r>
          </w:p>
          <w:p w14:paraId="4E267DF6" w14:textId="77777777" w:rsidR="0084345C" w:rsidRDefault="0084345C" w:rsidP="007622D7">
            <w:pPr>
              <w:pStyle w:val="a7"/>
              <w:ind w:firstLineChars="0" w:firstLine="0"/>
            </w:pPr>
            <w:r>
              <w:t xml:space="preserve">create sequence u_2_1_3_3.seq_storehouse_id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999999999999 ;</w:t>
            </w:r>
            <w:proofErr w:type="gramEnd"/>
          </w:p>
          <w:p w14:paraId="69B5018F" w14:textId="77777777" w:rsidR="0084345C" w:rsidRDefault="0084345C" w:rsidP="007622D7">
            <w:pPr>
              <w:pStyle w:val="a7"/>
              <w:ind w:firstLineChars="0" w:firstLine="0"/>
            </w:pPr>
          </w:p>
          <w:p w14:paraId="6E9618F2" w14:textId="77777777" w:rsidR="0084345C" w:rsidRDefault="0084345C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创建序列，用于：订单编号</w:t>
            </w:r>
          </w:p>
          <w:p w14:paraId="77B9C524" w14:textId="77777777" w:rsidR="0084345C" w:rsidRDefault="0084345C" w:rsidP="007622D7">
            <w:pPr>
              <w:pStyle w:val="a7"/>
              <w:ind w:firstLineChars="0" w:firstLine="0"/>
            </w:pPr>
            <w:r>
              <w:t xml:space="preserve">create sequence u_2_1_3_3.seq_order_id start with 1 increment by 1 </w:t>
            </w:r>
            <w:proofErr w:type="spellStart"/>
            <w:r>
              <w:t>minvalue</w:t>
            </w:r>
            <w:proofErr w:type="spellEnd"/>
            <w:r>
              <w:t xml:space="preserve"> 1 </w:t>
            </w:r>
            <w:proofErr w:type="spellStart"/>
            <w:r>
              <w:t>maxvalue</w:t>
            </w:r>
            <w:proofErr w:type="spellEnd"/>
            <w:r>
              <w:t xml:space="preserve"> </w:t>
            </w:r>
            <w:proofErr w:type="gramStart"/>
            <w:r>
              <w:t>999999999999999999 ;</w:t>
            </w:r>
            <w:proofErr w:type="gramEnd"/>
          </w:p>
          <w:p w14:paraId="4A3FA5E0" w14:textId="77777777" w:rsidR="0084345C" w:rsidRDefault="0084345C" w:rsidP="007622D7">
            <w:pPr>
              <w:pStyle w:val="a7"/>
              <w:ind w:firstLineChars="0" w:firstLine="0"/>
            </w:pPr>
          </w:p>
          <w:p w14:paraId="40DA2FF5" w14:textId="77777777" w:rsidR="0084345C" w:rsidRDefault="0084345C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sequence u_2_1_3_3.seq_area_id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67B8D0D7" w14:textId="77777777" w:rsidR="0084345C" w:rsidRDefault="0084345C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sequence u_2_1_3_3.seq_storehouse_id is 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';</w:t>
            </w:r>
          </w:p>
          <w:p w14:paraId="5174E15E" w14:textId="77777777" w:rsidR="0084345C" w:rsidRDefault="0084345C" w:rsidP="007622D7">
            <w:pPr>
              <w:pStyle w:val="a7"/>
              <w:ind w:firstLineChars="0" w:firstLine="0"/>
            </w:pPr>
            <w:r>
              <w:t>comment on sequence u_2_1_3_3.seq_order_id i</w:t>
            </w:r>
            <w:r>
              <w:rPr>
                <w:rFonts w:hint="eastAsia"/>
              </w:rPr>
              <w:t>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44B1D293" w14:textId="3D03AF9D" w:rsidR="001E4207" w:rsidRPr="008228CA" w:rsidRDefault="001E4207" w:rsidP="007622D7">
            <w:pPr>
              <w:pStyle w:val="a7"/>
              <w:ind w:firstLineChars="0" w:firstLine="0"/>
            </w:pPr>
          </w:p>
        </w:tc>
      </w:tr>
    </w:tbl>
    <w:p w14:paraId="0962801D" w14:textId="77777777" w:rsidR="001E4207" w:rsidRDefault="001E4207" w:rsidP="001E4207">
      <w:pPr>
        <w:pStyle w:val="3"/>
      </w:pPr>
      <w:bookmarkStart w:id="264" w:name="_Toc24927216"/>
      <w:r>
        <w:rPr>
          <w:rFonts w:hint="eastAsia"/>
        </w:rPr>
        <w:lastRenderedPageBreak/>
        <w:t>表</w:t>
      </w:r>
      <w:bookmarkEnd w:id="264"/>
    </w:p>
    <w:p w14:paraId="22D98EB6" w14:textId="610D2E8D" w:rsidR="001E4207" w:rsidRPr="00FB1786" w:rsidRDefault="001E4207" w:rsidP="001E4207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0"/>
        <w:gridCol w:w="1948"/>
        <w:gridCol w:w="1948"/>
        <w:gridCol w:w="5766"/>
      </w:tblGrid>
      <w:tr w:rsidR="001E4207" w14:paraId="7F00307C" w14:textId="77777777" w:rsidTr="007622D7">
        <w:tc>
          <w:tcPr>
            <w:tcW w:w="477" w:type="pct"/>
            <w:shd w:val="clear" w:color="auto" w:fill="D9D9D9"/>
          </w:tcPr>
          <w:p w14:paraId="0F449C1C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12" w:type="pct"/>
            <w:shd w:val="clear" w:color="auto" w:fill="D9D9D9"/>
          </w:tcPr>
          <w:p w14:paraId="5625964B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912" w:type="pct"/>
            <w:shd w:val="clear" w:color="auto" w:fill="D9D9D9"/>
          </w:tcPr>
          <w:p w14:paraId="7B0396F4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2699" w:type="pct"/>
            <w:shd w:val="clear" w:color="auto" w:fill="D9D9D9"/>
          </w:tcPr>
          <w:p w14:paraId="53C31B6E" w14:textId="77777777" w:rsidR="001E4207" w:rsidRDefault="001E4207" w:rsidP="007622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E4207" w14:paraId="40C3F89A" w14:textId="77777777" w:rsidTr="007622D7">
        <w:tc>
          <w:tcPr>
            <w:tcW w:w="477" w:type="pct"/>
            <w:shd w:val="clear" w:color="auto" w:fill="auto"/>
          </w:tcPr>
          <w:p w14:paraId="455109F8" w14:textId="2B3F8531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12" w:type="pct"/>
          </w:tcPr>
          <w:p w14:paraId="50F851EC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912" w:type="pct"/>
          </w:tcPr>
          <w:p w14:paraId="616BBAFA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area</w:t>
            </w:r>
          </w:p>
        </w:tc>
        <w:tc>
          <w:tcPr>
            <w:tcW w:w="2699" w:type="pct"/>
            <w:shd w:val="clear" w:color="auto" w:fill="auto"/>
          </w:tcPr>
          <w:p w14:paraId="7CF0E667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0F5D027A" w14:textId="77777777" w:rsidTr="007622D7">
        <w:tc>
          <w:tcPr>
            <w:tcW w:w="477" w:type="pct"/>
            <w:shd w:val="clear" w:color="auto" w:fill="auto"/>
          </w:tcPr>
          <w:p w14:paraId="3924F719" w14:textId="206D3009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12" w:type="pct"/>
          </w:tcPr>
          <w:p w14:paraId="5A285B0A" w14:textId="77777777" w:rsidR="001E4207" w:rsidRDefault="001E4207" w:rsidP="007622D7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</w:t>
            </w:r>
          </w:p>
        </w:tc>
        <w:tc>
          <w:tcPr>
            <w:tcW w:w="912" w:type="pct"/>
          </w:tcPr>
          <w:p w14:paraId="59396A1E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seller</w:t>
            </w:r>
          </w:p>
        </w:tc>
        <w:tc>
          <w:tcPr>
            <w:tcW w:w="2699" w:type="pct"/>
            <w:shd w:val="clear" w:color="auto" w:fill="auto"/>
          </w:tcPr>
          <w:p w14:paraId="0AA8F8CA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62025C87" w14:textId="77777777" w:rsidTr="007622D7">
        <w:tc>
          <w:tcPr>
            <w:tcW w:w="477" w:type="pct"/>
            <w:shd w:val="clear" w:color="auto" w:fill="auto"/>
          </w:tcPr>
          <w:p w14:paraId="7E34B26C" w14:textId="47738CA4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12" w:type="pct"/>
          </w:tcPr>
          <w:p w14:paraId="46ADCA9A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</w:p>
        </w:tc>
        <w:tc>
          <w:tcPr>
            <w:tcW w:w="912" w:type="pct"/>
          </w:tcPr>
          <w:p w14:paraId="1442490B" w14:textId="77777777" w:rsidR="001E4207" w:rsidRDefault="001E4207" w:rsidP="007622D7">
            <w:pPr>
              <w:pStyle w:val="a7"/>
              <w:ind w:firstLineChars="0" w:firstLine="0"/>
            </w:pPr>
            <w:r w:rsidRPr="005838E7">
              <w:t>storehouse</w:t>
            </w:r>
          </w:p>
        </w:tc>
        <w:tc>
          <w:tcPr>
            <w:tcW w:w="2699" w:type="pct"/>
            <w:shd w:val="clear" w:color="auto" w:fill="auto"/>
          </w:tcPr>
          <w:p w14:paraId="4DF8EF55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2BFCF4D1" w14:textId="77777777" w:rsidTr="007622D7">
        <w:tc>
          <w:tcPr>
            <w:tcW w:w="477" w:type="pct"/>
            <w:shd w:val="clear" w:color="auto" w:fill="auto"/>
          </w:tcPr>
          <w:p w14:paraId="0FA4A048" w14:textId="69F85FD0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12" w:type="pct"/>
          </w:tcPr>
          <w:p w14:paraId="39A59996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912" w:type="pct"/>
          </w:tcPr>
          <w:p w14:paraId="2101E882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614194F9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33ED1E3A" w14:textId="77777777" w:rsidTr="007622D7">
        <w:tc>
          <w:tcPr>
            <w:tcW w:w="477" w:type="pct"/>
            <w:shd w:val="clear" w:color="auto" w:fill="auto"/>
          </w:tcPr>
          <w:p w14:paraId="2248C008" w14:textId="248EC93A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912" w:type="pct"/>
          </w:tcPr>
          <w:p w14:paraId="5BFBBF08" w14:textId="77777777" w:rsidR="001E4207" w:rsidRDefault="001E4207" w:rsidP="007622D7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图书</w:t>
            </w:r>
          </w:p>
        </w:tc>
        <w:tc>
          <w:tcPr>
            <w:tcW w:w="912" w:type="pct"/>
          </w:tcPr>
          <w:p w14:paraId="63DC84B9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book</w:t>
            </w:r>
          </w:p>
        </w:tc>
        <w:tc>
          <w:tcPr>
            <w:tcW w:w="2699" w:type="pct"/>
            <w:shd w:val="clear" w:color="auto" w:fill="auto"/>
          </w:tcPr>
          <w:p w14:paraId="1DDC9FDA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21266B8C" w14:textId="77777777" w:rsidTr="007622D7">
        <w:tc>
          <w:tcPr>
            <w:tcW w:w="477" w:type="pct"/>
            <w:shd w:val="clear" w:color="auto" w:fill="auto"/>
          </w:tcPr>
          <w:p w14:paraId="2AAD5B1B" w14:textId="05BA6B6E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912" w:type="pct"/>
          </w:tcPr>
          <w:p w14:paraId="578CF1F3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买家</w:t>
            </w:r>
          </w:p>
        </w:tc>
        <w:tc>
          <w:tcPr>
            <w:tcW w:w="912" w:type="pct"/>
          </w:tcPr>
          <w:p w14:paraId="552ADAA2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buyer</w:t>
            </w:r>
          </w:p>
        </w:tc>
        <w:tc>
          <w:tcPr>
            <w:tcW w:w="2699" w:type="pct"/>
            <w:shd w:val="clear" w:color="auto" w:fill="auto"/>
          </w:tcPr>
          <w:p w14:paraId="68124D25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26C2601A" w14:textId="77777777" w:rsidTr="007622D7">
        <w:tc>
          <w:tcPr>
            <w:tcW w:w="477" w:type="pct"/>
            <w:shd w:val="clear" w:color="auto" w:fill="auto"/>
          </w:tcPr>
          <w:p w14:paraId="59F88AF0" w14:textId="084CDA85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912" w:type="pct"/>
          </w:tcPr>
          <w:p w14:paraId="2EF6F20E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</w:p>
        </w:tc>
        <w:tc>
          <w:tcPr>
            <w:tcW w:w="912" w:type="pct"/>
          </w:tcPr>
          <w:p w14:paraId="52B0C6E5" w14:textId="77777777" w:rsidR="001E4207" w:rsidRDefault="001E4207" w:rsidP="007622D7">
            <w:pPr>
              <w:pStyle w:val="a7"/>
              <w:ind w:firstLineChars="0" w:firstLine="0"/>
            </w:pPr>
            <w:r>
              <w:rPr>
                <w:rFonts w:hint="eastAsia"/>
              </w:rPr>
              <w:t>o</w:t>
            </w:r>
            <w:r>
              <w:t>wn</w:t>
            </w:r>
          </w:p>
        </w:tc>
        <w:tc>
          <w:tcPr>
            <w:tcW w:w="2699" w:type="pct"/>
            <w:shd w:val="clear" w:color="auto" w:fill="auto"/>
          </w:tcPr>
          <w:p w14:paraId="62CB27CA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6E1ED887" w14:textId="77777777" w:rsidTr="007622D7">
        <w:tc>
          <w:tcPr>
            <w:tcW w:w="477" w:type="pct"/>
            <w:shd w:val="clear" w:color="auto" w:fill="auto"/>
          </w:tcPr>
          <w:p w14:paraId="09ED989F" w14:textId="587C411C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912" w:type="pct"/>
          </w:tcPr>
          <w:p w14:paraId="7B04B0B3" w14:textId="77777777" w:rsidR="001E4207" w:rsidRDefault="001E4207" w:rsidP="007622D7">
            <w:pPr>
              <w:pStyle w:val="a7"/>
              <w:ind w:firstLineChars="0" w:firstLine="0"/>
            </w:pPr>
            <w:r w:rsidRPr="00782DB7">
              <w:rPr>
                <w:rFonts w:hint="eastAsia"/>
              </w:rPr>
              <w:t>选购</w:t>
            </w:r>
          </w:p>
        </w:tc>
        <w:tc>
          <w:tcPr>
            <w:tcW w:w="912" w:type="pct"/>
          </w:tcPr>
          <w:p w14:paraId="7DFBB1EB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3BE57DFB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05304053" w14:textId="77777777" w:rsidTr="007622D7">
        <w:tc>
          <w:tcPr>
            <w:tcW w:w="477" w:type="pct"/>
            <w:shd w:val="clear" w:color="auto" w:fill="auto"/>
          </w:tcPr>
          <w:p w14:paraId="3065A4C9" w14:textId="277F5210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912" w:type="pct"/>
          </w:tcPr>
          <w:p w14:paraId="466F82AB" w14:textId="77777777" w:rsidR="001E4207" w:rsidRDefault="001E4207" w:rsidP="007622D7">
            <w:pPr>
              <w:pStyle w:val="a7"/>
              <w:ind w:firstLineChars="0" w:firstLine="0"/>
            </w:pPr>
            <w:r w:rsidRPr="00095A29">
              <w:t>上架</w:t>
            </w:r>
          </w:p>
        </w:tc>
        <w:tc>
          <w:tcPr>
            <w:tcW w:w="912" w:type="pct"/>
          </w:tcPr>
          <w:p w14:paraId="3EF4B72F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4D24507A" w14:textId="77777777" w:rsidR="001E4207" w:rsidRDefault="001E4207" w:rsidP="007622D7">
            <w:pPr>
              <w:pStyle w:val="a7"/>
              <w:ind w:firstLineChars="0" w:firstLine="0"/>
            </w:pPr>
          </w:p>
        </w:tc>
      </w:tr>
      <w:tr w:rsidR="001E4207" w14:paraId="042DE648" w14:textId="77777777" w:rsidTr="007622D7">
        <w:tc>
          <w:tcPr>
            <w:tcW w:w="477" w:type="pct"/>
            <w:shd w:val="clear" w:color="auto" w:fill="auto"/>
          </w:tcPr>
          <w:p w14:paraId="27206820" w14:textId="4B1F5530" w:rsidR="001E4207" w:rsidRDefault="001E4207" w:rsidP="007622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912" w:type="pct"/>
          </w:tcPr>
          <w:p w14:paraId="21476167" w14:textId="77777777" w:rsidR="001E4207" w:rsidRDefault="001E4207" w:rsidP="007622D7">
            <w:pPr>
              <w:pStyle w:val="a7"/>
              <w:ind w:firstLineChars="0" w:firstLine="0"/>
            </w:pPr>
            <w:r w:rsidRPr="00DF4DB6">
              <w:t>字典</w:t>
            </w:r>
          </w:p>
        </w:tc>
        <w:tc>
          <w:tcPr>
            <w:tcW w:w="912" w:type="pct"/>
          </w:tcPr>
          <w:p w14:paraId="4A7074B9" w14:textId="77777777" w:rsidR="001E4207" w:rsidRDefault="001E4207" w:rsidP="007622D7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u</w:t>
            </w:r>
            <w:r w:rsidRPr="00DF4DB6">
              <w:t>ser_dict</w:t>
            </w:r>
            <w:proofErr w:type="spellEnd"/>
          </w:p>
        </w:tc>
        <w:tc>
          <w:tcPr>
            <w:tcW w:w="2699" w:type="pct"/>
            <w:shd w:val="clear" w:color="auto" w:fill="auto"/>
          </w:tcPr>
          <w:p w14:paraId="573AC1E9" w14:textId="77777777" w:rsidR="001E4207" w:rsidRDefault="001E4207" w:rsidP="007622D7">
            <w:pPr>
              <w:pStyle w:val="a7"/>
              <w:ind w:firstLineChars="0" w:firstLine="0"/>
            </w:pPr>
          </w:p>
        </w:tc>
      </w:tr>
    </w:tbl>
    <w:p w14:paraId="6FE81B70" w14:textId="77777777" w:rsidR="001E4207" w:rsidRDefault="001E4207" w:rsidP="001E4207">
      <w:pPr>
        <w:pStyle w:val="4"/>
      </w:pPr>
      <w:bookmarkStart w:id="265" w:name="_Toc24927217"/>
      <w:r>
        <w:rPr>
          <w:rFonts w:hint="eastAsia"/>
        </w:rPr>
        <w:t>创建表</w:t>
      </w:r>
      <w:bookmarkEnd w:id="265"/>
    </w:p>
    <w:p w14:paraId="36719C3D" w14:textId="20A35D10" w:rsidR="001E4207" w:rsidRDefault="001E4207" w:rsidP="001E4207">
      <w:pPr>
        <w:pStyle w:val="5"/>
        <w:tabs>
          <w:tab w:val="clear" w:pos="3118"/>
          <w:tab w:val="num" w:pos="1276"/>
          <w:tab w:val="num" w:pos="2976"/>
        </w:tabs>
        <w:ind w:left="1276" w:hanging="1276"/>
      </w:pPr>
      <w:r>
        <w:rPr>
          <w:rFonts w:hint="eastAsia"/>
        </w:rPr>
        <w:t>区域</w:t>
      </w:r>
    </w:p>
    <w:p w14:paraId="6C716E24" w14:textId="77777777" w:rsidR="005706B4" w:rsidRPr="00FB1786" w:rsidRDefault="005706B4" w:rsidP="005706B4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area</w:t>
      </w:r>
      <w:r>
        <w:rPr>
          <w:rFonts w:hint="eastAsia"/>
        </w:rPr>
        <w:t>（</w:t>
      </w:r>
      <w:proofErr w:type="spellStart"/>
      <w:r>
        <w:t>area</w:t>
      </w:r>
      <w:r>
        <w:rPr>
          <w:rFonts w:hint="eastAsia"/>
        </w:rPr>
        <w:t>_</w:t>
      </w:r>
      <w:r>
        <w:t>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8"/>
        <w:gridCol w:w="1416"/>
        <w:gridCol w:w="1416"/>
        <w:gridCol w:w="2012"/>
        <w:gridCol w:w="754"/>
        <w:gridCol w:w="1013"/>
        <w:gridCol w:w="870"/>
        <w:gridCol w:w="2143"/>
      </w:tblGrid>
      <w:tr w:rsidR="005706B4" w14:paraId="2F6B16A3" w14:textId="77777777" w:rsidTr="007013D7">
        <w:tc>
          <w:tcPr>
            <w:tcW w:w="495" w:type="pct"/>
            <w:shd w:val="clear" w:color="auto" w:fill="D9D9D9"/>
          </w:tcPr>
          <w:p w14:paraId="569B4507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D9D9D9"/>
          </w:tcPr>
          <w:p w14:paraId="1DB3F164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1B40469F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42" w:type="pct"/>
            <w:shd w:val="clear" w:color="auto" w:fill="D9D9D9"/>
          </w:tcPr>
          <w:p w14:paraId="0BE20B92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53" w:type="pct"/>
            <w:shd w:val="clear" w:color="auto" w:fill="D9D9D9"/>
          </w:tcPr>
          <w:p w14:paraId="79E2904A" w14:textId="77777777" w:rsidR="005706B4" w:rsidRDefault="005706B4" w:rsidP="007013D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74" w:type="pct"/>
            <w:shd w:val="clear" w:color="auto" w:fill="D9D9D9"/>
          </w:tcPr>
          <w:p w14:paraId="03C66631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07" w:type="pct"/>
            <w:shd w:val="clear" w:color="auto" w:fill="D9D9D9"/>
          </w:tcPr>
          <w:p w14:paraId="6D4B0A4A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003" w:type="pct"/>
            <w:shd w:val="clear" w:color="auto" w:fill="D9D9D9"/>
          </w:tcPr>
          <w:p w14:paraId="72D6A454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706B4" w14:paraId="4E8D0100" w14:textId="77777777" w:rsidTr="007013D7">
        <w:tc>
          <w:tcPr>
            <w:tcW w:w="495" w:type="pct"/>
            <w:shd w:val="clear" w:color="auto" w:fill="auto"/>
          </w:tcPr>
          <w:p w14:paraId="3A504940" w14:textId="77777777" w:rsidR="005706B4" w:rsidRDefault="005706B4" w:rsidP="007013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3516F484" w14:textId="77777777" w:rsidR="005706B4" w:rsidRDefault="005706B4" w:rsidP="007013D7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63" w:type="pct"/>
            <w:shd w:val="clear" w:color="auto" w:fill="auto"/>
          </w:tcPr>
          <w:p w14:paraId="4CAF44BE" w14:textId="77777777" w:rsidR="005706B4" w:rsidRDefault="005706B4" w:rsidP="007013D7">
            <w:pPr>
              <w:pStyle w:val="a7"/>
              <w:ind w:firstLineChars="0" w:firstLine="0"/>
            </w:pPr>
            <w:proofErr w:type="spellStart"/>
            <w:r>
              <w:t>area</w:t>
            </w:r>
            <w:r>
              <w:rPr>
                <w:rFonts w:hint="eastAsia"/>
              </w:rPr>
              <w:t>_</w:t>
            </w:r>
            <w:r>
              <w:t>id</w:t>
            </w:r>
            <w:proofErr w:type="spellEnd"/>
          </w:p>
        </w:tc>
        <w:tc>
          <w:tcPr>
            <w:tcW w:w="942" w:type="pct"/>
            <w:shd w:val="clear" w:color="auto" w:fill="auto"/>
          </w:tcPr>
          <w:p w14:paraId="7AED103A" w14:textId="77777777" w:rsidR="005706B4" w:rsidRDefault="005706B4" w:rsidP="007013D7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353" w:type="pct"/>
            <w:shd w:val="clear" w:color="auto" w:fill="auto"/>
          </w:tcPr>
          <w:p w14:paraId="73946DCA" w14:textId="77777777" w:rsidR="005706B4" w:rsidRDefault="005706B4" w:rsidP="007013D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4" w:type="pct"/>
            <w:shd w:val="clear" w:color="auto" w:fill="auto"/>
          </w:tcPr>
          <w:p w14:paraId="2044CDCE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0A980F36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1003" w:type="pct"/>
            <w:shd w:val="clear" w:color="auto" w:fill="auto"/>
          </w:tcPr>
          <w:p w14:paraId="068C4703" w14:textId="77777777" w:rsidR="005706B4" w:rsidRDefault="005706B4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seq_a</w:t>
            </w:r>
            <w:r>
              <w:t>rea_id</w:t>
            </w:r>
            <w:proofErr w:type="spellEnd"/>
          </w:p>
        </w:tc>
      </w:tr>
      <w:tr w:rsidR="005706B4" w14:paraId="6A3DAA26" w14:textId="77777777" w:rsidTr="007013D7">
        <w:tc>
          <w:tcPr>
            <w:tcW w:w="495" w:type="pct"/>
            <w:shd w:val="clear" w:color="auto" w:fill="auto"/>
          </w:tcPr>
          <w:p w14:paraId="126C3EB6" w14:textId="77777777" w:rsidR="005706B4" w:rsidRDefault="005706B4" w:rsidP="007013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5DAE7A32" w14:textId="77777777" w:rsidR="005706B4" w:rsidRDefault="005706B4" w:rsidP="007013D7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区域位置</w:t>
            </w:r>
          </w:p>
        </w:tc>
        <w:tc>
          <w:tcPr>
            <w:tcW w:w="663" w:type="pct"/>
            <w:shd w:val="clear" w:color="auto" w:fill="auto"/>
          </w:tcPr>
          <w:p w14:paraId="0992C535" w14:textId="77777777" w:rsidR="005706B4" w:rsidRDefault="005706B4" w:rsidP="007013D7">
            <w:pPr>
              <w:pStyle w:val="a7"/>
              <w:ind w:firstLineChars="0" w:firstLine="0"/>
            </w:pPr>
            <w:proofErr w:type="spellStart"/>
            <w:r>
              <w:t>area_add</w:t>
            </w:r>
            <w:proofErr w:type="spellEnd"/>
          </w:p>
        </w:tc>
        <w:tc>
          <w:tcPr>
            <w:tcW w:w="942" w:type="pct"/>
            <w:shd w:val="clear" w:color="auto" w:fill="auto"/>
          </w:tcPr>
          <w:p w14:paraId="5EA42B17" w14:textId="77777777" w:rsidR="005706B4" w:rsidRDefault="005706B4" w:rsidP="007013D7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 xml:space="preserve"> (</w:t>
            </w:r>
            <w:r>
              <w:t>2</w:t>
            </w:r>
            <w:r>
              <w:rPr>
                <w:rFonts w:hint="eastAsia"/>
              </w:rPr>
              <w:t>0)</w:t>
            </w:r>
          </w:p>
        </w:tc>
        <w:tc>
          <w:tcPr>
            <w:tcW w:w="353" w:type="pct"/>
            <w:shd w:val="clear" w:color="auto" w:fill="auto"/>
          </w:tcPr>
          <w:p w14:paraId="5B15EAF8" w14:textId="77777777" w:rsidR="005706B4" w:rsidRDefault="005706B4" w:rsidP="007013D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4" w:type="pct"/>
            <w:shd w:val="clear" w:color="auto" w:fill="auto"/>
          </w:tcPr>
          <w:p w14:paraId="72E40F39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3228E376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1003" w:type="pct"/>
            <w:shd w:val="clear" w:color="auto" w:fill="auto"/>
          </w:tcPr>
          <w:p w14:paraId="65AAF31E" w14:textId="77777777" w:rsidR="005706B4" w:rsidRDefault="005706B4" w:rsidP="007013D7">
            <w:pPr>
              <w:pStyle w:val="a7"/>
              <w:ind w:firstLineChars="0" w:firstLine="0"/>
            </w:pPr>
          </w:p>
        </w:tc>
      </w:tr>
      <w:tr w:rsidR="005706B4" w14:paraId="25AAD507" w14:textId="77777777" w:rsidTr="007013D7">
        <w:tc>
          <w:tcPr>
            <w:tcW w:w="495" w:type="pct"/>
            <w:shd w:val="clear" w:color="auto" w:fill="auto"/>
          </w:tcPr>
          <w:p w14:paraId="5AB5755B" w14:textId="77777777" w:rsidR="005706B4" w:rsidRDefault="005706B4" w:rsidP="007013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7E640011" w14:textId="77777777" w:rsidR="005706B4" w:rsidRDefault="005706B4" w:rsidP="007013D7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区域名称</w:t>
            </w:r>
          </w:p>
        </w:tc>
        <w:tc>
          <w:tcPr>
            <w:tcW w:w="663" w:type="pct"/>
            <w:shd w:val="clear" w:color="auto" w:fill="auto"/>
          </w:tcPr>
          <w:p w14:paraId="5D638E7A" w14:textId="77777777" w:rsidR="005706B4" w:rsidRDefault="005706B4" w:rsidP="007013D7">
            <w:pPr>
              <w:pStyle w:val="a7"/>
              <w:ind w:firstLineChars="0" w:firstLine="0"/>
            </w:pPr>
            <w:proofErr w:type="spellStart"/>
            <w:r>
              <w:t>area_name</w:t>
            </w:r>
            <w:proofErr w:type="spellEnd"/>
          </w:p>
        </w:tc>
        <w:tc>
          <w:tcPr>
            <w:tcW w:w="942" w:type="pct"/>
            <w:shd w:val="clear" w:color="auto" w:fill="auto"/>
          </w:tcPr>
          <w:p w14:paraId="4F5DB35D" w14:textId="77777777" w:rsidR="005706B4" w:rsidRDefault="005706B4" w:rsidP="007013D7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 xml:space="preserve"> (</w:t>
            </w:r>
            <w:r>
              <w:t>1</w:t>
            </w:r>
            <w:r>
              <w:rPr>
                <w:rFonts w:hint="eastAsia"/>
              </w:rPr>
              <w:t>0)</w:t>
            </w:r>
          </w:p>
        </w:tc>
        <w:tc>
          <w:tcPr>
            <w:tcW w:w="353" w:type="pct"/>
            <w:shd w:val="clear" w:color="auto" w:fill="auto"/>
          </w:tcPr>
          <w:p w14:paraId="58B6D6D8" w14:textId="77777777" w:rsidR="005706B4" w:rsidRDefault="005706B4" w:rsidP="007013D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74" w:type="pct"/>
            <w:shd w:val="clear" w:color="auto" w:fill="auto"/>
          </w:tcPr>
          <w:p w14:paraId="795CF10F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7D98CF6C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1003" w:type="pct"/>
            <w:shd w:val="clear" w:color="auto" w:fill="auto"/>
          </w:tcPr>
          <w:p w14:paraId="6A5A4F8D" w14:textId="77777777" w:rsidR="005706B4" w:rsidRDefault="005706B4" w:rsidP="007013D7">
            <w:pPr>
              <w:pStyle w:val="a7"/>
              <w:ind w:firstLineChars="0" w:firstLine="0"/>
            </w:pPr>
          </w:p>
        </w:tc>
      </w:tr>
    </w:tbl>
    <w:p w14:paraId="25BB2A3D" w14:textId="77777777" w:rsidR="005706B4" w:rsidRDefault="005706B4" w:rsidP="005706B4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203E9C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706B4" w14:paraId="496FD524" w14:textId="77777777" w:rsidTr="007013D7">
        <w:tc>
          <w:tcPr>
            <w:tcW w:w="5000" w:type="pct"/>
            <w:shd w:val="clear" w:color="auto" w:fill="auto"/>
          </w:tcPr>
          <w:p w14:paraId="42E09AEB" w14:textId="77777777" w:rsidR="008228CA" w:rsidRDefault="008228CA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创建表：区域</w:t>
            </w:r>
          </w:p>
          <w:p w14:paraId="59DF4BFC" w14:textId="77777777" w:rsidR="008228CA" w:rsidRDefault="008228CA" w:rsidP="007013D7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3.area</w:t>
            </w:r>
            <w:proofErr w:type="gramEnd"/>
          </w:p>
          <w:p w14:paraId="6032AB7D" w14:textId="77777777" w:rsidR="008228CA" w:rsidRDefault="008228CA" w:rsidP="007013D7">
            <w:pPr>
              <w:pStyle w:val="a7"/>
              <w:ind w:firstLineChars="0" w:firstLine="0"/>
            </w:pPr>
            <w:r>
              <w:t xml:space="preserve">  (</w:t>
            </w:r>
          </w:p>
          <w:p w14:paraId="2BF99E4F" w14:textId="77777777" w:rsidR="008228CA" w:rsidRDefault="008228CA" w:rsidP="007013D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 xml:space="preserve">2) default </w:t>
            </w:r>
            <w:proofErr w:type="spellStart"/>
            <w:r>
              <w:t>nextval</w:t>
            </w:r>
            <w:proofErr w:type="spellEnd"/>
            <w:r>
              <w:t>('</w:t>
            </w:r>
            <w:proofErr w:type="spellStart"/>
            <w:r>
              <w:t>seq_area_id</w:t>
            </w:r>
            <w:proofErr w:type="spellEnd"/>
            <w:r>
              <w:t>') not null ,</w:t>
            </w:r>
          </w:p>
          <w:p w14:paraId="4EFF27C3" w14:textId="77777777" w:rsidR="008228CA" w:rsidRDefault="008228CA" w:rsidP="007013D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area_add</w:t>
            </w:r>
            <w:proofErr w:type="spellEnd"/>
            <w:r>
              <w:t xml:space="preserve"> varchar (20) not </w:t>
            </w:r>
            <w:proofErr w:type="gramStart"/>
            <w:r>
              <w:t>null ,</w:t>
            </w:r>
            <w:proofErr w:type="gramEnd"/>
          </w:p>
          <w:p w14:paraId="38BA5CAF" w14:textId="77777777" w:rsidR="008228CA" w:rsidRDefault="008228CA" w:rsidP="007013D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area_name</w:t>
            </w:r>
            <w:proofErr w:type="spellEnd"/>
            <w:r>
              <w:t xml:space="preserve"> varchar (10) not </w:t>
            </w:r>
            <w:proofErr w:type="gramStart"/>
            <w:r>
              <w:t>null ,</w:t>
            </w:r>
            <w:proofErr w:type="gramEnd"/>
          </w:p>
          <w:p w14:paraId="07A70AF8" w14:textId="77777777" w:rsidR="008228CA" w:rsidRDefault="008228CA" w:rsidP="007013D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area_id</w:t>
            </w:r>
            <w:proofErr w:type="spellEnd"/>
            <w:r>
              <w:t>)</w:t>
            </w:r>
          </w:p>
          <w:p w14:paraId="300699A6" w14:textId="77777777" w:rsidR="008228CA" w:rsidRDefault="008228CA" w:rsidP="007013D7">
            <w:pPr>
              <w:pStyle w:val="a7"/>
              <w:ind w:firstLineChars="0" w:firstLine="0"/>
            </w:pPr>
            <w:r>
              <w:t xml:space="preserve">  )</w:t>
            </w:r>
          </w:p>
          <w:p w14:paraId="4AABC574" w14:textId="77777777" w:rsidR="008228CA" w:rsidRDefault="008228CA" w:rsidP="007013D7">
            <w:pPr>
              <w:pStyle w:val="a7"/>
              <w:ind w:firstLineChars="0" w:firstLine="0"/>
            </w:pPr>
            <w:r>
              <w:t>;</w:t>
            </w:r>
          </w:p>
          <w:p w14:paraId="5C97FDDD" w14:textId="77777777" w:rsidR="008228CA" w:rsidRDefault="008228CA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comment on table u_2_1_3_3.area is '</w:t>
            </w:r>
            <w:r>
              <w:rPr>
                <w:rFonts w:hint="eastAsia"/>
              </w:rPr>
              <w:t>区域</w:t>
            </w:r>
            <w:r>
              <w:rPr>
                <w:rFonts w:hint="eastAsia"/>
              </w:rPr>
              <w:t>';</w:t>
            </w:r>
          </w:p>
          <w:p w14:paraId="505AF95F" w14:textId="77777777" w:rsidR="008228CA" w:rsidRDefault="008228CA" w:rsidP="007013D7">
            <w:pPr>
              <w:pStyle w:val="a7"/>
              <w:ind w:firstLineChars="0" w:firstLine="0"/>
            </w:pPr>
            <w:r>
              <w:t>comment on colum</w:t>
            </w:r>
            <w:r>
              <w:rPr>
                <w:rFonts w:hint="eastAsia"/>
              </w:rPr>
              <w:t>n u_2_1_3_3.area.area_id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04E1A60E" w14:textId="77777777" w:rsidR="008228CA" w:rsidRDefault="008228CA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u_2_1_3_3.area.area_add is '</w:t>
            </w:r>
            <w:r>
              <w:rPr>
                <w:rFonts w:hint="eastAsia"/>
              </w:rPr>
              <w:t>区域位置</w:t>
            </w:r>
            <w:r>
              <w:rPr>
                <w:rFonts w:hint="eastAsia"/>
              </w:rPr>
              <w:t>';</w:t>
            </w:r>
          </w:p>
          <w:p w14:paraId="6A6C81FF" w14:textId="77777777" w:rsidR="008228CA" w:rsidRDefault="008228CA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u_2_1_3_3.area.area_name is '</w:t>
            </w:r>
            <w:r>
              <w:rPr>
                <w:rFonts w:hint="eastAsia"/>
              </w:rPr>
              <w:t>区域名称</w:t>
            </w:r>
            <w:r>
              <w:rPr>
                <w:rFonts w:hint="eastAsia"/>
              </w:rPr>
              <w:t>';</w:t>
            </w:r>
          </w:p>
          <w:p w14:paraId="1679604B" w14:textId="5FAC274C" w:rsidR="005706B4" w:rsidRDefault="005706B4" w:rsidP="007013D7">
            <w:pPr>
              <w:pStyle w:val="a7"/>
              <w:ind w:firstLineChars="0" w:firstLine="0"/>
            </w:pPr>
          </w:p>
        </w:tc>
      </w:tr>
    </w:tbl>
    <w:p w14:paraId="6250B33F" w14:textId="77777777" w:rsidR="005706B4" w:rsidRPr="00D45698" w:rsidRDefault="005706B4" w:rsidP="005706B4"/>
    <w:p w14:paraId="4CF96AAD" w14:textId="77777777" w:rsidR="005706B4" w:rsidRDefault="005706B4" w:rsidP="005706B4">
      <w:pPr>
        <w:pStyle w:val="5"/>
        <w:spacing w:line="377" w:lineRule="auto"/>
        <w:ind w:left="1276" w:hanging="1276"/>
      </w:pPr>
      <w:r>
        <w:rPr>
          <w:rFonts w:hint="eastAsia"/>
        </w:rPr>
        <w:t>卖家</w:t>
      </w:r>
    </w:p>
    <w:p w14:paraId="7B168E0A" w14:textId="77777777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DF4DB6">
        <w:rPr>
          <w:rFonts w:hint="eastAsia"/>
        </w:rPr>
        <w:t>seller</w:t>
      </w:r>
      <w:r>
        <w:rPr>
          <w:rFonts w:hint="eastAsia"/>
        </w:rPr>
        <w:t>（</w:t>
      </w:r>
      <w:proofErr w:type="spellStart"/>
      <w:r w:rsidRPr="00067238">
        <w:t>seller_id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7"/>
        <w:gridCol w:w="1416"/>
        <w:gridCol w:w="1457"/>
        <w:gridCol w:w="1562"/>
        <w:gridCol w:w="848"/>
        <w:gridCol w:w="852"/>
        <w:gridCol w:w="848"/>
        <w:gridCol w:w="2632"/>
      </w:tblGrid>
      <w:tr w:rsidR="003D5F56" w14:paraId="579A4134" w14:textId="77777777" w:rsidTr="003D5F56">
        <w:tc>
          <w:tcPr>
            <w:tcW w:w="499" w:type="pct"/>
            <w:shd w:val="clear" w:color="auto" w:fill="D9D9D9"/>
          </w:tcPr>
          <w:p w14:paraId="3CEBEE2F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D9D9D9"/>
          </w:tcPr>
          <w:p w14:paraId="421D6567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2" w:type="pct"/>
            <w:shd w:val="clear" w:color="auto" w:fill="D9D9D9"/>
          </w:tcPr>
          <w:p w14:paraId="7CC80292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31" w:type="pct"/>
            <w:shd w:val="clear" w:color="auto" w:fill="D9D9D9"/>
          </w:tcPr>
          <w:p w14:paraId="2017994C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97" w:type="pct"/>
            <w:shd w:val="clear" w:color="auto" w:fill="D9D9D9"/>
          </w:tcPr>
          <w:p w14:paraId="4460AEA2" w14:textId="77777777" w:rsidR="003D5F56" w:rsidRDefault="003D5F56" w:rsidP="00567DE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99" w:type="pct"/>
            <w:shd w:val="clear" w:color="auto" w:fill="D9D9D9"/>
          </w:tcPr>
          <w:p w14:paraId="4C185544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97" w:type="pct"/>
            <w:shd w:val="clear" w:color="auto" w:fill="D9D9D9"/>
          </w:tcPr>
          <w:p w14:paraId="5C8BF86E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33" w:type="pct"/>
            <w:shd w:val="clear" w:color="auto" w:fill="D9D9D9"/>
          </w:tcPr>
          <w:p w14:paraId="00C66EEE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D5F56" w14:paraId="6D587B3E" w14:textId="77777777" w:rsidTr="003D5F56">
        <w:tc>
          <w:tcPr>
            <w:tcW w:w="499" w:type="pct"/>
            <w:shd w:val="clear" w:color="auto" w:fill="auto"/>
          </w:tcPr>
          <w:p w14:paraId="53C45031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2D45471C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卖家编号</w:t>
            </w:r>
          </w:p>
        </w:tc>
        <w:tc>
          <w:tcPr>
            <w:tcW w:w="682" w:type="pct"/>
            <w:shd w:val="clear" w:color="auto" w:fill="auto"/>
          </w:tcPr>
          <w:p w14:paraId="55C5D8CF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 w:rsidRPr="00067238">
              <w:t>seller_id</w:t>
            </w:r>
            <w:proofErr w:type="spellEnd"/>
          </w:p>
        </w:tc>
        <w:tc>
          <w:tcPr>
            <w:tcW w:w="731" w:type="pct"/>
            <w:shd w:val="clear" w:color="auto" w:fill="auto"/>
          </w:tcPr>
          <w:p w14:paraId="221B5CA9" w14:textId="77777777" w:rsidR="003D5F56" w:rsidRDefault="003D5F56" w:rsidP="00567DE9">
            <w:pPr>
              <w:pStyle w:val="a7"/>
              <w:ind w:firstLineChars="0" w:firstLine="0"/>
            </w:pPr>
            <w:proofErr w:type="gramStart"/>
            <w:r w:rsidRPr="00067238">
              <w:t>char(</w:t>
            </w:r>
            <w:proofErr w:type="gramEnd"/>
            <w:r>
              <w:t>18</w:t>
            </w:r>
            <w:r w:rsidRPr="00067238">
              <w:t>)</w:t>
            </w:r>
          </w:p>
        </w:tc>
        <w:tc>
          <w:tcPr>
            <w:tcW w:w="397" w:type="pct"/>
            <w:shd w:val="clear" w:color="auto" w:fill="auto"/>
          </w:tcPr>
          <w:p w14:paraId="0EBE829C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9" w:type="pct"/>
            <w:shd w:val="clear" w:color="auto" w:fill="auto"/>
          </w:tcPr>
          <w:p w14:paraId="3DA54B87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97" w:type="pct"/>
            <w:shd w:val="clear" w:color="auto" w:fill="auto"/>
          </w:tcPr>
          <w:p w14:paraId="094F3E02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33" w:type="pct"/>
            <w:shd w:val="clear" w:color="auto" w:fill="auto"/>
          </w:tcPr>
          <w:p w14:paraId="400A7C89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336F7866" w14:textId="77777777" w:rsidTr="003D5F56">
        <w:tc>
          <w:tcPr>
            <w:tcW w:w="499" w:type="pct"/>
            <w:shd w:val="clear" w:color="auto" w:fill="auto"/>
          </w:tcPr>
          <w:p w14:paraId="767CF3CE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32A21076" w14:textId="77777777" w:rsidR="003D5F56" w:rsidRDefault="003D5F56" w:rsidP="00567DE9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卖家姓名</w:t>
            </w:r>
          </w:p>
        </w:tc>
        <w:tc>
          <w:tcPr>
            <w:tcW w:w="682" w:type="pct"/>
            <w:shd w:val="clear" w:color="auto" w:fill="auto"/>
          </w:tcPr>
          <w:p w14:paraId="0E5E44A1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name</w:t>
            </w:r>
            <w:proofErr w:type="spellEnd"/>
          </w:p>
        </w:tc>
        <w:tc>
          <w:tcPr>
            <w:tcW w:w="731" w:type="pct"/>
            <w:shd w:val="clear" w:color="auto" w:fill="auto"/>
          </w:tcPr>
          <w:p w14:paraId="517B8C16" w14:textId="77777777" w:rsidR="003D5F56" w:rsidRDefault="003D5F56" w:rsidP="00567DE9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 xml:space="preserve"> (</w:t>
            </w:r>
            <w:r>
              <w:t>3</w:t>
            </w:r>
            <w:r>
              <w:rPr>
                <w:rFonts w:hint="eastAsia"/>
              </w:rPr>
              <w:t>0)</w:t>
            </w:r>
          </w:p>
        </w:tc>
        <w:tc>
          <w:tcPr>
            <w:tcW w:w="397" w:type="pct"/>
            <w:shd w:val="clear" w:color="auto" w:fill="auto"/>
          </w:tcPr>
          <w:p w14:paraId="0BB9F94B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9" w:type="pct"/>
            <w:shd w:val="clear" w:color="auto" w:fill="auto"/>
          </w:tcPr>
          <w:p w14:paraId="789D68CA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97" w:type="pct"/>
            <w:shd w:val="clear" w:color="auto" w:fill="auto"/>
          </w:tcPr>
          <w:p w14:paraId="49CA1694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33" w:type="pct"/>
            <w:shd w:val="clear" w:color="auto" w:fill="auto"/>
          </w:tcPr>
          <w:p w14:paraId="68D0F5B8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6D35E2FA" w14:textId="77777777" w:rsidTr="003D5F56">
        <w:tc>
          <w:tcPr>
            <w:tcW w:w="499" w:type="pct"/>
            <w:shd w:val="clear" w:color="auto" w:fill="auto"/>
          </w:tcPr>
          <w:p w14:paraId="566AB1C0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563204A4" w14:textId="77777777" w:rsidR="003D5F56" w:rsidRDefault="003D5F56" w:rsidP="00567DE9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卖家电话</w:t>
            </w:r>
          </w:p>
        </w:tc>
        <w:tc>
          <w:tcPr>
            <w:tcW w:w="682" w:type="pct"/>
            <w:shd w:val="clear" w:color="auto" w:fill="auto"/>
          </w:tcPr>
          <w:p w14:paraId="57E8E503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>
              <w:t>tel</w:t>
            </w:r>
            <w:proofErr w:type="spellEnd"/>
          </w:p>
        </w:tc>
        <w:tc>
          <w:tcPr>
            <w:tcW w:w="731" w:type="pct"/>
            <w:shd w:val="clear" w:color="auto" w:fill="auto"/>
          </w:tcPr>
          <w:p w14:paraId="1CA69156" w14:textId="77777777" w:rsidR="003D5F56" w:rsidRDefault="003D5F56" w:rsidP="00567DE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char(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397" w:type="pct"/>
            <w:shd w:val="clear" w:color="auto" w:fill="auto"/>
          </w:tcPr>
          <w:p w14:paraId="3D2263A3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9" w:type="pct"/>
            <w:shd w:val="clear" w:color="auto" w:fill="auto"/>
          </w:tcPr>
          <w:p w14:paraId="6B55446C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97" w:type="pct"/>
            <w:shd w:val="clear" w:color="auto" w:fill="auto"/>
          </w:tcPr>
          <w:p w14:paraId="412EC5C4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33" w:type="pct"/>
            <w:shd w:val="clear" w:color="auto" w:fill="auto"/>
          </w:tcPr>
          <w:p w14:paraId="3A65C4A6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07523ED5" w14:textId="77777777" w:rsidTr="003D5F56">
        <w:tc>
          <w:tcPr>
            <w:tcW w:w="499" w:type="pct"/>
            <w:shd w:val="clear" w:color="auto" w:fill="auto"/>
          </w:tcPr>
          <w:p w14:paraId="47518662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1D9D374B" w14:textId="77777777" w:rsidR="003D5F56" w:rsidRPr="00095A29" w:rsidRDefault="003D5F56" w:rsidP="00567DE9">
            <w:pPr>
              <w:pStyle w:val="a7"/>
              <w:ind w:firstLineChars="0" w:firstLine="0"/>
            </w:pPr>
            <w:r w:rsidRPr="002A3062">
              <w:rPr>
                <w:rFonts w:hint="eastAsia"/>
              </w:rPr>
              <w:t>卖家地址</w:t>
            </w:r>
          </w:p>
        </w:tc>
        <w:tc>
          <w:tcPr>
            <w:tcW w:w="682" w:type="pct"/>
            <w:shd w:val="clear" w:color="auto" w:fill="auto"/>
          </w:tcPr>
          <w:p w14:paraId="335EFBFB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 w:rsidRPr="00783FE5">
              <w:t>seller_</w:t>
            </w:r>
            <w:r w:rsidRPr="00067238">
              <w:t>address</w:t>
            </w:r>
            <w:proofErr w:type="spellEnd"/>
          </w:p>
        </w:tc>
        <w:tc>
          <w:tcPr>
            <w:tcW w:w="731" w:type="pct"/>
            <w:shd w:val="clear" w:color="auto" w:fill="auto"/>
          </w:tcPr>
          <w:p w14:paraId="5DF5ADD0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varchar (</w:t>
            </w:r>
            <w:r>
              <w:t>1</w:t>
            </w:r>
            <w:r>
              <w:rPr>
                <w:rFonts w:hint="eastAsia"/>
              </w:rPr>
              <w:t>00)</w:t>
            </w:r>
          </w:p>
        </w:tc>
        <w:tc>
          <w:tcPr>
            <w:tcW w:w="397" w:type="pct"/>
            <w:shd w:val="clear" w:color="auto" w:fill="auto"/>
          </w:tcPr>
          <w:p w14:paraId="3519F867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9" w:type="pct"/>
            <w:shd w:val="clear" w:color="auto" w:fill="auto"/>
          </w:tcPr>
          <w:p w14:paraId="405B5A37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97" w:type="pct"/>
            <w:shd w:val="clear" w:color="auto" w:fill="auto"/>
          </w:tcPr>
          <w:p w14:paraId="0BA0BECF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33" w:type="pct"/>
            <w:shd w:val="clear" w:color="auto" w:fill="auto"/>
          </w:tcPr>
          <w:p w14:paraId="30C4C1F9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402B6A43" w14:textId="77777777" w:rsidTr="003D5F56">
        <w:tc>
          <w:tcPr>
            <w:tcW w:w="499" w:type="pct"/>
            <w:shd w:val="clear" w:color="auto" w:fill="auto"/>
          </w:tcPr>
          <w:p w14:paraId="79412EE4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54B0E5E6" w14:textId="77777777" w:rsidR="003D5F56" w:rsidRPr="00095A29" w:rsidRDefault="003D5F56" w:rsidP="00567DE9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682" w:type="pct"/>
            <w:shd w:val="clear" w:color="auto" w:fill="auto"/>
          </w:tcPr>
          <w:p w14:paraId="2170992D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>
              <w:t>area</w:t>
            </w:r>
            <w:r w:rsidRPr="00783FE5">
              <w:t>_id</w:t>
            </w:r>
            <w:proofErr w:type="spellEnd"/>
          </w:p>
        </w:tc>
        <w:tc>
          <w:tcPr>
            <w:tcW w:w="731" w:type="pct"/>
            <w:shd w:val="clear" w:color="auto" w:fill="auto"/>
          </w:tcPr>
          <w:p w14:paraId="77B1070C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area(</w:t>
            </w:r>
            <w:proofErr w:type="spellStart"/>
            <w:r>
              <w:t>area</w:t>
            </w:r>
            <w:r w:rsidRPr="00783FE5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97" w:type="pct"/>
            <w:shd w:val="clear" w:color="auto" w:fill="auto"/>
          </w:tcPr>
          <w:p w14:paraId="5D683DEF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99" w:type="pct"/>
            <w:shd w:val="clear" w:color="auto" w:fill="auto"/>
          </w:tcPr>
          <w:p w14:paraId="031CED4B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397" w:type="pct"/>
            <w:shd w:val="clear" w:color="auto" w:fill="auto"/>
          </w:tcPr>
          <w:p w14:paraId="07C80634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33" w:type="pct"/>
            <w:shd w:val="clear" w:color="auto" w:fill="auto"/>
          </w:tcPr>
          <w:p w14:paraId="1FA2B5F6" w14:textId="77777777" w:rsidR="003D5F56" w:rsidRDefault="003D5F56" w:rsidP="00567DE9">
            <w:pPr>
              <w:pStyle w:val="a7"/>
              <w:ind w:firstLineChars="0" w:firstLine="0"/>
            </w:pPr>
          </w:p>
        </w:tc>
      </w:tr>
    </w:tbl>
    <w:p w14:paraId="4302D41B" w14:textId="2D7FD59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8D61F6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31737F51" w14:textId="77777777" w:rsidTr="007A1179">
        <w:tc>
          <w:tcPr>
            <w:tcW w:w="5000" w:type="pct"/>
            <w:shd w:val="clear" w:color="auto" w:fill="auto"/>
          </w:tcPr>
          <w:p w14:paraId="702AEE62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创建表：卖家</w:t>
            </w:r>
          </w:p>
          <w:p w14:paraId="612CD4CB" w14:textId="77777777" w:rsidR="003D5F56" w:rsidRDefault="003D5F56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3.seller</w:t>
            </w:r>
            <w:proofErr w:type="gramEnd"/>
          </w:p>
          <w:p w14:paraId="7AE34237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1B1F9523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641DFBC7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seller_name</w:t>
            </w:r>
            <w:proofErr w:type="spellEnd"/>
            <w:r>
              <w:t xml:space="preserve"> varchar (30) not </w:t>
            </w:r>
            <w:proofErr w:type="gramStart"/>
            <w:r>
              <w:t>null ,</w:t>
            </w:r>
            <w:proofErr w:type="gramEnd"/>
          </w:p>
          <w:p w14:paraId="568E0400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seller_tel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21328667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seller_address</w:t>
            </w:r>
            <w:proofErr w:type="spellEnd"/>
            <w:r>
              <w:t xml:space="preserve"> varchar (100) not </w:t>
            </w:r>
            <w:proofErr w:type="gramStart"/>
            <w:r>
              <w:t>null ,</w:t>
            </w:r>
            <w:proofErr w:type="gramEnd"/>
          </w:p>
          <w:p w14:paraId="7906F31E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u_2_1_3_3.area(</w:t>
            </w:r>
            <w:proofErr w:type="spellStart"/>
            <w:r>
              <w:t>area_id</w:t>
            </w:r>
            <w:proofErr w:type="spellEnd"/>
            <w:r>
              <w:t>) not null ,</w:t>
            </w:r>
          </w:p>
          <w:p w14:paraId="38662DCA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seller_id</w:t>
            </w:r>
            <w:proofErr w:type="spellEnd"/>
            <w:r>
              <w:t>)</w:t>
            </w:r>
          </w:p>
          <w:p w14:paraId="288D0E3F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2A4B7429" w14:textId="77777777" w:rsidR="003D5F56" w:rsidRDefault="003D5F56" w:rsidP="007A1179">
            <w:pPr>
              <w:pStyle w:val="a7"/>
              <w:ind w:firstLineChars="0" w:firstLine="0"/>
            </w:pPr>
            <w:r>
              <w:t>;</w:t>
            </w:r>
          </w:p>
          <w:p w14:paraId="3899D87D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u_2_1_3_3.seller is '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';</w:t>
            </w:r>
          </w:p>
          <w:p w14:paraId="4F978876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u_2_1_3_3.seller.seller_id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52D12CE4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u_2_1_3_3.seller.seller_name is '</w:t>
            </w:r>
            <w:r>
              <w:rPr>
                <w:rFonts w:hint="eastAsia"/>
              </w:rPr>
              <w:t>卖家姓名</w:t>
            </w:r>
            <w:r>
              <w:rPr>
                <w:rFonts w:hint="eastAsia"/>
              </w:rPr>
              <w:t>';</w:t>
            </w:r>
          </w:p>
          <w:p w14:paraId="3C45A068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u_2_1_3_3.seller.seller_tel is '</w:t>
            </w:r>
            <w:r>
              <w:rPr>
                <w:rFonts w:hint="eastAsia"/>
              </w:rPr>
              <w:t>卖家电话</w:t>
            </w:r>
            <w:r>
              <w:rPr>
                <w:rFonts w:hint="eastAsia"/>
              </w:rPr>
              <w:t>';</w:t>
            </w:r>
          </w:p>
          <w:p w14:paraId="726E969B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comment on column </w:t>
            </w:r>
            <w:r>
              <w:rPr>
                <w:rFonts w:hint="eastAsia"/>
              </w:rPr>
              <w:t>u_2_1_3_3.seller.seller_address is '</w:t>
            </w:r>
            <w:r>
              <w:rPr>
                <w:rFonts w:hint="eastAsia"/>
              </w:rPr>
              <w:t>卖家地址</w:t>
            </w:r>
            <w:r>
              <w:rPr>
                <w:rFonts w:hint="eastAsia"/>
              </w:rPr>
              <w:t>';</w:t>
            </w:r>
          </w:p>
          <w:p w14:paraId="3BA03791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u_2_1_3_3.seller.area_id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544335CB" w14:textId="17949EE3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36E826B6" w14:textId="77777777" w:rsidR="00DA4685" w:rsidRPr="00960A17" w:rsidRDefault="00DA4685" w:rsidP="00DA4685"/>
    <w:p w14:paraId="0321D742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t>仓库</w:t>
      </w:r>
    </w:p>
    <w:p w14:paraId="444BA8DD" w14:textId="77777777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Pr="00F4065B">
        <w:t xml:space="preserve"> </w:t>
      </w:r>
      <w:r w:rsidRPr="005838E7">
        <w:t>storehouse</w:t>
      </w:r>
      <w:r>
        <w:rPr>
          <w:rFonts w:hint="eastAsia"/>
        </w:rPr>
        <w:t>（</w:t>
      </w:r>
      <w:proofErr w:type="spellStart"/>
      <w:r w:rsidRPr="005838E7">
        <w:t>storehouse</w:t>
      </w:r>
      <w:r w:rsidRPr="00067238">
        <w:t>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7"/>
        <w:gridCol w:w="1158"/>
        <w:gridCol w:w="1592"/>
        <w:gridCol w:w="1737"/>
        <w:gridCol w:w="724"/>
        <w:gridCol w:w="867"/>
        <w:gridCol w:w="870"/>
        <w:gridCol w:w="2867"/>
      </w:tblGrid>
      <w:tr w:rsidR="00DA4685" w14:paraId="64EB79DB" w14:textId="77777777" w:rsidTr="007A1179">
        <w:tc>
          <w:tcPr>
            <w:tcW w:w="406" w:type="pct"/>
            <w:shd w:val="clear" w:color="auto" w:fill="D9D9D9"/>
          </w:tcPr>
          <w:p w14:paraId="2599EE5F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42" w:type="pct"/>
            <w:shd w:val="clear" w:color="auto" w:fill="D9D9D9"/>
          </w:tcPr>
          <w:p w14:paraId="1D5A72F4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745" w:type="pct"/>
            <w:shd w:val="clear" w:color="auto" w:fill="D9D9D9"/>
          </w:tcPr>
          <w:p w14:paraId="31F8B636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13" w:type="pct"/>
            <w:shd w:val="clear" w:color="auto" w:fill="D9D9D9"/>
          </w:tcPr>
          <w:p w14:paraId="2D72F89B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9" w:type="pct"/>
            <w:shd w:val="clear" w:color="auto" w:fill="D9D9D9"/>
          </w:tcPr>
          <w:p w14:paraId="2EB8149F" w14:textId="77777777" w:rsidR="00DA4685" w:rsidRDefault="00DA4685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06" w:type="pct"/>
            <w:shd w:val="clear" w:color="auto" w:fill="D9D9D9"/>
          </w:tcPr>
          <w:p w14:paraId="66FBE815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07" w:type="pct"/>
            <w:shd w:val="clear" w:color="auto" w:fill="D9D9D9"/>
          </w:tcPr>
          <w:p w14:paraId="6903630A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342" w:type="pct"/>
            <w:shd w:val="clear" w:color="auto" w:fill="D9D9D9"/>
          </w:tcPr>
          <w:p w14:paraId="41FB68AD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A4685" w14:paraId="36BB7473" w14:textId="77777777" w:rsidTr="007A1179">
        <w:tc>
          <w:tcPr>
            <w:tcW w:w="406" w:type="pct"/>
            <w:shd w:val="clear" w:color="auto" w:fill="auto"/>
          </w:tcPr>
          <w:p w14:paraId="38AEAB90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1FF88776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仓库编号</w:t>
            </w:r>
          </w:p>
        </w:tc>
        <w:tc>
          <w:tcPr>
            <w:tcW w:w="745" w:type="pct"/>
            <w:shd w:val="clear" w:color="auto" w:fill="auto"/>
          </w:tcPr>
          <w:p w14:paraId="1C716CAC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067238">
              <w:t>_id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4662BBCE" w14:textId="77777777" w:rsidR="00DA4685" w:rsidRDefault="00DA4685" w:rsidP="007A1179">
            <w:pPr>
              <w:pStyle w:val="a7"/>
              <w:ind w:firstLineChars="0" w:firstLine="0"/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t>12</w:t>
            </w:r>
            <w:r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54CBA5F3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23AA4C7F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57456938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342" w:type="pct"/>
            <w:shd w:val="clear" w:color="auto" w:fill="auto"/>
          </w:tcPr>
          <w:p w14:paraId="1CE27551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</w:t>
            </w:r>
            <w:r w:rsidRPr="005838E7">
              <w:t>storehouse</w:t>
            </w:r>
            <w:r w:rsidRPr="00067238">
              <w:t>_id</w:t>
            </w:r>
            <w:proofErr w:type="spellEnd"/>
          </w:p>
        </w:tc>
      </w:tr>
      <w:tr w:rsidR="00DA4685" w14:paraId="2515B99A" w14:textId="77777777" w:rsidTr="007A1179">
        <w:tc>
          <w:tcPr>
            <w:tcW w:w="406" w:type="pct"/>
            <w:shd w:val="clear" w:color="auto" w:fill="auto"/>
          </w:tcPr>
          <w:p w14:paraId="506F3951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55F6B496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仓库位置</w:t>
            </w:r>
          </w:p>
        </w:tc>
        <w:tc>
          <w:tcPr>
            <w:tcW w:w="745" w:type="pct"/>
            <w:shd w:val="clear" w:color="auto" w:fill="auto"/>
          </w:tcPr>
          <w:p w14:paraId="747AC85D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783FE5">
              <w:t>_</w:t>
            </w:r>
            <w:r>
              <w:rPr>
                <w:rFonts w:hint="eastAsia"/>
              </w:rPr>
              <w:t>add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25658AE1" w14:textId="77777777" w:rsidR="00DA4685" w:rsidRDefault="00DA4685" w:rsidP="007A1179">
            <w:pPr>
              <w:pStyle w:val="a7"/>
              <w:ind w:firstLineChars="0" w:firstLine="0"/>
            </w:pPr>
            <w:r>
              <w:t>varchar</w:t>
            </w:r>
            <w:r>
              <w:rPr>
                <w:rFonts w:hint="eastAsia"/>
              </w:rPr>
              <w:t xml:space="preserve"> (</w:t>
            </w:r>
            <w:r>
              <w:t>50</w:t>
            </w:r>
            <w:r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438D8D37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286F48A7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5043080F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342" w:type="pct"/>
            <w:shd w:val="clear" w:color="auto" w:fill="auto"/>
          </w:tcPr>
          <w:p w14:paraId="3698F5AD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4EA4D789" w14:textId="77777777" w:rsidTr="007A1179">
        <w:tc>
          <w:tcPr>
            <w:tcW w:w="406" w:type="pct"/>
            <w:shd w:val="clear" w:color="auto" w:fill="auto"/>
          </w:tcPr>
          <w:p w14:paraId="4D7E14EC" w14:textId="77777777" w:rsidR="00DA4685" w:rsidRDefault="00DA4685" w:rsidP="007A1179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78F5829D" w14:textId="77777777" w:rsidR="00DA4685" w:rsidRPr="00095A29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仓库面积</w:t>
            </w:r>
          </w:p>
        </w:tc>
        <w:tc>
          <w:tcPr>
            <w:tcW w:w="745" w:type="pct"/>
            <w:shd w:val="clear" w:color="auto" w:fill="auto"/>
          </w:tcPr>
          <w:p w14:paraId="7DA0BBEA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067238">
              <w:t>_</w:t>
            </w:r>
            <w:r>
              <w:t>spa</w:t>
            </w:r>
            <w:proofErr w:type="spellEnd"/>
          </w:p>
        </w:tc>
        <w:tc>
          <w:tcPr>
            <w:tcW w:w="813" w:type="pct"/>
            <w:shd w:val="clear" w:color="auto" w:fill="auto"/>
          </w:tcPr>
          <w:p w14:paraId="1A55FC04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10</w:t>
            </w:r>
            <w:r>
              <w:rPr>
                <w:rFonts w:hint="eastAsia"/>
              </w:rPr>
              <w:t>,</w:t>
            </w:r>
            <w:r>
              <w:t>2)</w:t>
            </w:r>
          </w:p>
        </w:tc>
        <w:tc>
          <w:tcPr>
            <w:tcW w:w="339" w:type="pct"/>
            <w:shd w:val="clear" w:color="auto" w:fill="auto"/>
          </w:tcPr>
          <w:p w14:paraId="6FB1F09B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18684B45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741C4B56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342" w:type="pct"/>
            <w:shd w:val="clear" w:color="auto" w:fill="auto"/>
          </w:tcPr>
          <w:p w14:paraId="7C832810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24ED8800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203E9C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4ADEFA5C" w14:textId="77777777" w:rsidTr="007A1179">
        <w:tc>
          <w:tcPr>
            <w:tcW w:w="5000" w:type="pct"/>
            <w:shd w:val="clear" w:color="auto" w:fill="auto"/>
          </w:tcPr>
          <w:p w14:paraId="47872AB0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创建表：仓库</w:t>
            </w:r>
          </w:p>
          <w:p w14:paraId="277D6EBE" w14:textId="77777777" w:rsidR="00DA4685" w:rsidRDefault="00DA4685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3.storehouse</w:t>
            </w:r>
            <w:proofErr w:type="gramEnd"/>
          </w:p>
          <w:p w14:paraId="120E2978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4459AE25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 xml:space="preserve">12) default </w:t>
            </w:r>
            <w:proofErr w:type="spellStart"/>
            <w:r>
              <w:t>nextval</w:t>
            </w:r>
            <w:proofErr w:type="spellEnd"/>
            <w:r>
              <w:t>('</w:t>
            </w:r>
            <w:proofErr w:type="spellStart"/>
            <w:r>
              <w:t>seq_storehouse_id</w:t>
            </w:r>
            <w:proofErr w:type="spellEnd"/>
            <w:r>
              <w:t>') not null ,</w:t>
            </w:r>
          </w:p>
          <w:p w14:paraId="3F7A9B35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storehouse_add</w:t>
            </w:r>
            <w:proofErr w:type="spellEnd"/>
            <w:r>
              <w:t xml:space="preserve"> varchar (50) not </w:t>
            </w:r>
            <w:proofErr w:type="gramStart"/>
            <w:r>
              <w:t>null ,</w:t>
            </w:r>
            <w:proofErr w:type="gramEnd"/>
          </w:p>
          <w:p w14:paraId="5DA10AF5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storehouse_spa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10,2) not null ,</w:t>
            </w:r>
          </w:p>
          <w:p w14:paraId="062E3685" w14:textId="77777777" w:rsidR="00DA4685" w:rsidRDefault="00DA4685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storehouse_id</w:t>
            </w:r>
            <w:proofErr w:type="spellEnd"/>
            <w:r>
              <w:t>)</w:t>
            </w:r>
          </w:p>
          <w:p w14:paraId="35EE33CE" w14:textId="77777777" w:rsidR="00DA4685" w:rsidRDefault="00DA4685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0E46351D" w14:textId="77777777" w:rsidR="00DA4685" w:rsidRDefault="00DA4685" w:rsidP="007A1179">
            <w:pPr>
              <w:pStyle w:val="a7"/>
              <w:ind w:firstLineChars="0" w:firstLine="0"/>
            </w:pPr>
            <w:r>
              <w:t>;</w:t>
            </w:r>
          </w:p>
          <w:p w14:paraId="367053C1" w14:textId="77777777" w:rsidR="00DA4685" w:rsidRDefault="00DA4685" w:rsidP="007A1179">
            <w:pPr>
              <w:pStyle w:val="a7"/>
              <w:ind w:firstLineChars="0" w:firstLine="0"/>
            </w:pPr>
            <w:r>
              <w:t>comment on table u_2_1_3</w:t>
            </w:r>
            <w:r>
              <w:rPr>
                <w:rFonts w:hint="eastAsia"/>
              </w:rPr>
              <w:t>_3.storehouse is '</w:t>
            </w:r>
            <w:r>
              <w:rPr>
                <w:rFonts w:hint="eastAsia"/>
              </w:rPr>
              <w:t>仓库</w:t>
            </w:r>
            <w:r>
              <w:rPr>
                <w:rFonts w:hint="eastAsia"/>
              </w:rPr>
              <w:t>';</w:t>
            </w:r>
          </w:p>
          <w:p w14:paraId="0E49F220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u_2_1_3_3.storehouse.storehouse_id is 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';</w:t>
            </w:r>
          </w:p>
          <w:p w14:paraId="45DA7564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u_2_1_3_3.storehouse.storehouse_add is '</w:t>
            </w:r>
            <w:r>
              <w:rPr>
                <w:rFonts w:hint="eastAsia"/>
              </w:rPr>
              <w:t>仓库位置</w:t>
            </w:r>
            <w:r>
              <w:rPr>
                <w:rFonts w:hint="eastAsia"/>
              </w:rPr>
              <w:t>';</w:t>
            </w:r>
          </w:p>
          <w:p w14:paraId="68D646E8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u_2_1_3_3.storehouse.storehouse_spa is '</w:t>
            </w:r>
            <w:r>
              <w:rPr>
                <w:rFonts w:hint="eastAsia"/>
              </w:rPr>
              <w:t>仓库面积</w:t>
            </w:r>
            <w:r>
              <w:rPr>
                <w:rFonts w:hint="eastAsia"/>
              </w:rPr>
              <w:t>';</w:t>
            </w:r>
          </w:p>
          <w:p w14:paraId="7F6B1A5A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67378B70" w14:textId="77777777" w:rsidR="00DA4685" w:rsidRPr="00B9352E" w:rsidRDefault="00DA4685" w:rsidP="00DA4685"/>
    <w:p w14:paraId="58ED36BB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t>出版社</w:t>
      </w:r>
    </w:p>
    <w:p w14:paraId="1F59851E" w14:textId="5CBDE75F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Pr="00F4065B">
        <w:t xml:space="preserve"> </w:t>
      </w:r>
      <w:proofErr w:type="spellStart"/>
      <w:r w:rsidRPr="00067238">
        <w:rPr>
          <w:rFonts w:hint="eastAsia"/>
        </w:rPr>
        <w:t>publishing_house</w:t>
      </w:r>
      <w:proofErr w:type="spellEnd"/>
      <w:r>
        <w:rPr>
          <w:rFonts w:hint="eastAsia"/>
        </w:rPr>
        <w:t>（</w:t>
      </w:r>
      <w:proofErr w:type="spellStart"/>
      <w:r w:rsidR="00C02D06" w:rsidRPr="00C02D06">
        <w:rPr>
          <w:rFonts w:hint="eastAsia"/>
          <w:color w:val="000000" w:themeColor="text1"/>
        </w:rPr>
        <w:t>publishing_house</w:t>
      </w:r>
      <w:r w:rsidR="00C02D06" w:rsidRPr="00C02D06">
        <w:rPr>
          <w:color w:val="000000" w:themeColor="text1"/>
        </w:rPr>
        <w:t>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5"/>
        <w:gridCol w:w="1429"/>
        <w:gridCol w:w="2433"/>
        <w:gridCol w:w="1735"/>
        <w:gridCol w:w="724"/>
        <w:gridCol w:w="867"/>
        <w:gridCol w:w="724"/>
        <w:gridCol w:w="1705"/>
      </w:tblGrid>
      <w:tr w:rsidR="00DA4685" w14:paraId="4309BB2A" w14:textId="77777777" w:rsidTr="007A1179">
        <w:tc>
          <w:tcPr>
            <w:tcW w:w="498" w:type="pct"/>
            <w:shd w:val="clear" w:color="auto" w:fill="D9D9D9"/>
          </w:tcPr>
          <w:p w14:paraId="485499ED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9" w:type="pct"/>
            <w:shd w:val="clear" w:color="auto" w:fill="D9D9D9"/>
          </w:tcPr>
          <w:p w14:paraId="70A2049E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39" w:type="pct"/>
            <w:shd w:val="clear" w:color="auto" w:fill="D9D9D9"/>
          </w:tcPr>
          <w:p w14:paraId="12981457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12" w:type="pct"/>
            <w:shd w:val="clear" w:color="auto" w:fill="D9D9D9"/>
          </w:tcPr>
          <w:p w14:paraId="6F5119A8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39" w:type="pct"/>
            <w:shd w:val="clear" w:color="auto" w:fill="D9D9D9"/>
          </w:tcPr>
          <w:p w14:paraId="155229E3" w14:textId="77777777" w:rsidR="00DA4685" w:rsidRDefault="00DA4685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06" w:type="pct"/>
            <w:shd w:val="clear" w:color="auto" w:fill="D9D9D9"/>
          </w:tcPr>
          <w:p w14:paraId="0C1D93A7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39" w:type="pct"/>
            <w:shd w:val="clear" w:color="auto" w:fill="D9D9D9"/>
          </w:tcPr>
          <w:p w14:paraId="65B62B42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799" w:type="pct"/>
            <w:shd w:val="clear" w:color="auto" w:fill="D9D9D9"/>
          </w:tcPr>
          <w:p w14:paraId="18A668A8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A4685" w14:paraId="7452622E" w14:textId="77777777" w:rsidTr="007A1179">
        <w:tc>
          <w:tcPr>
            <w:tcW w:w="498" w:type="pct"/>
            <w:shd w:val="clear" w:color="auto" w:fill="auto"/>
          </w:tcPr>
          <w:p w14:paraId="675E14B2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9" w:type="pct"/>
            <w:shd w:val="clear" w:color="auto" w:fill="auto"/>
          </w:tcPr>
          <w:p w14:paraId="1F4CD3B9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出版社编号</w:t>
            </w:r>
          </w:p>
        </w:tc>
        <w:tc>
          <w:tcPr>
            <w:tcW w:w="1139" w:type="pct"/>
            <w:shd w:val="clear" w:color="auto" w:fill="auto"/>
          </w:tcPr>
          <w:p w14:paraId="616318A0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r w:rsidRPr="00067238">
              <w:t>_id</w:t>
            </w:r>
            <w:proofErr w:type="spellEnd"/>
          </w:p>
        </w:tc>
        <w:tc>
          <w:tcPr>
            <w:tcW w:w="812" w:type="pct"/>
            <w:shd w:val="clear" w:color="auto" w:fill="auto"/>
          </w:tcPr>
          <w:p w14:paraId="31B4A9B6" w14:textId="77777777" w:rsidR="00DA4685" w:rsidRPr="00181B37" w:rsidRDefault="00DA4685" w:rsidP="007A1179">
            <w:pPr>
              <w:pStyle w:val="a7"/>
              <w:ind w:firstLineChars="0" w:firstLine="0"/>
            </w:pPr>
            <w:proofErr w:type="gramStart"/>
            <w:r w:rsidRPr="00181B37">
              <w:t>char</w:t>
            </w:r>
            <w:r w:rsidRPr="00181B37">
              <w:rPr>
                <w:rFonts w:hint="eastAsia"/>
              </w:rPr>
              <w:t>(</w:t>
            </w:r>
            <w:proofErr w:type="gramEnd"/>
            <w:r w:rsidRPr="00181B37">
              <w:t>18</w:t>
            </w:r>
            <w:r w:rsidRPr="00181B37"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7ADF810F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6B670366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9" w:type="pct"/>
            <w:shd w:val="clear" w:color="auto" w:fill="auto"/>
          </w:tcPr>
          <w:p w14:paraId="69FA5012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799" w:type="pct"/>
            <w:shd w:val="clear" w:color="auto" w:fill="auto"/>
          </w:tcPr>
          <w:p w14:paraId="42DEB1A8" w14:textId="77777777" w:rsidR="00DA4685" w:rsidRDefault="00DA4685" w:rsidP="007A1179">
            <w:pPr>
              <w:pStyle w:val="a7"/>
              <w:ind w:firstLineChars="0" w:firstLine="0"/>
            </w:pPr>
            <w:r w:rsidRPr="006067F7">
              <w:rPr>
                <w:rFonts w:hint="eastAsia"/>
              </w:rPr>
              <w:t>中国</w:t>
            </w:r>
            <w:r w:rsidRPr="006067F7">
              <w:rPr>
                <w:rFonts w:hint="eastAsia"/>
              </w:rPr>
              <w:t>(</w:t>
            </w:r>
            <w:r w:rsidRPr="006067F7">
              <w:rPr>
                <w:rFonts w:hint="eastAsia"/>
              </w:rPr>
              <w:t>大陆</w:t>
            </w:r>
            <w:r w:rsidRPr="006067F7">
              <w:rPr>
                <w:rFonts w:hint="eastAsia"/>
              </w:rPr>
              <w:t>)</w:t>
            </w:r>
            <w:r w:rsidRPr="006067F7">
              <w:rPr>
                <w:rFonts w:hint="eastAsia"/>
              </w:rPr>
              <w:t>出版社</w:t>
            </w:r>
            <w:r w:rsidRPr="006067F7">
              <w:rPr>
                <w:rFonts w:hint="eastAsia"/>
              </w:rPr>
              <w:t>ISBN</w:t>
            </w:r>
            <w:r w:rsidRPr="006067F7">
              <w:rPr>
                <w:rFonts w:hint="eastAsia"/>
              </w:rPr>
              <w:t>代码表</w:t>
            </w:r>
          </w:p>
        </w:tc>
      </w:tr>
      <w:tr w:rsidR="00DA4685" w14:paraId="1AED13DD" w14:textId="77777777" w:rsidTr="007A1179">
        <w:tc>
          <w:tcPr>
            <w:tcW w:w="498" w:type="pct"/>
            <w:shd w:val="clear" w:color="auto" w:fill="auto"/>
          </w:tcPr>
          <w:p w14:paraId="178D6AFC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9" w:type="pct"/>
            <w:shd w:val="clear" w:color="auto" w:fill="auto"/>
          </w:tcPr>
          <w:p w14:paraId="274E0B28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出版社名</w:t>
            </w:r>
          </w:p>
        </w:tc>
        <w:tc>
          <w:tcPr>
            <w:tcW w:w="1139" w:type="pct"/>
            <w:shd w:val="clear" w:color="auto" w:fill="auto"/>
          </w:tcPr>
          <w:p w14:paraId="780ECD8D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r w:rsidRPr="00783FE5">
              <w:t>_</w:t>
            </w:r>
            <w:r>
              <w:t>name</w:t>
            </w:r>
            <w:proofErr w:type="spellEnd"/>
          </w:p>
        </w:tc>
        <w:tc>
          <w:tcPr>
            <w:tcW w:w="812" w:type="pct"/>
            <w:shd w:val="clear" w:color="auto" w:fill="auto"/>
          </w:tcPr>
          <w:p w14:paraId="6AF09A1F" w14:textId="77777777" w:rsidR="00DA4685" w:rsidRPr="00181B37" w:rsidRDefault="00DA4685" w:rsidP="007A1179">
            <w:pPr>
              <w:pStyle w:val="a7"/>
              <w:ind w:firstLineChars="0" w:firstLine="0"/>
            </w:pPr>
            <w:r w:rsidRPr="00181B37">
              <w:t>varchar</w:t>
            </w:r>
            <w:r w:rsidRPr="00181B37">
              <w:rPr>
                <w:rFonts w:hint="eastAsia"/>
              </w:rPr>
              <w:t xml:space="preserve"> (</w:t>
            </w:r>
            <w:r>
              <w:t>1</w:t>
            </w:r>
            <w:r w:rsidRPr="00181B37">
              <w:t>0</w:t>
            </w:r>
            <w:r w:rsidRPr="00181B37"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2B5599DD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0DFC7DD8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9" w:type="pct"/>
            <w:shd w:val="clear" w:color="auto" w:fill="auto"/>
          </w:tcPr>
          <w:p w14:paraId="2A7470AE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799" w:type="pct"/>
            <w:shd w:val="clear" w:color="auto" w:fill="auto"/>
          </w:tcPr>
          <w:p w14:paraId="5013994E" w14:textId="77777777" w:rsidR="00DA4685" w:rsidRDefault="00DA4685" w:rsidP="007A1179">
            <w:pPr>
              <w:pStyle w:val="a7"/>
              <w:ind w:firstLineChars="0" w:firstLine="0"/>
            </w:pPr>
          </w:p>
        </w:tc>
      </w:tr>
      <w:tr w:rsidR="00DA4685" w14:paraId="357589BC" w14:textId="77777777" w:rsidTr="007A1179">
        <w:tc>
          <w:tcPr>
            <w:tcW w:w="498" w:type="pct"/>
            <w:shd w:val="clear" w:color="auto" w:fill="auto"/>
          </w:tcPr>
          <w:p w14:paraId="141FC68D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9" w:type="pct"/>
            <w:shd w:val="clear" w:color="auto" w:fill="auto"/>
          </w:tcPr>
          <w:p w14:paraId="2210CAB8" w14:textId="77777777" w:rsidR="00DA4685" w:rsidRPr="00095A29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出版社位置</w:t>
            </w:r>
          </w:p>
        </w:tc>
        <w:tc>
          <w:tcPr>
            <w:tcW w:w="1139" w:type="pct"/>
            <w:shd w:val="clear" w:color="auto" w:fill="auto"/>
          </w:tcPr>
          <w:p w14:paraId="793DB0DC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067238">
              <w:rPr>
                <w:rFonts w:hint="eastAsia"/>
              </w:rPr>
              <w:t>publishing_house</w:t>
            </w:r>
            <w:r w:rsidRPr="00783FE5">
              <w:t>_</w:t>
            </w:r>
            <w:r>
              <w:rPr>
                <w:rFonts w:hint="eastAsia"/>
              </w:rPr>
              <w:t>add</w:t>
            </w:r>
            <w:proofErr w:type="spellEnd"/>
          </w:p>
        </w:tc>
        <w:tc>
          <w:tcPr>
            <w:tcW w:w="812" w:type="pct"/>
            <w:shd w:val="clear" w:color="auto" w:fill="auto"/>
          </w:tcPr>
          <w:p w14:paraId="4EB6D4B8" w14:textId="77777777" w:rsidR="00DA4685" w:rsidRPr="00181B37" w:rsidRDefault="00DA4685" w:rsidP="007A1179">
            <w:pPr>
              <w:pStyle w:val="a7"/>
              <w:ind w:firstLineChars="0" w:firstLine="0"/>
            </w:pPr>
            <w:r w:rsidRPr="00181B37">
              <w:t>varchar</w:t>
            </w:r>
            <w:r w:rsidRPr="00181B37">
              <w:rPr>
                <w:rFonts w:hint="eastAsia"/>
              </w:rPr>
              <w:t xml:space="preserve"> (</w:t>
            </w:r>
            <w:r w:rsidRPr="00181B37">
              <w:t>50</w:t>
            </w:r>
            <w:r w:rsidRPr="00181B37">
              <w:rPr>
                <w:rFonts w:hint="eastAsia"/>
              </w:rPr>
              <w:t>)</w:t>
            </w:r>
          </w:p>
        </w:tc>
        <w:tc>
          <w:tcPr>
            <w:tcW w:w="339" w:type="pct"/>
            <w:shd w:val="clear" w:color="auto" w:fill="auto"/>
          </w:tcPr>
          <w:p w14:paraId="570B66CB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6B734C51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39" w:type="pct"/>
            <w:shd w:val="clear" w:color="auto" w:fill="auto"/>
          </w:tcPr>
          <w:p w14:paraId="41439FB5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799" w:type="pct"/>
            <w:shd w:val="clear" w:color="auto" w:fill="auto"/>
          </w:tcPr>
          <w:p w14:paraId="5A52CC54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7931B541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203E9C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2E4DCC40" w14:textId="77777777" w:rsidTr="007A1179">
        <w:tc>
          <w:tcPr>
            <w:tcW w:w="5000" w:type="pct"/>
            <w:shd w:val="clear" w:color="auto" w:fill="auto"/>
          </w:tcPr>
          <w:p w14:paraId="40CF4B9C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创建表：出版社</w:t>
            </w:r>
          </w:p>
          <w:p w14:paraId="3C1190BA" w14:textId="77777777" w:rsidR="00C02D06" w:rsidRDefault="00C02D06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3.publishing</w:t>
            </w:r>
            <w:proofErr w:type="gramEnd"/>
            <w:r>
              <w:t>_house</w:t>
            </w:r>
          </w:p>
          <w:p w14:paraId="123BF811" w14:textId="77777777" w:rsidR="00C02D06" w:rsidRDefault="00C02D06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51CA3841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18428229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publishing_house_name</w:t>
            </w:r>
            <w:proofErr w:type="spellEnd"/>
            <w:r>
              <w:t xml:space="preserve"> varchar (10) not </w:t>
            </w:r>
            <w:proofErr w:type="gramStart"/>
            <w:r>
              <w:t>null ,</w:t>
            </w:r>
            <w:proofErr w:type="gramEnd"/>
          </w:p>
          <w:p w14:paraId="61E7D02A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publishing_house_add</w:t>
            </w:r>
            <w:proofErr w:type="spellEnd"/>
            <w:r>
              <w:t xml:space="preserve"> varchar (50) not </w:t>
            </w:r>
            <w:proofErr w:type="gramStart"/>
            <w:r>
              <w:t>null ,</w:t>
            </w:r>
            <w:proofErr w:type="gramEnd"/>
          </w:p>
          <w:p w14:paraId="7DF83C06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publishing_house_id</w:t>
            </w:r>
            <w:proofErr w:type="spellEnd"/>
            <w:r>
              <w:t>)</w:t>
            </w:r>
          </w:p>
          <w:p w14:paraId="6F28EF3A" w14:textId="77777777" w:rsidR="00C02D06" w:rsidRDefault="00C02D06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77574B52" w14:textId="77777777" w:rsidR="00C02D06" w:rsidRDefault="00C02D06" w:rsidP="007A1179">
            <w:pPr>
              <w:pStyle w:val="a7"/>
              <w:ind w:firstLineChars="0" w:firstLine="0"/>
            </w:pPr>
            <w:r>
              <w:t>;</w:t>
            </w:r>
          </w:p>
          <w:p w14:paraId="302691E8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t>comment on table u_2_1_3_3</w:t>
            </w:r>
            <w:r>
              <w:rPr>
                <w:rFonts w:hint="eastAsia"/>
              </w:rPr>
              <w:t>.publishing_house is '</w:t>
            </w:r>
            <w:r>
              <w:rPr>
                <w:rFonts w:hint="eastAsia"/>
              </w:rPr>
              <w:t>出版社</w:t>
            </w:r>
            <w:r>
              <w:rPr>
                <w:rFonts w:hint="eastAsia"/>
              </w:rPr>
              <w:t>';</w:t>
            </w:r>
          </w:p>
          <w:p w14:paraId="011E6D59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u_2_1_3_3.publishing_house.publishing_house_id is 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';</w:t>
            </w:r>
          </w:p>
          <w:p w14:paraId="780F3681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u_2_1_3_3.publishing_house.publishing_house_name is '</w:t>
            </w:r>
            <w:r>
              <w:rPr>
                <w:rFonts w:hint="eastAsia"/>
              </w:rPr>
              <w:t>出版社名</w:t>
            </w:r>
            <w:r>
              <w:rPr>
                <w:rFonts w:hint="eastAsia"/>
              </w:rPr>
              <w:t>';</w:t>
            </w:r>
          </w:p>
          <w:p w14:paraId="5184A08B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u_2_1_3_3.publishing_house.publishing_house_add is '</w:t>
            </w:r>
            <w:r>
              <w:rPr>
                <w:rFonts w:hint="eastAsia"/>
              </w:rPr>
              <w:t>出版社位置</w:t>
            </w:r>
            <w:r>
              <w:rPr>
                <w:rFonts w:hint="eastAsia"/>
              </w:rPr>
              <w:t>';</w:t>
            </w:r>
          </w:p>
          <w:p w14:paraId="398494D0" w14:textId="08A232D4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79A1812C" w14:textId="77777777" w:rsidR="00DA4685" w:rsidRPr="000341B5" w:rsidRDefault="00DA4685" w:rsidP="00DA4685"/>
    <w:p w14:paraId="43E57197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lastRenderedPageBreak/>
        <w:t>图书</w:t>
      </w:r>
    </w:p>
    <w:p w14:paraId="54438A64" w14:textId="31F175C2" w:rsidR="00DA4685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F4065B">
        <w:t xml:space="preserve"> </w:t>
      </w:r>
      <w:r w:rsidRPr="00DF4DB6">
        <w:rPr>
          <w:rFonts w:hint="eastAsia"/>
        </w:rPr>
        <w:t>book</w:t>
      </w:r>
      <w:r>
        <w:rPr>
          <w:rFonts w:hint="eastAsia"/>
        </w:rPr>
        <w:t>（</w:t>
      </w:r>
      <w:proofErr w:type="spellStart"/>
      <w:r w:rsidRPr="00067238">
        <w:rPr>
          <w:rFonts w:hint="eastAsia"/>
        </w:rPr>
        <w:t>book_id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5"/>
        <w:gridCol w:w="1107"/>
        <w:gridCol w:w="1985"/>
        <w:gridCol w:w="2551"/>
        <w:gridCol w:w="707"/>
        <w:gridCol w:w="1844"/>
        <w:gridCol w:w="709"/>
        <w:gridCol w:w="934"/>
      </w:tblGrid>
      <w:tr w:rsidR="00C02D06" w:rsidRPr="00C02D06" w14:paraId="6DEB0528" w14:textId="77777777" w:rsidTr="008D1896">
        <w:tc>
          <w:tcPr>
            <w:tcW w:w="396" w:type="pct"/>
            <w:shd w:val="clear" w:color="auto" w:fill="D9D9D9"/>
          </w:tcPr>
          <w:p w14:paraId="78292465" w14:textId="77777777" w:rsidR="00C02D06" w:rsidRPr="00C02D06" w:rsidRDefault="00C02D06" w:rsidP="008D1896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编号</w:t>
            </w:r>
          </w:p>
        </w:tc>
        <w:tc>
          <w:tcPr>
            <w:tcW w:w="518" w:type="pct"/>
            <w:shd w:val="clear" w:color="auto" w:fill="D9D9D9"/>
          </w:tcPr>
          <w:p w14:paraId="5D663445" w14:textId="77777777" w:rsidR="00C02D06" w:rsidRPr="00C02D06" w:rsidRDefault="00C02D06" w:rsidP="008D1896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中文名</w:t>
            </w:r>
          </w:p>
        </w:tc>
        <w:tc>
          <w:tcPr>
            <w:tcW w:w="929" w:type="pct"/>
            <w:shd w:val="clear" w:color="auto" w:fill="D9D9D9"/>
          </w:tcPr>
          <w:p w14:paraId="34F02564" w14:textId="77777777" w:rsidR="00C02D06" w:rsidRPr="00C02D06" w:rsidRDefault="00C02D06" w:rsidP="008D1896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英文名</w:t>
            </w:r>
          </w:p>
        </w:tc>
        <w:tc>
          <w:tcPr>
            <w:tcW w:w="1194" w:type="pct"/>
            <w:shd w:val="clear" w:color="auto" w:fill="D9D9D9"/>
          </w:tcPr>
          <w:p w14:paraId="7BD73D80" w14:textId="77777777" w:rsidR="00C02D06" w:rsidRPr="00C02D06" w:rsidRDefault="00C02D06" w:rsidP="008D1896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类型</w:t>
            </w:r>
            <w:r w:rsidRPr="00C02D06">
              <w:rPr>
                <w:rFonts w:hint="eastAsia"/>
                <w:color w:val="000000" w:themeColor="text1"/>
              </w:rPr>
              <w:t>(</w:t>
            </w:r>
            <w:r w:rsidRPr="00C02D06">
              <w:rPr>
                <w:rFonts w:hint="eastAsia"/>
                <w:color w:val="000000" w:themeColor="text1"/>
              </w:rPr>
              <w:t>宽度</w:t>
            </w:r>
            <w:r w:rsidRPr="00C02D06">
              <w:rPr>
                <w:rFonts w:hint="eastAsia"/>
                <w:color w:val="000000" w:themeColor="text1"/>
              </w:rPr>
              <w:t>)</w:t>
            </w:r>
            <w:r w:rsidRPr="00C02D06">
              <w:rPr>
                <w:color w:val="000000" w:themeColor="text1"/>
              </w:rPr>
              <w:t>/</w:t>
            </w:r>
            <w:r w:rsidRPr="00C02D06">
              <w:rPr>
                <w:rFonts w:hint="eastAsia"/>
                <w:color w:val="000000" w:themeColor="text1"/>
              </w:rPr>
              <w:t>参照</w:t>
            </w:r>
          </w:p>
        </w:tc>
        <w:tc>
          <w:tcPr>
            <w:tcW w:w="331" w:type="pct"/>
            <w:shd w:val="clear" w:color="auto" w:fill="D9D9D9"/>
          </w:tcPr>
          <w:p w14:paraId="0B5F3EFB" w14:textId="77777777" w:rsidR="00C02D06" w:rsidRPr="00C02D06" w:rsidRDefault="00C02D06" w:rsidP="008D1896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proofErr w:type="gramStart"/>
            <w:r w:rsidRPr="00C02D06">
              <w:rPr>
                <w:rFonts w:hint="eastAsia"/>
                <w:color w:val="000000" w:themeColor="text1"/>
              </w:rPr>
              <w:t>空否</w:t>
            </w:r>
            <w:proofErr w:type="gramEnd"/>
          </w:p>
        </w:tc>
        <w:tc>
          <w:tcPr>
            <w:tcW w:w="863" w:type="pct"/>
            <w:shd w:val="clear" w:color="auto" w:fill="D9D9D9"/>
          </w:tcPr>
          <w:p w14:paraId="5FFFD0D0" w14:textId="77777777" w:rsidR="00C02D06" w:rsidRPr="00C02D06" w:rsidRDefault="00C02D06" w:rsidP="008D1896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缺省值</w:t>
            </w:r>
          </w:p>
        </w:tc>
        <w:tc>
          <w:tcPr>
            <w:tcW w:w="332" w:type="pct"/>
            <w:shd w:val="clear" w:color="auto" w:fill="D9D9D9"/>
          </w:tcPr>
          <w:p w14:paraId="73FAAD27" w14:textId="77777777" w:rsidR="00C02D06" w:rsidRPr="00C02D06" w:rsidRDefault="00C02D06" w:rsidP="008D1896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唯一</w:t>
            </w:r>
          </w:p>
        </w:tc>
        <w:tc>
          <w:tcPr>
            <w:tcW w:w="437" w:type="pct"/>
            <w:shd w:val="clear" w:color="auto" w:fill="D9D9D9"/>
          </w:tcPr>
          <w:p w14:paraId="72D19917" w14:textId="77777777" w:rsidR="00C02D06" w:rsidRPr="00C02D06" w:rsidRDefault="00C02D06" w:rsidP="008D1896">
            <w:pPr>
              <w:pStyle w:val="a7"/>
              <w:ind w:firstLineChars="0" w:firstLine="0"/>
              <w:jc w:val="center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备注</w:t>
            </w:r>
          </w:p>
        </w:tc>
      </w:tr>
      <w:tr w:rsidR="00C02D06" w:rsidRPr="00C02D06" w14:paraId="1ECAB151" w14:textId="77777777" w:rsidTr="008D1896">
        <w:tc>
          <w:tcPr>
            <w:tcW w:w="396" w:type="pct"/>
            <w:shd w:val="clear" w:color="auto" w:fill="auto"/>
          </w:tcPr>
          <w:p w14:paraId="6C31CED5" w14:textId="77777777" w:rsidR="00C02D06" w:rsidRPr="00C02D06" w:rsidRDefault="00C02D06" w:rsidP="008D1896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fldChar w:fldCharType="begin"/>
            </w:r>
            <w:r w:rsidRPr="00C02D06">
              <w:rPr>
                <w:color w:val="000000" w:themeColor="text1"/>
              </w:rPr>
              <w:instrText xml:space="preserve"> SEQ  </w:instrText>
            </w:r>
            <w:r w:rsidRPr="00C02D06">
              <w:rPr>
                <w:color w:val="000000" w:themeColor="text1"/>
              </w:rPr>
              <w:instrText>表格编号</w:instrText>
            </w:r>
            <w:r w:rsidRPr="00C02D06">
              <w:rPr>
                <w:color w:val="000000" w:themeColor="text1"/>
              </w:rPr>
              <w:instrText xml:space="preserve"> \* ARABIC \s 5 </w:instrText>
            </w:r>
            <w:r w:rsidRPr="00C02D06">
              <w:rPr>
                <w:color w:val="000000" w:themeColor="text1"/>
              </w:rPr>
              <w:fldChar w:fldCharType="separate"/>
            </w:r>
            <w:r w:rsidRPr="00C02D06">
              <w:rPr>
                <w:noProof/>
                <w:color w:val="000000" w:themeColor="text1"/>
              </w:rPr>
              <w:t>1</w:t>
            </w:r>
            <w:r w:rsidRPr="00C02D06">
              <w:rPr>
                <w:color w:val="000000" w:themeColor="text1"/>
              </w:rPr>
              <w:fldChar w:fldCharType="end"/>
            </w:r>
          </w:p>
        </w:tc>
        <w:tc>
          <w:tcPr>
            <w:tcW w:w="518" w:type="pct"/>
            <w:shd w:val="clear" w:color="auto" w:fill="auto"/>
          </w:tcPr>
          <w:p w14:paraId="4DD8B298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图书编号</w:t>
            </w:r>
          </w:p>
        </w:tc>
        <w:tc>
          <w:tcPr>
            <w:tcW w:w="929" w:type="pct"/>
            <w:shd w:val="clear" w:color="auto" w:fill="auto"/>
          </w:tcPr>
          <w:p w14:paraId="0D485CBF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02D06">
              <w:rPr>
                <w:rFonts w:hint="eastAsia"/>
                <w:color w:val="000000" w:themeColor="text1"/>
              </w:rPr>
              <w:t>book_id</w:t>
            </w:r>
            <w:proofErr w:type="spellEnd"/>
          </w:p>
        </w:tc>
        <w:tc>
          <w:tcPr>
            <w:tcW w:w="1194" w:type="pct"/>
            <w:shd w:val="clear" w:color="auto" w:fill="auto"/>
          </w:tcPr>
          <w:p w14:paraId="2C1AB19A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gramStart"/>
            <w:r w:rsidRPr="00C02D06">
              <w:rPr>
                <w:color w:val="000000" w:themeColor="text1"/>
              </w:rPr>
              <w:t>char</w:t>
            </w:r>
            <w:r w:rsidRPr="00C02D06">
              <w:rPr>
                <w:rFonts w:hint="eastAsia"/>
                <w:color w:val="000000" w:themeColor="text1"/>
              </w:rPr>
              <w:t>(</w:t>
            </w:r>
            <w:proofErr w:type="gramEnd"/>
            <w:r w:rsidRPr="00C02D06">
              <w:rPr>
                <w:rFonts w:hint="eastAsia"/>
                <w:color w:val="000000" w:themeColor="text1"/>
              </w:rPr>
              <w:t>13)</w:t>
            </w:r>
          </w:p>
        </w:tc>
        <w:tc>
          <w:tcPr>
            <w:tcW w:w="331" w:type="pct"/>
            <w:shd w:val="clear" w:color="auto" w:fill="auto"/>
          </w:tcPr>
          <w:p w14:paraId="171C2CDA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t>n</w:t>
            </w:r>
          </w:p>
        </w:tc>
        <w:tc>
          <w:tcPr>
            <w:tcW w:w="863" w:type="pct"/>
            <w:shd w:val="clear" w:color="auto" w:fill="auto"/>
          </w:tcPr>
          <w:p w14:paraId="2EF15ABF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2" w:type="pct"/>
            <w:shd w:val="clear" w:color="auto" w:fill="auto"/>
          </w:tcPr>
          <w:p w14:paraId="7C332A06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437" w:type="pct"/>
            <w:shd w:val="clear" w:color="auto" w:fill="auto"/>
          </w:tcPr>
          <w:p w14:paraId="51E023D0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中国标准书号</w:t>
            </w:r>
          </w:p>
        </w:tc>
      </w:tr>
      <w:tr w:rsidR="00C02D06" w:rsidRPr="00C02D06" w14:paraId="5165D20B" w14:textId="77777777" w:rsidTr="008D1896">
        <w:tc>
          <w:tcPr>
            <w:tcW w:w="396" w:type="pct"/>
            <w:shd w:val="clear" w:color="auto" w:fill="auto"/>
          </w:tcPr>
          <w:p w14:paraId="6101203A" w14:textId="77777777" w:rsidR="00C02D06" w:rsidRPr="00C02D06" w:rsidRDefault="00C02D06" w:rsidP="008D1896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fldChar w:fldCharType="begin"/>
            </w:r>
            <w:r w:rsidRPr="00C02D06">
              <w:rPr>
                <w:color w:val="000000" w:themeColor="text1"/>
              </w:rPr>
              <w:instrText xml:space="preserve"> SEQ  </w:instrText>
            </w:r>
            <w:r w:rsidRPr="00C02D06">
              <w:rPr>
                <w:color w:val="000000" w:themeColor="text1"/>
              </w:rPr>
              <w:instrText>表格编号</w:instrText>
            </w:r>
            <w:r w:rsidRPr="00C02D06">
              <w:rPr>
                <w:color w:val="000000" w:themeColor="text1"/>
              </w:rPr>
              <w:instrText xml:space="preserve"> \* ARABIC \s 5 </w:instrText>
            </w:r>
            <w:r w:rsidRPr="00C02D06">
              <w:rPr>
                <w:color w:val="000000" w:themeColor="text1"/>
              </w:rPr>
              <w:fldChar w:fldCharType="separate"/>
            </w:r>
            <w:r w:rsidRPr="00C02D06">
              <w:rPr>
                <w:noProof/>
                <w:color w:val="000000" w:themeColor="text1"/>
              </w:rPr>
              <w:t>2</w:t>
            </w:r>
            <w:r w:rsidRPr="00C02D06">
              <w:rPr>
                <w:color w:val="000000" w:themeColor="text1"/>
              </w:rPr>
              <w:fldChar w:fldCharType="end"/>
            </w:r>
          </w:p>
        </w:tc>
        <w:tc>
          <w:tcPr>
            <w:tcW w:w="518" w:type="pct"/>
            <w:shd w:val="clear" w:color="auto" w:fill="auto"/>
          </w:tcPr>
          <w:p w14:paraId="033E4CEE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图书名</w:t>
            </w:r>
          </w:p>
        </w:tc>
        <w:tc>
          <w:tcPr>
            <w:tcW w:w="929" w:type="pct"/>
            <w:shd w:val="clear" w:color="auto" w:fill="auto"/>
          </w:tcPr>
          <w:p w14:paraId="081A039B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02D06">
              <w:rPr>
                <w:rFonts w:hint="eastAsia"/>
                <w:color w:val="000000" w:themeColor="text1"/>
              </w:rPr>
              <w:t>book_name</w:t>
            </w:r>
            <w:proofErr w:type="spellEnd"/>
          </w:p>
        </w:tc>
        <w:tc>
          <w:tcPr>
            <w:tcW w:w="1194" w:type="pct"/>
            <w:shd w:val="clear" w:color="auto" w:fill="auto"/>
          </w:tcPr>
          <w:p w14:paraId="69090D2D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t>varchar (30)</w:t>
            </w:r>
          </w:p>
        </w:tc>
        <w:tc>
          <w:tcPr>
            <w:tcW w:w="331" w:type="pct"/>
            <w:shd w:val="clear" w:color="auto" w:fill="auto"/>
          </w:tcPr>
          <w:p w14:paraId="1B4B6D34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t>n</w:t>
            </w:r>
          </w:p>
        </w:tc>
        <w:tc>
          <w:tcPr>
            <w:tcW w:w="863" w:type="pct"/>
            <w:shd w:val="clear" w:color="auto" w:fill="auto"/>
          </w:tcPr>
          <w:p w14:paraId="37A923BB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2" w:type="pct"/>
            <w:shd w:val="clear" w:color="auto" w:fill="auto"/>
          </w:tcPr>
          <w:p w14:paraId="6ECC8D7B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437" w:type="pct"/>
            <w:shd w:val="clear" w:color="auto" w:fill="auto"/>
          </w:tcPr>
          <w:p w14:paraId="385C8BA4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02D06" w:rsidRPr="00C02D06" w14:paraId="6EE22593" w14:textId="77777777" w:rsidTr="008D1896">
        <w:tc>
          <w:tcPr>
            <w:tcW w:w="396" w:type="pct"/>
            <w:shd w:val="clear" w:color="auto" w:fill="auto"/>
          </w:tcPr>
          <w:p w14:paraId="4A37C411" w14:textId="77777777" w:rsidR="00C02D06" w:rsidRPr="00C02D06" w:rsidRDefault="00C02D06" w:rsidP="008D1896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fldChar w:fldCharType="begin"/>
            </w:r>
            <w:r w:rsidRPr="00C02D06">
              <w:rPr>
                <w:color w:val="000000" w:themeColor="text1"/>
              </w:rPr>
              <w:instrText xml:space="preserve"> SEQ  </w:instrText>
            </w:r>
            <w:r w:rsidRPr="00C02D06">
              <w:rPr>
                <w:color w:val="000000" w:themeColor="text1"/>
              </w:rPr>
              <w:instrText>表格编号</w:instrText>
            </w:r>
            <w:r w:rsidRPr="00C02D06">
              <w:rPr>
                <w:color w:val="000000" w:themeColor="text1"/>
              </w:rPr>
              <w:instrText xml:space="preserve"> \* ARABIC \s 5 </w:instrText>
            </w:r>
            <w:r w:rsidRPr="00C02D06">
              <w:rPr>
                <w:color w:val="000000" w:themeColor="text1"/>
              </w:rPr>
              <w:fldChar w:fldCharType="separate"/>
            </w:r>
            <w:r w:rsidRPr="00C02D06">
              <w:rPr>
                <w:noProof/>
                <w:color w:val="000000" w:themeColor="text1"/>
              </w:rPr>
              <w:t>3</w:t>
            </w:r>
            <w:r w:rsidRPr="00C02D06">
              <w:rPr>
                <w:color w:val="000000" w:themeColor="text1"/>
              </w:rPr>
              <w:fldChar w:fldCharType="end"/>
            </w:r>
          </w:p>
        </w:tc>
        <w:tc>
          <w:tcPr>
            <w:tcW w:w="518" w:type="pct"/>
            <w:shd w:val="clear" w:color="auto" w:fill="auto"/>
          </w:tcPr>
          <w:p w14:paraId="5869925F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图书单价</w:t>
            </w:r>
          </w:p>
        </w:tc>
        <w:tc>
          <w:tcPr>
            <w:tcW w:w="929" w:type="pct"/>
            <w:shd w:val="clear" w:color="auto" w:fill="auto"/>
          </w:tcPr>
          <w:p w14:paraId="65212A50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02D06">
              <w:rPr>
                <w:rFonts w:hint="eastAsia"/>
                <w:color w:val="000000" w:themeColor="text1"/>
              </w:rPr>
              <w:t>book_price</w:t>
            </w:r>
            <w:proofErr w:type="spellEnd"/>
          </w:p>
        </w:tc>
        <w:tc>
          <w:tcPr>
            <w:tcW w:w="1194" w:type="pct"/>
            <w:shd w:val="clear" w:color="auto" w:fill="auto"/>
          </w:tcPr>
          <w:p w14:paraId="44613D2B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proofErr w:type="gramStart"/>
            <w:r w:rsidRPr="00C02D06">
              <w:rPr>
                <w:color w:val="000000" w:themeColor="text1"/>
              </w:rPr>
              <w:t>dec</w:t>
            </w:r>
            <w:proofErr w:type="spellEnd"/>
            <w:r w:rsidRPr="00C02D06">
              <w:rPr>
                <w:color w:val="000000" w:themeColor="text1"/>
              </w:rPr>
              <w:t>(</w:t>
            </w:r>
            <w:proofErr w:type="gramEnd"/>
            <w:r w:rsidRPr="00C02D06">
              <w:rPr>
                <w:rFonts w:hint="eastAsia"/>
                <w:color w:val="000000" w:themeColor="text1"/>
              </w:rPr>
              <w:t>5,</w:t>
            </w:r>
            <w:r w:rsidRPr="00C02D06">
              <w:rPr>
                <w:color w:val="000000" w:themeColor="text1"/>
              </w:rPr>
              <w:t>2)</w:t>
            </w:r>
          </w:p>
        </w:tc>
        <w:tc>
          <w:tcPr>
            <w:tcW w:w="331" w:type="pct"/>
            <w:shd w:val="clear" w:color="auto" w:fill="auto"/>
          </w:tcPr>
          <w:p w14:paraId="617468FF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t>n</w:t>
            </w:r>
          </w:p>
        </w:tc>
        <w:tc>
          <w:tcPr>
            <w:tcW w:w="863" w:type="pct"/>
            <w:shd w:val="clear" w:color="auto" w:fill="auto"/>
          </w:tcPr>
          <w:p w14:paraId="49ECD853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2" w:type="pct"/>
            <w:shd w:val="clear" w:color="auto" w:fill="auto"/>
          </w:tcPr>
          <w:p w14:paraId="1E33D241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437" w:type="pct"/>
            <w:shd w:val="clear" w:color="auto" w:fill="auto"/>
          </w:tcPr>
          <w:p w14:paraId="4515C2E2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大于</w:t>
            </w:r>
            <w:r w:rsidRPr="00C02D06">
              <w:rPr>
                <w:rFonts w:hint="eastAsia"/>
                <w:color w:val="000000" w:themeColor="text1"/>
              </w:rPr>
              <w:t>0</w:t>
            </w:r>
          </w:p>
        </w:tc>
      </w:tr>
      <w:tr w:rsidR="00C02D06" w:rsidRPr="00C02D06" w14:paraId="0CCF51DC" w14:textId="77777777" w:rsidTr="008D1896">
        <w:tc>
          <w:tcPr>
            <w:tcW w:w="396" w:type="pct"/>
            <w:shd w:val="clear" w:color="auto" w:fill="auto"/>
          </w:tcPr>
          <w:p w14:paraId="74C8718F" w14:textId="77777777" w:rsidR="00C02D06" w:rsidRPr="00C02D06" w:rsidRDefault="00C02D06" w:rsidP="008D1896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fldChar w:fldCharType="begin"/>
            </w:r>
            <w:r w:rsidRPr="00C02D06">
              <w:rPr>
                <w:color w:val="000000" w:themeColor="text1"/>
              </w:rPr>
              <w:instrText xml:space="preserve"> SEQ  </w:instrText>
            </w:r>
            <w:r w:rsidRPr="00C02D06">
              <w:rPr>
                <w:color w:val="000000" w:themeColor="text1"/>
              </w:rPr>
              <w:instrText>表格编号</w:instrText>
            </w:r>
            <w:r w:rsidRPr="00C02D06">
              <w:rPr>
                <w:color w:val="000000" w:themeColor="text1"/>
              </w:rPr>
              <w:instrText xml:space="preserve"> \* ARABIC \s 5 </w:instrText>
            </w:r>
            <w:r w:rsidRPr="00C02D06">
              <w:rPr>
                <w:color w:val="000000" w:themeColor="text1"/>
              </w:rPr>
              <w:fldChar w:fldCharType="separate"/>
            </w:r>
            <w:r w:rsidRPr="00C02D06">
              <w:rPr>
                <w:noProof/>
                <w:color w:val="000000" w:themeColor="text1"/>
              </w:rPr>
              <w:t>4</w:t>
            </w:r>
            <w:r w:rsidRPr="00C02D06">
              <w:rPr>
                <w:color w:val="000000" w:themeColor="text1"/>
              </w:rPr>
              <w:fldChar w:fldCharType="end"/>
            </w:r>
          </w:p>
        </w:tc>
        <w:tc>
          <w:tcPr>
            <w:tcW w:w="518" w:type="pct"/>
            <w:shd w:val="clear" w:color="auto" w:fill="auto"/>
          </w:tcPr>
          <w:p w14:paraId="48B97036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作者</w:t>
            </w:r>
          </w:p>
        </w:tc>
        <w:tc>
          <w:tcPr>
            <w:tcW w:w="929" w:type="pct"/>
            <w:shd w:val="clear" w:color="auto" w:fill="auto"/>
          </w:tcPr>
          <w:p w14:paraId="0D12ABCD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author</w:t>
            </w:r>
          </w:p>
        </w:tc>
        <w:tc>
          <w:tcPr>
            <w:tcW w:w="1194" w:type="pct"/>
            <w:shd w:val="clear" w:color="auto" w:fill="auto"/>
          </w:tcPr>
          <w:p w14:paraId="20558555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varchar (</w:t>
            </w:r>
            <w:r w:rsidRPr="00C02D06">
              <w:rPr>
                <w:color w:val="000000" w:themeColor="text1"/>
              </w:rPr>
              <w:t>1</w:t>
            </w:r>
            <w:r w:rsidRPr="00C02D06">
              <w:rPr>
                <w:rFonts w:hint="eastAsia"/>
                <w:color w:val="000000" w:themeColor="text1"/>
              </w:rPr>
              <w:t>0)</w:t>
            </w:r>
          </w:p>
        </w:tc>
        <w:tc>
          <w:tcPr>
            <w:tcW w:w="331" w:type="pct"/>
            <w:shd w:val="clear" w:color="auto" w:fill="auto"/>
          </w:tcPr>
          <w:p w14:paraId="0BE8C7A7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t>n</w:t>
            </w:r>
          </w:p>
        </w:tc>
        <w:tc>
          <w:tcPr>
            <w:tcW w:w="863" w:type="pct"/>
            <w:shd w:val="clear" w:color="auto" w:fill="auto"/>
          </w:tcPr>
          <w:p w14:paraId="7C4006DD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2" w:type="pct"/>
            <w:shd w:val="clear" w:color="auto" w:fill="auto"/>
          </w:tcPr>
          <w:p w14:paraId="3F544B24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437" w:type="pct"/>
            <w:shd w:val="clear" w:color="auto" w:fill="auto"/>
          </w:tcPr>
          <w:p w14:paraId="1FD36B7D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02D06" w:rsidRPr="00C02D06" w14:paraId="401879B6" w14:textId="77777777" w:rsidTr="008D1896">
        <w:tc>
          <w:tcPr>
            <w:tcW w:w="396" w:type="pct"/>
            <w:shd w:val="clear" w:color="auto" w:fill="auto"/>
          </w:tcPr>
          <w:p w14:paraId="08842849" w14:textId="77777777" w:rsidR="00C02D06" w:rsidRPr="00C02D06" w:rsidRDefault="00C02D06" w:rsidP="008D1896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fldChar w:fldCharType="begin"/>
            </w:r>
            <w:r w:rsidRPr="00C02D06">
              <w:rPr>
                <w:color w:val="000000" w:themeColor="text1"/>
              </w:rPr>
              <w:instrText xml:space="preserve"> SEQ  </w:instrText>
            </w:r>
            <w:r w:rsidRPr="00C02D06">
              <w:rPr>
                <w:color w:val="000000" w:themeColor="text1"/>
              </w:rPr>
              <w:instrText>表格编号</w:instrText>
            </w:r>
            <w:r w:rsidRPr="00C02D06">
              <w:rPr>
                <w:color w:val="000000" w:themeColor="text1"/>
              </w:rPr>
              <w:instrText xml:space="preserve"> \* ARABIC \s 5 </w:instrText>
            </w:r>
            <w:r w:rsidRPr="00C02D06">
              <w:rPr>
                <w:color w:val="000000" w:themeColor="text1"/>
              </w:rPr>
              <w:fldChar w:fldCharType="separate"/>
            </w:r>
            <w:r w:rsidRPr="00C02D06">
              <w:rPr>
                <w:noProof/>
                <w:color w:val="000000" w:themeColor="text1"/>
              </w:rPr>
              <w:t>5</w:t>
            </w:r>
            <w:r w:rsidRPr="00C02D06">
              <w:rPr>
                <w:color w:val="000000" w:themeColor="text1"/>
              </w:rPr>
              <w:fldChar w:fldCharType="end"/>
            </w:r>
          </w:p>
        </w:tc>
        <w:tc>
          <w:tcPr>
            <w:tcW w:w="518" w:type="pct"/>
            <w:shd w:val="clear" w:color="auto" w:fill="auto"/>
          </w:tcPr>
          <w:p w14:paraId="510A374F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图书类型</w:t>
            </w:r>
          </w:p>
        </w:tc>
        <w:tc>
          <w:tcPr>
            <w:tcW w:w="929" w:type="pct"/>
            <w:shd w:val="clear" w:color="auto" w:fill="auto"/>
          </w:tcPr>
          <w:p w14:paraId="0FF8B3C9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02D06">
              <w:rPr>
                <w:rFonts w:hint="eastAsia"/>
                <w:color w:val="000000" w:themeColor="text1"/>
              </w:rPr>
              <w:t>book_type</w:t>
            </w:r>
            <w:proofErr w:type="spellEnd"/>
          </w:p>
        </w:tc>
        <w:tc>
          <w:tcPr>
            <w:tcW w:w="1194" w:type="pct"/>
            <w:shd w:val="clear" w:color="auto" w:fill="auto"/>
          </w:tcPr>
          <w:p w14:paraId="5315D094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t>varchar</w:t>
            </w:r>
            <w:r w:rsidRPr="00C02D06">
              <w:rPr>
                <w:rFonts w:hint="eastAsia"/>
                <w:color w:val="000000" w:themeColor="text1"/>
              </w:rPr>
              <w:t xml:space="preserve"> (</w:t>
            </w:r>
            <w:r w:rsidRPr="00C02D06">
              <w:rPr>
                <w:color w:val="000000" w:themeColor="text1"/>
              </w:rPr>
              <w:t>2</w:t>
            </w:r>
            <w:r w:rsidRPr="00C02D06">
              <w:rPr>
                <w:rFonts w:hint="eastAsia"/>
                <w:color w:val="000000" w:themeColor="text1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06EF9E34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t>n</w:t>
            </w:r>
          </w:p>
        </w:tc>
        <w:tc>
          <w:tcPr>
            <w:tcW w:w="863" w:type="pct"/>
            <w:shd w:val="clear" w:color="auto" w:fill="auto"/>
          </w:tcPr>
          <w:p w14:paraId="3194DB9A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2" w:type="pct"/>
            <w:shd w:val="clear" w:color="auto" w:fill="auto"/>
          </w:tcPr>
          <w:p w14:paraId="36B96AF4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437" w:type="pct"/>
            <w:shd w:val="clear" w:color="auto" w:fill="auto"/>
          </w:tcPr>
          <w:p w14:paraId="0248DB7A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30</w:t>
            </w:r>
            <w:r w:rsidRPr="00C02D06">
              <w:rPr>
                <w:color w:val="000000" w:themeColor="text1"/>
              </w:rPr>
              <w:t>1</w:t>
            </w:r>
          </w:p>
        </w:tc>
      </w:tr>
      <w:tr w:rsidR="00C02D06" w:rsidRPr="00C02D06" w14:paraId="1C517D49" w14:textId="77777777" w:rsidTr="008D1896">
        <w:tc>
          <w:tcPr>
            <w:tcW w:w="396" w:type="pct"/>
            <w:shd w:val="clear" w:color="auto" w:fill="auto"/>
          </w:tcPr>
          <w:p w14:paraId="06022346" w14:textId="77777777" w:rsidR="00C02D06" w:rsidRPr="00C02D06" w:rsidRDefault="00C02D06" w:rsidP="008D1896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fldChar w:fldCharType="begin"/>
            </w:r>
            <w:r w:rsidRPr="00C02D06">
              <w:rPr>
                <w:color w:val="000000" w:themeColor="text1"/>
              </w:rPr>
              <w:instrText xml:space="preserve"> SEQ  </w:instrText>
            </w:r>
            <w:r w:rsidRPr="00C02D06">
              <w:rPr>
                <w:color w:val="000000" w:themeColor="text1"/>
              </w:rPr>
              <w:instrText>表格编号</w:instrText>
            </w:r>
            <w:r w:rsidRPr="00C02D06">
              <w:rPr>
                <w:color w:val="000000" w:themeColor="text1"/>
              </w:rPr>
              <w:instrText xml:space="preserve"> \* ARABIC \s 5 </w:instrText>
            </w:r>
            <w:r w:rsidRPr="00C02D06">
              <w:rPr>
                <w:color w:val="000000" w:themeColor="text1"/>
              </w:rPr>
              <w:fldChar w:fldCharType="separate"/>
            </w:r>
            <w:r w:rsidRPr="00C02D06">
              <w:rPr>
                <w:noProof/>
                <w:color w:val="000000" w:themeColor="text1"/>
              </w:rPr>
              <w:t>6</w:t>
            </w:r>
            <w:r w:rsidRPr="00C02D06">
              <w:rPr>
                <w:color w:val="000000" w:themeColor="text1"/>
              </w:rPr>
              <w:fldChar w:fldCharType="end"/>
            </w:r>
          </w:p>
        </w:tc>
        <w:tc>
          <w:tcPr>
            <w:tcW w:w="518" w:type="pct"/>
            <w:shd w:val="clear" w:color="auto" w:fill="auto"/>
          </w:tcPr>
          <w:p w14:paraId="1B0FEAFB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仓库编号</w:t>
            </w:r>
          </w:p>
        </w:tc>
        <w:tc>
          <w:tcPr>
            <w:tcW w:w="929" w:type="pct"/>
            <w:shd w:val="clear" w:color="auto" w:fill="auto"/>
          </w:tcPr>
          <w:p w14:paraId="4CB65BA6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02D06">
              <w:rPr>
                <w:color w:val="000000" w:themeColor="text1"/>
              </w:rPr>
              <w:t>storehouse_id</w:t>
            </w:r>
            <w:proofErr w:type="spellEnd"/>
          </w:p>
        </w:tc>
        <w:tc>
          <w:tcPr>
            <w:tcW w:w="1194" w:type="pct"/>
            <w:shd w:val="clear" w:color="auto" w:fill="auto"/>
          </w:tcPr>
          <w:p w14:paraId="0AE6DF8D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t>storehouse</w:t>
            </w:r>
            <w:r w:rsidRPr="00C02D06">
              <w:rPr>
                <w:rFonts w:hint="eastAsia"/>
                <w:color w:val="000000" w:themeColor="text1"/>
              </w:rPr>
              <w:t>(</w:t>
            </w:r>
            <w:proofErr w:type="spellStart"/>
            <w:r w:rsidRPr="00C02D06">
              <w:rPr>
                <w:color w:val="000000" w:themeColor="text1"/>
              </w:rPr>
              <w:t>storehouse_id</w:t>
            </w:r>
            <w:proofErr w:type="spellEnd"/>
            <w:r w:rsidRPr="00C02D06">
              <w:rPr>
                <w:rFonts w:hint="eastAsia"/>
                <w:color w:val="000000" w:themeColor="text1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561ADB72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t>n</w:t>
            </w:r>
          </w:p>
        </w:tc>
        <w:tc>
          <w:tcPr>
            <w:tcW w:w="863" w:type="pct"/>
            <w:shd w:val="clear" w:color="auto" w:fill="auto"/>
          </w:tcPr>
          <w:p w14:paraId="5F61793B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2" w:type="pct"/>
            <w:shd w:val="clear" w:color="auto" w:fill="auto"/>
          </w:tcPr>
          <w:p w14:paraId="3974BDF3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437" w:type="pct"/>
            <w:shd w:val="clear" w:color="auto" w:fill="auto"/>
          </w:tcPr>
          <w:p w14:paraId="4EA7F43C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02D06" w:rsidRPr="00C02D06" w14:paraId="4889CDE1" w14:textId="77777777" w:rsidTr="008D1896">
        <w:tc>
          <w:tcPr>
            <w:tcW w:w="396" w:type="pct"/>
            <w:shd w:val="clear" w:color="auto" w:fill="auto"/>
          </w:tcPr>
          <w:p w14:paraId="7D402B0A" w14:textId="77777777" w:rsidR="00C02D06" w:rsidRPr="00C02D06" w:rsidRDefault="00C02D06" w:rsidP="008D1896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fldChar w:fldCharType="begin"/>
            </w:r>
            <w:r w:rsidRPr="00C02D06">
              <w:rPr>
                <w:color w:val="000000" w:themeColor="text1"/>
              </w:rPr>
              <w:instrText xml:space="preserve"> SEQ  </w:instrText>
            </w:r>
            <w:r w:rsidRPr="00C02D06">
              <w:rPr>
                <w:color w:val="000000" w:themeColor="text1"/>
              </w:rPr>
              <w:instrText>表格编号</w:instrText>
            </w:r>
            <w:r w:rsidRPr="00C02D06">
              <w:rPr>
                <w:color w:val="000000" w:themeColor="text1"/>
              </w:rPr>
              <w:instrText xml:space="preserve"> \* ARABIC \s 5 </w:instrText>
            </w:r>
            <w:r w:rsidRPr="00C02D06">
              <w:rPr>
                <w:color w:val="000000" w:themeColor="text1"/>
              </w:rPr>
              <w:fldChar w:fldCharType="separate"/>
            </w:r>
            <w:r w:rsidRPr="00C02D06">
              <w:rPr>
                <w:noProof/>
                <w:color w:val="000000" w:themeColor="text1"/>
              </w:rPr>
              <w:t>7</w:t>
            </w:r>
            <w:r w:rsidRPr="00C02D06">
              <w:rPr>
                <w:color w:val="000000" w:themeColor="text1"/>
              </w:rPr>
              <w:fldChar w:fldCharType="end"/>
            </w:r>
          </w:p>
        </w:tc>
        <w:tc>
          <w:tcPr>
            <w:tcW w:w="518" w:type="pct"/>
            <w:shd w:val="clear" w:color="auto" w:fill="auto"/>
          </w:tcPr>
          <w:p w14:paraId="21C01073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图书库存</w:t>
            </w:r>
          </w:p>
        </w:tc>
        <w:tc>
          <w:tcPr>
            <w:tcW w:w="929" w:type="pct"/>
            <w:shd w:val="clear" w:color="auto" w:fill="auto"/>
          </w:tcPr>
          <w:p w14:paraId="6043E251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inventory</w:t>
            </w:r>
          </w:p>
        </w:tc>
        <w:tc>
          <w:tcPr>
            <w:tcW w:w="1194" w:type="pct"/>
            <w:shd w:val="clear" w:color="auto" w:fill="auto"/>
          </w:tcPr>
          <w:p w14:paraId="274E35C3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proofErr w:type="gramStart"/>
            <w:r w:rsidRPr="00C02D06">
              <w:rPr>
                <w:color w:val="000000" w:themeColor="text1"/>
              </w:rPr>
              <w:t>dec</w:t>
            </w:r>
            <w:proofErr w:type="spellEnd"/>
            <w:r w:rsidRPr="00C02D06">
              <w:rPr>
                <w:color w:val="000000" w:themeColor="text1"/>
              </w:rPr>
              <w:t>(</w:t>
            </w:r>
            <w:proofErr w:type="gramEnd"/>
            <w:r w:rsidRPr="00C02D06">
              <w:rPr>
                <w:color w:val="000000" w:themeColor="text1"/>
              </w:rPr>
              <w:t>5)</w:t>
            </w:r>
          </w:p>
        </w:tc>
        <w:tc>
          <w:tcPr>
            <w:tcW w:w="331" w:type="pct"/>
            <w:shd w:val="clear" w:color="auto" w:fill="auto"/>
          </w:tcPr>
          <w:p w14:paraId="7E7148BC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n</w:t>
            </w:r>
          </w:p>
        </w:tc>
        <w:tc>
          <w:tcPr>
            <w:tcW w:w="863" w:type="pct"/>
            <w:shd w:val="clear" w:color="auto" w:fill="auto"/>
          </w:tcPr>
          <w:p w14:paraId="5B005EC3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2" w:type="pct"/>
            <w:shd w:val="clear" w:color="auto" w:fill="auto"/>
          </w:tcPr>
          <w:p w14:paraId="38405274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437" w:type="pct"/>
            <w:shd w:val="clear" w:color="auto" w:fill="auto"/>
          </w:tcPr>
          <w:p w14:paraId="16A81066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02D06" w:rsidRPr="00C02D06" w14:paraId="68245F24" w14:textId="77777777" w:rsidTr="008D1896">
        <w:tc>
          <w:tcPr>
            <w:tcW w:w="396" w:type="pct"/>
            <w:shd w:val="clear" w:color="auto" w:fill="auto"/>
          </w:tcPr>
          <w:p w14:paraId="69AC0CBF" w14:textId="77777777" w:rsidR="00C02D06" w:rsidRPr="00C02D06" w:rsidRDefault="00C02D06" w:rsidP="008D1896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fldChar w:fldCharType="begin"/>
            </w:r>
            <w:r w:rsidRPr="00C02D06">
              <w:rPr>
                <w:color w:val="000000" w:themeColor="text1"/>
              </w:rPr>
              <w:instrText xml:space="preserve"> SEQ  </w:instrText>
            </w:r>
            <w:r w:rsidRPr="00C02D06">
              <w:rPr>
                <w:color w:val="000000" w:themeColor="text1"/>
              </w:rPr>
              <w:instrText>表格编号</w:instrText>
            </w:r>
            <w:r w:rsidRPr="00C02D06">
              <w:rPr>
                <w:color w:val="000000" w:themeColor="text1"/>
              </w:rPr>
              <w:instrText xml:space="preserve"> \* ARABIC \s 5 </w:instrText>
            </w:r>
            <w:r w:rsidRPr="00C02D06">
              <w:rPr>
                <w:color w:val="000000" w:themeColor="text1"/>
              </w:rPr>
              <w:fldChar w:fldCharType="separate"/>
            </w:r>
            <w:r w:rsidRPr="00C02D06">
              <w:rPr>
                <w:noProof/>
                <w:color w:val="000000" w:themeColor="text1"/>
              </w:rPr>
              <w:t>8</w:t>
            </w:r>
            <w:r w:rsidRPr="00C02D06">
              <w:rPr>
                <w:color w:val="000000" w:themeColor="text1"/>
              </w:rPr>
              <w:fldChar w:fldCharType="end"/>
            </w:r>
          </w:p>
        </w:tc>
        <w:tc>
          <w:tcPr>
            <w:tcW w:w="518" w:type="pct"/>
            <w:shd w:val="clear" w:color="auto" w:fill="auto"/>
          </w:tcPr>
          <w:p w14:paraId="0871FDB1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出版社编号</w:t>
            </w:r>
          </w:p>
        </w:tc>
        <w:tc>
          <w:tcPr>
            <w:tcW w:w="929" w:type="pct"/>
            <w:shd w:val="clear" w:color="auto" w:fill="auto"/>
          </w:tcPr>
          <w:p w14:paraId="181E1DE9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02D06">
              <w:rPr>
                <w:rFonts w:hint="eastAsia"/>
                <w:color w:val="000000" w:themeColor="text1"/>
              </w:rPr>
              <w:t>publishing_house</w:t>
            </w:r>
            <w:r w:rsidRPr="00C02D06">
              <w:rPr>
                <w:color w:val="000000" w:themeColor="text1"/>
              </w:rPr>
              <w:t>_id</w:t>
            </w:r>
            <w:proofErr w:type="spellEnd"/>
          </w:p>
        </w:tc>
        <w:tc>
          <w:tcPr>
            <w:tcW w:w="1194" w:type="pct"/>
            <w:shd w:val="clear" w:color="auto" w:fill="auto"/>
          </w:tcPr>
          <w:p w14:paraId="566E265F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02D06">
              <w:rPr>
                <w:rFonts w:hint="eastAsia"/>
                <w:color w:val="000000" w:themeColor="text1"/>
              </w:rPr>
              <w:t>publishing_house</w:t>
            </w:r>
            <w:proofErr w:type="spellEnd"/>
            <w:r w:rsidRPr="00C02D06">
              <w:rPr>
                <w:rFonts w:hint="eastAsia"/>
                <w:color w:val="000000" w:themeColor="text1"/>
              </w:rPr>
              <w:t>(</w:t>
            </w:r>
            <w:proofErr w:type="spellStart"/>
            <w:r w:rsidRPr="00C02D06">
              <w:rPr>
                <w:rFonts w:hint="eastAsia"/>
                <w:color w:val="000000" w:themeColor="text1"/>
              </w:rPr>
              <w:t>publishing_house</w:t>
            </w:r>
            <w:r w:rsidRPr="00C02D06">
              <w:rPr>
                <w:color w:val="000000" w:themeColor="text1"/>
              </w:rPr>
              <w:t>_id</w:t>
            </w:r>
            <w:proofErr w:type="spellEnd"/>
            <w:r w:rsidRPr="00C02D06">
              <w:rPr>
                <w:rFonts w:hint="eastAsia"/>
                <w:color w:val="000000" w:themeColor="text1"/>
              </w:rPr>
              <w:t>)</w:t>
            </w:r>
          </w:p>
        </w:tc>
        <w:tc>
          <w:tcPr>
            <w:tcW w:w="331" w:type="pct"/>
            <w:shd w:val="clear" w:color="auto" w:fill="auto"/>
          </w:tcPr>
          <w:p w14:paraId="5AC2E33A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t>n</w:t>
            </w:r>
          </w:p>
        </w:tc>
        <w:tc>
          <w:tcPr>
            <w:tcW w:w="863" w:type="pct"/>
            <w:shd w:val="clear" w:color="auto" w:fill="auto"/>
          </w:tcPr>
          <w:p w14:paraId="01940450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2" w:type="pct"/>
            <w:shd w:val="clear" w:color="auto" w:fill="auto"/>
          </w:tcPr>
          <w:p w14:paraId="2676152E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437" w:type="pct"/>
            <w:shd w:val="clear" w:color="auto" w:fill="auto"/>
          </w:tcPr>
          <w:p w14:paraId="1B174E52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  <w:tr w:rsidR="00C02D06" w:rsidRPr="00C02D06" w14:paraId="20A19CF9" w14:textId="77777777" w:rsidTr="008D1896">
        <w:tc>
          <w:tcPr>
            <w:tcW w:w="396" w:type="pct"/>
            <w:shd w:val="clear" w:color="auto" w:fill="auto"/>
          </w:tcPr>
          <w:p w14:paraId="5662C4E0" w14:textId="77777777" w:rsidR="00C02D06" w:rsidRPr="00C02D06" w:rsidRDefault="00C02D06" w:rsidP="008D1896">
            <w:pPr>
              <w:pStyle w:val="a7"/>
              <w:ind w:left="420"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fldChar w:fldCharType="begin"/>
            </w:r>
            <w:r w:rsidRPr="00C02D06">
              <w:rPr>
                <w:color w:val="000000" w:themeColor="text1"/>
              </w:rPr>
              <w:instrText xml:space="preserve"> SEQ  </w:instrText>
            </w:r>
            <w:r w:rsidRPr="00C02D06">
              <w:rPr>
                <w:color w:val="000000" w:themeColor="text1"/>
              </w:rPr>
              <w:instrText>表格编号</w:instrText>
            </w:r>
            <w:r w:rsidRPr="00C02D06">
              <w:rPr>
                <w:color w:val="000000" w:themeColor="text1"/>
              </w:rPr>
              <w:instrText xml:space="preserve"> \* ARABIC \s 5 </w:instrText>
            </w:r>
            <w:r w:rsidRPr="00C02D06">
              <w:rPr>
                <w:color w:val="000000" w:themeColor="text1"/>
              </w:rPr>
              <w:fldChar w:fldCharType="separate"/>
            </w:r>
            <w:r w:rsidRPr="00C02D06">
              <w:rPr>
                <w:noProof/>
                <w:color w:val="000000" w:themeColor="text1"/>
              </w:rPr>
              <w:t>9</w:t>
            </w:r>
            <w:r w:rsidRPr="00C02D06">
              <w:rPr>
                <w:color w:val="000000" w:themeColor="text1"/>
              </w:rPr>
              <w:fldChar w:fldCharType="end"/>
            </w:r>
          </w:p>
        </w:tc>
        <w:tc>
          <w:tcPr>
            <w:tcW w:w="518" w:type="pct"/>
            <w:shd w:val="clear" w:color="auto" w:fill="auto"/>
          </w:tcPr>
          <w:p w14:paraId="2627B0F9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出版时间</w:t>
            </w:r>
          </w:p>
        </w:tc>
        <w:tc>
          <w:tcPr>
            <w:tcW w:w="929" w:type="pct"/>
            <w:shd w:val="clear" w:color="auto" w:fill="auto"/>
          </w:tcPr>
          <w:p w14:paraId="5BBD1400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proofErr w:type="spellStart"/>
            <w:r w:rsidRPr="00C02D06">
              <w:rPr>
                <w:rFonts w:hint="eastAsia"/>
                <w:color w:val="000000" w:themeColor="text1"/>
              </w:rPr>
              <w:t>publishing_time</w:t>
            </w:r>
            <w:proofErr w:type="spellEnd"/>
          </w:p>
        </w:tc>
        <w:tc>
          <w:tcPr>
            <w:tcW w:w="1194" w:type="pct"/>
            <w:shd w:val="clear" w:color="auto" w:fill="auto"/>
          </w:tcPr>
          <w:p w14:paraId="7FB53224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rFonts w:hint="eastAsia"/>
                <w:color w:val="000000" w:themeColor="text1"/>
              </w:rPr>
              <w:t>date</w:t>
            </w:r>
          </w:p>
        </w:tc>
        <w:tc>
          <w:tcPr>
            <w:tcW w:w="331" w:type="pct"/>
            <w:shd w:val="clear" w:color="auto" w:fill="auto"/>
          </w:tcPr>
          <w:p w14:paraId="65518FBA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  <w:r w:rsidRPr="00C02D06">
              <w:rPr>
                <w:color w:val="000000" w:themeColor="text1"/>
              </w:rPr>
              <w:t>n</w:t>
            </w:r>
          </w:p>
        </w:tc>
        <w:tc>
          <w:tcPr>
            <w:tcW w:w="863" w:type="pct"/>
            <w:shd w:val="clear" w:color="auto" w:fill="auto"/>
          </w:tcPr>
          <w:p w14:paraId="0503CE22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332" w:type="pct"/>
            <w:shd w:val="clear" w:color="auto" w:fill="auto"/>
          </w:tcPr>
          <w:p w14:paraId="7E078F9E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  <w:tc>
          <w:tcPr>
            <w:tcW w:w="437" w:type="pct"/>
            <w:shd w:val="clear" w:color="auto" w:fill="auto"/>
          </w:tcPr>
          <w:p w14:paraId="031D931E" w14:textId="77777777" w:rsidR="00C02D06" w:rsidRPr="00C02D06" w:rsidRDefault="00C02D06" w:rsidP="008D1896">
            <w:pPr>
              <w:pStyle w:val="a7"/>
              <w:ind w:firstLineChars="0" w:firstLine="0"/>
              <w:rPr>
                <w:color w:val="000000" w:themeColor="text1"/>
              </w:rPr>
            </w:pPr>
          </w:p>
        </w:tc>
      </w:tr>
    </w:tbl>
    <w:p w14:paraId="53C93E5A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203E9C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0CEDAFC2" w14:textId="77777777" w:rsidTr="007A1179">
        <w:tc>
          <w:tcPr>
            <w:tcW w:w="5000" w:type="pct"/>
            <w:shd w:val="clear" w:color="auto" w:fill="auto"/>
          </w:tcPr>
          <w:p w14:paraId="21918438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创建表：图书</w:t>
            </w:r>
          </w:p>
          <w:p w14:paraId="5DDF5051" w14:textId="77777777" w:rsidR="00C02D06" w:rsidRDefault="00C02D06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3.book</w:t>
            </w:r>
            <w:proofErr w:type="gramEnd"/>
          </w:p>
          <w:p w14:paraId="6AC2BF83" w14:textId="77777777" w:rsidR="00C02D06" w:rsidRDefault="00C02D06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65899770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not null ,</w:t>
            </w:r>
          </w:p>
          <w:p w14:paraId="54BACFF3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book_name</w:t>
            </w:r>
            <w:proofErr w:type="spellEnd"/>
            <w:r>
              <w:t xml:space="preserve"> varchar (30) not </w:t>
            </w:r>
            <w:proofErr w:type="gramStart"/>
            <w:r>
              <w:t>null ,</w:t>
            </w:r>
            <w:proofErr w:type="gramEnd"/>
          </w:p>
          <w:p w14:paraId="3220A272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book_price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5,2) not null ,</w:t>
            </w:r>
          </w:p>
          <w:p w14:paraId="36AC9FAB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  <w:t xml:space="preserve">author varchar (10) not </w:t>
            </w:r>
            <w:proofErr w:type="gramStart"/>
            <w:r>
              <w:t>null ,</w:t>
            </w:r>
            <w:proofErr w:type="gramEnd"/>
          </w:p>
          <w:p w14:paraId="2AD76007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book_type</w:t>
            </w:r>
            <w:proofErr w:type="spellEnd"/>
            <w:r>
              <w:t xml:space="preserve"> varchar (2) not </w:t>
            </w:r>
            <w:proofErr w:type="gramStart"/>
            <w:r>
              <w:t>null ,</w:t>
            </w:r>
            <w:proofErr w:type="gramEnd"/>
          </w:p>
          <w:p w14:paraId="1C727201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references u_2_1_3_3.storehouse(</w:t>
            </w:r>
            <w:proofErr w:type="spellStart"/>
            <w:r>
              <w:t>storehouse_id</w:t>
            </w:r>
            <w:proofErr w:type="spellEnd"/>
            <w:r>
              <w:t>) not null ,</w:t>
            </w:r>
          </w:p>
          <w:p w14:paraId="3A863018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  <w:t xml:space="preserve">inventory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5) not null ,</w:t>
            </w:r>
          </w:p>
          <w:p w14:paraId="3696D0D4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u_2_1_3_3.publishing_house(</w:t>
            </w:r>
            <w:proofErr w:type="spellStart"/>
            <w:r>
              <w:t>publishing_house_id</w:t>
            </w:r>
            <w:proofErr w:type="spellEnd"/>
            <w:r>
              <w:t>) not null ,</w:t>
            </w:r>
          </w:p>
          <w:p w14:paraId="7BFEAE2E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publishing_time</w:t>
            </w:r>
            <w:proofErr w:type="spellEnd"/>
            <w:r>
              <w:t xml:space="preserve"> date not </w:t>
            </w:r>
            <w:proofErr w:type="gramStart"/>
            <w:r>
              <w:t>null ,</w:t>
            </w:r>
            <w:proofErr w:type="gramEnd"/>
          </w:p>
          <w:p w14:paraId="152D7D1B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book_id</w:t>
            </w:r>
            <w:proofErr w:type="spellEnd"/>
            <w:r>
              <w:t>)</w:t>
            </w:r>
          </w:p>
          <w:p w14:paraId="697B1CAB" w14:textId="77777777" w:rsidR="00C02D06" w:rsidRDefault="00C02D06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48795466" w14:textId="77777777" w:rsidR="00C02D06" w:rsidRDefault="00C02D06" w:rsidP="007A1179">
            <w:pPr>
              <w:pStyle w:val="a7"/>
              <w:ind w:firstLineChars="0" w:firstLine="0"/>
            </w:pPr>
            <w:r>
              <w:t>;</w:t>
            </w:r>
          </w:p>
          <w:p w14:paraId="7BA47DE4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t>comment on table u_2_1_3_3.book is</w:t>
            </w:r>
            <w:r>
              <w:rPr>
                <w:rFonts w:hint="eastAsia"/>
              </w:rPr>
              <w:t xml:space="preserve"> '</w:t>
            </w:r>
            <w:r>
              <w:rPr>
                <w:rFonts w:hint="eastAsia"/>
              </w:rPr>
              <w:t>图书</w:t>
            </w:r>
            <w:r>
              <w:rPr>
                <w:rFonts w:hint="eastAsia"/>
              </w:rPr>
              <w:t>';</w:t>
            </w:r>
          </w:p>
          <w:p w14:paraId="41107F1A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u_2_1_3_3.book.book_id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70E1E054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u_2_1_3_3.book.book_name is '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';</w:t>
            </w:r>
          </w:p>
          <w:p w14:paraId="4023A89D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u_2_1_3_3.book.book_price is '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';</w:t>
            </w:r>
          </w:p>
          <w:p w14:paraId="633F1B78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u_2_1_3_3.book.author is '</w:t>
            </w:r>
            <w:r>
              <w:rPr>
                <w:rFonts w:hint="eastAsia"/>
              </w:rPr>
              <w:t>作者</w:t>
            </w:r>
            <w:r>
              <w:rPr>
                <w:rFonts w:hint="eastAsia"/>
              </w:rPr>
              <w:t>';</w:t>
            </w:r>
          </w:p>
          <w:p w14:paraId="6E9935B5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t>comment on column u_2_1_3_3.book.book_t</w:t>
            </w:r>
            <w:r>
              <w:rPr>
                <w:rFonts w:hint="eastAsia"/>
              </w:rPr>
              <w:t>ype is '</w:t>
            </w:r>
            <w:r>
              <w:rPr>
                <w:rFonts w:hint="eastAsia"/>
              </w:rPr>
              <w:t>图书类型</w:t>
            </w:r>
            <w:r>
              <w:rPr>
                <w:rFonts w:hint="eastAsia"/>
              </w:rPr>
              <w:t>';</w:t>
            </w:r>
          </w:p>
          <w:p w14:paraId="69EFF294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u_2_1_3_3.book.storehouse_id is 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';</w:t>
            </w:r>
          </w:p>
          <w:p w14:paraId="0CE222DF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u_2_1_3_3.book.inventory is '</w:t>
            </w:r>
            <w:r>
              <w:rPr>
                <w:rFonts w:hint="eastAsia"/>
              </w:rPr>
              <w:t>图书库存</w:t>
            </w:r>
            <w:r>
              <w:rPr>
                <w:rFonts w:hint="eastAsia"/>
              </w:rPr>
              <w:t>';</w:t>
            </w:r>
          </w:p>
          <w:p w14:paraId="3FCA9E4D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u_2_1_3_3.book.publishing_house_id is '</w:t>
            </w:r>
            <w:r>
              <w:rPr>
                <w:rFonts w:hint="eastAsia"/>
              </w:rPr>
              <w:t>出版社编号</w:t>
            </w:r>
            <w:r>
              <w:rPr>
                <w:rFonts w:hint="eastAsia"/>
              </w:rPr>
              <w:t>';</w:t>
            </w:r>
          </w:p>
          <w:p w14:paraId="20172681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u_2_1_3_3.book.publishing_time is '</w:t>
            </w:r>
            <w:r>
              <w:rPr>
                <w:rFonts w:hint="eastAsia"/>
              </w:rPr>
              <w:t>出版时间</w:t>
            </w:r>
            <w:r>
              <w:rPr>
                <w:rFonts w:hint="eastAsia"/>
              </w:rPr>
              <w:t>';</w:t>
            </w:r>
          </w:p>
          <w:p w14:paraId="7C60140A" w14:textId="5B27C756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157C5D27" w14:textId="77777777" w:rsidR="00DA4685" w:rsidRPr="000341B5" w:rsidRDefault="00DA4685" w:rsidP="00DA4685"/>
    <w:p w14:paraId="5F0E5312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lastRenderedPageBreak/>
        <w:t>买家</w:t>
      </w:r>
    </w:p>
    <w:p w14:paraId="4395B254" w14:textId="77777777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Pr="00F4065B">
        <w:t xml:space="preserve"> </w:t>
      </w:r>
      <w:r w:rsidRPr="00DF4DB6">
        <w:rPr>
          <w:rFonts w:hint="eastAsia"/>
        </w:rPr>
        <w:t>buyer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buyer_id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"/>
        <w:gridCol w:w="1211"/>
        <w:gridCol w:w="1461"/>
        <w:gridCol w:w="1724"/>
        <w:gridCol w:w="870"/>
        <w:gridCol w:w="867"/>
        <w:gridCol w:w="870"/>
        <w:gridCol w:w="2722"/>
      </w:tblGrid>
      <w:tr w:rsidR="003D5F56" w14:paraId="62AC8E4C" w14:textId="77777777" w:rsidTr="00567DE9">
        <w:tc>
          <w:tcPr>
            <w:tcW w:w="448" w:type="pct"/>
            <w:shd w:val="clear" w:color="auto" w:fill="D9D9D9"/>
          </w:tcPr>
          <w:p w14:paraId="22BBBB08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67" w:type="pct"/>
            <w:shd w:val="clear" w:color="auto" w:fill="D9D9D9"/>
          </w:tcPr>
          <w:p w14:paraId="1702E618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4" w:type="pct"/>
            <w:shd w:val="clear" w:color="auto" w:fill="D9D9D9"/>
          </w:tcPr>
          <w:p w14:paraId="6541E56F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7" w:type="pct"/>
            <w:shd w:val="clear" w:color="auto" w:fill="D9D9D9"/>
          </w:tcPr>
          <w:p w14:paraId="2C0BAE70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07" w:type="pct"/>
            <w:shd w:val="clear" w:color="auto" w:fill="D9D9D9"/>
          </w:tcPr>
          <w:p w14:paraId="572FD3BB" w14:textId="77777777" w:rsidR="003D5F56" w:rsidRDefault="003D5F56" w:rsidP="00567DE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406" w:type="pct"/>
            <w:shd w:val="clear" w:color="auto" w:fill="D9D9D9"/>
          </w:tcPr>
          <w:p w14:paraId="60DA8CFD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07" w:type="pct"/>
            <w:shd w:val="clear" w:color="auto" w:fill="D9D9D9"/>
          </w:tcPr>
          <w:p w14:paraId="3B5FC0DE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74" w:type="pct"/>
            <w:shd w:val="clear" w:color="auto" w:fill="D9D9D9"/>
          </w:tcPr>
          <w:p w14:paraId="6376E142" w14:textId="77777777" w:rsidR="003D5F56" w:rsidRDefault="003D5F56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3D5F56" w14:paraId="0B7F7A3A" w14:textId="77777777" w:rsidTr="00567DE9">
        <w:tc>
          <w:tcPr>
            <w:tcW w:w="448" w:type="pct"/>
            <w:shd w:val="clear" w:color="auto" w:fill="auto"/>
          </w:tcPr>
          <w:p w14:paraId="10DBD3FA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5C5FD38B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买家编号</w:t>
            </w:r>
          </w:p>
        </w:tc>
        <w:tc>
          <w:tcPr>
            <w:tcW w:w="684" w:type="pct"/>
            <w:shd w:val="clear" w:color="auto" w:fill="auto"/>
          </w:tcPr>
          <w:p w14:paraId="63435E66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buyer_id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2A896644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)</w:t>
            </w:r>
          </w:p>
        </w:tc>
        <w:tc>
          <w:tcPr>
            <w:tcW w:w="407" w:type="pct"/>
            <w:shd w:val="clear" w:color="auto" w:fill="auto"/>
          </w:tcPr>
          <w:p w14:paraId="7425182A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4E1CFED0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49685FA2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44299D2C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2C067BBD" w14:textId="77777777" w:rsidTr="00567DE9">
        <w:tc>
          <w:tcPr>
            <w:tcW w:w="448" w:type="pct"/>
            <w:shd w:val="clear" w:color="auto" w:fill="auto"/>
          </w:tcPr>
          <w:p w14:paraId="3480C35C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4AD3746B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买家姓名</w:t>
            </w:r>
          </w:p>
        </w:tc>
        <w:tc>
          <w:tcPr>
            <w:tcW w:w="684" w:type="pct"/>
            <w:shd w:val="clear" w:color="auto" w:fill="auto"/>
          </w:tcPr>
          <w:p w14:paraId="2D25F81A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</w:t>
            </w:r>
            <w:r>
              <w:t>_</w:t>
            </w:r>
            <w:r>
              <w:rPr>
                <w:rFonts w:hint="eastAsia"/>
              </w:rPr>
              <w:t>name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24ABBF02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r>
              <w:t>varchar</w:t>
            </w:r>
            <w:r>
              <w:rPr>
                <w:rFonts w:hint="eastAsia"/>
              </w:rPr>
              <w:t xml:space="preserve"> (</w:t>
            </w:r>
            <w:r>
              <w:t>1</w:t>
            </w:r>
            <w:r>
              <w:rPr>
                <w:rFonts w:hint="eastAsia"/>
              </w:rPr>
              <w:t>0)</w:t>
            </w:r>
          </w:p>
        </w:tc>
        <w:tc>
          <w:tcPr>
            <w:tcW w:w="407" w:type="pct"/>
            <w:shd w:val="clear" w:color="auto" w:fill="auto"/>
          </w:tcPr>
          <w:p w14:paraId="6BCB8717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7A0A759D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7E4EF667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364FBCB0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19C510FA" w14:textId="77777777" w:rsidTr="00567DE9">
        <w:tc>
          <w:tcPr>
            <w:tcW w:w="448" w:type="pct"/>
            <w:shd w:val="clear" w:color="auto" w:fill="auto"/>
          </w:tcPr>
          <w:p w14:paraId="0FC5C64C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315513C6" w14:textId="77777777" w:rsidR="003D5F56" w:rsidRPr="00095A29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买家电话</w:t>
            </w:r>
          </w:p>
        </w:tc>
        <w:tc>
          <w:tcPr>
            <w:tcW w:w="684" w:type="pct"/>
            <w:shd w:val="clear" w:color="auto" w:fill="auto"/>
          </w:tcPr>
          <w:p w14:paraId="27E45551" w14:textId="77777777" w:rsidR="003D5F56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buyer_</w:t>
            </w:r>
            <w:r>
              <w:t>tel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7DA9DBB7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>
              <w:t>char</w:t>
            </w:r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11)</w:t>
            </w:r>
          </w:p>
        </w:tc>
        <w:tc>
          <w:tcPr>
            <w:tcW w:w="407" w:type="pct"/>
            <w:shd w:val="clear" w:color="auto" w:fill="auto"/>
          </w:tcPr>
          <w:p w14:paraId="785EECC5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6CAE33FB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720D0C1B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7996659C" w14:textId="77777777" w:rsidR="003D5F56" w:rsidRDefault="003D5F56" w:rsidP="00567DE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_buyer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3D5F56" w14:paraId="3CA45F25" w14:textId="77777777" w:rsidTr="00567DE9">
        <w:tc>
          <w:tcPr>
            <w:tcW w:w="448" w:type="pct"/>
            <w:shd w:val="clear" w:color="auto" w:fill="auto"/>
          </w:tcPr>
          <w:p w14:paraId="382911AD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1A97DEEF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买家地址</w:t>
            </w:r>
          </w:p>
        </w:tc>
        <w:tc>
          <w:tcPr>
            <w:tcW w:w="684" w:type="pct"/>
            <w:shd w:val="clear" w:color="auto" w:fill="auto"/>
          </w:tcPr>
          <w:p w14:paraId="4F503C6F" w14:textId="77777777" w:rsidR="003D5F56" w:rsidRPr="00067238" w:rsidRDefault="003D5F56" w:rsidP="00567DE9">
            <w:pPr>
              <w:pStyle w:val="a7"/>
              <w:ind w:firstLineChars="0" w:firstLine="0"/>
            </w:pPr>
            <w:proofErr w:type="spellStart"/>
            <w:r>
              <w:t>buyer_</w:t>
            </w:r>
            <w:r>
              <w:rPr>
                <w:rFonts w:hint="eastAsia"/>
              </w:rPr>
              <w:t>adress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542B3E59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r>
              <w:t>varchar (200)</w:t>
            </w:r>
          </w:p>
        </w:tc>
        <w:tc>
          <w:tcPr>
            <w:tcW w:w="407" w:type="pct"/>
            <w:shd w:val="clear" w:color="auto" w:fill="auto"/>
          </w:tcPr>
          <w:p w14:paraId="1A03B5E0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1B65082D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0DF769DD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67A4E9A5" w14:textId="77777777" w:rsidR="003D5F56" w:rsidRDefault="003D5F56" w:rsidP="00567DE9">
            <w:pPr>
              <w:pStyle w:val="a7"/>
              <w:ind w:firstLineChars="0" w:firstLine="0"/>
            </w:pPr>
          </w:p>
        </w:tc>
      </w:tr>
      <w:tr w:rsidR="003D5F56" w14:paraId="05180807" w14:textId="77777777" w:rsidTr="00567DE9">
        <w:tc>
          <w:tcPr>
            <w:tcW w:w="448" w:type="pct"/>
            <w:shd w:val="clear" w:color="auto" w:fill="auto"/>
          </w:tcPr>
          <w:p w14:paraId="08E2E01E" w14:textId="77777777" w:rsidR="003D5F56" w:rsidRDefault="003D5F56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67" w:type="pct"/>
            <w:shd w:val="clear" w:color="auto" w:fill="auto"/>
          </w:tcPr>
          <w:p w14:paraId="02BC91EE" w14:textId="77777777" w:rsidR="003D5F56" w:rsidRDefault="003D5F56" w:rsidP="00567DE9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区域编号</w:t>
            </w:r>
          </w:p>
        </w:tc>
        <w:tc>
          <w:tcPr>
            <w:tcW w:w="684" w:type="pct"/>
            <w:shd w:val="clear" w:color="auto" w:fill="auto"/>
          </w:tcPr>
          <w:p w14:paraId="1736FF53" w14:textId="77777777" w:rsidR="003D5F56" w:rsidRPr="00067238" w:rsidRDefault="003D5F56" w:rsidP="00567DE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a</w:t>
            </w:r>
            <w:r>
              <w:t>rea_id</w:t>
            </w:r>
            <w:proofErr w:type="spellEnd"/>
          </w:p>
        </w:tc>
        <w:tc>
          <w:tcPr>
            <w:tcW w:w="807" w:type="pct"/>
            <w:shd w:val="clear" w:color="auto" w:fill="auto"/>
          </w:tcPr>
          <w:p w14:paraId="33EDDEE9" w14:textId="77777777" w:rsidR="003D5F56" w:rsidRPr="009E0E27" w:rsidRDefault="003D5F56" w:rsidP="00567DE9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area(</w:t>
            </w:r>
            <w:proofErr w:type="spellStart"/>
            <w:r>
              <w:t>area</w:t>
            </w:r>
            <w:r w:rsidRPr="00783FE5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07" w:type="pct"/>
            <w:shd w:val="clear" w:color="auto" w:fill="auto"/>
          </w:tcPr>
          <w:p w14:paraId="478D4D43" w14:textId="77777777" w:rsidR="003D5F56" w:rsidRDefault="003D5F56" w:rsidP="00567DE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406" w:type="pct"/>
            <w:shd w:val="clear" w:color="auto" w:fill="auto"/>
          </w:tcPr>
          <w:p w14:paraId="12D9DB29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407" w:type="pct"/>
            <w:shd w:val="clear" w:color="auto" w:fill="auto"/>
          </w:tcPr>
          <w:p w14:paraId="4AB962E0" w14:textId="77777777" w:rsidR="003D5F56" w:rsidRDefault="003D5F56" w:rsidP="00567DE9">
            <w:pPr>
              <w:pStyle w:val="a7"/>
              <w:ind w:firstLineChars="0" w:firstLine="0"/>
            </w:pPr>
          </w:p>
        </w:tc>
        <w:tc>
          <w:tcPr>
            <w:tcW w:w="1274" w:type="pct"/>
            <w:shd w:val="clear" w:color="auto" w:fill="auto"/>
          </w:tcPr>
          <w:p w14:paraId="451300F1" w14:textId="77777777" w:rsidR="003D5F56" w:rsidRDefault="003D5F56" w:rsidP="00567DE9">
            <w:pPr>
              <w:pStyle w:val="a7"/>
              <w:ind w:firstLineChars="0" w:firstLine="0"/>
            </w:pPr>
          </w:p>
        </w:tc>
      </w:tr>
    </w:tbl>
    <w:p w14:paraId="1DD38200" w14:textId="7BC5A503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203E9C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2E258CE1" w14:textId="77777777" w:rsidTr="007A1179">
        <w:tc>
          <w:tcPr>
            <w:tcW w:w="5000" w:type="pct"/>
            <w:shd w:val="clear" w:color="auto" w:fill="auto"/>
          </w:tcPr>
          <w:p w14:paraId="2B694742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创建表：买家</w:t>
            </w:r>
          </w:p>
          <w:p w14:paraId="171E134E" w14:textId="77777777" w:rsidR="003D5F56" w:rsidRDefault="003D5F56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3.buyer</w:t>
            </w:r>
            <w:proofErr w:type="gramEnd"/>
          </w:p>
          <w:p w14:paraId="192D0CF0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306FAC3D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not null ,</w:t>
            </w:r>
          </w:p>
          <w:p w14:paraId="0396219B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buyer_name</w:t>
            </w:r>
            <w:proofErr w:type="spellEnd"/>
            <w:r>
              <w:t xml:space="preserve"> varchar (10) not </w:t>
            </w:r>
            <w:proofErr w:type="gramStart"/>
            <w:r>
              <w:t>null ,</w:t>
            </w:r>
            <w:proofErr w:type="gramEnd"/>
          </w:p>
          <w:p w14:paraId="142FA0D9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buyer_tel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11) not null ,</w:t>
            </w:r>
          </w:p>
          <w:p w14:paraId="144C1583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buyer_adress</w:t>
            </w:r>
            <w:proofErr w:type="spellEnd"/>
            <w:r>
              <w:t xml:space="preserve"> varchar (200) not </w:t>
            </w:r>
            <w:proofErr w:type="gramStart"/>
            <w:r>
              <w:t>null ,</w:t>
            </w:r>
            <w:proofErr w:type="gramEnd"/>
          </w:p>
          <w:p w14:paraId="0876152F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area_id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2) references u_2_1_3_3.area(</w:t>
            </w:r>
            <w:proofErr w:type="spellStart"/>
            <w:r>
              <w:t>area_id</w:t>
            </w:r>
            <w:proofErr w:type="spellEnd"/>
            <w:r>
              <w:t>) not null ,</w:t>
            </w:r>
          </w:p>
          <w:p w14:paraId="77A4132E" w14:textId="77777777" w:rsidR="003D5F56" w:rsidRDefault="003D5F56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buyer_id</w:t>
            </w:r>
            <w:proofErr w:type="spellEnd"/>
            <w:r>
              <w:t>)</w:t>
            </w:r>
          </w:p>
          <w:p w14:paraId="24D3997B" w14:textId="77777777" w:rsidR="003D5F56" w:rsidRDefault="003D5F56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5F3B5DE8" w14:textId="77777777" w:rsidR="003D5F56" w:rsidRDefault="003D5F56" w:rsidP="007A1179">
            <w:pPr>
              <w:pStyle w:val="a7"/>
              <w:ind w:firstLineChars="0" w:firstLine="0"/>
            </w:pPr>
            <w:r>
              <w:t>;</w:t>
            </w:r>
          </w:p>
          <w:p w14:paraId="0CE2763A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u_2_1_3_3.buyer is '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';</w:t>
            </w:r>
          </w:p>
          <w:p w14:paraId="75D45BBD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u_2_1_3_3.buyer.buyer_id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49028728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u_2_1_3_3.buyer.buyer_name is '</w:t>
            </w:r>
            <w:r>
              <w:rPr>
                <w:rFonts w:hint="eastAsia"/>
              </w:rPr>
              <w:t>买家姓名</w:t>
            </w:r>
            <w:r>
              <w:rPr>
                <w:rFonts w:hint="eastAsia"/>
              </w:rPr>
              <w:t>';</w:t>
            </w:r>
          </w:p>
          <w:p w14:paraId="25ECCDB9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u_2_1_3_3.buyer.buyer_tel is '</w:t>
            </w:r>
            <w:r>
              <w:rPr>
                <w:rFonts w:hint="eastAsia"/>
              </w:rPr>
              <w:t>买家电话</w:t>
            </w:r>
            <w:r>
              <w:rPr>
                <w:rFonts w:hint="eastAsia"/>
              </w:rPr>
              <w:t>';</w:t>
            </w:r>
          </w:p>
          <w:p w14:paraId="73E1DE0C" w14:textId="77777777" w:rsidR="003D5F56" w:rsidRDefault="003D5F56" w:rsidP="007A1179">
            <w:pPr>
              <w:pStyle w:val="a7"/>
              <w:ind w:firstLineChars="0" w:firstLine="0"/>
            </w:pPr>
            <w:r>
              <w:t>comment on column u_2_1_3_3.buye</w:t>
            </w:r>
            <w:r>
              <w:rPr>
                <w:rFonts w:hint="eastAsia"/>
              </w:rPr>
              <w:t>r.buyer_adress is '</w:t>
            </w:r>
            <w:r>
              <w:rPr>
                <w:rFonts w:hint="eastAsia"/>
              </w:rPr>
              <w:t>买家地址</w:t>
            </w:r>
            <w:r>
              <w:rPr>
                <w:rFonts w:hint="eastAsia"/>
              </w:rPr>
              <w:t>';</w:t>
            </w:r>
          </w:p>
          <w:p w14:paraId="0198F97F" w14:textId="77777777" w:rsidR="003D5F56" w:rsidRDefault="003D5F56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u_2_1_3_3.buyer.area_id is '</w:t>
            </w:r>
            <w:r>
              <w:rPr>
                <w:rFonts w:hint="eastAsia"/>
              </w:rPr>
              <w:t>区域编号</w:t>
            </w:r>
            <w:r>
              <w:rPr>
                <w:rFonts w:hint="eastAsia"/>
              </w:rPr>
              <w:t>';</w:t>
            </w:r>
          </w:p>
          <w:p w14:paraId="078255E3" w14:textId="3B107659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719A5C0B" w14:textId="77777777" w:rsidR="00DA4685" w:rsidRPr="000341B5" w:rsidRDefault="00DA4685" w:rsidP="00DA4685"/>
    <w:p w14:paraId="49C9F6B3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t>拥有</w:t>
      </w:r>
    </w:p>
    <w:p w14:paraId="640A0FA9" w14:textId="5546FE55" w:rsidR="00DA4685" w:rsidRPr="00FB1786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F4065B">
        <w:t xml:space="preserve"> </w:t>
      </w:r>
      <w:r>
        <w:rPr>
          <w:rFonts w:hint="eastAsia"/>
        </w:rPr>
        <w:t>o</w:t>
      </w:r>
      <w:r>
        <w:t>wn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seller</w:t>
      </w:r>
      <w:r>
        <w:t>_id</w:t>
      </w:r>
      <w:proofErr w:type="spellEnd"/>
      <w:r w:rsidRPr="00C02D06">
        <w:rPr>
          <w:color w:val="000000" w:themeColor="text1"/>
        </w:rPr>
        <w:t xml:space="preserve">, </w:t>
      </w:r>
      <w:proofErr w:type="spellStart"/>
      <w:r w:rsidR="00C02D06" w:rsidRPr="00C02D06">
        <w:rPr>
          <w:color w:val="000000" w:themeColor="text1"/>
        </w:rPr>
        <w:t>storehouse_id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3"/>
        <w:gridCol w:w="1215"/>
        <w:gridCol w:w="1383"/>
        <w:gridCol w:w="2421"/>
        <w:gridCol w:w="604"/>
        <w:gridCol w:w="996"/>
        <w:gridCol w:w="590"/>
        <w:gridCol w:w="2630"/>
      </w:tblGrid>
      <w:tr w:rsidR="00DA4685" w14:paraId="7B8E3199" w14:textId="77777777" w:rsidTr="007A1179">
        <w:tc>
          <w:tcPr>
            <w:tcW w:w="433" w:type="pct"/>
            <w:shd w:val="clear" w:color="auto" w:fill="D9D9D9"/>
          </w:tcPr>
          <w:p w14:paraId="7107B00A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07" w:type="pct"/>
            <w:shd w:val="clear" w:color="auto" w:fill="D9D9D9"/>
          </w:tcPr>
          <w:p w14:paraId="4EF9742E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1" w:type="pct"/>
            <w:shd w:val="clear" w:color="auto" w:fill="D9D9D9"/>
          </w:tcPr>
          <w:p w14:paraId="52EAEEFD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66" w:type="pct"/>
            <w:shd w:val="clear" w:color="auto" w:fill="D9D9D9"/>
          </w:tcPr>
          <w:p w14:paraId="19DF376E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46" w:type="pct"/>
            <w:shd w:val="clear" w:color="auto" w:fill="D9D9D9"/>
          </w:tcPr>
          <w:p w14:paraId="235E306F" w14:textId="77777777" w:rsidR="00DA4685" w:rsidRDefault="00DA4685" w:rsidP="007A1179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504" w:type="pct"/>
            <w:shd w:val="clear" w:color="auto" w:fill="D9D9D9"/>
          </w:tcPr>
          <w:p w14:paraId="6F74D203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14" w:type="pct"/>
            <w:shd w:val="clear" w:color="auto" w:fill="D9D9D9"/>
          </w:tcPr>
          <w:p w14:paraId="6FA9A610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269" w:type="pct"/>
            <w:shd w:val="clear" w:color="auto" w:fill="D9D9D9"/>
          </w:tcPr>
          <w:p w14:paraId="5A54A015" w14:textId="77777777" w:rsidR="00DA4685" w:rsidRDefault="00DA4685" w:rsidP="007A117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A4685" w14:paraId="7DC314AF" w14:textId="77777777" w:rsidTr="007A1179">
        <w:tc>
          <w:tcPr>
            <w:tcW w:w="433" w:type="pct"/>
            <w:shd w:val="clear" w:color="auto" w:fill="auto"/>
          </w:tcPr>
          <w:p w14:paraId="1911B0F9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07" w:type="pct"/>
            <w:shd w:val="clear" w:color="auto" w:fill="auto"/>
          </w:tcPr>
          <w:p w14:paraId="56BEF3A2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卖</w:t>
            </w:r>
            <w:r>
              <w:t>家编号</w:t>
            </w:r>
          </w:p>
        </w:tc>
        <w:tc>
          <w:tcPr>
            <w:tcW w:w="661" w:type="pct"/>
            <w:shd w:val="clear" w:color="auto" w:fill="auto"/>
          </w:tcPr>
          <w:p w14:paraId="76956A03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seller</w:t>
            </w:r>
            <w:r>
              <w:t>_id</w:t>
            </w:r>
            <w:proofErr w:type="spellEnd"/>
          </w:p>
        </w:tc>
        <w:tc>
          <w:tcPr>
            <w:tcW w:w="866" w:type="pct"/>
            <w:shd w:val="clear" w:color="auto" w:fill="auto"/>
          </w:tcPr>
          <w:p w14:paraId="5D10DEF6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seller(</w:t>
            </w:r>
            <w:proofErr w:type="spellStart"/>
            <w:r w:rsidRPr="00067238">
              <w:t>seller_id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46" w:type="pct"/>
            <w:shd w:val="clear" w:color="auto" w:fill="auto"/>
          </w:tcPr>
          <w:p w14:paraId="6B467688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04" w:type="pct"/>
            <w:shd w:val="clear" w:color="auto" w:fill="auto"/>
          </w:tcPr>
          <w:p w14:paraId="093E2038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14" w:type="pct"/>
            <w:shd w:val="clear" w:color="auto" w:fill="auto"/>
          </w:tcPr>
          <w:p w14:paraId="2F66AB88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69" w:type="pct"/>
            <w:shd w:val="clear" w:color="auto" w:fill="auto"/>
          </w:tcPr>
          <w:p w14:paraId="10CF5A2C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t</w:t>
            </w:r>
            <w:r>
              <w:t>ri</w:t>
            </w:r>
            <w:r>
              <w:rPr>
                <w:rFonts w:hint="eastAsia"/>
              </w:rPr>
              <w:t>_seller</w:t>
            </w:r>
            <w:r>
              <w:t>_no_phone</w:t>
            </w:r>
            <w:proofErr w:type="spellEnd"/>
            <w:r>
              <w:t>检查</w:t>
            </w:r>
          </w:p>
        </w:tc>
      </w:tr>
      <w:tr w:rsidR="00DA4685" w14:paraId="1C5A487C" w14:textId="77777777" w:rsidTr="007A1179">
        <w:tc>
          <w:tcPr>
            <w:tcW w:w="433" w:type="pct"/>
            <w:shd w:val="clear" w:color="auto" w:fill="auto"/>
          </w:tcPr>
          <w:p w14:paraId="3FFD8173" w14:textId="77777777" w:rsidR="00DA4685" w:rsidRDefault="00DA4685" w:rsidP="007A117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07" w:type="pct"/>
            <w:shd w:val="clear" w:color="auto" w:fill="auto"/>
          </w:tcPr>
          <w:p w14:paraId="7B5BE6A0" w14:textId="77777777" w:rsidR="00DA4685" w:rsidRDefault="00DA4685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  <w:r>
              <w:t>编号</w:t>
            </w:r>
          </w:p>
        </w:tc>
        <w:tc>
          <w:tcPr>
            <w:tcW w:w="661" w:type="pct"/>
            <w:shd w:val="clear" w:color="auto" w:fill="auto"/>
          </w:tcPr>
          <w:p w14:paraId="0FAB7DC4" w14:textId="77777777" w:rsidR="00DA4685" w:rsidRDefault="00DA4685" w:rsidP="007A1179">
            <w:pPr>
              <w:pStyle w:val="a7"/>
              <w:ind w:firstLineChars="0" w:firstLine="0"/>
            </w:pPr>
            <w:proofErr w:type="spellStart"/>
            <w:r w:rsidRPr="005838E7">
              <w:t>storehouse</w:t>
            </w:r>
            <w:r w:rsidRPr="00067238">
              <w:t>_id</w:t>
            </w:r>
            <w:proofErr w:type="spellEnd"/>
          </w:p>
        </w:tc>
        <w:tc>
          <w:tcPr>
            <w:tcW w:w="866" w:type="pct"/>
            <w:shd w:val="clear" w:color="auto" w:fill="auto"/>
          </w:tcPr>
          <w:p w14:paraId="41048293" w14:textId="77777777" w:rsidR="00DA4685" w:rsidRPr="009E0E27" w:rsidRDefault="00DA4685" w:rsidP="007A1179">
            <w:pPr>
              <w:pStyle w:val="a7"/>
              <w:ind w:firstLineChars="0" w:firstLine="0"/>
              <w:rPr>
                <w:color w:val="FF0000"/>
              </w:rPr>
            </w:pPr>
            <w:r>
              <w:t>s</w:t>
            </w:r>
            <w:r w:rsidRPr="005838E7">
              <w:t>torehouse</w:t>
            </w:r>
            <w:r>
              <w:rPr>
                <w:rFonts w:hint="eastAsia"/>
              </w:rPr>
              <w:t>(</w:t>
            </w:r>
            <w:proofErr w:type="spellStart"/>
            <w:r w:rsidRPr="005838E7">
              <w:t>storehouse</w:t>
            </w:r>
            <w:r w:rsidRPr="00067238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46" w:type="pct"/>
            <w:shd w:val="clear" w:color="auto" w:fill="auto"/>
          </w:tcPr>
          <w:p w14:paraId="651207FC" w14:textId="77777777" w:rsidR="00DA4685" w:rsidRDefault="00DA4685" w:rsidP="007A1179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504" w:type="pct"/>
            <w:shd w:val="clear" w:color="auto" w:fill="auto"/>
          </w:tcPr>
          <w:p w14:paraId="7FC92C6E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314" w:type="pct"/>
            <w:shd w:val="clear" w:color="auto" w:fill="auto"/>
          </w:tcPr>
          <w:p w14:paraId="63BA68A7" w14:textId="77777777" w:rsidR="00DA4685" w:rsidRDefault="00DA4685" w:rsidP="007A1179">
            <w:pPr>
              <w:pStyle w:val="a7"/>
              <w:ind w:firstLineChars="0" w:firstLine="0"/>
            </w:pPr>
          </w:p>
        </w:tc>
        <w:tc>
          <w:tcPr>
            <w:tcW w:w="1269" w:type="pct"/>
            <w:shd w:val="clear" w:color="auto" w:fill="auto"/>
          </w:tcPr>
          <w:p w14:paraId="014DAFB4" w14:textId="77777777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4E9B8A73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203E9C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7B969F7E" w14:textId="77777777" w:rsidTr="007A1179">
        <w:tc>
          <w:tcPr>
            <w:tcW w:w="5000" w:type="pct"/>
            <w:shd w:val="clear" w:color="auto" w:fill="auto"/>
          </w:tcPr>
          <w:p w14:paraId="09AE90E9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创建表：拥有</w:t>
            </w:r>
          </w:p>
          <w:p w14:paraId="7A6707F1" w14:textId="77777777" w:rsidR="00C02D06" w:rsidRDefault="00C02D06" w:rsidP="007A1179">
            <w:pPr>
              <w:pStyle w:val="a7"/>
              <w:ind w:firstLineChars="0" w:firstLine="0"/>
            </w:pPr>
            <w:r>
              <w:t>create table u_2_1_3_3.own</w:t>
            </w:r>
          </w:p>
          <w:p w14:paraId="2BE5B446" w14:textId="77777777" w:rsidR="00C02D06" w:rsidRDefault="00C02D06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403354D6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u_2_1_3_3.seller(</w:t>
            </w:r>
            <w:proofErr w:type="spellStart"/>
            <w:r>
              <w:t>seller_id</w:t>
            </w:r>
            <w:proofErr w:type="spellEnd"/>
            <w:r>
              <w:t>) not null ,</w:t>
            </w:r>
          </w:p>
          <w:p w14:paraId="1F904E54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storehouse_id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references u_2_1_3_3.storehouse(</w:t>
            </w:r>
            <w:proofErr w:type="spellStart"/>
            <w:r>
              <w:t>storehouse_id</w:t>
            </w:r>
            <w:proofErr w:type="spellEnd"/>
            <w:r>
              <w:t>) not null ,</w:t>
            </w:r>
          </w:p>
          <w:p w14:paraId="39C231EF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  <w:t xml:space="preserve">primary </w:t>
            </w:r>
            <w:proofErr w:type="gramStart"/>
            <w:r>
              <w:t>key(</w:t>
            </w:r>
            <w:proofErr w:type="spellStart"/>
            <w:proofErr w:type="gramEnd"/>
            <w:r>
              <w:t>seller_id</w:t>
            </w:r>
            <w:proofErr w:type="spellEnd"/>
            <w:r>
              <w:t xml:space="preserve">, </w:t>
            </w:r>
            <w:proofErr w:type="spellStart"/>
            <w:r>
              <w:t>storehouse_id</w:t>
            </w:r>
            <w:proofErr w:type="spellEnd"/>
            <w:r>
              <w:t>)</w:t>
            </w:r>
          </w:p>
          <w:p w14:paraId="7CDAB93C" w14:textId="77777777" w:rsidR="00C02D06" w:rsidRDefault="00C02D06" w:rsidP="007A1179">
            <w:pPr>
              <w:pStyle w:val="a7"/>
              <w:ind w:firstLineChars="0" w:firstLine="0"/>
            </w:pPr>
            <w:r>
              <w:lastRenderedPageBreak/>
              <w:t xml:space="preserve">  )</w:t>
            </w:r>
          </w:p>
          <w:p w14:paraId="3F3C56AE" w14:textId="77777777" w:rsidR="00C02D06" w:rsidRDefault="00C02D06" w:rsidP="007A1179">
            <w:pPr>
              <w:pStyle w:val="a7"/>
              <w:ind w:firstLineChars="0" w:firstLine="0"/>
            </w:pPr>
            <w:r>
              <w:t>;</w:t>
            </w:r>
          </w:p>
          <w:p w14:paraId="267421B2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t xml:space="preserve">comment on table </w:t>
            </w:r>
            <w:r>
              <w:rPr>
                <w:rFonts w:hint="eastAsia"/>
              </w:rPr>
              <w:t>u_2_1_3_3.own is '</w:t>
            </w:r>
            <w:r>
              <w:rPr>
                <w:rFonts w:hint="eastAsia"/>
              </w:rPr>
              <w:t>拥有</w:t>
            </w:r>
            <w:r>
              <w:rPr>
                <w:rFonts w:hint="eastAsia"/>
              </w:rPr>
              <w:t>';</w:t>
            </w:r>
          </w:p>
          <w:p w14:paraId="62B41FFE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u_2_1_3_3.own.seller_id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26C6A145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u_2_1_3_3.own.storehouse_id is '</w:t>
            </w:r>
            <w:r>
              <w:rPr>
                <w:rFonts w:hint="eastAsia"/>
              </w:rPr>
              <w:t>仓库编号</w:t>
            </w:r>
            <w:r>
              <w:rPr>
                <w:rFonts w:hint="eastAsia"/>
              </w:rPr>
              <w:t>';</w:t>
            </w:r>
          </w:p>
          <w:p w14:paraId="52B16C5A" w14:textId="333C2E3D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5C71AD11" w14:textId="77777777" w:rsidR="00DA4685" w:rsidRPr="000341B5" w:rsidRDefault="00DA4685" w:rsidP="00DA4685"/>
    <w:p w14:paraId="10094E9A" w14:textId="77777777" w:rsidR="00DA4685" w:rsidRPr="000341B5" w:rsidRDefault="00DA4685" w:rsidP="00DA4685"/>
    <w:p w14:paraId="50193339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t>选购</w:t>
      </w:r>
    </w:p>
    <w:p w14:paraId="71CF0445" w14:textId="41E6F073" w:rsidR="00DA4685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F4065B">
        <w:t xml:space="preserve"> </w:t>
      </w:r>
      <w:proofErr w:type="spellStart"/>
      <w:r w:rsidRPr="00D45698">
        <w:rPr>
          <w:rFonts w:hint="eastAsia"/>
        </w:rPr>
        <w:t>sel_purchasing</w:t>
      </w:r>
      <w:proofErr w:type="spellEnd"/>
      <w:r>
        <w:rPr>
          <w:rFonts w:hint="eastAsia"/>
        </w:rPr>
        <w:t>（</w:t>
      </w:r>
      <w:proofErr w:type="spellStart"/>
      <w:r w:rsidR="00C02D06" w:rsidRPr="00C02D06">
        <w:rPr>
          <w:color w:val="000000" w:themeColor="text1"/>
        </w:rPr>
        <w:t>order_id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7"/>
        <w:gridCol w:w="1120"/>
        <w:gridCol w:w="1416"/>
        <w:gridCol w:w="1775"/>
        <w:gridCol w:w="675"/>
        <w:gridCol w:w="1899"/>
        <w:gridCol w:w="675"/>
        <w:gridCol w:w="2335"/>
      </w:tblGrid>
      <w:tr w:rsidR="009C0C6D" w14:paraId="1ADC14AD" w14:textId="77777777" w:rsidTr="009C0C6D">
        <w:tc>
          <w:tcPr>
            <w:tcW w:w="368" w:type="pct"/>
            <w:shd w:val="clear" w:color="auto" w:fill="D9D9D9"/>
          </w:tcPr>
          <w:p w14:paraId="71E4A6B3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24" w:type="pct"/>
            <w:shd w:val="clear" w:color="auto" w:fill="D9D9D9"/>
          </w:tcPr>
          <w:p w14:paraId="6BDC201A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3" w:type="pct"/>
            <w:shd w:val="clear" w:color="auto" w:fill="D9D9D9"/>
          </w:tcPr>
          <w:p w14:paraId="76C8880B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31" w:type="pct"/>
            <w:shd w:val="clear" w:color="auto" w:fill="D9D9D9"/>
          </w:tcPr>
          <w:p w14:paraId="0617FEEB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16" w:type="pct"/>
            <w:shd w:val="clear" w:color="auto" w:fill="D9D9D9"/>
          </w:tcPr>
          <w:p w14:paraId="619B26A8" w14:textId="77777777" w:rsidR="009C0C6D" w:rsidRDefault="009C0C6D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889" w:type="pct"/>
            <w:shd w:val="clear" w:color="auto" w:fill="D9D9D9"/>
          </w:tcPr>
          <w:p w14:paraId="1826D818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16" w:type="pct"/>
            <w:shd w:val="clear" w:color="auto" w:fill="D9D9D9"/>
          </w:tcPr>
          <w:p w14:paraId="253CDB20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1094" w:type="pct"/>
            <w:shd w:val="clear" w:color="auto" w:fill="D9D9D9"/>
          </w:tcPr>
          <w:p w14:paraId="2AAF1C44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C0C6D" w14:paraId="5D71ED0C" w14:textId="77777777" w:rsidTr="009C0C6D">
        <w:tc>
          <w:tcPr>
            <w:tcW w:w="368" w:type="pct"/>
            <w:shd w:val="clear" w:color="auto" w:fill="auto"/>
          </w:tcPr>
          <w:p w14:paraId="0811FEA1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24" w:type="pct"/>
            <w:shd w:val="clear" w:color="auto" w:fill="auto"/>
          </w:tcPr>
          <w:p w14:paraId="3562086F" w14:textId="77777777" w:rsidR="009C0C6D" w:rsidRDefault="009C0C6D" w:rsidP="00602DC8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订单编号</w:t>
            </w:r>
          </w:p>
        </w:tc>
        <w:tc>
          <w:tcPr>
            <w:tcW w:w="663" w:type="pct"/>
            <w:shd w:val="clear" w:color="auto" w:fill="auto"/>
          </w:tcPr>
          <w:p w14:paraId="0CEA48AB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>
              <w:t>order_id</w:t>
            </w:r>
            <w:proofErr w:type="spellEnd"/>
          </w:p>
        </w:tc>
        <w:tc>
          <w:tcPr>
            <w:tcW w:w="831" w:type="pct"/>
            <w:shd w:val="clear" w:color="auto" w:fill="auto"/>
          </w:tcPr>
          <w:p w14:paraId="12F28065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 w:rsidRPr="00D16B03">
              <w:t>char</w:t>
            </w:r>
            <w:r w:rsidRPr="00D16B03">
              <w:rPr>
                <w:rFonts w:hint="eastAsia"/>
              </w:rPr>
              <w:t>(</w:t>
            </w:r>
            <w:proofErr w:type="gramEnd"/>
            <w:r w:rsidRPr="00D16B03">
              <w:t>18</w:t>
            </w:r>
            <w:r w:rsidRPr="00D16B03">
              <w:rPr>
                <w:rFonts w:hint="eastAsia"/>
              </w:rPr>
              <w:t>)</w:t>
            </w:r>
          </w:p>
        </w:tc>
        <w:tc>
          <w:tcPr>
            <w:tcW w:w="316" w:type="pct"/>
            <w:shd w:val="clear" w:color="auto" w:fill="auto"/>
          </w:tcPr>
          <w:p w14:paraId="7C3465F9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889" w:type="pct"/>
            <w:shd w:val="clear" w:color="auto" w:fill="auto"/>
          </w:tcPr>
          <w:p w14:paraId="01390602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16" w:type="pct"/>
            <w:shd w:val="clear" w:color="auto" w:fill="auto"/>
          </w:tcPr>
          <w:p w14:paraId="03A83AA5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094" w:type="pct"/>
            <w:shd w:val="clear" w:color="auto" w:fill="auto"/>
          </w:tcPr>
          <w:p w14:paraId="67DE7D18" w14:textId="77777777" w:rsidR="009C0C6D" w:rsidRDefault="009C0C6D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来自序列</w:t>
            </w:r>
            <w:proofErr w:type="spellStart"/>
            <w:r>
              <w:rPr>
                <w:rFonts w:hint="eastAsia"/>
              </w:rPr>
              <w:t>seq_</w:t>
            </w:r>
            <w:r>
              <w:t>order_id</w:t>
            </w:r>
            <w:proofErr w:type="spellEnd"/>
          </w:p>
        </w:tc>
      </w:tr>
      <w:tr w:rsidR="009C0C6D" w14:paraId="304DC09A" w14:textId="77777777" w:rsidTr="009C0C6D">
        <w:tc>
          <w:tcPr>
            <w:tcW w:w="368" w:type="pct"/>
            <w:shd w:val="clear" w:color="auto" w:fill="auto"/>
          </w:tcPr>
          <w:p w14:paraId="769FD274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24" w:type="pct"/>
            <w:shd w:val="clear" w:color="auto" w:fill="auto"/>
          </w:tcPr>
          <w:p w14:paraId="6C5997F6" w14:textId="77777777" w:rsidR="009C0C6D" w:rsidRDefault="009C0C6D" w:rsidP="00602DC8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卖家编号</w:t>
            </w:r>
          </w:p>
        </w:tc>
        <w:tc>
          <w:tcPr>
            <w:tcW w:w="663" w:type="pct"/>
            <w:shd w:val="clear" w:color="auto" w:fill="auto"/>
          </w:tcPr>
          <w:p w14:paraId="4427A0E4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>
              <w:t>seller_id</w:t>
            </w:r>
            <w:proofErr w:type="spellEnd"/>
          </w:p>
        </w:tc>
        <w:tc>
          <w:tcPr>
            <w:tcW w:w="831" w:type="pct"/>
            <w:shd w:val="clear" w:color="auto" w:fill="auto"/>
          </w:tcPr>
          <w:p w14:paraId="3F5433A7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seller(</w:t>
            </w:r>
            <w:proofErr w:type="spellStart"/>
            <w:r w:rsidRPr="00067238">
              <w:t>seller_id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16" w:type="pct"/>
            <w:shd w:val="clear" w:color="auto" w:fill="auto"/>
          </w:tcPr>
          <w:p w14:paraId="1C4E6BEE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889" w:type="pct"/>
            <w:shd w:val="clear" w:color="auto" w:fill="auto"/>
          </w:tcPr>
          <w:p w14:paraId="078F5046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16" w:type="pct"/>
            <w:shd w:val="clear" w:color="auto" w:fill="auto"/>
          </w:tcPr>
          <w:p w14:paraId="2007337F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094" w:type="pct"/>
            <w:shd w:val="clear" w:color="auto" w:fill="auto"/>
          </w:tcPr>
          <w:p w14:paraId="4F4F4D1A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58AD5117" w14:textId="77777777" w:rsidTr="009C0C6D">
        <w:tc>
          <w:tcPr>
            <w:tcW w:w="368" w:type="pct"/>
            <w:shd w:val="clear" w:color="auto" w:fill="auto"/>
          </w:tcPr>
          <w:p w14:paraId="31E2ABD6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24" w:type="pct"/>
            <w:shd w:val="clear" w:color="auto" w:fill="auto"/>
          </w:tcPr>
          <w:p w14:paraId="5FE70D0D" w14:textId="77777777" w:rsidR="009C0C6D" w:rsidRPr="00095A29" w:rsidRDefault="009C0C6D" w:rsidP="00602DC8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图书编号</w:t>
            </w:r>
          </w:p>
        </w:tc>
        <w:tc>
          <w:tcPr>
            <w:tcW w:w="663" w:type="pct"/>
            <w:shd w:val="clear" w:color="auto" w:fill="auto"/>
          </w:tcPr>
          <w:p w14:paraId="3DECA389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book</w:t>
            </w:r>
            <w:r>
              <w:t>_id</w:t>
            </w:r>
            <w:proofErr w:type="spellEnd"/>
          </w:p>
        </w:tc>
        <w:tc>
          <w:tcPr>
            <w:tcW w:w="831" w:type="pct"/>
            <w:shd w:val="clear" w:color="auto" w:fill="auto"/>
          </w:tcPr>
          <w:p w14:paraId="3A4A8341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>
              <w:t>book</w:t>
            </w:r>
            <w:r>
              <w:rPr>
                <w:rFonts w:hint="eastAsia"/>
              </w:rPr>
              <w:t>(</w:t>
            </w:r>
            <w:proofErr w:type="spellStart"/>
            <w:r>
              <w:t>book</w:t>
            </w:r>
            <w:r w:rsidRPr="00067238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16" w:type="pct"/>
            <w:shd w:val="clear" w:color="auto" w:fill="auto"/>
          </w:tcPr>
          <w:p w14:paraId="579A2F33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889" w:type="pct"/>
            <w:shd w:val="clear" w:color="auto" w:fill="auto"/>
          </w:tcPr>
          <w:p w14:paraId="5111A885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16" w:type="pct"/>
            <w:shd w:val="clear" w:color="auto" w:fill="auto"/>
          </w:tcPr>
          <w:p w14:paraId="2D7ACCDC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094" w:type="pct"/>
            <w:shd w:val="clear" w:color="auto" w:fill="auto"/>
          </w:tcPr>
          <w:p w14:paraId="5B11E5E4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3866672C" w14:textId="77777777" w:rsidTr="009C0C6D">
        <w:tc>
          <w:tcPr>
            <w:tcW w:w="368" w:type="pct"/>
            <w:shd w:val="clear" w:color="auto" w:fill="auto"/>
          </w:tcPr>
          <w:p w14:paraId="0C0CC377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24" w:type="pct"/>
            <w:shd w:val="clear" w:color="auto" w:fill="auto"/>
          </w:tcPr>
          <w:p w14:paraId="60B3531E" w14:textId="77777777" w:rsidR="009C0C6D" w:rsidRDefault="009C0C6D" w:rsidP="00602DC8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买家编号</w:t>
            </w:r>
          </w:p>
        </w:tc>
        <w:tc>
          <w:tcPr>
            <w:tcW w:w="663" w:type="pct"/>
            <w:shd w:val="clear" w:color="auto" w:fill="auto"/>
          </w:tcPr>
          <w:p w14:paraId="5A888A27" w14:textId="77777777" w:rsidR="009C0C6D" w:rsidRPr="00067238" w:rsidRDefault="009C0C6D" w:rsidP="00602DC8">
            <w:pPr>
              <w:pStyle w:val="a7"/>
              <w:ind w:firstLineChars="0" w:firstLine="0"/>
            </w:pPr>
            <w:proofErr w:type="spellStart"/>
            <w:r>
              <w:t>buyer_id</w:t>
            </w:r>
            <w:proofErr w:type="spellEnd"/>
          </w:p>
        </w:tc>
        <w:tc>
          <w:tcPr>
            <w:tcW w:w="831" w:type="pct"/>
            <w:shd w:val="clear" w:color="auto" w:fill="auto"/>
          </w:tcPr>
          <w:p w14:paraId="4328D55B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 w:rsidRPr="00DF4DB6">
              <w:rPr>
                <w:rFonts w:hint="eastAsia"/>
              </w:rPr>
              <w:t>buyer</w:t>
            </w:r>
            <w:r>
              <w:rPr>
                <w:rFonts w:hint="eastAsia"/>
              </w:rPr>
              <w:t>(</w:t>
            </w:r>
            <w:proofErr w:type="spellStart"/>
            <w:r w:rsidRPr="00DF4DB6">
              <w:rPr>
                <w:rFonts w:hint="eastAsia"/>
              </w:rPr>
              <w:t>buyer</w:t>
            </w:r>
            <w:r w:rsidRPr="00067238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16" w:type="pct"/>
            <w:shd w:val="clear" w:color="auto" w:fill="auto"/>
          </w:tcPr>
          <w:p w14:paraId="108DE013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889" w:type="pct"/>
            <w:shd w:val="clear" w:color="auto" w:fill="auto"/>
          </w:tcPr>
          <w:p w14:paraId="2DD9EE7A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16" w:type="pct"/>
            <w:shd w:val="clear" w:color="auto" w:fill="auto"/>
          </w:tcPr>
          <w:p w14:paraId="1C9E934B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094" w:type="pct"/>
            <w:shd w:val="clear" w:color="auto" w:fill="auto"/>
          </w:tcPr>
          <w:p w14:paraId="0A8556FA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0C724688" w14:textId="77777777" w:rsidTr="009C0C6D">
        <w:tc>
          <w:tcPr>
            <w:tcW w:w="368" w:type="pct"/>
            <w:shd w:val="clear" w:color="auto" w:fill="auto"/>
          </w:tcPr>
          <w:p w14:paraId="4B90DF39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24" w:type="pct"/>
            <w:shd w:val="clear" w:color="auto" w:fill="auto"/>
          </w:tcPr>
          <w:p w14:paraId="0FD05830" w14:textId="77777777" w:rsidR="009C0C6D" w:rsidRDefault="009C0C6D" w:rsidP="00602DC8">
            <w:pPr>
              <w:pStyle w:val="a7"/>
              <w:ind w:firstLineChars="0" w:firstLine="0"/>
            </w:pPr>
            <w:r w:rsidRPr="009368A1">
              <w:rPr>
                <w:rFonts w:hint="eastAsia"/>
              </w:rPr>
              <w:t>选购数量</w:t>
            </w:r>
          </w:p>
        </w:tc>
        <w:tc>
          <w:tcPr>
            <w:tcW w:w="663" w:type="pct"/>
            <w:shd w:val="clear" w:color="auto" w:fill="auto"/>
          </w:tcPr>
          <w:p w14:paraId="46D3F20B" w14:textId="77777777" w:rsidR="009C0C6D" w:rsidRPr="00067238" w:rsidRDefault="009C0C6D" w:rsidP="00602DC8">
            <w:pPr>
              <w:pStyle w:val="a7"/>
              <w:ind w:firstLineChars="0" w:firstLine="0"/>
            </w:pPr>
            <w:proofErr w:type="spellStart"/>
            <w:r>
              <w:t>book_count</w:t>
            </w:r>
            <w:proofErr w:type="spellEnd"/>
          </w:p>
        </w:tc>
        <w:tc>
          <w:tcPr>
            <w:tcW w:w="831" w:type="pct"/>
            <w:shd w:val="clear" w:color="auto" w:fill="auto"/>
          </w:tcPr>
          <w:p w14:paraId="4BF96A36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4</w:t>
            </w:r>
            <w:r>
              <w:t>)</w:t>
            </w:r>
          </w:p>
        </w:tc>
        <w:tc>
          <w:tcPr>
            <w:tcW w:w="316" w:type="pct"/>
            <w:shd w:val="clear" w:color="auto" w:fill="auto"/>
          </w:tcPr>
          <w:p w14:paraId="3A6C67C5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889" w:type="pct"/>
            <w:shd w:val="clear" w:color="auto" w:fill="auto"/>
          </w:tcPr>
          <w:p w14:paraId="6BD5B559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16" w:type="pct"/>
            <w:shd w:val="clear" w:color="auto" w:fill="auto"/>
          </w:tcPr>
          <w:p w14:paraId="009B0DCC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094" w:type="pct"/>
            <w:shd w:val="clear" w:color="auto" w:fill="auto"/>
          </w:tcPr>
          <w:p w14:paraId="576D0554" w14:textId="77777777" w:rsidR="009C0C6D" w:rsidRDefault="009C0C6D" w:rsidP="00602DC8">
            <w:pPr>
              <w:pStyle w:val="a7"/>
              <w:ind w:firstLineChars="0" w:firstLine="0"/>
            </w:pPr>
            <w:r>
              <w:t>大于</w:t>
            </w:r>
            <w:r>
              <w:rPr>
                <w:rFonts w:hint="eastAsia"/>
              </w:rPr>
              <w:t>0</w:t>
            </w:r>
          </w:p>
        </w:tc>
      </w:tr>
      <w:tr w:rsidR="009C0C6D" w14:paraId="68A2B9FA" w14:textId="77777777" w:rsidTr="009C0C6D">
        <w:tc>
          <w:tcPr>
            <w:tcW w:w="368" w:type="pct"/>
            <w:shd w:val="clear" w:color="auto" w:fill="auto"/>
          </w:tcPr>
          <w:p w14:paraId="17087446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24" w:type="pct"/>
            <w:shd w:val="clear" w:color="auto" w:fill="auto"/>
          </w:tcPr>
          <w:p w14:paraId="3A6162FE" w14:textId="77777777" w:rsidR="009C0C6D" w:rsidRDefault="009C0C6D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下单</w:t>
            </w:r>
            <w:r w:rsidRPr="009368A1">
              <w:rPr>
                <w:rFonts w:hint="eastAsia"/>
              </w:rPr>
              <w:t>时间</w:t>
            </w:r>
          </w:p>
        </w:tc>
        <w:tc>
          <w:tcPr>
            <w:tcW w:w="663" w:type="pct"/>
            <w:shd w:val="clear" w:color="auto" w:fill="auto"/>
          </w:tcPr>
          <w:p w14:paraId="451F81A4" w14:textId="77777777" w:rsidR="009C0C6D" w:rsidRPr="00067238" w:rsidRDefault="009C0C6D" w:rsidP="00602DC8">
            <w:pPr>
              <w:pStyle w:val="a7"/>
              <w:ind w:firstLineChars="0" w:firstLine="0"/>
            </w:pPr>
            <w:proofErr w:type="spellStart"/>
            <w:r w:rsidRPr="00067238">
              <w:t>ordered_time</w:t>
            </w:r>
            <w:proofErr w:type="spellEnd"/>
          </w:p>
        </w:tc>
        <w:tc>
          <w:tcPr>
            <w:tcW w:w="831" w:type="pct"/>
            <w:shd w:val="clear" w:color="auto" w:fill="auto"/>
          </w:tcPr>
          <w:p w14:paraId="64BD4279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>
              <w:t>t</w:t>
            </w:r>
            <w:r>
              <w:rPr>
                <w:rFonts w:hint="eastAsia"/>
              </w:rPr>
              <w:t>ime</w:t>
            </w:r>
            <w:r>
              <w:t>stamp</w:t>
            </w:r>
          </w:p>
        </w:tc>
        <w:tc>
          <w:tcPr>
            <w:tcW w:w="316" w:type="pct"/>
            <w:shd w:val="clear" w:color="auto" w:fill="auto"/>
          </w:tcPr>
          <w:p w14:paraId="4BAC0A40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889" w:type="pct"/>
            <w:shd w:val="clear" w:color="auto" w:fill="auto"/>
          </w:tcPr>
          <w:p w14:paraId="2212217A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>
              <w:t>current_timestamp</w:t>
            </w:r>
            <w:proofErr w:type="spellEnd"/>
          </w:p>
        </w:tc>
        <w:tc>
          <w:tcPr>
            <w:tcW w:w="316" w:type="pct"/>
            <w:shd w:val="clear" w:color="auto" w:fill="auto"/>
          </w:tcPr>
          <w:p w14:paraId="2C9B1233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094" w:type="pct"/>
            <w:shd w:val="clear" w:color="auto" w:fill="auto"/>
          </w:tcPr>
          <w:p w14:paraId="5415EFF0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020A9B65" w14:textId="77777777" w:rsidTr="009C0C6D">
        <w:tc>
          <w:tcPr>
            <w:tcW w:w="368" w:type="pct"/>
            <w:shd w:val="clear" w:color="auto" w:fill="auto"/>
          </w:tcPr>
          <w:p w14:paraId="45C5AC53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24" w:type="pct"/>
            <w:shd w:val="clear" w:color="auto" w:fill="auto"/>
          </w:tcPr>
          <w:p w14:paraId="4B70B355" w14:textId="77777777" w:rsidR="009C0C6D" w:rsidRDefault="009C0C6D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订单价格</w:t>
            </w:r>
          </w:p>
        </w:tc>
        <w:tc>
          <w:tcPr>
            <w:tcW w:w="663" w:type="pct"/>
            <w:shd w:val="clear" w:color="auto" w:fill="auto"/>
          </w:tcPr>
          <w:p w14:paraId="3D9CB326" w14:textId="77777777" w:rsidR="009C0C6D" w:rsidRPr="00067238" w:rsidRDefault="009C0C6D" w:rsidP="00602DC8">
            <w:pPr>
              <w:pStyle w:val="a7"/>
              <w:ind w:firstLineChars="0" w:firstLine="0"/>
            </w:pPr>
            <w:proofErr w:type="spellStart"/>
            <w:r w:rsidRPr="00067238">
              <w:t>order_sum</w:t>
            </w:r>
            <w:proofErr w:type="spellEnd"/>
          </w:p>
        </w:tc>
        <w:tc>
          <w:tcPr>
            <w:tcW w:w="831" w:type="pct"/>
            <w:shd w:val="clear" w:color="auto" w:fill="auto"/>
          </w:tcPr>
          <w:p w14:paraId="3F918887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rPr>
                <w:rFonts w:hint="eastAsia"/>
              </w:rPr>
              <w:t>7</w:t>
            </w:r>
            <w:r>
              <w:t>,2)</w:t>
            </w:r>
          </w:p>
        </w:tc>
        <w:tc>
          <w:tcPr>
            <w:tcW w:w="316" w:type="pct"/>
            <w:shd w:val="clear" w:color="auto" w:fill="auto"/>
          </w:tcPr>
          <w:p w14:paraId="4D2F8712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889" w:type="pct"/>
            <w:shd w:val="clear" w:color="auto" w:fill="auto"/>
          </w:tcPr>
          <w:p w14:paraId="335DAA30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16" w:type="pct"/>
            <w:shd w:val="clear" w:color="auto" w:fill="auto"/>
          </w:tcPr>
          <w:p w14:paraId="2B56B573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1094" w:type="pct"/>
            <w:shd w:val="clear" w:color="auto" w:fill="auto"/>
          </w:tcPr>
          <w:p w14:paraId="387BD797" w14:textId="77777777" w:rsidR="009C0C6D" w:rsidRDefault="009C0C6D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大于</w:t>
            </w:r>
            <w:r>
              <w:rPr>
                <w:rFonts w:hint="eastAsia"/>
              </w:rPr>
              <w:t>0</w:t>
            </w:r>
          </w:p>
        </w:tc>
      </w:tr>
    </w:tbl>
    <w:p w14:paraId="466C5B84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203E9C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57C79C4C" w14:textId="77777777" w:rsidTr="007A1179">
        <w:tc>
          <w:tcPr>
            <w:tcW w:w="5000" w:type="pct"/>
            <w:shd w:val="clear" w:color="auto" w:fill="auto"/>
          </w:tcPr>
          <w:p w14:paraId="4575DF2B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创建表：选购</w:t>
            </w:r>
          </w:p>
          <w:p w14:paraId="414635F3" w14:textId="77777777" w:rsidR="00C02D06" w:rsidRDefault="00C02D06" w:rsidP="007A1179">
            <w:pPr>
              <w:pStyle w:val="a7"/>
              <w:ind w:firstLineChars="0" w:firstLine="0"/>
            </w:pPr>
            <w:r>
              <w:t>create table u_2_1_3_3.sel_purchasing</w:t>
            </w:r>
          </w:p>
          <w:p w14:paraId="6BD6E700" w14:textId="77777777" w:rsidR="00C02D06" w:rsidRDefault="00C02D06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07341CC0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 xml:space="preserve">18) default </w:t>
            </w:r>
            <w:proofErr w:type="spellStart"/>
            <w:r>
              <w:t>nextval</w:t>
            </w:r>
            <w:proofErr w:type="spellEnd"/>
            <w:r>
              <w:t>('</w:t>
            </w:r>
            <w:proofErr w:type="spellStart"/>
            <w:r>
              <w:t>seq_order_id</w:t>
            </w:r>
            <w:proofErr w:type="spellEnd"/>
            <w:r>
              <w:t>') not null ,</w:t>
            </w:r>
          </w:p>
          <w:p w14:paraId="23CCA99A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u_2_1_3_3.seller(</w:t>
            </w:r>
            <w:proofErr w:type="spellStart"/>
            <w:r>
              <w:t>seller_id</w:t>
            </w:r>
            <w:proofErr w:type="spellEnd"/>
            <w:r>
              <w:t>) not null ,</w:t>
            </w:r>
          </w:p>
          <w:p w14:paraId="12F0B357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references u_2_1_3_3.book(</w:t>
            </w:r>
            <w:proofErr w:type="spellStart"/>
            <w:r>
              <w:t>book_id</w:t>
            </w:r>
            <w:proofErr w:type="spellEnd"/>
            <w:r>
              <w:t>) not null ,</w:t>
            </w:r>
          </w:p>
          <w:p w14:paraId="2A59482D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buyer_id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18) references u_2_1_3_3.buyer(</w:t>
            </w:r>
            <w:proofErr w:type="spellStart"/>
            <w:r>
              <w:t>buyer_id</w:t>
            </w:r>
            <w:proofErr w:type="spellEnd"/>
            <w:r>
              <w:t>) not null ,</w:t>
            </w:r>
          </w:p>
          <w:p w14:paraId="3B65AA39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book_count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4) not null ,</w:t>
            </w:r>
          </w:p>
          <w:p w14:paraId="257B4163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ordered_time</w:t>
            </w:r>
            <w:proofErr w:type="spellEnd"/>
            <w:r>
              <w:t xml:space="preserve"> timestamp default (</w:t>
            </w:r>
            <w:proofErr w:type="spellStart"/>
            <w:r>
              <w:t>current_timestamp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7A22C196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order_sum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dec</w:t>
            </w:r>
            <w:proofErr w:type="spellEnd"/>
            <w:r>
              <w:t>(</w:t>
            </w:r>
            <w:proofErr w:type="gramEnd"/>
            <w:r>
              <w:t>7,2) not null ,</w:t>
            </w:r>
          </w:p>
          <w:p w14:paraId="450A9AB9" w14:textId="77777777" w:rsidR="00C02D06" w:rsidRDefault="00C02D06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order_id</w:t>
            </w:r>
            <w:proofErr w:type="spellEnd"/>
            <w:r>
              <w:t>)</w:t>
            </w:r>
          </w:p>
          <w:p w14:paraId="6D6691BF" w14:textId="77777777" w:rsidR="00C02D06" w:rsidRDefault="00C02D06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7018A093" w14:textId="77777777" w:rsidR="00C02D06" w:rsidRDefault="00C02D06" w:rsidP="007A1179">
            <w:pPr>
              <w:pStyle w:val="a7"/>
              <w:ind w:firstLineChars="0" w:firstLine="0"/>
            </w:pPr>
            <w:r>
              <w:t>;</w:t>
            </w:r>
          </w:p>
          <w:p w14:paraId="1635C2FE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t xml:space="preserve">comment on table u_2_1_3_3.sel_purchasing </w:t>
            </w:r>
            <w:r>
              <w:rPr>
                <w:rFonts w:hint="eastAsia"/>
              </w:rPr>
              <w:t>is '</w:t>
            </w:r>
            <w:r>
              <w:rPr>
                <w:rFonts w:hint="eastAsia"/>
              </w:rPr>
              <w:t>选购</w:t>
            </w:r>
            <w:r>
              <w:rPr>
                <w:rFonts w:hint="eastAsia"/>
              </w:rPr>
              <w:t>';</w:t>
            </w:r>
          </w:p>
          <w:p w14:paraId="66AAC183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u_2_1_3_3.sel_purchasing.order_id is '</w:t>
            </w:r>
            <w:r>
              <w:rPr>
                <w:rFonts w:hint="eastAsia"/>
              </w:rPr>
              <w:t>订单编号</w:t>
            </w:r>
            <w:r>
              <w:rPr>
                <w:rFonts w:hint="eastAsia"/>
              </w:rPr>
              <w:t>';</w:t>
            </w:r>
          </w:p>
          <w:p w14:paraId="758950CF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u_2_1_3_3.sel_purchasing.seller_id is '</w:t>
            </w:r>
            <w:r>
              <w:rPr>
                <w:rFonts w:hint="eastAsia"/>
              </w:rPr>
              <w:t>卖家编号</w:t>
            </w:r>
            <w:r>
              <w:rPr>
                <w:rFonts w:hint="eastAsia"/>
              </w:rPr>
              <w:t>';</w:t>
            </w:r>
          </w:p>
          <w:p w14:paraId="59F4968B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u_2_1_3_3.sel_purchasing.book_id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0AA4C444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u_2_1_3_3.sel_purchasing.buyer_id is '</w:t>
            </w:r>
            <w:r>
              <w:rPr>
                <w:rFonts w:hint="eastAsia"/>
              </w:rPr>
              <w:t>买家编号</w:t>
            </w:r>
            <w:r>
              <w:rPr>
                <w:rFonts w:hint="eastAsia"/>
              </w:rPr>
              <w:t>';</w:t>
            </w:r>
          </w:p>
          <w:p w14:paraId="130C7CDF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u_2_1_3_3.sel_purchasing.book_count is '</w:t>
            </w:r>
            <w:r>
              <w:rPr>
                <w:rFonts w:hint="eastAsia"/>
              </w:rPr>
              <w:t>选购数量</w:t>
            </w:r>
            <w:r>
              <w:rPr>
                <w:rFonts w:hint="eastAsia"/>
              </w:rPr>
              <w:t>';</w:t>
            </w:r>
          </w:p>
          <w:p w14:paraId="03D04D89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u_2_1_3_3.sel_purchasing.ordered_time is '</w:t>
            </w:r>
            <w:r>
              <w:rPr>
                <w:rFonts w:hint="eastAsia"/>
              </w:rPr>
              <w:t>下单时间</w:t>
            </w:r>
            <w:r>
              <w:rPr>
                <w:rFonts w:hint="eastAsia"/>
              </w:rPr>
              <w:t>';</w:t>
            </w:r>
          </w:p>
          <w:p w14:paraId="1D957A7A" w14:textId="77777777" w:rsidR="00C02D06" w:rsidRDefault="00C02D06" w:rsidP="007A1179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comment on column u_2_1_3_3.sel_purchasing.order_sum is '</w:t>
            </w:r>
            <w:r>
              <w:rPr>
                <w:rFonts w:hint="eastAsia"/>
              </w:rPr>
              <w:t>订单价格</w:t>
            </w:r>
            <w:r>
              <w:rPr>
                <w:rFonts w:hint="eastAsia"/>
              </w:rPr>
              <w:t>';</w:t>
            </w:r>
          </w:p>
          <w:p w14:paraId="3E15721D" w14:textId="693B28B4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1FC400AE" w14:textId="77777777" w:rsidR="00DA4685" w:rsidRPr="000341B5" w:rsidRDefault="00DA4685" w:rsidP="00DA4685"/>
    <w:p w14:paraId="3D5ACA5C" w14:textId="77777777" w:rsidR="00DA4685" w:rsidRDefault="00DA4685" w:rsidP="00DA4685">
      <w:pPr>
        <w:pStyle w:val="5"/>
        <w:spacing w:line="377" w:lineRule="auto"/>
        <w:ind w:left="1276" w:hanging="1276"/>
      </w:pPr>
      <w:r>
        <w:rPr>
          <w:rFonts w:hint="eastAsia"/>
        </w:rPr>
        <w:lastRenderedPageBreak/>
        <w:t>上架</w:t>
      </w:r>
    </w:p>
    <w:p w14:paraId="5F11F945" w14:textId="6DEDCE0E" w:rsidR="00DA4685" w:rsidRDefault="00DA4685" w:rsidP="00DA4685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F4065B">
        <w:t xml:space="preserve"> </w:t>
      </w:r>
      <w:proofErr w:type="spellStart"/>
      <w:r>
        <w:rPr>
          <w:rFonts w:hint="eastAsia"/>
        </w:rPr>
        <w:t>putaway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id_seller,id_book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3"/>
        <w:gridCol w:w="1316"/>
        <w:gridCol w:w="1752"/>
        <w:gridCol w:w="2085"/>
        <w:gridCol w:w="793"/>
        <w:gridCol w:w="2230"/>
        <w:gridCol w:w="793"/>
        <w:gridCol w:w="790"/>
      </w:tblGrid>
      <w:tr w:rsidR="009C0C6D" w14:paraId="52C0584D" w14:textId="77777777" w:rsidTr="009C0C6D">
        <w:tc>
          <w:tcPr>
            <w:tcW w:w="432" w:type="pct"/>
            <w:shd w:val="clear" w:color="auto" w:fill="D9D9D9"/>
          </w:tcPr>
          <w:p w14:paraId="3FDD3E37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16" w:type="pct"/>
            <w:shd w:val="clear" w:color="auto" w:fill="D9D9D9"/>
          </w:tcPr>
          <w:p w14:paraId="25A8AA09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20" w:type="pct"/>
            <w:shd w:val="clear" w:color="auto" w:fill="D9D9D9"/>
          </w:tcPr>
          <w:p w14:paraId="528FDDE1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76" w:type="pct"/>
            <w:shd w:val="clear" w:color="auto" w:fill="D9D9D9"/>
          </w:tcPr>
          <w:p w14:paraId="743FECEF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371" w:type="pct"/>
            <w:shd w:val="clear" w:color="auto" w:fill="D9D9D9"/>
          </w:tcPr>
          <w:p w14:paraId="537171C0" w14:textId="77777777" w:rsidR="009C0C6D" w:rsidRDefault="009C0C6D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1044" w:type="pct"/>
            <w:shd w:val="clear" w:color="auto" w:fill="D9D9D9"/>
          </w:tcPr>
          <w:p w14:paraId="4225C65D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371" w:type="pct"/>
            <w:shd w:val="clear" w:color="auto" w:fill="D9D9D9"/>
          </w:tcPr>
          <w:p w14:paraId="3E37C20A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371" w:type="pct"/>
            <w:shd w:val="clear" w:color="auto" w:fill="D9D9D9"/>
          </w:tcPr>
          <w:p w14:paraId="7C1BD4D1" w14:textId="77777777" w:rsidR="009C0C6D" w:rsidRDefault="009C0C6D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C0C6D" w14:paraId="7E3D3B93" w14:textId="77777777" w:rsidTr="009C0C6D">
        <w:tc>
          <w:tcPr>
            <w:tcW w:w="432" w:type="pct"/>
            <w:shd w:val="clear" w:color="auto" w:fill="auto"/>
          </w:tcPr>
          <w:p w14:paraId="38085DE9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16" w:type="pct"/>
            <w:shd w:val="clear" w:color="auto" w:fill="auto"/>
          </w:tcPr>
          <w:p w14:paraId="3407889D" w14:textId="77777777" w:rsidR="009C0C6D" w:rsidRDefault="009C0C6D" w:rsidP="00602DC8">
            <w:pPr>
              <w:pStyle w:val="a7"/>
              <w:ind w:firstLineChars="0" w:firstLine="0"/>
            </w:pPr>
            <w:r w:rsidRPr="00095A29">
              <w:t>商家编号</w:t>
            </w:r>
          </w:p>
        </w:tc>
        <w:tc>
          <w:tcPr>
            <w:tcW w:w="820" w:type="pct"/>
            <w:shd w:val="clear" w:color="auto" w:fill="auto"/>
          </w:tcPr>
          <w:p w14:paraId="2010C821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seller_id</w:t>
            </w:r>
            <w:proofErr w:type="spellEnd"/>
          </w:p>
        </w:tc>
        <w:tc>
          <w:tcPr>
            <w:tcW w:w="976" w:type="pct"/>
            <w:shd w:val="clear" w:color="auto" w:fill="auto"/>
          </w:tcPr>
          <w:p w14:paraId="3EDA4C57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>
              <w:rPr>
                <w:rFonts w:hint="eastAsia"/>
              </w:rPr>
              <w:t>seller(</w:t>
            </w:r>
            <w:proofErr w:type="spellStart"/>
            <w:r w:rsidRPr="00067238">
              <w:t>seller_id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71" w:type="pct"/>
            <w:shd w:val="clear" w:color="auto" w:fill="auto"/>
          </w:tcPr>
          <w:p w14:paraId="57AF81D7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44" w:type="pct"/>
            <w:shd w:val="clear" w:color="auto" w:fill="auto"/>
          </w:tcPr>
          <w:p w14:paraId="031505F4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71" w:type="pct"/>
            <w:shd w:val="clear" w:color="auto" w:fill="auto"/>
          </w:tcPr>
          <w:p w14:paraId="589203E2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71" w:type="pct"/>
            <w:shd w:val="clear" w:color="auto" w:fill="auto"/>
          </w:tcPr>
          <w:p w14:paraId="74ABCF51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295718C4" w14:textId="77777777" w:rsidTr="009C0C6D">
        <w:tc>
          <w:tcPr>
            <w:tcW w:w="432" w:type="pct"/>
            <w:shd w:val="clear" w:color="auto" w:fill="auto"/>
          </w:tcPr>
          <w:p w14:paraId="0E237F00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16" w:type="pct"/>
            <w:shd w:val="clear" w:color="auto" w:fill="auto"/>
          </w:tcPr>
          <w:p w14:paraId="02CBDB93" w14:textId="77777777" w:rsidR="009C0C6D" w:rsidRDefault="009C0C6D" w:rsidP="00602DC8">
            <w:pPr>
              <w:pStyle w:val="a7"/>
              <w:ind w:firstLineChars="0" w:firstLine="0"/>
            </w:pPr>
            <w:r w:rsidRPr="00095A29">
              <w:t>图书编号</w:t>
            </w:r>
          </w:p>
        </w:tc>
        <w:tc>
          <w:tcPr>
            <w:tcW w:w="820" w:type="pct"/>
            <w:shd w:val="clear" w:color="auto" w:fill="auto"/>
          </w:tcPr>
          <w:p w14:paraId="61B34F32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book_id</w:t>
            </w:r>
            <w:proofErr w:type="spellEnd"/>
          </w:p>
        </w:tc>
        <w:tc>
          <w:tcPr>
            <w:tcW w:w="976" w:type="pct"/>
            <w:shd w:val="clear" w:color="auto" w:fill="auto"/>
          </w:tcPr>
          <w:p w14:paraId="36F2253B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>
              <w:t>book</w:t>
            </w:r>
            <w:r>
              <w:rPr>
                <w:rFonts w:hint="eastAsia"/>
              </w:rPr>
              <w:t>(</w:t>
            </w:r>
            <w:proofErr w:type="spellStart"/>
            <w:r>
              <w:t>book</w:t>
            </w:r>
            <w:r w:rsidRPr="00067238">
              <w:t>_id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71" w:type="pct"/>
            <w:shd w:val="clear" w:color="auto" w:fill="auto"/>
          </w:tcPr>
          <w:p w14:paraId="028B20C7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44" w:type="pct"/>
            <w:shd w:val="clear" w:color="auto" w:fill="auto"/>
          </w:tcPr>
          <w:p w14:paraId="2E752BB0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71" w:type="pct"/>
            <w:shd w:val="clear" w:color="auto" w:fill="auto"/>
          </w:tcPr>
          <w:p w14:paraId="6019DE06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71" w:type="pct"/>
            <w:shd w:val="clear" w:color="auto" w:fill="auto"/>
          </w:tcPr>
          <w:p w14:paraId="5B6769EA" w14:textId="77777777" w:rsidR="009C0C6D" w:rsidRDefault="009C0C6D" w:rsidP="00602DC8">
            <w:pPr>
              <w:pStyle w:val="a7"/>
              <w:ind w:firstLineChars="0" w:firstLine="0"/>
            </w:pPr>
          </w:p>
        </w:tc>
      </w:tr>
      <w:tr w:rsidR="009C0C6D" w14:paraId="298AA4F2" w14:textId="77777777" w:rsidTr="009C0C6D">
        <w:tc>
          <w:tcPr>
            <w:tcW w:w="432" w:type="pct"/>
            <w:shd w:val="clear" w:color="auto" w:fill="auto"/>
          </w:tcPr>
          <w:p w14:paraId="0D5DDA1E" w14:textId="77777777" w:rsidR="009C0C6D" w:rsidRDefault="009C0C6D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16" w:type="pct"/>
            <w:shd w:val="clear" w:color="auto" w:fill="auto"/>
          </w:tcPr>
          <w:p w14:paraId="64856C3D" w14:textId="77777777" w:rsidR="009C0C6D" w:rsidRPr="00095A29" w:rsidRDefault="009C0C6D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820" w:type="pct"/>
            <w:shd w:val="clear" w:color="auto" w:fill="auto"/>
          </w:tcPr>
          <w:p w14:paraId="6D965AF7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time_putaway</w:t>
            </w:r>
            <w:proofErr w:type="spellEnd"/>
          </w:p>
        </w:tc>
        <w:tc>
          <w:tcPr>
            <w:tcW w:w="976" w:type="pct"/>
            <w:shd w:val="clear" w:color="auto" w:fill="auto"/>
          </w:tcPr>
          <w:p w14:paraId="3C2CAAC5" w14:textId="77777777" w:rsidR="009C0C6D" w:rsidRPr="009E0E27" w:rsidRDefault="009C0C6D" w:rsidP="00602DC8">
            <w:pPr>
              <w:pStyle w:val="a7"/>
              <w:ind w:firstLineChars="0" w:firstLine="0"/>
              <w:rPr>
                <w:color w:val="FF0000"/>
              </w:rPr>
            </w:pPr>
            <w:r>
              <w:t>t</w:t>
            </w:r>
            <w:r>
              <w:rPr>
                <w:rFonts w:hint="eastAsia"/>
              </w:rPr>
              <w:t>ime</w:t>
            </w:r>
            <w:r>
              <w:t>stamp</w:t>
            </w:r>
          </w:p>
        </w:tc>
        <w:tc>
          <w:tcPr>
            <w:tcW w:w="371" w:type="pct"/>
            <w:shd w:val="clear" w:color="auto" w:fill="auto"/>
          </w:tcPr>
          <w:p w14:paraId="18A016EB" w14:textId="77777777" w:rsidR="009C0C6D" w:rsidRDefault="009C0C6D" w:rsidP="00602DC8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1044" w:type="pct"/>
            <w:shd w:val="clear" w:color="auto" w:fill="auto"/>
          </w:tcPr>
          <w:p w14:paraId="509BF68F" w14:textId="77777777" w:rsidR="009C0C6D" w:rsidRDefault="009C0C6D" w:rsidP="00602DC8">
            <w:pPr>
              <w:pStyle w:val="a7"/>
              <w:ind w:firstLineChars="0" w:firstLine="0"/>
            </w:pPr>
            <w:proofErr w:type="spellStart"/>
            <w:r>
              <w:t>current_timestamp</w:t>
            </w:r>
            <w:proofErr w:type="spellEnd"/>
          </w:p>
        </w:tc>
        <w:tc>
          <w:tcPr>
            <w:tcW w:w="371" w:type="pct"/>
            <w:shd w:val="clear" w:color="auto" w:fill="auto"/>
          </w:tcPr>
          <w:p w14:paraId="0A4EA6D7" w14:textId="77777777" w:rsidR="009C0C6D" w:rsidRDefault="009C0C6D" w:rsidP="00602DC8">
            <w:pPr>
              <w:pStyle w:val="a7"/>
              <w:ind w:firstLineChars="0" w:firstLine="0"/>
            </w:pPr>
          </w:p>
        </w:tc>
        <w:tc>
          <w:tcPr>
            <w:tcW w:w="371" w:type="pct"/>
            <w:shd w:val="clear" w:color="auto" w:fill="auto"/>
          </w:tcPr>
          <w:p w14:paraId="0663463F" w14:textId="77777777" w:rsidR="009C0C6D" w:rsidRDefault="009C0C6D" w:rsidP="00602DC8">
            <w:pPr>
              <w:pStyle w:val="a7"/>
              <w:ind w:firstLineChars="0" w:firstLine="0"/>
            </w:pPr>
          </w:p>
        </w:tc>
      </w:tr>
    </w:tbl>
    <w:p w14:paraId="653DAE2D" w14:textId="77777777" w:rsidR="00DA4685" w:rsidRDefault="00DA4685" w:rsidP="00DA4685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203E9C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A4685" w14:paraId="315AADC9" w14:textId="77777777" w:rsidTr="007A1179">
        <w:tc>
          <w:tcPr>
            <w:tcW w:w="5000" w:type="pct"/>
            <w:shd w:val="clear" w:color="auto" w:fill="auto"/>
          </w:tcPr>
          <w:p w14:paraId="6949DB22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创建表：上架</w:t>
            </w:r>
          </w:p>
          <w:p w14:paraId="33B209A2" w14:textId="77777777" w:rsidR="009C0C6D" w:rsidRDefault="009C0C6D" w:rsidP="007A1179">
            <w:pPr>
              <w:pStyle w:val="a7"/>
              <w:ind w:firstLineChars="0" w:firstLine="0"/>
            </w:pPr>
            <w:r>
              <w:t>create table u_2_1_3_</w:t>
            </w:r>
            <w:proofErr w:type="gramStart"/>
            <w:r>
              <w:t>3.putaway</w:t>
            </w:r>
            <w:proofErr w:type="gramEnd"/>
          </w:p>
          <w:p w14:paraId="3902E6C6" w14:textId="77777777" w:rsidR="009C0C6D" w:rsidRDefault="009C0C6D" w:rsidP="007A1179">
            <w:pPr>
              <w:pStyle w:val="a7"/>
              <w:ind w:firstLineChars="0" w:firstLine="0"/>
            </w:pPr>
            <w:r>
              <w:t xml:space="preserve">  (</w:t>
            </w:r>
          </w:p>
          <w:p w14:paraId="4B5DD381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seller_id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12) references u_2_1_3_3.seller(</w:t>
            </w:r>
            <w:proofErr w:type="spellStart"/>
            <w:r>
              <w:t>seller_id</w:t>
            </w:r>
            <w:proofErr w:type="spellEnd"/>
            <w:r>
              <w:t>) not null ,</w:t>
            </w:r>
          </w:p>
          <w:p w14:paraId="1B888748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book_id</w:t>
            </w:r>
            <w:proofErr w:type="spellEnd"/>
            <w:r>
              <w:t xml:space="preserve"> </w:t>
            </w:r>
            <w:proofErr w:type="gramStart"/>
            <w:r>
              <w:t>char(</w:t>
            </w:r>
            <w:proofErr w:type="gramEnd"/>
            <w:r>
              <w:t>13) references u_2_1_3_3.book(</w:t>
            </w:r>
            <w:proofErr w:type="spellStart"/>
            <w:r>
              <w:t>book_id</w:t>
            </w:r>
            <w:proofErr w:type="spellEnd"/>
            <w:r>
              <w:t>) not null ,</w:t>
            </w:r>
          </w:p>
          <w:p w14:paraId="122C9F9F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time_putaway</w:t>
            </w:r>
            <w:proofErr w:type="spellEnd"/>
            <w:r>
              <w:t xml:space="preserve"> timestamp default (</w:t>
            </w:r>
            <w:proofErr w:type="spellStart"/>
            <w:r>
              <w:t>current_timestamp</w:t>
            </w:r>
            <w:proofErr w:type="spellEnd"/>
            <w:r>
              <w:t xml:space="preserve">) not </w:t>
            </w:r>
            <w:proofErr w:type="gramStart"/>
            <w:r>
              <w:t>null ,</w:t>
            </w:r>
            <w:proofErr w:type="gramEnd"/>
          </w:p>
          <w:p w14:paraId="183CEC8B" w14:textId="77777777" w:rsidR="009C0C6D" w:rsidRDefault="009C0C6D" w:rsidP="007A1179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r>
              <w:t>id_</w:t>
            </w:r>
            <w:proofErr w:type="gramStart"/>
            <w:r>
              <w:t>seller,id</w:t>
            </w:r>
            <w:proofErr w:type="gramEnd"/>
            <w:r>
              <w:t>_book</w:t>
            </w:r>
            <w:proofErr w:type="spellEnd"/>
            <w:r>
              <w:t>)</w:t>
            </w:r>
          </w:p>
          <w:p w14:paraId="05C94127" w14:textId="77777777" w:rsidR="009C0C6D" w:rsidRDefault="009C0C6D" w:rsidP="007A1179">
            <w:pPr>
              <w:pStyle w:val="a7"/>
              <w:ind w:firstLineChars="0" w:firstLine="0"/>
            </w:pPr>
            <w:r>
              <w:t xml:space="preserve">  )</w:t>
            </w:r>
          </w:p>
          <w:p w14:paraId="4E7FAAE4" w14:textId="77777777" w:rsidR="009C0C6D" w:rsidRDefault="009C0C6D" w:rsidP="007A1179">
            <w:pPr>
              <w:pStyle w:val="a7"/>
              <w:ind w:firstLineChars="0" w:firstLine="0"/>
            </w:pPr>
            <w:r>
              <w:t>;</w:t>
            </w:r>
          </w:p>
          <w:p w14:paraId="306E8A53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u_2_1_3_3.putaway is '</w:t>
            </w:r>
            <w:r>
              <w:rPr>
                <w:rFonts w:hint="eastAsia"/>
              </w:rPr>
              <w:t>上架</w:t>
            </w:r>
            <w:r>
              <w:rPr>
                <w:rFonts w:hint="eastAsia"/>
              </w:rPr>
              <w:t>';</w:t>
            </w:r>
          </w:p>
          <w:p w14:paraId="4DCAB699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u_2_1_3_3.putaway.seller_id is '</w:t>
            </w:r>
            <w:r>
              <w:rPr>
                <w:rFonts w:hint="eastAsia"/>
              </w:rPr>
              <w:t>商家编号</w:t>
            </w:r>
            <w:r>
              <w:rPr>
                <w:rFonts w:hint="eastAsia"/>
              </w:rPr>
              <w:t>';</w:t>
            </w:r>
          </w:p>
          <w:p w14:paraId="4F71D7C8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u_2_1_3_3.putaway.book_id is '</w:t>
            </w:r>
            <w:r>
              <w:rPr>
                <w:rFonts w:hint="eastAsia"/>
              </w:rPr>
              <w:t>图书编号</w:t>
            </w:r>
            <w:r>
              <w:rPr>
                <w:rFonts w:hint="eastAsia"/>
              </w:rPr>
              <w:t>';</w:t>
            </w:r>
          </w:p>
          <w:p w14:paraId="2BA05FAB" w14:textId="77777777" w:rsidR="009C0C6D" w:rsidRDefault="009C0C6D" w:rsidP="007A1179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u_2_1_3_3.putaway.time_putaway is '</w:t>
            </w:r>
            <w:r>
              <w:rPr>
                <w:rFonts w:hint="eastAsia"/>
              </w:rPr>
              <w:t>上架时间</w:t>
            </w:r>
            <w:r>
              <w:rPr>
                <w:rFonts w:hint="eastAsia"/>
              </w:rPr>
              <w:t>';</w:t>
            </w:r>
          </w:p>
          <w:p w14:paraId="5E02ED69" w14:textId="5D6FF895" w:rsidR="00DA4685" w:rsidRDefault="00DA4685" w:rsidP="007A1179">
            <w:pPr>
              <w:pStyle w:val="a7"/>
              <w:ind w:firstLineChars="0" w:firstLine="0"/>
            </w:pPr>
          </w:p>
        </w:tc>
      </w:tr>
    </w:tbl>
    <w:p w14:paraId="2AC89AF7" w14:textId="77777777" w:rsidR="005706B4" w:rsidRPr="000341B5" w:rsidRDefault="005706B4" w:rsidP="005706B4"/>
    <w:p w14:paraId="6CEDBD82" w14:textId="77777777" w:rsidR="005706B4" w:rsidRPr="000341B5" w:rsidRDefault="005706B4" w:rsidP="005706B4"/>
    <w:p w14:paraId="778C24E0" w14:textId="77777777" w:rsidR="005706B4" w:rsidRDefault="005706B4" w:rsidP="005706B4">
      <w:pPr>
        <w:pStyle w:val="5"/>
        <w:spacing w:line="377" w:lineRule="auto"/>
        <w:ind w:left="1276" w:hanging="1276"/>
      </w:pPr>
      <w:r>
        <w:rPr>
          <w:rFonts w:hint="eastAsia"/>
        </w:rPr>
        <w:t>字典</w:t>
      </w:r>
    </w:p>
    <w:p w14:paraId="566FA0EE" w14:textId="77777777" w:rsidR="005706B4" w:rsidRPr="00FB1786" w:rsidRDefault="005706B4" w:rsidP="005706B4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7.3.2.1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F4065B">
        <w:t xml:space="preserve"> </w:t>
      </w:r>
      <w:proofErr w:type="spellStart"/>
      <w:r>
        <w:rPr>
          <w:rFonts w:hint="eastAsia"/>
        </w:rPr>
        <w:t>user</w:t>
      </w:r>
      <w:r>
        <w:t>_dict</w:t>
      </w:r>
      <w:proofErr w:type="spellEnd"/>
      <w:r>
        <w:rPr>
          <w:rFonts w:hint="eastAsia"/>
        </w:rPr>
        <w:t>（</w:t>
      </w:r>
      <w:proofErr w:type="spellStart"/>
      <w:r>
        <w:t>category,ccode</w:t>
      </w:r>
      <w:proofErr w:type="spellEnd"/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2"/>
        <w:gridCol w:w="1427"/>
        <w:gridCol w:w="2433"/>
        <w:gridCol w:w="1735"/>
        <w:gridCol w:w="1013"/>
        <w:gridCol w:w="726"/>
        <w:gridCol w:w="867"/>
        <w:gridCol w:w="1419"/>
      </w:tblGrid>
      <w:tr w:rsidR="005706B4" w14:paraId="566F6E43" w14:textId="77777777" w:rsidTr="007013D7">
        <w:tc>
          <w:tcPr>
            <w:tcW w:w="497" w:type="pct"/>
            <w:shd w:val="clear" w:color="auto" w:fill="D9D9D9"/>
          </w:tcPr>
          <w:p w14:paraId="137DB889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8" w:type="pct"/>
            <w:shd w:val="clear" w:color="auto" w:fill="D9D9D9"/>
          </w:tcPr>
          <w:p w14:paraId="591D0CBA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39" w:type="pct"/>
            <w:shd w:val="clear" w:color="auto" w:fill="D9D9D9"/>
          </w:tcPr>
          <w:p w14:paraId="4A7E14CF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12" w:type="pct"/>
            <w:shd w:val="clear" w:color="auto" w:fill="D9D9D9"/>
          </w:tcPr>
          <w:p w14:paraId="61F12FD9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474" w:type="pct"/>
            <w:shd w:val="clear" w:color="auto" w:fill="D9D9D9"/>
          </w:tcPr>
          <w:p w14:paraId="7CC59230" w14:textId="77777777" w:rsidR="005706B4" w:rsidRDefault="005706B4" w:rsidP="007013D7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340" w:type="pct"/>
            <w:shd w:val="clear" w:color="auto" w:fill="D9D9D9"/>
          </w:tcPr>
          <w:p w14:paraId="42862D07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406" w:type="pct"/>
            <w:shd w:val="clear" w:color="auto" w:fill="D9D9D9"/>
          </w:tcPr>
          <w:p w14:paraId="307A4D78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664" w:type="pct"/>
            <w:shd w:val="clear" w:color="auto" w:fill="D9D9D9"/>
          </w:tcPr>
          <w:p w14:paraId="5EFACBF5" w14:textId="77777777" w:rsidR="005706B4" w:rsidRDefault="005706B4" w:rsidP="007013D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706B4" w14:paraId="40BEDA29" w14:textId="77777777" w:rsidTr="007013D7">
        <w:tc>
          <w:tcPr>
            <w:tcW w:w="497" w:type="pct"/>
            <w:shd w:val="clear" w:color="auto" w:fill="auto"/>
          </w:tcPr>
          <w:p w14:paraId="0BE5EEA3" w14:textId="77777777" w:rsidR="005706B4" w:rsidRDefault="005706B4" w:rsidP="007013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8" w:type="pct"/>
            <w:shd w:val="clear" w:color="auto" w:fill="auto"/>
          </w:tcPr>
          <w:p w14:paraId="0F00A515" w14:textId="77777777" w:rsidR="005706B4" w:rsidRDefault="005706B4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>大类编号</w:t>
            </w:r>
          </w:p>
        </w:tc>
        <w:tc>
          <w:tcPr>
            <w:tcW w:w="1139" w:type="pct"/>
            <w:shd w:val="clear" w:color="auto" w:fill="auto"/>
          </w:tcPr>
          <w:p w14:paraId="26C9BD25" w14:textId="77777777" w:rsidR="005706B4" w:rsidRDefault="005706B4" w:rsidP="007013D7">
            <w:pPr>
              <w:pStyle w:val="a7"/>
              <w:ind w:firstLineChars="0" w:firstLine="0"/>
            </w:pPr>
            <w:r>
              <w:t>category</w:t>
            </w:r>
          </w:p>
        </w:tc>
        <w:tc>
          <w:tcPr>
            <w:tcW w:w="812" w:type="pct"/>
            <w:shd w:val="clear" w:color="auto" w:fill="auto"/>
          </w:tcPr>
          <w:p w14:paraId="2469F5DB" w14:textId="77777777" w:rsidR="005706B4" w:rsidRPr="009E0E27" w:rsidRDefault="005706B4" w:rsidP="007013D7">
            <w:pPr>
              <w:pStyle w:val="a7"/>
              <w:ind w:firstLineChars="0" w:firstLine="0"/>
              <w:rPr>
                <w:color w:val="FF0000"/>
              </w:rPr>
            </w:pPr>
            <w:proofErr w:type="gramStart"/>
            <w:r>
              <w:t>char(</w:t>
            </w:r>
            <w:proofErr w:type="gramEnd"/>
            <w:r>
              <w:t>3)</w:t>
            </w:r>
          </w:p>
        </w:tc>
        <w:tc>
          <w:tcPr>
            <w:tcW w:w="474" w:type="pct"/>
            <w:shd w:val="clear" w:color="auto" w:fill="auto"/>
          </w:tcPr>
          <w:p w14:paraId="10099BFE" w14:textId="77777777" w:rsidR="005706B4" w:rsidRDefault="005706B4" w:rsidP="007013D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40" w:type="pct"/>
            <w:shd w:val="clear" w:color="auto" w:fill="auto"/>
          </w:tcPr>
          <w:p w14:paraId="5BB2130C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406" w:type="pct"/>
            <w:shd w:val="clear" w:color="auto" w:fill="auto"/>
          </w:tcPr>
          <w:p w14:paraId="5991A0E7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664" w:type="pct"/>
            <w:shd w:val="clear" w:color="auto" w:fill="auto"/>
          </w:tcPr>
          <w:p w14:paraId="42D6AD30" w14:textId="77777777" w:rsidR="005706B4" w:rsidRDefault="005706B4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位为</w:t>
            </w:r>
            <w:r>
              <w:t>3</w:t>
            </w:r>
          </w:p>
        </w:tc>
      </w:tr>
      <w:tr w:rsidR="005706B4" w14:paraId="10AD4E37" w14:textId="77777777" w:rsidTr="007013D7">
        <w:tc>
          <w:tcPr>
            <w:tcW w:w="497" w:type="pct"/>
            <w:shd w:val="clear" w:color="auto" w:fill="auto"/>
          </w:tcPr>
          <w:p w14:paraId="74C43AEC" w14:textId="77777777" w:rsidR="005706B4" w:rsidRDefault="005706B4" w:rsidP="007013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8" w:type="pct"/>
            <w:shd w:val="clear" w:color="auto" w:fill="auto"/>
          </w:tcPr>
          <w:p w14:paraId="27155C62" w14:textId="77777777" w:rsidR="005706B4" w:rsidRDefault="005706B4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>小类编号</w:t>
            </w:r>
          </w:p>
        </w:tc>
        <w:tc>
          <w:tcPr>
            <w:tcW w:w="1139" w:type="pct"/>
            <w:shd w:val="clear" w:color="auto" w:fill="auto"/>
          </w:tcPr>
          <w:p w14:paraId="7985DDC3" w14:textId="77777777" w:rsidR="005706B4" w:rsidRDefault="005706B4" w:rsidP="007013D7">
            <w:pPr>
              <w:pStyle w:val="a7"/>
              <w:ind w:firstLineChars="0" w:firstLine="0"/>
            </w:pPr>
            <w:proofErr w:type="spellStart"/>
            <w:r>
              <w:t>ccode</w:t>
            </w:r>
            <w:proofErr w:type="spellEnd"/>
          </w:p>
        </w:tc>
        <w:tc>
          <w:tcPr>
            <w:tcW w:w="812" w:type="pct"/>
            <w:shd w:val="clear" w:color="auto" w:fill="auto"/>
          </w:tcPr>
          <w:p w14:paraId="1F996A98" w14:textId="77777777" w:rsidR="005706B4" w:rsidRPr="009E0E27" w:rsidRDefault="005706B4" w:rsidP="007013D7">
            <w:pPr>
              <w:pStyle w:val="a7"/>
              <w:ind w:firstLineChars="0" w:firstLine="0"/>
              <w:rPr>
                <w:color w:val="FF0000"/>
              </w:rPr>
            </w:pPr>
            <w:r>
              <w:t>varchar (6)</w:t>
            </w:r>
          </w:p>
        </w:tc>
        <w:tc>
          <w:tcPr>
            <w:tcW w:w="474" w:type="pct"/>
            <w:shd w:val="clear" w:color="auto" w:fill="auto"/>
          </w:tcPr>
          <w:p w14:paraId="5B9AFA4C" w14:textId="77777777" w:rsidR="005706B4" w:rsidRDefault="005706B4" w:rsidP="007013D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40" w:type="pct"/>
            <w:shd w:val="clear" w:color="auto" w:fill="auto"/>
          </w:tcPr>
          <w:p w14:paraId="63810E79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406" w:type="pct"/>
            <w:shd w:val="clear" w:color="auto" w:fill="auto"/>
          </w:tcPr>
          <w:p w14:paraId="69152221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664" w:type="pct"/>
            <w:shd w:val="clear" w:color="auto" w:fill="auto"/>
          </w:tcPr>
          <w:p w14:paraId="6ACB3496" w14:textId="77777777" w:rsidR="005706B4" w:rsidRDefault="005706B4" w:rsidP="007013D7">
            <w:pPr>
              <w:pStyle w:val="a7"/>
              <w:ind w:firstLineChars="0" w:firstLine="0"/>
            </w:pPr>
          </w:p>
        </w:tc>
      </w:tr>
      <w:tr w:rsidR="005706B4" w14:paraId="202B4295" w14:textId="77777777" w:rsidTr="007013D7">
        <w:tc>
          <w:tcPr>
            <w:tcW w:w="497" w:type="pct"/>
            <w:shd w:val="clear" w:color="auto" w:fill="auto"/>
          </w:tcPr>
          <w:p w14:paraId="639E40DC" w14:textId="77777777" w:rsidR="005706B4" w:rsidRDefault="005706B4" w:rsidP="007013D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68" w:type="pct"/>
            <w:shd w:val="clear" w:color="auto" w:fill="auto"/>
          </w:tcPr>
          <w:p w14:paraId="492B308E" w14:textId="77777777" w:rsidR="005706B4" w:rsidRPr="00095A29" w:rsidRDefault="005706B4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>编号说明</w:t>
            </w:r>
          </w:p>
        </w:tc>
        <w:tc>
          <w:tcPr>
            <w:tcW w:w="1139" w:type="pct"/>
            <w:shd w:val="clear" w:color="auto" w:fill="auto"/>
          </w:tcPr>
          <w:p w14:paraId="18F2A25D" w14:textId="77777777" w:rsidR="005706B4" w:rsidRDefault="005706B4" w:rsidP="007013D7">
            <w:pPr>
              <w:pStyle w:val="a7"/>
              <w:ind w:firstLineChars="0" w:firstLine="0"/>
            </w:pPr>
            <w:proofErr w:type="spellStart"/>
            <w:r>
              <w:t>ctext</w:t>
            </w:r>
            <w:proofErr w:type="spellEnd"/>
          </w:p>
        </w:tc>
        <w:tc>
          <w:tcPr>
            <w:tcW w:w="812" w:type="pct"/>
            <w:shd w:val="clear" w:color="auto" w:fill="auto"/>
          </w:tcPr>
          <w:p w14:paraId="2F4B770B" w14:textId="77777777" w:rsidR="005706B4" w:rsidRPr="009E0E27" w:rsidRDefault="005706B4" w:rsidP="007013D7">
            <w:pPr>
              <w:pStyle w:val="a7"/>
              <w:ind w:firstLineChars="0" w:firstLine="0"/>
              <w:rPr>
                <w:color w:val="FF0000"/>
              </w:rPr>
            </w:pPr>
            <w:r>
              <w:t>varchar (100)</w:t>
            </w:r>
          </w:p>
        </w:tc>
        <w:tc>
          <w:tcPr>
            <w:tcW w:w="474" w:type="pct"/>
            <w:shd w:val="clear" w:color="auto" w:fill="auto"/>
          </w:tcPr>
          <w:p w14:paraId="7D22AFBE" w14:textId="77777777" w:rsidR="005706B4" w:rsidRDefault="005706B4" w:rsidP="007013D7">
            <w:pPr>
              <w:pStyle w:val="a7"/>
              <w:ind w:firstLineChars="0" w:firstLine="0"/>
            </w:pPr>
            <w:r>
              <w:t>n</w:t>
            </w:r>
          </w:p>
        </w:tc>
        <w:tc>
          <w:tcPr>
            <w:tcW w:w="340" w:type="pct"/>
            <w:shd w:val="clear" w:color="auto" w:fill="auto"/>
          </w:tcPr>
          <w:p w14:paraId="36BD088E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406" w:type="pct"/>
            <w:shd w:val="clear" w:color="auto" w:fill="auto"/>
          </w:tcPr>
          <w:p w14:paraId="0CFE053B" w14:textId="77777777" w:rsidR="005706B4" w:rsidRDefault="005706B4" w:rsidP="007013D7">
            <w:pPr>
              <w:pStyle w:val="a7"/>
              <w:ind w:firstLineChars="0" w:firstLine="0"/>
            </w:pPr>
          </w:p>
        </w:tc>
        <w:tc>
          <w:tcPr>
            <w:tcW w:w="664" w:type="pct"/>
            <w:shd w:val="clear" w:color="auto" w:fill="auto"/>
          </w:tcPr>
          <w:p w14:paraId="081B7384" w14:textId="77777777" w:rsidR="005706B4" w:rsidRDefault="005706B4" w:rsidP="007013D7">
            <w:pPr>
              <w:pStyle w:val="a7"/>
              <w:ind w:firstLineChars="0" w:firstLine="0"/>
            </w:pPr>
          </w:p>
        </w:tc>
      </w:tr>
    </w:tbl>
    <w:p w14:paraId="36A60760" w14:textId="77777777" w:rsidR="005706B4" w:rsidRDefault="005706B4" w:rsidP="005706B4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203E9C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706B4" w14:paraId="24DD07F9" w14:textId="77777777" w:rsidTr="007013D7">
        <w:tc>
          <w:tcPr>
            <w:tcW w:w="5000" w:type="pct"/>
            <w:shd w:val="clear" w:color="auto" w:fill="auto"/>
          </w:tcPr>
          <w:p w14:paraId="1A75BF06" w14:textId="77777777" w:rsidR="005706B4" w:rsidRDefault="005706B4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-- </w:t>
            </w:r>
            <w:r>
              <w:rPr>
                <w:rFonts w:hint="eastAsia"/>
              </w:rPr>
              <w:t>创建表：字典</w:t>
            </w:r>
          </w:p>
          <w:p w14:paraId="322E1828" w14:textId="77777777" w:rsidR="005706B4" w:rsidRDefault="005706B4" w:rsidP="007013D7">
            <w:pPr>
              <w:pStyle w:val="a7"/>
              <w:ind w:firstLineChars="0" w:firstLine="0"/>
            </w:pPr>
            <w:r>
              <w:t>create table u_2_1_3_3.user_dict</w:t>
            </w:r>
          </w:p>
          <w:p w14:paraId="2D617B3E" w14:textId="77777777" w:rsidR="005706B4" w:rsidRDefault="005706B4" w:rsidP="007013D7">
            <w:pPr>
              <w:pStyle w:val="a7"/>
              <w:ind w:firstLineChars="0" w:firstLine="0"/>
            </w:pPr>
            <w:r>
              <w:t xml:space="preserve">  (</w:t>
            </w:r>
          </w:p>
          <w:p w14:paraId="0FC1C2A8" w14:textId="77777777" w:rsidR="005706B4" w:rsidRDefault="005706B4" w:rsidP="007013D7">
            <w:pPr>
              <w:pStyle w:val="a7"/>
              <w:ind w:firstLineChars="0" w:firstLine="0"/>
            </w:pPr>
            <w:r>
              <w:tab/>
              <w:t xml:space="preserve">category </w:t>
            </w:r>
            <w:proofErr w:type="gramStart"/>
            <w:r>
              <w:t>char(</w:t>
            </w:r>
            <w:proofErr w:type="gramEnd"/>
            <w:r>
              <w:t>3) not null ,</w:t>
            </w:r>
          </w:p>
          <w:p w14:paraId="1755654D" w14:textId="77777777" w:rsidR="005706B4" w:rsidRDefault="005706B4" w:rsidP="007013D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ccode</w:t>
            </w:r>
            <w:proofErr w:type="spellEnd"/>
            <w:r>
              <w:t xml:space="preserve"> varchar (6) not </w:t>
            </w:r>
            <w:proofErr w:type="gramStart"/>
            <w:r>
              <w:t>null ,</w:t>
            </w:r>
            <w:proofErr w:type="gramEnd"/>
          </w:p>
          <w:p w14:paraId="421BEC47" w14:textId="77777777" w:rsidR="005706B4" w:rsidRDefault="005706B4" w:rsidP="007013D7">
            <w:pPr>
              <w:pStyle w:val="a7"/>
              <w:ind w:firstLineChars="0" w:firstLine="0"/>
            </w:pPr>
            <w:r>
              <w:tab/>
            </w:r>
            <w:proofErr w:type="spellStart"/>
            <w:r>
              <w:t>ctext</w:t>
            </w:r>
            <w:proofErr w:type="spellEnd"/>
            <w:r>
              <w:t xml:space="preserve"> varchar (100) not </w:t>
            </w:r>
            <w:proofErr w:type="gramStart"/>
            <w:r>
              <w:t>null ,</w:t>
            </w:r>
            <w:proofErr w:type="gramEnd"/>
          </w:p>
          <w:p w14:paraId="44442733" w14:textId="77777777" w:rsidR="005706B4" w:rsidRDefault="005706B4" w:rsidP="007013D7">
            <w:pPr>
              <w:pStyle w:val="a7"/>
              <w:ind w:firstLineChars="0" w:firstLine="0"/>
            </w:pPr>
            <w:r>
              <w:tab/>
              <w:t>primary key(</w:t>
            </w:r>
            <w:proofErr w:type="spellStart"/>
            <w:proofErr w:type="gramStart"/>
            <w:r>
              <w:t>category,ccode</w:t>
            </w:r>
            <w:proofErr w:type="spellEnd"/>
            <w:proofErr w:type="gramEnd"/>
            <w:r>
              <w:t>)</w:t>
            </w:r>
          </w:p>
          <w:p w14:paraId="05A0AD57" w14:textId="77777777" w:rsidR="005706B4" w:rsidRDefault="005706B4" w:rsidP="007013D7">
            <w:pPr>
              <w:pStyle w:val="a7"/>
              <w:ind w:firstLineChars="0" w:firstLine="0"/>
            </w:pPr>
            <w:r>
              <w:t xml:space="preserve">  )</w:t>
            </w:r>
          </w:p>
          <w:p w14:paraId="0026A5F8" w14:textId="77777777" w:rsidR="005706B4" w:rsidRDefault="005706B4" w:rsidP="007013D7">
            <w:pPr>
              <w:pStyle w:val="a7"/>
              <w:ind w:firstLineChars="0" w:firstLine="0"/>
            </w:pPr>
            <w:r>
              <w:t>;</w:t>
            </w:r>
          </w:p>
          <w:p w14:paraId="65B9D9E2" w14:textId="77777777" w:rsidR="005706B4" w:rsidRDefault="005706B4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table u_2_1_3_3.user_dict is '</w:t>
            </w:r>
            <w:r>
              <w:rPr>
                <w:rFonts w:hint="eastAsia"/>
              </w:rPr>
              <w:t>字典</w:t>
            </w:r>
            <w:r>
              <w:rPr>
                <w:rFonts w:hint="eastAsia"/>
              </w:rPr>
              <w:t>';</w:t>
            </w:r>
          </w:p>
          <w:p w14:paraId="25E89530" w14:textId="77777777" w:rsidR="005706B4" w:rsidRDefault="005706B4" w:rsidP="007013D7">
            <w:pPr>
              <w:pStyle w:val="a7"/>
              <w:ind w:firstLineChars="0" w:firstLine="0"/>
            </w:pPr>
            <w:r>
              <w:lastRenderedPageBreak/>
              <w:t>comment on column u_2_1_3_3.user_dic</w:t>
            </w:r>
            <w:r>
              <w:rPr>
                <w:rFonts w:hint="eastAsia"/>
              </w:rPr>
              <w:t>t.category is '</w:t>
            </w:r>
            <w:r>
              <w:rPr>
                <w:rFonts w:hint="eastAsia"/>
              </w:rPr>
              <w:t>大类编号</w:t>
            </w:r>
            <w:r>
              <w:rPr>
                <w:rFonts w:hint="eastAsia"/>
              </w:rPr>
              <w:t>';</w:t>
            </w:r>
          </w:p>
          <w:p w14:paraId="66B00B62" w14:textId="77777777" w:rsidR="005706B4" w:rsidRDefault="005706B4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u_2_1_3_3.user_dict.ccode is '</w:t>
            </w:r>
            <w:r>
              <w:rPr>
                <w:rFonts w:hint="eastAsia"/>
              </w:rPr>
              <w:t>小类编号</w:t>
            </w:r>
            <w:r>
              <w:rPr>
                <w:rFonts w:hint="eastAsia"/>
              </w:rPr>
              <w:t>';</w:t>
            </w:r>
          </w:p>
          <w:p w14:paraId="0AB18A3E" w14:textId="77777777" w:rsidR="005706B4" w:rsidRDefault="005706B4" w:rsidP="007013D7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column u_2_1_3_3.user_dict.ctext is '</w:t>
            </w:r>
            <w:r>
              <w:rPr>
                <w:rFonts w:hint="eastAsia"/>
              </w:rPr>
              <w:t>编号说明</w:t>
            </w:r>
            <w:r>
              <w:rPr>
                <w:rFonts w:hint="eastAsia"/>
              </w:rPr>
              <w:t>';</w:t>
            </w:r>
          </w:p>
          <w:p w14:paraId="5811259E" w14:textId="77777777" w:rsidR="005706B4" w:rsidRDefault="005706B4" w:rsidP="007013D7">
            <w:pPr>
              <w:pStyle w:val="a7"/>
              <w:ind w:firstLineChars="0" w:firstLine="0"/>
            </w:pPr>
          </w:p>
        </w:tc>
      </w:tr>
    </w:tbl>
    <w:p w14:paraId="44464597" w14:textId="77777777" w:rsidR="001A5481" w:rsidRDefault="001A5481" w:rsidP="001A5481">
      <w:pPr>
        <w:pStyle w:val="4"/>
      </w:pPr>
      <w:bookmarkStart w:id="266" w:name="_Toc24927218"/>
      <w:r>
        <w:rPr>
          <w:rFonts w:hint="eastAsia"/>
        </w:rPr>
        <w:lastRenderedPageBreak/>
        <w:t>添加检查约束</w:t>
      </w:r>
      <w:bookmarkEnd w:id="266"/>
    </w:p>
    <w:p w14:paraId="56E89A4E" w14:textId="1DAB0640" w:rsidR="001A5481" w:rsidRDefault="001A5481" w:rsidP="001A548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语句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C0C6D" w14:paraId="1C0E28C3" w14:textId="77777777" w:rsidTr="00602DC8">
        <w:tc>
          <w:tcPr>
            <w:tcW w:w="5000" w:type="pct"/>
            <w:shd w:val="clear" w:color="auto" w:fill="auto"/>
          </w:tcPr>
          <w:p w14:paraId="3CF22F3F" w14:textId="77777777" w:rsidR="009C0C6D" w:rsidRDefault="009C0C6D" w:rsidP="00602DC8">
            <w:pPr>
              <w:pStyle w:val="a7"/>
              <w:ind w:firstLine="420"/>
            </w:pPr>
            <w:r>
              <w:t xml:space="preserve">alter table </w:t>
            </w:r>
            <w:r>
              <w:rPr>
                <w:rFonts w:hint="eastAsia"/>
              </w:rPr>
              <w:t>book</w:t>
            </w:r>
            <w:r>
              <w:t xml:space="preserve"> add check (</w:t>
            </w:r>
            <w:proofErr w:type="spellStart"/>
            <w:r w:rsidRPr="00067238">
              <w:rPr>
                <w:rFonts w:hint="eastAsia"/>
              </w:rPr>
              <w:t>book_price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320B4A8C" w14:textId="77777777" w:rsidR="009C0C6D" w:rsidRDefault="009C0C6D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>
              <w:t>book_count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);</w:t>
            </w:r>
          </w:p>
          <w:p w14:paraId="7637B259" w14:textId="77777777" w:rsidR="009C0C6D" w:rsidRDefault="009C0C6D" w:rsidP="00602DC8">
            <w:pPr>
              <w:pStyle w:val="a7"/>
              <w:ind w:firstLine="420"/>
            </w:pPr>
            <w:r>
              <w:t xml:space="preserve">alter table </w:t>
            </w: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  <w:r>
              <w:t xml:space="preserve"> add check (</w:t>
            </w:r>
            <w:proofErr w:type="spellStart"/>
            <w:r w:rsidRPr="00067238">
              <w:t>order_sum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>0</w:t>
            </w:r>
            <w:r>
              <w:t>)</w:t>
            </w:r>
          </w:p>
          <w:p w14:paraId="51C20A33" w14:textId="77777777" w:rsidR="009C0C6D" w:rsidRPr="009727B6" w:rsidRDefault="009C0C6D" w:rsidP="00602DC8">
            <w:pPr>
              <w:pStyle w:val="a7"/>
              <w:ind w:firstLine="420"/>
            </w:pPr>
          </w:p>
        </w:tc>
      </w:tr>
    </w:tbl>
    <w:p w14:paraId="38383C95" w14:textId="7D39D446" w:rsidR="009C6084" w:rsidRDefault="009C6084">
      <w:pPr>
        <w:pStyle w:val="3"/>
      </w:pPr>
      <w:bookmarkStart w:id="267" w:name="_Toc24927219"/>
      <w:r>
        <w:rPr>
          <w:rFonts w:hint="eastAsia"/>
        </w:rPr>
        <w:t>同义词</w:t>
      </w:r>
      <w:bookmarkEnd w:id="267"/>
    </w:p>
    <w:p w14:paraId="34474C9B" w14:textId="4E9ACDF8" w:rsidR="009C0C6D" w:rsidRDefault="009C0C6D" w:rsidP="009C0C6D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7.3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C02D06" w14:paraId="02313D0B" w14:textId="77777777" w:rsidTr="008D1896">
        <w:tc>
          <w:tcPr>
            <w:tcW w:w="355" w:type="pct"/>
            <w:shd w:val="clear" w:color="auto" w:fill="D9D9D9"/>
          </w:tcPr>
          <w:p w14:paraId="5DF67FE1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5494D52C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6CC2CB2E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07F98785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0AD0AAB3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02D06" w14:paraId="49AE4376" w14:textId="77777777" w:rsidTr="008D1896">
        <w:tc>
          <w:tcPr>
            <w:tcW w:w="355" w:type="pct"/>
            <w:shd w:val="clear" w:color="auto" w:fill="auto"/>
          </w:tcPr>
          <w:p w14:paraId="35FF8253" w14:textId="77777777" w:rsidR="00C02D06" w:rsidRDefault="00C02D06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26376DE4" w14:textId="77777777" w:rsidR="00C02D06" w:rsidRDefault="00C02D06" w:rsidP="008D1896">
            <w:pPr>
              <w:pStyle w:val="a7"/>
              <w:ind w:firstLineChars="0" w:firstLine="0"/>
            </w:pPr>
            <w:r>
              <w:t>pub</w:t>
            </w:r>
          </w:p>
        </w:tc>
        <w:tc>
          <w:tcPr>
            <w:tcW w:w="1133" w:type="pct"/>
            <w:shd w:val="clear" w:color="auto" w:fill="auto"/>
          </w:tcPr>
          <w:p w14:paraId="377F961A" w14:textId="77777777" w:rsidR="00C02D06" w:rsidRDefault="00C02D06" w:rsidP="008D1896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</w:p>
        </w:tc>
        <w:tc>
          <w:tcPr>
            <w:tcW w:w="1890" w:type="pct"/>
          </w:tcPr>
          <w:p w14:paraId="34AE27DB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出版社别称</w:t>
            </w:r>
          </w:p>
        </w:tc>
        <w:tc>
          <w:tcPr>
            <w:tcW w:w="660" w:type="pct"/>
          </w:tcPr>
          <w:p w14:paraId="183BD02E" w14:textId="77777777" w:rsidR="00C02D06" w:rsidRDefault="00C02D06" w:rsidP="008D1896">
            <w:pPr>
              <w:pStyle w:val="a7"/>
              <w:ind w:firstLineChars="0" w:firstLine="0"/>
            </w:pPr>
          </w:p>
        </w:tc>
      </w:tr>
      <w:tr w:rsidR="00C02D06" w14:paraId="00ED2D29" w14:textId="77777777" w:rsidTr="008D1896">
        <w:tc>
          <w:tcPr>
            <w:tcW w:w="355" w:type="pct"/>
            <w:shd w:val="clear" w:color="auto" w:fill="auto"/>
          </w:tcPr>
          <w:p w14:paraId="3D5EDC09" w14:textId="77777777" w:rsidR="00C02D06" w:rsidRDefault="00C02D06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7B2C1AC2" w14:textId="77777777" w:rsidR="00C02D06" w:rsidRDefault="00C02D06" w:rsidP="008D1896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selp</w:t>
            </w:r>
            <w:proofErr w:type="spellEnd"/>
          </w:p>
        </w:tc>
        <w:tc>
          <w:tcPr>
            <w:tcW w:w="1133" w:type="pct"/>
            <w:shd w:val="clear" w:color="auto" w:fill="auto"/>
          </w:tcPr>
          <w:p w14:paraId="660B8E58" w14:textId="77777777" w:rsidR="00C02D06" w:rsidRDefault="00C02D06" w:rsidP="008D1896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sel_purchasing</w:t>
            </w:r>
            <w:proofErr w:type="spellEnd"/>
          </w:p>
        </w:tc>
        <w:tc>
          <w:tcPr>
            <w:tcW w:w="1890" w:type="pct"/>
          </w:tcPr>
          <w:p w14:paraId="6460A833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选购别称</w:t>
            </w:r>
          </w:p>
        </w:tc>
        <w:tc>
          <w:tcPr>
            <w:tcW w:w="660" w:type="pct"/>
          </w:tcPr>
          <w:p w14:paraId="6B218B62" w14:textId="77777777" w:rsidR="00C02D06" w:rsidRDefault="00C02D06" w:rsidP="008D1896">
            <w:pPr>
              <w:pStyle w:val="a7"/>
              <w:ind w:firstLineChars="0" w:firstLine="0"/>
            </w:pPr>
          </w:p>
        </w:tc>
      </w:tr>
    </w:tbl>
    <w:p w14:paraId="517F8F10" w14:textId="2CFB3C6E" w:rsidR="009C0C6D" w:rsidRDefault="009C0C6D" w:rsidP="009C0C6D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</w:t>
      </w:r>
      <w:r w:rsidRPr="00203E9C">
        <w:t>u_2_1_3_3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C02D06" w14:paraId="15212CA3" w14:textId="77777777" w:rsidTr="008D1896">
        <w:tc>
          <w:tcPr>
            <w:tcW w:w="5000" w:type="pct"/>
            <w:shd w:val="clear" w:color="auto" w:fill="auto"/>
          </w:tcPr>
          <w:p w14:paraId="56928E4F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创建同义词：出版社别称</w:t>
            </w:r>
          </w:p>
          <w:p w14:paraId="4F6A4CAF" w14:textId="77777777" w:rsidR="00C02D06" w:rsidRDefault="00C02D06" w:rsidP="008D1896">
            <w:pPr>
              <w:pStyle w:val="a7"/>
              <w:ind w:firstLineChars="0" w:firstLine="0"/>
            </w:pPr>
            <w:r>
              <w:t>create view u_2_1_3_3.pub as select * from u_2_1_3_</w:t>
            </w:r>
            <w:proofErr w:type="gramStart"/>
            <w:r>
              <w:t>3.publishing</w:t>
            </w:r>
            <w:proofErr w:type="gramEnd"/>
            <w:r>
              <w:t>_house;</w:t>
            </w:r>
          </w:p>
          <w:p w14:paraId="3C0CA333" w14:textId="77777777" w:rsidR="00C02D06" w:rsidRDefault="00C02D06" w:rsidP="008D1896">
            <w:pPr>
              <w:pStyle w:val="a7"/>
              <w:ind w:firstLineChars="0" w:firstLine="0"/>
            </w:pPr>
          </w:p>
          <w:p w14:paraId="4BDDBC42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创建同义词：选购别称</w:t>
            </w:r>
          </w:p>
          <w:p w14:paraId="148C1CED" w14:textId="77777777" w:rsidR="00C02D06" w:rsidRDefault="00C02D06" w:rsidP="008D1896">
            <w:pPr>
              <w:pStyle w:val="a7"/>
              <w:ind w:firstLineChars="0" w:firstLine="0"/>
            </w:pPr>
            <w:r>
              <w:t>create view u_2_1_3_</w:t>
            </w:r>
            <w:proofErr w:type="gramStart"/>
            <w:r>
              <w:t>3.selp</w:t>
            </w:r>
            <w:proofErr w:type="gramEnd"/>
            <w:r>
              <w:t xml:space="preserve"> as select * from u_2_1_3_3.sel_purchasing;</w:t>
            </w:r>
          </w:p>
          <w:p w14:paraId="5E3E679E" w14:textId="77777777" w:rsidR="00C02D06" w:rsidRDefault="00C02D06" w:rsidP="008D1896">
            <w:pPr>
              <w:pStyle w:val="a7"/>
              <w:ind w:firstLineChars="0" w:firstLine="0"/>
            </w:pPr>
          </w:p>
          <w:p w14:paraId="1B1A0918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view u_2_1_3_3.pub is '</w:t>
            </w:r>
            <w:r>
              <w:rPr>
                <w:rFonts w:hint="eastAsia"/>
              </w:rPr>
              <w:t>出版社别称</w:t>
            </w:r>
            <w:r>
              <w:rPr>
                <w:rFonts w:hint="eastAsia"/>
              </w:rPr>
              <w:t>';</w:t>
            </w:r>
          </w:p>
          <w:p w14:paraId="50DB9863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comment on view u_2_1_3_3.selp is '</w:t>
            </w:r>
            <w:r>
              <w:rPr>
                <w:rFonts w:hint="eastAsia"/>
              </w:rPr>
              <w:t>选购别称</w:t>
            </w:r>
            <w:r>
              <w:rPr>
                <w:rFonts w:hint="eastAsia"/>
              </w:rPr>
              <w:t>';</w:t>
            </w:r>
          </w:p>
          <w:p w14:paraId="1371F06C" w14:textId="77777777" w:rsidR="00C02D06" w:rsidRPr="00B25EDB" w:rsidRDefault="00C02D06" w:rsidP="008D1896">
            <w:pPr>
              <w:pStyle w:val="a7"/>
              <w:ind w:firstLineChars="0" w:firstLine="0"/>
            </w:pPr>
          </w:p>
        </w:tc>
      </w:tr>
    </w:tbl>
    <w:p w14:paraId="3D4A1776" w14:textId="77777777" w:rsidR="00C02D06" w:rsidRDefault="00C02D06" w:rsidP="00C02D06">
      <w:pPr>
        <w:rPr>
          <w:rFonts w:hint="eastAsia"/>
        </w:rPr>
      </w:pPr>
    </w:p>
    <w:p w14:paraId="3027060C" w14:textId="6078EC41" w:rsidR="001A5481" w:rsidRDefault="009C6084" w:rsidP="001A5481">
      <w:pPr>
        <w:pStyle w:val="3"/>
      </w:pPr>
      <w:bookmarkStart w:id="268" w:name="_Toc24927220"/>
      <w:r>
        <w:rPr>
          <w:rFonts w:hint="eastAsia"/>
        </w:rPr>
        <w:t>视图</w:t>
      </w:r>
      <w:bookmarkEnd w:id="268"/>
    </w:p>
    <w:p w14:paraId="641FD76B" w14:textId="77777777" w:rsidR="001A5481" w:rsidRDefault="001A5481" w:rsidP="001A5481">
      <w:pPr>
        <w:pStyle w:val="4"/>
      </w:pPr>
      <w:bookmarkStart w:id="269" w:name="_Toc24927221"/>
      <w:r>
        <w:rPr>
          <w:rFonts w:hint="eastAsia"/>
        </w:rPr>
        <w:t>参照信息</w:t>
      </w:r>
      <w:bookmarkEnd w:id="269"/>
    </w:p>
    <w:p w14:paraId="349814A4" w14:textId="19C3865E" w:rsidR="001A5481" w:rsidRPr="00FB1786" w:rsidRDefault="001A5481" w:rsidP="001A548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7.3.4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701"/>
        <w:gridCol w:w="4529"/>
      </w:tblGrid>
      <w:tr w:rsidR="001A5481" w14:paraId="44E39A65" w14:textId="77777777" w:rsidTr="001A5481">
        <w:tc>
          <w:tcPr>
            <w:tcW w:w="328" w:type="pct"/>
            <w:shd w:val="clear" w:color="auto" w:fill="D9D9D9"/>
          </w:tcPr>
          <w:p w14:paraId="495C9937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006EB152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31953E34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28" w:type="pct"/>
            <w:shd w:val="clear" w:color="auto" w:fill="D9D9D9"/>
          </w:tcPr>
          <w:p w14:paraId="45801933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2120" w:type="pct"/>
            <w:shd w:val="clear" w:color="auto" w:fill="D9D9D9"/>
          </w:tcPr>
          <w:p w14:paraId="5E53835E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A5481" w14:paraId="07282EF6" w14:textId="77777777" w:rsidTr="001A5481">
        <w:tc>
          <w:tcPr>
            <w:tcW w:w="328" w:type="pct"/>
            <w:shd w:val="clear" w:color="auto" w:fill="auto"/>
          </w:tcPr>
          <w:p w14:paraId="6AA6E816" w14:textId="4E5FBEB4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20227434" w14:textId="77777777" w:rsidR="001A5481" w:rsidRDefault="001A5481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1031" w:type="pct"/>
            <w:shd w:val="clear" w:color="auto" w:fill="auto"/>
          </w:tcPr>
          <w:p w14:paraId="64D0AB0E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28" w:type="pct"/>
          </w:tcPr>
          <w:p w14:paraId="343F32D2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2120" w:type="pct"/>
          </w:tcPr>
          <w:p w14:paraId="778D69FE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01F654FC" w14:textId="7935D8EE" w:rsidR="009C6084" w:rsidRDefault="009C6084" w:rsidP="009C6084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视图</w:t>
      </w:r>
      <w:r>
        <w:t>1</w:t>
      </w:r>
    </w:p>
    <w:p w14:paraId="71F99F2C" w14:textId="7CC195F9" w:rsidR="001A5481" w:rsidRPr="00FB1786" w:rsidRDefault="001A5481" w:rsidP="001A548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7.3.4.1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1A5481" w14:paraId="15F58880" w14:textId="77777777" w:rsidTr="001A5481">
        <w:tc>
          <w:tcPr>
            <w:tcW w:w="344" w:type="pct"/>
            <w:shd w:val="clear" w:color="auto" w:fill="D9D9D9"/>
          </w:tcPr>
          <w:p w14:paraId="105C5558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4142DC46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3D0931F6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24CE7D9D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20B5C24F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77EC151B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36F2A6CB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A5481" w14:paraId="55744BAE" w14:textId="77777777" w:rsidTr="001A5481">
        <w:tc>
          <w:tcPr>
            <w:tcW w:w="344" w:type="pct"/>
            <w:shd w:val="clear" w:color="auto" w:fill="auto"/>
          </w:tcPr>
          <w:p w14:paraId="0782464F" w14:textId="05DF952E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BCFF3D5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63C9EF85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54F6A38C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14ED10B9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65A73B08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B909A17" w14:textId="77777777" w:rsidR="001A5481" w:rsidRDefault="001A5481" w:rsidP="001A5481">
            <w:pPr>
              <w:pStyle w:val="a7"/>
              <w:ind w:firstLineChars="0" w:firstLine="0"/>
            </w:pPr>
          </w:p>
        </w:tc>
      </w:tr>
      <w:tr w:rsidR="001A5481" w14:paraId="0F53A57B" w14:textId="77777777" w:rsidTr="001A5481">
        <w:tc>
          <w:tcPr>
            <w:tcW w:w="344" w:type="pct"/>
            <w:shd w:val="clear" w:color="auto" w:fill="auto"/>
          </w:tcPr>
          <w:p w14:paraId="69883E8E" w14:textId="58F19B6B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AD4C074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3EE7E713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6198A1F0" w14:textId="77777777" w:rsidR="001A5481" w:rsidRDefault="001A5481" w:rsidP="001A5481"/>
        </w:tc>
        <w:tc>
          <w:tcPr>
            <w:tcW w:w="672" w:type="pct"/>
          </w:tcPr>
          <w:p w14:paraId="37894C74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2946D6EF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1DB04BAB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170028AB" w14:textId="77777777" w:rsidR="001A5481" w:rsidRDefault="001A5481" w:rsidP="001A5481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A5481" w14:paraId="2C9093B0" w14:textId="77777777" w:rsidTr="001A5481">
        <w:tc>
          <w:tcPr>
            <w:tcW w:w="5000" w:type="pct"/>
            <w:shd w:val="clear" w:color="auto" w:fill="auto"/>
          </w:tcPr>
          <w:p w14:paraId="7C24D872" w14:textId="77777777" w:rsidR="001A5481" w:rsidRPr="00E6459F" w:rsidRDefault="001A5481" w:rsidP="001A5481">
            <w:pPr>
              <w:pStyle w:val="a7"/>
              <w:ind w:firstLineChars="0" w:firstLine="0"/>
            </w:pPr>
          </w:p>
        </w:tc>
      </w:tr>
    </w:tbl>
    <w:p w14:paraId="417E8D98" w14:textId="4C20C20D" w:rsidR="001A5481" w:rsidRDefault="009C6084" w:rsidP="001A5481">
      <w:pPr>
        <w:pStyle w:val="4"/>
      </w:pPr>
      <w:bookmarkStart w:id="270" w:name="_Toc24927222"/>
      <w:r>
        <w:rPr>
          <w:rFonts w:hint="eastAsia"/>
        </w:rPr>
        <w:t>单据</w:t>
      </w:r>
      <w:bookmarkEnd w:id="270"/>
    </w:p>
    <w:p w14:paraId="2F0AE513" w14:textId="2310D13C" w:rsidR="001A5481" w:rsidRPr="00FB1786" w:rsidRDefault="001A5481" w:rsidP="001A548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7.3.4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0"/>
        <w:gridCol w:w="2549"/>
        <w:gridCol w:w="2203"/>
        <w:gridCol w:w="701"/>
        <w:gridCol w:w="4529"/>
      </w:tblGrid>
      <w:tr w:rsidR="001A5481" w14:paraId="7FC3DA69" w14:textId="77777777" w:rsidTr="001A5481">
        <w:tc>
          <w:tcPr>
            <w:tcW w:w="328" w:type="pct"/>
            <w:shd w:val="clear" w:color="auto" w:fill="D9D9D9"/>
          </w:tcPr>
          <w:p w14:paraId="5002D01C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93" w:type="pct"/>
            <w:shd w:val="clear" w:color="auto" w:fill="D9D9D9"/>
          </w:tcPr>
          <w:p w14:paraId="16F6A395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31" w:type="pct"/>
            <w:shd w:val="clear" w:color="auto" w:fill="D9D9D9"/>
          </w:tcPr>
          <w:p w14:paraId="0EEE43B4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28" w:type="pct"/>
            <w:shd w:val="clear" w:color="auto" w:fill="D9D9D9"/>
          </w:tcPr>
          <w:p w14:paraId="65A8092F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2120" w:type="pct"/>
            <w:shd w:val="clear" w:color="auto" w:fill="D9D9D9"/>
          </w:tcPr>
          <w:p w14:paraId="7A754423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A5481" w14:paraId="228DF5EE" w14:textId="77777777" w:rsidTr="001A5481">
        <w:tc>
          <w:tcPr>
            <w:tcW w:w="328" w:type="pct"/>
            <w:shd w:val="clear" w:color="auto" w:fill="auto"/>
          </w:tcPr>
          <w:p w14:paraId="179EFD56" w14:textId="218F2851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93" w:type="pct"/>
            <w:shd w:val="clear" w:color="auto" w:fill="auto"/>
          </w:tcPr>
          <w:p w14:paraId="49698437" w14:textId="77777777" w:rsidR="001A5481" w:rsidRDefault="001A5481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1031" w:type="pct"/>
            <w:shd w:val="clear" w:color="auto" w:fill="auto"/>
          </w:tcPr>
          <w:p w14:paraId="7001FFC1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28" w:type="pct"/>
          </w:tcPr>
          <w:p w14:paraId="17BD7DC9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2120" w:type="pct"/>
          </w:tcPr>
          <w:p w14:paraId="5B8F466F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563842EA" w14:textId="2C9CBB0C" w:rsidR="009C6084" w:rsidRDefault="009C6084" w:rsidP="009C6084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t>1</w:t>
      </w:r>
    </w:p>
    <w:p w14:paraId="65A75AAF" w14:textId="49655772" w:rsidR="001A5481" w:rsidRPr="00FB1786" w:rsidRDefault="001A5481" w:rsidP="001A548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7.3.4.2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1A5481" w14:paraId="45D233EB" w14:textId="77777777" w:rsidTr="001A5481">
        <w:tc>
          <w:tcPr>
            <w:tcW w:w="344" w:type="pct"/>
            <w:shd w:val="clear" w:color="auto" w:fill="D9D9D9"/>
          </w:tcPr>
          <w:p w14:paraId="604ECE41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4A4B75EB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4BF79E33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757CDE98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527465C7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5671672C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578FE1B1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A5481" w14:paraId="0EE6AAD0" w14:textId="77777777" w:rsidTr="001A5481">
        <w:tc>
          <w:tcPr>
            <w:tcW w:w="344" w:type="pct"/>
            <w:shd w:val="clear" w:color="auto" w:fill="auto"/>
          </w:tcPr>
          <w:p w14:paraId="2C1E9870" w14:textId="7E744577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CCAC0E7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79572AF1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20175544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3A2ED2F7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31602F97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520E6FDF" w14:textId="77777777" w:rsidR="001A5481" w:rsidRDefault="001A5481" w:rsidP="001A5481">
            <w:pPr>
              <w:pStyle w:val="a7"/>
              <w:ind w:firstLineChars="0" w:firstLine="0"/>
            </w:pPr>
          </w:p>
        </w:tc>
      </w:tr>
      <w:tr w:rsidR="001A5481" w14:paraId="100FB945" w14:textId="77777777" w:rsidTr="001A5481">
        <w:tc>
          <w:tcPr>
            <w:tcW w:w="344" w:type="pct"/>
            <w:shd w:val="clear" w:color="auto" w:fill="auto"/>
          </w:tcPr>
          <w:p w14:paraId="42339726" w14:textId="4D8CA017" w:rsidR="001A5481" w:rsidRDefault="001A5481" w:rsidP="001A548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03A5F60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6A69C628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76E3D607" w14:textId="77777777" w:rsidR="001A5481" w:rsidRDefault="001A5481" w:rsidP="001A5481"/>
        </w:tc>
        <w:tc>
          <w:tcPr>
            <w:tcW w:w="672" w:type="pct"/>
          </w:tcPr>
          <w:p w14:paraId="1D96C128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3B7CE3B0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137ADB4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46434E9A" w14:textId="77777777" w:rsidR="001A5481" w:rsidRDefault="001A5481" w:rsidP="001A5481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A5481" w14:paraId="5B893408" w14:textId="77777777" w:rsidTr="001A5481">
        <w:tc>
          <w:tcPr>
            <w:tcW w:w="5000" w:type="pct"/>
            <w:shd w:val="clear" w:color="auto" w:fill="auto"/>
          </w:tcPr>
          <w:p w14:paraId="1F2B4F2D" w14:textId="77777777" w:rsidR="001A5481" w:rsidRPr="00E6459F" w:rsidRDefault="001A5481" w:rsidP="001A5481">
            <w:pPr>
              <w:pStyle w:val="a7"/>
              <w:ind w:firstLineChars="0" w:firstLine="0"/>
            </w:pPr>
          </w:p>
        </w:tc>
      </w:tr>
    </w:tbl>
    <w:p w14:paraId="399E0A12" w14:textId="245F5E08" w:rsidR="001F2BAB" w:rsidRDefault="009C6084" w:rsidP="001F2BAB">
      <w:pPr>
        <w:pStyle w:val="4"/>
      </w:pPr>
      <w:bookmarkStart w:id="271" w:name="_Toc24927223"/>
      <w:r>
        <w:rPr>
          <w:rFonts w:hint="eastAsia"/>
        </w:rPr>
        <w:t>报表</w:t>
      </w:r>
      <w:bookmarkEnd w:id="271"/>
    </w:p>
    <w:p w14:paraId="7EF53558" w14:textId="0752102A" w:rsidR="001F2BAB" w:rsidRPr="00FB1786" w:rsidRDefault="001F2BAB" w:rsidP="001F2BAB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7.3.4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2"/>
        <w:gridCol w:w="2059"/>
        <w:gridCol w:w="2059"/>
        <w:gridCol w:w="3467"/>
        <w:gridCol w:w="1545"/>
      </w:tblGrid>
      <w:tr w:rsidR="001F2BAB" w14:paraId="69030573" w14:textId="77777777" w:rsidTr="009C6084">
        <w:tc>
          <w:tcPr>
            <w:tcW w:w="726" w:type="pct"/>
            <w:shd w:val="clear" w:color="auto" w:fill="D9D9D9"/>
          </w:tcPr>
          <w:p w14:paraId="200C64E3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4" w:type="pct"/>
            <w:shd w:val="clear" w:color="auto" w:fill="D9D9D9"/>
          </w:tcPr>
          <w:p w14:paraId="16870BF2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64" w:type="pct"/>
            <w:shd w:val="clear" w:color="auto" w:fill="D9D9D9"/>
          </w:tcPr>
          <w:p w14:paraId="55E1EE39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23" w:type="pct"/>
            <w:shd w:val="clear" w:color="auto" w:fill="D9D9D9"/>
          </w:tcPr>
          <w:p w14:paraId="577CDA18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724" w:type="pct"/>
            <w:shd w:val="clear" w:color="auto" w:fill="D9D9D9"/>
          </w:tcPr>
          <w:p w14:paraId="6BC7BF4E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F2BAB" w14:paraId="70DB3697" w14:textId="77777777" w:rsidTr="009C6084">
        <w:tc>
          <w:tcPr>
            <w:tcW w:w="726" w:type="pct"/>
            <w:shd w:val="clear" w:color="auto" w:fill="auto"/>
          </w:tcPr>
          <w:p w14:paraId="33F4FF32" w14:textId="2D8578F6" w:rsidR="001F2BAB" w:rsidRDefault="001F2BAB" w:rsidP="00122A4A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4" w:type="pct"/>
            <w:shd w:val="clear" w:color="auto" w:fill="auto"/>
          </w:tcPr>
          <w:p w14:paraId="58EEE2A6" w14:textId="77777777" w:rsidR="001F2BAB" w:rsidRDefault="001F2BAB" w:rsidP="00122A4A">
            <w:pPr>
              <w:pStyle w:val="a7"/>
              <w:ind w:firstLineChars="0" w:firstLine="0"/>
            </w:pP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1</w:t>
            </w:r>
          </w:p>
        </w:tc>
        <w:tc>
          <w:tcPr>
            <w:tcW w:w="964" w:type="pct"/>
            <w:shd w:val="clear" w:color="auto" w:fill="auto"/>
          </w:tcPr>
          <w:p w14:paraId="5F79F110" w14:textId="77777777" w:rsidR="001F2BAB" w:rsidRDefault="001F2BAB" w:rsidP="00122A4A">
            <w:pPr>
              <w:pStyle w:val="a7"/>
              <w:ind w:firstLineChars="0" w:firstLine="0"/>
            </w:pPr>
          </w:p>
        </w:tc>
        <w:tc>
          <w:tcPr>
            <w:tcW w:w="1623" w:type="pct"/>
          </w:tcPr>
          <w:p w14:paraId="6421EF31" w14:textId="77777777" w:rsidR="001F2BAB" w:rsidRDefault="001F2BAB" w:rsidP="00122A4A">
            <w:pPr>
              <w:pStyle w:val="a7"/>
              <w:ind w:firstLineChars="0" w:firstLine="0"/>
            </w:pPr>
            <w:r>
              <w:rPr>
                <w:rFonts w:hint="eastAsia"/>
              </w:rPr>
              <w:t>xxx</w:t>
            </w:r>
            <w:r>
              <w:rPr>
                <w:rFonts w:hint="eastAsia"/>
              </w:rPr>
              <w:t>的同义词</w:t>
            </w:r>
          </w:p>
        </w:tc>
        <w:tc>
          <w:tcPr>
            <w:tcW w:w="724" w:type="pct"/>
          </w:tcPr>
          <w:p w14:paraId="04E218B9" w14:textId="77777777" w:rsidR="001F2BAB" w:rsidRDefault="001F2BAB" w:rsidP="00122A4A">
            <w:pPr>
              <w:pStyle w:val="a7"/>
              <w:ind w:firstLineChars="0" w:firstLine="0"/>
            </w:pPr>
          </w:p>
        </w:tc>
      </w:tr>
    </w:tbl>
    <w:p w14:paraId="24CA2057" w14:textId="5E9C5453" w:rsidR="001F2BAB" w:rsidRDefault="009C6084" w:rsidP="009C6084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t>1</w:t>
      </w:r>
    </w:p>
    <w:p w14:paraId="79476937" w14:textId="41488D50" w:rsidR="001F2BAB" w:rsidRPr="00FB1786" w:rsidRDefault="001F2BAB" w:rsidP="001F2BAB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7.3.4.3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r>
        <w:rPr>
          <w:rFonts w:hint="eastAsia"/>
        </w:rPr>
        <w:t>1</w:t>
      </w:r>
      <w:r>
        <w:rPr>
          <w:rFonts w:hint="eastAsia"/>
        </w:rPr>
        <w:t>英文名的属性说明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4"/>
        <w:gridCol w:w="1219"/>
        <w:gridCol w:w="1436"/>
        <w:gridCol w:w="1703"/>
        <w:gridCol w:w="1436"/>
        <w:gridCol w:w="3423"/>
        <w:gridCol w:w="731"/>
      </w:tblGrid>
      <w:tr w:rsidR="001F2BAB" w14:paraId="3C8F51D3" w14:textId="77777777" w:rsidTr="00122A4A">
        <w:tc>
          <w:tcPr>
            <w:tcW w:w="344" w:type="pct"/>
            <w:shd w:val="clear" w:color="auto" w:fill="D9D9D9"/>
          </w:tcPr>
          <w:p w14:paraId="439C6B5A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1" w:type="pct"/>
            <w:shd w:val="clear" w:color="auto" w:fill="D9D9D9"/>
          </w:tcPr>
          <w:p w14:paraId="62CF25A6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2" w:type="pct"/>
            <w:shd w:val="clear" w:color="auto" w:fill="D9D9D9"/>
          </w:tcPr>
          <w:p w14:paraId="3FE435DC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7" w:type="pct"/>
            <w:shd w:val="clear" w:color="auto" w:fill="D9D9D9"/>
          </w:tcPr>
          <w:p w14:paraId="30F3099F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2" w:type="pct"/>
            <w:shd w:val="clear" w:color="auto" w:fill="D9D9D9"/>
          </w:tcPr>
          <w:p w14:paraId="76C4E449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2" w:type="pct"/>
            <w:shd w:val="clear" w:color="auto" w:fill="D9D9D9"/>
          </w:tcPr>
          <w:p w14:paraId="7A76C851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2" w:type="pct"/>
            <w:shd w:val="clear" w:color="auto" w:fill="D9D9D9"/>
          </w:tcPr>
          <w:p w14:paraId="39EFB8BF" w14:textId="77777777" w:rsidR="001F2BAB" w:rsidRDefault="001F2B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F2BAB" w14:paraId="76C6F848" w14:textId="77777777" w:rsidTr="00122A4A">
        <w:tc>
          <w:tcPr>
            <w:tcW w:w="344" w:type="pct"/>
            <w:shd w:val="clear" w:color="auto" w:fill="auto"/>
          </w:tcPr>
          <w:p w14:paraId="6142EEB5" w14:textId="669B238D" w:rsidR="001F2BAB" w:rsidRDefault="001F2BAB" w:rsidP="00122A4A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5FCC7489" w14:textId="77777777" w:rsidR="001F2BAB" w:rsidRDefault="001F2BAB" w:rsidP="00122A4A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419FA35B" w14:textId="77777777" w:rsidR="001F2BAB" w:rsidRDefault="001F2BAB" w:rsidP="00122A4A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244AB001" w14:textId="77777777" w:rsidR="001F2BAB" w:rsidRDefault="001F2BAB" w:rsidP="00122A4A">
            <w:pPr>
              <w:pStyle w:val="a7"/>
              <w:ind w:firstLineChars="0" w:firstLine="0"/>
            </w:pPr>
          </w:p>
        </w:tc>
        <w:tc>
          <w:tcPr>
            <w:tcW w:w="672" w:type="pct"/>
          </w:tcPr>
          <w:p w14:paraId="604ED6F3" w14:textId="77777777" w:rsidR="001F2BAB" w:rsidRDefault="001F2BAB" w:rsidP="00122A4A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4B991825" w14:textId="77777777" w:rsidR="001F2BAB" w:rsidRDefault="001F2BAB" w:rsidP="00122A4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4B40248C" w14:textId="77777777" w:rsidR="001F2BAB" w:rsidRDefault="001F2BAB" w:rsidP="00122A4A">
            <w:pPr>
              <w:pStyle w:val="a7"/>
              <w:ind w:firstLineChars="0" w:firstLine="0"/>
            </w:pPr>
          </w:p>
        </w:tc>
      </w:tr>
      <w:tr w:rsidR="001F2BAB" w14:paraId="4DA5AB88" w14:textId="77777777" w:rsidTr="00122A4A">
        <w:tc>
          <w:tcPr>
            <w:tcW w:w="344" w:type="pct"/>
            <w:shd w:val="clear" w:color="auto" w:fill="auto"/>
          </w:tcPr>
          <w:p w14:paraId="4A2FD1CD" w14:textId="642FD80D" w:rsidR="001F2BAB" w:rsidRDefault="001F2BAB" w:rsidP="00122A4A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1" w:type="pct"/>
            <w:shd w:val="clear" w:color="auto" w:fill="auto"/>
          </w:tcPr>
          <w:p w14:paraId="279071D4" w14:textId="77777777" w:rsidR="001F2BAB" w:rsidRDefault="001F2BAB" w:rsidP="00122A4A">
            <w:pPr>
              <w:pStyle w:val="a7"/>
              <w:ind w:firstLineChars="0" w:firstLine="0"/>
            </w:pPr>
          </w:p>
        </w:tc>
        <w:tc>
          <w:tcPr>
            <w:tcW w:w="672" w:type="pct"/>
            <w:shd w:val="clear" w:color="auto" w:fill="auto"/>
          </w:tcPr>
          <w:p w14:paraId="6B6B8903" w14:textId="77777777" w:rsidR="001F2BAB" w:rsidRDefault="001F2BAB" w:rsidP="00122A4A">
            <w:pPr>
              <w:pStyle w:val="a7"/>
              <w:ind w:firstLineChars="0" w:firstLine="0"/>
            </w:pPr>
          </w:p>
        </w:tc>
        <w:tc>
          <w:tcPr>
            <w:tcW w:w="797" w:type="pct"/>
          </w:tcPr>
          <w:p w14:paraId="17741E5F" w14:textId="77777777" w:rsidR="001F2BAB" w:rsidRDefault="001F2BAB" w:rsidP="00122A4A"/>
        </w:tc>
        <w:tc>
          <w:tcPr>
            <w:tcW w:w="672" w:type="pct"/>
          </w:tcPr>
          <w:p w14:paraId="5CBDD3BD" w14:textId="77777777" w:rsidR="001F2BAB" w:rsidRDefault="001F2BAB" w:rsidP="00122A4A">
            <w:pPr>
              <w:pStyle w:val="a7"/>
              <w:ind w:firstLineChars="0" w:firstLine="0"/>
            </w:pPr>
          </w:p>
        </w:tc>
        <w:tc>
          <w:tcPr>
            <w:tcW w:w="1602" w:type="pct"/>
          </w:tcPr>
          <w:p w14:paraId="7970E075" w14:textId="77777777" w:rsidR="001F2BAB" w:rsidRDefault="001F2BAB" w:rsidP="00122A4A">
            <w:pPr>
              <w:pStyle w:val="a7"/>
              <w:ind w:firstLineChars="0" w:firstLine="0"/>
            </w:pPr>
          </w:p>
        </w:tc>
        <w:tc>
          <w:tcPr>
            <w:tcW w:w="342" w:type="pct"/>
            <w:shd w:val="clear" w:color="auto" w:fill="auto"/>
          </w:tcPr>
          <w:p w14:paraId="7A5FF0CC" w14:textId="77777777" w:rsidR="001F2BAB" w:rsidRDefault="001F2BAB" w:rsidP="00122A4A">
            <w:pPr>
              <w:pStyle w:val="a7"/>
              <w:ind w:firstLineChars="0" w:firstLine="0"/>
            </w:pPr>
          </w:p>
        </w:tc>
      </w:tr>
    </w:tbl>
    <w:p w14:paraId="67B2701F" w14:textId="77777777" w:rsidR="001F2BAB" w:rsidRDefault="001F2BAB" w:rsidP="001F2BAB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PostgreSQL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F2BAB" w14:paraId="45CFB36A" w14:textId="77777777" w:rsidTr="00122A4A">
        <w:tc>
          <w:tcPr>
            <w:tcW w:w="5000" w:type="pct"/>
            <w:shd w:val="clear" w:color="auto" w:fill="auto"/>
          </w:tcPr>
          <w:p w14:paraId="43844ECC" w14:textId="77777777" w:rsidR="001F2BAB" w:rsidRPr="00E6459F" w:rsidRDefault="001F2BAB" w:rsidP="00122A4A">
            <w:pPr>
              <w:pStyle w:val="a7"/>
              <w:ind w:firstLineChars="0" w:firstLine="0"/>
            </w:pPr>
          </w:p>
        </w:tc>
      </w:tr>
    </w:tbl>
    <w:p w14:paraId="4C22B20A" w14:textId="77777777" w:rsidR="001A5481" w:rsidRDefault="001A5481" w:rsidP="001A5481">
      <w:pPr>
        <w:pStyle w:val="3"/>
      </w:pPr>
      <w:bookmarkStart w:id="272" w:name="_Toc24927224"/>
      <w:r>
        <w:rPr>
          <w:rFonts w:hint="eastAsia"/>
        </w:rPr>
        <w:lastRenderedPageBreak/>
        <w:t>普通函数</w:t>
      </w:r>
      <w:bookmarkEnd w:id="272"/>
    </w:p>
    <w:p w14:paraId="6A14FCE0" w14:textId="2BE05C97" w:rsidR="001A5481" w:rsidRDefault="001A5481" w:rsidP="001A548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9"/>
        <w:gridCol w:w="1412"/>
        <w:gridCol w:w="1412"/>
        <w:gridCol w:w="3331"/>
        <w:gridCol w:w="3318"/>
      </w:tblGrid>
      <w:tr w:rsidR="002E71C1" w14:paraId="3191E201" w14:textId="77777777" w:rsidTr="005653F6">
        <w:tc>
          <w:tcPr>
            <w:tcW w:w="566" w:type="pct"/>
            <w:shd w:val="clear" w:color="auto" w:fill="D9D9D9"/>
          </w:tcPr>
          <w:p w14:paraId="5428ABFF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1" w:type="pct"/>
            <w:shd w:val="clear" w:color="auto" w:fill="D9D9D9"/>
          </w:tcPr>
          <w:p w14:paraId="375B2B5B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61" w:type="pct"/>
            <w:shd w:val="clear" w:color="auto" w:fill="D9D9D9"/>
          </w:tcPr>
          <w:p w14:paraId="3F9B141B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559" w:type="pct"/>
            <w:shd w:val="clear" w:color="auto" w:fill="D9D9D9"/>
          </w:tcPr>
          <w:p w14:paraId="3B5F25AD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1553" w:type="pct"/>
            <w:shd w:val="clear" w:color="auto" w:fill="D9D9D9"/>
          </w:tcPr>
          <w:p w14:paraId="4C353DD5" w14:textId="77777777" w:rsidR="002E71C1" w:rsidRDefault="002E71C1" w:rsidP="005653F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2E71C1" w14:paraId="1982728A" w14:textId="77777777" w:rsidTr="005653F6">
        <w:tc>
          <w:tcPr>
            <w:tcW w:w="566" w:type="pct"/>
            <w:shd w:val="clear" w:color="auto" w:fill="auto"/>
          </w:tcPr>
          <w:p w14:paraId="44982119" w14:textId="46F06081" w:rsidR="002E71C1" w:rsidRDefault="002E71C1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1" w:type="pct"/>
          </w:tcPr>
          <w:p w14:paraId="1B3A82AB" w14:textId="77777777" w:rsidR="002E71C1" w:rsidRDefault="002E71C1" w:rsidP="005653F6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661" w:type="pct"/>
            <w:shd w:val="clear" w:color="auto" w:fill="auto"/>
          </w:tcPr>
          <w:p w14:paraId="2EB391A5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559" w:type="pct"/>
          </w:tcPr>
          <w:p w14:paraId="39E73145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553" w:type="pct"/>
          </w:tcPr>
          <w:p w14:paraId="755A0518" w14:textId="77777777" w:rsidR="002E71C1" w:rsidRDefault="002E71C1" w:rsidP="005653F6">
            <w:pPr>
              <w:pStyle w:val="a7"/>
              <w:ind w:firstLineChars="0" w:firstLine="0"/>
            </w:pPr>
          </w:p>
        </w:tc>
      </w:tr>
      <w:tr w:rsidR="002E71C1" w14:paraId="1259F7DF" w14:textId="77777777" w:rsidTr="005653F6">
        <w:tc>
          <w:tcPr>
            <w:tcW w:w="566" w:type="pct"/>
            <w:shd w:val="clear" w:color="auto" w:fill="auto"/>
          </w:tcPr>
          <w:p w14:paraId="3C70E5AF" w14:textId="7837DAA5" w:rsidR="002E71C1" w:rsidRDefault="002E71C1" w:rsidP="005653F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1" w:type="pct"/>
          </w:tcPr>
          <w:p w14:paraId="52284456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661" w:type="pct"/>
            <w:shd w:val="clear" w:color="auto" w:fill="auto"/>
          </w:tcPr>
          <w:p w14:paraId="6DD2884E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559" w:type="pct"/>
          </w:tcPr>
          <w:p w14:paraId="40C41C36" w14:textId="77777777" w:rsidR="002E71C1" w:rsidRDefault="002E71C1" w:rsidP="005653F6">
            <w:pPr>
              <w:pStyle w:val="a7"/>
              <w:ind w:firstLineChars="0" w:firstLine="0"/>
            </w:pPr>
          </w:p>
        </w:tc>
        <w:tc>
          <w:tcPr>
            <w:tcW w:w="1553" w:type="pct"/>
          </w:tcPr>
          <w:p w14:paraId="3E7B1178" w14:textId="77777777" w:rsidR="002E71C1" w:rsidRDefault="002E71C1" w:rsidP="005653F6">
            <w:pPr>
              <w:pStyle w:val="a7"/>
              <w:ind w:firstLineChars="0" w:firstLine="0"/>
            </w:pPr>
          </w:p>
        </w:tc>
      </w:tr>
    </w:tbl>
    <w:p w14:paraId="497F3DC6" w14:textId="77777777" w:rsidR="001A5481" w:rsidRDefault="001A5481" w:rsidP="001A5481">
      <w:pPr>
        <w:pStyle w:val="4"/>
      </w:pPr>
      <w:bookmarkStart w:id="273" w:name="_Toc24927225"/>
      <w:r>
        <w:rPr>
          <w:rFonts w:hint="eastAsia"/>
        </w:rPr>
        <w:t>函数</w:t>
      </w:r>
      <w:r>
        <w:rPr>
          <w:rFonts w:hint="eastAsia"/>
        </w:rPr>
        <w:t>1</w:t>
      </w:r>
      <w:bookmarkEnd w:id="273"/>
    </w:p>
    <w:p w14:paraId="3171A015" w14:textId="77777777" w:rsidR="001A5481" w:rsidRPr="00FB1786" w:rsidRDefault="001A5481" w:rsidP="001A5481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A5481" w14:paraId="663023FA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6F172695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5FE125C7" w14:textId="77777777" w:rsidR="001A5481" w:rsidRPr="005741F3" w:rsidRDefault="001A5481" w:rsidP="001A5481"/>
    <w:p w14:paraId="5B733C13" w14:textId="77777777" w:rsidR="001A5481" w:rsidRDefault="001A5481" w:rsidP="001A5481">
      <w:pPr>
        <w:pStyle w:val="3"/>
      </w:pPr>
      <w:bookmarkStart w:id="274" w:name="_Toc24927226"/>
      <w:r>
        <w:rPr>
          <w:rFonts w:hint="eastAsia"/>
        </w:rPr>
        <w:t>触发器函数</w:t>
      </w:r>
      <w:bookmarkEnd w:id="274"/>
    </w:p>
    <w:p w14:paraId="6ED49D9C" w14:textId="6A4F1771" w:rsidR="001A5481" w:rsidRPr="00FB1786" w:rsidRDefault="001A5481" w:rsidP="001A548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触发器函数列表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5"/>
        <w:gridCol w:w="1739"/>
        <w:gridCol w:w="2269"/>
        <w:gridCol w:w="5253"/>
        <w:gridCol w:w="656"/>
      </w:tblGrid>
      <w:tr w:rsidR="001A5481" w14:paraId="7A7D7144" w14:textId="77777777" w:rsidTr="001A5481">
        <w:tc>
          <w:tcPr>
            <w:tcW w:w="358" w:type="pct"/>
            <w:shd w:val="clear" w:color="auto" w:fill="D9D9D9"/>
          </w:tcPr>
          <w:p w14:paraId="6DAF5B69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14" w:type="pct"/>
            <w:shd w:val="clear" w:color="auto" w:fill="D9D9D9"/>
          </w:tcPr>
          <w:p w14:paraId="7B52C127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062" w:type="pct"/>
            <w:shd w:val="clear" w:color="auto" w:fill="D9D9D9"/>
          </w:tcPr>
          <w:p w14:paraId="30C8F8AB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459" w:type="pct"/>
            <w:shd w:val="clear" w:color="auto" w:fill="D9D9D9"/>
          </w:tcPr>
          <w:p w14:paraId="28F88992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307" w:type="pct"/>
            <w:shd w:val="clear" w:color="auto" w:fill="D9D9D9"/>
          </w:tcPr>
          <w:p w14:paraId="61C26A86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A5481" w14:paraId="29F46A90" w14:textId="77777777" w:rsidTr="001A5481">
        <w:tc>
          <w:tcPr>
            <w:tcW w:w="358" w:type="pct"/>
            <w:shd w:val="clear" w:color="auto" w:fill="auto"/>
          </w:tcPr>
          <w:p w14:paraId="396F2EB2" w14:textId="652B5DFB" w:rsidR="001A5481" w:rsidRDefault="001A5481" w:rsidP="001A548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14" w:type="pct"/>
          </w:tcPr>
          <w:p w14:paraId="795F3934" w14:textId="77777777" w:rsidR="001A5481" w:rsidRDefault="001A5481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1062" w:type="pct"/>
            <w:shd w:val="clear" w:color="auto" w:fill="auto"/>
          </w:tcPr>
          <w:p w14:paraId="55227839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2459" w:type="pct"/>
          </w:tcPr>
          <w:p w14:paraId="266B181F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307" w:type="pct"/>
          </w:tcPr>
          <w:p w14:paraId="758928F0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20A8D508" w14:textId="77777777" w:rsidR="001A5481" w:rsidRDefault="001A5481" w:rsidP="001A5481">
      <w:pPr>
        <w:pStyle w:val="4"/>
      </w:pPr>
      <w:bookmarkStart w:id="275" w:name="_Toc24927227"/>
      <w:r>
        <w:rPr>
          <w:rFonts w:hint="eastAsia"/>
        </w:rPr>
        <w:t>函数</w:t>
      </w:r>
      <w:r>
        <w:rPr>
          <w:rFonts w:hint="eastAsia"/>
        </w:rPr>
        <w:t>1</w:t>
      </w:r>
      <w:bookmarkEnd w:id="275"/>
    </w:p>
    <w:p w14:paraId="080148A9" w14:textId="77777777" w:rsidR="001A5481" w:rsidRPr="00FB1786" w:rsidRDefault="001A5481" w:rsidP="001A5481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A5481" w14:paraId="0F53FAF7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344D2A13" w14:textId="77777777" w:rsidR="001A5481" w:rsidRPr="002B46B2" w:rsidRDefault="001A5481" w:rsidP="001A5481">
            <w:pPr>
              <w:pStyle w:val="a7"/>
              <w:ind w:firstLineChars="0" w:firstLine="0"/>
            </w:pPr>
          </w:p>
        </w:tc>
      </w:tr>
    </w:tbl>
    <w:p w14:paraId="23CF83F7" w14:textId="77777777" w:rsidR="001A5481" w:rsidRDefault="001A5481" w:rsidP="001A5481">
      <w:pPr>
        <w:pStyle w:val="3"/>
      </w:pPr>
      <w:bookmarkStart w:id="276" w:name="_Toc24927228"/>
      <w:r>
        <w:rPr>
          <w:rFonts w:hint="eastAsia"/>
        </w:rPr>
        <w:lastRenderedPageBreak/>
        <w:t>触发器</w:t>
      </w:r>
      <w:bookmarkEnd w:id="276"/>
    </w:p>
    <w:p w14:paraId="6B0650FA" w14:textId="5C174FC7" w:rsidR="001A5481" w:rsidRPr="00FB1786" w:rsidRDefault="001A5481" w:rsidP="001A548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7.3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6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1A5481" w14:paraId="7071A8B5" w14:textId="77777777" w:rsidTr="001A5481">
        <w:tc>
          <w:tcPr>
            <w:tcW w:w="531" w:type="pct"/>
            <w:shd w:val="clear" w:color="auto" w:fill="D9D9D9"/>
          </w:tcPr>
          <w:p w14:paraId="6C5D7423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583D6384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461FA215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4699E562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1901ADB5" w14:textId="77777777" w:rsidR="001A5481" w:rsidRDefault="001A5481" w:rsidP="001A548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A5481" w14:paraId="4BE50DC5" w14:textId="77777777" w:rsidTr="001A5481">
        <w:tc>
          <w:tcPr>
            <w:tcW w:w="531" w:type="pct"/>
            <w:shd w:val="clear" w:color="auto" w:fill="auto"/>
          </w:tcPr>
          <w:p w14:paraId="53620B2F" w14:textId="0D8B8550" w:rsidR="001A5481" w:rsidRDefault="001A5481" w:rsidP="001A548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7353E569" w14:textId="77777777" w:rsidR="001A5481" w:rsidRDefault="001A5481" w:rsidP="001A5481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7494D717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0D0C8791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34B9830B" w14:textId="77777777" w:rsidR="001A5481" w:rsidRDefault="001A5481" w:rsidP="001A5481">
            <w:pPr>
              <w:pStyle w:val="a7"/>
              <w:ind w:firstLineChars="0" w:firstLine="0"/>
            </w:pPr>
          </w:p>
        </w:tc>
      </w:tr>
      <w:tr w:rsidR="001A5481" w14:paraId="701F5087" w14:textId="77777777" w:rsidTr="001A5481">
        <w:tc>
          <w:tcPr>
            <w:tcW w:w="531" w:type="pct"/>
            <w:shd w:val="clear" w:color="auto" w:fill="auto"/>
          </w:tcPr>
          <w:p w14:paraId="2D4E1110" w14:textId="079C2BBE" w:rsidR="001A5481" w:rsidRDefault="001A5481" w:rsidP="001A548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26F16C21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16CDF53F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764641C2" w14:textId="77777777" w:rsidR="001A5481" w:rsidRDefault="001A5481" w:rsidP="001A548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0055A172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7C613B22" w14:textId="77777777" w:rsidR="001A5481" w:rsidRDefault="001A5481" w:rsidP="001A5481">
      <w:pPr>
        <w:pStyle w:val="4"/>
      </w:pPr>
      <w:bookmarkStart w:id="277" w:name="_Toc24927229"/>
      <w:r>
        <w:rPr>
          <w:rFonts w:hint="eastAsia"/>
        </w:rPr>
        <w:t>触发器</w:t>
      </w:r>
      <w:r>
        <w:rPr>
          <w:rFonts w:hint="eastAsia"/>
        </w:rPr>
        <w:t>1</w:t>
      </w:r>
      <w:bookmarkEnd w:id="277"/>
    </w:p>
    <w:p w14:paraId="39268BC0" w14:textId="77777777" w:rsidR="001A5481" w:rsidRPr="00FB1786" w:rsidRDefault="001A5481" w:rsidP="001A5481">
      <w:pPr>
        <w:keepNext/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1A5481" w14:paraId="2F84DB1D" w14:textId="77777777" w:rsidTr="001A5481">
        <w:trPr>
          <w:trHeight w:val="2933"/>
        </w:trPr>
        <w:tc>
          <w:tcPr>
            <w:tcW w:w="5000" w:type="pct"/>
            <w:shd w:val="clear" w:color="auto" w:fill="auto"/>
          </w:tcPr>
          <w:p w14:paraId="16CC1D18" w14:textId="77777777" w:rsidR="001A5481" w:rsidRDefault="001A5481" w:rsidP="001A5481">
            <w:pPr>
              <w:pStyle w:val="a7"/>
              <w:ind w:firstLineChars="0" w:firstLine="0"/>
            </w:pPr>
          </w:p>
        </w:tc>
      </w:tr>
    </w:tbl>
    <w:p w14:paraId="16D6C69F" w14:textId="77777777" w:rsidR="0036524F" w:rsidRDefault="005C693C" w:rsidP="008309EB">
      <w:pPr>
        <w:pStyle w:val="1"/>
      </w:pPr>
      <w:bookmarkStart w:id="278" w:name="_Toc24927230"/>
      <w:r>
        <w:rPr>
          <w:rFonts w:hint="eastAsia"/>
        </w:rPr>
        <w:lastRenderedPageBreak/>
        <w:t>全局</w:t>
      </w:r>
      <w:r w:rsidR="009B5FBA">
        <w:rPr>
          <w:rFonts w:hint="eastAsia"/>
        </w:rPr>
        <w:t>数据分析</w:t>
      </w:r>
      <w:bookmarkEnd w:id="278"/>
    </w:p>
    <w:p w14:paraId="488E887E" w14:textId="77777777" w:rsidR="00B3470D" w:rsidRDefault="00B3470D" w:rsidP="00B3470D">
      <w:pPr>
        <w:pStyle w:val="2"/>
      </w:pPr>
      <w:bookmarkStart w:id="279" w:name="_Toc24927231"/>
      <w:r>
        <w:rPr>
          <w:rFonts w:hint="eastAsia"/>
        </w:rPr>
        <w:t>实体集</w:t>
      </w:r>
      <w:bookmarkEnd w:id="279"/>
    </w:p>
    <w:p w14:paraId="1F173599" w14:textId="2AA9D161" w:rsidR="00B3470D" w:rsidRDefault="00B3470D" w:rsidP="00B3470D">
      <w:pPr>
        <w:jc w:val="center"/>
      </w:pPr>
      <w:r>
        <w:rPr>
          <w:rFonts w:hint="eastAsia"/>
        </w:rPr>
        <w:t>表</w:t>
      </w:r>
      <w:r w:rsidR="00043990">
        <w:fldChar w:fldCharType="begin"/>
      </w:r>
      <w:r w:rsidR="00043990">
        <w:instrText xml:space="preserve"> STYLEREF  \s "</w:instrText>
      </w:r>
      <w:r w:rsidR="00043990">
        <w:instrText>标题</w:instrText>
      </w:r>
      <w:r w:rsidR="00043990">
        <w:instrText xml:space="preserve"> 2" \n </w:instrText>
      </w:r>
      <w:r w:rsidR="00043990">
        <w:fldChar w:fldCharType="separate"/>
      </w:r>
      <w:r w:rsidR="00D60492">
        <w:rPr>
          <w:noProof/>
        </w:rPr>
        <w:t>8.1</w:t>
      </w:r>
      <w:r w:rsidR="00043990">
        <w:fldChar w:fldCharType="end"/>
      </w:r>
      <w:r w:rsidR="00043990">
        <w:noBreakHyphen/>
      </w:r>
      <w:bookmarkStart w:id="280" w:name="_Hlk527531611"/>
      <w:r w:rsidR="00D3516E">
        <w:fldChar w:fldCharType="begin"/>
      </w:r>
      <w:r w:rsidR="00D3516E">
        <w:instrText xml:space="preserve"> SEQ </w:instrText>
      </w:r>
      <w:r w:rsidR="00D3516E">
        <w:instrText>表格</w:instrText>
      </w:r>
      <w:r w:rsidR="00D3516E">
        <w:instrText xml:space="preserve">2 \* ARABIC \s 2 </w:instrText>
      </w:r>
      <w:r w:rsidR="00D3516E">
        <w:fldChar w:fldCharType="separate"/>
      </w:r>
      <w:r w:rsidR="00D60492">
        <w:rPr>
          <w:noProof/>
        </w:rPr>
        <w:t>1</w:t>
      </w:r>
      <w:r w:rsidR="00D3516E">
        <w:fldChar w:fldCharType="end"/>
      </w:r>
      <w:bookmarkEnd w:id="280"/>
      <w:r>
        <w:rPr>
          <w:rFonts w:hint="eastAsia"/>
        </w:rPr>
        <w:t>实体</w:t>
      </w:r>
      <w:proofErr w:type="gramStart"/>
      <w:r>
        <w:rPr>
          <w:rFonts w:hint="eastAsia"/>
        </w:rPr>
        <w:t>集及其</w:t>
      </w:r>
      <w:proofErr w:type="gramEnd"/>
      <w:r>
        <w:rPr>
          <w:rFonts w:hint="eastAsia"/>
        </w:rPr>
        <w:t>属性列表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959"/>
        <w:gridCol w:w="4551"/>
        <w:gridCol w:w="4326"/>
      </w:tblGrid>
      <w:tr w:rsidR="00E11564" w14:paraId="3C4C53E8" w14:textId="77777777" w:rsidTr="00AF15E2">
        <w:tc>
          <w:tcPr>
            <w:tcW w:w="396" w:type="pct"/>
            <w:shd w:val="clear" w:color="auto" w:fill="D9D9D9"/>
          </w:tcPr>
          <w:p w14:paraId="3463B2E1" w14:textId="77777777" w:rsidR="00E11564" w:rsidRDefault="00E11564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49" w:type="pct"/>
            <w:shd w:val="clear" w:color="auto" w:fill="D9D9D9"/>
          </w:tcPr>
          <w:p w14:paraId="6FD240F8" w14:textId="77777777" w:rsidR="00E11564" w:rsidRDefault="00E11564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实体集名</w:t>
            </w:r>
          </w:p>
        </w:tc>
        <w:tc>
          <w:tcPr>
            <w:tcW w:w="2130" w:type="pct"/>
            <w:shd w:val="clear" w:color="auto" w:fill="D9D9D9"/>
          </w:tcPr>
          <w:p w14:paraId="70136520" w14:textId="77777777" w:rsidR="00E11564" w:rsidRDefault="00E11564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属性列表</w:t>
            </w:r>
          </w:p>
        </w:tc>
        <w:tc>
          <w:tcPr>
            <w:tcW w:w="2025" w:type="pct"/>
            <w:shd w:val="clear" w:color="auto" w:fill="D9D9D9"/>
          </w:tcPr>
          <w:p w14:paraId="331B605B" w14:textId="77777777" w:rsidR="00E11564" w:rsidRDefault="00E11564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11564" w14:paraId="5EAB813C" w14:textId="77777777" w:rsidTr="00AF15E2">
        <w:tc>
          <w:tcPr>
            <w:tcW w:w="396" w:type="pct"/>
            <w:shd w:val="clear" w:color="auto" w:fill="auto"/>
          </w:tcPr>
          <w:p w14:paraId="573BC4BF" w14:textId="37A94DF7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49" w:type="pct"/>
            <w:shd w:val="clear" w:color="auto" w:fill="auto"/>
          </w:tcPr>
          <w:p w14:paraId="2AF7A895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员工</w:t>
            </w:r>
          </w:p>
        </w:tc>
        <w:tc>
          <w:tcPr>
            <w:tcW w:w="2130" w:type="pct"/>
            <w:shd w:val="clear" w:color="auto" w:fill="auto"/>
          </w:tcPr>
          <w:p w14:paraId="7A0B23C2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  <w:u w:val="single"/>
              </w:rPr>
              <w:t>编</w:t>
            </w:r>
            <w:r w:rsidRPr="00D37C59">
              <w:rPr>
                <w:rFonts w:hint="eastAsia"/>
                <w:u w:val="single"/>
              </w:rPr>
              <w:t>号</w:t>
            </w:r>
            <w:r>
              <w:rPr>
                <w:rFonts w:hint="eastAsia"/>
              </w:rPr>
              <w:t>，联系方式，密码，姓名</w:t>
            </w:r>
          </w:p>
        </w:tc>
        <w:tc>
          <w:tcPr>
            <w:tcW w:w="2025" w:type="pct"/>
            <w:shd w:val="clear" w:color="auto" w:fill="auto"/>
          </w:tcPr>
          <w:p w14:paraId="1867BC32" w14:textId="77777777" w:rsidR="00E11564" w:rsidRDefault="00E11564" w:rsidP="008B1664">
            <w:pPr>
              <w:pStyle w:val="a7"/>
              <w:ind w:firstLineChars="0" w:firstLine="0"/>
            </w:pPr>
          </w:p>
        </w:tc>
      </w:tr>
      <w:tr w:rsidR="00E11564" w14:paraId="7D4EAB3B" w14:textId="77777777" w:rsidTr="00AF15E2">
        <w:tc>
          <w:tcPr>
            <w:tcW w:w="396" w:type="pct"/>
            <w:shd w:val="clear" w:color="auto" w:fill="auto"/>
          </w:tcPr>
          <w:p w14:paraId="7489C80A" w14:textId="7C03755F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49" w:type="pct"/>
            <w:shd w:val="clear" w:color="auto" w:fill="auto"/>
          </w:tcPr>
          <w:p w14:paraId="64CC2164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公司</w:t>
            </w:r>
          </w:p>
        </w:tc>
        <w:tc>
          <w:tcPr>
            <w:tcW w:w="2130" w:type="pct"/>
            <w:shd w:val="clear" w:color="auto" w:fill="auto"/>
          </w:tcPr>
          <w:p w14:paraId="0629D99D" w14:textId="77777777" w:rsidR="00E11564" w:rsidRPr="00D37C59" w:rsidRDefault="00E11564" w:rsidP="008B1664">
            <w:pPr>
              <w:pStyle w:val="a7"/>
              <w:ind w:firstLineChars="0" w:firstLine="0"/>
              <w:rPr>
                <w:u w:val="single"/>
              </w:rPr>
            </w:pPr>
            <w:r>
              <w:rPr>
                <w:rFonts w:hint="eastAsia"/>
                <w:u w:val="single"/>
              </w:rPr>
              <w:t>编号</w:t>
            </w:r>
            <w:r w:rsidRPr="00B0594F">
              <w:rPr>
                <w:rFonts w:hint="eastAsia"/>
              </w:rPr>
              <w:t>，</w:t>
            </w:r>
            <w:r>
              <w:rPr>
                <w:rFonts w:hint="eastAsia"/>
              </w:rPr>
              <w:t>名称，地址，联系方式</w:t>
            </w:r>
          </w:p>
        </w:tc>
        <w:tc>
          <w:tcPr>
            <w:tcW w:w="2025" w:type="pct"/>
            <w:shd w:val="clear" w:color="auto" w:fill="auto"/>
          </w:tcPr>
          <w:p w14:paraId="0E8E1F2D" w14:textId="77777777" w:rsidR="00E11564" w:rsidRPr="00D37C59" w:rsidRDefault="00E11564" w:rsidP="008B1664">
            <w:pPr>
              <w:pStyle w:val="a7"/>
              <w:ind w:firstLineChars="0" w:firstLine="0"/>
              <w:rPr>
                <w:u w:val="single"/>
              </w:rPr>
            </w:pPr>
          </w:p>
        </w:tc>
      </w:tr>
      <w:tr w:rsidR="00E11564" w14:paraId="79E57CB9" w14:textId="77777777" w:rsidTr="00AF15E2">
        <w:tc>
          <w:tcPr>
            <w:tcW w:w="396" w:type="pct"/>
            <w:shd w:val="clear" w:color="auto" w:fill="auto"/>
          </w:tcPr>
          <w:p w14:paraId="4E0BE4E1" w14:textId="03ED7406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449" w:type="pct"/>
            <w:shd w:val="clear" w:color="auto" w:fill="auto"/>
          </w:tcPr>
          <w:p w14:paraId="39585BB0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2130" w:type="pct"/>
            <w:shd w:val="clear" w:color="auto" w:fill="auto"/>
          </w:tcPr>
          <w:p w14:paraId="0DC24183" w14:textId="77777777" w:rsidR="00E11564" w:rsidRDefault="00E11564" w:rsidP="008B1664">
            <w:pPr>
              <w:pStyle w:val="a7"/>
              <w:ind w:firstLineChars="0" w:firstLine="0"/>
              <w:rPr>
                <w:u w:val="single"/>
              </w:rPr>
            </w:pPr>
            <w:r w:rsidRPr="00D37C59">
              <w:rPr>
                <w:rFonts w:hint="eastAsia"/>
                <w:u w:val="single"/>
              </w:rPr>
              <w:t>编号</w:t>
            </w:r>
            <w:r>
              <w:rPr>
                <w:rFonts w:hint="eastAsia"/>
              </w:rPr>
              <w:t>，名称，位置</w:t>
            </w:r>
          </w:p>
        </w:tc>
        <w:tc>
          <w:tcPr>
            <w:tcW w:w="2025" w:type="pct"/>
            <w:shd w:val="clear" w:color="auto" w:fill="auto"/>
          </w:tcPr>
          <w:p w14:paraId="7057F882" w14:textId="77777777" w:rsidR="00E11564" w:rsidRDefault="00E11564" w:rsidP="008B1664">
            <w:pPr>
              <w:pStyle w:val="a7"/>
              <w:ind w:firstLineChars="0" w:firstLine="0"/>
              <w:rPr>
                <w:u w:val="single"/>
              </w:rPr>
            </w:pPr>
          </w:p>
        </w:tc>
      </w:tr>
      <w:tr w:rsidR="00E11564" w14:paraId="3277C349" w14:textId="77777777" w:rsidTr="00AF15E2">
        <w:tc>
          <w:tcPr>
            <w:tcW w:w="396" w:type="pct"/>
            <w:shd w:val="clear" w:color="auto" w:fill="auto"/>
          </w:tcPr>
          <w:p w14:paraId="73EEBBD1" w14:textId="7DA54419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449" w:type="pct"/>
            <w:shd w:val="clear" w:color="auto" w:fill="auto"/>
          </w:tcPr>
          <w:p w14:paraId="28A82F72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</w:p>
        </w:tc>
        <w:tc>
          <w:tcPr>
            <w:tcW w:w="2130" w:type="pct"/>
            <w:shd w:val="clear" w:color="auto" w:fill="auto"/>
          </w:tcPr>
          <w:p w14:paraId="5730FF41" w14:textId="77777777" w:rsidR="00E11564" w:rsidRDefault="00E11564" w:rsidP="008B1664">
            <w:pPr>
              <w:pStyle w:val="a7"/>
              <w:ind w:firstLineChars="0" w:firstLine="0"/>
              <w:rPr>
                <w:u w:val="single"/>
              </w:rPr>
            </w:pPr>
            <w:r>
              <w:rPr>
                <w:rFonts w:hint="eastAsia"/>
                <w:u w:val="single"/>
              </w:rPr>
              <w:t>编号</w:t>
            </w:r>
            <w:r>
              <w:rPr>
                <w:rFonts w:hint="eastAsia"/>
              </w:rPr>
              <w:t>，</w:t>
            </w:r>
            <w:r w:rsidRPr="00560B10">
              <w:rPr>
                <w:rFonts w:hint="eastAsia"/>
              </w:rPr>
              <w:t>位置，面积</w:t>
            </w:r>
          </w:p>
        </w:tc>
        <w:tc>
          <w:tcPr>
            <w:tcW w:w="2025" w:type="pct"/>
            <w:shd w:val="clear" w:color="auto" w:fill="auto"/>
          </w:tcPr>
          <w:p w14:paraId="0DBD4E76" w14:textId="77777777" w:rsidR="00E11564" w:rsidRDefault="00E11564" w:rsidP="008B1664">
            <w:pPr>
              <w:pStyle w:val="a7"/>
              <w:ind w:firstLineChars="0" w:firstLine="0"/>
              <w:rPr>
                <w:u w:val="single"/>
              </w:rPr>
            </w:pPr>
          </w:p>
        </w:tc>
      </w:tr>
      <w:tr w:rsidR="00E11564" w14:paraId="6FBA268D" w14:textId="77777777" w:rsidTr="00AF15E2">
        <w:tc>
          <w:tcPr>
            <w:tcW w:w="396" w:type="pct"/>
            <w:shd w:val="clear" w:color="auto" w:fill="auto"/>
          </w:tcPr>
          <w:p w14:paraId="378B86C3" w14:textId="57D7DD81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449" w:type="pct"/>
            <w:shd w:val="clear" w:color="auto" w:fill="auto"/>
          </w:tcPr>
          <w:p w14:paraId="7EBDA600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2130" w:type="pct"/>
            <w:shd w:val="clear" w:color="auto" w:fill="auto"/>
          </w:tcPr>
          <w:p w14:paraId="4C9652EC" w14:textId="77777777" w:rsidR="00E11564" w:rsidRDefault="00E11564" w:rsidP="008B1664">
            <w:pPr>
              <w:pStyle w:val="a7"/>
              <w:ind w:firstLineChars="0" w:firstLine="0"/>
              <w:rPr>
                <w:u w:val="single"/>
              </w:rPr>
            </w:pPr>
            <w:r>
              <w:rPr>
                <w:rFonts w:hint="eastAsia"/>
                <w:u w:val="single"/>
              </w:rPr>
              <w:t>编号</w:t>
            </w:r>
            <w:r w:rsidRPr="005113CA">
              <w:rPr>
                <w:rFonts w:hint="eastAsia"/>
              </w:rPr>
              <w:t>，</w:t>
            </w:r>
            <w:r>
              <w:rPr>
                <w:rFonts w:hint="eastAsia"/>
              </w:rPr>
              <w:t>名称，地址</w:t>
            </w:r>
          </w:p>
        </w:tc>
        <w:tc>
          <w:tcPr>
            <w:tcW w:w="2025" w:type="pct"/>
            <w:shd w:val="clear" w:color="auto" w:fill="auto"/>
          </w:tcPr>
          <w:p w14:paraId="3DF80A91" w14:textId="77777777" w:rsidR="00E11564" w:rsidRDefault="00E11564" w:rsidP="008B1664">
            <w:pPr>
              <w:pStyle w:val="a7"/>
              <w:ind w:firstLineChars="0" w:firstLine="0"/>
              <w:rPr>
                <w:u w:val="single"/>
              </w:rPr>
            </w:pPr>
            <w:r>
              <w:rPr>
                <w:rFonts w:hint="eastAsia"/>
              </w:rPr>
              <w:t>管理员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出版社地址</w:t>
            </w:r>
            <w:r>
              <w:t>=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.</w:t>
            </w:r>
            <w:r w:rsidRPr="00F679CF">
              <w:rPr>
                <w:rFonts w:hint="eastAsia"/>
              </w:rPr>
              <w:t>出版社</w:t>
            </w:r>
            <w:r>
              <w:rPr>
                <w:rFonts w:hint="eastAsia"/>
              </w:rPr>
              <w:t>位置</w:t>
            </w:r>
          </w:p>
        </w:tc>
      </w:tr>
      <w:tr w:rsidR="00E11564" w14:paraId="023E919C" w14:textId="77777777" w:rsidTr="00AF15E2">
        <w:tc>
          <w:tcPr>
            <w:tcW w:w="396" w:type="pct"/>
            <w:shd w:val="clear" w:color="auto" w:fill="auto"/>
          </w:tcPr>
          <w:p w14:paraId="5365F32C" w14:textId="02DDF0A1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449" w:type="pct"/>
            <w:shd w:val="clear" w:color="auto" w:fill="auto"/>
          </w:tcPr>
          <w:p w14:paraId="092EB3E2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图书</w:t>
            </w:r>
          </w:p>
        </w:tc>
        <w:tc>
          <w:tcPr>
            <w:tcW w:w="2130" w:type="pct"/>
            <w:shd w:val="clear" w:color="auto" w:fill="auto"/>
          </w:tcPr>
          <w:p w14:paraId="5FB790DC" w14:textId="77777777" w:rsidR="00E11564" w:rsidRDefault="00E11564" w:rsidP="008B1664">
            <w:pPr>
              <w:pStyle w:val="a7"/>
              <w:ind w:firstLineChars="0" w:firstLine="0"/>
              <w:rPr>
                <w:u w:val="single"/>
              </w:rPr>
            </w:pPr>
            <w:r w:rsidRPr="00D608A0">
              <w:rPr>
                <w:rFonts w:hint="eastAsia"/>
                <w:u w:val="single"/>
              </w:rPr>
              <w:t>编</w:t>
            </w:r>
            <w:r w:rsidRPr="00D37C59">
              <w:rPr>
                <w:rFonts w:hint="eastAsia"/>
                <w:u w:val="single"/>
              </w:rPr>
              <w:t>号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名称</w:t>
            </w:r>
            <w:r>
              <w:rPr>
                <w:rFonts w:hint="eastAsia"/>
              </w:rPr>
              <w:t>，</w:t>
            </w:r>
            <w:r w:rsidRPr="002A3062">
              <w:rPr>
                <w:rFonts w:hint="eastAsia"/>
              </w:rPr>
              <w:t>单价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类型</w:t>
            </w:r>
            <w:r>
              <w:rPr>
                <w:rFonts w:hint="eastAsia"/>
              </w:rPr>
              <w:t>，作者</w:t>
            </w:r>
          </w:p>
        </w:tc>
        <w:tc>
          <w:tcPr>
            <w:tcW w:w="2025" w:type="pct"/>
            <w:shd w:val="clear" w:color="auto" w:fill="auto"/>
          </w:tcPr>
          <w:p w14:paraId="203D24C3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图书</w:t>
            </w:r>
            <w:r w:rsidRPr="00F679CF">
              <w:rPr>
                <w:rFonts w:hint="eastAsia"/>
              </w:rPr>
              <w:t>名称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图书名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图书名</w:t>
            </w:r>
          </w:p>
          <w:p w14:paraId="64B80256" w14:textId="77777777" w:rsidR="00E11564" w:rsidRPr="00E444E3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图书单价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图书单价</w:t>
            </w:r>
          </w:p>
        </w:tc>
      </w:tr>
      <w:tr w:rsidR="00E11564" w14:paraId="71C600A1" w14:textId="77777777" w:rsidTr="00AF15E2">
        <w:tc>
          <w:tcPr>
            <w:tcW w:w="396" w:type="pct"/>
            <w:shd w:val="clear" w:color="auto" w:fill="auto"/>
          </w:tcPr>
          <w:p w14:paraId="3564C485" w14:textId="7497EDE5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449" w:type="pct"/>
            <w:shd w:val="clear" w:color="auto" w:fill="auto"/>
          </w:tcPr>
          <w:p w14:paraId="75D3FAA8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</w:p>
        </w:tc>
        <w:tc>
          <w:tcPr>
            <w:tcW w:w="2130" w:type="pct"/>
            <w:shd w:val="clear" w:color="auto" w:fill="auto"/>
          </w:tcPr>
          <w:p w14:paraId="6043F5CA" w14:textId="77777777" w:rsidR="00E11564" w:rsidRDefault="00E11564" w:rsidP="008B1664">
            <w:pPr>
              <w:pStyle w:val="a7"/>
              <w:ind w:firstLineChars="0" w:firstLine="0"/>
              <w:rPr>
                <w:u w:val="single"/>
              </w:rPr>
            </w:pPr>
            <w:r>
              <w:rPr>
                <w:rFonts w:hint="eastAsia"/>
                <w:u w:val="single"/>
              </w:rPr>
              <w:t>编号</w:t>
            </w:r>
            <w:r w:rsidRPr="00B0594F">
              <w:rPr>
                <w:rFonts w:hint="eastAsia"/>
              </w:rPr>
              <w:t>，</w:t>
            </w:r>
            <w:r>
              <w:rPr>
                <w:rFonts w:hint="eastAsia"/>
              </w:rPr>
              <w:t>名称</w:t>
            </w:r>
          </w:p>
        </w:tc>
        <w:tc>
          <w:tcPr>
            <w:tcW w:w="2025" w:type="pct"/>
            <w:shd w:val="clear" w:color="auto" w:fill="auto"/>
          </w:tcPr>
          <w:p w14:paraId="2A3942D7" w14:textId="77777777" w:rsidR="00E11564" w:rsidRDefault="00E11564" w:rsidP="008B1664">
            <w:pPr>
              <w:pStyle w:val="a7"/>
              <w:ind w:firstLineChars="0" w:firstLine="0"/>
              <w:rPr>
                <w:u w:val="single"/>
              </w:rPr>
            </w:pPr>
          </w:p>
        </w:tc>
      </w:tr>
      <w:tr w:rsidR="00E11564" w14:paraId="01F7551F" w14:textId="77777777" w:rsidTr="00AF15E2">
        <w:tc>
          <w:tcPr>
            <w:tcW w:w="396" w:type="pct"/>
            <w:shd w:val="clear" w:color="auto" w:fill="auto"/>
          </w:tcPr>
          <w:p w14:paraId="5413081D" w14:textId="194E4B88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449" w:type="pct"/>
            <w:shd w:val="clear" w:color="auto" w:fill="auto"/>
          </w:tcPr>
          <w:p w14:paraId="792B2277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</w:p>
        </w:tc>
        <w:tc>
          <w:tcPr>
            <w:tcW w:w="2130" w:type="pct"/>
            <w:shd w:val="clear" w:color="auto" w:fill="auto"/>
          </w:tcPr>
          <w:p w14:paraId="06D61895" w14:textId="77777777" w:rsidR="00E11564" w:rsidRDefault="00E11564" w:rsidP="008B1664">
            <w:pPr>
              <w:pStyle w:val="a7"/>
              <w:ind w:firstLineChars="0" w:firstLine="0"/>
              <w:rPr>
                <w:u w:val="single"/>
              </w:rPr>
            </w:pPr>
            <w:r>
              <w:rPr>
                <w:rFonts w:hint="eastAsia"/>
                <w:u w:val="single"/>
              </w:rPr>
              <w:t>编号</w:t>
            </w:r>
            <w:r w:rsidRPr="00B0594F">
              <w:rPr>
                <w:rFonts w:hint="eastAsia"/>
              </w:rPr>
              <w:t>，</w:t>
            </w:r>
            <w:r>
              <w:rPr>
                <w:rFonts w:hint="eastAsia"/>
              </w:rPr>
              <w:t>名称</w:t>
            </w:r>
          </w:p>
        </w:tc>
        <w:tc>
          <w:tcPr>
            <w:tcW w:w="2025" w:type="pct"/>
            <w:shd w:val="clear" w:color="auto" w:fill="auto"/>
          </w:tcPr>
          <w:p w14:paraId="5E79CE97" w14:textId="77777777" w:rsidR="00E11564" w:rsidRDefault="00E11564" w:rsidP="008B1664">
            <w:pPr>
              <w:pStyle w:val="a7"/>
              <w:ind w:firstLineChars="0" w:firstLine="0"/>
              <w:rPr>
                <w:u w:val="single"/>
              </w:rPr>
            </w:pPr>
          </w:p>
        </w:tc>
      </w:tr>
      <w:tr w:rsidR="00E11564" w14:paraId="39CA5875" w14:textId="77777777" w:rsidTr="00AF15E2">
        <w:tc>
          <w:tcPr>
            <w:tcW w:w="396" w:type="pct"/>
            <w:shd w:val="clear" w:color="auto" w:fill="auto"/>
          </w:tcPr>
          <w:p w14:paraId="088926B6" w14:textId="73C2052B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449" w:type="pct"/>
            <w:shd w:val="clear" w:color="auto" w:fill="auto"/>
          </w:tcPr>
          <w:p w14:paraId="109EBA30" w14:textId="77777777" w:rsidR="00E11564" w:rsidRDefault="00E11564" w:rsidP="008B1664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</w:t>
            </w:r>
          </w:p>
        </w:tc>
        <w:tc>
          <w:tcPr>
            <w:tcW w:w="2130" w:type="pct"/>
            <w:shd w:val="clear" w:color="auto" w:fill="auto"/>
          </w:tcPr>
          <w:p w14:paraId="34597209" w14:textId="77777777" w:rsidR="00E11564" w:rsidRPr="00D37C59" w:rsidRDefault="00E11564" w:rsidP="008B1664">
            <w:pPr>
              <w:pStyle w:val="a7"/>
              <w:ind w:firstLineChars="0" w:firstLine="0"/>
              <w:rPr>
                <w:u w:val="single"/>
              </w:rPr>
            </w:pPr>
            <w:r w:rsidRPr="00D608A0">
              <w:rPr>
                <w:rFonts w:hint="eastAsia"/>
                <w:u w:val="single"/>
              </w:rPr>
              <w:t>编</w:t>
            </w:r>
            <w:r w:rsidRPr="00D37C59">
              <w:rPr>
                <w:rFonts w:hint="eastAsia"/>
                <w:u w:val="single"/>
              </w:rPr>
              <w:t>号</w:t>
            </w:r>
            <w:r>
              <w:rPr>
                <w:rFonts w:hint="eastAsia"/>
              </w:rPr>
              <w:t>，姓名，</w:t>
            </w:r>
            <w:r w:rsidRPr="004D7BD3">
              <w:rPr>
                <w:rFonts w:hint="eastAsia"/>
              </w:rPr>
              <w:t>昵称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密码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地址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联系方式</w:t>
            </w:r>
            <w:r>
              <w:rPr>
                <w:rFonts w:hint="eastAsia"/>
              </w:rPr>
              <w:t>，</w:t>
            </w:r>
            <w:r w:rsidRPr="004D7BD3">
              <w:rPr>
                <w:rFonts w:hint="eastAsia"/>
              </w:rPr>
              <w:t>信誉积分</w:t>
            </w:r>
          </w:p>
        </w:tc>
        <w:tc>
          <w:tcPr>
            <w:tcW w:w="2025" w:type="pct"/>
            <w:shd w:val="clear" w:color="auto" w:fill="auto"/>
          </w:tcPr>
          <w:p w14:paraId="66788D1C" w14:textId="77777777" w:rsidR="00E11564" w:rsidRPr="00D37C59" w:rsidRDefault="00E11564" w:rsidP="008B1664">
            <w:pPr>
              <w:pStyle w:val="a7"/>
              <w:ind w:firstLineChars="0" w:firstLine="0"/>
              <w:rPr>
                <w:u w:val="single"/>
              </w:rPr>
            </w:pPr>
            <w:r>
              <w:rPr>
                <w:rFonts w:hint="eastAsia"/>
              </w:rPr>
              <w:t>管理员</w:t>
            </w:r>
            <w:r>
              <w:rPr>
                <w:rFonts w:hint="eastAsia"/>
              </w:rPr>
              <w:t>.</w:t>
            </w:r>
            <w:r w:rsidRPr="00F679CF">
              <w:rPr>
                <w:rFonts w:hint="eastAsia"/>
              </w:rPr>
              <w:t>买家联系方式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.</w:t>
            </w:r>
            <w:r w:rsidRPr="00F679CF">
              <w:rPr>
                <w:rFonts w:hint="eastAsia"/>
              </w:rPr>
              <w:t>买家电话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买家电话</w:t>
            </w:r>
          </w:p>
        </w:tc>
      </w:tr>
      <w:tr w:rsidR="00E11564" w14:paraId="7A4F4AAF" w14:textId="77777777" w:rsidTr="00AF15E2">
        <w:tc>
          <w:tcPr>
            <w:tcW w:w="396" w:type="pct"/>
            <w:shd w:val="clear" w:color="auto" w:fill="auto"/>
          </w:tcPr>
          <w:p w14:paraId="22B0443E" w14:textId="3F6F7129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449" w:type="pct"/>
            <w:shd w:val="clear" w:color="auto" w:fill="auto"/>
          </w:tcPr>
          <w:p w14:paraId="5F36B9CA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2130" w:type="pct"/>
            <w:shd w:val="clear" w:color="auto" w:fill="auto"/>
          </w:tcPr>
          <w:p w14:paraId="51826E39" w14:textId="4D98BA78" w:rsidR="00E11564" w:rsidRPr="00D37C59" w:rsidRDefault="00E11564" w:rsidP="008B1664">
            <w:pPr>
              <w:pStyle w:val="a7"/>
              <w:ind w:firstLineChars="0" w:firstLine="0"/>
              <w:rPr>
                <w:u w:val="single"/>
              </w:rPr>
            </w:pPr>
            <w:r w:rsidRPr="00D37C59">
              <w:rPr>
                <w:rFonts w:hint="eastAsia"/>
                <w:u w:val="single"/>
              </w:rPr>
              <w:t>编号</w:t>
            </w:r>
            <w:r>
              <w:rPr>
                <w:rFonts w:hint="eastAsia"/>
              </w:rPr>
              <w:t>，姓名，联系方式，</w:t>
            </w:r>
            <w:r w:rsidRPr="004D7BD3">
              <w:rPr>
                <w:rFonts w:hint="eastAsia"/>
              </w:rPr>
              <w:t>密码</w:t>
            </w:r>
            <w:r>
              <w:rPr>
                <w:rFonts w:hint="eastAsia"/>
              </w:rPr>
              <w:t>，</w:t>
            </w:r>
            <w:r w:rsidRPr="002A3062">
              <w:rPr>
                <w:rFonts w:hint="eastAsia"/>
              </w:rPr>
              <w:t>地址</w:t>
            </w:r>
          </w:p>
        </w:tc>
        <w:tc>
          <w:tcPr>
            <w:tcW w:w="2025" w:type="pct"/>
            <w:shd w:val="clear" w:color="auto" w:fill="auto"/>
          </w:tcPr>
          <w:p w14:paraId="2B056AAC" w14:textId="77777777" w:rsidR="00BE23BF" w:rsidRDefault="00BE23BF" w:rsidP="00BE23BF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商家</w:t>
            </w:r>
          </w:p>
          <w:p w14:paraId="13CB5381" w14:textId="09DA0315" w:rsidR="00E11564" w:rsidRPr="00E444E3" w:rsidRDefault="00BE23BF" w:rsidP="00BE23BF">
            <w:pPr>
              <w:pStyle w:val="a7"/>
              <w:ind w:firstLineChars="0" w:firstLine="0"/>
            </w:pPr>
            <w:r>
              <w:rPr>
                <w:rFonts w:hint="eastAsia"/>
              </w:rPr>
              <w:t>管理员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卖家姓名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买家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商家名称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卖家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卖家姓名</w:t>
            </w:r>
          </w:p>
        </w:tc>
      </w:tr>
    </w:tbl>
    <w:p w14:paraId="4DFE10B9" w14:textId="77777777" w:rsidR="00B3470D" w:rsidRDefault="00B3470D" w:rsidP="00B3470D">
      <w:pPr>
        <w:pStyle w:val="2"/>
      </w:pPr>
      <w:bookmarkStart w:id="281" w:name="_Toc24927232"/>
      <w:r>
        <w:rPr>
          <w:rFonts w:hint="eastAsia"/>
        </w:rPr>
        <w:t>实体联系</w:t>
      </w:r>
      <w:r w:rsidR="00695244">
        <w:rPr>
          <w:rFonts w:hint="eastAsia"/>
        </w:rPr>
        <w:t>图</w:t>
      </w:r>
      <w:bookmarkEnd w:id="281"/>
    </w:p>
    <w:p w14:paraId="26D460A6" w14:textId="77777777" w:rsidR="00B3470D" w:rsidRDefault="00B3470D" w:rsidP="00B3470D">
      <w:pPr>
        <w:pStyle w:val="af0"/>
      </w:pPr>
      <w:r>
        <w:rPr>
          <w:rFonts w:hint="eastAsia"/>
        </w:rPr>
        <w:t>联系有两种：实体集之间，同一实体集内不同实体之间。</w:t>
      </w:r>
    </w:p>
    <w:p w14:paraId="3C8C992C" w14:textId="77777777" w:rsidR="00B3470D" w:rsidRDefault="00B3470D" w:rsidP="00B3470D">
      <w:pPr>
        <w:pStyle w:val="af0"/>
      </w:pPr>
      <w:r>
        <w:rPr>
          <w:rFonts w:hint="eastAsia"/>
        </w:rPr>
        <w:t>将所有实体</w:t>
      </w:r>
      <w:proofErr w:type="gramStart"/>
      <w:r>
        <w:rPr>
          <w:rFonts w:hint="eastAsia"/>
        </w:rPr>
        <w:t>集及其</w:t>
      </w:r>
      <w:proofErr w:type="gramEnd"/>
      <w:r>
        <w:rPr>
          <w:rFonts w:hint="eastAsia"/>
        </w:rPr>
        <w:t>联系画一个图，每个实体集不标属性。每个联系如果有属性，要标上。联系要标明联系类别。</w:t>
      </w:r>
    </w:p>
    <w:p w14:paraId="78DCF0CB" w14:textId="6B3D1D6D" w:rsidR="00B3470D" w:rsidRDefault="00E11564" w:rsidP="00B3470D">
      <w:pPr>
        <w:pStyle w:val="af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29ECD6B" wp14:editId="413B4E39">
                <wp:extent cx="5283200" cy="3058249"/>
                <wp:effectExtent l="0" t="0" r="12700" b="27940"/>
                <wp:docPr id="423" name="画布 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accent1"/>
                          </a:solidFill>
                        </a:ln>
                      </wpc:whole>
                      <wps:wsp>
                        <wps:cNvPr id="212" name="矩形 212"/>
                        <wps:cNvSpPr/>
                        <wps:spPr>
                          <a:xfrm>
                            <a:off x="302599" y="2236479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BF57A51" w14:textId="77777777" w:rsidR="00CC4CCF" w:rsidRPr="00955055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员工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矩形 213"/>
                        <wps:cNvSpPr/>
                        <wps:spPr>
                          <a:xfrm>
                            <a:off x="1203165" y="2039393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3625C14" w14:textId="77777777" w:rsidR="00CC4CCF" w:rsidRPr="00955055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图书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流程图: 决策 217"/>
                        <wps:cNvSpPr/>
                        <wps:spPr>
                          <a:xfrm>
                            <a:off x="1046369" y="2464954"/>
                            <a:ext cx="1038694" cy="500240"/>
                          </a:xfrm>
                          <a:prstGeom prst="flowChartDecision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F733F42" w14:textId="77777777" w:rsidR="00CC4CCF" w:rsidRPr="00A25A5B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审核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连接符: 肘形 37"/>
                        <wps:cNvCnPr>
                          <a:stCxn id="212" idx="2"/>
                          <a:endCxn id="217" idx="1"/>
                        </wps:cNvCnPr>
                        <wps:spPr>
                          <a:xfrm rot="16200000" flipH="1">
                            <a:off x="768202" y="2436410"/>
                            <a:ext cx="172564" cy="383770"/>
                          </a:xfrm>
                          <a:prstGeom prst="bentConnector2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19" name="连接符: 肘形 39"/>
                        <wps:cNvCnPr/>
                        <wps:spPr>
                          <a:xfrm rot="5400000" flipH="1" flipV="1">
                            <a:off x="1502233" y="2405830"/>
                            <a:ext cx="121368" cy="49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21" name="连接符: 肘形 42"/>
                        <wps:cNvCnPr/>
                        <wps:spPr>
                          <a:xfrm flipV="1">
                            <a:off x="1932317" y="1869472"/>
                            <a:ext cx="789144" cy="169821"/>
                          </a:xfrm>
                          <a:prstGeom prst="bentConnector3">
                            <a:avLst>
                              <a:gd name="adj1" fmla="val 62025"/>
                            </a:avLst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22" name="矩形 222"/>
                        <wps:cNvSpPr/>
                        <wps:spPr>
                          <a:xfrm>
                            <a:off x="4266261" y="168608"/>
                            <a:ext cx="738354" cy="30600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34EB892" w14:textId="77777777" w:rsidR="00CC4CCF" w:rsidRPr="00955055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公司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矩形 223"/>
                        <wps:cNvSpPr/>
                        <wps:spPr>
                          <a:xfrm>
                            <a:off x="1573543" y="164594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E0B7A99" w14:textId="77777777" w:rsidR="00CC4CCF" w:rsidRPr="00955055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部门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矩形 230"/>
                        <wps:cNvSpPr/>
                        <wps:spPr>
                          <a:xfrm>
                            <a:off x="287456" y="735577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96B3D51" w14:textId="77777777" w:rsidR="00CC4CCF" w:rsidRPr="00955055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岗位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连接符: 肘形 47"/>
                        <wps:cNvCnPr/>
                        <wps:spPr>
                          <a:xfrm rot="10800000">
                            <a:off x="3934826" y="317819"/>
                            <a:ext cx="331434" cy="382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72" name="流程图: 决策 272"/>
                        <wps:cNvSpPr/>
                        <wps:spPr>
                          <a:xfrm>
                            <a:off x="2854826" y="38819"/>
                            <a:ext cx="1080000" cy="558000"/>
                          </a:xfrm>
                          <a:prstGeom prst="flowChartDecision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21C0F0A" w14:textId="77777777" w:rsidR="00CC4CCF" w:rsidRPr="00A25A5B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下设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直接连接符 273"/>
                        <wps:cNvCnPr/>
                        <wps:spPr>
                          <a:xfrm flipH="1" flipV="1">
                            <a:off x="2293543" y="317594"/>
                            <a:ext cx="561283" cy="225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74" name="流程图: 决策 274"/>
                        <wps:cNvSpPr/>
                        <wps:spPr>
                          <a:xfrm>
                            <a:off x="108014" y="33095"/>
                            <a:ext cx="1080000" cy="576000"/>
                          </a:xfrm>
                          <a:prstGeom prst="flowChartDecision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979B877" w14:textId="77777777" w:rsidR="00CC4CCF" w:rsidRPr="00A25A5B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设立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直接连接符 275"/>
                        <wps:cNvCnPr/>
                        <wps:spPr>
                          <a:xfrm flipH="1">
                            <a:off x="647456" y="609095"/>
                            <a:ext cx="558" cy="126482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76" name="流程图: 决策 276"/>
                        <wps:cNvSpPr/>
                        <wps:spPr>
                          <a:xfrm>
                            <a:off x="98489" y="1323865"/>
                            <a:ext cx="1080000" cy="540000"/>
                          </a:xfrm>
                          <a:prstGeom prst="flowChartDecision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DA69228" w14:textId="77777777" w:rsidR="00CC4CCF" w:rsidRPr="00A25A5B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从事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直接连接符 277"/>
                        <wps:cNvCnPr/>
                        <wps:spPr>
                          <a:xfrm flipH="1">
                            <a:off x="638489" y="1041577"/>
                            <a:ext cx="8967" cy="282288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78" name="文本框 98"/>
                        <wps:cNvSpPr txBox="1"/>
                        <wps:spPr>
                          <a:xfrm>
                            <a:off x="2446116" y="72273"/>
                            <a:ext cx="227939" cy="2741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41FC12" w14:textId="77777777" w:rsidR="00CC4CCF" w:rsidRDefault="00CC4CCF" w:rsidP="00E11564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szCs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连接符: 肘形 63"/>
                        <wps:cNvCnPr/>
                        <wps:spPr>
                          <a:xfrm rot="16200000" flipH="1">
                            <a:off x="452981" y="2042022"/>
                            <a:ext cx="355475" cy="342"/>
                          </a:xfrm>
                          <a:prstGeom prst="bentConnector3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80" name="矩形 280"/>
                        <wps:cNvSpPr/>
                        <wps:spPr>
                          <a:xfrm>
                            <a:off x="4294139" y="1973018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0701BD3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买家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流程图: 决策 281"/>
                        <wps:cNvSpPr/>
                        <wps:spPr>
                          <a:xfrm>
                            <a:off x="4104525" y="1287811"/>
                            <a:ext cx="1080000" cy="558000"/>
                          </a:xfrm>
                          <a:prstGeom prst="flowChartDecision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7E84CF6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居住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矩形 282"/>
                        <wps:cNvSpPr/>
                        <wps:spPr>
                          <a:xfrm>
                            <a:off x="4284614" y="779873"/>
                            <a:ext cx="720000" cy="334574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DD5502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区域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直接连接符 283"/>
                        <wps:cNvCnPr/>
                        <wps:spPr>
                          <a:xfrm flipH="1" flipV="1">
                            <a:off x="4644525" y="1845811"/>
                            <a:ext cx="9614" cy="127207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84" name="直接连接符 284"/>
                        <wps:cNvCnPr/>
                        <wps:spPr>
                          <a:xfrm flipV="1">
                            <a:off x="4644525" y="1114447"/>
                            <a:ext cx="89" cy="173364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85" name="矩形 285"/>
                        <wps:cNvSpPr/>
                        <wps:spPr>
                          <a:xfrm>
                            <a:off x="3460251" y="1122773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712E6D3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卖家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流程图: 决策 286"/>
                        <wps:cNvSpPr/>
                        <wps:spPr>
                          <a:xfrm>
                            <a:off x="2721461" y="1581564"/>
                            <a:ext cx="1080000" cy="576000"/>
                          </a:xfrm>
                          <a:prstGeom prst="flowChartDecision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B2DEFDD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上架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流程图: 决策 287"/>
                        <wps:cNvSpPr/>
                        <wps:spPr>
                          <a:xfrm>
                            <a:off x="967569" y="1041577"/>
                            <a:ext cx="1080000" cy="540000"/>
                          </a:xfrm>
                          <a:prstGeom prst="flowChartDecision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C57C881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出版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矩形 288"/>
                        <wps:cNvSpPr/>
                        <wps:spPr>
                          <a:xfrm>
                            <a:off x="1149914" y="558719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EB3C0D4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出版社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连接符: 肘形 100"/>
                        <wps:cNvCnPr>
                          <a:endCxn id="213" idx="1"/>
                        </wps:cNvCnPr>
                        <wps:spPr>
                          <a:xfrm rot="5400000">
                            <a:off x="1049962" y="1734726"/>
                            <a:ext cx="610807" cy="304400"/>
                          </a:xfrm>
                          <a:prstGeom prst="bentConnector4">
                            <a:avLst>
                              <a:gd name="adj1" fmla="val 37476"/>
                              <a:gd name="adj2" fmla="val 175099"/>
                            </a:avLst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90" name="连接符: 肘形 101"/>
                        <wps:cNvCnPr/>
                        <wps:spPr>
                          <a:xfrm rot="5400000" flipH="1" flipV="1">
                            <a:off x="1420312" y="951976"/>
                            <a:ext cx="176858" cy="234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91" name="直接连接符 160"/>
                        <wps:cNvCnPr/>
                        <wps:spPr>
                          <a:xfrm rot="5400000">
                            <a:off x="4445916" y="2155983"/>
                            <a:ext cx="85188" cy="331259"/>
                          </a:xfrm>
                          <a:prstGeom prst="bentConnector2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92" name="连接符: 肘形 161"/>
                        <wps:cNvCnPr/>
                        <wps:spPr>
                          <a:xfrm flipV="1">
                            <a:off x="1188014" y="317594"/>
                            <a:ext cx="385529" cy="350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293" name="矩形 293"/>
                        <wps:cNvSpPr>
                          <a:spLocks noChangeArrowheads="1"/>
                        </wps:cNvSpPr>
                        <wps:spPr bwMode="auto">
                          <a:xfrm>
                            <a:off x="258881" y="442017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92ED4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4" name="矩形 294"/>
                        <wps:cNvSpPr>
                          <a:spLocks noChangeArrowheads="1"/>
                        </wps:cNvSpPr>
                        <wps:spPr bwMode="auto">
                          <a:xfrm>
                            <a:off x="268406" y="958743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63C22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5" name="矩形 295"/>
                        <wps:cNvSpPr>
                          <a:spLocks noChangeArrowheads="1"/>
                        </wps:cNvSpPr>
                        <wps:spPr bwMode="auto">
                          <a:xfrm>
                            <a:off x="343926" y="1944567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D91E8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6" name="矩形 296"/>
                        <wps:cNvSpPr>
                          <a:spLocks noChangeArrowheads="1"/>
                        </wps:cNvSpPr>
                        <wps:spPr bwMode="auto">
                          <a:xfrm>
                            <a:off x="1203165" y="30727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935BE7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7" name="矩形 297"/>
                        <wps:cNvSpPr>
                          <a:spLocks noChangeArrowheads="1"/>
                        </wps:cNvSpPr>
                        <wps:spPr bwMode="auto">
                          <a:xfrm>
                            <a:off x="1506695" y="779873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3998F8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9" name="矩形 299"/>
                        <wps:cNvSpPr>
                          <a:spLocks noChangeArrowheads="1"/>
                        </wps:cNvSpPr>
                        <wps:spPr bwMode="auto">
                          <a:xfrm>
                            <a:off x="967569" y="1781893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AE12DF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00" name="矩形 300"/>
                        <wps:cNvSpPr>
                          <a:spLocks noChangeArrowheads="1"/>
                        </wps:cNvSpPr>
                        <wps:spPr bwMode="auto">
                          <a:xfrm>
                            <a:off x="3014897" y="1306211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6D85E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01" name="矩形 301"/>
                        <wps:cNvSpPr>
                          <a:spLocks noChangeArrowheads="1"/>
                        </wps:cNvSpPr>
                        <wps:spPr bwMode="auto">
                          <a:xfrm>
                            <a:off x="638838" y="2665562"/>
                            <a:ext cx="303530" cy="369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776271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02" name="矩形 302"/>
                        <wps:cNvSpPr>
                          <a:spLocks noChangeArrowheads="1"/>
                        </wps:cNvSpPr>
                        <wps:spPr bwMode="auto">
                          <a:xfrm>
                            <a:off x="4433418" y="2267064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087028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03" name="矩形 303"/>
                        <wps:cNvSpPr>
                          <a:spLocks noChangeArrowheads="1"/>
                        </wps:cNvSpPr>
                        <wps:spPr bwMode="auto">
                          <a:xfrm>
                            <a:off x="4671964" y="1717262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C35F9D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04" name="矩形 304"/>
                        <wps:cNvSpPr>
                          <a:spLocks noChangeArrowheads="1"/>
                        </wps:cNvSpPr>
                        <wps:spPr bwMode="auto">
                          <a:xfrm>
                            <a:off x="4625037" y="1066977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37BC89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05" name="矩形 305"/>
                        <wps:cNvSpPr>
                          <a:spLocks noChangeArrowheads="1"/>
                        </wps:cNvSpPr>
                        <wps:spPr bwMode="auto">
                          <a:xfrm>
                            <a:off x="2594946" y="2114009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48BDF1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06" name="矩形 306"/>
                        <wps:cNvSpPr>
                          <a:spLocks noChangeArrowheads="1"/>
                        </wps:cNvSpPr>
                        <wps:spPr bwMode="auto">
                          <a:xfrm>
                            <a:off x="3923934" y="11889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ABAF26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19" name="流程图: 决策 319"/>
                        <wps:cNvSpPr/>
                        <wps:spPr>
                          <a:xfrm>
                            <a:off x="3242880" y="2076206"/>
                            <a:ext cx="1080000" cy="576000"/>
                          </a:xfrm>
                          <a:prstGeom prst="flowChartDecision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F6B3485" w14:textId="77777777" w:rsidR="00CC4CCF" w:rsidRPr="00A25A5B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购买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连接符: 肘形 8"/>
                        <wps:cNvCnPr/>
                        <wps:spPr>
                          <a:xfrm>
                            <a:off x="1923165" y="2192393"/>
                            <a:ext cx="1319715" cy="171813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27" name="矩形 327"/>
                        <wps:cNvSpPr>
                          <a:spLocks noChangeArrowheads="1"/>
                        </wps:cNvSpPr>
                        <wps:spPr bwMode="auto">
                          <a:xfrm>
                            <a:off x="1533327" y="1761589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CACBD9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8" name="流程图: 决策 328"/>
                        <wps:cNvSpPr/>
                        <wps:spPr>
                          <a:xfrm>
                            <a:off x="3282451" y="429344"/>
                            <a:ext cx="1080000" cy="558000"/>
                          </a:xfrm>
                          <a:prstGeom prst="flowChartDecision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4FB35A6" w14:textId="77777777" w:rsidR="00CC4CCF" w:rsidRPr="00A25A5B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所属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连接符: 肘形 38"/>
                        <wps:cNvCnPr/>
                        <wps:spPr>
                          <a:xfrm>
                            <a:off x="4362451" y="708344"/>
                            <a:ext cx="282163" cy="71529"/>
                          </a:xfrm>
                          <a:prstGeom prst="bentConnector2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30" name="直接连接符 330"/>
                        <wps:cNvCnPr/>
                        <wps:spPr>
                          <a:xfrm flipV="1">
                            <a:off x="3820251" y="987344"/>
                            <a:ext cx="2200" cy="135429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31" name="矩形 331"/>
                        <wps:cNvSpPr>
                          <a:spLocks noChangeArrowheads="1"/>
                        </wps:cNvSpPr>
                        <wps:spPr bwMode="auto">
                          <a:xfrm>
                            <a:off x="3909224" y="895241"/>
                            <a:ext cx="303530" cy="328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5F7D8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  <w:p w14:paraId="3B4211CE" w14:textId="77777777" w:rsidR="00CC4CCF" w:rsidRDefault="00CC4CCF" w:rsidP="00E11564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38" name="矩形 338"/>
                        <wps:cNvSpPr>
                          <a:spLocks noChangeArrowheads="1"/>
                        </wps:cNvSpPr>
                        <wps:spPr bwMode="auto">
                          <a:xfrm>
                            <a:off x="4462645" y="442017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B1DAE2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2" name="连接符: 肘形 57"/>
                        <wps:cNvCnPr/>
                        <wps:spPr>
                          <a:xfrm rot="5400000" flipH="1" flipV="1">
                            <a:off x="3207969" y="1329204"/>
                            <a:ext cx="305775" cy="198790"/>
                          </a:xfrm>
                          <a:prstGeom prst="bentConnector2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43" name="直接连接符 59"/>
                        <wps:cNvCnPr/>
                        <wps:spPr>
                          <a:xfrm rot="5400000">
                            <a:off x="3477850" y="1733804"/>
                            <a:ext cx="647433" cy="37371"/>
                          </a:xfrm>
                          <a:prstGeom prst="bentConnector3">
                            <a:avLst>
                              <a:gd name="adj1" fmla="val 75317"/>
                            </a:avLst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44" name="矩形 344"/>
                        <wps:cNvSpPr>
                          <a:spLocks noChangeArrowheads="1"/>
                        </wps:cNvSpPr>
                        <wps:spPr bwMode="auto">
                          <a:xfrm>
                            <a:off x="3800995" y="1581496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270224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8" name="矩形 368"/>
                        <wps:cNvSpPr>
                          <a:spLocks noChangeArrowheads="1"/>
                        </wps:cNvSpPr>
                        <wps:spPr bwMode="auto">
                          <a:xfrm>
                            <a:off x="2350571" y="1827129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8A0A99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5" name="矩形 375"/>
                        <wps:cNvSpPr/>
                        <wps:spPr>
                          <a:xfrm>
                            <a:off x="2326028" y="1080434"/>
                            <a:ext cx="720000" cy="30600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3C5829A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Cs w:val="21"/>
                                </w:rPr>
                                <w:t>仓库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流程图: 决策 384"/>
                        <wps:cNvSpPr/>
                        <wps:spPr>
                          <a:xfrm>
                            <a:off x="1664524" y="1437982"/>
                            <a:ext cx="1009531" cy="535036"/>
                          </a:xfrm>
                          <a:prstGeom prst="flowChartDecision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B2FFA75" w14:textId="77777777" w:rsidR="00CC4CCF" w:rsidRPr="00A25A5B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存放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流程图: 决策 385"/>
                        <wps:cNvSpPr/>
                        <wps:spPr>
                          <a:xfrm>
                            <a:off x="2208123" y="450413"/>
                            <a:ext cx="940519" cy="508359"/>
                          </a:xfrm>
                          <a:prstGeom prst="flowChartDecision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AA809F0" w14:textId="77777777" w:rsidR="00CC4CCF" w:rsidRPr="00A25A5B" w:rsidRDefault="00CC4CCF" w:rsidP="00E1156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拥有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直接连接符 386"/>
                        <wps:cNvCnPr/>
                        <wps:spPr>
                          <a:xfrm flipH="1" flipV="1">
                            <a:off x="3148642" y="704558"/>
                            <a:ext cx="327803" cy="427629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87" name="文本框 98"/>
                        <wps:cNvSpPr txBox="1"/>
                        <wps:spPr>
                          <a:xfrm>
                            <a:off x="3046028" y="751970"/>
                            <a:ext cx="227939" cy="2741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91EED7" w14:textId="77777777" w:rsidR="00CC4CCF" w:rsidRDefault="00CC4CCF" w:rsidP="00E11564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szCs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直接连接符 416"/>
                        <wps:cNvCnPr/>
                        <wps:spPr>
                          <a:xfrm flipH="1" flipV="1">
                            <a:off x="2678383" y="958772"/>
                            <a:ext cx="7645" cy="121662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17" name="矩形 417"/>
                        <wps:cNvSpPr>
                          <a:spLocks noChangeArrowheads="1"/>
                        </wps:cNvSpPr>
                        <wps:spPr bwMode="auto">
                          <a:xfrm>
                            <a:off x="2264400" y="822606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47FDA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18" name="直接连接符 418"/>
                        <wps:cNvCnPr/>
                        <wps:spPr>
                          <a:xfrm flipH="1">
                            <a:off x="2674055" y="1386434"/>
                            <a:ext cx="11973" cy="319066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19" name="直接连接符 419"/>
                        <wps:cNvCnPr>
                          <a:endCxn id="213" idx="0"/>
                        </wps:cNvCnPr>
                        <wps:spPr>
                          <a:xfrm flipH="1">
                            <a:off x="1563165" y="1705450"/>
                            <a:ext cx="101360" cy="333884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rgbClr val="4472C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20" name="矩形 420"/>
                        <wps:cNvSpPr>
                          <a:spLocks noChangeArrowheads="1"/>
                        </wps:cNvSpPr>
                        <wps:spPr bwMode="auto">
                          <a:xfrm>
                            <a:off x="2583391" y="1323802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9AE8E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21" name="矩形 421"/>
                        <wps:cNvSpPr>
                          <a:spLocks noChangeArrowheads="1"/>
                        </wps:cNvSpPr>
                        <wps:spPr bwMode="auto">
                          <a:xfrm>
                            <a:off x="1550580" y="2253295"/>
                            <a:ext cx="30353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1A47B0" w14:textId="77777777" w:rsidR="00CC4CCF" w:rsidRDefault="00CC4CCF" w:rsidP="00E11564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29ECD6B" id="画布 423" o:spid="_x0000_s1375" editas="canvas" style="width:416pt;height:240.8pt;mso-position-horizontal-relative:char;mso-position-vertical-relative:line" coordsize="52832,3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">
                <v:shape id="_x0000_s1376" type="#_x0000_t75" style="position:absolute;width:52832;height:30581;visibility:visible;mso-wrap-style:square" stroked="t" strokecolor="#4472c4 [3204]">
                  <v:fill o:detectmouseclick="t"/>
                  <v:path o:connecttype="none"/>
                </v:shape>
                <v:rect id="矩形 212" o:spid="_x0000_s1377" style="position:absolute;left:3025;top:22364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" filled="f" strokecolor="windowText" strokeweight="1pt">
                  <v:textbox>
                    <w:txbxContent>
                      <w:p w14:paraId="3BF57A51" w14:textId="77777777" w:rsidR="00CC4CCF" w:rsidRPr="00955055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员工</w:t>
                        </w:r>
                      </w:p>
                    </w:txbxContent>
                  </v:textbox>
                </v:rect>
                <v:rect id="矩形 213" o:spid="_x0000_s1378" style="position:absolute;left:12031;top:20393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" filled="f" strokecolor="windowText" strokeweight="1pt">
                  <v:textbox>
                    <w:txbxContent>
                      <w:p w14:paraId="53625C14" w14:textId="77777777" w:rsidR="00CC4CCF" w:rsidRPr="00955055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图书</w:t>
                        </w:r>
                      </w:p>
                    </w:txbxContent>
                  </v:textbox>
                </v:rect>
                <v:shape id="流程图: 决策 217" o:spid="_x0000_s1379" type="#_x0000_t110" style="position:absolute;left:10463;top:24649;width:10387;height:5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" filled="f" strokecolor="windowText" strokeweight="1pt">
                  <v:textbox>
                    <w:txbxContent>
                      <w:p w14:paraId="7F733F42" w14:textId="77777777" w:rsidR="00CC4CCF" w:rsidRPr="00A25A5B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审核</w:t>
                        </w:r>
                      </w:p>
                    </w:txbxContent>
                  </v:textbox>
                </v:shape>
                <v:shape id="连接符: 肘形 37" o:spid="_x0000_s1380" type="#_x0000_t33" style="position:absolute;left:7681;top:24364;width:1725;height:3838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" strokecolor="#4472c4" strokeweight=".5pt"/>
                <v:shape id="连接符: 肘形 39" o:spid="_x0000_s1381" type="#_x0000_t34" style="position:absolute;left:15022;top:24057;width:1214;height:5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" strokecolor="#4472c4" strokeweight=".5pt"/>
                <v:shape id="连接符: 肘形 42" o:spid="_x0000_s1382" type="#_x0000_t34" style="position:absolute;left:19323;top:18694;width:7891;height:1698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" adj="13397" strokecolor="#4472c4" strokeweight=".5pt"/>
                <v:rect id="矩形 222" o:spid="_x0000_s1383" style="position:absolute;left:42662;top:1686;width:7384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" filled="f" strokecolor="windowText" strokeweight="1pt">
                  <v:textbox>
                    <w:txbxContent>
                      <w:p w14:paraId="034EB892" w14:textId="77777777" w:rsidR="00CC4CCF" w:rsidRPr="00955055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公司</w:t>
                        </w:r>
                      </w:p>
                    </w:txbxContent>
                  </v:textbox>
                </v:rect>
                <v:rect id="矩形 223" o:spid="_x0000_s1384" style="position:absolute;left:15735;top:1645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" filled="f" strokecolor="windowText" strokeweight="1pt">
                  <v:textbox>
                    <w:txbxContent>
                      <w:p w14:paraId="7E0B7A99" w14:textId="77777777" w:rsidR="00CC4CCF" w:rsidRPr="00955055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部门</w:t>
                        </w:r>
                      </w:p>
                    </w:txbxContent>
                  </v:textbox>
                </v:rect>
                <v:rect id="矩形 230" o:spid="_x0000_s1385" style="position:absolute;left:2874;top:7355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" filled="f" strokecolor="windowText" strokeweight="1pt">
                  <v:textbox>
                    <w:txbxContent>
                      <w:p w14:paraId="196B3D51" w14:textId="77777777" w:rsidR="00CC4CCF" w:rsidRPr="00955055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岗位</w:t>
                        </w:r>
                      </w:p>
                    </w:txbxContent>
                  </v:textbox>
                </v:rect>
                <v:shape id="连接符: 肘形 47" o:spid="_x0000_s1386" type="#_x0000_t34" style="position:absolute;left:39348;top:3178;width:3314;height:38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" strokecolor="#4472c4" strokeweight=".5pt"/>
                <v:shape id="流程图: 决策 272" o:spid="_x0000_s1387" type="#_x0000_t110" style="position:absolute;left:28548;top:388;width:10800;height:5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" filled="f" strokecolor="windowText" strokeweight="1pt">
                  <v:textbox>
                    <w:txbxContent>
                      <w:p w14:paraId="421C0F0A" w14:textId="77777777" w:rsidR="00CC4CCF" w:rsidRPr="00A25A5B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下设</w:t>
                        </w:r>
                      </w:p>
                    </w:txbxContent>
                  </v:textbox>
                </v:shape>
                <v:line id="直接连接符 273" o:spid="_x0000_s1388" style="position:absolute;flip:x y;visibility:visible;mso-wrap-style:square" from="22935,3175" to="28548,3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" strokecolor="#4472c4" strokeweight=".5pt">
                  <v:stroke joinstyle="miter"/>
                </v:line>
                <v:shape id="流程图: 决策 274" o:spid="_x0000_s1389" type="#_x0000_t110" style="position:absolute;left:1080;top:330;width:1080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" filled="f" strokecolor="windowText" strokeweight="1pt">
                  <v:textbox>
                    <w:txbxContent>
                      <w:p w14:paraId="4979B877" w14:textId="77777777" w:rsidR="00CC4CCF" w:rsidRPr="00A25A5B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设立</w:t>
                        </w:r>
                      </w:p>
                    </w:txbxContent>
                  </v:textbox>
                </v:shape>
                <v:line id="直接连接符 275" o:spid="_x0000_s1390" style="position:absolute;flip:x;visibility:visible;mso-wrap-style:square" from="6474,6090" to="6480,7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" strokecolor="#4472c4" strokeweight=".5pt">
                  <v:stroke joinstyle="miter"/>
                </v:line>
                <v:shape id="流程图: 决策 276" o:spid="_x0000_s1391" type="#_x0000_t110" style="position:absolute;left:984;top:13238;width:10800;height:5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" filled="f" strokecolor="windowText" strokeweight="1pt">
                  <v:textbox>
                    <w:txbxContent>
                      <w:p w14:paraId="5DA69228" w14:textId="77777777" w:rsidR="00CC4CCF" w:rsidRPr="00A25A5B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从事</w:t>
                        </w:r>
                      </w:p>
                    </w:txbxContent>
                  </v:textbox>
                </v:shape>
                <v:line id="直接连接符 277" o:spid="_x0000_s1392" style="position:absolute;flip:x;visibility:visible;mso-wrap-style:square" from="6384,10415" to="6474,13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" strokecolor="#4472c4" strokeweight=".5pt">
                  <v:stroke joinstyle="miter"/>
                </v:line>
                <v:shape id="文本框 98" o:spid="_x0000_s1393" type="#_x0000_t202" style="position:absolute;left:24461;top:722;width:2279;height:2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" filled="f" stroked="f" strokeweight=".5pt">
                  <v:textbox>
                    <w:txbxContent>
                      <w:p w14:paraId="5A41FC12" w14:textId="77777777" w:rsidR="00CC4CCF" w:rsidRDefault="00CC4CCF" w:rsidP="00E11564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szCs w:val="21"/>
                          </w:rPr>
                          <w:t>n</w:t>
                        </w:r>
                      </w:p>
                    </w:txbxContent>
                  </v:textbox>
                </v:shape>
                <v:shape id="连接符: 肘形 63" o:spid="_x0000_s1394" type="#_x0000_t34" style="position:absolute;left:4529;top:20420;width:3555;height: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" strokecolor="#4472c4" strokeweight=".5pt"/>
                <v:rect id="矩形 280" o:spid="_x0000_s1395" style="position:absolute;left:42941;top:19730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" filled="f" strokecolor="windowText" strokeweight="1pt">
                  <v:textbox>
                    <w:txbxContent>
                      <w:p w14:paraId="30701BD3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买家</w:t>
                        </w:r>
                      </w:p>
                    </w:txbxContent>
                  </v:textbox>
                </v:rect>
                <v:shape id="流程图: 决策 281" o:spid="_x0000_s1396" type="#_x0000_t110" style="position:absolute;left:41045;top:12878;width:10800;height:5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" filled="f" strokecolor="windowText" strokeweight="1pt">
                  <v:textbox>
                    <w:txbxContent>
                      <w:p w14:paraId="57E84CF6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居住</w:t>
                        </w:r>
                      </w:p>
                    </w:txbxContent>
                  </v:textbox>
                </v:shape>
                <v:rect id="矩形 282" o:spid="_x0000_s1397" style="position:absolute;left:42846;top:7798;width:7200;height:3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" filled="f" strokecolor="windowText" strokeweight="1pt">
                  <v:textbox>
                    <w:txbxContent>
                      <w:p w14:paraId="05DD5502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区域</w:t>
                        </w:r>
                      </w:p>
                    </w:txbxContent>
                  </v:textbox>
                </v:rect>
                <v:line id="直接连接符 283" o:spid="_x0000_s1398" style="position:absolute;flip:x y;visibility:visible;mso-wrap-style:square" from="46445,18458" to="46541,19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" strokecolor="#4472c4" strokeweight=".5pt">
                  <v:stroke joinstyle="miter"/>
                </v:line>
                <v:line id="直接连接符 284" o:spid="_x0000_s1399" style="position:absolute;flip:y;visibility:visible;mso-wrap-style:square" from="46445,11144" to="46446,12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" strokecolor="#4472c4" strokeweight=".5pt">
                  <v:stroke joinstyle="miter"/>
                </v:line>
                <v:rect id="矩形 285" o:spid="_x0000_s1400" style="position:absolute;left:34602;top:11227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" filled="f" strokecolor="windowText" strokeweight="1pt">
                  <v:textbox>
                    <w:txbxContent>
                      <w:p w14:paraId="1712E6D3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卖家</w:t>
                        </w:r>
                      </w:p>
                    </w:txbxContent>
                  </v:textbox>
                </v:rect>
                <v:shape id="流程图: 决策 286" o:spid="_x0000_s1401" type="#_x0000_t110" style="position:absolute;left:27214;top:15815;width:1080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" filled="f" strokecolor="windowText" strokeweight="1pt">
                  <v:textbox>
                    <w:txbxContent>
                      <w:p w14:paraId="4B2DEFDD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上架</w:t>
                        </w:r>
                      </w:p>
                    </w:txbxContent>
                  </v:textbox>
                </v:shape>
                <v:shape id="流程图: 决策 287" o:spid="_x0000_s1402" type="#_x0000_t110" style="position:absolute;left:9675;top:10415;width:10800;height:5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" filled="f" strokecolor="windowText" strokeweight="1pt">
                  <v:textbox>
                    <w:txbxContent>
                      <w:p w14:paraId="3C57C881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出版</w:t>
                        </w:r>
                      </w:p>
                    </w:txbxContent>
                  </v:textbox>
                </v:shape>
                <v:rect id="矩形 288" o:spid="_x0000_s1403" style="position:absolute;left:11499;top:5587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" filled="f" strokecolor="windowText" strokeweight="1pt">
                  <v:textbox>
                    <w:txbxContent>
                      <w:p w14:paraId="0EB3C0D4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出版社</w:t>
                        </w:r>
                      </w:p>
                    </w:txbxContent>
                  </v:textbox>
                </v:rect>
                <v:shape id="连接符: 肘形 100" o:spid="_x0000_s1404" type="#_x0000_t35" style="position:absolute;left:10499;top:17347;width:6108;height:304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" adj="8095,37821" strokecolor="#4472c4" strokeweight=".5pt"/>
                <v:shape id="连接符: 肘形 101" o:spid="_x0000_s1405" type="#_x0000_t34" style="position:absolute;left:14203;top:9519;width:1768;height:24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" strokecolor="#4472c4" strokeweight=".5pt"/>
                <v:shape id="直接连接符 160" o:spid="_x0000_s1406" type="#_x0000_t33" style="position:absolute;left:44459;top:21559;width:852;height:33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" strokecolor="#4472c4" strokeweight=".5pt"/>
                <v:shape id="连接符: 肘形 161" o:spid="_x0000_s1407" type="#_x0000_t34" style="position:absolute;left:11880;top:3175;width:3855;height:3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" strokecolor="#4472c4" strokeweight=".5pt"/>
                <v:rect id="矩形 293" o:spid="_x0000_s1408" style="position:absolute;left:2588;top:4420;width:3036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" filled="f" stroked="f">
                  <v:textbox>
                    <w:txbxContent>
                      <w:p w14:paraId="20F92ED4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294" o:spid="_x0000_s1409" style="position:absolute;left:2684;top:9587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" filled="f" stroked="f">
                  <v:textbox>
                    <w:txbxContent>
                      <w:p w14:paraId="12863C22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295" o:spid="_x0000_s1410" style="position:absolute;left:3439;top:19445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" filled="f" stroked="f">
                  <v:textbox>
                    <w:txbxContent>
                      <w:p w14:paraId="42BD91E8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矩形 296" o:spid="_x0000_s1411" style="position:absolute;left:12031;top:307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" filled="f" stroked="f">
                  <v:textbox>
                    <w:txbxContent>
                      <w:p w14:paraId="7D935BE7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矩形 297" o:spid="_x0000_s1412" style="position:absolute;left:15066;top:7798;width:3036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" filled="f" stroked="f">
                  <v:textbox>
                    <w:txbxContent>
                      <w:p w14:paraId="193998F8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矩形 299" o:spid="_x0000_s1413" style="position:absolute;left:9675;top:17818;width:3035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" filled="f" stroked="f">
                  <v:textbox>
                    <w:txbxContent>
                      <w:p w14:paraId="51AE12DF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300" o:spid="_x0000_s1414" style="position:absolute;left:30148;top:13062;width:3036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" filled="f" stroked="f">
                  <v:textbox>
                    <w:txbxContent>
                      <w:p w14:paraId="1E16D85E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矩形 301" o:spid="_x0000_s1415" style="position:absolute;left:6388;top:26655;width:3035;height:3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" filled="f" stroked="f">
                  <v:textbox>
                    <w:txbxContent>
                      <w:p w14:paraId="6D776271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矩形 302" o:spid="_x0000_s1416" style="position:absolute;left:44334;top:22670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" filled="f" stroked="f">
                  <v:textbox>
                    <w:txbxContent>
                      <w:p w14:paraId="18087028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303" o:spid="_x0000_s1417" style="position:absolute;left:46719;top:17172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" filled="f" stroked="f">
                  <v:textbox>
                    <w:txbxContent>
                      <w:p w14:paraId="16C35F9D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304" o:spid="_x0000_s1418" style="position:absolute;left:46250;top:10669;width:3035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" filled="f" stroked="f">
                  <v:textbox>
                    <w:txbxContent>
                      <w:p w14:paraId="6037BC89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矩形 305" o:spid="_x0000_s1419" style="position:absolute;left:25949;top:21140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" filled="f" stroked="f">
                  <v:textbox>
                    <w:txbxContent>
                      <w:p w14:paraId="5548BDF1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矩形 306" o:spid="_x0000_s1420" style="position:absolute;left:39239;top:118;width:3035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" filled="f" stroked="f">
                  <v:textbox>
                    <w:txbxContent>
                      <w:p w14:paraId="62ABAF26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shape id="流程图: 决策 319" o:spid="_x0000_s1421" type="#_x0000_t110" style="position:absolute;left:32428;top:20762;width:1080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" filled="f" strokecolor="windowText" strokeweight="1pt">
                  <v:textbox>
                    <w:txbxContent>
                      <w:p w14:paraId="6F6B3485" w14:textId="77777777" w:rsidR="00CC4CCF" w:rsidRPr="00A25A5B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购买</w:t>
                        </w:r>
                      </w:p>
                    </w:txbxContent>
                  </v:textbox>
                </v:shape>
                <v:shape id="连接符: 肘形 8" o:spid="_x0000_s1422" type="#_x0000_t34" style="position:absolute;left:19231;top:21923;width:13197;height:171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" strokecolor="#4472c4" strokeweight=".5pt"/>
                <v:rect id="矩形 327" o:spid="_x0000_s1423" style="position:absolute;left:15333;top:17615;width:3035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" filled="f" stroked="f">
                  <v:textbox>
                    <w:txbxContent>
                      <w:p w14:paraId="7ECACBD9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shape id="流程图: 决策 328" o:spid="_x0000_s1424" type="#_x0000_t110" style="position:absolute;left:32824;top:4293;width:10800;height:5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" filled="f" strokecolor="windowText" strokeweight="1pt">
                  <v:textbox>
                    <w:txbxContent>
                      <w:p w14:paraId="44FB35A6" w14:textId="77777777" w:rsidR="00CC4CCF" w:rsidRPr="00A25A5B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所属</w:t>
                        </w:r>
                      </w:p>
                    </w:txbxContent>
                  </v:textbox>
                </v:shape>
                <v:shape id="连接符: 肘形 38" o:spid="_x0000_s1425" type="#_x0000_t33" style="position:absolute;left:43624;top:7083;width:2822;height:71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" strokecolor="#4472c4" strokeweight=".5pt"/>
                <v:line id="直接连接符 330" o:spid="_x0000_s1426" style="position:absolute;flip:y;visibility:visible;mso-wrap-style:square" from="38202,9873" to="38224,11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" strokecolor="#4472c4" strokeweight=".5pt">
                  <v:stroke joinstyle="miter"/>
                </v:line>
                <v:rect id="矩形 331" o:spid="_x0000_s1427" style="position:absolute;left:39092;top:8952;width:303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" filled="f" stroked="f">
                  <v:textbox>
                    <w:txbxContent>
                      <w:p w14:paraId="7445F7D8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  <w:p w14:paraId="3B4211CE" w14:textId="77777777" w:rsidR="00CC4CCF" w:rsidRDefault="00CC4CCF" w:rsidP="00E11564"/>
                    </w:txbxContent>
                  </v:textbox>
                </v:rect>
                <v:rect id="矩形 338" o:spid="_x0000_s1428" style="position:absolute;left:44626;top:4420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" filled="f" stroked="f">
                  <v:textbox>
                    <w:txbxContent>
                      <w:p w14:paraId="70B1DAE2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shape id="连接符: 肘形 57" o:spid="_x0000_s1429" type="#_x0000_t33" style="position:absolute;left:32079;top:13292;width:3057;height:1988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" strokecolor="#4472c4" strokeweight=".5pt"/>
                <v:shape id="直接连接符 59" o:spid="_x0000_s1430" type="#_x0000_t34" style="position:absolute;left:34777;top:17338;width:6475;height:37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" adj="16268" strokecolor="#4472c4" strokeweight=".5pt"/>
                <v:rect id="矩形 344" o:spid="_x0000_s1431" style="position:absolute;left:38009;top:15814;width:3036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" filled="f" stroked="f">
                  <v:textbox>
                    <w:txbxContent>
                      <w:p w14:paraId="72270224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矩形 368" o:spid="_x0000_s1432" style="position:absolute;left:23505;top:18271;width:3036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" filled="f" stroked="f">
                  <v:textbox>
                    <w:txbxContent>
                      <w:p w14:paraId="5D8A0A99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v:rect id="矩形 375" o:spid="_x0000_s1433" style="position:absolute;left:23260;top:10804;width:7200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" filled="f" strokecolor="windowText" strokeweight="1pt">
                  <v:textbox>
                    <w:txbxContent>
                      <w:p w14:paraId="13C5829A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Cs w:val="21"/>
                          </w:rPr>
                          <w:t>仓库</w:t>
                        </w:r>
                      </w:p>
                    </w:txbxContent>
                  </v:textbox>
                </v:rect>
                <v:shape id="流程图: 决策 384" o:spid="_x0000_s1434" type="#_x0000_t110" style="position:absolute;left:16645;top:14379;width:10095;height:5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" filled="f" strokecolor="windowText" strokeweight="1pt">
                  <v:textbox>
                    <w:txbxContent>
                      <w:p w14:paraId="1B2FFA75" w14:textId="77777777" w:rsidR="00CC4CCF" w:rsidRPr="00A25A5B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存放</w:t>
                        </w:r>
                      </w:p>
                    </w:txbxContent>
                  </v:textbox>
                </v:shape>
                <v:shape id="流程图: 决策 385" o:spid="_x0000_s1435" type="#_x0000_t110" style="position:absolute;left:22081;top:4504;width:9405;height:5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" filled="f" strokecolor="windowText" strokeweight="1pt">
                  <v:textbox>
                    <w:txbxContent>
                      <w:p w14:paraId="1AA809F0" w14:textId="77777777" w:rsidR="00CC4CCF" w:rsidRPr="00A25A5B" w:rsidRDefault="00CC4CCF" w:rsidP="00E1156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拥有</w:t>
                        </w:r>
                      </w:p>
                    </w:txbxContent>
                  </v:textbox>
                </v:shape>
                <v:line id="直接连接符 386" o:spid="_x0000_s1436" style="position:absolute;flip:x y;visibility:visible;mso-wrap-style:square" from="31486,7045" to="34764,11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" strokecolor="#4472c4" strokeweight=".5pt">
                  <v:stroke joinstyle="miter"/>
                </v:line>
                <v:shape id="文本框 98" o:spid="_x0000_s1437" type="#_x0000_t202" style="position:absolute;left:30460;top:7519;width:2279;height:2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" filled="f" stroked="f" strokeweight=".5pt">
                  <v:textbox>
                    <w:txbxContent>
                      <w:p w14:paraId="3B91EED7" w14:textId="77777777" w:rsidR="00CC4CCF" w:rsidRDefault="00CC4CCF" w:rsidP="00E11564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szCs w:val="21"/>
                          </w:rPr>
                          <w:t>n</w:t>
                        </w:r>
                      </w:p>
                    </w:txbxContent>
                  </v:textbox>
                </v:shape>
                <v:line id="直接连接符 416" o:spid="_x0000_s1438" style="position:absolute;flip:x y;visibility:visible;mso-wrap-style:square" from="26783,9587" to="26860,10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" strokecolor="#4472c4" strokeweight=".5pt">
                  <v:stroke joinstyle="miter"/>
                </v:line>
                <v:rect id="矩形 417" o:spid="_x0000_s1439" style="position:absolute;left:22644;top:8226;width:303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" filled="f" stroked="f">
                  <v:textbox>
                    <w:txbxContent>
                      <w:p w14:paraId="68847FDA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m</w:t>
                        </w:r>
                      </w:p>
                    </w:txbxContent>
                  </v:textbox>
                </v:rect>
                <v:line id="直接连接符 418" o:spid="_x0000_s1440" style="position:absolute;flip:x;visibility:visible;mso-wrap-style:square" from="26740,13864" to="26860,17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" strokecolor="#4472c4" strokeweight=".5pt">
                  <v:stroke joinstyle="miter"/>
                </v:line>
                <v:line id="直接连接符 419" o:spid="_x0000_s1441" style="position:absolute;flip:x;visibility:visible;mso-wrap-style:square" from="15631,17054" to="16645,20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" strokecolor="#4472c4" strokeweight=".5pt">
                  <v:stroke joinstyle="miter"/>
                </v:line>
                <v:rect id="矩形 420" o:spid="_x0000_s1442" style="position:absolute;left:25833;top:13238;width:3036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" filled="f" stroked="f">
                  <v:textbox>
                    <w:txbxContent>
                      <w:p w14:paraId="3E29AE8E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矩形 421" o:spid="_x0000_s1443" style="position:absolute;left:15505;top:22532;width:3036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" filled="f" stroked="f">
                  <v:textbox>
                    <w:txbxContent>
                      <w:p w14:paraId="601A47B0" w14:textId="77777777" w:rsidR="00CC4CCF" w:rsidRDefault="00CC4CCF" w:rsidP="00E11564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t>n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F0E8458" w14:textId="1C4D2DD0" w:rsidR="00B3470D" w:rsidRDefault="00B3470D" w:rsidP="00B3470D">
      <w:pPr>
        <w:pStyle w:val="af0"/>
        <w:jc w:val="center"/>
      </w:pPr>
      <w:r>
        <w:rPr>
          <w:rFonts w:hint="eastAsia"/>
        </w:rPr>
        <w:lastRenderedPageBreak/>
        <w:t>图</w:t>
      </w:r>
      <w:r w:rsidR="00043990">
        <w:fldChar w:fldCharType="begin"/>
      </w:r>
      <w:r w:rsidR="00043990">
        <w:instrText xml:space="preserve"> STYLEREF  \s "</w:instrText>
      </w:r>
      <w:r w:rsidR="00043990">
        <w:instrText>标题</w:instrText>
      </w:r>
      <w:r w:rsidR="00043990">
        <w:instrText xml:space="preserve"> 2" \n </w:instrText>
      </w:r>
      <w:r w:rsidR="00043990">
        <w:fldChar w:fldCharType="separate"/>
      </w:r>
      <w:r w:rsidR="00D60492">
        <w:rPr>
          <w:noProof/>
        </w:rPr>
        <w:t>8.2</w:t>
      </w:r>
      <w:r w:rsidR="00043990">
        <w:fldChar w:fldCharType="end"/>
      </w:r>
      <w:r w:rsidR="00043990">
        <w:noBreakHyphen/>
      </w:r>
      <w:r w:rsidR="00D3516E">
        <w:fldChar w:fldCharType="begin"/>
      </w:r>
      <w:r w:rsidR="00D3516E">
        <w:instrText xml:space="preserve"> SEQ </w:instrText>
      </w:r>
      <w:r w:rsidR="00D3516E">
        <w:instrText>图</w:instrText>
      </w:r>
      <w:r w:rsidR="00D3516E">
        <w:instrText xml:space="preserve">2 \* ARABIC \s 2 </w:instrText>
      </w:r>
      <w:r w:rsidR="00D3516E">
        <w:fldChar w:fldCharType="separate"/>
      </w:r>
      <w:r w:rsidR="00D60492">
        <w:rPr>
          <w:noProof/>
        </w:rPr>
        <w:t>1</w:t>
      </w:r>
      <w:r w:rsidR="00D3516E">
        <w:fldChar w:fldCharType="end"/>
      </w:r>
      <w:r>
        <w:rPr>
          <w:rFonts w:hint="eastAsia"/>
        </w:rPr>
        <w:t xml:space="preserve"> ER</w:t>
      </w:r>
      <w:r>
        <w:rPr>
          <w:rFonts w:hint="eastAsia"/>
        </w:rPr>
        <w:t>图</w:t>
      </w:r>
    </w:p>
    <w:p w14:paraId="7AF813AF" w14:textId="77777777" w:rsidR="00695244" w:rsidRDefault="00695244" w:rsidP="00695244">
      <w:pPr>
        <w:pStyle w:val="2"/>
      </w:pPr>
      <w:bookmarkStart w:id="282" w:name="_Toc24927233"/>
      <w:r>
        <w:rPr>
          <w:rFonts w:hint="eastAsia"/>
        </w:rPr>
        <w:t>联系</w:t>
      </w:r>
      <w:bookmarkEnd w:id="282"/>
    </w:p>
    <w:p w14:paraId="1A181A1C" w14:textId="242141F8" w:rsidR="00B3470D" w:rsidRDefault="00B3470D" w:rsidP="00B3470D">
      <w:pPr>
        <w:jc w:val="center"/>
      </w:pPr>
      <w:r>
        <w:rPr>
          <w:rFonts w:hint="eastAsia"/>
        </w:rPr>
        <w:t>表</w:t>
      </w:r>
      <w:r w:rsidR="00043990">
        <w:fldChar w:fldCharType="begin"/>
      </w:r>
      <w:r w:rsidR="00043990">
        <w:instrText xml:space="preserve"> STYLEREF  \s "</w:instrText>
      </w:r>
      <w:r w:rsidR="00043990">
        <w:instrText>标题</w:instrText>
      </w:r>
      <w:r w:rsidR="00043990">
        <w:instrText xml:space="preserve"> 2" \n </w:instrText>
      </w:r>
      <w:r w:rsidR="00043990">
        <w:fldChar w:fldCharType="separate"/>
      </w:r>
      <w:r w:rsidR="00D60492">
        <w:rPr>
          <w:noProof/>
        </w:rPr>
        <w:t>8.3</w:t>
      </w:r>
      <w:r w:rsidR="00043990">
        <w:fldChar w:fldCharType="end"/>
      </w:r>
      <w:r w:rsidR="00043990">
        <w:noBreakHyphen/>
      </w:r>
      <w:r w:rsidR="00D3516E">
        <w:fldChar w:fldCharType="begin"/>
      </w:r>
      <w:r w:rsidR="00D3516E">
        <w:instrText xml:space="preserve"> SEQ </w:instrText>
      </w:r>
      <w:r w:rsidR="00D3516E">
        <w:instrText>表格</w:instrText>
      </w:r>
      <w:r w:rsidR="00D3516E">
        <w:instrText xml:space="preserve">2 \* ARABIC \s 2 </w:instrText>
      </w:r>
      <w:r w:rsidR="00D3516E">
        <w:fldChar w:fldCharType="separate"/>
      </w:r>
      <w:r w:rsidR="00D60492">
        <w:rPr>
          <w:noProof/>
        </w:rPr>
        <w:t>1</w:t>
      </w:r>
      <w:r w:rsidR="00D3516E">
        <w:fldChar w:fldCharType="end"/>
      </w:r>
      <w:r>
        <w:rPr>
          <w:rFonts w:hint="eastAsia"/>
        </w:rPr>
        <w:t>联系及其属性列表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8"/>
        <w:gridCol w:w="1382"/>
        <w:gridCol w:w="1382"/>
        <w:gridCol w:w="3440"/>
        <w:gridCol w:w="2365"/>
        <w:gridCol w:w="1075"/>
      </w:tblGrid>
      <w:tr w:rsidR="00E11564" w14:paraId="6D73F6BD" w14:textId="77777777" w:rsidTr="008B1664">
        <w:tc>
          <w:tcPr>
            <w:tcW w:w="486" w:type="pct"/>
            <w:shd w:val="clear" w:color="auto" w:fill="D9D9D9"/>
          </w:tcPr>
          <w:p w14:paraId="7BCC293B" w14:textId="77777777" w:rsidR="00E11564" w:rsidRDefault="00E11564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47" w:type="pct"/>
            <w:shd w:val="clear" w:color="auto" w:fill="D9D9D9"/>
          </w:tcPr>
          <w:p w14:paraId="6256BE81" w14:textId="77777777" w:rsidR="00E11564" w:rsidRDefault="00E11564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联系名</w:t>
            </w:r>
          </w:p>
        </w:tc>
        <w:tc>
          <w:tcPr>
            <w:tcW w:w="647" w:type="pct"/>
            <w:shd w:val="clear" w:color="auto" w:fill="D9D9D9"/>
          </w:tcPr>
          <w:p w14:paraId="34D739CC" w14:textId="77777777" w:rsidR="00E11564" w:rsidRDefault="00E11564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类别</w:t>
            </w:r>
          </w:p>
        </w:tc>
        <w:tc>
          <w:tcPr>
            <w:tcW w:w="1610" w:type="pct"/>
            <w:shd w:val="clear" w:color="auto" w:fill="D9D9D9"/>
          </w:tcPr>
          <w:p w14:paraId="3FD12645" w14:textId="77777777" w:rsidR="00E11564" w:rsidRDefault="00E11564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涉及实体集</w:t>
            </w:r>
          </w:p>
        </w:tc>
        <w:tc>
          <w:tcPr>
            <w:tcW w:w="1107" w:type="pct"/>
            <w:shd w:val="clear" w:color="auto" w:fill="D9D9D9"/>
          </w:tcPr>
          <w:p w14:paraId="55B5F2C4" w14:textId="77777777" w:rsidR="00E11564" w:rsidRDefault="00E11564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属性列表</w:t>
            </w:r>
          </w:p>
        </w:tc>
        <w:tc>
          <w:tcPr>
            <w:tcW w:w="503" w:type="pct"/>
            <w:shd w:val="clear" w:color="auto" w:fill="D9D9D9"/>
          </w:tcPr>
          <w:p w14:paraId="402F30E7" w14:textId="77777777" w:rsidR="00E11564" w:rsidRDefault="00E11564" w:rsidP="008B1664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11564" w14:paraId="4102ACC1" w14:textId="77777777" w:rsidTr="008B1664">
        <w:tc>
          <w:tcPr>
            <w:tcW w:w="486" w:type="pct"/>
            <w:shd w:val="clear" w:color="auto" w:fill="auto"/>
          </w:tcPr>
          <w:p w14:paraId="14CDB549" w14:textId="0C0E83F0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32B0787A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审核</w:t>
            </w:r>
          </w:p>
        </w:tc>
        <w:tc>
          <w:tcPr>
            <w:tcW w:w="647" w:type="pct"/>
          </w:tcPr>
          <w:p w14:paraId="370ABAAF" w14:textId="77777777" w:rsidR="00E11564" w:rsidRDefault="00E11564" w:rsidP="008B1664">
            <w:r w:rsidRPr="00A91FDE"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31A8A7AA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员工（</w:t>
            </w:r>
            <w:r>
              <w:rPr>
                <w:rFonts w:hint="eastAsia"/>
                <w:noProof/>
              </w:rPr>
              <w:t>一</w:t>
            </w:r>
            <w:r>
              <w:rPr>
                <w:rFonts w:hint="eastAsia"/>
              </w:rPr>
              <w:t>），图书（多）</w:t>
            </w:r>
          </w:p>
        </w:tc>
        <w:tc>
          <w:tcPr>
            <w:tcW w:w="1107" w:type="pct"/>
            <w:shd w:val="clear" w:color="auto" w:fill="auto"/>
          </w:tcPr>
          <w:p w14:paraId="2E34E14D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503" w:type="pct"/>
            <w:shd w:val="clear" w:color="auto" w:fill="auto"/>
          </w:tcPr>
          <w:p w14:paraId="3DB417D2" w14:textId="77777777" w:rsidR="00E11564" w:rsidRDefault="00E11564" w:rsidP="008B1664">
            <w:pPr>
              <w:pStyle w:val="a7"/>
              <w:ind w:firstLineChars="0" w:firstLine="0"/>
            </w:pPr>
          </w:p>
        </w:tc>
      </w:tr>
      <w:tr w:rsidR="00E11564" w14:paraId="64CA0F5E" w14:textId="77777777" w:rsidTr="008B1664">
        <w:tc>
          <w:tcPr>
            <w:tcW w:w="486" w:type="pct"/>
            <w:shd w:val="clear" w:color="auto" w:fill="auto"/>
          </w:tcPr>
          <w:p w14:paraId="1EAA3D4F" w14:textId="53E07EED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03FEC756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下设</w:t>
            </w:r>
          </w:p>
        </w:tc>
        <w:tc>
          <w:tcPr>
            <w:tcW w:w="647" w:type="pct"/>
          </w:tcPr>
          <w:p w14:paraId="6031D43B" w14:textId="77777777" w:rsidR="00E11564" w:rsidRDefault="00E11564" w:rsidP="008B1664">
            <w:r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72A7B8CB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公司（</w:t>
            </w:r>
            <w:r>
              <w:rPr>
                <w:rFonts w:hint="eastAsia"/>
                <w:noProof/>
              </w:rPr>
              <w:t>一</w:t>
            </w:r>
            <w:r>
              <w:rPr>
                <w:rFonts w:hint="eastAsia"/>
              </w:rPr>
              <w:t>），部门（多）</w:t>
            </w:r>
          </w:p>
        </w:tc>
        <w:tc>
          <w:tcPr>
            <w:tcW w:w="1107" w:type="pct"/>
            <w:shd w:val="clear" w:color="auto" w:fill="auto"/>
          </w:tcPr>
          <w:p w14:paraId="27692A06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503" w:type="pct"/>
            <w:shd w:val="clear" w:color="auto" w:fill="auto"/>
          </w:tcPr>
          <w:p w14:paraId="087DFFC6" w14:textId="77777777" w:rsidR="00E11564" w:rsidRDefault="00E11564" w:rsidP="008B1664">
            <w:pPr>
              <w:pStyle w:val="a7"/>
              <w:ind w:firstLineChars="0" w:firstLine="0"/>
            </w:pPr>
          </w:p>
        </w:tc>
      </w:tr>
      <w:tr w:rsidR="00E11564" w14:paraId="0E24A3EA" w14:textId="77777777" w:rsidTr="008B1664">
        <w:tc>
          <w:tcPr>
            <w:tcW w:w="486" w:type="pct"/>
            <w:shd w:val="clear" w:color="auto" w:fill="auto"/>
          </w:tcPr>
          <w:p w14:paraId="36BC6B15" w14:textId="5A1296F9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7564C79D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设立</w:t>
            </w:r>
          </w:p>
        </w:tc>
        <w:tc>
          <w:tcPr>
            <w:tcW w:w="647" w:type="pct"/>
          </w:tcPr>
          <w:p w14:paraId="364ABAB6" w14:textId="77777777" w:rsidR="00E11564" w:rsidRDefault="00E11564" w:rsidP="008B1664">
            <w:r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6BE9A883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部门（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），岗位（多）</w:t>
            </w:r>
          </w:p>
        </w:tc>
        <w:tc>
          <w:tcPr>
            <w:tcW w:w="1107" w:type="pct"/>
            <w:shd w:val="clear" w:color="auto" w:fill="auto"/>
          </w:tcPr>
          <w:p w14:paraId="7DF2A5F8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503" w:type="pct"/>
            <w:shd w:val="clear" w:color="auto" w:fill="auto"/>
          </w:tcPr>
          <w:p w14:paraId="60D60903" w14:textId="77777777" w:rsidR="00E11564" w:rsidRDefault="00E11564" w:rsidP="008B1664">
            <w:pPr>
              <w:pStyle w:val="a7"/>
              <w:ind w:firstLineChars="0" w:firstLine="0"/>
            </w:pPr>
          </w:p>
        </w:tc>
      </w:tr>
      <w:tr w:rsidR="00E11564" w14:paraId="3FAAB579" w14:textId="77777777" w:rsidTr="008B1664">
        <w:tc>
          <w:tcPr>
            <w:tcW w:w="486" w:type="pct"/>
            <w:shd w:val="clear" w:color="auto" w:fill="auto"/>
          </w:tcPr>
          <w:p w14:paraId="2EB10A19" w14:textId="5CE17E3F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58DD1C80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居住</w:t>
            </w:r>
          </w:p>
        </w:tc>
        <w:tc>
          <w:tcPr>
            <w:tcW w:w="647" w:type="pct"/>
          </w:tcPr>
          <w:p w14:paraId="359B35EA" w14:textId="77777777" w:rsidR="00E11564" w:rsidRDefault="00E11564" w:rsidP="008B1664">
            <w:r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1E701C90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区域（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），买家（多）</w:t>
            </w:r>
          </w:p>
        </w:tc>
        <w:tc>
          <w:tcPr>
            <w:tcW w:w="1107" w:type="pct"/>
            <w:shd w:val="clear" w:color="auto" w:fill="auto"/>
          </w:tcPr>
          <w:p w14:paraId="4E048FE3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503" w:type="pct"/>
            <w:shd w:val="clear" w:color="auto" w:fill="auto"/>
          </w:tcPr>
          <w:p w14:paraId="2010CD8F" w14:textId="77777777" w:rsidR="00E11564" w:rsidRDefault="00E11564" w:rsidP="008B1664">
            <w:pPr>
              <w:pStyle w:val="a7"/>
              <w:ind w:firstLineChars="0" w:firstLine="0"/>
            </w:pPr>
          </w:p>
        </w:tc>
      </w:tr>
      <w:tr w:rsidR="00E11564" w14:paraId="3D315497" w14:textId="77777777" w:rsidTr="008B1664">
        <w:tc>
          <w:tcPr>
            <w:tcW w:w="486" w:type="pct"/>
            <w:shd w:val="clear" w:color="auto" w:fill="auto"/>
          </w:tcPr>
          <w:p w14:paraId="1300CA96" w14:textId="61C98F07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206897FD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所属</w:t>
            </w:r>
          </w:p>
        </w:tc>
        <w:tc>
          <w:tcPr>
            <w:tcW w:w="647" w:type="pct"/>
          </w:tcPr>
          <w:p w14:paraId="679B80ED" w14:textId="77777777" w:rsidR="00E11564" w:rsidRDefault="00E11564" w:rsidP="008B1664">
            <w:r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53ADF0E5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区域（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），卖家（多）</w:t>
            </w:r>
          </w:p>
        </w:tc>
        <w:tc>
          <w:tcPr>
            <w:tcW w:w="1107" w:type="pct"/>
            <w:shd w:val="clear" w:color="auto" w:fill="auto"/>
          </w:tcPr>
          <w:p w14:paraId="52FF5124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503" w:type="pct"/>
            <w:shd w:val="clear" w:color="auto" w:fill="auto"/>
          </w:tcPr>
          <w:p w14:paraId="27D8A4A7" w14:textId="77777777" w:rsidR="00E11564" w:rsidRDefault="00E11564" w:rsidP="008B1664">
            <w:pPr>
              <w:pStyle w:val="a7"/>
              <w:ind w:firstLineChars="0" w:firstLine="0"/>
            </w:pPr>
          </w:p>
        </w:tc>
      </w:tr>
      <w:tr w:rsidR="00E11564" w14:paraId="4CDD18D4" w14:textId="77777777" w:rsidTr="008B1664">
        <w:tc>
          <w:tcPr>
            <w:tcW w:w="486" w:type="pct"/>
            <w:shd w:val="clear" w:color="auto" w:fill="auto"/>
          </w:tcPr>
          <w:p w14:paraId="2886E7FE" w14:textId="49E445BE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5A7ECB85" w14:textId="77777777" w:rsidR="00E11564" w:rsidRDefault="00E11564" w:rsidP="008B1664">
            <w:pPr>
              <w:pStyle w:val="a7"/>
              <w:ind w:firstLineChars="0" w:firstLine="0"/>
            </w:pPr>
            <w:r w:rsidRPr="00782DB7">
              <w:rPr>
                <w:rFonts w:hint="eastAsia"/>
              </w:rPr>
              <w:t>存放</w:t>
            </w:r>
          </w:p>
        </w:tc>
        <w:tc>
          <w:tcPr>
            <w:tcW w:w="647" w:type="pct"/>
          </w:tcPr>
          <w:p w14:paraId="4D529BC3" w14:textId="77777777" w:rsidR="00E11564" w:rsidRDefault="00E11564" w:rsidP="008B1664">
            <w:r w:rsidRPr="002A3062"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752E57A3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  <w:r w:rsidRPr="008C7B30">
              <w:rPr>
                <w:rFonts w:hint="eastAsia"/>
              </w:rPr>
              <w:t>（</w:t>
            </w:r>
            <w:proofErr w:type="gramStart"/>
            <w:r w:rsidRPr="008C7B30">
              <w:rPr>
                <w:rFonts w:hint="eastAsia"/>
              </w:rPr>
              <w:t>一</w:t>
            </w:r>
            <w:proofErr w:type="gramEnd"/>
            <w:r w:rsidRPr="008C7B30">
              <w:rPr>
                <w:rFonts w:hint="eastAsia"/>
              </w:rPr>
              <w:t>）</w:t>
            </w:r>
            <w:r>
              <w:rPr>
                <w:rFonts w:hint="eastAsia"/>
              </w:rPr>
              <w:t>，图书</w:t>
            </w:r>
            <w:r w:rsidRPr="008C7B30">
              <w:rPr>
                <w:rFonts w:hint="eastAsia"/>
              </w:rPr>
              <w:t>（多）</w:t>
            </w:r>
          </w:p>
        </w:tc>
        <w:tc>
          <w:tcPr>
            <w:tcW w:w="1107" w:type="pct"/>
            <w:shd w:val="clear" w:color="auto" w:fill="auto"/>
          </w:tcPr>
          <w:p w14:paraId="0DE4F337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503" w:type="pct"/>
            <w:shd w:val="clear" w:color="auto" w:fill="auto"/>
          </w:tcPr>
          <w:p w14:paraId="23534725" w14:textId="77777777" w:rsidR="00E11564" w:rsidRDefault="00E11564" w:rsidP="008B1664">
            <w:pPr>
              <w:pStyle w:val="a7"/>
              <w:ind w:firstLineChars="0" w:firstLine="0"/>
            </w:pPr>
          </w:p>
        </w:tc>
      </w:tr>
      <w:tr w:rsidR="00E11564" w14:paraId="4FD0EE61" w14:textId="77777777" w:rsidTr="008B1664">
        <w:tc>
          <w:tcPr>
            <w:tcW w:w="486" w:type="pct"/>
            <w:shd w:val="clear" w:color="auto" w:fill="auto"/>
          </w:tcPr>
          <w:p w14:paraId="590E544E" w14:textId="4E4EDAEA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15C525A1" w14:textId="77777777" w:rsidR="00E11564" w:rsidRPr="00782DB7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出版</w:t>
            </w:r>
          </w:p>
        </w:tc>
        <w:tc>
          <w:tcPr>
            <w:tcW w:w="647" w:type="pct"/>
          </w:tcPr>
          <w:p w14:paraId="47415D8A" w14:textId="77777777" w:rsidR="00E11564" w:rsidRPr="002A3062" w:rsidRDefault="00E11564" w:rsidP="008B1664">
            <w:r>
              <w:rPr>
                <w:rFonts w:hint="eastAsia"/>
              </w:rPr>
              <w:t>一对多</w:t>
            </w:r>
          </w:p>
        </w:tc>
        <w:tc>
          <w:tcPr>
            <w:tcW w:w="1610" w:type="pct"/>
          </w:tcPr>
          <w:p w14:paraId="31AE5EFC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  <w:r w:rsidRPr="008C7B30">
              <w:rPr>
                <w:rFonts w:hint="eastAsia"/>
              </w:rPr>
              <w:t>（</w:t>
            </w:r>
            <w:proofErr w:type="gramStart"/>
            <w:r w:rsidRPr="008C7B30">
              <w:rPr>
                <w:rFonts w:hint="eastAsia"/>
              </w:rPr>
              <w:t>一</w:t>
            </w:r>
            <w:proofErr w:type="gramEnd"/>
            <w:r w:rsidRPr="008C7B30">
              <w:rPr>
                <w:rFonts w:hint="eastAsia"/>
              </w:rPr>
              <w:t>）</w:t>
            </w:r>
            <w:r>
              <w:rPr>
                <w:rFonts w:hint="eastAsia"/>
              </w:rPr>
              <w:t>，图书</w:t>
            </w:r>
            <w:r w:rsidRPr="008C7B30">
              <w:rPr>
                <w:rFonts w:hint="eastAsia"/>
              </w:rPr>
              <w:t>（多）</w:t>
            </w:r>
          </w:p>
        </w:tc>
        <w:tc>
          <w:tcPr>
            <w:tcW w:w="1107" w:type="pct"/>
            <w:shd w:val="clear" w:color="auto" w:fill="auto"/>
          </w:tcPr>
          <w:p w14:paraId="097EB9F3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出版时间</w:t>
            </w:r>
          </w:p>
        </w:tc>
        <w:tc>
          <w:tcPr>
            <w:tcW w:w="503" w:type="pct"/>
            <w:shd w:val="clear" w:color="auto" w:fill="auto"/>
          </w:tcPr>
          <w:p w14:paraId="5DB04EEE" w14:textId="77777777" w:rsidR="00E11564" w:rsidRDefault="00E11564" w:rsidP="008B1664">
            <w:pPr>
              <w:pStyle w:val="a7"/>
              <w:ind w:firstLineChars="0" w:firstLine="0"/>
            </w:pPr>
          </w:p>
        </w:tc>
      </w:tr>
      <w:tr w:rsidR="00E11564" w14:paraId="6958E01D" w14:textId="77777777" w:rsidTr="008B1664">
        <w:tc>
          <w:tcPr>
            <w:tcW w:w="486" w:type="pct"/>
            <w:shd w:val="clear" w:color="auto" w:fill="auto"/>
          </w:tcPr>
          <w:p w14:paraId="1D55EAFD" w14:textId="1B304D80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0424A708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  <w:tc>
          <w:tcPr>
            <w:tcW w:w="647" w:type="pct"/>
          </w:tcPr>
          <w:p w14:paraId="0D289D73" w14:textId="77777777" w:rsidR="00E11564" w:rsidRDefault="00E11564" w:rsidP="008B1664">
            <w:r>
              <w:rPr>
                <w:rFonts w:hint="eastAsia"/>
              </w:rPr>
              <w:t>多</w:t>
            </w:r>
            <w:r w:rsidRPr="00A91FDE">
              <w:rPr>
                <w:rFonts w:hint="eastAsia"/>
              </w:rPr>
              <w:t>对</w:t>
            </w:r>
            <w:r>
              <w:rPr>
                <w:rFonts w:hint="eastAsia"/>
              </w:rPr>
              <w:t>多</w:t>
            </w:r>
          </w:p>
        </w:tc>
        <w:tc>
          <w:tcPr>
            <w:tcW w:w="1610" w:type="pct"/>
          </w:tcPr>
          <w:p w14:paraId="6A2CF973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图书，买家，卖家</w:t>
            </w:r>
          </w:p>
        </w:tc>
        <w:tc>
          <w:tcPr>
            <w:tcW w:w="1107" w:type="pct"/>
            <w:shd w:val="clear" w:color="auto" w:fill="auto"/>
          </w:tcPr>
          <w:p w14:paraId="5A6AA537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Pr="00621DB9">
              <w:rPr>
                <w:rFonts w:hint="eastAsia"/>
              </w:rPr>
              <w:t>数量，</w:t>
            </w:r>
            <w:r>
              <w:rPr>
                <w:rFonts w:hint="eastAsia"/>
              </w:rPr>
              <w:t>购买</w:t>
            </w:r>
            <w:r w:rsidRPr="00621DB9">
              <w:rPr>
                <w:rFonts w:hint="eastAsia"/>
              </w:rPr>
              <w:t>时间，</w:t>
            </w:r>
            <w:r>
              <w:rPr>
                <w:rFonts w:hint="eastAsia"/>
              </w:rPr>
              <w:t>购买</w:t>
            </w:r>
            <w:r w:rsidRPr="00621DB9">
              <w:rPr>
                <w:rFonts w:hint="eastAsia"/>
              </w:rPr>
              <w:t>金额</w:t>
            </w:r>
            <w:r>
              <w:rPr>
                <w:rFonts w:hint="eastAsia"/>
              </w:rPr>
              <w:t>，是否发货，是否付款，订单编号</w:t>
            </w:r>
          </w:p>
        </w:tc>
        <w:tc>
          <w:tcPr>
            <w:tcW w:w="503" w:type="pct"/>
            <w:shd w:val="clear" w:color="auto" w:fill="auto"/>
          </w:tcPr>
          <w:p w14:paraId="48511329" w14:textId="77777777" w:rsidR="00E11564" w:rsidRDefault="00E11564" w:rsidP="008B1664">
            <w:pPr>
              <w:pStyle w:val="a7"/>
              <w:ind w:firstLineChars="0" w:firstLine="0"/>
            </w:pPr>
          </w:p>
        </w:tc>
      </w:tr>
      <w:tr w:rsidR="00E11564" w14:paraId="6CD4B0CC" w14:textId="77777777" w:rsidTr="008B1664">
        <w:tc>
          <w:tcPr>
            <w:tcW w:w="486" w:type="pct"/>
            <w:shd w:val="clear" w:color="auto" w:fill="auto"/>
          </w:tcPr>
          <w:p w14:paraId="119A98AC" w14:textId="69632FBC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72DFB3AE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从事</w:t>
            </w:r>
          </w:p>
        </w:tc>
        <w:tc>
          <w:tcPr>
            <w:tcW w:w="647" w:type="pct"/>
          </w:tcPr>
          <w:p w14:paraId="0AFD1911" w14:textId="77777777" w:rsidR="00E11564" w:rsidRDefault="00E11564" w:rsidP="008B1664">
            <w:r>
              <w:rPr>
                <w:rFonts w:hint="eastAsia"/>
              </w:rPr>
              <w:t>多对多</w:t>
            </w:r>
          </w:p>
        </w:tc>
        <w:tc>
          <w:tcPr>
            <w:tcW w:w="1610" w:type="pct"/>
          </w:tcPr>
          <w:p w14:paraId="2AB76896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员工，岗位</w:t>
            </w:r>
          </w:p>
        </w:tc>
        <w:tc>
          <w:tcPr>
            <w:tcW w:w="1107" w:type="pct"/>
            <w:shd w:val="clear" w:color="auto" w:fill="auto"/>
          </w:tcPr>
          <w:p w14:paraId="5933F9F0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上岗时间</w:t>
            </w:r>
          </w:p>
        </w:tc>
        <w:tc>
          <w:tcPr>
            <w:tcW w:w="503" w:type="pct"/>
            <w:shd w:val="clear" w:color="auto" w:fill="auto"/>
          </w:tcPr>
          <w:p w14:paraId="3A0855E9" w14:textId="77777777" w:rsidR="00E11564" w:rsidRDefault="00E11564" w:rsidP="008B1664">
            <w:pPr>
              <w:pStyle w:val="a7"/>
              <w:ind w:firstLineChars="0" w:firstLine="0"/>
            </w:pPr>
          </w:p>
        </w:tc>
      </w:tr>
      <w:tr w:rsidR="00E11564" w14:paraId="0F1E06B1" w14:textId="77777777" w:rsidTr="008B1664">
        <w:tc>
          <w:tcPr>
            <w:tcW w:w="486" w:type="pct"/>
            <w:shd w:val="clear" w:color="auto" w:fill="auto"/>
          </w:tcPr>
          <w:p w14:paraId="368F6431" w14:textId="2F0BEEE4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36037CCD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上架</w:t>
            </w:r>
          </w:p>
        </w:tc>
        <w:tc>
          <w:tcPr>
            <w:tcW w:w="647" w:type="pct"/>
          </w:tcPr>
          <w:p w14:paraId="3ED78583" w14:textId="77777777" w:rsidR="00E11564" w:rsidRDefault="00E11564" w:rsidP="008B1664">
            <w:r>
              <w:rPr>
                <w:rFonts w:hint="eastAsia"/>
              </w:rPr>
              <w:t>多对多</w:t>
            </w:r>
          </w:p>
        </w:tc>
        <w:tc>
          <w:tcPr>
            <w:tcW w:w="1610" w:type="pct"/>
          </w:tcPr>
          <w:p w14:paraId="6D29BF8A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卖家，图书</w:t>
            </w:r>
          </w:p>
        </w:tc>
        <w:tc>
          <w:tcPr>
            <w:tcW w:w="1107" w:type="pct"/>
            <w:shd w:val="clear" w:color="auto" w:fill="auto"/>
          </w:tcPr>
          <w:p w14:paraId="75A5FFE0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上架数量，上架时间</w:t>
            </w:r>
          </w:p>
        </w:tc>
        <w:tc>
          <w:tcPr>
            <w:tcW w:w="503" w:type="pct"/>
            <w:shd w:val="clear" w:color="auto" w:fill="auto"/>
          </w:tcPr>
          <w:p w14:paraId="7C562032" w14:textId="77777777" w:rsidR="00E11564" w:rsidRDefault="00E11564" w:rsidP="008B1664">
            <w:pPr>
              <w:pStyle w:val="a7"/>
              <w:ind w:firstLineChars="0" w:firstLine="0"/>
            </w:pPr>
          </w:p>
        </w:tc>
      </w:tr>
      <w:tr w:rsidR="00E11564" w14:paraId="7382F991" w14:textId="77777777" w:rsidTr="008B1664">
        <w:tc>
          <w:tcPr>
            <w:tcW w:w="486" w:type="pct"/>
            <w:shd w:val="clear" w:color="auto" w:fill="auto"/>
          </w:tcPr>
          <w:p w14:paraId="0DF376C4" w14:textId="16C484FF" w:rsidR="00E11564" w:rsidRDefault="00E11564" w:rsidP="008B1664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647" w:type="pct"/>
            <w:shd w:val="clear" w:color="auto" w:fill="auto"/>
          </w:tcPr>
          <w:p w14:paraId="501FF519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</w:p>
        </w:tc>
        <w:tc>
          <w:tcPr>
            <w:tcW w:w="647" w:type="pct"/>
          </w:tcPr>
          <w:p w14:paraId="750AAD40" w14:textId="77777777" w:rsidR="00E11564" w:rsidRDefault="00E11564" w:rsidP="008B1664">
            <w:r>
              <w:rPr>
                <w:rFonts w:hint="eastAsia"/>
              </w:rPr>
              <w:t>多对多</w:t>
            </w:r>
          </w:p>
        </w:tc>
        <w:tc>
          <w:tcPr>
            <w:tcW w:w="1610" w:type="pct"/>
          </w:tcPr>
          <w:p w14:paraId="35A5630B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  <w:color w:val="000000"/>
                <w:szCs w:val="21"/>
              </w:rPr>
              <w:t>卖家</w:t>
            </w:r>
            <w:r w:rsidRPr="008C7B30">
              <w:rPr>
                <w:rFonts w:hint="eastAsia"/>
              </w:rPr>
              <w:t>，</w:t>
            </w:r>
            <w:r>
              <w:rPr>
                <w:rFonts w:hint="eastAsia"/>
              </w:rPr>
              <w:t>仓库</w:t>
            </w:r>
          </w:p>
        </w:tc>
        <w:tc>
          <w:tcPr>
            <w:tcW w:w="1107" w:type="pct"/>
            <w:shd w:val="clear" w:color="auto" w:fill="auto"/>
          </w:tcPr>
          <w:p w14:paraId="24D55AF7" w14:textId="77777777" w:rsidR="00E11564" w:rsidRDefault="00E11564" w:rsidP="008B1664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503" w:type="pct"/>
            <w:shd w:val="clear" w:color="auto" w:fill="auto"/>
          </w:tcPr>
          <w:p w14:paraId="280F7186" w14:textId="77777777" w:rsidR="00E11564" w:rsidRDefault="00E11564" w:rsidP="008B1664">
            <w:pPr>
              <w:pStyle w:val="a7"/>
              <w:ind w:firstLineChars="0" w:firstLine="0"/>
            </w:pPr>
          </w:p>
        </w:tc>
      </w:tr>
    </w:tbl>
    <w:p w14:paraId="0AAD3292" w14:textId="77777777" w:rsidR="005C693C" w:rsidRDefault="009B5FBA" w:rsidP="009B5FBA">
      <w:pPr>
        <w:pStyle w:val="1"/>
      </w:pPr>
      <w:bookmarkStart w:id="283" w:name="_Toc24927234"/>
      <w:r>
        <w:rPr>
          <w:rFonts w:hint="eastAsia"/>
        </w:rPr>
        <w:lastRenderedPageBreak/>
        <w:t>全局数据设计</w:t>
      </w:r>
      <w:bookmarkEnd w:id="283"/>
    </w:p>
    <w:p w14:paraId="739EC967" w14:textId="75E12B16" w:rsidR="0011000C" w:rsidRDefault="0011000C" w:rsidP="0011000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1" \n </w:instrText>
      </w:r>
      <w:r>
        <w:fldChar w:fldCharType="separate"/>
      </w:r>
      <w:r w:rsidR="00D60492"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关系列表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58"/>
        <w:gridCol w:w="1158"/>
        <w:gridCol w:w="2324"/>
        <w:gridCol w:w="6042"/>
      </w:tblGrid>
      <w:tr w:rsidR="005B6D58" w14:paraId="79485C86" w14:textId="77777777" w:rsidTr="005B6D58">
        <w:tc>
          <w:tcPr>
            <w:tcW w:w="542" w:type="pct"/>
            <w:shd w:val="clear" w:color="auto" w:fill="D9D9D9"/>
          </w:tcPr>
          <w:p w14:paraId="34164530" w14:textId="77777777" w:rsidR="005B6D58" w:rsidRDefault="005B6D58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42" w:type="pct"/>
            <w:shd w:val="clear" w:color="auto" w:fill="D9D9D9"/>
          </w:tcPr>
          <w:p w14:paraId="55691AA1" w14:textId="77777777" w:rsidR="005B6D58" w:rsidRDefault="005B6D58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关系名</w:t>
            </w:r>
          </w:p>
        </w:tc>
        <w:tc>
          <w:tcPr>
            <w:tcW w:w="1088" w:type="pct"/>
            <w:shd w:val="clear" w:color="auto" w:fill="D9D9D9"/>
          </w:tcPr>
          <w:p w14:paraId="3C2F644F" w14:textId="77777777" w:rsidR="005B6D58" w:rsidRDefault="005B6D58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关系英文名</w:t>
            </w:r>
          </w:p>
        </w:tc>
        <w:tc>
          <w:tcPr>
            <w:tcW w:w="2829" w:type="pct"/>
            <w:shd w:val="clear" w:color="auto" w:fill="D9D9D9"/>
          </w:tcPr>
          <w:p w14:paraId="01281208" w14:textId="77777777" w:rsidR="005B6D58" w:rsidRDefault="005B6D58" w:rsidP="00D30277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B6D58" w14:paraId="29E944F4" w14:textId="77777777" w:rsidTr="005B6D58">
        <w:tc>
          <w:tcPr>
            <w:tcW w:w="542" w:type="pct"/>
            <w:shd w:val="clear" w:color="auto" w:fill="auto"/>
          </w:tcPr>
          <w:p w14:paraId="6812738B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26E79269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员工</w:t>
            </w:r>
          </w:p>
        </w:tc>
        <w:tc>
          <w:tcPr>
            <w:tcW w:w="1088" w:type="pct"/>
          </w:tcPr>
          <w:p w14:paraId="1CE883BD" w14:textId="77777777" w:rsidR="005B6D58" w:rsidRDefault="005B6D58" w:rsidP="00D30277">
            <w:pPr>
              <w:pStyle w:val="a7"/>
              <w:ind w:firstLineChars="0" w:firstLine="0"/>
            </w:pPr>
            <w:r w:rsidRPr="003E3A64">
              <w:t>staff</w:t>
            </w:r>
          </w:p>
        </w:tc>
        <w:tc>
          <w:tcPr>
            <w:tcW w:w="2829" w:type="pct"/>
            <w:shd w:val="clear" w:color="auto" w:fill="auto"/>
          </w:tcPr>
          <w:p w14:paraId="1F12A8FA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员工实体集</w:t>
            </w:r>
          </w:p>
        </w:tc>
      </w:tr>
      <w:tr w:rsidR="005B6D58" w14:paraId="2EDB3CDA" w14:textId="77777777" w:rsidTr="005B6D58">
        <w:tc>
          <w:tcPr>
            <w:tcW w:w="542" w:type="pct"/>
            <w:shd w:val="clear" w:color="auto" w:fill="auto"/>
          </w:tcPr>
          <w:p w14:paraId="75071F13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2D402553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公司</w:t>
            </w:r>
          </w:p>
        </w:tc>
        <w:tc>
          <w:tcPr>
            <w:tcW w:w="1088" w:type="pct"/>
          </w:tcPr>
          <w:p w14:paraId="10E499BA" w14:textId="77777777" w:rsidR="005B6D58" w:rsidRDefault="005B6D58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company</w:t>
            </w:r>
          </w:p>
        </w:tc>
        <w:tc>
          <w:tcPr>
            <w:tcW w:w="2829" w:type="pct"/>
            <w:shd w:val="clear" w:color="auto" w:fill="auto"/>
          </w:tcPr>
          <w:p w14:paraId="2CEA2D5E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公司实体集</w:t>
            </w:r>
          </w:p>
        </w:tc>
      </w:tr>
      <w:tr w:rsidR="005B6D58" w14:paraId="5037FC75" w14:textId="77777777" w:rsidTr="005B6D58">
        <w:tc>
          <w:tcPr>
            <w:tcW w:w="542" w:type="pct"/>
            <w:shd w:val="clear" w:color="auto" w:fill="auto"/>
          </w:tcPr>
          <w:p w14:paraId="2BBA3889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2217A23C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1088" w:type="pct"/>
          </w:tcPr>
          <w:p w14:paraId="7FB78FB1" w14:textId="77777777" w:rsidR="005B6D58" w:rsidRDefault="005B6D58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area</w:t>
            </w:r>
          </w:p>
        </w:tc>
        <w:tc>
          <w:tcPr>
            <w:tcW w:w="2829" w:type="pct"/>
            <w:shd w:val="clear" w:color="auto" w:fill="auto"/>
          </w:tcPr>
          <w:p w14:paraId="40106679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区域实体集</w:t>
            </w:r>
          </w:p>
        </w:tc>
      </w:tr>
      <w:tr w:rsidR="005B6D58" w14:paraId="65FC5184" w14:textId="77777777" w:rsidTr="005B6D58">
        <w:tc>
          <w:tcPr>
            <w:tcW w:w="542" w:type="pct"/>
            <w:shd w:val="clear" w:color="auto" w:fill="auto"/>
          </w:tcPr>
          <w:p w14:paraId="0EDCFFCE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4F4E3982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</w:p>
        </w:tc>
        <w:tc>
          <w:tcPr>
            <w:tcW w:w="1088" w:type="pct"/>
          </w:tcPr>
          <w:p w14:paraId="0701087F" w14:textId="77777777" w:rsidR="005B6D58" w:rsidRDefault="005B6D58" w:rsidP="00D30277">
            <w:pPr>
              <w:pStyle w:val="a7"/>
              <w:ind w:firstLineChars="0" w:firstLine="0"/>
            </w:pPr>
            <w:r w:rsidRPr="00D45698">
              <w:t>storehouse</w:t>
            </w:r>
          </w:p>
        </w:tc>
        <w:tc>
          <w:tcPr>
            <w:tcW w:w="2829" w:type="pct"/>
            <w:shd w:val="clear" w:color="auto" w:fill="auto"/>
          </w:tcPr>
          <w:p w14:paraId="4DAFA290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仓库实体集</w:t>
            </w:r>
          </w:p>
        </w:tc>
      </w:tr>
      <w:tr w:rsidR="005B6D58" w14:paraId="5858106A" w14:textId="77777777" w:rsidTr="005B6D58">
        <w:tc>
          <w:tcPr>
            <w:tcW w:w="542" w:type="pct"/>
            <w:shd w:val="clear" w:color="auto" w:fill="auto"/>
          </w:tcPr>
          <w:p w14:paraId="1BD021AD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1AA8B2D5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1088" w:type="pct"/>
          </w:tcPr>
          <w:p w14:paraId="54E145B5" w14:textId="77777777" w:rsidR="005B6D58" w:rsidRDefault="005B6D58" w:rsidP="00D30277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</w:p>
        </w:tc>
        <w:tc>
          <w:tcPr>
            <w:tcW w:w="2829" w:type="pct"/>
            <w:shd w:val="clear" w:color="auto" w:fill="auto"/>
          </w:tcPr>
          <w:p w14:paraId="613C10A9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出版社实体集</w:t>
            </w:r>
          </w:p>
        </w:tc>
      </w:tr>
      <w:tr w:rsidR="005B6D58" w14:paraId="05D45D9B" w14:textId="77777777" w:rsidTr="005B6D58">
        <w:tc>
          <w:tcPr>
            <w:tcW w:w="542" w:type="pct"/>
            <w:shd w:val="clear" w:color="auto" w:fill="auto"/>
          </w:tcPr>
          <w:p w14:paraId="457A975C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0B0D90FF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图书</w:t>
            </w:r>
          </w:p>
        </w:tc>
        <w:tc>
          <w:tcPr>
            <w:tcW w:w="1088" w:type="pct"/>
          </w:tcPr>
          <w:p w14:paraId="228041AF" w14:textId="77777777" w:rsidR="005B6D58" w:rsidRDefault="005B6D58" w:rsidP="00D30277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book</w:t>
            </w:r>
          </w:p>
        </w:tc>
        <w:tc>
          <w:tcPr>
            <w:tcW w:w="2829" w:type="pct"/>
            <w:shd w:val="clear" w:color="auto" w:fill="auto"/>
          </w:tcPr>
          <w:p w14:paraId="2D648F26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图书实体集</w:t>
            </w:r>
          </w:p>
        </w:tc>
      </w:tr>
      <w:tr w:rsidR="005B6D58" w14:paraId="11131E05" w14:textId="77777777" w:rsidTr="005B6D58">
        <w:tc>
          <w:tcPr>
            <w:tcW w:w="542" w:type="pct"/>
            <w:shd w:val="clear" w:color="auto" w:fill="auto"/>
          </w:tcPr>
          <w:p w14:paraId="3F17AAA5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09FA63A5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</w:p>
        </w:tc>
        <w:tc>
          <w:tcPr>
            <w:tcW w:w="1088" w:type="pct"/>
          </w:tcPr>
          <w:p w14:paraId="65CD7367" w14:textId="77777777" w:rsidR="005B6D58" w:rsidRDefault="005B6D58" w:rsidP="00D30277">
            <w:pPr>
              <w:pStyle w:val="a7"/>
              <w:ind w:firstLineChars="0" w:firstLine="0"/>
            </w:pPr>
            <w:r>
              <w:t>depart</w:t>
            </w:r>
          </w:p>
        </w:tc>
        <w:tc>
          <w:tcPr>
            <w:tcW w:w="2829" w:type="pct"/>
            <w:shd w:val="clear" w:color="auto" w:fill="auto"/>
          </w:tcPr>
          <w:p w14:paraId="15D114AE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部门实体集</w:t>
            </w:r>
          </w:p>
        </w:tc>
      </w:tr>
      <w:tr w:rsidR="005B6D58" w14:paraId="128587E2" w14:textId="77777777" w:rsidTr="005B6D58">
        <w:tc>
          <w:tcPr>
            <w:tcW w:w="542" w:type="pct"/>
            <w:shd w:val="clear" w:color="auto" w:fill="auto"/>
          </w:tcPr>
          <w:p w14:paraId="2573723F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58F298DA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</w:p>
        </w:tc>
        <w:tc>
          <w:tcPr>
            <w:tcW w:w="1088" w:type="pct"/>
          </w:tcPr>
          <w:p w14:paraId="6DDEC559" w14:textId="77777777" w:rsidR="005B6D58" w:rsidRDefault="005B6D58" w:rsidP="00D30277">
            <w:pPr>
              <w:pStyle w:val="a7"/>
              <w:ind w:firstLineChars="0" w:firstLine="0"/>
            </w:pPr>
            <w:r>
              <w:t>post</w:t>
            </w:r>
          </w:p>
        </w:tc>
        <w:tc>
          <w:tcPr>
            <w:tcW w:w="2829" w:type="pct"/>
            <w:shd w:val="clear" w:color="auto" w:fill="auto"/>
          </w:tcPr>
          <w:p w14:paraId="1645E597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岗位实体集</w:t>
            </w:r>
          </w:p>
        </w:tc>
      </w:tr>
      <w:tr w:rsidR="005B6D58" w14:paraId="633DB383" w14:textId="77777777" w:rsidTr="005B6D58">
        <w:tc>
          <w:tcPr>
            <w:tcW w:w="542" w:type="pct"/>
            <w:shd w:val="clear" w:color="auto" w:fill="auto"/>
          </w:tcPr>
          <w:p w14:paraId="27BA9B28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3CDF0DE5" w14:textId="77777777" w:rsidR="005B6D58" w:rsidRDefault="005B6D58" w:rsidP="00D30277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</w:t>
            </w:r>
          </w:p>
        </w:tc>
        <w:tc>
          <w:tcPr>
            <w:tcW w:w="1088" w:type="pct"/>
          </w:tcPr>
          <w:p w14:paraId="5424E527" w14:textId="77777777" w:rsidR="005B6D58" w:rsidRDefault="005B6D58" w:rsidP="00D30277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buyer</w:t>
            </w:r>
          </w:p>
        </w:tc>
        <w:tc>
          <w:tcPr>
            <w:tcW w:w="2829" w:type="pct"/>
            <w:shd w:val="clear" w:color="auto" w:fill="auto"/>
          </w:tcPr>
          <w:p w14:paraId="2677F6A4" w14:textId="77777777" w:rsidR="005B6D58" w:rsidRDefault="005B6D58" w:rsidP="00D30277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</w:t>
            </w:r>
            <w:r>
              <w:rPr>
                <w:rFonts w:hint="eastAsia"/>
              </w:rPr>
              <w:t>实体集</w:t>
            </w:r>
          </w:p>
        </w:tc>
      </w:tr>
      <w:tr w:rsidR="005B6D58" w14:paraId="55407BE8" w14:textId="77777777" w:rsidTr="005B6D58">
        <w:tc>
          <w:tcPr>
            <w:tcW w:w="542" w:type="pct"/>
            <w:shd w:val="clear" w:color="auto" w:fill="auto"/>
          </w:tcPr>
          <w:p w14:paraId="511CA2CC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529E4FC3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1088" w:type="pct"/>
          </w:tcPr>
          <w:p w14:paraId="1E66DC03" w14:textId="77777777" w:rsidR="005B6D58" w:rsidRDefault="005B6D58" w:rsidP="00D30277">
            <w:pPr>
              <w:pStyle w:val="a7"/>
              <w:ind w:firstLineChars="0" w:firstLine="0"/>
            </w:pPr>
            <w:r w:rsidRPr="003E3A64">
              <w:t>seller</w:t>
            </w:r>
          </w:p>
        </w:tc>
        <w:tc>
          <w:tcPr>
            <w:tcW w:w="2829" w:type="pct"/>
            <w:shd w:val="clear" w:color="auto" w:fill="auto"/>
          </w:tcPr>
          <w:p w14:paraId="6B130F57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卖家实体集</w:t>
            </w:r>
          </w:p>
        </w:tc>
      </w:tr>
      <w:tr w:rsidR="005B6D58" w14:paraId="2B3F3922" w14:textId="77777777" w:rsidTr="005B6D58">
        <w:tc>
          <w:tcPr>
            <w:tcW w:w="542" w:type="pct"/>
            <w:shd w:val="clear" w:color="auto" w:fill="auto"/>
          </w:tcPr>
          <w:p w14:paraId="25DE6480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5FC24795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  <w:tc>
          <w:tcPr>
            <w:tcW w:w="1088" w:type="pct"/>
          </w:tcPr>
          <w:p w14:paraId="3B410B1A" w14:textId="77777777" w:rsidR="005B6D58" w:rsidRDefault="005B6D58" w:rsidP="00D30277">
            <w:pPr>
              <w:pStyle w:val="a7"/>
              <w:ind w:firstLineChars="0" w:firstLine="0"/>
            </w:pPr>
            <w:r w:rsidRPr="008C6BB6">
              <w:t>purchase</w:t>
            </w:r>
          </w:p>
        </w:tc>
        <w:tc>
          <w:tcPr>
            <w:tcW w:w="2829" w:type="pct"/>
            <w:shd w:val="clear" w:color="auto" w:fill="auto"/>
          </w:tcPr>
          <w:p w14:paraId="4953B478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购买联系，涉及图书、买家、卖家三个实体集</w:t>
            </w:r>
          </w:p>
        </w:tc>
      </w:tr>
      <w:tr w:rsidR="005B6D58" w14:paraId="6BEA9923" w14:textId="77777777" w:rsidTr="005B6D58">
        <w:tc>
          <w:tcPr>
            <w:tcW w:w="542" w:type="pct"/>
            <w:shd w:val="clear" w:color="auto" w:fill="auto"/>
          </w:tcPr>
          <w:p w14:paraId="337FA984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4396F077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从事</w:t>
            </w:r>
          </w:p>
        </w:tc>
        <w:tc>
          <w:tcPr>
            <w:tcW w:w="1088" w:type="pct"/>
          </w:tcPr>
          <w:p w14:paraId="1093D1F6" w14:textId="77777777" w:rsidR="005B6D58" w:rsidRDefault="005B6D58" w:rsidP="00D30277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</w:p>
        </w:tc>
        <w:tc>
          <w:tcPr>
            <w:tcW w:w="2829" w:type="pct"/>
            <w:shd w:val="clear" w:color="auto" w:fill="auto"/>
          </w:tcPr>
          <w:p w14:paraId="11EA7DD9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从事联系，涉及员工、岗位两个实体集</w:t>
            </w:r>
          </w:p>
        </w:tc>
      </w:tr>
      <w:tr w:rsidR="005B6D58" w14:paraId="767D228A" w14:textId="77777777" w:rsidTr="005B6D58">
        <w:tc>
          <w:tcPr>
            <w:tcW w:w="542" w:type="pct"/>
            <w:shd w:val="clear" w:color="auto" w:fill="auto"/>
          </w:tcPr>
          <w:p w14:paraId="2201D378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3B1A70E5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上架</w:t>
            </w:r>
          </w:p>
        </w:tc>
        <w:tc>
          <w:tcPr>
            <w:tcW w:w="1088" w:type="pct"/>
          </w:tcPr>
          <w:p w14:paraId="0069D3EB" w14:textId="77777777" w:rsidR="005B6D58" w:rsidRDefault="005B6D58" w:rsidP="00D30277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</w:t>
            </w:r>
            <w:r>
              <w:t>utaway</w:t>
            </w:r>
            <w:proofErr w:type="spellEnd"/>
          </w:p>
        </w:tc>
        <w:tc>
          <w:tcPr>
            <w:tcW w:w="2829" w:type="pct"/>
            <w:shd w:val="clear" w:color="auto" w:fill="auto"/>
          </w:tcPr>
          <w:p w14:paraId="76F37FDC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上架联系，涉及卖家、图书两个实体集</w:t>
            </w:r>
          </w:p>
        </w:tc>
      </w:tr>
      <w:tr w:rsidR="005B6D58" w14:paraId="7A53486A" w14:textId="77777777" w:rsidTr="005B6D58">
        <w:tc>
          <w:tcPr>
            <w:tcW w:w="542" w:type="pct"/>
            <w:shd w:val="clear" w:color="auto" w:fill="auto"/>
          </w:tcPr>
          <w:p w14:paraId="39A30DE1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14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3F58536B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</w:p>
        </w:tc>
        <w:tc>
          <w:tcPr>
            <w:tcW w:w="1088" w:type="pct"/>
          </w:tcPr>
          <w:p w14:paraId="3A85122D" w14:textId="77777777" w:rsidR="005B6D58" w:rsidRDefault="005B6D58" w:rsidP="00D30277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o</w:t>
            </w:r>
            <w:r w:rsidRPr="00D45698">
              <w:t>wn</w:t>
            </w:r>
          </w:p>
        </w:tc>
        <w:tc>
          <w:tcPr>
            <w:tcW w:w="2829" w:type="pct"/>
            <w:shd w:val="clear" w:color="auto" w:fill="auto"/>
          </w:tcPr>
          <w:p w14:paraId="1E172E2D" w14:textId="77777777" w:rsidR="005B6D58" w:rsidRDefault="005B6D58" w:rsidP="00D30277">
            <w:pPr>
              <w:pStyle w:val="a7"/>
              <w:ind w:firstLineChars="0" w:firstLine="0"/>
            </w:pPr>
            <w:r>
              <w:rPr>
                <w:rFonts w:hint="eastAsia"/>
              </w:rPr>
              <w:t>拥有联系，涉及</w:t>
            </w:r>
            <w:r>
              <w:rPr>
                <w:rFonts w:hint="eastAsia"/>
                <w:color w:val="000000"/>
                <w:szCs w:val="21"/>
              </w:rPr>
              <w:t>卖家</w:t>
            </w:r>
            <w:r>
              <w:rPr>
                <w:rFonts w:hint="eastAsia"/>
              </w:rPr>
              <w:t>、仓库两个实体集</w:t>
            </w:r>
          </w:p>
        </w:tc>
      </w:tr>
      <w:tr w:rsidR="005B6D58" w14:paraId="5B10C7DA" w14:textId="77777777" w:rsidTr="005B6D58">
        <w:tc>
          <w:tcPr>
            <w:tcW w:w="542" w:type="pct"/>
            <w:shd w:val="clear" w:color="auto" w:fill="auto"/>
          </w:tcPr>
          <w:p w14:paraId="680E0311" w14:textId="77777777" w:rsidR="005B6D58" w:rsidRDefault="005B6D58" w:rsidP="00D30277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15</w:t>
            </w:r>
            <w:r>
              <w:fldChar w:fldCharType="end"/>
            </w:r>
          </w:p>
        </w:tc>
        <w:tc>
          <w:tcPr>
            <w:tcW w:w="542" w:type="pct"/>
            <w:shd w:val="clear" w:color="auto" w:fill="auto"/>
          </w:tcPr>
          <w:p w14:paraId="7C98870D" w14:textId="77777777" w:rsidR="005B6D58" w:rsidRDefault="005B6D58" w:rsidP="00D30277">
            <w:pPr>
              <w:pStyle w:val="a7"/>
              <w:ind w:firstLineChars="0" w:firstLine="0"/>
            </w:pPr>
            <w:r w:rsidRPr="00D45698">
              <w:t>字典</w:t>
            </w:r>
          </w:p>
        </w:tc>
        <w:tc>
          <w:tcPr>
            <w:tcW w:w="1088" w:type="pct"/>
          </w:tcPr>
          <w:p w14:paraId="028202CD" w14:textId="77777777" w:rsidR="005B6D58" w:rsidRPr="00D45698" w:rsidRDefault="005B6D58" w:rsidP="00D30277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u</w:t>
            </w:r>
            <w:r w:rsidRPr="00D45698">
              <w:t>ser_dict</w:t>
            </w:r>
            <w:proofErr w:type="spellEnd"/>
          </w:p>
        </w:tc>
        <w:tc>
          <w:tcPr>
            <w:tcW w:w="2829" w:type="pct"/>
            <w:shd w:val="clear" w:color="auto" w:fill="auto"/>
          </w:tcPr>
          <w:p w14:paraId="50B2165D" w14:textId="77777777" w:rsidR="005B6D58" w:rsidRDefault="005B6D58" w:rsidP="00D30277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存储编码和内容的对应信息</w:t>
            </w:r>
          </w:p>
        </w:tc>
      </w:tr>
    </w:tbl>
    <w:p w14:paraId="4728759B" w14:textId="77777777" w:rsidR="0011000C" w:rsidRDefault="0011000C" w:rsidP="0011000C">
      <w:pPr>
        <w:pStyle w:val="2"/>
      </w:pPr>
      <w:bookmarkStart w:id="284" w:name="_Toc24657224"/>
      <w:bookmarkStart w:id="285" w:name="_Toc24927235"/>
      <w:r>
        <w:rPr>
          <w:rFonts w:hint="eastAsia"/>
        </w:rPr>
        <w:t>员工</w:t>
      </w:r>
      <w:bookmarkEnd w:id="284"/>
      <w:bookmarkEnd w:id="285"/>
    </w:p>
    <w:p w14:paraId="3774E504" w14:textId="77777777" w:rsidR="0000462C" w:rsidRPr="00FB1786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r w:rsidRPr="003E3A64">
        <w:t>staff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7"/>
        <w:gridCol w:w="1393"/>
        <w:gridCol w:w="1393"/>
        <w:gridCol w:w="5802"/>
        <w:gridCol w:w="1047"/>
      </w:tblGrid>
      <w:tr w:rsidR="0011000C" w14:paraId="4181B855" w14:textId="77777777" w:rsidTr="00D0206E">
        <w:tc>
          <w:tcPr>
            <w:tcW w:w="490" w:type="pct"/>
            <w:shd w:val="clear" w:color="auto" w:fill="D9D9D9"/>
          </w:tcPr>
          <w:p w14:paraId="5D3322FB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2" w:type="pct"/>
            <w:shd w:val="clear" w:color="auto" w:fill="D9D9D9"/>
          </w:tcPr>
          <w:p w14:paraId="0DD1D778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52" w:type="pct"/>
            <w:shd w:val="clear" w:color="auto" w:fill="D9D9D9"/>
          </w:tcPr>
          <w:p w14:paraId="4643D9BB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16" w:type="pct"/>
            <w:shd w:val="clear" w:color="auto" w:fill="D9D9D9"/>
          </w:tcPr>
          <w:p w14:paraId="3404AB2F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90" w:type="pct"/>
            <w:shd w:val="clear" w:color="auto" w:fill="D9D9D9"/>
          </w:tcPr>
          <w:p w14:paraId="3227F228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000C" w14:paraId="41ED7EB2" w14:textId="77777777" w:rsidTr="00D0206E">
        <w:tc>
          <w:tcPr>
            <w:tcW w:w="490" w:type="pct"/>
            <w:shd w:val="clear" w:color="auto" w:fill="auto"/>
          </w:tcPr>
          <w:p w14:paraId="28895984" w14:textId="4E7AC64F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383BDF1E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编号</w:t>
            </w:r>
          </w:p>
        </w:tc>
        <w:tc>
          <w:tcPr>
            <w:tcW w:w="652" w:type="pct"/>
          </w:tcPr>
          <w:p w14:paraId="6BEB4448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3BA77BD0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主键，字符型，固定长度，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位数字</w:t>
            </w:r>
          </w:p>
        </w:tc>
        <w:tc>
          <w:tcPr>
            <w:tcW w:w="490" w:type="pct"/>
            <w:shd w:val="clear" w:color="auto" w:fill="auto"/>
          </w:tcPr>
          <w:p w14:paraId="2345A591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11000C" w14:paraId="53FA6DF8" w14:textId="77777777" w:rsidTr="00D0206E">
        <w:tc>
          <w:tcPr>
            <w:tcW w:w="490" w:type="pct"/>
            <w:shd w:val="clear" w:color="auto" w:fill="auto"/>
          </w:tcPr>
          <w:p w14:paraId="4F225665" w14:textId="5A0394DE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73593176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联系方式</w:t>
            </w:r>
          </w:p>
        </w:tc>
        <w:tc>
          <w:tcPr>
            <w:tcW w:w="652" w:type="pct"/>
          </w:tcPr>
          <w:p w14:paraId="3FCB74BA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>
              <w:t>tel_staff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7B49DCF5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字符型，固定长度，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位数字字符，不为空</w:t>
            </w:r>
          </w:p>
        </w:tc>
        <w:tc>
          <w:tcPr>
            <w:tcW w:w="490" w:type="pct"/>
            <w:shd w:val="clear" w:color="auto" w:fill="auto"/>
          </w:tcPr>
          <w:p w14:paraId="5BAE9797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68A338AC" w14:textId="77777777" w:rsidTr="00D0206E">
        <w:tc>
          <w:tcPr>
            <w:tcW w:w="490" w:type="pct"/>
            <w:shd w:val="clear" w:color="auto" w:fill="auto"/>
          </w:tcPr>
          <w:p w14:paraId="4959B56F" w14:textId="663A11A5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11924436" w14:textId="77777777" w:rsidR="0011000C" w:rsidRDefault="0011000C" w:rsidP="00D0206E">
            <w:r>
              <w:rPr>
                <w:rFonts w:hint="eastAsia"/>
              </w:rPr>
              <w:t>密码</w:t>
            </w:r>
          </w:p>
        </w:tc>
        <w:tc>
          <w:tcPr>
            <w:tcW w:w="652" w:type="pct"/>
          </w:tcPr>
          <w:p w14:paraId="334F79C6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>
              <w:t>ps_staff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0AFF7694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字符型，固定长度，</w:t>
            </w:r>
            <w:r>
              <w:t>12</w:t>
            </w:r>
            <w:r>
              <w:rPr>
                <w:rFonts w:hint="eastAsia"/>
              </w:rPr>
              <w:t>个字母数字，不为空</w:t>
            </w:r>
          </w:p>
        </w:tc>
        <w:tc>
          <w:tcPr>
            <w:tcW w:w="490" w:type="pct"/>
            <w:shd w:val="clear" w:color="auto" w:fill="auto"/>
          </w:tcPr>
          <w:p w14:paraId="0574B07C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1D77EDA5" w14:textId="77777777" w:rsidTr="00D0206E">
        <w:tc>
          <w:tcPr>
            <w:tcW w:w="490" w:type="pct"/>
            <w:shd w:val="clear" w:color="auto" w:fill="auto"/>
          </w:tcPr>
          <w:p w14:paraId="58C1FE17" w14:textId="57685F1E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253DAFDE" w14:textId="77777777" w:rsidR="0011000C" w:rsidRDefault="0011000C" w:rsidP="00D0206E">
            <w:r>
              <w:rPr>
                <w:rFonts w:hint="eastAsia"/>
              </w:rPr>
              <w:t>姓名</w:t>
            </w:r>
          </w:p>
        </w:tc>
        <w:tc>
          <w:tcPr>
            <w:tcW w:w="652" w:type="pct"/>
          </w:tcPr>
          <w:p w14:paraId="4A90A69F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>
              <w:t>name_staff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2A550CD6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字符型，可变长度，</w:t>
            </w:r>
            <w:r>
              <w:t>10</w:t>
            </w:r>
            <w:r>
              <w:rPr>
                <w:rFonts w:hint="eastAsia"/>
              </w:rPr>
              <w:t>个汉字，不为空</w:t>
            </w:r>
          </w:p>
        </w:tc>
        <w:tc>
          <w:tcPr>
            <w:tcW w:w="490" w:type="pct"/>
            <w:shd w:val="clear" w:color="auto" w:fill="auto"/>
          </w:tcPr>
          <w:p w14:paraId="1BDA36E0" w14:textId="77777777" w:rsidR="0011000C" w:rsidRDefault="0011000C" w:rsidP="00D0206E">
            <w:pPr>
              <w:pStyle w:val="a7"/>
              <w:ind w:firstLineChars="0" w:firstLine="0"/>
            </w:pPr>
          </w:p>
        </w:tc>
      </w:tr>
    </w:tbl>
    <w:p w14:paraId="1CE4843F" w14:textId="77777777" w:rsidR="0011000C" w:rsidRDefault="0011000C" w:rsidP="0011000C">
      <w:pPr>
        <w:pStyle w:val="2"/>
      </w:pPr>
      <w:bookmarkStart w:id="286" w:name="_Toc24657225"/>
      <w:bookmarkStart w:id="287" w:name="_Toc24927236"/>
      <w:r>
        <w:rPr>
          <w:rFonts w:hint="eastAsia"/>
        </w:rPr>
        <w:t>公司</w:t>
      </w:r>
      <w:bookmarkEnd w:id="286"/>
      <w:bookmarkEnd w:id="287"/>
    </w:p>
    <w:p w14:paraId="3B3E1751" w14:textId="77777777" w:rsidR="0000462C" w:rsidRPr="00FB1786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r w:rsidRPr="00DF4DB6">
        <w:rPr>
          <w:rFonts w:hint="eastAsia"/>
        </w:rPr>
        <w:t>company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8"/>
        <w:gridCol w:w="1355"/>
        <w:gridCol w:w="1546"/>
        <w:gridCol w:w="5764"/>
        <w:gridCol w:w="1009"/>
      </w:tblGrid>
      <w:tr w:rsidR="0011000C" w14:paraId="15E68249" w14:textId="77777777" w:rsidTr="00D0206E">
        <w:tc>
          <w:tcPr>
            <w:tcW w:w="490" w:type="pct"/>
            <w:shd w:val="clear" w:color="auto" w:fill="D9D9D9"/>
          </w:tcPr>
          <w:p w14:paraId="1F5A170F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2" w:type="pct"/>
            <w:shd w:val="clear" w:color="auto" w:fill="D9D9D9"/>
          </w:tcPr>
          <w:p w14:paraId="5E335DCF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52" w:type="pct"/>
            <w:shd w:val="clear" w:color="auto" w:fill="D9D9D9"/>
          </w:tcPr>
          <w:p w14:paraId="73A2B359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16" w:type="pct"/>
            <w:shd w:val="clear" w:color="auto" w:fill="D9D9D9"/>
          </w:tcPr>
          <w:p w14:paraId="43C765C7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90" w:type="pct"/>
            <w:shd w:val="clear" w:color="auto" w:fill="D9D9D9"/>
          </w:tcPr>
          <w:p w14:paraId="5398544A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000C" w14:paraId="23F39A45" w14:textId="77777777" w:rsidTr="00D0206E">
        <w:tc>
          <w:tcPr>
            <w:tcW w:w="490" w:type="pct"/>
            <w:shd w:val="clear" w:color="auto" w:fill="auto"/>
          </w:tcPr>
          <w:p w14:paraId="4720F779" w14:textId="5C5EB65E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56C2A556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编号</w:t>
            </w:r>
          </w:p>
        </w:tc>
        <w:tc>
          <w:tcPr>
            <w:tcW w:w="652" w:type="pct"/>
          </w:tcPr>
          <w:p w14:paraId="044DBFEB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35C84E86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2</w:t>
            </w:r>
            <w:r w:rsidRPr="00DF4DB6">
              <w:rPr>
                <w:rFonts w:hint="eastAsia"/>
              </w:rPr>
              <w:t>个数字</w:t>
            </w:r>
          </w:p>
        </w:tc>
        <w:tc>
          <w:tcPr>
            <w:tcW w:w="490" w:type="pct"/>
            <w:shd w:val="clear" w:color="auto" w:fill="auto"/>
          </w:tcPr>
          <w:p w14:paraId="60792E57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11000C" w14:paraId="7567E613" w14:textId="77777777" w:rsidTr="00D0206E">
        <w:tc>
          <w:tcPr>
            <w:tcW w:w="490" w:type="pct"/>
            <w:shd w:val="clear" w:color="auto" w:fill="auto"/>
          </w:tcPr>
          <w:p w14:paraId="53721AAA" w14:textId="2D054ED1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5B75BE2D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名称</w:t>
            </w:r>
          </w:p>
        </w:tc>
        <w:tc>
          <w:tcPr>
            <w:tcW w:w="652" w:type="pct"/>
          </w:tcPr>
          <w:p w14:paraId="4F0DBD0E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name_company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5D1AB3D3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490" w:type="pct"/>
            <w:shd w:val="clear" w:color="auto" w:fill="auto"/>
          </w:tcPr>
          <w:p w14:paraId="64719B83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3A21DD39" w14:textId="77777777" w:rsidTr="00D0206E">
        <w:tc>
          <w:tcPr>
            <w:tcW w:w="490" w:type="pct"/>
            <w:shd w:val="clear" w:color="auto" w:fill="auto"/>
          </w:tcPr>
          <w:p w14:paraId="2DF25FEA" w14:textId="6CA40497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465654F8" w14:textId="77777777" w:rsidR="0011000C" w:rsidRDefault="0011000C" w:rsidP="00D0206E">
            <w:r w:rsidRPr="00DF4DB6">
              <w:rPr>
                <w:rFonts w:hint="eastAsia"/>
              </w:rPr>
              <w:t>地址</w:t>
            </w:r>
          </w:p>
        </w:tc>
        <w:tc>
          <w:tcPr>
            <w:tcW w:w="652" w:type="pct"/>
          </w:tcPr>
          <w:p w14:paraId="79069A70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add_company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0D5FAD8E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100</w:t>
            </w:r>
            <w:r w:rsidRPr="00DF4DB6">
              <w:rPr>
                <w:rFonts w:hint="eastAsia"/>
              </w:rPr>
              <w:t>个数字，汉字或者英文字符</w:t>
            </w:r>
            <w:r w:rsidRPr="00DF4DB6">
              <w:rPr>
                <w:rFonts w:hint="eastAsia"/>
              </w:rPr>
              <w:t>,</w:t>
            </w:r>
            <w:r w:rsidRPr="00DF4DB6">
              <w:rPr>
                <w:rFonts w:hint="eastAsia"/>
              </w:rPr>
              <w:t>不为空</w:t>
            </w:r>
          </w:p>
        </w:tc>
        <w:tc>
          <w:tcPr>
            <w:tcW w:w="490" w:type="pct"/>
            <w:shd w:val="clear" w:color="auto" w:fill="auto"/>
          </w:tcPr>
          <w:p w14:paraId="2A91E599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0CAB92BA" w14:textId="77777777" w:rsidTr="00D0206E">
        <w:tc>
          <w:tcPr>
            <w:tcW w:w="490" w:type="pct"/>
            <w:shd w:val="clear" w:color="auto" w:fill="auto"/>
          </w:tcPr>
          <w:p w14:paraId="4030A7DA" w14:textId="49240AD0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25A42F5D" w14:textId="77777777" w:rsidR="0011000C" w:rsidRDefault="0011000C" w:rsidP="00D0206E">
            <w:r>
              <w:rPr>
                <w:rFonts w:hint="eastAsia"/>
              </w:rPr>
              <w:t>联系方式</w:t>
            </w:r>
          </w:p>
        </w:tc>
        <w:tc>
          <w:tcPr>
            <w:tcW w:w="652" w:type="pct"/>
          </w:tcPr>
          <w:p w14:paraId="26B9BC1B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tel_company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3E722FED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字符型，可变长度，</w:t>
            </w:r>
            <w:r>
              <w:t>20</w:t>
            </w:r>
            <w:r>
              <w:rPr>
                <w:rFonts w:hint="eastAsia"/>
              </w:rPr>
              <w:t>位字母数字字符，不为空</w:t>
            </w:r>
          </w:p>
        </w:tc>
        <w:tc>
          <w:tcPr>
            <w:tcW w:w="490" w:type="pct"/>
            <w:shd w:val="clear" w:color="auto" w:fill="auto"/>
          </w:tcPr>
          <w:p w14:paraId="3DA561F4" w14:textId="77777777" w:rsidR="0011000C" w:rsidRDefault="0011000C" w:rsidP="00D0206E">
            <w:pPr>
              <w:pStyle w:val="a7"/>
              <w:ind w:firstLineChars="0" w:firstLine="0"/>
            </w:pPr>
          </w:p>
        </w:tc>
      </w:tr>
    </w:tbl>
    <w:p w14:paraId="2D28AF2E" w14:textId="77777777" w:rsidR="0011000C" w:rsidRDefault="0011000C" w:rsidP="0011000C">
      <w:pPr>
        <w:pStyle w:val="2"/>
      </w:pPr>
      <w:bookmarkStart w:id="288" w:name="_Toc24657226"/>
      <w:bookmarkStart w:id="289" w:name="_Toc24927237"/>
      <w:r>
        <w:rPr>
          <w:rFonts w:hint="eastAsia"/>
        </w:rPr>
        <w:lastRenderedPageBreak/>
        <w:t>区域</w:t>
      </w:r>
      <w:bookmarkEnd w:id="288"/>
      <w:bookmarkEnd w:id="289"/>
    </w:p>
    <w:p w14:paraId="73CB0282" w14:textId="77777777" w:rsidR="0000462C" w:rsidRPr="00FB1786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r w:rsidRPr="00DF4DB6">
        <w:rPr>
          <w:rFonts w:hint="eastAsia"/>
        </w:rPr>
        <w:t>area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7"/>
        <w:gridCol w:w="1126"/>
        <w:gridCol w:w="1498"/>
        <w:gridCol w:w="5108"/>
        <w:gridCol w:w="1963"/>
      </w:tblGrid>
      <w:tr w:rsidR="0011000C" w14:paraId="0425DB31" w14:textId="77777777" w:rsidTr="005F591C">
        <w:tc>
          <w:tcPr>
            <w:tcW w:w="462" w:type="pct"/>
            <w:shd w:val="clear" w:color="auto" w:fill="D9D9D9"/>
          </w:tcPr>
          <w:p w14:paraId="6D2DD0D5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27" w:type="pct"/>
            <w:shd w:val="clear" w:color="auto" w:fill="D9D9D9"/>
          </w:tcPr>
          <w:p w14:paraId="11B17DE8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701" w:type="pct"/>
            <w:shd w:val="clear" w:color="auto" w:fill="D9D9D9"/>
          </w:tcPr>
          <w:p w14:paraId="6137F0F1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391" w:type="pct"/>
            <w:shd w:val="clear" w:color="auto" w:fill="D9D9D9"/>
          </w:tcPr>
          <w:p w14:paraId="3A232837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919" w:type="pct"/>
            <w:shd w:val="clear" w:color="auto" w:fill="D9D9D9"/>
          </w:tcPr>
          <w:p w14:paraId="71CA9793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000C" w14:paraId="04974264" w14:textId="77777777" w:rsidTr="005F591C">
        <w:tc>
          <w:tcPr>
            <w:tcW w:w="462" w:type="pct"/>
            <w:shd w:val="clear" w:color="auto" w:fill="auto"/>
          </w:tcPr>
          <w:p w14:paraId="3B5692C9" w14:textId="5BC85880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27" w:type="pct"/>
            <w:shd w:val="clear" w:color="auto" w:fill="auto"/>
          </w:tcPr>
          <w:p w14:paraId="0349F467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编号</w:t>
            </w:r>
          </w:p>
        </w:tc>
        <w:tc>
          <w:tcPr>
            <w:tcW w:w="701" w:type="pct"/>
          </w:tcPr>
          <w:p w14:paraId="4731BC8E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2391" w:type="pct"/>
            <w:shd w:val="clear" w:color="auto" w:fill="auto"/>
          </w:tcPr>
          <w:p w14:paraId="5A1B62B6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>
              <w:rPr>
                <w:rFonts w:hint="eastAsia"/>
              </w:rPr>
              <w:t>6</w:t>
            </w:r>
            <w:r w:rsidRPr="00DF4DB6">
              <w:rPr>
                <w:rFonts w:hint="eastAsia"/>
              </w:rPr>
              <w:t>个数字</w:t>
            </w:r>
          </w:p>
        </w:tc>
        <w:tc>
          <w:tcPr>
            <w:tcW w:w="919" w:type="pct"/>
            <w:shd w:val="clear" w:color="auto" w:fill="auto"/>
          </w:tcPr>
          <w:p w14:paraId="67A6C9C4" w14:textId="77777777" w:rsidR="0011000C" w:rsidRDefault="0011000C" w:rsidP="00D0206E">
            <w:pPr>
              <w:pStyle w:val="a7"/>
              <w:ind w:firstLineChars="0" w:firstLine="0"/>
            </w:pPr>
            <w:r>
              <w:t>行政区划代码</w:t>
            </w:r>
          </w:p>
        </w:tc>
      </w:tr>
      <w:tr w:rsidR="0011000C" w14:paraId="636E7026" w14:textId="77777777" w:rsidTr="005F591C">
        <w:tc>
          <w:tcPr>
            <w:tcW w:w="462" w:type="pct"/>
            <w:shd w:val="clear" w:color="auto" w:fill="auto"/>
          </w:tcPr>
          <w:p w14:paraId="39DAB62B" w14:textId="3D168B29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27" w:type="pct"/>
            <w:shd w:val="clear" w:color="auto" w:fill="auto"/>
          </w:tcPr>
          <w:p w14:paraId="168B602C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名称</w:t>
            </w:r>
          </w:p>
        </w:tc>
        <w:tc>
          <w:tcPr>
            <w:tcW w:w="701" w:type="pct"/>
          </w:tcPr>
          <w:p w14:paraId="7BF53592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 w:rsidRPr="00DF4DB6">
              <w:t>area</w:t>
            </w:r>
            <w:proofErr w:type="spellEnd"/>
          </w:p>
        </w:tc>
        <w:tc>
          <w:tcPr>
            <w:tcW w:w="2391" w:type="pct"/>
            <w:shd w:val="clear" w:color="auto" w:fill="auto"/>
          </w:tcPr>
          <w:p w14:paraId="09152E15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919" w:type="pct"/>
            <w:shd w:val="clear" w:color="auto" w:fill="auto"/>
          </w:tcPr>
          <w:p w14:paraId="0C95A1D7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372D1E66" w14:textId="77777777" w:rsidTr="005F591C">
        <w:tc>
          <w:tcPr>
            <w:tcW w:w="462" w:type="pct"/>
            <w:shd w:val="clear" w:color="auto" w:fill="auto"/>
          </w:tcPr>
          <w:p w14:paraId="1ED140BE" w14:textId="014443D3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27" w:type="pct"/>
            <w:shd w:val="clear" w:color="auto" w:fill="auto"/>
          </w:tcPr>
          <w:p w14:paraId="5CAD71D1" w14:textId="77777777" w:rsidR="0011000C" w:rsidRDefault="0011000C" w:rsidP="00D0206E">
            <w:r w:rsidRPr="00DF4DB6">
              <w:rPr>
                <w:rFonts w:hint="eastAsia"/>
              </w:rPr>
              <w:t>位置</w:t>
            </w:r>
          </w:p>
        </w:tc>
        <w:tc>
          <w:tcPr>
            <w:tcW w:w="701" w:type="pct"/>
          </w:tcPr>
          <w:p w14:paraId="04F452FE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add_</w:t>
            </w:r>
            <w:r w:rsidRPr="00DF4DB6">
              <w:t>area</w:t>
            </w:r>
            <w:proofErr w:type="spellEnd"/>
          </w:p>
        </w:tc>
        <w:tc>
          <w:tcPr>
            <w:tcW w:w="2391" w:type="pct"/>
            <w:shd w:val="clear" w:color="auto" w:fill="auto"/>
          </w:tcPr>
          <w:p w14:paraId="2C209B9D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20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919" w:type="pct"/>
            <w:shd w:val="clear" w:color="auto" w:fill="auto"/>
          </w:tcPr>
          <w:p w14:paraId="79FE987E" w14:textId="77777777" w:rsidR="0011000C" w:rsidRDefault="0011000C" w:rsidP="00D0206E">
            <w:pPr>
              <w:pStyle w:val="a7"/>
              <w:ind w:firstLineChars="0" w:firstLine="0"/>
            </w:pPr>
          </w:p>
        </w:tc>
      </w:tr>
    </w:tbl>
    <w:p w14:paraId="58F3F603" w14:textId="77777777" w:rsidR="0011000C" w:rsidRDefault="0011000C" w:rsidP="0011000C">
      <w:pPr>
        <w:pStyle w:val="2"/>
      </w:pPr>
      <w:bookmarkStart w:id="290" w:name="_Toc24657227"/>
      <w:bookmarkStart w:id="291" w:name="_Toc24927238"/>
      <w:r>
        <w:rPr>
          <w:rFonts w:hint="eastAsia"/>
        </w:rPr>
        <w:t>仓库</w:t>
      </w:r>
      <w:bookmarkEnd w:id="290"/>
      <w:bookmarkEnd w:id="291"/>
    </w:p>
    <w:p w14:paraId="081565FB" w14:textId="77777777" w:rsidR="0000462C" w:rsidRPr="00FB1786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r w:rsidRPr="00D45698">
        <w:t xml:space="preserve"> storehouse</w:t>
      </w:r>
      <w:r w:rsidRPr="00D45698"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14"/>
        <w:gridCol w:w="1360"/>
        <w:gridCol w:w="1523"/>
        <w:gridCol w:w="5770"/>
        <w:gridCol w:w="1015"/>
      </w:tblGrid>
      <w:tr w:rsidR="0011000C" w14:paraId="30CB1A50" w14:textId="77777777" w:rsidTr="00D0206E">
        <w:tc>
          <w:tcPr>
            <w:tcW w:w="490" w:type="pct"/>
            <w:shd w:val="clear" w:color="auto" w:fill="D9D9D9"/>
          </w:tcPr>
          <w:p w14:paraId="668B5D3A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2" w:type="pct"/>
            <w:shd w:val="clear" w:color="auto" w:fill="D9D9D9"/>
          </w:tcPr>
          <w:p w14:paraId="0B845CFB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52" w:type="pct"/>
            <w:shd w:val="clear" w:color="auto" w:fill="D9D9D9"/>
          </w:tcPr>
          <w:p w14:paraId="6FEFB3AA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16" w:type="pct"/>
            <w:shd w:val="clear" w:color="auto" w:fill="D9D9D9"/>
          </w:tcPr>
          <w:p w14:paraId="59CC8096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90" w:type="pct"/>
            <w:shd w:val="clear" w:color="auto" w:fill="D9D9D9"/>
          </w:tcPr>
          <w:p w14:paraId="156DCFD7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000C" w14:paraId="30520BBC" w14:textId="77777777" w:rsidTr="00D0206E">
        <w:tc>
          <w:tcPr>
            <w:tcW w:w="490" w:type="pct"/>
            <w:shd w:val="clear" w:color="auto" w:fill="auto"/>
          </w:tcPr>
          <w:p w14:paraId="7ABD332B" w14:textId="77CC4136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4760FD18" w14:textId="77777777" w:rsidR="0011000C" w:rsidRDefault="0011000C" w:rsidP="00D0206E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编号</w:t>
            </w:r>
          </w:p>
        </w:tc>
        <w:tc>
          <w:tcPr>
            <w:tcW w:w="652" w:type="pct"/>
          </w:tcPr>
          <w:p w14:paraId="6EDA60F3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45698">
              <w:t>id</w:t>
            </w:r>
            <w:r>
              <w:t>_</w:t>
            </w:r>
            <w:r w:rsidRPr="00D45698">
              <w:t>storehouse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4AC6454F" w14:textId="77777777" w:rsidR="0011000C" w:rsidRDefault="0011000C" w:rsidP="00D0206E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主键，字符型，固定长度，</w:t>
            </w:r>
            <w:r w:rsidRPr="00D45698">
              <w:rPr>
                <w:rFonts w:hint="eastAsia"/>
              </w:rPr>
              <w:t>1</w:t>
            </w:r>
            <w:r w:rsidRPr="00D45698">
              <w:t>2</w:t>
            </w:r>
            <w:r w:rsidRPr="00D45698">
              <w:rPr>
                <w:rFonts w:hint="eastAsia"/>
              </w:rPr>
              <w:t>位数字字符</w:t>
            </w:r>
          </w:p>
        </w:tc>
        <w:tc>
          <w:tcPr>
            <w:tcW w:w="490" w:type="pct"/>
            <w:shd w:val="clear" w:color="auto" w:fill="auto"/>
          </w:tcPr>
          <w:p w14:paraId="335DCB6E" w14:textId="77777777" w:rsidR="0011000C" w:rsidRDefault="0011000C" w:rsidP="00D0206E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流水号</w:t>
            </w:r>
          </w:p>
        </w:tc>
      </w:tr>
      <w:tr w:rsidR="0011000C" w14:paraId="126FCD94" w14:textId="77777777" w:rsidTr="00D0206E">
        <w:tc>
          <w:tcPr>
            <w:tcW w:w="490" w:type="pct"/>
            <w:shd w:val="clear" w:color="auto" w:fill="auto"/>
          </w:tcPr>
          <w:p w14:paraId="5698FDCB" w14:textId="2D11B59B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464D2E10" w14:textId="77777777" w:rsidR="0011000C" w:rsidRDefault="0011000C" w:rsidP="00D0206E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位置</w:t>
            </w:r>
          </w:p>
        </w:tc>
        <w:tc>
          <w:tcPr>
            <w:tcW w:w="652" w:type="pct"/>
          </w:tcPr>
          <w:p w14:paraId="19ECE312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add</w:t>
            </w:r>
            <w:r>
              <w:t>_</w:t>
            </w:r>
            <w:r w:rsidRPr="00D45698">
              <w:t>storehouse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2FCFF96A" w14:textId="77777777" w:rsidR="0011000C" w:rsidRDefault="0011000C" w:rsidP="00D0206E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字符型，可变长度，</w:t>
            </w:r>
            <w:r w:rsidRPr="00D45698">
              <w:t>5</w:t>
            </w:r>
            <w:r w:rsidRPr="00D45698">
              <w:rPr>
                <w:rFonts w:hint="eastAsia"/>
              </w:rPr>
              <w:t>0</w:t>
            </w:r>
            <w:r w:rsidRPr="00D45698">
              <w:rPr>
                <w:rFonts w:hint="eastAsia"/>
              </w:rPr>
              <w:t>个汉字，不为空</w:t>
            </w:r>
          </w:p>
        </w:tc>
        <w:tc>
          <w:tcPr>
            <w:tcW w:w="490" w:type="pct"/>
            <w:shd w:val="clear" w:color="auto" w:fill="auto"/>
          </w:tcPr>
          <w:p w14:paraId="58A0231C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462C5964" w14:textId="77777777" w:rsidTr="00D0206E">
        <w:tc>
          <w:tcPr>
            <w:tcW w:w="490" w:type="pct"/>
            <w:shd w:val="clear" w:color="auto" w:fill="auto"/>
          </w:tcPr>
          <w:p w14:paraId="662E6986" w14:textId="08F556EA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1D9333D1" w14:textId="77777777" w:rsidR="0011000C" w:rsidRDefault="0011000C" w:rsidP="00D0206E">
            <w:r w:rsidRPr="00D45698">
              <w:rPr>
                <w:rFonts w:hint="eastAsia"/>
              </w:rPr>
              <w:t>面积</w:t>
            </w:r>
          </w:p>
        </w:tc>
        <w:tc>
          <w:tcPr>
            <w:tcW w:w="652" w:type="pct"/>
          </w:tcPr>
          <w:p w14:paraId="33378F40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45698">
              <w:t>spa</w:t>
            </w:r>
            <w:r>
              <w:t>_</w:t>
            </w:r>
            <w:r w:rsidRPr="00D45698">
              <w:t>storehouse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757F582C" w14:textId="77777777" w:rsidR="0011000C" w:rsidRDefault="0011000C" w:rsidP="00D0206E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数值型，</w:t>
            </w:r>
            <w:r w:rsidRPr="00D45698">
              <w:t>10</w:t>
            </w:r>
            <w:r w:rsidRPr="00D45698">
              <w:rPr>
                <w:rFonts w:hint="eastAsia"/>
              </w:rPr>
              <w:t>位有效数字，</w:t>
            </w:r>
            <w:r w:rsidRPr="00D45698">
              <w:rPr>
                <w:rFonts w:hint="eastAsia"/>
              </w:rPr>
              <w:t>2</w:t>
            </w:r>
            <w:r w:rsidRPr="00D45698">
              <w:rPr>
                <w:rFonts w:hint="eastAsia"/>
              </w:rPr>
              <w:t>位小数，不为空</w:t>
            </w:r>
          </w:p>
        </w:tc>
        <w:tc>
          <w:tcPr>
            <w:tcW w:w="490" w:type="pct"/>
            <w:shd w:val="clear" w:color="auto" w:fill="auto"/>
          </w:tcPr>
          <w:p w14:paraId="31668C97" w14:textId="77777777" w:rsidR="0011000C" w:rsidRDefault="0011000C" w:rsidP="00D0206E">
            <w:pPr>
              <w:pStyle w:val="a7"/>
              <w:ind w:firstLineChars="0" w:firstLine="0"/>
            </w:pPr>
          </w:p>
        </w:tc>
      </w:tr>
    </w:tbl>
    <w:p w14:paraId="2E6E37AE" w14:textId="77777777" w:rsidR="0011000C" w:rsidRDefault="0011000C" w:rsidP="0011000C">
      <w:pPr>
        <w:pStyle w:val="2"/>
      </w:pPr>
      <w:bookmarkStart w:id="292" w:name="_Toc24657228"/>
      <w:bookmarkStart w:id="293" w:name="_Toc24927239"/>
      <w:r>
        <w:rPr>
          <w:rFonts w:hint="eastAsia"/>
        </w:rPr>
        <w:t>出版社</w:t>
      </w:r>
      <w:bookmarkEnd w:id="292"/>
      <w:bookmarkEnd w:id="293"/>
    </w:p>
    <w:p w14:paraId="3D6A73EE" w14:textId="77777777" w:rsidR="0000462C" w:rsidRPr="00FB1786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9.5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r w:rsidRPr="00DB37AF">
        <w:t>publisher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7"/>
        <w:gridCol w:w="852"/>
        <w:gridCol w:w="1701"/>
        <w:gridCol w:w="4880"/>
        <w:gridCol w:w="2502"/>
      </w:tblGrid>
      <w:tr w:rsidR="0011000C" w14:paraId="1805CB18" w14:textId="77777777" w:rsidTr="005F591C">
        <w:tc>
          <w:tcPr>
            <w:tcW w:w="350" w:type="pct"/>
            <w:shd w:val="clear" w:color="auto" w:fill="D9D9D9"/>
          </w:tcPr>
          <w:p w14:paraId="1C374461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399" w:type="pct"/>
            <w:shd w:val="clear" w:color="auto" w:fill="D9D9D9"/>
          </w:tcPr>
          <w:p w14:paraId="0F46FD4E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796" w:type="pct"/>
            <w:shd w:val="clear" w:color="auto" w:fill="D9D9D9"/>
          </w:tcPr>
          <w:p w14:paraId="3170586D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284" w:type="pct"/>
            <w:shd w:val="clear" w:color="auto" w:fill="D9D9D9"/>
          </w:tcPr>
          <w:p w14:paraId="3DFD2530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1171" w:type="pct"/>
            <w:shd w:val="clear" w:color="auto" w:fill="D9D9D9"/>
          </w:tcPr>
          <w:p w14:paraId="3388893D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000C" w14:paraId="6E9703CC" w14:textId="77777777" w:rsidTr="005F591C">
        <w:tc>
          <w:tcPr>
            <w:tcW w:w="350" w:type="pct"/>
            <w:shd w:val="clear" w:color="auto" w:fill="auto"/>
          </w:tcPr>
          <w:p w14:paraId="314D1AB5" w14:textId="394CB922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399" w:type="pct"/>
            <w:shd w:val="clear" w:color="auto" w:fill="auto"/>
          </w:tcPr>
          <w:p w14:paraId="76065410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编号</w:t>
            </w:r>
          </w:p>
        </w:tc>
        <w:tc>
          <w:tcPr>
            <w:tcW w:w="796" w:type="pct"/>
          </w:tcPr>
          <w:p w14:paraId="6BD3E07F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id_</w:t>
            </w:r>
            <w:r w:rsidRPr="00DB37AF">
              <w:t xml:space="preserve"> publisher</w:t>
            </w:r>
          </w:p>
        </w:tc>
        <w:tc>
          <w:tcPr>
            <w:tcW w:w="2284" w:type="pct"/>
            <w:shd w:val="clear" w:color="auto" w:fill="auto"/>
          </w:tcPr>
          <w:p w14:paraId="3A585D8D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>
              <w:rPr>
                <w:rFonts w:hint="eastAsia"/>
              </w:rPr>
              <w:t>5</w:t>
            </w:r>
            <w:r w:rsidRPr="00DF4DB6">
              <w:rPr>
                <w:rFonts w:hint="eastAsia"/>
              </w:rPr>
              <w:t>个数字</w:t>
            </w:r>
          </w:p>
        </w:tc>
        <w:tc>
          <w:tcPr>
            <w:tcW w:w="1171" w:type="pct"/>
            <w:shd w:val="clear" w:color="auto" w:fill="auto"/>
          </w:tcPr>
          <w:p w14:paraId="6B09B5F9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中国出版社</w:t>
            </w:r>
            <w:r>
              <w:rPr>
                <w:rFonts w:hint="eastAsia"/>
              </w:rPr>
              <w:t>I</w:t>
            </w:r>
            <w:r>
              <w:t>SBN</w:t>
            </w:r>
            <w:r>
              <w:rPr>
                <w:rFonts w:hint="eastAsia"/>
              </w:rPr>
              <w:t>代码表</w:t>
            </w:r>
          </w:p>
        </w:tc>
      </w:tr>
      <w:tr w:rsidR="0011000C" w14:paraId="11B84603" w14:textId="77777777" w:rsidTr="005F591C">
        <w:tc>
          <w:tcPr>
            <w:tcW w:w="350" w:type="pct"/>
            <w:shd w:val="clear" w:color="auto" w:fill="auto"/>
          </w:tcPr>
          <w:p w14:paraId="32798A25" w14:textId="5912DE5D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399" w:type="pct"/>
            <w:shd w:val="clear" w:color="auto" w:fill="auto"/>
          </w:tcPr>
          <w:p w14:paraId="7BB5699B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名称</w:t>
            </w:r>
          </w:p>
        </w:tc>
        <w:tc>
          <w:tcPr>
            <w:tcW w:w="796" w:type="pct"/>
          </w:tcPr>
          <w:p w14:paraId="79A15A0A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name_</w:t>
            </w:r>
            <w:r w:rsidRPr="00DB37AF">
              <w:t xml:space="preserve"> publisher</w:t>
            </w:r>
          </w:p>
        </w:tc>
        <w:tc>
          <w:tcPr>
            <w:tcW w:w="2284" w:type="pct"/>
            <w:shd w:val="clear" w:color="auto" w:fill="auto"/>
          </w:tcPr>
          <w:p w14:paraId="3E081FDA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1171" w:type="pct"/>
            <w:shd w:val="clear" w:color="auto" w:fill="auto"/>
          </w:tcPr>
          <w:p w14:paraId="58BACF87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0C9CE975" w14:textId="77777777" w:rsidTr="005F591C">
        <w:tc>
          <w:tcPr>
            <w:tcW w:w="350" w:type="pct"/>
            <w:shd w:val="clear" w:color="auto" w:fill="auto"/>
          </w:tcPr>
          <w:p w14:paraId="65629E01" w14:textId="47E58D82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399" w:type="pct"/>
            <w:shd w:val="clear" w:color="auto" w:fill="auto"/>
          </w:tcPr>
          <w:p w14:paraId="1354800E" w14:textId="77777777" w:rsidR="0011000C" w:rsidRDefault="0011000C" w:rsidP="00D0206E">
            <w:r>
              <w:rPr>
                <w:rFonts w:hint="eastAsia"/>
              </w:rPr>
              <w:t>地址</w:t>
            </w:r>
          </w:p>
        </w:tc>
        <w:tc>
          <w:tcPr>
            <w:tcW w:w="796" w:type="pct"/>
          </w:tcPr>
          <w:p w14:paraId="2BC15DF2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7032BE">
              <w:t>Adress</w:t>
            </w:r>
            <w:r>
              <w:t>_</w:t>
            </w:r>
            <w:r w:rsidRPr="00DB37AF">
              <w:t>publisher</w:t>
            </w:r>
            <w:proofErr w:type="spellEnd"/>
          </w:p>
        </w:tc>
        <w:tc>
          <w:tcPr>
            <w:tcW w:w="2284" w:type="pct"/>
            <w:shd w:val="clear" w:color="auto" w:fill="auto"/>
          </w:tcPr>
          <w:p w14:paraId="343DE3FB" w14:textId="1C90821B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100</w:t>
            </w:r>
            <w:r w:rsidRPr="00DF4DB6">
              <w:rPr>
                <w:rFonts w:hint="eastAsia"/>
              </w:rPr>
              <w:t>个汉字或英文字符</w:t>
            </w:r>
            <w:r w:rsidRPr="00DF4DB6">
              <w:rPr>
                <w:rFonts w:hint="eastAsia"/>
              </w:rPr>
              <w:t>,</w:t>
            </w:r>
            <w:r w:rsidRPr="00DF4DB6">
              <w:rPr>
                <w:rFonts w:hint="eastAsia"/>
              </w:rPr>
              <w:t>不为空</w:t>
            </w:r>
          </w:p>
        </w:tc>
        <w:tc>
          <w:tcPr>
            <w:tcW w:w="1171" w:type="pct"/>
            <w:shd w:val="clear" w:color="auto" w:fill="auto"/>
          </w:tcPr>
          <w:p w14:paraId="455FF092" w14:textId="77777777" w:rsidR="0011000C" w:rsidRDefault="0011000C" w:rsidP="00D0206E">
            <w:pPr>
              <w:pStyle w:val="a7"/>
              <w:ind w:firstLineChars="0" w:firstLine="0"/>
            </w:pPr>
          </w:p>
        </w:tc>
      </w:tr>
    </w:tbl>
    <w:p w14:paraId="7AB4EDDD" w14:textId="77777777" w:rsidR="0011000C" w:rsidRDefault="0011000C" w:rsidP="0011000C">
      <w:pPr>
        <w:pStyle w:val="2"/>
      </w:pPr>
      <w:bookmarkStart w:id="294" w:name="_Toc24657229"/>
      <w:bookmarkStart w:id="295" w:name="_Toc24927240"/>
      <w:r>
        <w:rPr>
          <w:rFonts w:hint="eastAsia"/>
        </w:rPr>
        <w:t>图书</w:t>
      </w:r>
      <w:bookmarkEnd w:id="294"/>
      <w:bookmarkEnd w:id="295"/>
    </w:p>
    <w:p w14:paraId="1D026A92" w14:textId="23C5A21C" w:rsidR="0000462C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9.6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r w:rsidRPr="00DF4DB6">
        <w:rPr>
          <w:rFonts w:hint="eastAsia"/>
        </w:rPr>
        <w:t>book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9"/>
        <w:gridCol w:w="1584"/>
        <w:gridCol w:w="1810"/>
        <w:gridCol w:w="4796"/>
        <w:gridCol w:w="1583"/>
      </w:tblGrid>
      <w:tr w:rsidR="00BE23BF" w14:paraId="58A556BA" w14:textId="77777777" w:rsidTr="00BE0AB0">
        <w:tc>
          <w:tcPr>
            <w:tcW w:w="425" w:type="pct"/>
            <w:shd w:val="clear" w:color="auto" w:fill="D9D9D9"/>
          </w:tcPr>
          <w:p w14:paraId="148F9109" w14:textId="77777777" w:rsidR="00BE23BF" w:rsidRDefault="00BE23BF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41" w:type="pct"/>
            <w:shd w:val="clear" w:color="auto" w:fill="D9D9D9"/>
          </w:tcPr>
          <w:p w14:paraId="62BBB88B" w14:textId="77777777" w:rsidR="00BE23BF" w:rsidRDefault="00BE23BF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847" w:type="pct"/>
            <w:shd w:val="clear" w:color="auto" w:fill="D9D9D9"/>
          </w:tcPr>
          <w:p w14:paraId="56A3A820" w14:textId="77777777" w:rsidR="00BE23BF" w:rsidRDefault="00BE23BF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245" w:type="pct"/>
            <w:shd w:val="clear" w:color="auto" w:fill="D9D9D9"/>
          </w:tcPr>
          <w:p w14:paraId="5F75C896" w14:textId="77777777" w:rsidR="00BE23BF" w:rsidRDefault="00BE23BF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741" w:type="pct"/>
            <w:shd w:val="clear" w:color="auto" w:fill="D9D9D9"/>
          </w:tcPr>
          <w:p w14:paraId="449D1116" w14:textId="77777777" w:rsidR="00BE23BF" w:rsidRDefault="00BE23BF" w:rsidP="00BE0AB0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E23BF" w14:paraId="6C253713" w14:textId="77777777" w:rsidTr="00BE0AB0">
        <w:tc>
          <w:tcPr>
            <w:tcW w:w="425" w:type="pct"/>
            <w:shd w:val="clear" w:color="auto" w:fill="auto"/>
          </w:tcPr>
          <w:p w14:paraId="59FD0053" w14:textId="77777777" w:rsidR="00BE23BF" w:rsidRDefault="00BE23BF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41" w:type="pct"/>
            <w:shd w:val="clear" w:color="auto" w:fill="auto"/>
          </w:tcPr>
          <w:p w14:paraId="5A02596D" w14:textId="77777777" w:rsidR="00BE23BF" w:rsidRDefault="00BE23BF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编</w:t>
            </w:r>
            <w:r w:rsidRPr="00DF4DB6">
              <w:rPr>
                <w:rFonts w:hint="eastAsia"/>
              </w:rPr>
              <w:t>号</w:t>
            </w:r>
          </w:p>
        </w:tc>
        <w:tc>
          <w:tcPr>
            <w:tcW w:w="847" w:type="pct"/>
          </w:tcPr>
          <w:p w14:paraId="272D8C4E" w14:textId="77777777" w:rsidR="00BE23BF" w:rsidRDefault="00BE23BF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2245" w:type="pct"/>
            <w:shd w:val="clear" w:color="auto" w:fill="auto"/>
          </w:tcPr>
          <w:p w14:paraId="196C60C8" w14:textId="77777777" w:rsidR="00BE23BF" w:rsidRDefault="00BE23BF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10</w:t>
            </w:r>
            <w:r w:rsidRPr="00DF4DB6">
              <w:rPr>
                <w:rFonts w:hint="eastAsia"/>
              </w:rPr>
              <w:t>个英文数字</w:t>
            </w:r>
            <w:r>
              <w:rPr>
                <w:rFonts w:hint="eastAsia"/>
              </w:rPr>
              <w:t>字符</w:t>
            </w:r>
          </w:p>
        </w:tc>
        <w:tc>
          <w:tcPr>
            <w:tcW w:w="741" w:type="pct"/>
            <w:shd w:val="clear" w:color="auto" w:fill="auto"/>
          </w:tcPr>
          <w:p w14:paraId="6DC9A754" w14:textId="77777777" w:rsidR="00BE23BF" w:rsidRDefault="00BE23BF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中国标准书号</w:t>
            </w:r>
          </w:p>
        </w:tc>
      </w:tr>
      <w:tr w:rsidR="00BE23BF" w14:paraId="4EFB5780" w14:textId="77777777" w:rsidTr="00BE0AB0">
        <w:tc>
          <w:tcPr>
            <w:tcW w:w="425" w:type="pct"/>
            <w:shd w:val="clear" w:color="auto" w:fill="auto"/>
          </w:tcPr>
          <w:p w14:paraId="6ABED3F4" w14:textId="77777777" w:rsidR="00BE23BF" w:rsidRDefault="00BE23BF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41" w:type="pct"/>
            <w:shd w:val="clear" w:color="auto" w:fill="auto"/>
          </w:tcPr>
          <w:p w14:paraId="35D621D1" w14:textId="77777777" w:rsidR="00BE23BF" w:rsidRDefault="00BE23BF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名</w:t>
            </w:r>
            <w:r>
              <w:rPr>
                <w:rFonts w:hint="eastAsia"/>
              </w:rPr>
              <w:t>称</w:t>
            </w:r>
          </w:p>
        </w:tc>
        <w:tc>
          <w:tcPr>
            <w:tcW w:w="847" w:type="pct"/>
          </w:tcPr>
          <w:p w14:paraId="72DC1129" w14:textId="77777777" w:rsidR="00BE23BF" w:rsidRDefault="00BE23BF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name_book</w:t>
            </w:r>
            <w:proofErr w:type="spellEnd"/>
          </w:p>
        </w:tc>
        <w:tc>
          <w:tcPr>
            <w:tcW w:w="2245" w:type="pct"/>
            <w:shd w:val="clear" w:color="auto" w:fill="auto"/>
          </w:tcPr>
          <w:p w14:paraId="7F8B419C" w14:textId="77777777" w:rsidR="00BE23BF" w:rsidRDefault="00BE23BF" w:rsidP="00BE0AB0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字符型，可变长度，</w:t>
            </w:r>
            <w:r w:rsidRPr="004D7BD3">
              <w:t>100</w:t>
            </w:r>
            <w:r w:rsidRPr="004D7BD3">
              <w:rPr>
                <w:rFonts w:hint="eastAsia"/>
              </w:rPr>
              <w:t>个汉字</w:t>
            </w:r>
            <w:r>
              <w:rPr>
                <w:rFonts w:hint="eastAsia"/>
              </w:rPr>
              <w:t>，不为空</w:t>
            </w:r>
          </w:p>
        </w:tc>
        <w:tc>
          <w:tcPr>
            <w:tcW w:w="741" w:type="pct"/>
            <w:shd w:val="clear" w:color="auto" w:fill="auto"/>
          </w:tcPr>
          <w:p w14:paraId="1C60F748" w14:textId="77777777" w:rsidR="00BE23BF" w:rsidRDefault="00BE23BF" w:rsidP="00BE0AB0">
            <w:pPr>
              <w:pStyle w:val="a7"/>
              <w:ind w:firstLineChars="0" w:firstLine="0"/>
            </w:pPr>
          </w:p>
        </w:tc>
      </w:tr>
      <w:tr w:rsidR="00BE23BF" w14:paraId="19EE6FDB" w14:textId="77777777" w:rsidTr="00BE0AB0">
        <w:tc>
          <w:tcPr>
            <w:tcW w:w="425" w:type="pct"/>
            <w:shd w:val="clear" w:color="auto" w:fill="auto"/>
          </w:tcPr>
          <w:p w14:paraId="1B58BB3E" w14:textId="77777777" w:rsidR="00BE23BF" w:rsidRDefault="00BE23BF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741" w:type="pct"/>
            <w:shd w:val="clear" w:color="auto" w:fill="auto"/>
          </w:tcPr>
          <w:p w14:paraId="36140906" w14:textId="77777777" w:rsidR="00BE23BF" w:rsidRDefault="00BE23BF" w:rsidP="00BE0AB0">
            <w:r>
              <w:rPr>
                <w:rFonts w:hint="eastAsia"/>
              </w:rPr>
              <w:t>单价</w:t>
            </w:r>
          </w:p>
        </w:tc>
        <w:tc>
          <w:tcPr>
            <w:tcW w:w="847" w:type="pct"/>
          </w:tcPr>
          <w:p w14:paraId="39AAFA4E" w14:textId="77777777" w:rsidR="00BE23BF" w:rsidRDefault="00BE23BF" w:rsidP="00BE0AB0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price_book</w:t>
            </w:r>
            <w:proofErr w:type="spellEnd"/>
          </w:p>
        </w:tc>
        <w:tc>
          <w:tcPr>
            <w:tcW w:w="2245" w:type="pct"/>
            <w:shd w:val="clear" w:color="auto" w:fill="auto"/>
          </w:tcPr>
          <w:p w14:paraId="6F5154FB" w14:textId="77777777" w:rsidR="00BE23BF" w:rsidRDefault="00BE23BF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数值型，</w:t>
            </w:r>
            <w:r w:rsidRPr="00DF4DB6">
              <w:rPr>
                <w:rFonts w:hint="eastAsia"/>
              </w:rPr>
              <w:t>5</w:t>
            </w:r>
            <w:r w:rsidRPr="00DF4DB6">
              <w:rPr>
                <w:rFonts w:hint="eastAsia"/>
              </w:rPr>
              <w:t>位有效数字，</w:t>
            </w:r>
            <w:r w:rsidRPr="00DF4DB6">
              <w:rPr>
                <w:rFonts w:hint="eastAsia"/>
              </w:rPr>
              <w:t>2</w:t>
            </w:r>
            <w:r w:rsidRPr="00DF4DB6">
              <w:rPr>
                <w:rFonts w:hint="eastAsia"/>
              </w:rPr>
              <w:t>位小数，不为空</w:t>
            </w:r>
          </w:p>
        </w:tc>
        <w:tc>
          <w:tcPr>
            <w:tcW w:w="741" w:type="pct"/>
            <w:shd w:val="clear" w:color="auto" w:fill="auto"/>
          </w:tcPr>
          <w:p w14:paraId="1E360870" w14:textId="77777777" w:rsidR="00BE23BF" w:rsidRDefault="00BE23BF" w:rsidP="00BE0AB0">
            <w:pPr>
              <w:pStyle w:val="a7"/>
              <w:ind w:firstLineChars="0" w:firstLine="0"/>
            </w:pPr>
          </w:p>
        </w:tc>
      </w:tr>
      <w:tr w:rsidR="00BE23BF" w14:paraId="5986C289" w14:textId="77777777" w:rsidTr="00BE0AB0">
        <w:tc>
          <w:tcPr>
            <w:tcW w:w="425" w:type="pct"/>
            <w:shd w:val="clear" w:color="auto" w:fill="auto"/>
          </w:tcPr>
          <w:p w14:paraId="6B45DCC1" w14:textId="77777777" w:rsidR="00BE23BF" w:rsidRDefault="00BE23BF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741" w:type="pct"/>
            <w:shd w:val="clear" w:color="auto" w:fill="auto"/>
          </w:tcPr>
          <w:p w14:paraId="7232BACB" w14:textId="77777777" w:rsidR="00BE23BF" w:rsidRDefault="00BE23BF" w:rsidP="00BE0AB0">
            <w:r>
              <w:rPr>
                <w:rFonts w:hint="eastAsia"/>
              </w:rPr>
              <w:t>类型</w:t>
            </w:r>
          </w:p>
        </w:tc>
        <w:tc>
          <w:tcPr>
            <w:tcW w:w="847" w:type="pct"/>
          </w:tcPr>
          <w:p w14:paraId="1F34E021" w14:textId="77777777" w:rsidR="00BE23BF" w:rsidRDefault="00BE23BF" w:rsidP="00BE0AB0">
            <w:pPr>
              <w:pStyle w:val="a7"/>
              <w:ind w:firstLineChars="0" w:firstLine="0"/>
            </w:pPr>
            <w:proofErr w:type="spellStart"/>
            <w:r w:rsidRPr="00867B51">
              <w:t>type</w:t>
            </w:r>
            <w:r>
              <w:rPr>
                <w:rFonts w:hint="eastAsia"/>
              </w:rPr>
              <w:t>_</w:t>
            </w:r>
            <w:r>
              <w:t>book</w:t>
            </w:r>
            <w:proofErr w:type="spellEnd"/>
          </w:p>
        </w:tc>
        <w:tc>
          <w:tcPr>
            <w:tcW w:w="2245" w:type="pct"/>
            <w:shd w:val="clear" w:color="auto" w:fill="auto"/>
          </w:tcPr>
          <w:p w14:paraId="4A87187F" w14:textId="77777777" w:rsidR="00BE23BF" w:rsidRDefault="00BE23BF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字符型，可变长度，</w:t>
            </w:r>
            <w:r>
              <w:rPr>
                <w:rFonts w:hint="eastAsia"/>
              </w:rPr>
              <w:t>1</w:t>
            </w:r>
            <w:r w:rsidRPr="004D7BD3">
              <w:rPr>
                <w:rFonts w:ascii="宋体" w:hAnsi="宋体" w:cs="宋体"/>
                <w:szCs w:val="21"/>
              </w:rPr>
              <w:t>位数字</w:t>
            </w:r>
            <w:r>
              <w:rPr>
                <w:rFonts w:hint="eastAsia"/>
              </w:rPr>
              <w:t>，不为空，</w:t>
            </w:r>
          </w:p>
        </w:tc>
        <w:tc>
          <w:tcPr>
            <w:tcW w:w="741" w:type="pct"/>
            <w:shd w:val="clear" w:color="auto" w:fill="auto"/>
          </w:tcPr>
          <w:p w14:paraId="3BC3970E" w14:textId="77777777" w:rsidR="00BE23BF" w:rsidRDefault="00BE23BF" w:rsidP="00BE0AB0">
            <w:pPr>
              <w:pStyle w:val="a7"/>
              <w:ind w:firstLineChars="0" w:firstLine="0"/>
            </w:pPr>
          </w:p>
        </w:tc>
      </w:tr>
      <w:tr w:rsidR="00BE23BF" w14:paraId="351C9D10" w14:textId="77777777" w:rsidTr="00BE0AB0">
        <w:tc>
          <w:tcPr>
            <w:tcW w:w="425" w:type="pct"/>
            <w:shd w:val="clear" w:color="auto" w:fill="auto"/>
          </w:tcPr>
          <w:p w14:paraId="21E1E26E" w14:textId="77777777" w:rsidR="00BE23BF" w:rsidRDefault="00BE23BF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741" w:type="pct"/>
            <w:shd w:val="clear" w:color="auto" w:fill="auto"/>
          </w:tcPr>
          <w:p w14:paraId="71B85593" w14:textId="77777777" w:rsidR="00BE23BF" w:rsidRDefault="00BE23BF" w:rsidP="00BE0AB0">
            <w:r w:rsidRPr="00D45698">
              <w:rPr>
                <w:rFonts w:hint="eastAsia"/>
              </w:rPr>
              <w:t>作者</w:t>
            </w:r>
          </w:p>
        </w:tc>
        <w:tc>
          <w:tcPr>
            <w:tcW w:w="847" w:type="pct"/>
          </w:tcPr>
          <w:p w14:paraId="47B7CA69" w14:textId="77777777" w:rsidR="00BE23BF" w:rsidRPr="00867B51" w:rsidRDefault="00BE23BF" w:rsidP="00BE0AB0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author</w:t>
            </w:r>
            <w:r>
              <w:t>_book</w:t>
            </w:r>
            <w:proofErr w:type="spellEnd"/>
          </w:p>
        </w:tc>
        <w:tc>
          <w:tcPr>
            <w:tcW w:w="2245" w:type="pct"/>
            <w:shd w:val="clear" w:color="auto" w:fill="auto"/>
          </w:tcPr>
          <w:p w14:paraId="70DCE819" w14:textId="77777777" w:rsidR="00BE23BF" w:rsidRDefault="00BE23BF" w:rsidP="00BE0AB0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字符型，可变长度，</w:t>
            </w:r>
            <w:r w:rsidRPr="00D45698">
              <w:t>1</w:t>
            </w:r>
            <w:r w:rsidRPr="00D45698">
              <w:rPr>
                <w:rFonts w:hint="eastAsia"/>
              </w:rPr>
              <w:t>0</w:t>
            </w:r>
            <w:r w:rsidRPr="00D45698">
              <w:rPr>
                <w:rFonts w:hint="eastAsia"/>
              </w:rPr>
              <w:t>位汉字，不为空</w:t>
            </w:r>
          </w:p>
        </w:tc>
        <w:tc>
          <w:tcPr>
            <w:tcW w:w="741" w:type="pct"/>
            <w:shd w:val="clear" w:color="auto" w:fill="auto"/>
          </w:tcPr>
          <w:p w14:paraId="65C0EBA2" w14:textId="77777777" w:rsidR="00BE23BF" w:rsidRDefault="00BE23BF" w:rsidP="00BE0AB0">
            <w:pPr>
              <w:pStyle w:val="a7"/>
              <w:ind w:firstLineChars="0" w:firstLine="0"/>
            </w:pPr>
          </w:p>
        </w:tc>
      </w:tr>
      <w:tr w:rsidR="00BE23BF" w14:paraId="5E168D14" w14:textId="77777777" w:rsidTr="00BE0AB0">
        <w:tc>
          <w:tcPr>
            <w:tcW w:w="425" w:type="pct"/>
            <w:shd w:val="clear" w:color="auto" w:fill="auto"/>
          </w:tcPr>
          <w:p w14:paraId="25C24847" w14:textId="77777777" w:rsidR="00BE23BF" w:rsidRDefault="00BE23BF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741" w:type="pct"/>
            <w:shd w:val="clear" w:color="auto" w:fill="auto"/>
          </w:tcPr>
          <w:p w14:paraId="295BA0FD" w14:textId="77777777" w:rsidR="00BE23BF" w:rsidRDefault="00BE23BF" w:rsidP="00BE0AB0">
            <w:r>
              <w:rPr>
                <w:rFonts w:hint="eastAsia"/>
              </w:rPr>
              <w:t>员工编号</w:t>
            </w:r>
          </w:p>
        </w:tc>
        <w:tc>
          <w:tcPr>
            <w:tcW w:w="847" w:type="pct"/>
          </w:tcPr>
          <w:p w14:paraId="3B3BD18B" w14:textId="77777777" w:rsidR="00BE23BF" w:rsidRPr="00867B51" w:rsidRDefault="00BE23BF" w:rsidP="00BE0AB0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2245" w:type="pct"/>
            <w:shd w:val="clear" w:color="auto" w:fill="auto"/>
          </w:tcPr>
          <w:p w14:paraId="00E28DDA" w14:textId="77777777" w:rsidR="00BE23BF" w:rsidRDefault="00BE23BF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外键，参照</w:t>
            </w:r>
            <w:r>
              <w:rPr>
                <w:rFonts w:hint="eastAsia"/>
              </w:rPr>
              <w:t>9</w:t>
            </w:r>
            <w:r>
              <w:t>.1</w:t>
            </w:r>
            <w:r>
              <w:rPr>
                <w:rFonts w:hint="eastAsia"/>
              </w:rPr>
              <w:t>员工</w:t>
            </w:r>
            <w:r w:rsidRPr="00DF4DB6">
              <w:rPr>
                <w:rFonts w:hint="eastAsia"/>
              </w:rPr>
              <w:t>（编号），不允许为空</w:t>
            </w:r>
          </w:p>
        </w:tc>
        <w:tc>
          <w:tcPr>
            <w:tcW w:w="741" w:type="pct"/>
            <w:shd w:val="clear" w:color="auto" w:fill="auto"/>
          </w:tcPr>
          <w:p w14:paraId="0E689B32" w14:textId="77777777" w:rsidR="00BE23BF" w:rsidRDefault="00BE23BF" w:rsidP="00BE0AB0">
            <w:pPr>
              <w:pStyle w:val="a7"/>
              <w:ind w:firstLineChars="0" w:firstLine="0"/>
            </w:pPr>
          </w:p>
        </w:tc>
      </w:tr>
      <w:tr w:rsidR="00BE23BF" w14:paraId="5F34245B" w14:textId="77777777" w:rsidTr="00BE0AB0">
        <w:tc>
          <w:tcPr>
            <w:tcW w:w="425" w:type="pct"/>
            <w:shd w:val="clear" w:color="auto" w:fill="auto"/>
          </w:tcPr>
          <w:p w14:paraId="222F1B49" w14:textId="77777777" w:rsidR="00BE23BF" w:rsidRDefault="00BE23BF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741" w:type="pct"/>
            <w:shd w:val="clear" w:color="auto" w:fill="auto"/>
          </w:tcPr>
          <w:p w14:paraId="0436879B" w14:textId="77777777" w:rsidR="00BE23BF" w:rsidRDefault="00BE23BF" w:rsidP="00BE0AB0">
            <w:r>
              <w:rPr>
                <w:rFonts w:hint="eastAsia"/>
              </w:rPr>
              <w:t>仓库</w:t>
            </w:r>
            <w:r w:rsidRPr="00D45698">
              <w:rPr>
                <w:rFonts w:hint="eastAsia"/>
              </w:rPr>
              <w:t>编号</w:t>
            </w:r>
          </w:p>
        </w:tc>
        <w:tc>
          <w:tcPr>
            <w:tcW w:w="847" w:type="pct"/>
          </w:tcPr>
          <w:p w14:paraId="3AFCEEBF" w14:textId="77777777" w:rsidR="00BE23BF" w:rsidRDefault="00BE23BF" w:rsidP="00BE0AB0">
            <w:pPr>
              <w:pStyle w:val="a7"/>
              <w:ind w:firstLineChars="0" w:firstLine="0"/>
            </w:pPr>
            <w:proofErr w:type="spellStart"/>
            <w:r w:rsidRPr="00D45698">
              <w:t>id_storehouse</w:t>
            </w:r>
            <w:proofErr w:type="spellEnd"/>
          </w:p>
        </w:tc>
        <w:tc>
          <w:tcPr>
            <w:tcW w:w="2245" w:type="pct"/>
            <w:shd w:val="clear" w:color="auto" w:fill="auto"/>
          </w:tcPr>
          <w:p w14:paraId="145FDA06" w14:textId="77777777" w:rsidR="00BE23BF" w:rsidRPr="00DF4DB6" w:rsidRDefault="00BE23BF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外键，参照</w:t>
            </w:r>
            <w:r>
              <w:rPr>
                <w:rFonts w:hint="eastAsia"/>
              </w:rPr>
              <w:t>9</w:t>
            </w:r>
            <w:r>
              <w:t>.4</w:t>
            </w:r>
            <w:r>
              <w:rPr>
                <w:rFonts w:hint="eastAsia"/>
              </w:rPr>
              <w:t>仓库</w:t>
            </w:r>
            <w:r w:rsidRPr="00DF4DB6">
              <w:rPr>
                <w:rFonts w:hint="eastAsia"/>
              </w:rPr>
              <w:t>（编号），不允许为空</w:t>
            </w:r>
          </w:p>
        </w:tc>
        <w:tc>
          <w:tcPr>
            <w:tcW w:w="741" w:type="pct"/>
            <w:shd w:val="clear" w:color="auto" w:fill="auto"/>
          </w:tcPr>
          <w:p w14:paraId="3C3BDA58" w14:textId="77777777" w:rsidR="00BE23BF" w:rsidRDefault="00BE23BF" w:rsidP="00BE0AB0">
            <w:pPr>
              <w:pStyle w:val="a7"/>
              <w:ind w:firstLineChars="0" w:firstLine="0"/>
            </w:pPr>
          </w:p>
        </w:tc>
      </w:tr>
      <w:tr w:rsidR="00BE23BF" w14:paraId="60FA68E0" w14:textId="77777777" w:rsidTr="00BE0AB0">
        <w:tc>
          <w:tcPr>
            <w:tcW w:w="425" w:type="pct"/>
            <w:shd w:val="clear" w:color="auto" w:fill="auto"/>
          </w:tcPr>
          <w:p w14:paraId="6E638E59" w14:textId="77777777" w:rsidR="00BE23BF" w:rsidRDefault="00BE23BF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741" w:type="pct"/>
            <w:shd w:val="clear" w:color="auto" w:fill="auto"/>
          </w:tcPr>
          <w:p w14:paraId="7C58DD9F" w14:textId="77777777" w:rsidR="00BE23BF" w:rsidRDefault="00BE23BF" w:rsidP="00BE0AB0">
            <w:r>
              <w:rPr>
                <w:rFonts w:hint="eastAsia"/>
              </w:rPr>
              <w:t>出版社编号</w:t>
            </w:r>
          </w:p>
        </w:tc>
        <w:tc>
          <w:tcPr>
            <w:tcW w:w="847" w:type="pct"/>
          </w:tcPr>
          <w:p w14:paraId="783B0F2D" w14:textId="77777777" w:rsidR="00BE23BF" w:rsidRDefault="00BE23BF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id_</w:t>
            </w:r>
            <w:r w:rsidRPr="00DB37AF">
              <w:t xml:space="preserve"> publisher</w:t>
            </w:r>
          </w:p>
        </w:tc>
        <w:tc>
          <w:tcPr>
            <w:tcW w:w="2245" w:type="pct"/>
            <w:shd w:val="clear" w:color="auto" w:fill="auto"/>
          </w:tcPr>
          <w:p w14:paraId="0CC21947" w14:textId="77777777" w:rsidR="00BE23BF" w:rsidRPr="00DF4DB6" w:rsidRDefault="00BE23BF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外键，参照</w:t>
            </w:r>
            <w:r>
              <w:rPr>
                <w:rFonts w:hint="eastAsia"/>
              </w:rPr>
              <w:t>9</w:t>
            </w:r>
            <w:r>
              <w:t>.5</w:t>
            </w:r>
            <w:r>
              <w:rPr>
                <w:rFonts w:hint="eastAsia"/>
              </w:rPr>
              <w:t>出版社</w:t>
            </w:r>
            <w:r w:rsidRPr="00DF4DB6">
              <w:rPr>
                <w:rFonts w:hint="eastAsia"/>
              </w:rPr>
              <w:t>（编号），不允许为空</w:t>
            </w:r>
          </w:p>
        </w:tc>
        <w:tc>
          <w:tcPr>
            <w:tcW w:w="741" w:type="pct"/>
            <w:shd w:val="clear" w:color="auto" w:fill="auto"/>
          </w:tcPr>
          <w:p w14:paraId="0D5069E0" w14:textId="77777777" w:rsidR="00BE23BF" w:rsidRDefault="00BE23BF" w:rsidP="00BE0AB0">
            <w:pPr>
              <w:pStyle w:val="a7"/>
              <w:ind w:firstLineChars="0" w:firstLine="0"/>
            </w:pPr>
          </w:p>
        </w:tc>
      </w:tr>
      <w:tr w:rsidR="00BE23BF" w14:paraId="551ED994" w14:textId="77777777" w:rsidTr="00BE0AB0">
        <w:tc>
          <w:tcPr>
            <w:tcW w:w="425" w:type="pct"/>
            <w:shd w:val="clear" w:color="auto" w:fill="auto"/>
          </w:tcPr>
          <w:p w14:paraId="0196438D" w14:textId="77777777" w:rsidR="00BE23BF" w:rsidRDefault="00BE23BF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741" w:type="pct"/>
            <w:shd w:val="clear" w:color="auto" w:fill="auto"/>
          </w:tcPr>
          <w:p w14:paraId="7CAA3A75" w14:textId="77777777" w:rsidR="00BE23BF" w:rsidRDefault="00BE23BF" w:rsidP="00BE0AB0">
            <w:r>
              <w:rPr>
                <w:rFonts w:hint="eastAsia"/>
              </w:rPr>
              <w:t>审核图书数量</w:t>
            </w:r>
          </w:p>
        </w:tc>
        <w:tc>
          <w:tcPr>
            <w:tcW w:w="847" w:type="pct"/>
          </w:tcPr>
          <w:p w14:paraId="29918A3A" w14:textId="77777777" w:rsidR="00BE23BF" w:rsidRPr="00867B51" w:rsidRDefault="00BE23BF" w:rsidP="00BE0AB0">
            <w:pPr>
              <w:pStyle w:val="a7"/>
              <w:ind w:firstLineChars="0" w:firstLine="0"/>
            </w:pPr>
            <w:proofErr w:type="spellStart"/>
            <w:r>
              <w:t>sum_book_</w:t>
            </w:r>
            <w:r w:rsidRPr="00F065C1">
              <w:t>check</w:t>
            </w:r>
            <w:proofErr w:type="spellEnd"/>
          </w:p>
        </w:tc>
        <w:tc>
          <w:tcPr>
            <w:tcW w:w="2245" w:type="pct"/>
            <w:shd w:val="clear" w:color="auto" w:fill="auto"/>
          </w:tcPr>
          <w:p w14:paraId="4F708B7E" w14:textId="77777777" w:rsidR="00BE23BF" w:rsidRDefault="00BE23BF" w:rsidP="00BE0AB0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数值型，</w:t>
            </w:r>
            <w:r>
              <w:rPr>
                <w:rFonts w:hint="eastAsia"/>
              </w:rPr>
              <w:t>5</w:t>
            </w:r>
            <w:r w:rsidRPr="00095A29">
              <w:rPr>
                <w:rFonts w:hint="eastAsia"/>
              </w:rPr>
              <w:t>位有效数字，无小数，不为空</w:t>
            </w:r>
          </w:p>
        </w:tc>
        <w:tc>
          <w:tcPr>
            <w:tcW w:w="741" w:type="pct"/>
            <w:shd w:val="clear" w:color="auto" w:fill="auto"/>
          </w:tcPr>
          <w:p w14:paraId="2BA431FF" w14:textId="77777777" w:rsidR="00BE23BF" w:rsidRDefault="00BE23BF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审核的属性</w:t>
            </w:r>
          </w:p>
        </w:tc>
      </w:tr>
      <w:tr w:rsidR="00BE23BF" w14:paraId="57F4C120" w14:textId="77777777" w:rsidTr="00BE0AB0">
        <w:tc>
          <w:tcPr>
            <w:tcW w:w="425" w:type="pct"/>
            <w:shd w:val="clear" w:color="auto" w:fill="auto"/>
          </w:tcPr>
          <w:p w14:paraId="1B8DE9B8" w14:textId="77777777" w:rsidR="00BE23BF" w:rsidRDefault="00BE23BF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741" w:type="pct"/>
            <w:shd w:val="clear" w:color="auto" w:fill="auto"/>
          </w:tcPr>
          <w:p w14:paraId="2E4C015A" w14:textId="77777777" w:rsidR="00BE23BF" w:rsidRDefault="00BE23BF" w:rsidP="00BE0AB0">
            <w:r>
              <w:rPr>
                <w:rFonts w:hint="eastAsia"/>
              </w:rPr>
              <w:t>存放图书数量</w:t>
            </w:r>
          </w:p>
        </w:tc>
        <w:tc>
          <w:tcPr>
            <w:tcW w:w="847" w:type="pct"/>
          </w:tcPr>
          <w:p w14:paraId="34DC9471" w14:textId="77777777" w:rsidR="00BE23BF" w:rsidRDefault="00BE23BF" w:rsidP="00BE0AB0">
            <w:pPr>
              <w:pStyle w:val="a7"/>
              <w:ind w:firstLineChars="0" w:firstLine="0"/>
            </w:pPr>
            <w:proofErr w:type="spellStart"/>
            <w:r>
              <w:t>sum_book_save</w:t>
            </w:r>
            <w:proofErr w:type="spellEnd"/>
          </w:p>
        </w:tc>
        <w:tc>
          <w:tcPr>
            <w:tcW w:w="2245" w:type="pct"/>
            <w:shd w:val="clear" w:color="auto" w:fill="auto"/>
          </w:tcPr>
          <w:p w14:paraId="0D37761D" w14:textId="77777777" w:rsidR="00BE23BF" w:rsidRPr="00095A29" w:rsidRDefault="00BE23BF" w:rsidP="00BE0AB0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数值型，</w:t>
            </w:r>
            <w:r>
              <w:rPr>
                <w:rFonts w:hint="eastAsia"/>
              </w:rPr>
              <w:t>5</w:t>
            </w:r>
            <w:r w:rsidRPr="00095A29">
              <w:rPr>
                <w:rFonts w:hint="eastAsia"/>
              </w:rPr>
              <w:t>位有效数字</w:t>
            </w:r>
            <w:r>
              <w:rPr>
                <w:rFonts w:hint="eastAsia"/>
              </w:rPr>
              <w:t xml:space="preserve"> </w:t>
            </w:r>
            <w:r w:rsidRPr="00095A29">
              <w:rPr>
                <w:rFonts w:hint="eastAsia"/>
              </w:rPr>
              <w:t>，无小数，不为空</w:t>
            </w:r>
          </w:p>
        </w:tc>
        <w:tc>
          <w:tcPr>
            <w:tcW w:w="741" w:type="pct"/>
            <w:shd w:val="clear" w:color="auto" w:fill="auto"/>
          </w:tcPr>
          <w:p w14:paraId="23BAFFD1" w14:textId="77777777" w:rsidR="00BE23BF" w:rsidRDefault="00BE23BF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存放的属性</w:t>
            </w:r>
          </w:p>
        </w:tc>
      </w:tr>
      <w:tr w:rsidR="00BE23BF" w14:paraId="45CDDD46" w14:textId="77777777" w:rsidTr="00BE0AB0">
        <w:tc>
          <w:tcPr>
            <w:tcW w:w="425" w:type="pct"/>
            <w:shd w:val="clear" w:color="auto" w:fill="auto"/>
          </w:tcPr>
          <w:p w14:paraId="63A1DE69" w14:textId="77777777" w:rsidR="00BE23BF" w:rsidRDefault="00BE23BF" w:rsidP="00BE0AB0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741" w:type="pct"/>
            <w:shd w:val="clear" w:color="auto" w:fill="auto"/>
          </w:tcPr>
          <w:p w14:paraId="53DE50AA" w14:textId="77777777" w:rsidR="00BE23BF" w:rsidRDefault="00BE23BF" w:rsidP="00BE0AB0">
            <w:r>
              <w:rPr>
                <w:rFonts w:hint="eastAsia"/>
              </w:rPr>
              <w:t>出版时间</w:t>
            </w:r>
          </w:p>
        </w:tc>
        <w:tc>
          <w:tcPr>
            <w:tcW w:w="847" w:type="pct"/>
          </w:tcPr>
          <w:p w14:paraId="12C96087" w14:textId="77777777" w:rsidR="00BE23BF" w:rsidRPr="00867B51" w:rsidRDefault="00BE23BF" w:rsidP="00BE0AB0">
            <w:pPr>
              <w:pStyle w:val="a7"/>
              <w:ind w:firstLineChars="0" w:firstLine="0"/>
            </w:pPr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 xml:space="preserve">_ </w:t>
            </w:r>
            <w:r w:rsidRPr="008C6BB6">
              <w:t>publish</w:t>
            </w:r>
          </w:p>
        </w:tc>
        <w:tc>
          <w:tcPr>
            <w:tcW w:w="2245" w:type="pct"/>
            <w:shd w:val="clear" w:color="auto" w:fill="auto"/>
          </w:tcPr>
          <w:p w14:paraId="5288DB8E" w14:textId="77777777" w:rsidR="00BE23BF" w:rsidRDefault="00BE23BF" w:rsidP="00BE0AB0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日期型，不为空</w:t>
            </w:r>
          </w:p>
        </w:tc>
        <w:tc>
          <w:tcPr>
            <w:tcW w:w="741" w:type="pct"/>
            <w:shd w:val="clear" w:color="auto" w:fill="auto"/>
          </w:tcPr>
          <w:p w14:paraId="675BBF7C" w14:textId="77777777" w:rsidR="00BE23BF" w:rsidRDefault="00BE23BF" w:rsidP="00BE0AB0">
            <w:pPr>
              <w:pStyle w:val="a7"/>
              <w:ind w:firstLineChars="0" w:firstLine="0"/>
            </w:pPr>
          </w:p>
        </w:tc>
      </w:tr>
    </w:tbl>
    <w:p w14:paraId="22996AA6" w14:textId="77777777" w:rsidR="0011000C" w:rsidRDefault="0011000C" w:rsidP="0011000C">
      <w:pPr>
        <w:pStyle w:val="2"/>
      </w:pPr>
      <w:bookmarkStart w:id="296" w:name="_Toc24657230"/>
      <w:bookmarkStart w:id="297" w:name="_Toc24927241"/>
      <w:r>
        <w:rPr>
          <w:rFonts w:hint="eastAsia"/>
        </w:rPr>
        <w:lastRenderedPageBreak/>
        <w:t>部门</w:t>
      </w:r>
      <w:bookmarkEnd w:id="296"/>
      <w:bookmarkEnd w:id="297"/>
    </w:p>
    <w:p w14:paraId="4464E274" w14:textId="77777777" w:rsidR="0000462C" w:rsidRPr="00FB1786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9.7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r>
        <w:t>depart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7"/>
        <w:gridCol w:w="1393"/>
        <w:gridCol w:w="1393"/>
        <w:gridCol w:w="5802"/>
        <w:gridCol w:w="1047"/>
      </w:tblGrid>
      <w:tr w:rsidR="0011000C" w14:paraId="0B85F5BF" w14:textId="77777777" w:rsidTr="00D0206E">
        <w:tc>
          <w:tcPr>
            <w:tcW w:w="490" w:type="pct"/>
            <w:shd w:val="clear" w:color="auto" w:fill="D9D9D9"/>
          </w:tcPr>
          <w:p w14:paraId="133EDE75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2" w:type="pct"/>
            <w:shd w:val="clear" w:color="auto" w:fill="D9D9D9"/>
          </w:tcPr>
          <w:p w14:paraId="6DE8D70A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52" w:type="pct"/>
            <w:shd w:val="clear" w:color="auto" w:fill="D9D9D9"/>
          </w:tcPr>
          <w:p w14:paraId="188E7EBD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16" w:type="pct"/>
            <w:shd w:val="clear" w:color="auto" w:fill="D9D9D9"/>
          </w:tcPr>
          <w:p w14:paraId="2DA0E5EA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90" w:type="pct"/>
            <w:shd w:val="clear" w:color="auto" w:fill="D9D9D9"/>
          </w:tcPr>
          <w:p w14:paraId="10A0FFE7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000C" w14:paraId="3E6878E4" w14:textId="77777777" w:rsidTr="00D0206E">
        <w:tc>
          <w:tcPr>
            <w:tcW w:w="490" w:type="pct"/>
            <w:shd w:val="clear" w:color="auto" w:fill="auto"/>
          </w:tcPr>
          <w:p w14:paraId="2D315609" w14:textId="1F5A0912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58BE7335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编号</w:t>
            </w:r>
          </w:p>
        </w:tc>
        <w:tc>
          <w:tcPr>
            <w:tcW w:w="652" w:type="pct"/>
          </w:tcPr>
          <w:p w14:paraId="1D568D3A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1C749CCD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2</w:t>
            </w:r>
            <w:r w:rsidRPr="00DF4DB6">
              <w:rPr>
                <w:rFonts w:hint="eastAsia"/>
              </w:rPr>
              <w:t>个数字</w:t>
            </w:r>
          </w:p>
        </w:tc>
        <w:tc>
          <w:tcPr>
            <w:tcW w:w="490" w:type="pct"/>
            <w:shd w:val="clear" w:color="auto" w:fill="auto"/>
          </w:tcPr>
          <w:p w14:paraId="40B016D3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11000C" w14:paraId="7E5AFF7D" w14:textId="77777777" w:rsidTr="00D0206E">
        <w:tc>
          <w:tcPr>
            <w:tcW w:w="490" w:type="pct"/>
            <w:shd w:val="clear" w:color="auto" w:fill="auto"/>
          </w:tcPr>
          <w:p w14:paraId="48F28D4E" w14:textId="7646600F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1C23D84F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名称</w:t>
            </w:r>
          </w:p>
        </w:tc>
        <w:tc>
          <w:tcPr>
            <w:tcW w:w="652" w:type="pct"/>
          </w:tcPr>
          <w:p w14:paraId="262E028D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</w:t>
            </w:r>
            <w:r>
              <w:t>depart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4E24A95F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字符型，可变长度，</w:t>
            </w:r>
            <w:r>
              <w:t>20</w:t>
            </w:r>
            <w:r>
              <w:rPr>
                <w:rFonts w:hint="eastAsia"/>
              </w:rPr>
              <w:t>个汉字，不为空，唯一</w:t>
            </w:r>
          </w:p>
        </w:tc>
        <w:tc>
          <w:tcPr>
            <w:tcW w:w="490" w:type="pct"/>
            <w:shd w:val="clear" w:color="auto" w:fill="auto"/>
          </w:tcPr>
          <w:p w14:paraId="6F828CA8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64E1354D" w14:textId="77777777" w:rsidTr="00D0206E">
        <w:tc>
          <w:tcPr>
            <w:tcW w:w="490" w:type="pct"/>
            <w:shd w:val="clear" w:color="auto" w:fill="auto"/>
          </w:tcPr>
          <w:p w14:paraId="0408655C" w14:textId="17D00FF5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51253324" w14:textId="77777777" w:rsidR="0011000C" w:rsidRDefault="0011000C" w:rsidP="00D0206E">
            <w:r>
              <w:rPr>
                <w:rFonts w:hint="eastAsia"/>
              </w:rPr>
              <w:t>公司编号</w:t>
            </w:r>
          </w:p>
        </w:tc>
        <w:tc>
          <w:tcPr>
            <w:tcW w:w="652" w:type="pct"/>
          </w:tcPr>
          <w:p w14:paraId="1B27D92D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id_company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62C358CE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外键，参照</w:t>
            </w:r>
            <w:r>
              <w:rPr>
                <w:rFonts w:hint="eastAsia"/>
              </w:rPr>
              <w:t>9</w:t>
            </w:r>
            <w:r>
              <w:t>.2</w:t>
            </w:r>
            <w:r>
              <w:rPr>
                <w:rFonts w:hint="eastAsia"/>
              </w:rPr>
              <w:t>公司（编号），不为空</w:t>
            </w:r>
          </w:p>
        </w:tc>
        <w:tc>
          <w:tcPr>
            <w:tcW w:w="490" w:type="pct"/>
            <w:shd w:val="clear" w:color="auto" w:fill="auto"/>
          </w:tcPr>
          <w:p w14:paraId="7B32BF48" w14:textId="77777777" w:rsidR="0011000C" w:rsidRDefault="0011000C" w:rsidP="00D0206E">
            <w:pPr>
              <w:pStyle w:val="a7"/>
              <w:ind w:firstLineChars="0" w:firstLine="0"/>
            </w:pPr>
          </w:p>
        </w:tc>
      </w:tr>
    </w:tbl>
    <w:p w14:paraId="2EC6A676" w14:textId="77777777" w:rsidR="0011000C" w:rsidRDefault="0011000C" w:rsidP="0011000C">
      <w:pPr>
        <w:pStyle w:val="2"/>
      </w:pPr>
      <w:bookmarkStart w:id="298" w:name="_Toc24657231"/>
      <w:bookmarkStart w:id="299" w:name="_Toc24927242"/>
      <w:r>
        <w:rPr>
          <w:rFonts w:hint="eastAsia"/>
        </w:rPr>
        <w:t>岗位</w:t>
      </w:r>
      <w:bookmarkEnd w:id="298"/>
      <w:bookmarkEnd w:id="299"/>
    </w:p>
    <w:p w14:paraId="69C3724B" w14:textId="77777777" w:rsidR="0000462C" w:rsidRPr="00FB1786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9.8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r>
        <w:t>post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7"/>
        <w:gridCol w:w="1393"/>
        <w:gridCol w:w="1393"/>
        <w:gridCol w:w="5802"/>
        <w:gridCol w:w="1047"/>
      </w:tblGrid>
      <w:tr w:rsidR="0011000C" w14:paraId="2870BEC7" w14:textId="77777777" w:rsidTr="00D0206E">
        <w:tc>
          <w:tcPr>
            <w:tcW w:w="490" w:type="pct"/>
            <w:shd w:val="clear" w:color="auto" w:fill="D9D9D9"/>
          </w:tcPr>
          <w:p w14:paraId="38B69DC8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2" w:type="pct"/>
            <w:shd w:val="clear" w:color="auto" w:fill="D9D9D9"/>
          </w:tcPr>
          <w:p w14:paraId="50CFD81F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52" w:type="pct"/>
            <w:shd w:val="clear" w:color="auto" w:fill="D9D9D9"/>
          </w:tcPr>
          <w:p w14:paraId="50A30EA1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16" w:type="pct"/>
            <w:shd w:val="clear" w:color="auto" w:fill="D9D9D9"/>
          </w:tcPr>
          <w:p w14:paraId="1A750983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90" w:type="pct"/>
            <w:shd w:val="clear" w:color="auto" w:fill="D9D9D9"/>
          </w:tcPr>
          <w:p w14:paraId="16FAA3F5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000C" w14:paraId="079F39A7" w14:textId="77777777" w:rsidTr="00D0206E">
        <w:tc>
          <w:tcPr>
            <w:tcW w:w="490" w:type="pct"/>
            <w:shd w:val="clear" w:color="auto" w:fill="auto"/>
          </w:tcPr>
          <w:p w14:paraId="0853AACB" w14:textId="2F5BCCDC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0CCBE0B3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编号</w:t>
            </w:r>
          </w:p>
        </w:tc>
        <w:tc>
          <w:tcPr>
            <w:tcW w:w="652" w:type="pct"/>
          </w:tcPr>
          <w:p w14:paraId="0477FA4A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id_</w:t>
            </w:r>
            <w:r>
              <w:t xml:space="preserve"> post</w:t>
            </w:r>
          </w:p>
        </w:tc>
        <w:tc>
          <w:tcPr>
            <w:tcW w:w="2716" w:type="pct"/>
            <w:shd w:val="clear" w:color="auto" w:fill="auto"/>
          </w:tcPr>
          <w:p w14:paraId="09C99266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2</w:t>
            </w:r>
            <w:r w:rsidRPr="00DF4DB6">
              <w:rPr>
                <w:rFonts w:hint="eastAsia"/>
              </w:rPr>
              <w:t>个数字</w:t>
            </w:r>
          </w:p>
        </w:tc>
        <w:tc>
          <w:tcPr>
            <w:tcW w:w="490" w:type="pct"/>
            <w:shd w:val="clear" w:color="auto" w:fill="auto"/>
          </w:tcPr>
          <w:p w14:paraId="1501F84C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流水号</w:t>
            </w:r>
          </w:p>
        </w:tc>
      </w:tr>
      <w:tr w:rsidR="0011000C" w14:paraId="47ED5F1B" w14:textId="77777777" w:rsidTr="00D0206E">
        <w:tc>
          <w:tcPr>
            <w:tcW w:w="490" w:type="pct"/>
            <w:shd w:val="clear" w:color="auto" w:fill="auto"/>
          </w:tcPr>
          <w:p w14:paraId="02737E6F" w14:textId="11625518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23C615BC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名称</w:t>
            </w:r>
          </w:p>
        </w:tc>
        <w:tc>
          <w:tcPr>
            <w:tcW w:w="652" w:type="pct"/>
          </w:tcPr>
          <w:p w14:paraId="013C83A0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name_</w:t>
            </w:r>
            <w:r w:rsidRPr="00DB37AF">
              <w:t xml:space="preserve"> </w:t>
            </w:r>
            <w:r>
              <w:t>post</w:t>
            </w:r>
          </w:p>
        </w:tc>
        <w:tc>
          <w:tcPr>
            <w:tcW w:w="2716" w:type="pct"/>
            <w:shd w:val="clear" w:color="auto" w:fill="auto"/>
          </w:tcPr>
          <w:p w14:paraId="09924FB2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字符型，可变长度，</w:t>
            </w:r>
            <w:r>
              <w:t>20</w:t>
            </w:r>
            <w:r>
              <w:rPr>
                <w:rFonts w:hint="eastAsia"/>
              </w:rPr>
              <w:t>个汉字，不为空，唯一</w:t>
            </w:r>
          </w:p>
        </w:tc>
        <w:tc>
          <w:tcPr>
            <w:tcW w:w="490" w:type="pct"/>
            <w:shd w:val="clear" w:color="auto" w:fill="auto"/>
          </w:tcPr>
          <w:p w14:paraId="4D08067A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66995CB8" w14:textId="77777777" w:rsidTr="00D0206E">
        <w:tc>
          <w:tcPr>
            <w:tcW w:w="490" w:type="pct"/>
            <w:shd w:val="clear" w:color="auto" w:fill="auto"/>
          </w:tcPr>
          <w:p w14:paraId="78667CCD" w14:textId="71FEC9FB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0ECEB731" w14:textId="77777777" w:rsidR="0011000C" w:rsidRDefault="0011000C" w:rsidP="00D0206E">
            <w:r>
              <w:rPr>
                <w:rFonts w:hint="eastAsia"/>
              </w:rPr>
              <w:t>部门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52" w:type="pct"/>
          </w:tcPr>
          <w:p w14:paraId="2B5689E0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</w:t>
            </w:r>
            <w:r>
              <w:t>depart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31F41D42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外键，参照</w:t>
            </w:r>
            <w:r>
              <w:rPr>
                <w:rFonts w:hint="eastAsia"/>
              </w:rPr>
              <w:t>9</w:t>
            </w:r>
            <w:r>
              <w:t>.7</w:t>
            </w:r>
            <w:r>
              <w:rPr>
                <w:rFonts w:hint="eastAsia"/>
              </w:rPr>
              <w:t>部门（编号），不为空</w:t>
            </w:r>
          </w:p>
        </w:tc>
        <w:tc>
          <w:tcPr>
            <w:tcW w:w="490" w:type="pct"/>
            <w:shd w:val="clear" w:color="auto" w:fill="auto"/>
          </w:tcPr>
          <w:p w14:paraId="7D13405E" w14:textId="77777777" w:rsidR="0011000C" w:rsidRDefault="0011000C" w:rsidP="00D0206E">
            <w:pPr>
              <w:pStyle w:val="a7"/>
              <w:ind w:firstLineChars="0" w:firstLine="0"/>
            </w:pPr>
          </w:p>
        </w:tc>
      </w:tr>
    </w:tbl>
    <w:p w14:paraId="2486E160" w14:textId="77777777" w:rsidR="0011000C" w:rsidRDefault="0011000C" w:rsidP="0011000C">
      <w:pPr>
        <w:pStyle w:val="2"/>
      </w:pPr>
      <w:bookmarkStart w:id="300" w:name="_Toc24657232"/>
      <w:bookmarkStart w:id="301" w:name="_Toc24927243"/>
      <w:r w:rsidRPr="004D7BD3">
        <w:rPr>
          <w:rFonts w:hint="eastAsia"/>
        </w:rPr>
        <w:t>买家</w:t>
      </w:r>
      <w:bookmarkEnd w:id="300"/>
      <w:bookmarkEnd w:id="301"/>
    </w:p>
    <w:p w14:paraId="6A6F515C" w14:textId="77777777" w:rsidR="0000462C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9.9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r w:rsidRPr="00DF4DB6">
        <w:rPr>
          <w:rFonts w:hint="eastAsia"/>
        </w:rPr>
        <w:t>buyer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9"/>
        <w:gridCol w:w="1337"/>
        <w:gridCol w:w="1677"/>
        <w:gridCol w:w="5392"/>
        <w:gridCol w:w="1337"/>
      </w:tblGrid>
      <w:tr w:rsidR="00824981" w14:paraId="7646E8A6" w14:textId="77777777" w:rsidTr="00824981">
        <w:tc>
          <w:tcPr>
            <w:tcW w:w="439" w:type="pct"/>
            <w:shd w:val="clear" w:color="auto" w:fill="D9D9D9"/>
          </w:tcPr>
          <w:p w14:paraId="5DA89A3A" w14:textId="77777777" w:rsidR="00824981" w:rsidRDefault="00824981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26" w:type="pct"/>
            <w:shd w:val="clear" w:color="auto" w:fill="D9D9D9"/>
          </w:tcPr>
          <w:p w14:paraId="283191BE" w14:textId="77777777" w:rsidR="00824981" w:rsidRDefault="00824981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785" w:type="pct"/>
            <w:shd w:val="clear" w:color="auto" w:fill="D9D9D9"/>
          </w:tcPr>
          <w:p w14:paraId="10B0E45E" w14:textId="77777777" w:rsidR="00824981" w:rsidRDefault="00824981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524" w:type="pct"/>
            <w:shd w:val="clear" w:color="auto" w:fill="D9D9D9"/>
          </w:tcPr>
          <w:p w14:paraId="6D35A26B" w14:textId="77777777" w:rsidR="00824981" w:rsidRDefault="00824981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626" w:type="pct"/>
            <w:shd w:val="clear" w:color="auto" w:fill="D9D9D9"/>
          </w:tcPr>
          <w:p w14:paraId="3DA4CC85" w14:textId="77777777" w:rsidR="00824981" w:rsidRDefault="00824981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24981" w14:paraId="21068829" w14:textId="77777777" w:rsidTr="00824981">
        <w:tc>
          <w:tcPr>
            <w:tcW w:w="439" w:type="pct"/>
            <w:shd w:val="clear" w:color="auto" w:fill="auto"/>
          </w:tcPr>
          <w:p w14:paraId="19581C72" w14:textId="10C7DDB3" w:rsidR="00824981" w:rsidRDefault="00824981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644809DE" w14:textId="77777777" w:rsidR="00824981" w:rsidRDefault="00824981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编</w:t>
            </w:r>
            <w:r w:rsidRPr="00DF4DB6">
              <w:rPr>
                <w:rFonts w:hint="eastAsia"/>
              </w:rPr>
              <w:t>号</w:t>
            </w:r>
          </w:p>
        </w:tc>
        <w:tc>
          <w:tcPr>
            <w:tcW w:w="785" w:type="pct"/>
          </w:tcPr>
          <w:p w14:paraId="3AAF7C4A" w14:textId="77777777" w:rsidR="00824981" w:rsidRDefault="00824981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2524" w:type="pct"/>
            <w:shd w:val="clear" w:color="auto" w:fill="auto"/>
          </w:tcPr>
          <w:p w14:paraId="793FF946" w14:textId="77777777" w:rsidR="00824981" w:rsidRDefault="00824981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4D7BD3">
              <w:rPr>
                <w:rFonts w:hint="eastAsia"/>
              </w:rPr>
              <w:t>1</w:t>
            </w:r>
            <w:r>
              <w:rPr>
                <w:rFonts w:hint="eastAsia"/>
              </w:rPr>
              <w:t>8</w:t>
            </w:r>
            <w:r w:rsidRPr="004D7BD3">
              <w:rPr>
                <w:rFonts w:hint="eastAsia"/>
              </w:rPr>
              <w:t>个数字字符</w:t>
            </w:r>
          </w:p>
        </w:tc>
        <w:tc>
          <w:tcPr>
            <w:tcW w:w="626" w:type="pct"/>
            <w:shd w:val="clear" w:color="auto" w:fill="auto"/>
          </w:tcPr>
          <w:p w14:paraId="264ADCD4" w14:textId="77777777" w:rsidR="00824981" w:rsidRDefault="00824981" w:rsidP="00D0206E">
            <w:pPr>
              <w:pStyle w:val="a7"/>
              <w:ind w:firstLineChars="0" w:firstLine="0"/>
            </w:pPr>
            <w:r w:rsidRPr="00DF4DB6">
              <w:t>身份证号</w:t>
            </w:r>
          </w:p>
        </w:tc>
      </w:tr>
      <w:tr w:rsidR="00824981" w14:paraId="0F248213" w14:textId="77777777" w:rsidTr="00824981">
        <w:tc>
          <w:tcPr>
            <w:tcW w:w="439" w:type="pct"/>
            <w:shd w:val="clear" w:color="auto" w:fill="auto"/>
          </w:tcPr>
          <w:p w14:paraId="12A249E4" w14:textId="1B16BC3D" w:rsidR="00824981" w:rsidRDefault="00824981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76F95DC2" w14:textId="77777777" w:rsidR="00824981" w:rsidRDefault="00824981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姓名</w:t>
            </w:r>
          </w:p>
        </w:tc>
        <w:tc>
          <w:tcPr>
            <w:tcW w:w="785" w:type="pct"/>
          </w:tcPr>
          <w:p w14:paraId="578EC294" w14:textId="77777777" w:rsidR="00824981" w:rsidRPr="00DF4DB6" w:rsidRDefault="00824981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2524" w:type="pct"/>
            <w:shd w:val="clear" w:color="auto" w:fill="auto"/>
          </w:tcPr>
          <w:p w14:paraId="1ACB7F36" w14:textId="77777777" w:rsidR="00824981" w:rsidRPr="00DF4DB6" w:rsidRDefault="00824981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字符型，可变长度，</w:t>
            </w:r>
            <w:r w:rsidRPr="00095A29">
              <w:rPr>
                <w:rFonts w:hint="eastAsia"/>
              </w:rPr>
              <w:t>10</w:t>
            </w:r>
            <w:r w:rsidRPr="00095A29">
              <w:rPr>
                <w:rFonts w:hint="eastAsia"/>
              </w:rPr>
              <w:t>个汉字，不为空</w:t>
            </w:r>
          </w:p>
        </w:tc>
        <w:tc>
          <w:tcPr>
            <w:tcW w:w="626" w:type="pct"/>
            <w:shd w:val="clear" w:color="auto" w:fill="auto"/>
          </w:tcPr>
          <w:p w14:paraId="0BDBED1F" w14:textId="77777777" w:rsidR="00824981" w:rsidRPr="00DF4DB6" w:rsidRDefault="00824981" w:rsidP="00D0206E">
            <w:pPr>
              <w:pStyle w:val="a7"/>
              <w:ind w:firstLineChars="0" w:firstLine="0"/>
            </w:pPr>
          </w:p>
        </w:tc>
      </w:tr>
      <w:tr w:rsidR="00824981" w14:paraId="45A85560" w14:textId="77777777" w:rsidTr="00824981">
        <w:tc>
          <w:tcPr>
            <w:tcW w:w="439" w:type="pct"/>
            <w:shd w:val="clear" w:color="auto" w:fill="auto"/>
          </w:tcPr>
          <w:p w14:paraId="069ED525" w14:textId="41C08780" w:rsidR="00824981" w:rsidRDefault="00824981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16638F70" w14:textId="77777777" w:rsidR="00824981" w:rsidRDefault="00824981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昵称</w:t>
            </w:r>
          </w:p>
        </w:tc>
        <w:tc>
          <w:tcPr>
            <w:tcW w:w="785" w:type="pct"/>
          </w:tcPr>
          <w:p w14:paraId="04826880" w14:textId="77777777" w:rsidR="00824981" w:rsidRDefault="00824981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name_buyer</w:t>
            </w:r>
            <w:proofErr w:type="spellEnd"/>
          </w:p>
        </w:tc>
        <w:tc>
          <w:tcPr>
            <w:tcW w:w="2524" w:type="pct"/>
            <w:shd w:val="clear" w:color="auto" w:fill="auto"/>
          </w:tcPr>
          <w:p w14:paraId="19EF9B71" w14:textId="77777777" w:rsidR="00824981" w:rsidRDefault="00824981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</w:t>
            </w:r>
            <w:r>
              <w:t>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626" w:type="pct"/>
            <w:shd w:val="clear" w:color="auto" w:fill="auto"/>
          </w:tcPr>
          <w:p w14:paraId="182B0696" w14:textId="77777777" w:rsidR="00824981" w:rsidRDefault="00824981" w:rsidP="00D0206E">
            <w:pPr>
              <w:pStyle w:val="a7"/>
              <w:ind w:firstLineChars="0" w:firstLine="0"/>
            </w:pPr>
          </w:p>
        </w:tc>
      </w:tr>
      <w:tr w:rsidR="00824981" w14:paraId="5CB375DF" w14:textId="77777777" w:rsidTr="00824981">
        <w:tc>
          <w:tcPr>
            <w:tcW w:w="439" w:type="pct"/>
            <w:shd w:val="clear" w:color="auto" w:fill="auto"/>
          </w:tcPr>
          <w:p w14:paraId="65E01625" w14:textId="7A5F9EC9" w:rsidR="00824981" w:rsidRDefault="00824981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60BE7436" w14:textId="77777777" w:rsidR="00824981" w:rsidRDefault="00824981" w:rsidP="00D0206E">
            <w:r>
              <w:rPr>
                <w:rFonts w:hint="eastAsia"/>
              </w:rPr>
              <w:t>密码</w:t>
            </w:r>
          </w:p>
        </w:tc>
        <w:tc>
          <w:tcPr>
            <w:tcW w:w="785" w:type="pct"/>
          </w:tcPr>
          <w:p w14:paraId="057D359B" w14:textId="77777777" w:rsidR="00824981" w:rsidRDefault="00824981" w:rsidP="00D0206E">
            <w:pPr>
              <w:pStyle w:val="a7"/>
              <w:ind w:firstLineChars="0" w:firstLine="0"/>
            </w:pPr>
            <w:proofErr w:type="spellStart"/>
            <w:r>
              <w:t>pass_buyer</w:t>
            </w:r>
            <w:proofErr w:type="spellEnd"/>
          </w:p>
        </w:tc>
        <w:tc>
          <w:tcPr>
            <w:tcW w:w="2524" w:type="pct"/>
            <w:shd w:val="clear" w:color="auto" w:fill="auto"/>
          </w:tcPr>
          <w:p w14:paraId="2F7E23B2" w14:textId="77777777" w:rsidR="00824981" w:rsidRDefault="00824981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字符型，固定长度，</w:t>
            </w:r>
            <w:r>
              <w:t>18</w:t>
            </w:r>
            <w:r>
              <w:rPr>
                <w:rFonts w:hint="eastAsia"/>
              </w:rPr>
              <w:t>个字母数字，不为空</w:t>
            </w:r>
          </w:p>
        </w:tc>
        <w:tc>
          <w:tcPr>
            <w:tcW w:w="626" w:type="pct"/>
            <w:shd w:val="clear" w:color="auto" w:fill="auto"/>
          </w:tcPr>
          <w:p w14:paraId="152C39D6" w14:textId="77777777" w:rsidR="00824981" w:rsidRDefault="00824981" w:rsidP="00D0206E">
            <w:pPr>
              <w:pStyle w:val="a7"/>
              <w:ind w:firstLineChars="0" w:firstLine="0"/>
            </w:pPr>
          </w:p>
        </w:tc>
      </w:tr>
      <w:tr w:rsidR="00824981" w14:paraId="3AA188B8" w14:textId="77777777" w:rsidTr="00824981">
        <w:tc>
          <w:tcPr>
            <w:tcW w:w="439" w:type="pct"/>
            <w:shd w:val="clear" w:color="auto" w:fill="auto"/>
          </w:tcPr>
          <w:p w14:paraId="6BBDCF84" w14:textId="7EDF6002" w:rsidR="00824981" w:rsidRDefault="00824981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6BCEDD2F" w14:textId="77777777" w:rsidR="00824981" w:rsidRDefault="00824981" w:rsidP="00D0206E">
            <w:r w:rsidRPr="00DF4DB6">
              <w:rPr>
                <w:rFonts w:hint="eastAsia"/>
              </w:rPr>
              <w:t>地址</w:t>
            </w:r>
          </w:p>
        </w:tc>
        <w:tc>
          <w:tcPr>
            <w:tcW w:w="785" w:type="pct"/>
          </w:tcPr>
          <w:p w14:paraId="7A083301" w14:textId="77777777" w:rsidR="00824981" w:rsidRDefault="00824981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adress_buyer</w:t>
            </w:r>
            <w:proofErr w:type="spellEnd"/>
          </w:p>
        </w:tc>
        <w:tc>
          <w:tcPr>
            <w:tcW w:w="2524" w:type="pct"/>
            <w:shd w:val="clear" w:color="auto" w:fill="auto"/>
          </w:tcPr>
          <w:p w14:paraId="2799B2F6" w14:textId="77777777" w:rsidR="00824981" w:rsidRDefault="00824981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100</w:t>
            </w:r>
            <w:r w:rsidRPr="00DF4DB6">
              <w:rPr>
                <w:rFonts w:hint="eastAsia"/>
              </w:rPr>
              <w:t>个</w:t>
            </w:r>
            <w:r>
              <w:rPr>
                <w:rFonts w:hint="eastAsia"/>
              </w:rPr>
              <w:t>汉字，</w:t>
            </w:r>
            <w:r w:rsidRPr="00DF4DB6">
              <w:rPr>
                <w:rFonts w:hint="eastAsia"/>
              </w:rPr>
              <w:t>不为空</w:t>
            </w:r>
          </w:p>
        </w:tc>
        <w:tc>
          <w:tcPr>
            <w:tcW w:w="626" w:type="pct"/>
            <w:shd w:val="clear" w:color="auto" w:fill="auto"/>
          </w:tcPr>
          <w:p w14:paraId="4E735C1C" w14:textId="77777777" w:rsidR="00824981" w:rsidRDefault="00824981" w:rsidP="00D0206E">
            <w:pPr>
              <w:pStyle w:val="a7"/>
              <w:ind w:firstLineChars="0" w:firstLine="0"/>
            </w:pPr>
          </w:p>
        </w:tc>
      </w:tr>
      <w:tr w:rsidR="00824981" w14:paraId="0BBC92FC" w14:textId="77777777" w:rsidTr="00824981">
        <w:tc>
          <w:tcPr>
            <w:tcW w:w="439" w:type="pct"/>
            <w:shd w:val="clear" w:color="auto" w:fill="auto"/>
          </w:tcPr>
          <w:p w14:paraId="6206DFEC" w14:textId="1EF18FD4" w:rsidR="00824981" w:rsidRDefault="00824981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3CC93BD9" w14:textId="77777777" w:rsidR="00824981" w:rsidRPr="002F6A44" w:rsidRDefault="00824981" w:rsidP="00D0206E">
            <w:r>
              <w:rPr>
                <w:rFonts w:hint="eastAsia"/>
              </w:rPr>
              <w:t>联系方式</w:t>
            </w:r>
          </w:p>
        </w:tc>
        <w:tc>
          <w:tcPr>
            <w:tcW w:w="785" w:type="pct"/>
          </w:tcPr>
          <w:p w14:paraId="0F09C8E1" w14:textId="77777777" w:rsidR="00824981" w:rsidRDefault="00824981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call_buyer</w:t>
            </w:r>
            <w:proofErr w:type="spellEnd"/>
          </w:p>
        </w:tc>
        <w:tc>
          <w:tcPr>
            <w:tcW w:w="2524" w:type="pct"/>
            <w:shd w:val="clear" w:color="auto" w:fill="auto"/>
          </w:tcPr>
          <w:p w14:paraId="056C1970" w14:textId="77777777" w:rsidR="00824981" w:rsidRDefault="00824981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</w:t>
            </w:r>
            <w:r>
              <w:rPr>
                <w:rFonts w:hint="eastAsia"/>
              </w:rPr>
              <w:t>固定</w:t>
            </w:r>
            <w:r w:rsidRPr="00DF4DB6">
              <w:rPr>
                <w:rFonts w:hint="eastAsia"/>
              </w:rPr>
              <w:t>长度，</w:t>
            </w:r>
            <w:r w:rsidRPr="00DF4DB6">
              <w:rPr>
                <w:rFonts w:hint="eastAsia"/>
              </w:rPr>
              <w:t>11</w:t>
            </w:r>
            <w:r w:rsidRPr="00DF4DB6">
              <w:rPr>
                <w:rFonts w:hint="eastAsia"/>
              </w:rPr>
              <w:t>个数字，不为空</w:t>
            </w:r>
          </w:p>
        </w:tc>
        <w:tc>
          <w:tcPr>
            <w:tcW w:w="626" w:type="pct"/>
            <w:shd w:val="clear" w:color="auto" w:fill="auto"/>
          </w:tcPr>
          <w:p w14:paraId="1F188BEC" w14:textId="77777777" w:rsidR="00824981" w:rsidRDefault="00824981" w:rsidP="00D0206E">
            <w:pPr>
              <w:pStyle w:val="a7"/>
              <w:ind w:firstLineChars="0" w:firstLine="0"/>
            </w:pPr>
          </w:p>
        </w:tc>
      </w:tr>
      <w:tr w:rsidR="00824981" w14:paraId="4476C33C" w14:textId="77777777" w:rsidTr="00824981">
        <w:tc>
          <w:tcPr>
            <w:tcW w:w="439" w:type="pct"/>
            <w:shd w:val="clear" w:color="auto" w:fill="auto"/>
          </w:tcPr>
          <w:p w14:paraId="5C5F9481" w14:textId="105A2278" w:rsidR="00824981" w:rsidRDefault="00824981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59D0F33A" w14:textId="77777777" w:rsidR="00824981" w:rsidRPr="002F6A44" w:rsidRDefault="00824981" w:rsidP="00D0206E">
            <w:r>
              <w:rPr>
                <w:rFonts w:hint="eastAsia"/>
              </w:rPr>
              <w:t>信誉积分</w:t>
            </w:r>
          </w:p>
        </w:tc>
        <w:tc>
          <w:tcPr>
            <w:tcW w:w="785" w:type="pct"/>
          </w:tcPr>
          <w:p w14:paraId="400FD428" w14:textId="77777777" w:rsidR="00824981" w:rsidRDefault="00824981" w:rsidP="00D0206E">
            <w:pPr>
              <w:pStyle w:val="a7"/>
              <w:ind w:firstLineChars="0" w:firstLine="0"/>
            </w:pPr>
            <w:proofErr w:type="spellStart"/>
            <w:r w:rsidRPr="00023C91">
              <w:t>score_buyer</w:t>
            </w:r>
            <w:proofErr w:type="spellEnd"/>
          </w:p>
        </w:tc>
        <w:tc>
          <w:tcPr>
            <w:tcW w:w="2524" w:type="pct"/>
            <w:shd w:val="clear" w:color="auto" w:fill="auto"/>
          </w:tcPr>
          <w:p w14:paraId="3A4AE570" w14:textId="77777777" w:rsidR="00824981" w:rsidRDefault="00824981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数值型，</w:t>
            </w:r>
            <w:r>
              <w:rPr>
                <w:rFonts w:hint="eastAsia"/>
              </w:rPr>
              <w:t>固定长度，</w:t>
            </w:r>
            <w:r>
              <w:t>3</w:t>
            </w:r>
            <w:r w:rsidRPr="00DF4DB6">
              <w:rPr>
                <w:rFonts w:hint="eastAsia"/>
              </w:rPr>
              <w:t>位有效数字，不为空</w:t>
            </w:r>
          </w:p>
        </w:tc>
        <w:tc>
          <w:tcPr>
            <w:tcW w:w="626" w:type="pct"/>
            <w:shd w:val="clear" w:color="auto" w:fill="auto"/>
          </w:tcPr>
          <w:p w14:paraId="6650CA88" w14:textId="77777777" w:rsidR="00824981" w:rsidRDefault="00824981" w:rsidP="00D0206E">
            <w:pPr>
              <w:pStyle w:val="a7"/>
              <w:ind w:firstLineChars="0" w:firstLine="0"/>
            </w:pPr>
          </w:p>
        </w:tc>
      </w:tr>
      <w:tr w:rsidR="00824981" w14:paraId="6304E172" w14:textId="77777777" w:rsidTr="00824981">
        <w:tc>
          <w:tcPr>
            <w:tcW w:w="439" w:type="pct"/>
            <w:shd w:val="clear" w:color="auto" w:fill="auto"/>
          </w:tcPr>
          <w:p w14:paraId="1B2CA9FE" w14:textId="7BF0CB0D" w:rsidR="00824981" w:rsidRDefault="00824981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1B823CE8" w14:textId="77777777" w:rsidR="00824981" w:rsidRPr="002F6A44" w:rsidRDefault="00824981" w:rsidP="00D0206E">
            <w:r w:rsidRPr="00DF4DB6">
              <w:rPr>
                <w:rFonts w:hint="eastAsia"/>
              </w:rPr>
              <w:t>区域编号</w:t>
            </w:r>
          </w:p>
        </w:tc>
        <w:tc>
          <w:tcPr>
            <w:tcW w:w="785" w:type="pct"/>
          </w:tcPr>
          <w:p w14:paraId="6E675CA1" w14:textId="77777777" w:rsidR="00824981" w:rsidRDefault="00824981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id_area</w:t>
            </w:r>
            <w:proofErr w:type="spellEnd"/>
          </w:p>
        </w:tc>
        <w:tc>
          <w:tcPr>
            <w:tcW w:w="2524" w:type="pct"/>
            <w:shd w:val="clear" w:color="auto" w:fill="auto"/>
          </w:tcPr>
          <w:p w14:paraId="0E599037" w14:textId="77777777" w:rsidR="00824981" w:rsidRDefault="00824981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外键，参照</w:t>
            </w:r>
            <w:r>
              <w:rPr>
                <w:rFonts w:hint="eastAsia"/>
              </w:rPr>
              <w:t>9</w:t>
            </w:r>
            <w:r>
              <w:t>.3</w:t>
            </w:r>
            <w:r>
              <w:rPr>
                <w:rFonts w:hint="eastAsia"/>
              </w:rPr>
              <w:t>区域（</w:t>
            </w:r>
            <w:r w:rsidRPr="00DF4DB6">
              <w:rPr>
                <w:rFonts w:hint="eastAsia"/>
              </w:rPr>
              <w:t>编号），不允许为空</w:t>
            </w:r>
          </w:p>
        </w:tc>
        <w:tc>
          <w:tcPr>
            <w:tcW w:w="626" w:type="pct"/>
            <w:shd w:val="clear" w:color="auto" w:fill="auto"/>
          </w:tcPr>
          <w:p w14:paraId="1CFE4E0C" w14:textId="77777777" w:rsidR="00824981" w:rsidRDefault="00824981" w:rsidP="00D0206E">
            <w:pPr>
              <w:pStyle w:val="a7"/>
              <w:ind w:firstLineChars="0" w:firstLine="0"/>
            </w:pPr>
          </w:p>
        </w:tc>
      </w:tr>
    </w:tbl>
    <w:p w14:paraId="1045B6E0" w14:textId="77777777" w:rsidR="0011000C" w:rsidRDefault="0011000C" w:rsidP="0011000C">
      <w:pPr>
        <w:pStyle w:val="2"/>
      </w:pPr>
      <w:bookmarkStart w:id="302" w:name="_Toc24657233"/>
      <w:bookmarkStart w:id="303" w:name="_Toc24927244"/>
      <w:r>
        <w:rPr>
          <w:rFonts w:hint="eastAsia"/>
        </w:rPr>
        <w:t>卖家</w:t>
      </w:r>
      <w:bookmarkEnd w:id="302"/>
      <w:bookmarkEnd w:id="303"/>
    </w:p>
    <w:p w14:paraId="66FC4F4D" w14:textId="77777777" w:rsidR="0000462C" w:rsidRPr="00FB1786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9.10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关系</w:t>
      </w:r>
      <w:r>
        <w:rPr>
          <w:rFonts w:hint="eastAsia"/>
        </w:rPr>
        <w:t>s</w:t>
      </w:r>
      <w:r>
        <w:t>eller</w:t>
      </w:r>
      <w:r w:rsidRPr="00095A29"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6"/>
        <w:gridCol w:w="1147"/>
        <w:gridCol w:w="1414"/>
        <w:gridCol w:w="6168"/>
        <w:gridCol w:w="1147"/>
      </w:tblGrid>
      <w:tr w:rsidR="0011000C" w14:paraId="562CF739" w14:textId="77777777" w:rsidTr="005F591C">
        <w:tc>
          <w:tcPr>
            <w:tcW w:w="377" w:type="pct"/>
            <w:shd w:val="clear" w:color="auto" w:fill="D9D9D9"/>
          </w:tcPr>
          <w:p w14:paraId="640DF5C2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37" w:type="pct"/>
            <w:shd w:val="clear" w:color="auto" w:fill="D9D9D9"/>
          </w:tcPr>
          <w:p w14:paraId="069A000D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62" w:type="pct"/>
            <w:shd w:val="clear" w:color="auto" w:fill="D9D9D9"/>
          </w:tcPr>
          <w:p w14:paraId="5D00ADC4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887" w:type="pct"/>
            <w:shd w:val="clear" w:color="auto" w:fill="D9D9D9"/>
          </w:tcPr>
          <w:p w14:paraId="7E171722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537" w:type="pct"/>
            <w:shd w:val="clear" w:color="auto" w:fill="D9D9D9"/>
          </w:tcPr>
          <w:p w14:paraId="56DF78DF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000C" w14:paraId="3B6FEFE7" w14:textId="77777777" w:rsidTr="005F591C">
        <w:tc>
          <w:tcPr>
            <w:tcW w:w="377" w:type="pct"/>
            <w:shd w:val="clear" w:color="auto" w:fill="auto"/>
          </w:tcPr>
          <w:p w14:paraId="16153B59" w14:textId="78C60D7E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37" w:type="pct"/>
            <w:shd w:val="clear" w:color="auto" w:fill="auto"/>
          </w:tcPr>
          <w:p w14:paraId="47927F8D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编号</w:t>
            </w:r>
          </w:p>
        </w:tc>
        <w:tc>
          <w:tcPr>
            <w:tcW w:w="662" w:type="pct"/>
          </w:tcPr>
          <w:p w14:paraId="5A34233B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2887" w:type="pct"/>
            <w:shd w:val="clear" w:color="auto" w:fill="auto"/>
          </w:tcPr>
          <w:p w14:paraId="1D387490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18</w:t>
            </w:r>
            <w:r w:rsidRPr="00DF4DB6">
              <w:rPr>
                <w:rFonts w:hint="eastAsia"/>
              </w:rPr>
              <w:t>个英文数字</w:t>
            </w:r>
          </w:p>
        </w:tc>
        <w:tc>
          <w:tcPr>
            <w:tcW w:w="537" w:type="pct"/>
            <w:shd w:val="clear" w:color="auto" w:fill="auto"/>
          </w:tcPr>
          <w:p w14:paraId="19DC81E5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身份证号</w:t>
            </w:r>
          </w:p>
        </w:tc>
      </w:tr>
      <w:tr w:rsidR="0011000C" w14:paraId="3C589F4B" w14:textId="77777777" w:rsidTr="005F591C">
        <w:tc>
          <w:tcPr>
            <w:tcW w:w="377" w:type="pct"/>
            <w:shd w:val="clear" w:color="auto" w:fill="auto"/>
          </w:tcPr>
          <w:p w14:paraId="50535638" w14:textId="0BE79B59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37" w:type="pct"/>
            <w:shd w:val="clear" w:color="auto" w:fill="auto"/>
          </w:tcPr>
          <w:p w14:paraId="281F925D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姓名</w:t>
            </w:r>
          </w:p>
        </w:tc>
        <w:tc>
          <w:tcPr>
            <w:tcW w:w="662" w:type="pct"/>
          </w:tcPr>
          <w:p w14:paraId="5E3EC277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name_seller</w:t>
            </w:r>
            <w:proofErr w:type="spellEnd"/>
          </w:p>
        </w:tc>
        <w:tc>
          <w:tcPr>
            <w:tcW w:w="2887" w:type="pct"/>
            <w:shd w:val="clear" w:color="auto" w:fill="auto"/>
          </w:tcPr>
          <w:p w14:paraId="28B7306A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10</w:t>
            </w:r>
            <w:r w:rsidRPr="00DF4DB6">
              <w:rPr>
                <w:rFonts w:hint="eastAsia"/>
              </w:rPr>
              <w:t>个汉字，不为空</w:t>
            </w:r>
          </w:p>
        </w:tc>
        <w:tc>
          <w:tcPr>
            <w:tcW w:w="537" w:type="pct"/>
            <w:shd w:val="clear" w:color="auto" w:fill="auto"/>
          </w:tcPr>
          <w:p w14:paraId="16C91C8A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5CB4C0EE" w14:textId="77777777" w:rsidTr="005F591C">
        <w:tc>
          <w:tcPr>
            <w:tcW w:w="377" w:type="pct"/>
            <w:shd w:val="clear" w:color="auto" w:fill="auto"/>
          </w:tcPr>
          <w:p w14:paraId="2EE3CCD3" w14:textId="22C17553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37" w:type="pct"/>
            <w:shd w:val="clear" w:color="auto" w:fill="auto"/>
          </w:tcPr>
          <w:p w14:paraId="7435868D" w14:textId="77777777" w:rsidR="0011000C" w:rsidRDefault="0011000C" w:rsidP="00D0206E">
            <w:r>
              <w:rPr>
                <w:rFonts w:hint="eastAsia"/>
              </w:rPr>
              <w:t>联系方式</w:t>
            </w:r>
          </w:p>
        </w:tc>
        <w:tc>
          <w:tcPr>
            <w:tcW w:w="662" w:type="pct"/>
          </w:tcPr>
          <w:p w14:paraId="4477CF80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tel_seller</w:t>
            </w:r>
            <w:proofErr w:type="spellEnd"/>
          </w:p>
        </w:tc>
        <w:tc>
          <w:tcPr>
            <w:tcW w:w="2887" w:type="pct"/>
            <w:shd w:val="clear" w:color="auto" w:fill="auto"/>
          </w:tcPr>
          <w:p w14:paraId="43603A24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字符型，固定长度，</w:t>
            </w:r>
            <w:r w:rsidRPr="00DF4DB6">
              <w:rPr>
                <w:rFonts w:hint="eastAsia"/>
              </w:rPr>
              <w:t>11</w:t>
            </w:r>
            <w:r w:rsidRPr="00DF4DB6">
              <w:rPr>
                <w:rFonts w:hint="eastAsia"/>
              </w:rPr>
              <w:t>个数字，不为空</w:t>
            </w:r>
          </w:p>
        </w:tc>
        <w:tc>
          <w:tcPr>
            <w:tcW w:w="537" w:type="pct"/>
            <w:shd w:val="clear" w:color="auto" w:fill="auto"/>
          </w:tcPr>
          <w:p w14:paraId="5DA34C58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24122160" w14:textId="77777777" w:rsidTr="005F591C">
        <w:tc>
          <w:tcPr>
            <w:tcW w:w="377" w:type="pct"/>
            <w:shd w:val="clear" w:color="auto" w:fill="auto"/>
          </w:tcPr>
          <w:p w14:paraId="1D5A590F" w14:textId="2AC700FA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37" w:type="pct"/>
            <w:shd w:val="clear" w:color="auto" w:fill="auto"/>
          </w:tcPr>
          <w:p w14:paraId="2E174BD3" w14:textId="77777777" w:rsidR="0011000C" w:rsidRDefault="0011000C" w:rsidP="00D0206E">
            <w:r>
              <w:rPr>
                <w:rFonts w:hint="eastAsia"/>
              </w:rPr>
              <w:t>密码</w:t>
            </w:r>
          </w:p>
        </w:tc>
        <w:tc>
          <w:tcPr>
            <w:tcW w:w="662" w:type="pct"/>
          </w:tcPr>
          <w:p w14:paraId="4EC49A0B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ps</w:t>
            </w:r>
            <w:r w:rsidRPr="00DF4DB6">
              <w:rPr>
                <w:rFonts w:hint="eastAsia"/>
              </w:rPr>
              <w:t>_seller</w:t>
            </w:r>
            <w:proofErr w:type="spellEnd"/>
          </w:p>
        </w:tc>
        <w:tc>
          <w:tcPr>
            <w:tcW w:w="2887" w:type="pct"/>
            <w:shd w:val="clear" w:color="auto" w:fill="auto"/>
          </w:tcPr>
          <w:p w14:paraId="67568145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字符型，可变长度，</w:t>
            </w:r>
            <w:r>
              <w:t>20</w:t>
            </w:r>
            <w:r w:rsidRPr="00DF4DB6">
              <w:rPr>
                <w:rFonts w:hint="eastAsia"/>
              </w:rPr>
              <w:t>个</w:t>
            </w:r>
            <w:r>
              <w:rPr>
                <w:rFonts w:hint="eastAsia"/>
              </w:rPr>
              <w:t>数字</w:t>
            </w:r>
            <w:r w:rsidRPr="00DF4DB6">
              <w:rPr>
                <w:rFonts w:hint="eastAsia"/>
              </w:rPr>
              <w:t>，不为空</w:t>
            </w:r>
          </w:p>
        </w:tc>
        <w:tc>
          <w:tcPr>
            <w:tcW w:w="537" w:type="pct"/>
            <w:shd w:val="clear" w:color="auto" w:fill="auto"/>
          </w:tcPr>
          <w:p w14:paraId="7CAA15C5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3C021945" w14:textId="77777777" w:rsidTr="005F591C">
        <w:tc>
          <w:tcPr>
            <w:tcW w:w="377" w:type="pct"/>
            <w:shd w:val="clear" w:color="auto" w:fill="auto"/>
          </w:tcPr>
          <w:p w14:paraId="66972E9F" w14:textId="2B3C2172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537" w:type="pct"/>
            <w:shd w:val="clear" w:color="auto" w:fill="auto"/>
          </w:tcPr>
          <w:p w14:paraId="50E4864B" w14:textId="77777777" w:rsidR="0011000C" w:rsidRDefault="0011000C" w:rsidP="00D0206E">
            <w:r w:rsidRPr="00095A29">
              <w:rPr>
                <w:rFonts w:hint="eastAsia"/>
              </w:rPr>
              <w:t>地址</w:t>
            </w:r>
          </w:p>
        </w:tc>
        <w:tc>
          <w:tcPr>
            <w:tcW w:w="662" w:type="pct"/>
          </w:tcPr>
          <w:p w14:paraId="6A00C0BD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adress_seller</w:t>
            </w:r>
            <w:proofErr w:type="spellEnd"/>
          </w:p>
        </w:tc>
        <w:tc>
          <w:tcPr>
            <w:tcW w:w="2887" w:type="pct"/>
            <w:shd w:val="clear" w:color="auto" w:fill="auto"/>
          </w:tcPr>
          <w:p w14:paraId="39EEF62A" w14:textId="77777777" w:rsidR="0011000C" w:rsidRPr="00DF4DB6" w:rsidRDefault="0011000C" w:rsidP="00D0206E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字符型，可变长度，</w:t>
            </w:r>
            <w:r w:rsidRPr="00095A29">
              <w:rPr>
                <w:rFonts w:hint="eastAsia"/>
              </w:rPr>
              <w:t>100</w:t>
            </w:r>
            <w:r w:rsidRPr="00095A29">
              <w:rPr>
                <w:rFonts w:hint="eastAsia"/>
              </w:rPr>
              <w:t>个数字，汉字或者英文字符</w:t>
            </w:r>
            <w:r w:rsidRPr="00095A29">
              <w:rPr>
                <w:rFonts w:hint="eastAsia"/>
              </w:rPr>
              <w:t>,</w:t>
            </w:r>
            <w:r w:rsidRPr="00095A29">
              <w:rPr>
                <w:rFonts w:hint="eastAsia"/>
              </w:rPr>
              <w:t>不为空</w:t>
            </w:r>
          </w:p>
        </w:tc>
        <w:tc>
          <w:tcPr>
            <w:tcW w:w="537" w:type="pct"/>
            <w:shd w:val="clear" w:color="auto" w:fill="auto"/>
          </w:tcPr>
          <w:p w14:paraId="1F668B7E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74294CD7" w14:textId="77777777" w:rsidTr="005F591C">
        <w:tc>
          <w:tcPr>
            <w:tcW w:w="377" w:type="pct"/>
            <w:shd w:val="clear" w:color="auto" w:fill="auto"/>
          </w:tcPr>
          <w:p w14:paraId="37904442" w14:textId="6F1275F0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537" w:type="pct"/>
            <w:shd w:val="clear" w:color="auto" w:fill="auto"/>
          </w:tcPr>
          <w:p w14:paraId="349769CD" w14:textId="77777777" w:rsidR="0011000C" w:rsidRPr="002F6A44" w:rsidRDefault="0011000C" w:rsidP="00D0206E">
            <w:r>
              <w:rPr>
                <w:rFonts w:hint="eastAsia"/>
              </w:rPr>
              <w:t>区域编号</w:t>
            </w:r>
          </w:p>
        </w:tc>
        <w:tc>
          <w:tcPr>
            <w:tcW w:w="662" w:type="pct"/>
          </w:tcPr>
          <w:p w14:paraId="2FC29E70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>
              <w:t>id_area</w:t>
            </w:r>
            <w:proofErr w:type="spellEnd"/>
          </w:p>
        </w:tc>
        <w:tc>
          <w:tcPr>
            <w:tcW w:w="2887" w:type="pct"/>
            <w:shd w:val="clear" w:color="auto" w:fill="auto"/>
          </w:tcPr>
          <w:p w14:paraId="5844F4AB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外键，参照</w:t>
            </w:r>
            <w:r>
              <w:rPr>
                <w:rFonts w:hint="eastAsia"/>
              </w:rPr>
              <w:t>9</w:t>
            </w:r>
            <w:r>
              <w:t>.3</w:t>
            </w:r>
            <w:r w:rsidRPr="00DF4DB6">
              <w:rPr>
                <w:rFonts w:hint="eastAsia"/>
              </w:rPr>
              <w:t>区域（编号），不允许为空</w:t>
            </w:r>
          </w:p>
        </w:tc>
        <w:tc>
          <w:tcPr>
            <w:tcW w:w="537" w:type="pct"/>
            <w:shd w:val="clear" w:color="auto" w:fill="auto"/>
          </w:tcPr>
          <w:p w14:paraId="686B36FC" w14:textId="77777777" w:rsidR="0011000C" w:rsidRDefault="0011000C" w:rsidP="00D0206E">
            <w:pPr>
              <w:pStyle w:val="a7"/>
              <w:ind w:firstLineChars="0" w:firstLine="0"/>
            </w:pPr>
          </w:p>
        </w:tc>
      </w:tr>
    </w:tbl>
    <w:p w14:paraId="6F75D880" w14:textId="77777777" w:rsidR="0011000C" w:rsidRDefault="0011000C" w:rsidP="0011000C">
      <w:pPr>
        <w:pStyle w:val="2"/>
      </w:pPr>
      <w:bookmarkStart w:id="304" w:name="_Toc24657234"/>
      <w:bookmarkStart w:id="305" w:name="_Toc24927245"/>
      <w:r>
        <w:rPr>
          <w:rFonts w:hint="eastAsia"/>
        </w:rPr>
        <w:lastRenderedPageBreak/>
        <w:t>购买</w:t>
      </w:r>
      <w:bookmarkEnd w:id="304"/>
      <w:bookmarkEnd w:id="305"/>
    </w:p>
    <w:p w14:paraId="58FB10A0" w14:textId="77777777" w:rsidR="0000462C" w:rsidRPr="00FB1786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9.11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r w:rsidRPr="008C6BB6">
        <w:t>purchase</w:t>
      </w:r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6"/>
        <w:gridCol w:w="1393"/>
        <w:gridCol w:w="1394"/>
        <w:gridCol w:w="5802"/>
        <w:gridCol w:w="1047"/>
      </w:tblGrid>
      <w:tr w:rsidR="0011000C" w14:paraId="5887CFA4" w14:textId="77777777" w:rsidTr="00D0206E">
        <w:tc>
          <w:tcPr>
            <w:tcW w:w="490" w:type="pct"/>
            <w:shd w:val="clear" w:color="auto" w:fill="D9D9D9"/>
          </w:tcPr>
          <w:p w14:paraId="68719BB9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2" w:type="pct"/>
            <w:shd w:val="clear" w:color="auto" w:fill="D9D9D9"/>
          </w:tcPr>
          <w:p w14:paraId="696FEE42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52" w:type="pct"/>
            <w:shd w:val="clear" w:color="auto" w:fill="D9D9D9"/>
          </w:tcPr>
          <w:p w14:paraId="061442F4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16" w:type="pct"/>
            <w:shd w:val="clear" w:color="auto" w:fill="D9D9D9"/>
          </w:tcPr>
          <w:p w14:paraId="52595079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90" w:type="pct"/>
            <w:shd w:val="clear" w:color="auto" w:fill="D9D9D9"/>
          </w:tcPr>
          <w:p w14:paraId="477116E3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000C" w14:paraId="0FEA11C3" w14:textId="77777777" w:rsidTr="00D0206E">
        <w:tc>
          <w:tcPr>
            <w:tcW w:w="490" w:type="pct"/>
            <w:shd w:val="clear" w:color="auto" w:fill="auto"/>
          </w:tcPr>
          <w:p w14:paraId="6D35A3DD" w14:textId="07C7B858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3DDC3498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图书编号</w:t>
            </w:r>
          </w:p>
        </w:tc>
        <w:tc>
          <w:tcPr>
            <w:tcW w:w="652" w:type="pct"/>
          </w:tcPr>
          <w:p w14:paraId="43DA86DB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31745F05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</w:t>
            </w:r>
            <w:r>
              <w:rPr>
                <w:rFonts w:hint="eastAsia"/>
              </w:rPr>
              <w:t>9</w:t>
            </w:r>
            <w:r>
              <w:t>.6</w:t>
            </w:r>
            <w:r>
              <w:rPr>
                <w:rFonts w:hint="eastAsia"/>
              </w:rPr>
              <w:t>图书（编号）</w:t>
            </w:r>
          </w:p>
        </w:tc>
        <w:tc>
          <w:tcPr>
            <w:tcW w:w="490" w:type="pct"/>
            <w:shd w:val="clear" w:color="auto" w:fill="auto"/>
          </w:tcPr>
          <w:p w14:paraId="586E0607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45526069" w14:textId="77777777" w:rsidTr="00D0206E">
        <w:tc>
          <w:tcPr>
            <w:tcW w:w="490" w:type="pct"/>
            <w:shd w:val="clear" w:color="auto" w:fill="auto"/>
          </w:tcPr>
          <w:p w14:paraId="21B829CD" w14:textId="7DBC2300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31286DA6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买家编号</w:t>
            </w:r>
          </w:p>
        </w:tc>
        <w:tc>
          <w:tcPr>
            <w:tcW w:w="652" w:type="pct"/>
          </w:tcPr>
          <w:p w14:paraId="77033A6A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id_buyer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51E4EECA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</w:t>
            </w:r>
            <w:r>
              <w:rPr>
                <w:rFonts w:hint="eastAsia"/>
              </w:rPr>
              <w:t>9</w:t>
            </w:r>
            <w:r>
              <w:t>.9</w:t>
            </w:r>
            <w:r>
              <w:rPr>
                <w:rFonts w:hint="eastAsia"/>
              </w:rPr>
              <w:t>买家（编号）</w:t>
            </w:r>
          </w:p>
        </w:tc>
        <w:tc>
          <w:tcPr>
            <w:tcW w:w="490" w:type="pct"/>
            <w:shd w:val="clear" w:color="auto" w:fill="auto"/>
          </w:tcPr>
          <w:p w14:paraId="56A9A601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361D50DC" w14:textId="77777777" w:rsidTr="00D0206E">
        <w:tc>
          <w:tcPr>
            <w:tcW w:w="490" w:type="pct"/>
            <w:shd w:val="clear" w:color="auto" w:fill="auto"/>
          </w:tcPr>
          <w:p w14:paraId="04497324" w14:textId="241A7B3C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10D2DB23" w14:textId="77777777" w:rsidR="0011000C" w:rsidRDefault="0011000C" w:rsidP="00D0206E">
            <w:r>
              <w:rPr>
                <w:rFonts w:hint="eastAsia"/>
              </w:rPr>
              <w:t>卖家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52" w:type="pct"/>
          </w:tcPr>
          <w:p w14:paraId="042D83E4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612981D1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</w:t>
            </w:r>
            <w:r>
              <w:rPr>
                <w:rFonts w:hint="eastAsia"/>
              </w:rPr>
              <w:t>9</w:t>
            </w:r>
            <w:r>
              <w:t>.10</w:t>
            </w:r>
            <w:r>
              <w:rPr>
                <w:rFonts w:hint="eastAsia"/>
              </w:rPr>
              <w:t>卖家（编号）</w:t>
            </w:r>
          </w:p>
        </w:tc>
        <w:tc>
          <w:tcPr>
            <w:tcW w:w="490" w:type="pct"/>
            <w:shd w:val="clear" w:color="auto" w:fill="auto"/>
          </w:tcPr>
          <w:p w14:paraId="10660D6A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22CF42B8" w14:textId="77777777" w:rsidTr="00D0206E">
        <w:tc>
          <w:tcPr>
            <w:tcW w:w="490" w:type="pct"/>
            <w:shd w:val="clear" w:color="auto" w:fill="auto"/>
          </w:tcPr>
          <w:p w14:paraId="1DB3C7FD" w14:textId="3D1EA548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150BF401" w14:textId="77777777" w:rsidR="0011000C" w:rsidRDefault="0011000C" w:rsidP="00D0206E"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数量</w:t>
            </w:r>
          </w:p>
        </w:tc>
        <w:tc>
          <w:tcPr>
            <w:tcW w:w="652" w:type="pct"/>
          </w:tcPr>
          <w:p w14:paraId="069C7B98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rPr>
                <w:rFonts w:hint="eastAsia"/>
              </w:rPr>
              <w:t>s</w:t>
            </w:r>
            <w:r w:rsidRPr="00DF4DB6">
              <w:t>um_book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3C3E36A8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数值型，</w:t>
            </w:r>
            <w:r w:rsidRPr="00DF4DB6">
              <w:rPr>
                <w:rFonts w:hint="eastAsia"/>
              </w:rPr>
              <w:t>4</w:t>
            </w:r>
            <w:r w:rsidRPr="00DF4DB6">
              <w:rPr>
                <w:rFonts w:hint="eastAsia"/>
              </w:rPr>
              <w:t>位有效数字，无小数，不为空</w:t>
            </w:r>
          </w:p>
        </w:tc>
        <w:tc>
          <w:tcPr>
            <w:tcW w:w="490" w:type="pct"/>
            <w:shd w:val="clear" w:color="auto" w:fill="auto"/>
          </w:tcPr>
          <w:p w14:paraId="39C3ACF7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47FA7865" w14:textId="77777777" w:rsidTr="00D0206E">
        <w:tc>
          <w:tcPr>
            <w:tcW w:w="490" w:type="pct"/>
            <w:shd w:val="clear" w:color="auto" w:fill="auto"/>
          </w:tcPr>
          <w:p w14:paraId="043F4F29" w14:textId="725E5EFE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0BCC81DC" w14:textId="77777777" w:rsidR="0011000C" w:rsidRPr="002F6A44" w:rsidRDefault="0011000C" w:rsidP="00D0206E"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时间</w:t>
            </w:r>
          </w:p>
        </w:tc>
        <w:tc>
          <w:tcPr>
            <w:tcW w:w="652" w:type="pct"/>
          </w:tcPr>
          <w:p w14:paraId="3F9E7D9C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t>time_order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3E45955A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日期时间型，取系统日期时间，不为空</w:t>
            </w:r>
          </w:p>
        </w:tc>
        <w:tc>
          <w:tcPr>
            <w:tcW w:w="490" w:type="pct"/>
            <w:shd w:val="clear" w:color="auto" w:fill="auto"/>
          </w:tcPr>
          <w:p w14:paraId="0E7F62B5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195B1A6E" w14:textId="77777777" w:rsidTr="00D0206E">
        <w:tc>
          <w:tcPr>
            <w:tcW w:w="490" w:type="pct"/>
            <w:shd w:val="clear" w:color="auto" w:fill="auto"/>
          </w:tcPr>
          <w:p w14:paraId="6EE98ED5" w14:textId="385FD57A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111980E9" w14:textId="77777777" w:rsidR="0011000C" w:rsidRPr="002F6A44" w:rsidRDefault="0011000C" w:rsidP="00D0206E">
            <w:r>
              <w:rPr>
                <w:rFonts w:hint="eastAsia"/>
              </w:rPr>
              <w:t>购买</w:t>
            </w:r>
            <w:r w:rsidRPr="00DF4DB6">
              <w:rPr>
                <w:rFonts w:hint="eastAsia"/>
              </w:rPr>
              <w:t>金额</w:t>
            </w:r>
          </w:p>
        </w:tc>
        <w:tc>
          <w:tcPr>
            <w:tcW w:w="652" w:type="pct"/>
          </w:tcPr>
          <w:p w14:paraId="1A73241E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t>price_order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4E3D5296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数值型，</w:t>
            </w:r>
            <w:r w:rsidRPr="00DF4DB6">
              <w:rPr>
                <w:rFonts w:hint="eastAsia"/>
              </w:rPr>
              <w:t>7</w:t>
            </w:r>
            <w:r w:rsidRPr="00DF4DB6">
              <w:rPr>
                <w:rFonts w:hint="eastAsia"/>
              </w:rPr>
              <w:t>位有效数字，</w:t>
            </w:r>
            <w:r w:rsidRPr="00DF4DB6">
              <w:rPr>
                <w:rFonts w:hint="eastAsia"/>
              </w:rPr>
              <w:t>2</w:t>
            </w:r>
            <w:r w:rsidRPr="00DF4DB6">
              <w:rPr>
                <w:rFonts w:hint="eastAsia"/>
              </w:rPr>
              <w:t>位小数，不为空</w:t>
            </w:r>
          </w:p>
        </w:tc>
        <w:tc>
          <w:tcPr>
            <w:tcW w:w="490" w:type="pct"/>
            <w:shd w:val="clear" w:color="auto" w:fill="auto"/>
          </w:tcPr>
          <w:p w14:paraId="21962D78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707B57D8" w14:textId="77777777" w:rsidTr="00D0206E">
        <w:tc>
          <w:tcPr>
            <w:tcW w:w="490" w:type="pct"/>
            <w:shd w:val="clear" w:color="auto" w:fill="auto"/>
          </w:tcPr>
          <w:p w14:paraId="5711AC86" w14:textId="4D1350F3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5C148438" w14:textId="77777777" w:rsidR="0011000C" w:rsidRPr="002F6A44" w:rsidRDefault="0011000C" w:rsidP="00D0206E">
            <w:r w:rsidRPr="00DF4DB6">
              <w:rPr>
                <w:rFonts w:hint="eastAsia"/>
              </w:rPr>
              <w:t>是否发货</w:t>
            </w:r>
          </w:p>
        </w:tc>
        <w:tc>
          <w:tcPr>
            <w:tcW w:w="652" w:type="pct"/>
          </w:tcPr>
          <w:p w14:paraId="1A2135A2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t>deliver_check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071340CD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布尔型，不为空</w:t>
            </w:r>
          </w:p>
        </w:tc>
        <w:tc>
          <w:tcPr>
            <w:tcW w:w="490" w:type="pct"/>
            <w:shd w:val="clear" w:color="auto" w:fill="auto"/>
          </w:tcPr>
          <w:p w14:paraId="08A9ADC0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608452DC" w14:textId="77777777" w:rsidTr="00D0206E">
        <w:tc>
          <w:tcPr>
            <w:tcW w:w="490" w:type="pct"/>
            <w:shd w:val="clear" w:color="auto" w:fill="auto"/>
          </w:tcPr>
          <w:p w14:paraId="46E5E30B" w14:textId="777D0CC1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7C43F449" w14:textId="77777777" w:rsidR="0011000C" w:rsidRPr="002F6A44" w:rsidRDefault="0011000C" w:rsidP="00D0206E">
            <w:r w:rsidRPr="00DF4DB6">
              <w:rPr>
                <w:rFonts w:hint="eastAsia"/>
              </w:rPr>
              <w:t>是否付款</w:t>
            </w:r>
          </w:p>
        </w:tc>
        <w:tc>
          <w:tcPr>
            <w:tcW w:w="652" w:type="pct"/>
          </w:tcPr>
          <w:p w14:paraId="55FF85CF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F4DB6">
              <w:t>pay_check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46BD489D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布尔型，不为空</w:t>
            </w:r>
          </w:p>
        </w:tc>
        <w:tc>
          <w:tcPr>
            <w:tcW w:w="490" w:type="pct"/>
            <w:shd w:val="clear" w:color="auto" w:fill="auto"/>
          </w:tcPr>
          <w:p w14:paraId="669796E2" w14:textId="77777777" w:rsidR="0011000C" w:rsidRDefault="0011000C" w:rsidP="00D0206E">
            <w:pPr>
              <w:pStyle w:val="a7"/>
              <w:ind w:firstLineChars="0" w:firstLine="0"/>
            </w:pPr>
          </w:p>
        </w:tc>
      </w:tr>
    </w:tbl>
    <w:p w14:paraId="4F6BBE4D" w14:textId="77777777" w:rsidR="0011000C" w:rsidRDefault="0011000C" w:rsidP="0011000C">
      <w:pPr>
        <w:pStyle w:val="2"/>
      </w:pPr>
      <w:bookmarkStart w:id="306" w:name="_Toc24657235"/>
      <w:bookmarkStart w:id="307" w:name="_Toc24927246"/>
      <w:r>
        <w:rPr>
          <w:rFonts w:hint="eastAsia"/>
        </w:rPr>
        <w:t>从事</w:t>
      </w:r>
      <w:bookmarkEnd w:id="306"/>
      <w:bookmarkEnd w:id="307"/>
    </w:p>
    <w:p w14:paraId="4A3A9D0C" w14:textId="77777777" w:rsidR="0000462C" w:rsidRPr="00FB1786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9.12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proofErr w:type="spellStart"/>
      <w:r w:rsidRPr="008C6BB6">
        <w:t>work</w:t>
      </w:r>
      <w:r>
        <w:rPr>
          <w:rFonts w:hint="eastAsia"/>
        </w:rPr>
        <w:t>_</w:t>
      </w:r>
      <w:r w:rsidRPr="008C6BB6">
        <w:t>as</w:t>
      </w:r>
      <w:proofErr w:type="spellEnd"/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7"/>
        <w:gridCol w:w="1393"/>
        <w:gridCol w:w="1393"/>
        <w:gridCol w:w="5802"/>
        <w:gridCol w:w="1047"/>
      </w:tblGrid>
      <w:tr w:rsidR="0011000C" w14:paraId="445E0979" w14:textId="77777777" w:rsidTr="00D0206E">
        <w:tc>
          <w:tcPr>
            <w:tcW w:w="490" w:type="pct"/>
            <w:shd w:val="clear" w:color="auto" w:fill="D9D9D9"/>
          </w:tcPr>
          <w:p w14:paraId="3D9A7F93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2" w:type="pct"/>
            <w:shd w:val="clear" w:color="auto" w:fill="D9D9D9"/>
          </w:tcPr>
          <w:p w14:paraId="6B1D0C08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52" w:type="pct"/>
            <w:shd w:val="clear" w:color="auto" w:fill="D9D9D9"/>
          </w:tcPr>
          <w:p w14:paraId="546382BF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16" w:type="pct"/>
            <w:shd w:val="clear" w:color="auto" w:fill="D9D9D9"/>
          </w:tcPr>
          <w:p w14:paraId="089BAC56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90" w:type="pct"/>
            <w:shd w:val="clear" w:color="auto" w:fill="D9D9D9"/>
          </w:tcPr>
          <w:p w14:paraId="572F15A4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000C" w14:paraId="4AF6D680" w14:textId="77777777" w:rsidTr="00D0206E">
        <w:tc>
          <w:tcPr>
            <w:tcW w:w="490" w:type="pct"/>
            <w:shd w:val="clear" w:color="auto" w:fill="auto"/>
          </w:tcPr>
          <w:p w14:paraId="669E3914" w14:textId="7283D6A4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5F00911A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员工</w:t>
            </w:r>
            <w:r w:rsidRPr="00DF4DB6">
              <w:rPr>
                <w:rFonts w:hint="eastAsia"/>
              </w:rPr>
              <w:t>编</w:t>
            </w:r>
            <w:r>
              <w:rPr>
                <w:rFonts w:hint="eastAsia"/>
              </w:rPr>
              <w:t>号</w:t>
            </w:r>
          </w:p>
        </w:tc>
        <w:tc>
          <w:tcPr>
            <w:tcW w:w="652" w:type="pct"/>
          </w:tcPr>
          <w:p w14:paraId="33CB6E4F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id</w:t>
            </w:r>
            <w:r>
              <w:t>_staff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1E539AB4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</w:t>
            </w:r>
            <w:r>
              <w:rPr>
                <w:rFonts w:hint="eastAsia"/>
              </w:rPr>
              <w:t>9</w:t>
            </w:r>
            <w:r>
              <w:t>.1</w:t>
            </w:r>
            <w:r>
              <w:rPr>
                <w:rFonts w:hint="eastAsia"/>
              </w:rPr>
              <w:t>员工（</w:t>
            </w:r>
            <w:r w:rsidRPr="00DF4DB6">
              <w:rPr>
                <w:rFonts w:hint="eastAsia"/>
              </w:rPr>
              <w:t>编</w:t>
            </w:r>
            <w:r>
              <w:rPr>
                <w:rFonts w:hint="eastAsia"/>
              </w:rPr>
              <w:t>号）</w:t>
            </w:r>
          </w:p>
        </w:tc>
        <w:tc>
          <w:tcPr>
            <w:tcW w:w="490" w:type="pct"/>
            <w:shd w:val="clear" w:color="auto" w:fill="auto"/>
          </w:tcPr>
          <w:p w14:paraId="0862A23E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1964B720" w14:textId="77777777" w:rsidTr="00D0206E">
        <w:tc>
          <w:tcPr>
            <w:tcW w:w="490" w:type="pct"/>
            <w:shd w:val="clear" w:color="auto" w:fill="auto"/>
          </w:tcPr>
          <w:p w14:paraId="7A8FCC41" w14:textId="6DB9DF75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799BDF0F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  <w:r w:rsidRPr="00DF4DB6">
              <w:rPr>
                <w:rFonts w:hint="eastAsia"/>
              </w:rPr>
              <w:t>编号</w:t>
            </w:r>
          </w:p>
        </w:tc>
        <w:tc>
          <w:tcPr>
            <w:tcW w:w="652" w:type="pct"/>
          </w:tcPr>
          <w:p w14:paraId="6BC92F9E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id_</w:t>
            </w:r>
            <w:r>
              <w:t xml:space="preserve"> post</w:t>
            </w:r>
          </w:p>
        </w:tc>
        <w:tc>
          <w:tcPr>
            <w:tcW w:w="2716" w:type="pct"/>
            <w:shd w:val="clear" w:color="auto" w:fill="auto"/>
          </w:tcPr>
          <w:p w14:paraId="2034B344" w14:textId="77777777" w:rsidR="0011000C" w:rsidRDefault="0011000C" w:rsidP="00D0206E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</w:t>
            </w:r>
            <w:r>
              <w:rPr>
                <w:rFonts w:hint="eastAsia"/>
              </w:rPr>
              <w:t>9</w:t>
            </w:r>
            <w:r>
              <w:t>.8</w:t>
            </w:r>
            <w:r>
              <w:rPr>
                <w:rFonts w:hint="eastAsia"/>
              </w:rPr>
              <w:t>岗位（编号）</w:t>
            </w:r>
          </w:p>
        </w:tc>
        <w:tc>
          <w:tcPr>
            <w:tcW w:w="490" w:type="pct"/>
            <w:shd w:val="clear" w:color="auto" w:fill="auto"/>
          </w:tcPr>
          <w:p w14:paraId="20CDFCB7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27BBBA30" w14:textId="77777777" w:rsidTr="00D0206E">
        <w:tc>
          <w:tcPr>
            <w:tcW w:w="490" w:type="pct"/>
            <w:shd w:val="clear" w:color="auto" w:fill="auto"/>
          </w:tcPr>
          <w:p w14:paraId="47D1F468" w14:textId="3BDCCE40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5C9A12F2" w14:textId="77777777" w:rsidR="0011000C" w:rsidRDefault="0011000C" w:rsidP="00D0206E">
            <w:r>
              <w:rPr>
                <w:rFonts w:hint="eastAsia"/>
              </w:rPr>
              <w:t>上岗时间</w:t>
            </w:r>
          </w:p>
        </w:tc>
        <w:tc>
          <w:tcPr>
            <w:tcW w:w="652" w:type="pct"/>
          </w:tcPr>
          <w:p w14:paraId="1DD5AD9A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</w:t>
            </w:r>
            <w:r w:rsidRPr="00DF4DB6">
              <w:rPr>
                <w:rFonts w:hint="eastAsia"/>
              </w:rPr>
              <w:t>_</w:t>
            </w:r>
            <w:r>
              <w:rPr>
                <w:rFonts w:hint="eastAsia"/>
              </w:rPr>
              <w:t>post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29719EB3" w14:textId="77777777" w:rsidR="0011000C" w:rsidRDefault="0011000C" w:rsidP="00D0206E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日期型，不为空</w:t>
            </w:r>
          </w:p>
        </w:tc>
        <w:tc>
          <w:tcPr>
            <w:tcW w:w="490" w:type="pct"/>
            <w:shd w:val="clear" w:color="auto" w:fill="auto"/>
          </w:tcPr>
          <w:p w14:paraId="06E203E2" w14:textId="77777777" w:rsidR="0011000C" w:rsidRDefault="0011000C" w:rsidP="00D0206E">
            <w:pPr>
              <w:pStyle w:val="a7"/>
              <w:ind w:firstLineChars="0" w:firstLine="0"/>
            </w:pPr>
          </w:p>
        </w:tc>
      </w:tr>
    </w:tbl>
    <w:p w14:paraId="67E2890B" w14:textId="77777777" w:rsidR="0011000C" w:rsidRDefault="0011000C" w:rsidP="0011000C">
      <w:pPr>
        <w:pStyle w:val="2"/>
      </w:pPr>
      <w:bookmarkStart w:id="308" w:name="_Toc24657236"/>
      <w:bookmarkStart w:id="309" w:name="_Toc24927247"/>
      <w:r>
        <w:rPr>
          <w:rFonts w:hint="eastAsia"/>
        </w:rPr>
        <w:t>上架</w:t>
      </w:r>
      <w:bookmarkEnd w:id="308"/>
      <w:bookmarkEnd w:id="309"/>
    </w:p>
    <w:p w14:paraId="04004E02" w14:textId="5AD8156F" w:rsidR="0000462C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9.13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关系</w:t>
      </w:r>
      <w:proofErr w:type="spellStart"/>
      <w:r>
        <w:rPr>
          <w:rFonts w:hint="eastAsia"/>
        </w:rPr>
        <w:t>p</w:t>
      </w:r>
      <w:r>
        <w:t>utaway</w:t>
      </w:r>
      <w:proofErr w:type="spellEnd"/>
      <w:r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4"/>
        <w:gridCol w:w="1307"/>
        <w:gridCol w:w="1741"/>
        <w:gridCol w:w="5926"/>
        <w:gridCol w:w="784"/>
      </w:tblGrid>
      <w:tr w:rsidR="00091347" w14:paraId="412769DF" w14:textId="77777777" w:rsidTr="00602DC8">
        <w:tc>
          <w:tcPr>
            <w:tcW w:w="432" w:type="pct"/>
            <w:shd w:val="clear" w:color="auto" w:fill="D9D9D9"/>
          </w:tcPr>
          <w:p w14:paraId="5080EB35" w14:textId="77777777" w:rsidR="00091347" w:rsidRDefault="00091347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12" w:type="pct"/>
            <w:shd w:val="clear" w:color="auto" w:fill="D9D9D9"/>
          </w:tcPr>
          <w:p w14:paraId="7CCC3913" w14:textId="77777777" w:rsidR="00091347" w:rsidRDefault="00091347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815" w:type="pct"/>
            <w:shd w:val="clear" w:color="auto" w:fill="D9D9D9"/>
          </w:tcPr>
          <w:p w14:paraId="41B69287" w14:textId="77777777" w:rsidR="00091347" w:rsidRDefault="00091347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74" w:type="pct"/>
            <w:shd w:val="clear" w:color="auto" w:fill="D9D9D9"/>
          </w:tcPr>
          <w:p w14:paraId="14200C01" w14:textId="77777777" w:rsidR="00091347" w:rsidRDefault="00091347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368" w:type="pct"/>
            <w:shd w:val="clear" w:color="auto" w:fill="D9D9D9"/>
          </w:tcPr>
          <w:p w14:paraId="2C79365D" w14:textId="77777777" w:rsidR="00091347" w:rsidRDefault="00091347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091347" w14:paraId="2BF97F4A" w14:textId="77777777" w:rsidTr="00602DC8">
        <w:tc>
          <w:tcPr>
            <w:tcW w:w="432" w:type="pct"/>
            <w:shd w:val="clear" w:color="auto" w:fill="auto"/>
          </w:tcPr>
          <w:p w14:paraId="201572EB" w14:textId="77777777" w:rsidR="00091347" w:rsidRDefault="00091347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12" w:type="pct"/>
            <w:shd w:val="clear" w:color="auto" w:fill="auto"/>
          </w:tcPr>
          <w:p w14:paraId="71E67237" w14:textId="77777777" w:rsidR="00091347" w:rsidRDefault="00091347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 w:rsidRPr="00095A29">
              <w:t>编号</w:t>
            </w:r>
          </w:p>
        </w:tc>
        <w:tc>
          <w:tcPr>
            <w:tcW w:w="815" w:type="pct"/>
          </w:tcPr>
          <w:p w14:paraId="30B8A7CF" w14:textId="77777777" w:rsidR="00091347" w:rsidRDefault="00091347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id_seller</w:t>
            </w:r>
            <w:proofErr w:type="spellEnd"/>
          </w:p>
        </w:tc>
        <w:tc>
          <w:tcPr>
            <w:tcW w:w="2774" w:type="pct"/>
            <w:shd w:val="clear" w:color="auto" w:fill="auto"/>
          </w:tcPr>
          <w:p w14:paraId="370A858B" w14:textId="77777777" w:rsidR="00091347" w:rsidRDefault="00091347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主键，外键，参照</w:t>
            </w:r>
            <w:r>
              <w:rPr>
                <w:rFonts w:hint="eastAsia"/>
              </w:rPr>
              <w:t>9</w:t>
            </w:r>
            <w:r>
              <w:t>.10</w:t>
            </w:r>
            <w:r>
              <w:rPr>
                <w:rFonts w:hint="eastAsia"/>
              </w:rPr>
              <w:t>卖</w:t>
            </w:r>
            <w:r w:rsidRPr="00095A29">
              <w:rPr>
                <w:rFonts w:hint="eastAsia"/>
              </w:rPr>
              <w:t>家（编号），不允许为空</w:t>
            </w:r>
          </w:p>
        </w:tc>
        <w:tc>
          <w:tcPr>
            <w:tcW w:w="368" w:type="pct"/>
            <w:shd w:val="clear" w:color="auto" w:fill="auto"/>
          </w:tcPr>
          <w:p w14:paraId="29B1FB11" w14:textId="77777777" w:rsidR="00091347" w:rsidRDefault="00091347" w:rsidP="00602DC8">
            <w:pPr>
              <w:pStyle w:val="a7"/>
              <w:ind w:firstLineChars="0" w:firstLine="0"/>
            </w:pPr>
          </w:p>
        </w:tc>
      </w:tr>
      <w:tr w:rsidR="00091347" w14:paraId="4A67DC92" w14:textId="77777777" w:rsidTr="00602DC8">
        <w:tc>
          <w:tcPr>
            <w:tcW w:w="432" w:type="pct"/>
            <w:shd w:val="clear" w:color="auto" w:fill="auto"/>
          </w:tcPr>
          <w:p w14:paraId="1D94F1A2" w14:textId="77777777" w:rsidR="00091347" w:rsidRDefault="00091347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12" w:type="pct"/>
            <w:shd w:val="clear" w:color="auto" w:fill="auto"/>
          </w:tcPr>
          <w:p w14:paraId="76068CB8" w14:textId="77777777" w:rsidR="00091347" w:rsidRDefault="00091347" w:rsidP="00602DC8">
            <w:pPr>
              <w:pStyle w:val="a7"/>
              <w:ind w:firstLineChars="0" w:firstLine="0"/>
            </w:pPr>
            <w:r w:rsidRPr="00095A29">
              <w:t>图书编号</w:t>
            </w:r>
          </w:p>
        </w:tc>
        <w:tc>
          <w:tcPr>
            <w:tcW w:w="815" w:type="pct"/>
          </w:tcPr>
          <w:p w14:paraId="745169E0" w14:textId="77777777" w:rsidR="00091347" w:rsidRDefault="00091347" w:rsidP="00602DC8">
            <w:pPr>
              <w:pStyle w:val="a7"/>
              <w:ind w:firstLineChars="0" w:firstLine="0"/>
            </w:pPr>
            <w:proofErr w:type="spellStart"/>
            <w:r w:rsidRPr="00095A29">
              <w:rPr>
                <w:rFonts w:hint="eastAsia"/>
              </w:rPr>
              <w:t>id_book</w:t>
            </w:r>
            <w:proofErr w:type="spellEnd"/>
          </w:p>
        </w:tc>
        <w:tc>
          <w:tcPr>
            <w:tcW w:w="2774" w:type="pct"/>
            <w:shd w:val="clear" w:color="auto" w:fill="auto"/>
          </w:tcPr>
          <w:p w14:paraId="72579A1A" w14:textId="77777777" w:rsidR="00091347" w:rsidRDefault="00091347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主键，外键，参照</w:t>
            </w:r>
            <w:r>
              <w:rPr>
                <w:rFonts w:hint="eastAsia"/>
              </w:rPr>
              <w:t>9</w:t>
            </w:r>
            <w:r>
              <w:t>.6</w:t>
            </w:r>
            <w:r w:rsidRPr="00095A29">
              <w:rPr>
                <w:rFonts w:hint="eastAsia"/>
              </w:rPr>
              <w:t>图书（编号），不允许为空</w:t>
            </w:r>
          </w:p>
        </w:tc>
        <w:tc>
          <w:tcPr>
            <w:tcW w:w="368" w:type="pct"/>
            <w:shd w:val="clear" w:color="auto" w:fill="auto"/>
          </w:tcPr>
          <w:p w14:paraId="25BFCEA8" w14:textId="77777777" w:rsidR="00091347" w:rsidRDefault="00091347" w:rsidP="00602DC8">
            <w:pPr>
              <w:pStyle w:val="a7"/>
              <w:ind w:firstLineChars="0" w:firstLine="0"/>
            </w:pPr>
          </w:p>
        </w:tc>
      </w:tr>
      <w:tr w:rsidR="00091347" w14:paraId="5AF4C968" w14:textId="77777777" w:rsidTr="00602DC8">
        <w:tc>
          <w:tcPr>
            <w:tcW w:w="432" w:type="pct"/>
            <w:shd w:val="clear" w:color="auto" w:fill="auto"/>
          </w:tcPr>
          <w:p w14:paraId="0D85A934" w14:textId="77777777" w:rsidR="00091347" w:rsidRDefault="00091347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12" w:type="pct"/>
            <w:shd w:val="clear" w:color="auto" w:fill="auto"/>
          </w:tcPr>
          <w:p w14:paraId="5BB8F366" w14:textId="77777777" w:rsidR="00091347" w:rsidRPr="00095A29" w:rsidRDefault="00091347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上架数量</w:t>
            </w:r>
          </w:p>
        </w:tc>
        <w:tc>
          <w:tcPr>
            <w:tcW w:w="815" w:type="pct"/>
          </w:tcPr>
          <w:p w14:paraId="615E8325" w14:textId="77777777" w:rsidR="00091347" w:rsidRPr="00095A29" w:rsidRDefault="00091347" w:rsidP="00602DC8">
            <w:pPr>
              <w:pStyle w:val="a7"/>
              <w:ind w:firstLineChars="0" w:firstLine="0"/>
            </w:pPr>
            <w:proofErr w:type="spellStart"/>
            <w:r>
              <w:t>count_putaway</w:t>
            </w:r>
            <w:proofErr w:type="spellEnd"/>
          </w:p>
        </w:tc>
        <w:tc>
          <w:tcPr>
            <w:tcW w:w="2774" w:type="pct"/>
            <w:shd w:val="clear" w:color="auto" w:fill="auto"/>
          </w:tcPr>
          <w:p w14:paraId="01D9FC49" w14:textId="77777777" w:rsidR="00091347" w:rsidRPr="00095A29" w:rsidRDefault="00091347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数值型，</w:t>
            </w:r>
            <w:r>
              <w:rPr>
                <w:rFonts w:hint="eastAsia"/>
              </w:rPr>
              <w:t>5</w:t>
            </w:r>
            <w:r w:rsidRPr="00095A29">
              <w:rPr>
                <w:rFonts w:hint="eastAsia"/>
              </w:rPr>
              <w:t>位有效数字，无小数，不为空</w:t>
            </w:r>
          </w:p>
        </w:tc>
        <w:tc>
          <w:tcPr>
            <w:tcW w:w="368" w:type="pct"/>
            <w:shd w:val="clear" w:color="auto" w:fill="auto"/>
          </w:tcPr>
          <w:p w14:paraId="22B027D5" w14:textId="77777777" w:rsidR="00091347" w:rsidRDefault="00091347" w:rsidP="00602DC8">
            <w:pPr>
              <w:pStyle w:val="a7"/>
              <w:ind w:firstLineChars="0" w:firstLine="0"/>
            </w:pPr>
          </w:p>
        </w:tc>
      </w:tr>
      <w:tr w:rsidR="00091347" w14:paraId="4B420A63" w14:textId="77777777" w:rsidTr="00602DC8">
        <w:tc>
          <w:tcPr>
            <w:tcW w:w="432" w:type="pct"/>
            <w:shd w:val="clear" w:color="auto" w:fill="auto"/>
          </w:tcPr>
          <w:p w14:paraId="7BDF8002" w14:textId="77777777" w:rsidR="00091347" w:rsidRDefault="00091347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12" w:type="pct"/>
            <w:shd w:val="clear" w:color="auto" w:fill="auto"/>
          </w:tcPr>
          <w:p w14:paraId="483EB5C7" w14:textId="77777777" w:rsidR="00091347" w:rsidRDefault="00091347" w:rsidP="00602DC8">
            <w:r w:rsidRPr="00095A29">
              <w:rPr>
                <w:rFonts w:hint="eastAsia"/>
              </w:rPr>
              <w:t>上架时间</w:t>
            </w:r>
          </w:p>
        </w:tc>
        <w:tc>
          <w:tcPr>
            <w:tcW w:w="815" w:type="pct"/>
          </w:tcPr>
          <w:p w14:paraId="28D0603F" w14:textId="77777777" w:rsidR="00091347" w:rsidRDefault="00091347" w:rsidP="00602DC8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time_</w:t>
            </w:r>
            <w:r w:rsidRPr="00095A29">
              <w:rPr>
                <w:rFonts w:hint="eastAsia"/>
              </w:rPr>
              <w:t>putaway</w:t>
            </w:r>
            <w:proofErr w:type="spellEnd"/>
          </w:p>
        </w:tc>
        <w:tc>
          <w:tcPr>
            <w:tcW w:w="2774" w:type="pct"/>
            <w:shd w:val="clear" w:color="auto" w:fill="auto"/>
          </w:tcPr>
          <w:p w14:paraId="5D091944" w14:textId="77777777" w:rsidR="00091347" w:rsidRDefault="00091347" w:rsidP="00602DC8">
            <w:pPr>
              <w:pStyle w:val="a7"/>
              <w:ind w:firstLineChars="0" w:firstLine="0"/>
            </w:pPr>
            <w:r w:rsidRPr="00095A29">
              <w:rPr>
                <w:rFonts w:hint="eastAsia"/>
              </w:rPr>
              <w:t>日期时间型，取系统日期时间，不为空</w:t>
            </w:r>
          </w:p>
        </w:tc>
        <w:tc>
          <w:tcPr>
            <w:tcW w:w="368" w:type="pct"/>
            <w:shd w:val="clear" w:color="auto" w:fill="auto"/>
          </w:tcPr>
          <w:p w14:paraId="411B3160" w14:textId="77777777" w:rsidR="00091347" w:rsidRDefault="00091347" w:rsidP="00602DC8">
            <w:pPr>
              <w:pStyle w:val="a7"/>
              <w:ind w:firstLineChars="0" w:firstLine="0"/>
            </w:pPr>
          </w:p>
        </w:tc>
      </w:tr>
    </w:tbl>
    <w:p w14:paraId="6B5749D2" w14:textId="77777777" w:rsidR="0011000C" w:rsidRDefault="0011000C" w:rsidP="0011000C">
      <w:pPr>
        <w:pStyle w:val="2"/>
      </w:pPr>
      <w:bookmarkStart w:id="310" w:name="_Toc24657237"/>
      <w:bookmarkStart w:id="311" w:name="_Toc24927248"/>
      <w:r>
        <w:rPr>
          <w:rFonts w:hint="eastAsia"/>
        </w:rPr>
        <w:t>拥有</w:t>
      </w:r>
      <w:bookmarkEnd w:id="310"/>
      <w:bookmarkEnd w:id="311"/>
    </w:p>
    <w:p w14:paraId="1D6BCB45" w14:textId="77777777" w:rsidR="0000462C" w:rsidRPr="00FB1786" w:rsidRDefault="0000462C" w:rsidP="0000462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9.14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关系</w:t>
      </w:r>
      <w:r w:rsidRPr="00D45698">
        <w:rPr>
          <w:rFonts w:hint="eastAsia"/>
        </w:rPr>
        <w:t>o</w:t>
      </w:r>
      <w:r w:rsidRPr="00D45698">
        <w:t>wn</w:t>
      </w:r>
      <w:r w:rsidRPr="00D45698">
        <w:rPr>
          <w:rFonts w:hint="eastAsia"/>
        </w:rPr>
        <w:t>的属性信息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7"/>
        <w:gridCol w:w="1393"/>
        <w:gridCol w:w="1393"/>
        <w:gridCol w:w="5802"/>
        <w:gridCol w:w="1047"/>
      </w:tblGrid>
      <w:tr w:rsidR="0011000C" w14:paraId="5E7C2FB4" w14:textId="77777777" w:rsidTr="00D0206E">
        <w:tc>
          <w:tcPr>
            <w:tcW w:w="490" w:type="pct"/>
            <w:shd w:val="clear" w:color="auto" w:fill="D9D9D9"/>
          </w:tcPr>
          <w:p w14:paraId="407F5F62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2" w:type="pct"/>
            <w:shd w:val="clear" w:color="auto" w:fill="D9D9D9"/>
          </w:tcPr>
          <w:p w14:paraId="717B15F4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52" w:type="pct"/>
            <w:shd w:val="clear" w:color="auto" w:fill="D9D9D9"/>
          </w:tcPr>
          <w:p w14:paraId="1A062C4D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2716" w:type="pct"/>
            <w:shd w:val="clear" w:color="auto" w:fill="D9D9D9"/>
          </w:tcPr>
          <w:p w14:paraId="79DE46C8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要求</w:t>
            </w:r>
          </w:p>
        </w:tc>
        <w:tc>
          <w:tcPr>
            <w:tcW w:w="490" w:type="pct"/>
            <w:shd w:val="clear" w:color="auto" w:fill="D9D9D9"/>
          </w:tcPr>
          <w:p w14:paraId="5F4E6B6D" w14:textId="77777777" w:rsidR="0011000C" w:rsidRDefault="0011000C" w:rsidP="00D0206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1000C" w14:paraId="69DB95A1" w14:textId="77777777" w:rsidTr="00D0206E">
        <w:tc>
          <w:tcPr>
            <w:tcW w:w="490" w:type="pct"/>
            <w:shd w:val="clear" w:color="auto" w:fill="auto"/>
          </w:tcPr>
          <w:p w14:paraId="5D3EF6F0" w14:textId="5F4888B6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53943A44" w14:textId="77777777" w:rsidR="0011000C" w:rsidRDefault="0011000C" w:rsidP="00D0206E">
            <w:pPr>
              <w:pStyle w:val="a7"/>
              <w:tabs>
                <w:tab w:val="left" w:pos="1002"/>
              </w:tabs>
              <w:ind w:firstLineChars="0" w:firstLine="0"/>
            </w:pPr>
            <w:r w:rsidRPr="00D45698">
              <w:rPr>
                <w:rFonts w:hint="eastAsia"/>
              </w:rPr>
              <w:t>卖</w:t>
            </w:r>
            <w:r w:rsidRPr="00D45698">
              <w:t>家编号</w:t>
            </w:r>
          </w:p>
        </w:tc>
        <w:tc>
          <w:tcPr>
            <w:tcW w:w="652" w:type="pct"/>
          </w:tcPr>
          <w:p w14:paraId="788C1DD0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seller</w:t>
            </w:r>
            <w:r w:rsidRPr="00D45698">
              <w:t>_id</w:t>
            </w:r>
            <w:proofErr w:type="spellEnd"/>
          </w:p>
        </w:tc>
        <w:tc>
          <w:tcPr>
            <w:tcW w:w="2716" w:type="pct"/>
            <w:shd w:val="clear" w:color="auto" w:fill="auto"/>
          </w:tcPr>
          <w:p w14:paraId="3260AFF8" w14:textId="77777777" w:rsidR="0011000C" w:rsidRDefault="0011000C" w:rsidP="00D0206E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主键，外键，参照</w:t>
            </w:r>
            <w:r>
              <w:rPr>
                <w:rFonts w:hint="eastAsia"/>
              </w:rPr>
              <w:t>9</w:t>
            </w:r>
            <w:r>
              <w:t>.10</w:t>
            </w:r>
            <w:r w:rsidRPr="00D45698">
              <w:rPr>
                <w:rFonts w:hint="eastAsia"/>
              </w:rPr>
              <w:t>卖家（编号），不允许为空</w:t>
            </w:r>
          </w:p>
        </w:tc>
        <w:tc>
          <w:tcPr>
            <w:tcW w:w="490" w:type="pct"/>
            <w:shd w:val="clear" w:color="auto" w:fill="auto"/>
          </w:tcPr>
          <w:p w14:paraId="424B9D3A" w14:textId="77777777" w:rsidR="0011000C" w:rsidRDefault="0011000C" w:rsidP="00D0206E">
            <w:pPr>
              <w:pStyle w:val="a7"/>
              <w:ind w:firstLineChars="0" w:firstLine="0"/>
            </w:pPr>
          </w:p>
        </w:tc>
      </w:tr>
      <w:tr w:rsidR="0011000C" w14:paraId="7D5C0D8C" w14:textId="77777777" w:rsidTr="00D0206E">
        <w:tc>
          <w:tcPr>
            <w:tcW w:w="490" w:type="pct"/>
            <w:shd w:val="clear" w:color="auto" w:fill="auto"/>
          </w:tcPr>
          <w:p w14:paraId="28084058" w14:textId="0DC85305" w:rsidR="0011000C" w:rsidRDefault="0011000C" w:rsidP="00D0206E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2" w:type="pct"/>
            <w:shd w:val="clear" w:color="auto" w:fill="auto"/>
          </w:tcPr>
          <w:p w14:paraId="5F99374D" w14:textId="77777777" w:rsidR="0011000C" w:rsidRDefault="0011000C" w:rsidP="00D0206E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仓库</w:t>
            </w:r>
            <w:r w:rsidRPr="00D45698">
              <w:t>编号</w:t>
            </w:r>
          </w:p>
        </w:tc>
        <w:tc>
          <w:tcPr>
            <w:tcW w:w="652" w:type="pct"/>
          </w:tcPr>
          <w:p w14:paraId="13EB5BD1" w14:textId="77777777" w:rsidR="0011000C" w:rsidRDefault="0011000C" w:rsidP="00D0206E">
            <w:pPr>
              <w:pStyle w:val="a7"/>
              <w:ind w:firstLineChars="0" w:firstLine="0"/>
            </w:pPr>
            <w:proofErr w:type="spellStart"/>
            <w:r w:rsidRPr="00D45698">
              <w:t>id</w:t>
            </w:r>
            <w:r>
              <w:t>_</w:t>
            </w:r>
            <w:r w:rsidRPr="00D45698">
              <w:t>storehouse</w:t>
            </w:r>
            <w:proofErr w:type="spellEnd"/>
            <w:r w:rsidRPr="00D45698">
              <w:t xml:space="preserve"> </w:t>
            </w:r>
          </w:p>
        </w:tc>
        <w:tc>
          <w:tcPr>
            <w:tcW w:w="2716" w:type="pct"/>
            <w:shd w:val="clear" w:color="auto" w:fill="auto"/>
          </w:tcPr>
          <w:p w14:paraId="472E2868" w14:textId="77777777" w:rsidR="0011000C" w:rsidRDefault="0011000C" w:rsidP="00D0206E">
            <w:pPr>
              <w:pStyle w:val="a7"/>
              <w:ind w:firstLineChars="0" w:firstLine="0"/>
            </w:pPr>
            <w:r w:rsidRPr="00D45698">
              <w:rPr>
                <w:rFonts w:hint="eastAsia"/>
              </w:rPr>
              <w:t>主键，外键，参照</w:t>
            </w:r>
            <w:r>
              <w:rPr>
                <w:rFonts w:hint="eastAsia"/>
              </w:rPr>
              <w:t>9</w:t>
            </w:r>
            <w:r>
              <w:t>.4</w:t>
            </w:r>
            <w:r w:rsidRPr="00D45698">
              <w:rPr>
                <w:rFonts w:hint="eastAsia"/>
              </w:rPr>
              <w:t>仓库（编号），不允许为空</w:t>
            </w:r>
          </w:p>
        </w:tc>
        <w:tc>
          <w:tcPr>
            <w:tcW w:w="490" w:type="pct"/>
            <w:shd w:val="clear" w:color="auto" w:fill="auto"/>
          </w:tcPr>
          <w:p w14:paraId="50D1028F" w14:textId="77777777" w:rsidR="0011000C" w:rsidRDefault="0011000C" w:rsidP="00D0206E">
            <w:pPr>
              <w:pStyle w:val="a7"/>
              <w:ind w:firstLineChars="0" w:firstLine="0"/>
            </w:pPr>
          </w:p>
        </w:tc>
      </w:tr>
    </w:tbl>
    <w:p w14:paraId="683E7445" w14:textId="675A3811" w:rsidR="005B6D58" w:rsidRDefault="005B6D58">
      <w:pPr>
        <w:pStyle w:val="2"/>
      </w:pPr>
      <w:bookmarkStart w:id="312" w:name="_Toc24927249"/>
      <w:r>
        <w:rPr>
          <w:rFonts w:hint="eastAsia"/>
        </w:rPr>
        <w:t>字典</w:t>
      </w:r>
    </w:p>
    <w:p w14:paraId="302F84C7" w14:textId="77777777" w:rsidR="005B6D58" w:rsidRPr="001743E4" w:rsidRDefault="005B6D58" w:rsidP="005B6D58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9.15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2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AC61D9">
        <w:rPr>
          <w:rFonts w:hint="eastAsia"/>
        </w:rPr>
        <w:t xml:space="preserve"> </w:t>
      </w:r>
      <w:r>
        <w:rPr>
          <w:rFonts w:hint="eastAsia"/>
        </w:rPr>
        <w:t>关系</w:t>
      </w:r>
      <w:proofErr w:type="spellStart"/>
      <w:r w:rsidRPr="00DF4DB6">
        <w:rPr>
          <w:rFonts w:hint="eastAsia"/>
        </w:rPr>
        <w:t>u</w:t>
      </w:r>
      <w:r w:rsidRPr="00DF4DB6">
        <w:t>ser_dict</w:t>
      </w:r>
      <w:proofErr w:type="spellEnd"/>
      <w:r>
        <w:rPr>
          <w:rFonts w:hint="eastAsia"/>
        </w:rPr>
        <w:t>的属性信息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41"/>
        <w:gridCol w:w="1080"/>
        <w:gridCol w:w="1446"/>
        <w:gridCol w:w="5678"/>
        <w:gridCol w:w="1737"/>
      </w:tblGrid>
      <w:tr w:rsidR="005B6D58" w:rsidRPr="00DF4DB6" w14:paraId="3DAD20DB" w14:textId="77777777" w:rsidTr="00D30277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A059FD5" w14:textId="77777777" w:rsidR="005B6D58" w:rsidRPr="00DF4DB6" w:rsidRDefault="005B6D58" w:rsidP="00D30277">
            <w:pPr>
              <w:jc w:val="center"/>
            </w:pPr>
            <w:r w:rsidRPr="00DF4DB6">
              <w:rPr>
                <w:rFonts w:hint="eastAsia"/>
              </w:rPr>
              <w:t>编号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4D18A8B" w14:textId="77777777" w:rsidR="005B6D58" w:rsidRPr="00DF4DB6" w:rsidRDefault="005B6D58" w:rsidP="00D30277">
            <w:pPr>
              <w:jc w:val="center"/>
            </w:pPr>
            <w:r w:rsidRPr="00DF4DB6">
              <w:rPr>
                <w:rFonts w:hint="eastAsia"/>
              </w:rPr>
              <w:t>属性名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5BCBA01" w14:textId="77777777" w:rsidR="005B6D58" w:rsidRPr="00DF4DB6" w:rsidRDefault="005B6D58" w:rsidP="00D30277">
            <w:pPr>
              <w:jc w:val="center"/>
            </w:pPr>
            <w:r w:rsidRPr="00DF4DB6">
              <w:rPr>
                <w:rFonts w:hint="eastAsia"/>
              </w:rPr>
              <w:t>英文名</w:t>
            </w:r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1438AB75" w14:textId="77777777" w:rsidR="005B6D58" w:rsidRPr="00DF4DB6" w:rsidRDefault="005B6D58" w:rsidP="00D30277">
            <w:pPr>
              <w:jc w:val="center"/>
            </w:pPr>
            <w:r w:rsidRPr="00DF4DB6">
              <w:rPr>
                <w:rFonts w:hint="eastAsia"/>
              </w:rPr>
              <w:t>要求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D165AFA" w14:textId="77777777" w:rsidR="005B6D58" w:rsidRPr="00DF4DB6" w:rsidRDefault="005B6D58" w:rsidP="00D30277">
            <w:pPr>
              <w:jc w:val="center"/>
            </w:pPr>
            <w:r w:rsidRPr="00DF4DB6">
              <w:rPr>
                <w:rFonts w:hint="eastAsia"/>
              </w:rPr>
              <w:t>备注</w:t>
            </w:r>
          </w:p>
        </w:tc>
      </w:tr>
      <w:tr w:rsidR="005B6D58" w:rsidRPr="00DF4DB6" w14:paraId="13592FFE" w14:textId="77777777" w:rsidTr="00D30277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4AF3" w14:textId="77777777" w:rsidR="005B6D58" w:rsidRPr="00DF4DB6" w:rsidRDefault="005B6D58" w:rsidP="00D30277">
            <w:pPr>
              <w:ind w:left="420"/>
            </w:pPr>
            <w:r w:rsidRPr="00DF4DB6">
              <w:lastRenderedPageBreak/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>
              <w:rPr>
                <w:noProof/>
              </w:rPr>
              <w:t>1</w:t>
            </w:r>
            <w:r w:rsidRPr="00DF4DB6"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21A80" w14:textId="77777777" w:rsidR="005B6D58" w:rsidRPr="00DF4DB6" w:rsidRDefault="005B6D58" w:rsidP="00D30277">
            <w:r w:rsidRPr="00DF4DB6">
              <w:rPr>
                <w:rFonts w:hint="eastAsia"/>
              </w:rPr>
              <w:t>大类编号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F929F" w14:textId="77777777" w:rsidR="005B6D58" w:rsidRPr="00DF4DB6" w:rsidRDefault="005B6D58" w:rsidP="00D30277">
            <w:r w:rsidRPr="00DF4DB6">
              <w:rPr>
                <w:rFonts w:hint="eastAsia"/>
              </w:rPr>
              <w:t>c</w:t>
            </w:r>
            <w:r w:rsidRPr="00DF4DB6">
              <w:t>ategory</w:t>
            </w:r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88361" w14:textId="77777777" w:rsidR="005B6D58" w:rsidRPr="00DF4DB6" w:rsidRDefault="005B6D58" w:rsidP="00D30277">
            <w:r w:rsidRPr="00DF4DB6">
              <w:rPr>
                <w:rFonts w:hint="eastAsia"/>
              </w:rPr>
              <w:t>主键，字符型，固定长度，</w:t>
            </w:r>
            <w:r w:rsidRPr="00DF4DB6">
              <w:rPr>
                <w:rFonts w:hint="eastAsia"/>
              </w:rPr>
              <w:t>3</w:t>
            </w:r>
            <w:r w:rsidRPr="00DF4DB6">
              <w:rPr>
                <w:rFonts w:hint="eastAsia"/>
              </w:rPr>
              <w:t>位数字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4DAC3" w14:textId="77777777" w:rsidR="005B6D58" w:rsidRPr="00DF4DB6" w:rsidRDefault="005B6D58" w:rsidP="00D30277">
            <w:r w:rsidRPr="00DF4DB6">
              <w:rPr>
                <w:rFonts w:hint="eastAsia"/>
              </w:rPr>
              <w:t>第</w:t>
            </w:r>
            <w:r w:rsidRPr="00DF4DB6">
              <w:rPr>
                <w:rFonts w:hint="eastAsia"/>
              </w:rPr>
              <w:t>1</w:t>
            </w:r>
            <w:r w:rsidRPr="00DF4DB6">
              <w:rPr>
                <w:rFonts w:hint="eastAsia"/>
              </w:rPr>
              <w:t>位为</w:t>
            </w:r>
            <w:r>
              <w:t>4</w:t>
            </w:r>
          </w:p>
        </w:tc>
      </w:tr>
      <w:tr w:rsidR="005B6D58" w:rsidRPr="00DF4DB6" w14:paraId="5362FAD9" w14:textId="77777777" w:rsidTr="00D30277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2E09A" w14:textId="77777777" w:rsidR="005B6D58" w:rsidRPr="00DF4DB6" w:rsidRDefault="005B6D58" w:rsidP="00D30277">
            <w:pPr>
              <w:ind w:left="42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>
              <w:rPr>
                <w:noProof/>
              </w:rPr>
              <w:t>2</w:t>
            </w:r>
            <w:r w:rsidRPr="00DF4DB6"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F546B" w14:textId="77777777" w:rsidR="005B6D58" w:rsidRPr="00DF4DB6" w:rsidRDefault="005B6D58" w:rsidP="00D30277">
            <w:r w:rsidRPr="00DF4DB6">
              <w:rPr>
                <w:rFonts w:hint="eastAsia"/>
              </w:rPr>
              <w:t>编号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64E35" w14:textId="77777777" w:rsidR="005B6D58" w:rsidRPr="00DF4DB6" w:rsidRDefault="005B6D58" w:rsidP="00D30277">
            <w:proofErr w:type="spellStart"/>
            <w:r w:rsidRPr="00DF4DB6">
              <w:t>ccode</w:t>
            </w:r>
            <w:proofErr w:type="spellEnd"/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3014" w14:textId="77777777" w:rsidR="005B6D58" w:rsidRPr="00DF4DB6" w:rsidRDefault="005B6D58" w:rsidP="00D30277">
            <w:r w:rsidRPr="00DF4DB6">
              <w:rPr>
                <w:rFonts w:hint="eastAsia"/>
              </w:rPr>
              <w:t>主键，字符型，可变长度，</w:t>
            </w:r>
            <w:r w:rsidRPr="00DF4DB6">
              <w:rPr>
                <w:rFonts w:hint="eastAsia"/>
              </w:rPr>
              <w:t>6</w:t>
            </w:r>
            <w:r w:rsidRPr="00DF4DB6">
              <w:rPr>
                <w:rFonts w:hint="eastAsia"/>
              </w:rPr>
              <w:t>位数字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4D87" w14:textId="77777777" w:rsidR="005B6D58" w:rsidRPr="00DF4DB6" w:rsidRDefault="005B6D58" w:rsidP="00D30277"/>
        </w:tc>
      </w:tr>
      <w:tr w:rsidR="005B6D58" w:rsidRPr="00DF4DB6" w14:paraId="7B9A5C15" w14:textId="77777777" w:rsidTr="00D30277">
        <w:tc>
          <w:tcPr>
            <w:tcW w:w="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49A0" w14:textId="77777777" w:rsidR="005B6D58" w:rsidRPr="00DF4DB6" w:rsidRDefault="005B6D58" w:rsidP="00D30277">
            <w:pPr>
              <w:ind w:left="420"/>
            </w:pPr>
            <w:r w:rsidRPr="00DF4DB6">
              <w:fldChar w:fldCharType="begin"/>
            </w:r>
            <w:r w:rsidRPr="00DF4DB6">
              <w:instrText xml:space="preserve"> SEQ  </w:instrText>
            </w:r>
            <w:r w:rsidRPr="00DF4DB6">
              <w:instrText>表格编号</w:instrText>
            </w:r>
            <w:r w:rsidRPr="00DF4DB6">
              <w:instrText xml:space="preserve"> \* ARABIC \s 5 </w:instrText>
            </w:r>
            <w:r w:rsidRPr="00DF4DB6">
              <w:fldChar w:fldCharType="separate"/>
            </w:r>
            <w:r>
              <w:rPr>
                <w:noProof/>
              </w:rPr>
              <w:t>3</w:t>
            </w:r>
            <w:r w:rsidRPr="00DF4DB6">
              <w:fldChar w:fldCharType="end"/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3D17" w14:textId="77777777" w:rsidR="005B6D58" w:rsidRPr="00DF4DB6" w:rsidRDefault="005B6D58" w:rsidP="00D30277">
            <w:r w:rsidRPr="00DF4DB6">
              <w:rPr>
                <w:rFonts w:hint="eastAsia"/>
              </w:rPr>
              <w:t>内容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37D84" w14:textId="77777777" w:rsidR="005B6D58" w:rsidRPr="00DF4DB6" w:rsidRDefault="005B6D58" w:rsidP="00D30277">
            <w:proofErr w:type="spellStart"/>
            <w:r w:rsidRPr="00DF4DB6">
              <w:t>ctext</w:t>
            </w:r>
            <w:proofErr w:type="spellEnd"/>
          </w:p>
        </w:tc>
        <w:tc>
          <w:tcPr>
            <w:tcW w:w="5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E27B" w14:textId="77777777" w:rsidR="005B6D58" w:rsidRPr="00DF4DB6" w:rsidRDefault="005B6D58" w:rsidP="00D30277">
            <w:r w:rsidRPr="00DF4DB6">
              <w:rPr>
                <w:rFonts w:hint="eastAsia"/>
              </w:rPr>
              <w:t>字符型，可变长度，</w:t>
            </w:r>
            <w:r w:rsidRPr="00DF4DB6">
              <w:rPr>
                <w:rFonts w:hint="eastAsia"/>
              </w:rPr>
              <w:t>1</w:t>
            </w:r>
            <w:r w:rsidRPr="00DF4DB6">
              <w:t>00</w:t>
            </w:r>
            <w:r w:rsidRPr="00DF4DB6">
              <w:rPr>
                <w:rFonts w:hint="eastAsia"/>
              </w:rPr>
              <w:t>个汉字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64FF" w14:textId="77777777" w:rsidR="005B6D58" w:rsidRPr="00DF4DB6" w:rsidRDefault="005B6D58" w:rsidP="00D30277"/>
        </w:tc>
      </w:tr>
    </w:tbl>
    <w:p w14:paraId="6B1F61FF" w14:textId="46FA0524" w:rsidR="00EA149E" w:rsidRPr="00EA149E" w:rsidRDefault="007013D7" w:rsidP="008309EB">
      <w:pPr>
        <w:pStyle w:val="1"/>
      </w:pPr>
      <w:r>
        <w:rPr>
          <w:rFonts w:hint="eastAsia"/>
        </w:rPr>
        <w:lastRenderedPageBreak/>
        <w:t>全局</w:t>
      </w:r>
      <w:r w:rsidR="005B6D58">
        <w:rPr>
          <w:rFonts w:hint="eastAsia"/>
        </w:rPr>
        <w:t>分布设计</w:t>
      </w:r>
      <w:bookmarkEnd w:id="312"/>
    </w:p>
    <w:p w14:paraId="2DFF51D3" w14:textId="77777777" w:rsidR="00780021" w:rsidRDefault="00780021" w:rsidP="003D5B6A">
      <w:pPr>
        <w:jc w:val="center"/>
      </w:pPr>
    </w:p>
    <w:p w14:paraId="36F2CB91" w14:textId="77777777" w:rsidR="009B5FBA" w:rsidRDefault="009B5FBA" w:rsidP="009B5FBA">
      <w:pPr>
        <w:pStyle w:val="2"/>
      </w:pPr>
      <w:bookmarkStart w:id="313" w:name="_Toc24927250"/>
      <w:r>
        <w:rPr>
          <w:rFonts w:hint="eastAsia"/>
        </w:rPr>
        <w:t>分片设计</w:t>
      </w:r>
      <w:bookmarkEnd w:id="313"/>
    </w:p>
    <w:p w14:paraId="1B785132" w14:textId="77777777" w:rsidR="00C05256" w:rsidRDefault="00C05256" w:rsidP="00C05256">
      <w:pPr>
        <w:pStyle w:val="3"/>
      </w:pPr>
      <w:bookmarkStart w:id="314" w:name="_Toc513311508"/>
      <w:bookmarkStart w:id="315" w:name="_Toc24927251"/>
      <w:r>
        <w:rPr>
          <w:rFonts w:hint="eastAsia"/>
        </w:rPr>
        <w:t>水平分片</w:t>
      </w:r>
      <w:bookmarkEnd w:id="314"/>
      <w:bookmarkEnd w:id="315"/>
    </w:p>
    <w:p w14:paraId="71CFA4A2" w14:textId="77777777" w:rsidR="00C05256" w:rsidRDefault="00C05256" w:rsidP="00C05256">
      <w:pPr>
        <w:pStyle w:val="4"/>
      </w:pPr>
      <w:bookmarkStart w:id="316" w:name="_Toc513311509"/>
      <w:bookmarkStart w:id="317" w:name="_Toc24927252"/>
      <w:r>
        <w:rPr>
          <w:rFonts w:hint="eastAsia"/>
        </w:rPr>
        <w:t>关系划分表</w:t>
      </w:r>
      <w:bookmarkEnd w:id="316"/>
      <w:bookmarkEnd w:id="317"/>
    </w:p>
    <w:p w14:paraId="45EBC0E7" w14:textId="08D28698" w:rsidR="00C05256" w:rsidRDefault="00F2208B" w:rsidP="007622D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区域</w:t>
      </w:r>
    </w:p>
    <w:p w14:paraId="21EADAA1" w14:textId="77777777" w:rsidR="00091347" w:rsidRPr="00FB1786" w:rsidRDefault="00091347" w:rsidP="00091347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10.1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划分表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4"/>
        <w:gridCol w:w="5082"/>
        <w:gridCol w:w="3726"/>
      </w:tblGrid>
      <w:tr w:rsidR="00091347" w14:paraId="5AFA50AB" w14:textId="77777777" w:rsidTr="00602DC8">
        <w:tc>
          <w:tcPr>
            <w:tcW w:w="877" w:type="pct"/>
            <w:shd w:val="clear" w:color="auto" w:fill="D9D9D9"/>
          </w:tcPr>
          <w:p w14:paraId="49D2176C" w14:textId="77777777" w:rsidR="00091347" w:rsidRDefault="00091347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379" w:type="pct"/>
            <w:shd w:val="clear" w:color="auto" w:fill="D9D9D9"/>
          </w:tcPr>
          <w:p w14:paraId="1BD96846" w14:textId="77777777" w:rsidR="00091347" w:rsidRDefault="00091347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谓词</w:t>
            </w:r>
          </w:p>
        </w:tc>
        <w:tc>
          <w:tcPr>
            <w:tcW w:w="1744" w:type="pct"/>
            <w:shd w:val="clear" w:color="auto" w:fill="D9D9D9"/>
          </w:tcPr>
          <w:p w14:paraId="7E81F754" w14:textId="77777777" w:rsidR="00091347" w:rsidRDefault="00091347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谓词选择率</w:t>
            </w:r>
          </w:p>
        </w:tc>
      </w:tr>
      <w:tr w:rsidR="00091347" w14:paraId="171296F5" w14:textId="77777777" w:rsidTr="00602DC8">
        <w:tc>
          <w:tcPr>
            <w:tcW w:w="877" w:type="pct"/>
          </w:tcPr>
          <w:p w14:paraId="4FF59367" w14:textId="77777777" w:rsidR="00091347" w:rsidRDefault="00091347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2379" w:type="pct"/>
            <w:shd w:val="clear" w:color="auto" w:fill="auto"/>
          </w:tcPr>
          <w:p w14:paraId="1B24A3BF" w14:textId="77777777" w:rsidR="00091347" w:rsidRDefault="00091347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所属区域</w:t>
            </w:r>
          </w:p>
        </w:tc>
        <w:tc>
          <w:tcPr>
            <w:tcW w:w="1744" w:type="pct"/>
            <w:shd w:val="clear" w:color="auto" w:fill="auto"/>
          </w:tcPr>
          <w:p w14:paraId="67AA9B3E" w14:textId="77777777" w:rsidR="00091347" w:rsidRDefault="00091347" w:rsidP="00602DC8">
            <w:pPr>
              <w:pStyle w:val="a7"/>
              <w:ind w:firstLineChars="0" w:firstLine="0"/>
            </w:pPr>
            <w:r>
              <w:t>40</w:t>
            </w:r>
          </w:p>
        </w:tc>
      </w:tr>
      <w:tr w:rsidR="00091347" w14:paraId="015E84E7" w14:textId="77777777" w:rsidTr="00602DC8">
        <w:tc>
          <w:tcPr>
            <w:tcW w:w="877" w:type="pct"/>
          </w:tcPr>
          <w:p w14:paraId="3F35EB07" w14:textId="77777777" w:rsidR="00091347" w:rsidRDefault="00091347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2379" w:type="pct"/>
            <w:shd w:val="clear" w:color="auto" w:fill="auto"/>
          </w:tcPr>
          <w:p w14:paraId="128643F6" w14:textId="77777777" w:rsidR="00091347" w:rsidRDefault="00091347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所属区域</w:t>
            </w:r>
          </w:p>
        </w:tc>
        <w:tc>
          <w:tcPr>
            <w:tcW w:w="1744" w:type="pct"/>
            <w:shd w:val="clear" w:color="auto" w:fill="auto"/>
          </w:tcPr>
          <w:p w14:paraId="43E9F4BB" w14:textId="77777777" w:rsidR="00091347" w:rsidRDefault="00091347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091347" w14:paraId="16686812" w14:textId="77777777" w:rsidTr="00602DC8">
        <w:tc>
          <w:tcPr>
            <w:tcW w:w="877" w:type="pct"/>
          </w:tcPr>
          <w:p w14:paraId="221D32AA" w14:textId="77777777" w:rsidR="00091347" w:rsidRPr="00142346" w:rsidRDefault="00091347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2379" w:type="pct"/>
            <w:shd w:val="clear" w:color="auto" w:fill="auto"/>
          </w:tcPr>
          <w:p w14:paraId="552D65B2" w14:textId="77777777" w:rsidR="00091347" w:rsidRDefault="00091347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所属区域</w:t>
            </w:r>
          </w:p>
        </w:tc>
        <w:tc>
          <w:tcPr>
            <w:tcW w:w="1744" w:type="pct"/>
            <w:shd w:val="clear" w:color="auto" w:fill="auto"/>
          </w:tcPr>
          <w:p w14:paraId="49A33D03" w14:textId="77777777" w:rsidR="00091347" w:rsidRDefault="00091347" w:rsidP="00602DC8">
            <w:pPr>
              <w:pStyle w:val="a7"/>
              <w:ind w:firstLineChars="0" w:firstLine="0"/>
            </w:pPr>
            <w:r>
              <w:t>30</w:t>
            </w:r>
          </w:p>
        </w:tc>
      </w:tr>
    </w:tbl>
    <w:p w14:paraId="7E9954F7" w14:textId="77777777" w:rsidR="00091347" w:rsidRDefault="00091347" w:rsidP="00091347">
      <w:pPr>
        <w:pStyle w:val="4"/>
      </w:pPr>
      <w:bookmarkStart w:id="318" w:name="_Toc513311520"/>
      <w:bookmarkStart w:id="319" w:name="_Toc24927253"/>
      <w:r>
        <w:rPr>
          <w:rFonts w:hint="eastAsia"/>
        </w:rPr>
        <w:t>水平分片信息</w:t>
      </w:r>
      <w:bookmarkEnd w:id="318"/>
      <w:bookmarkEnd w:id="319"/>
    </w:p>
    <w:p w14:paraId="5B5D83BC" w14:textId="714C8C00" w:rsidR="00091347" w:rsidRDefault="00091347" w:rsidP="00091347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10.1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关系的水平分片信息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6"/>
        <w:gridCol w:w="1338"/>
        <w:gridCol w:w="1871"/>
        <w:gridCol w:w="1072"/>
        <w:gridCol w:w="5595"/>
      </w:tblGrid>
      <w:tr w:rsidR="001A3CF8" w14:paraId="67903D54" w14:textId="77777777" w:rsidTr="00602DC8">
        <w:tc>
          <w:tcPr>
            <w:tcW w:w="377" w:type="pct"/>
            <w:shd w:val="clear" w:color="auto" w:fill="D9D9D9"/>
          </w:tcPr>
          <w:p w14:paraId="77674FD5" w14:textId="77777777" w:rsidR="001A3CF8" w:rsidRDefault="001A3CF8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26" w:type="pct"/>
            <w:shd w:val="clear" w:color="auto" w:fill="D9D9D9"/>
          </w:tcPr>
          <w:p w14:paraId="516E9F1B" w14:textId="77777777" w:rsidR="001A3CF8" w:rsidRDefault="001A3CF8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关系名</w:t>
            </w:r>
          </w:p>
        </w:tc>
        <w:tc>
          <w:tcPr>
            <w:tcW w:w="876" w:type="pct"/>
            <w:shd w:val="clear" w:color="auto" w:fill="D9D9D9"/>
          </w:tcPr>
          <w:p w14:paraId="1BDAAB0C" w14:textId="77777777" w:rsidR="001A3CF8" w:rsidRDefault="001A3CF8" w:rsidP="00602DC8">
            <w:pPr>
              <w:pStyle w:val="a7"/>
              <w:ind w:firstLineChars="0" w:firstLine="0"/>
              <w:jc w:val="center"/>
            </w:pPr>
            <w:r w:rsidRPr="0081143C">
              <w:rPr>
                <w:rFonts w:hint="eastAsia"/>
              </w:rPr>
              <w:t>水平</w:t>
            </w:r>
            <w:r>
              <w:rPr>
                <w:rFonts w:hint="eastAsia"/>
              </w:rPr>
              <w:t>分片类型</w:t>
            </w:r>
          </w:p>
        </w:tc>
        <w:tc>
          <w:tcPr>
            <w:tcW w:w="502" w:type="pct"/>
            <w:shd w:val="clear" w:color="auto" w:fill="D9D9D9"/>
          </w:tcPr>
          <w:p w14:paraId="2EE0B5D7" w14:textId="77777777" w:rsidR="001A3CF8" w:rsidRDefault="001A3CF8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片段数</w:t>
            </w:r>
          </w:p>
        </w:tc>
        <w:tc>
          <w:tcPr>
            <w:tcW w:w="2619" w:type="pct"/>
            <w:shd w:val="clear" w:color="auto" w:fill="D9D9D9"/>
          </w:tcPr>
          <w:p w14:paraId="7DACC1B5" w14:textId="77777777" w:rsidR="001A3CF8" w:rsidRDefault="001A3CF8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分片逻辑</w:t>
            </w:r>
          </w:p>
        </w:tc>
      </w:tr>
      <w:tr w:rsidR="001A3CF8" w14:paraId="4920CCF2" w14:textId="77777777" w:rsidTr="00602DC8">
        <w:tc>
          <w:tcPr>
            <w:tcW w:w="377" w:type="pct"/>
            <w:shd w:val="clear" w:color="auto" w:fill="auto"/>
          </w:tcPr>
          <w:p w14:paraId="238DB408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0E405BB2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员工</w:t>
            </w:r>
          </w:p>
        </w:tc>
        <w:tc>
          <w:tcPr>
            <w:tcW w:w="876" w:type="pct"/>
            <w:shd w:val="clear" w:color="auto" w:fill="auto"/>
          </w:tcPr>
          <w:p w14:paraId="560A6566" w14:textId="77777777" w:rsidR="001A3CF8" w:rsidRDefault="001A3CF8" w:rsidP="00602DC8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502" w:type="pct"/>
            <w:shd w:val="clear" w:color="auto" w:fill="auto"/>
          </w:tcPr>
          <w:p w14:paraId="67E0DA8F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19" w:type="pct"/>
            <w:shd w:val="clear" w:color="auto" w:fill="auto"/>
          </w:tcPr>
          <w:p w14:paraId="382D9E5B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1A3CF8" w14:paraId="5327E331" w14:textId="77777777" w:rsidTr="00602DC8">
        <w:tc>
          <w:tcPr>
            <w:tcW w:w="377" w:type="pct"/>
            <w:shd w:val="clear" w:color="auto" w:fill="auto"/>
          </w:tcPr>
          <w:p w14:paraId="0A63291F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192D4F80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公司</w:t>
            </w:r>
          </w:p>
        </w:tc>
        <w:tc>
          <w:tcPr>
            <w:tcW w:w="876" w:type="pct"/>
            <w:shd w:val="clear" w:color="auto" w:fill="auto"/>
          </w:tcPr>
          <w:p w14:paraId="7A4F8EAE" w14:textId="77777777" w:rsidR="001A3CF8" w:rsidRDefault="001A3CF8" w:rsidP="00602DC8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502" w:type="pct"/>
            <w:shd w:val="clear" w:color="auto" w:fill="auto"/>
          </w:tcPr>
          <w:p w14:paraId="5921975B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19" w:type="pct"/>
            <w:shd w:val="clear" w:color="auto" w:fill="auto"/>
          </w:tcPr>
          <w:p w14:paraId="78B8587E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1A3CF8" w14:paraId="56794A8B" w14:textId="77777777" w:rsidTr="00602DC8">
        <w:tc>
          <w:tcPr>
            <w:tcW w:w="377" w:type="pct"/>
            <w:shd w:val="clear" w:color="auto" w:fill="auto"/>
          </w:tcPr>
          <w:p w14:paraId="3C43ADBC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0B6CE476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876" w:type="pct"/>
            <w:shd w:val="clear" w:color="auto" w:fill="auto"/>
          </w:tcPr>
          <w:p w14:paraId="6B852A34" w14:textId="77777777" w:rsidR="001A3CF8" w:rsidRDefault="001A3CF8" w:rsidP="00602DC8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502" w:type="pct"/>
            <w:shd w:val="clear" w:color="auto" w:fill="auto"/>
          </w:tcPr>
          <w:p w14:paraId="6EB0F497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19" w:type="pct"/>
            <w:shd w:val="clear" w:color="auto" w:fill="auto"/>
          </w:tcPr>
          <w:p w14:paraId="15A42DAF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1A3CF8" w14:paraId="403378C8" w14:textId="77777777" w:rsidTr="00602DC8">
        <w:tc>
          <w:tcPr>
            <w:tcW w:w="377" w:type="pct"/>
            <w:shd w:val="clear" w:color="auto" w:fill="auto"/>
          </w:tcPr>
          <w:p w14:paraId="062DAAA4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20F7F786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</w:p>
        </w:tc>
        <w:tc>
          <w:tcPr>
            <w:tcW w:w="876" w:type="pct"/>
            <w:shd w:val="clear" w:color="auto" w:fill="auto"/>
          </w:tcPr>
          <w:p w14:paraId="63DF8E05" w14:textId="77777777" w:rsidR="001A3CF8" w:rsidRDefault="001A3CF8" w:rsidP="00602DC8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502" w:type="pct"/>
            <w:shd w:val="clear" w:color="auto" w:fill="auto"/>
          </w:tcPr>
          <w:p w14:paraId="12583474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19" w:type="pct"/>
            <w:shd w:val="clear" w:color="auto" w:fill="auto"/>
          </w:tcPr>
          <w:p w14:paraId="5CE1096D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1A3CF8" w14:paraId="6057F024" w14:textId="77777777" w:rsidTr="00602DC8">
        <w:tc>
          <w:tcPr>
            <w:tcW w:w="377" w:type="pct"/>
            <w:shd w:val="clear" w:color="auto" w:fill="auto"/>
          </w:tcPr>
          <w:p w14:paraId="11AD76DD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46B5A678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876" w:type="pct"/>
            <w:shd w:val="clear" w:color="auto" w:fill="auto"/>
          </w:tcPr>
          <w:p w14:paraId="41C02D8C" w14:textId="77777777" w:rsidR="001A3CF8" w:rsidRDefault="001A3CF8" w:rsidP="00602DC8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502" w:type="pct"/>
            <w:shd w:val="clear" w:color="auto" w:fill="auto"/>
          </w:tcPr>
          <w:p w14:paraId="04A0398A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19" w:type="pct"/>
            <w:shd w:val="clear" w:color="auto" w:fill="auto"/>
          </w:tcPr>
          <w:p w14:paraId="11CC2945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1A3CF8" w14:paraId="16EA3DEE" w14:textId="77777777" w:rsidTr="00602DC8">
        <w:tc>
          <w:tcPr>
            <w:tcW w:w="377" w:type="pct"/>
            <w:shd w:val="clear" w:color="auto" w:fill="auto"/>
          </w:tcPr>
          <w:p w14:paraId="28A47823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48A18F23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图书</w:t>
            </w:r>
          </w:p>
        </w:tc>
        <w:tc>
          <w:tcPr>
            <w:tcW w:w="876" w:type="pct"/>
            <w:shd w:val="clear" w:color="auto" w:fill="auto"/>
          </w:tcPr>
          <w:p w14:paraId="78FD02EF" w14:textId="77777777" w:rsidR="001A3CF8" w:rsidRDefault="001A3CF8" w:rsidP="00602DC8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502" w:type="pct"/>
            <w:shd w:val="clear" w:color="auto" w:fill="auto"/>
          </w:tcPr>
          <w:p w14:paraId="1D668722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19" w:type="pct"/>
            <w:shd w:val="clear" w:color="auto" w:fill="auto"/>
          </w:tcPr>
          <w:p w14:paraId="015AE405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1A3CF8" w14:paraId="70E8AE56" w14:textId="77777777" w:rsidTr="00602DC8">
        <w:tc>
          <w:tcPr>
            <w:tcW w:w="377" w:type="pct"/>
            <w:shd w:val="clear" w:color="auto" w:fill="auto"/>
          </w:tcPr>
          <w:p w14:paraId="33568A16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19FC3CEF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</w:p>
        </w:tc>
        <w:tc>
          <w:tcPr>
            <w:tcW w:w="876" w:type="pct"/>
            <w:shd w:val="clear" w:color="auto" w:fill="auto"/>
          </w:tcPr>
          <w:p w14:paraId="7CBA4ADD" w14:textId="77777777" w:rsidR="001A3CF8" w:rsidRDefault="001A3CF8" w:rsidP="00602DC8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502" w:type="pct"/>
            <w:shd w:val="clear" w:color="auto" w:fill="auto"/>
          </w:tcPr>
          <w:p w14:paraId="11D70506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19" w:type="pct"/>
            <w:shd w:val="clear" w:color="auto" w:fill="auto"/>
          </w:tcPr>
          <w:p w14:paraId="00E8754D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1A3CF8" w14:paraId="0801F669" w14:textId="77777777" w:rsidTr="00602DC8">
        <w:tc>
          <w:tcPr>
            <w:tcW w:w="377" w:type="pct"/>
            <w:shd w:val="clear" w:color="auto" w:fill="auto"/>
          </w:tcPr>
          <w:p w14:paraId="29750F42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0AD7194B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</w:p>
        </w:tc>
        <w:tc>
          <w:tcPr>
            <w:tcW w:w="876" w:type="pct"/>
            <w:shd w:val="clear" w:color="auto" w:fill="auto"/>
          </w:tcPr>
          <w:p w14:paraId="78F1FC34" w14:textId="77777777" w:rsidR="001A3CF8" w:rsidRDefault="001A3CF8" w:rsidP="00602DC8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502" w:type="pct"/>
            <w:shd w:val="clear" w:color="auto" w:fill="auto"/>
          </w:tcPr>
          <w:p w14:paraId="76654C4D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19" w:type="pct"/>
            <w:shd w:val="clear" w:color="auto" w:fill="auto"/>
          </w:tcPr>
          <w:p w14:paraId="272D1817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1A3CF8" w14:paraId="2680D495" w14:textId="77777777" w:rsidTr="00602DC8">
        <w:tc>
          <w:tcPr>
            <w:tcW w:w="377" w:type="pct"/>
            <w:shd w:val="clear" w:color="auto" w:fill="auto"/>
          </w:tcPr>
          <w:p w14:paraId="4E56DBA2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7534A63F" w14:textId="77777777" w:rsidR="001A3CF8" w:rsidRDefault="001A3CF8" w:rsidP="00602DC8">
            <w:pPr>
              <w:pStyle w:val="a7"/>
              <w:ind w:firstLineChars="0" w:firstLine="0"/>
            </w:pPr>
            <w:r w:rsidRPr="004D7BD3">
              <w:rPr>
                <w:rFonts w:hint="eastAsia"/>
              </w:rPr>
              <w:t>买家</w:t>
            </w:r>
          </w:p>
        </w:tc>
        <w:tc>
          <w:tcPr>
            <w:tcW w:w="876" w:type="pct"/>
            <w:shd w:val="clear" w:color="auto" w:fill="auto"/>
          </w:tcPr>
          <w:p w14:paraId="7FDABB44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普通</w:t>
            </w:r>
          </w:p>
        </w:tc>
        <w:tc>
          <w:tcPr>
            <w:tcW w:w="502" w:type="pct"/>
            <w:shd w:val="clear" w:color="auto" w:fill="auto"/>
          </w:tcPr>
          <w:p w14:paraId="054F0DA0" w14:textId="77777777" w:rsidR="001A3CF8" w:rsidRDefault="001A3CF8" w:rsidP="00602DC8">
            <w:pPr>
              <w:pStyle w:val="a7"/>
              <w:ind w:firstLineChars="0" w:firstLine="0"/>
            </w:pPr>
            <w:r>
              <w:t>3</w:t>
            </w:r>
          </w:p>
        </w:tc>
        <w:tc>
          <w:tcPr>
            <w:tcW w:w="2619" w:type="pct"/>
            <w:shd w:val="clear" w:color="auto" w:fill="auto"/>
          </w:tcPr>
          <w:p w14:paraId="44CA7895" w14:textId="77777777" w:rsidR="001A3CF8" w:rsidRDefault="001A3CF8" w:rsidP="00602DC8">
            <w:pPr>
              <w:pStyle w:val="a7"/>
              <w:ind w:firstLineChars="0" w:firstLine="0"/>
            </w:pPr>
            <w:r w:rsidRPr="000356B7">
              <w:rPr>
                <w:rFonts w:hint="eastAsia"/>
              </w:rPr>
              <w:t>所属区域</w:t>
            </w:r>
          </w:p>
        </w:tc>
      </w:tr>
      <w:tr w:rsidR="001A3CF8" w14:paraId="49EBFB53" w14:textId="77777777" w:rsidTr="00602DC8">
        <w:tc>
          <w:tcPr>
            <w:tcW w:w="377" w:type="pct"/>
            <w:shd w:val="clear" w:color="auto" w:fill="auto"/>
          </w:tcPr>
          <w:p w14:paraId="3768138C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2EC2BD46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  <w:tc>
          <w:tcPr>
            <w:tcW w:w="876" w:type="pct"/>
            <w:shd w:val="clear" w:color="auto" w:fill="auto"/>
          </w:tcPr>
          <w:p w14:paraId="7FE3F0FB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普通</w:t>
            </w:r>
          </w:p>
        </w:tc>
        <w:tc>
          <w:tcPr>
            <w:tcW w:w="502" w:type="pct"/>
            <w:shd w:val="clear" w:color="auto" w:fill="auto"/>
          </w:tcPr>
          <w:p w14:paraId="66A0C31E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2619" w:type="pct"/>
            <w:shd w:val="clear" w:color="auto" w:fill="auto"/>
          </w:tcPr>
          <w:p w14:paraId="406A5281" w14:textId="77777777" w:rsidR="001A3CF8" w:rsidRDefault="001A3CF8" w:rsidP="00602DC8">
            <w:pPr>
              <w:pStyle w:val="a7"/>
              <w:ind w:firstLineChars="0" w:firstLine="0"/>
            </w:pPr>
            <w:r w:rsidRPr="000356B7">
              <w:rPr>
                <w:rFonts w:hint="eastAsia"/>
              </w:rPr>
              <w:t>所属区域</w:t>
            </w:r>
          </w:p>
        </w:tc>
      </w:tr>
      <w:tr w:rsidR="001A3CF8" w14:paraId="174AEE3C" w14:textId="77777777" w:rsidTr="00602DC8">
        <w:tc>
          <w:tcPr>
            <w:tcW w:w="377" w:type="pct"/>
            <w:shd w:val="clear" w:color="auto" w:fill="auto"/>
          </w:tcPr>
          <w:p w14:paraId="7D157E88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3CA43060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  <w:tc>
          <w:tcPr>
            <w:tcW w:w="876" w:type="pct"/>
            <w:shd w:val="clear" w:color="auto" w:fill="auto"/>
          </w:tcPr>
          <w:p w14:paraId="01E0AE37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导出</w:t>
            </w:r>
          </w:p>
        </w:tc>
        <w:tc>
          <w:tcPr>
            <w:tcW w:w="502" w:type="pct"/>
            <w:shd w:val="clear" w:color="auto" w:fill="auto"/>
          </w:tcPr>
          <w:p w14:paraId="23883791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6</w:t>
            </w:r>
          </w:p>
        </w:tc>
        <w:tc>
          <w:tcPr>
            <w:tcW w:w="2619" w:type="pct"/>
            <w:shd w:val="clear" w:color="auto" w:fill="auto"/>
          </w:tcPr>
          <w:p w14:paraId="3BC88960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买家所属区域和卖家所属区域的组合</w:t>
            </w:r>
          </w:p>
        </w:tc>
      </w:tr>
      <w:tr w:rsidR="001A3CF8" w14:paraId="1A8ABAF6" w14:textId="77777777" w:rsidTr="00602DC8">
        <w:tc>
          <w:tcPr>
            <w:tcW w:w="377" w:type="pct"/>
            <w:shd w:val="clear" w:color="auto" w:fill="auto"/>
          </w:tcPr>
          <w:p w14:paraId="30A23CC7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5B0274FC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从事</w:t>
            </w:r>
          </w:p>
        </w:tc>
        <w:tc>
          <w:tcPr>
            <w:tcW w:w="876" w:type="pct"/>
            <w:shd w:val="clear" w:color="auto" w:fill="auto"/>
          </w:tcPr>
          <w:p w14:paraId="084EC775" w14:textId="77777777" w:rsidR="001A3CF8" w:rsidRDefault="001A3CF8" w:rsidP="00602DC8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502" w:type="pct"/>
            <w:shd w:val="clear" w:color="auto" w:fill="auto"/>
          </w:tcPr>
          <w:p w14:paraId="51469A29" w14:textId="77777777" w:rsidR="001A3CF8" w:rsidRDefault="001A3CF8" w:rsidP="00602DC8">
            <w:pPr>
              <w:pStyle w:val="a7"/>
              <w:ind w:firstLineChars="0" w:firstLine="0"/>
            </w:pPr>
            <w:r>
              <w:t>1</w:t>
            </w:r>
          </w:p>
        </w:tc>
        <w:tc>
          <w:tcPr>
            <w:tcW w:w="2619" w:type="pct"/>
            <w:shd w:val="clear" w:color="auto" w:fill="auto"/>
          </w:tcPr>
          <w:p w14:paraId="1C94FBC0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1A3CF8" w14:paraId="3C723C86" w14:textId="77777777" w:rsidTr="00602DC8">
        <w:trPr>
          <w:trHeight w:val="234"/>
        </w:trPr>
        <w:tc>
          <w:tcPr>
            <w:tcW w:w="377" w:type="pct"/>
            <w:shd w:val="clear" w:color="auto" w:fill="auto"/>
          </w:tcPr>
          <w:p w14:paraId="57332A69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60EEDD14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上架</w:t>
            </w:r>
          </w:p>
        </w:tc>
        <w:tc>
          <w:tcPr>
            <w:tcW w:w="876" w:type="pct"/>
            <w:shd w:val="clear" w:color="auto" w:fill="auto"/>
          </w:tcPr>
          <w:p w14:paraId="46A4276D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导出</w:t>
            </w:r>
          </w:p>
        </w:tc>
        <w:tc>
          <w:tcPr>
            <w:tcW w:w="502" w:type="pct"/>
            <w:shd w:val="clear" w:color="auto" w:fill="auto"/>
          </w:tcPr>
          <w:p w14:paraId="22894E4D" w14:textId="77777777" w:rsidR="001A3CF8" w:rsidRDefault="001A3CF8" w:rsidP="00602DC8">
            <w:pPr>
              <w:pStyle w:val="a7"/>
              <w:ind w:firstLineChars="0" w:firstLine="0"/>
            </w:pPr>
            <w:r>
              <w:t>3</w:t>
            </w:r>
          </w:p>
        </w:tc>
        <w:tc>
          <w:tcPr>
            <w:tcW w:w="2619" w:type="pct"/>
            <w:shd w:val="clear" w:color="auto" w:fill="auto"/>
          </w:tcPr>
          <w:p w14:paraId="088DA150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卖家所属区域</w:t>
            </w:r>
          </w:p>
        </w:tc>
      </w:tr>
      <w:tr w:rsidR="001A3CF8" w14:paraId="20E1B9C4" w14:textId="77777777" w:rsidTr="00602DC8">
        <w:tc>
          <w:tcPr>
            <w:tcW w:w="377" w:type="pct"/>
            <w:shd w:val="clear" w:color="auto" w:fill="auto"/>
          </w:tcPr>
          <w:p w14:paraId="0588BEF2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14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6A11EA5B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</w:p>
        </w:tc>
        <w:tc>
          <w:tcPr>
            <w:tcW w:w="876" w:type="pct"/>
            <w:shd w:val="clear" w:color="auto" w:fill="auto"/>
          </w:tcPr>
          <w:p w14:paraId="4C5897D9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导出</w:t>
            </w:r>
          </w:p>
        </w:tc>
        <w:tc>
          <w:tcPr>
            <w:tcW w:w="502" w:type="pct"/>
            <w:shd w:val="clear" w:color="auto" w:fill="auto"/>
          </w:tcPr>
          <w:p w14:paraId="7DC64428" w14:textId="77777777" w:rsidR="001A3CF8" w:rsidRDefault="001A3CF8" w:rsidP="00602DC8">
            <w:pPr>
              <w:pStyle w:val="a7"/>
              <w:ind w:firstLineChars="0" w:firstLine="0"/>
            </w:pPr>
            <w:r>
              <w:t>3</w:t>
            </w:r>
          </w:p>
        </w:tc>
        <w:tc>
          <w:tcPr>
            <w:tcW w:w="2619" w:type="pct"/>
            <w:shd w:val="clear" w:color="auto" w:fill="auto"/>
          </w:tcPr>
          <w:p w14:paraId="3A31BB0D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卖家所属区域</w:t>
            </w:r>
          </w:p>
        </w:tc>
      </w:tr>
      <w:tr w:rsidR="001A3CF8" w14:paraId="72215599" w14:textId="77777777" w:rsidTr="00602DC8">
        <w:tc>
          <w:tcPr>
            <w:tcW w:w="377" w:type="pct"/>
            <w:shd w:val="clear" w:color="auto" w:fill="auto"/>
          </w:tcPr>
          <w:p w14:paraId="0EA05817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15</w:t>
            </w:r>
            <w:r>
              <w:fldChar w:fldCharType="end"/>
            </w:r>
          </w:p>
        </w:tc>
        <w:tc>
          <w:tcPr>
            <w:tcW w:w="626" w:type="pct"/>
            <w:shd w:val="clear" w:color="auto" w:fill="auto"/>
          </w:tcPr>
          <w:p w14:paraId="38603390" w14:textId="77777777" w:rsidR="001A3CF8" w:rsidRDefault="001A3CF8" w:rsidP="00602DC8">
            <w:pPr>
              <w:pStyle w:val="a7"/>
              <w:ind w:firstLineChars="0" w:firstLine="0"/>
            </w:pPr>
            <w:r w:rsidRPr="00D45698">
              <w:t>字典</w:t>
            </w:r>
          </w:p>
        </w:tc>
        <w:tc>
          <w:tcPr>
            <w:tcW w:w="876" w:type="pct"/>
            <w:shd w:val="clear" w:color="auto" w:fill="auto"/>
          </w:tcPr>
          <w:p w14:paraId="5DA6E08B" w14:textId="77777777" w:rsidR="001A3CF8" w:rsidRDefault="001A3CF8" w:rsidP="00602DC8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502" w:type="pct"/>
            <w:shd w:val="clear" w:color="auto" w:fill="auto"/>
          </w:tcPr>
          <w:p w14:paraId="66012E67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19" w:type="pct"/>
            <w:shd w:val="clear" w:color="auto" w:fill="auto"/>
          </w:tcPr>
          <w:p w14:paraId="565E1390" w14:textId="77777777" w:rsidR="001A3CF8" w:rsidRDefault="001A3CF8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1A3CF8" w14:paraId="7AADBF49" w14:textId="77777777" w:rsidTr="00602DC8">
        <w:tc>
          <w:tcPr>
            <w:tcW w:w="377" w:type="pct"/>
            <w:shd w:val="clear" w:color="auto" w:fill="auto"/>
          </w:tcPr>
          <w:p w14:paraId="03DDCA11" w14:textId="77777777" w:rsidR="001A3CF8" w:rsidRDefault="001A3CF8" w:rsidP="00602DC8"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16</w:t>
            </w:r>
            <w:r>
              <w:fldChar w:fldCharType="end"/>
            </w:r>
          </w:p>
        </w:tc>
        <w:tc>
          <w:tcPr>
            <w:tcW w:w="1502" w:type="pct"/>
            <w:gridSpan w:val="2"/>
            <w:shd w:val="clear" w:color="auto" w:fill="auto"/>
          </w:tcPr>
          <w:p w14:paraId="6E9DAED6" w14:textId="77777777" w:rsidR="001A3CF8" w:rsidRDefault="001A3CF8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合计</w:t>
            </w:r>
          </w:p>
        </w:tc>
        <w:tc>
          <w:tcPr>
            <w:tcW w:w="502" w:type="pct"/>
            <w:shd w:val="clear" w:color="auto" w:fill="auto"/>
          </w:tcPr>
          <w:p w14:paraId="32493E94" w14:textId="77777777" w:rsidR="001A3CF8" w:rsidRDefault="001A3CF8" w:rsidP="00602DC8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31</w:t>
            </w:r>
            <w:r>
              <w:fldChar w:fldCharType="end"/>
            </w:r>
          </w:p>
        </w:tc>
        <w:tc>
          <w:tcPr>
            <w:tcW w:w="2619" w:type="pct"/>
            <w:shd w:val="clear" w:color="auto" w:fill="auto"/>
          </w:tcPr>
          <w:p w14:paraId="3EF290E7" w14:textId="77777777" w:rsidR="001A3CF8" w:rsidRDefault="001A3CF8" w:rsidP="00602DC8">
            <w:pPr>
              <w:pStyle w:val="a7"/>
              <w:ind w:firstLineChars="0" w:firstLine="0"/>
            </w:pPr>
          </w:p>
        </w:tc>
      </w:tr>
    </w:tbl>
    <w:p w14:paraId="2B1227C6" w14:textId="4D3DDCD8" w:rsidR="00F2208B" w:rsidRDefault="00F2208B" w:rsidP="00F2208B">
      <w:pPr>
        <w:keepNext/>
        <w:jc w:val="center"/>
      </w:pPr>
      <w:r>
        <w:rPr>
          <w:rFonts w:hint="eastAsia"/>
        </w:rPr>
        <w:lastRenderedPageBreak/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10.1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水平分片明细信息</w:t>
      </w:r>
    </w:p>
    <w:tbl>
      <w:tblPr>
        <w:tblW w:w="4974" w:type="pct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3"/>
        <w:gridCol w:w="1388"/>
        <w:gridCol w:w="1728"/>
        <w:gridCol w:w="4767"/>
        <w:gridCol w:w="1700"/>
      </w:tblGrid>
      <w:tr w:rsidR="00703DD9" w14:paraId="099C6343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F3F05F8" w14:textId="77777777" w:rsidR="00703DD9" w:rsidRDefault="00703DD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FD4D742" w14:textId="77777777" w:rsidR="00703DD9" w:rsidRDefault="00703DD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水平片段名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352C27D" w14:textId="77777777" w:rsidR="00703DD9" w:rsidRDefault="00703DD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分片类别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FC0223" w14:textId="77777777" w:rsidR="00703DD9" w:rsidRDefault="00703DD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选择谓词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EAD28E" w14:textId="77777777" w:rsidR="00703DD9" w:rsidRDefault="00703DD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来自关系</w:t>
            </w:r>
          </w:p>
        </w:tc>
      </w:tr>
      <w:tr w:rsidR="00703DD9" w14:paraId="773304DE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8B45E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C4860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员工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156A0" w14:textId="77777777" w:rsidR="00703DD9" w:rsidRDefault="00703DD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52A76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AF842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员工</w:t>
            </w:r>
          </w:p>
        </w:tc>
      </w:tr>
      <w:tr w:rsidR="00703DD9" w14:paraId="005944E1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EB374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75E42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公司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7B9DA" w14:textId="77777777" w:rsidR="00703DD9" w:rsidRDefault="00703DD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1E305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F165B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公司</w:t>
            </w:r>
          </w:p>
        </w:tc>
      </w:tr>
      <w:tr w:rsidR="00703DD9" w14:paraId="5DB3E046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1878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B9E4B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47E4A" w14:textId="77777777" w:rsidR="00703DD9" w:rsidRDefault="00703DD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8499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49F66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</w:tr>
      <w:tr w:rsidR="00703DD9" w14:paraId="5A134006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FBD90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818DF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21DD" w14:textId="77777777" w:rsidR="00703DD9" w:rsidRDefault="00703DD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308FB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C06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仓库</w:t>
            </w:r>
          </w:p>
        </w:tc>
      </w:tr>
      <w:tr w:rsidR="00703DD9" w14:paraId="44B3CDF9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C0AF6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D3E9C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7A5D7" w14:textId="77777777" w:rsidR="00703DD9" w:rsidRDefault="00703DD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1E14D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D29A8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</w:tr>
      <w:tr w:rsidR="00703DD9" w14:paraId="7A8DC364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1AF49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E5798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图书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30E0C" w14:textId="77777777" w:rsidR="00703DD9" w:rsidRDefault="00703DD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EC88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4CEC9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图书</w:t>
            </w:r>
          </w:p>
        </w:tc>
      </w:tr>
      <w:tr w:rsidR="00703DD9" w14:paraId="1B44FB78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DD362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31A69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916BE" w14:textId="77777777" w:rsidR="00703DD9" w:rsidRDefault="00703DD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A66BE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45A32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部门</w:t>
            </w:r>
          </w:p>
        </w:tc>
      </w:tr>
      <w:tr w:rsidR="00703DD9" w14:paraId="267D3461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FF320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EE5DF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56E49" w14:textId="77777777" w:rsidR="00703DD9" w:rsidRDefault="00703DD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AAED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E4014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岗位</w:t>
            </w:r>
          </w:p>
        </w:tc>
      </w:tr>
      <w:tr w:rsidR="00703DD9" w14:paraId="59A550E7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F437B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CA224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买家</w:t>
            </w:r>
            <w:r>
              <w:t>1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544D3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普通水平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E3556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0E02F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买家</w:t>
            </w:r>
          </w:p>
        </w:tc>
      </w:tr>
      <w:tr w:rsidR="00703DD9" w14:paraId="677EFBF5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D81FD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0991C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买家</w:t>
            </w:r>
            <w:r>
              <w:t>2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E849E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普通水平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252C6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E6AAB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买家</w:t>
            </w:r>
          </w:p>
        </w:tc>
      </w:tr>
      <w:tr w:rsidR="00703DD9" w14:paraId="62BF8344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4DE0B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6FF06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买家</w:t>
            </w:r>
            <w:r>
              <w:t>3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25768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普通水平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FFC89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DFC0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买家</w:t>
            </w:r>
          </w:p>
        </w:tc>
      </w:tr>
      <w:tr w:rsidR="00703DD9" w14:paraId="5935D86D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BC295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4CA24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>
              <w:t>1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B6BCB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普通水平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324BC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51FE8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</w:tr>
      <w:tr w:rsidR="00703DD9" w14:paraId="4B241ECA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CC2F1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13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F35E6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>
              <w:t>2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381B0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普通水平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31235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E49DB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</w:tr>
      <w:tr w:rsidR="00703DD9" w14:paraId="48E6A7CD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E091E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14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0A6A7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  <w:r>
              <w:t>3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63DF1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普通水平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32855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F204A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卖家</w:t>
            </w:r>
          </w:p>
        </w:tc>
      </w:tr>
      <w:tr w:rsidR="00703DD9" w14:paraId="5101A9E2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0330C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15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32975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>
              <w:t>11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A15AA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E0263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所属买家，所属卖家，所属区域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E4B76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</w:tr>
      <w:tr w:rsidR="00703DD9" w14:paraId="2A08DB73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F2FE6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16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D5A81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>
              <w:t>22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5D96F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3579B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所属买家，所属卖家，所属区域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4BECF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</w:tr>
      <w:tr w:rsidR="00703DD9" w14:paraId="6C9B7273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792DC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17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9D1B8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>
              <w:t>33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F6AD8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2A2A1" w14:textId="77777777" w:rsidR="00703DD9" w:rsidRDefault="00703DD9">
            <w:r>
              <w:rPr>
                <w:rFonts w:hint="eastAsia"/>
              </w:rPr>
              <w:t>所属买家，所属卖家，所属区域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5E33D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</w:tr>
      <w:tr w:rsidR="00703DD9" w14:paraId="064FEFFF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29712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18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A5998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>
              <w:t>12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BDDB4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53928" w14:textId="77777777" w:rsidR="00703DD9" w:rsidRDefault="00703DD9">
            <w:r>
              <w:rPr>
                <w:rFonts w:hint="eastAsia"/>
              </w:rPr>
              <w:t>所属买家，所属卖家，所属区域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E632F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</w:tr>
      <w:tr w:rsidR="00703DD9" w14:paraId="06FF0E67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6CF18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19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3B42B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>
              <w:t>13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766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FC5D5" w14:textId="77777777" w:rsidR="00703DD9" w:rsidRDefault="00703DD9">
            <w:r>
              <w:rPr>
                <w:rFonts w:hint="eastAsia"/>
              </w:rPr>
              <w:t>所属买家，所属卖家，所属区域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46F0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</w:tr>
      <w:tr w:rsidR="00703DD9" w14:paraId="476EB81F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83527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20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BC154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>
              <w:t>23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49B25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0ACF0" w14:textId="77777777" w:rsidR="00703DD9" w:rsidRDefault="00703DD9">
            <w:r>
              <w:rPr>
                <w:rFonts w:hint="eastAsia"/>
              </w:rPr>
              <w:t>所属买家，所属卖家，所属区域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74C80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</w:p>
        </w:tc>
      </w:tr>
      <w:tr w:rsidR="00703DD9" w14:paraId="310D3DB9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A4D22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21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E0352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从事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21EE8" w14:textId="77777777" w:rsidR="00703DD9" w:rsidRDefault="00703DD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87403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766BE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从事</w:t>
            </w:r>
          </w:p>
        </w:tc>
      </w:tr>
      <w:tr w:rsidR="00703DD9" w14:paraId="46A20563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5AC9C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22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BC4AC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上架</w:t>
            </w:r>
            <w:r>
              <w:t>1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4D8D1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EBE11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E5A7B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上架</w:t>
            </w:r>
          </w:p>
        </w:tc>
      </w:tr>
      <w:tr w:rsidR="00703DD9" w14:paraId="539035BA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58599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23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3283B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上架</w:t>
            </w:r>
            <w:r>
              <w:t>2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B3D9E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7BC99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B307F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上架</w:t>
            </w:r>
          </w:p>
        </w:tc>
      </w:tr>
      <w:tr w:rsidR="00703DD9" w14:paraId="24D92F6E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A063F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24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E8B63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上架</w:t>
            </w:r>
            <w:r>
              <w:t>3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6090B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A7B0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EE9B9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上架</w:t>
            </w:r>
          </w:p>
        </w:tc>
      </w:tr>
      <w:tr w:rsidR="00703DD9" w14:paraId="267CEFA8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D64E8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25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4D8DF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  <w:r>
              <w:t>1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AC85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7250F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599E0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</w:p>
        </w:tc>
      </w:tr>
      <w:tr w:rsidR="00703DD9" w14:paraId="2DDDDB7C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2CC3C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26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1E938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  <w:r>
              <w:t>2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CF7DD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DB00D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C999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</w:p>
        </w:tc>
      </w:tr>
      <w:tr w:rsidR="00703DD9" w14:paraId="43FA9DD7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9E2EA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27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2EDB2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  <w:r>
              <w:t>3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59278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导出水平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0C009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所属卖家，所属区域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40D2E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拥有</w:t>
            </w:r>
          </w:p>
        </w:tc>
      </w:tr>
      <w:tr w:rsidR="00703DD9" w14:paraId="271E47E9" w14:textId="77777777" w:rsidTr="00703DD9"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60BF7" w14:textId="77777777" w:rsidR="00703DD9" w:rsidRDefault="00703DD9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rPr>
                <w:rFonts w:hint="eastAsia"/>
              </w:rP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28</w:t>
            </w:r>
            <w:r>
              <w:fldChar w:fldCharType="end"/>
            </w:r>
          </w:p>
        </w:tc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A174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字典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FA4BF" w14:textId="77777777" w:rsidR="00703DD9" w:rsidRDefault="00703DD9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分片</w:t>
            </w:r>
          </w:p>
        </w:tc>
        <w:tc>
          <w:tcPr>
            <w:tcW w:w="2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03547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无</w:t>
            </w:r>
          </w:p>
        </w:tc>
        <w:tc>
          <w:tcPr>
            <w:tcW w:w="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8A6A7" w14:textId="77777777" w:rsidR="00703DD9" w:rsidRDefault="00703DD9">
            <w:pPr>
              <w:pStyle w:val="a7"/>
              <w:ind w:firstLineChars="0" w:firstLine="0"/>
            </w:pPr>
            <w:r>
              <w:rPr>
                <w:rFonts w:hint="eastAsia"/>
              </w:rPr>
              <w:t>字典</w:t>
            </w:r>
          </w:p>
        </w:tc>
      </w:tr>
    </w:tbl>
    <w:p w14:paraId="11374B95" w14:textId="77777777" w:rsidR="00C05256" w:rsidRDefault="00C05256" w:rsidP="00C05256">
      <w:pPr>
        <w:pStyle w:val="3"/>
      </w:pPr>
      <w:bookmarkStart w:id="320" w:name="_Toc513311521"/>
      <w:bookmarkStart w:id="321" w:name="_Toc24927254"/>
      <w:r>
        <w:rPr>
          <w:rFonts w:hint="eastAsia"/>
        </w:rPr>
        <w:t>垂直分片</w:t>
      </w:r>
      <w:bookmarkEnd w:id="320"/>
      <w:bookmarkEnd w:id="321"/>
    </w:p>
    <w:p w14:paraId="115B3B98" w14:textId="77777777" w:rsidR="00C05256" w:rsidRDefault="00C05256" w:rsidP="00C05256">
      <w:pPr>
        <w:pStyle w:val="4"/>
      </w:pPr>
      <w:bookmarkStart w:id="322" w:name="_Toc513311522"/>
      <w:bookmarkStart w:id="323" w:name="_Toc24927255"/>
      <w:r>
        <w:rPr>
          <w:rFonts w:hint="eastAsia"/>
        </w:rPr>
        <w:t>亲和度矩阵</w:t>
      </w:r>
      <w:bookmarkEnd w:id="322"/>
      <w:bookmarkEnd w:id="323"/>
    </w:p>
    <w:p w14:paraId="7409ECFD" w14:textId="77777777" w:rsidR="00C05256" w:rsidRDefault="009B1AD6" w:rsidP="007622D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水平片段</w:t>
      </w:r>
      <w:r>
        <w:rPr>
          <w:rFonts w:hint="eastAsia"/>
        </w:rPr>
        <w:t>1</w:t>
      </w:r>
    </w:p>
    <w:p w14:paraId="3BD59DA5" w14:textId="7836FCD6" w:rsidR="00C05256" w:rsidRPr="00FB1786" w:rsidRDefault="00C05256" w:rsidP="00C052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10.1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属性使用值信息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0"/>
        <w:gridCol w:w="1782"/>
        <w:gridCol w:w="2226"/>
        <w:gridCol w:w="2668"/>
        <w:gridCol w:w="2666"/>
      </w:tblGrid>
      <w:tr w:rsidR="00C05256" w14:paraId="405C8570" w14:textId="77777777" w:rsidTr="002C3E50">
        <w:tc>
          <w:tcPr>
            <w:tcW w:w="627" w:type="pct"/>
            <w:shd w:val="clear" w:color="auto" w:fill="D9D9D9"/>
          </w:tcPr>
          <w:p w14:paraId="0D0DA6F9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功能名称</w:t>
            </w:r>
          </w:p>
        </w:tc>
        <w:tc>
          <w:tcPr>
            <w:tcW w:w="834" w:type="pct"/>
            <w:shd w:val="clear" w:color="auto" w:fill="D9D9D9"/>
          </w:tcPr>
          <w:p w14:paraId="5FCB64BD" w14:textId="77777777" w:rsidR="00C05256" w:rsidRDefault="009B1AD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1</w:t>
            </w:r>
          </w:p>
        </w:tc>
        <w:tc>
          <w:tcPr>
            <w:tcW w:w="1042" w:type="pct"/>
            <w:shd w:val="clear" w:color="auto" w:fill="D9D9D9"/>
          </w:tcPr>
          <w:p w14:paraId="18E48F0A" w14:textId="77777777" w:rsidR="00C05256" w:rsidRDefault="009B1AD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2</w:t>
            </w:r>
          </w:p>
        </w:tc>
        <w:tc>
          <w:tcPr>
            <w:tcW w:w="1249" w:type="pct"/>
            <w:shd w:val="clear" w:color="auto" w:fill="D9D9D9"/>
          </w:tcPr>
          <w:p w14:paraId="13502716" w14:textId="77777777" w:rsidR="00C05256" w:rsidRDefault="009B1AD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3</w:t>
            </w:r>
          </w:p>
        </w:tc>
        <w:tc>
          <w:tcPr>
            <w:tcW w:w="1248" w:type="pct"/>
            <w:shd w:val="clear" w:color="auto" w:fill="D9D9D9"/>
          </w:tcPr>
          <w:p w14:paraId="04F8302B" w14:textId="77777777" w:rsidR="00C05256" w:rsidRDefault="009B1AD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4</w:t>
            </w:r>
          </w:p>
        </w:tc>
      </w:tr>
      <w:tr w:rsidR="00C05256" w14:paraId="0254714D" w14:textId="77777777" w:rsidTr="002C3E50">
        <w:tc>
          <w:tcPr>
            <w:tcW w:w="627" w:type="pct"/>
            <w:shd w:val="clear" w:color="auto" w:fill="auto"/>
            <w:vAlign w:val="center"/>
          </w:tcPr>
          <w:p w14:paraId="3877ECC9" w14:textId="77777777" w:rsidR="00C05256" w:rsidRDefault="00C05256" w:rsidP="00C05256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功能1-1</w:t>
            </w:r>
          </w:p>
        </w:tc>
        <w:tc>
          <w:tcPr>
            <w:tcW w:w="834" w:type="pct"/>
            <w:shd w:val="clear" w:color="auto" w:fill="auto"/>
          </w:tcPr>
          <w:p w14:paraId="6BC39F5A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042" w:type="pct"/>
            <w:shd w:val="clear" w:color="auto" w:fill="auto"/>
          </w:tcPr>
          <w:p w14:paraId="4AC532B6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0A374311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8" w:type="pct"/>
          </w:tcPr>
          <w:p w14:paraId="05149994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1585985C" w14:textId="77777777" w:rsidTr="002C3E50">
        <w:tc>
          <w:tcPr>
            <w:tcW w:w="627" w:type="pct"/>
            <w:shd w:val="clear" w:color="auto" w:fill="auto"/>
            <w:vAlign w:val="center"/>
          </w:tcPr>
          <w:p w14:paraId="7C8B42BA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功能1-2</w:t>
            </w:r>
          </w:p>
        </w:tc>
        <w:tc>
          <w:tcPr>
            <w:tcW w:w="834" w:type="pct"/>
            <w:shd w:val="clear" w:color="auto" w:fill="auto"/>
          </w:tcPr>
          <w:p w14:paraId="058BDCC7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042" w:type="pct"/>
            <w:shd w:val="clear" w:color="auto" w:fill="auto"/>
          </w:tcPr>
          <w:p w14:paraId="61A1646E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0796BB43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8" w:type="pct"/>
          </w:tcPr>
          <w:p w14:paraId="3C9AB103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5AE2AD51" w14:textId="77777777" w:rsidTr="002C3E50">
        <w:tc>
          <w:tcPr>
            <w:tcW w:w="627" w:type="pct"/>
            <w:shd w:val="clear" w:color="auto" w:fill="auto"/>
            <w:vAlign w:val="center"/>
          </w:tcPr>
          <w:p w14:paraId="4132B3D9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功能1-3</w:t>
            </w:r>
          </w:p>
        </w:tc>
        <w:tc>
          <w:tcPr>
            <w:tcW w:w="834" w:type="pct"/>
            <w:shd w:val="clear" w:color="auto" w:fill="auto"/>
          </w:tcPr>
          <w:p w14:paraId="512A6F09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042" w:type="pct"/>
            <w:shd w:val="clear" w:color="auto" w:fill="auto"/>
          </w:tcPr>
          <w:p w14:paraId="63F298FD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6CE41140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8" w:type="pct"/>
          </w:tcPr>
          <w:p w14:paraId="0476C14F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335D4C17" w14:textId="77777777" w:rsidTr="002C3E50">
        <w:tc>
          <w:tcPr>
            <w:tcW w:w="627" w:type="pct"/>
            <w:shd w:val="clear" w:color="auto" w:fill="auto"/>
            <w:vAlign w:val="center"/>
          </w:tcPr>
          <w:p w14:paraId="451FF06A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功能1-4</w:t>
            </w:r>
          </w:p>
        </w:tc>
        <w:tc>
          <w:tcPr>
            <w:tcW w:w="834" w:type="pct"/>
            <w:shd w:val="clear" w:color="auto" w:fill="auto"/>
          </w:tcPr>
          <w:p w14:paraId="7556F33D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042" w:type="pct"/>
            <w:shd w:val="clear" w:color="auto" w:fill="auto"/>
          </w:tcPr>
          <w:p w14:paraId="23BE581C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5846E1D8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8" w:type="pct"/>
          </w:tcPr>
          <w:p w14:paraId="3252F3BC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3AA87E80" w14:textId="77777777" w:rsidTr="002C3E50">
        <w:tc>
          <w:tcPr>
            <w:tcW w:w="627" w:type="pct"/>
            <w:shd w:val="clear" w:color="auto" w:fill="auto"/>
            <w:vAlign w:val="center"/>
          </w:tcPr>
          <w:p w14:paraId="1D3CCB33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功能1-5</w:t>
            </w:r>
          </w:p>
        </w:tc>
        <w:tc>
          <w:tcPr>
            <w:tcW w:w="834" w:type="pct"/>
            <w:shd w:val="clear" w:color="auto" w:fill="auto"/>
          </w:tcPr>
          <w:p w14:paraId="404C29E3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042" w:type="pct"/>
            <w:shd w:val="clear" w:color="auto" w:fill="auto"/>
          </w:tcPr>
          <w:p w14:paraId="44EFB272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3A9D961B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8" w:type="pct"/>
          </w:tcPr>
          <w:p w14:paraId="4A9469B7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6F1E9AFF" w14:textId="77777777" w:rsidTr="002C3E50">
        <w:tc>
          <w:tcPr>
            <w:tcW w:w="627" w:type="pct"/>
            <w:shd w:val="clear" w:color="auto" w:fill="auto"/>
            <w:vAlign w:val="center"/>
          </w:tcPr>
          <w:p w14:paraId="6D09D95A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功能2-1</w:t>
            </w:r>
          </w:p>
        </w:tc>
        <w:tc>
          <w:tcPr>
            <w:tcW w:w="834" w:type="pct"/>
            <w:shd w:val="clear" w:color="auto" w:fill="auto"/>
          </w:tcPr>
          <w:p w14:paraId="2DE43E45" w14:textId="77777777" w:rsidR="00C05256" w:rsidRDefault="00C05256" w:rsidP="00C05256"/>
        </w:tc>
        <w:tc>
          <w:tcPr>
            <w:tcW w:w="1042" w:type="pct"/>
            <w:shd w:val="clear" w:color="auto" w:fill="auto"/>
          </w:tcPr>
          <w:p w14:paraId="28359830" w14:textId="77777777" w:rsidR="00C05256" w:rsidRDefault="00C05256" w:rsidP="00C05256"/>
        </w:tc>
        <w:tc>
          <w:tcPr>
            <w:tcW w:w="1249" w:type="pct"/>
            <w:shd w:val="clear" w:color="auto" w:fill="auto"/>
          </w:tcPr>
          <w:p w14:paraId="2B1C28FA" w14:textId="77777777" w:rsidR="00C05256" w:rsidRDefault="00C05256" w:rsidP="00C05256"/>
        </w:tc>
        <w:tc>
          <w:tcPr>
            <w:tcW w:w="1248" w:type="pct"/>
          </w:tcPr>
          <w:p w14:paraId="725CD9DB" w14:textId="77777777" w:rsidR="00C05256" w:rsidRDefault="00C05256" w:rsidP="00C05256"/>
        </w:tc>
      </w:tr>
      <w:tr w:rsidR="00C05256" w14:paraId="10524639" w14:textId="77777777" w:rsidTr="002C3E50">
        <w:tc>
          <w:tcPr>
            <w:tcW w:w="627" w:type="pct"/>
            <w:shd w:val="clear" w:color="auto" w:fill="auto"/>
            <w:vAlign w:val="center"/>
          </w:tcPr>
          <w:p w14:paraId="042D0CF8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功能2-2</w:t>
            </w:r>
          </w:p>
        </w:tc>
        <w:tc>
          <w:tcPr>
            <w:tcW w:w="834" w:type="pct"/>
            <w:shd w:val="clear" w:color="auto" w:fill="auto"/>
          </w:tcPr>
          <w:p w14:paraId="4F5741F6" w14:textId="77777777" w:rsidR="00C05256" w:rsidRDefault="00C05256" w:rsidP="00C05256"/>
        </w:tc>
        <w:tc>
          <w:tcPr>
            <w:tcW w:w="1042" w:type="pct"/>
            <w:shd w:val="clear" w:color="auto" w:fill="auto"/>
          </w:tcPr>
          <w:p w14:paraId="618A593A" w14:textId="77777777" w:rsidR="00C05256" w:rsidRDefault="00C05256" w:rsidP="00C05256"/>
        </w:tc>
        <w:tc>
          <w:tcPr>
            <w:tcW w:w="1249" w:type="pct"/>
            <w:shd w:val="clear" w:color="auto" w:fill="auto"/>
          </w:tcPr>
          <w:p w14:paraId="138DDE44" w14:textId="77777777" w:rsidR="00C05256" w:rsidRDefault="00C05256" w:rsidP="00C05256"/>
        </w:tc>
        <w:tc>
          <w:tcPr>
            <w:tcW w:w="1248" w:type="pct"/>
          </w:tcPr>
          <w:p w14:paraId="44948229" w14:textId="77777777" w:rsidR="00C05256" w:rsidRDefault="00C05256" w:rsidP="00C05256"/>
        </w:tc>
      </w:tr>
      <w:tr w:rsidR="00C05256" w14:paraId="66366E68" w14:textId="77777777" w:rsidTr="002C3E50">
        <w:tc>
          <w:tcPr>
            <w:tcW w:w="627" w:type="pct"/>
            <w:shd w:val="clear" w:color="auto" w:fill="auto"/>
            <w:vAlign w:val="center"/>
          </w:tcPr>
          <w:p w14:paraId="3F5CBEB1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功能2-3</w:t>
            </w:r>
          </w:p>
        </w:tc>
        <w:tc>
          <w:tcPr>
            <w:tcW w:w="834" w:type="pct"/>
            <w:shd w:val="clear" w:color="auto" w:fill="auto"/>
          </w:tcPr>
          <w:p w14:paraId="640C58CD" w14:textId="77777777" w:rsidR="00C05256" w:rsidRDefault="00C05256" w:rsidP="00C05256"/>
        </w:tc>
        <w:tc>
          <w:tcPr>
            <w:tcW w:w="1042" w:type="pct"/>
            <w:shd w:val="clear" w:color="auto" w:fill="auto"/>
          </w:tcPr>
          <w:p w14:paraId="48B79BC5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46DFB29A" w14:textId="77777777" w:rsidR="00C05256" w:rsidRDefault="00C05256" w:rsidP="00C05256"/>
        </w:tc>
        <w:tc>
          <w:tcPr>
            <w:tcW w:w="1248" w:type="pct"/>
          </w:tcPr>
          <w:p w14:paraId="0ED39637" w14:textId="77777777" w:rsidR="00C05256" w:rsidRDefault="00C05256" w:rsidP="00C05256"/>
        </w:tc>
      </w:tr>
      <w:tr w:rsidR="00C05256" w14:paraId="4A597882" w14:textId="77777777" w:rsidTr="002C3E50">
        <w:tc>
          <w:tcPr>
            <w:tcW w:w="627" w:type="pct"/>
            <w:shd w:val="clear" w:color="auto" w:fill="auto"/>
            <w:vAlign w:val="center"/>
          </w:tcPr>
          <w:p w14:paraId="51366EFC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功能2-4</w:t>
            </w:r>
          </w:p>
        </w:tc>
        <w:tc>
          <w:tcPr>
            <w:tcW w:w="834" w:type="pct"/>
            <w:shd w:val="clear" w:color="auto" w:fill="auto"/>
          </w:tcPr>
          <w:p w14:paraId="304CA645" w14:textId="77777777" w:rsidR="00C05256" w:rsidRDefault="00C05256" w:rsidP="00C05256"/>
        </w:tc>
        <w:tc>
          <w:tcPr>
            <w:tcW w:w="1042" w:type="pct"/>
            <w:shd w:val="clear" w:color="auto" w:fill="auto"/>
          </w:tcPr>
          <w:p w14:paraId="07936E0D" w14:textId="77777777" w:rsidR="00C05256" w:rsidRDefault="00C05256" w:rsidP="00C05256"/>
        </w:tc>
        <w:tc>
          <w:tcPr>
            <w:tcW w:w="1249" w:type="pct"/>
            <w:shd w:val="clear" w:color="auto" w:fill="auto"/>
          </w:tcPr>
          <w:p w14:paraId="3DF1990D" w14:textId="77777777" w:rsidR="00C05256" w:rsidRDefault="00C05256" w:rsidP="00C05256"/>
        </w:tc>
        <w:tc>
          <w:tcPr>
            <w:tcW w:w="1248" w:type="pct"/>
          </w:tcPr>
          <w:p w14:paraId="788967A1" w14:textId="77777777" w:rsidR="00C05256" w:rsidRDefault="00C05256" w:rsidP="00C05256"/>
        </w:tc>
      </w:tr>
      <w:tr w:rsidR="00C05256" w14:paraId="02AC97E6" w14:textId="77777777" w:rsidTr="002C3E50">
        <w:tc>
          <w:tcPr>
            <w:tcW w:w="627" w:type="pct"/>
            <w:shd w:val="clear" w:color="auto" w:fill="auto"/>
            <w:vAlign w:val="center"/>
          </w:tcPr>
          <w:p w14:paraId="6570F827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功能2-5</w:t>
            </w:r>
          </w:p>
        </w:tc>
        <w:tc>
          <w:tcPr>
            <w:tcW w:w="834" w:type="pct"/>
            <w:shd w:val="clear" w:color="auto" w:fill="auto"/>
          </w:tcPr>
          <w:p w14:paraId="39ECE3B5" w14:textId="77777777" w:rsidR="00C05256" w:rsidRDefault="00C05256" w:rsidP="00C05256"/>
        </w:tc>
        <w:tc>
          <w:tcPr>
            <w:tcW w:w="1042" w:type="pct"/>
            <w:shd w:val="clear" w:color="auto" w:fill="auto"/>
          </w:tcPr>
          <w:p w14:paraId="4FE8740A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23B882F2" w14:textId="77777777" w:rsidR="00C05256" w:rsidRDefault="00C05256" w:rsidP="00C05256"/>
        </w:tc>
        <w:tc>
          <w:tcPr>
            <w:tcW w:w="1248" w:type="pct"/>
          </w:tcPr>
          <w:p w14:paraId="7884332F" w14:textId="77777777" w:rsidR="00C05256" w:rsidRDefault="00C05256" w:rsidP="00C05256"/>
        </w:tc>
      </w:tr>
      <w:tr w:rsidR="00C05256" w14:paraId="4CD1E0B2" w14:textId="77777777" w:rsidTr="002C3E50">
        <w:tc>
          <w:tcPr>
            <w:tcW w:w="627" w:type="pct"/>
            <w:shd w:val="clear" w:color="auto" w:fill="auto"/>
            <w:vAlign w:val="center"/>
          </w:tcPr>
          <w:p w14:paraId="324C15EB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功能3-1</w:t>
            </w:r>
          </w:p>
        </w:tc>
        <w:tc>
          <w:tcPr>
            <w:tcW w:w="834" w:type="pct"/>
            <w:shd w:val="clear" w:color="auto" w:fill="auto"/>
          </w:tcPr>
          <w:p w14:paraId="2BF1972A" w14:textId="77777777" w:rsidR="00C05256" w:rsidRDefault="00C05256" w:rsidP="00C05256"/>
        </w:tc>
        <w:tc>
          <w:tcPr>
            <w:tcW w:w="1042" w:type="pct"/>
            <w:shd w:val="clear" w:color="auto" w:fill="auto"/>
          </w:tcPr>
          <w:p w14:paraId="6E40F8FA" w14:textId="77777777" w:rsidR="00C05256" w:rsidRDefault="00C05256" w:rsidP="00C05256"/>
        </w:tc>
        <w:tc>
          <w:tcPr>
            <w:tcW w:w="1249" w:type="pct"/>
            <w:shd w:val="clear" w:color="auto" w:fill="auto"/>
          </w:tcPr>
          <w:p w14:paraId="4D9C7D0A" w14:textId="77777777" w:rsidR="00C05256" w:rsidRDefault="00C05256" w:rsidP="00C05256"/>
        </w:tc>
        <w:tc>
          <w:tcPr>
            <w:tcW w:w="1248" w:type="pct"/>
          </w:tcPr>
          <w:p w14:paraId="0775C9F8" w14:textId="77777777" w:rsidR="00C05256" w:rsidRDefault="00C05256" w:rsidP="00C05256"/>
        </w:tc>
      </w:tr>
      <w:tr w:rsidR="00C05256" w14:paraId="3D3C04B8" w14:textId="77777777" w:rsidTr="002C3E50">
        <w:tc>
          <w:tcPr>
            <w:tcW w:w="627" w:type="pct"/>
            <w:shd w:val="clear" w:color="auto" w:fill="auto"/>
            <w:vAlign w:val="center"/>
          </w:tcPr>
          <w:p w14:paraId="2AA5EFF2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功能3-2</w:t>
            </w:r>
          </w:p>
        </w:tc>
        <w:tc>
          <w:tcPr>
            <w:tcW w:w="834" w:type="pct"/>
            <w:shd w:val="clear" w:color="auto" w:fill="auto"/>
          </w:tcPr>
          <w:p w14:paraId="3AF2E43E" w14:textId="77777777" w:rsidR="00C05256" w:rsidRDefault="00C05256" w:rsidP="00C05256"/>
        </w:tc>
        <w:tc>
          <w:tcPr>
            <w:tcW w:w="1042" w:type="pct"/>
            <w:shd w:val="clear" w:color="auto" w:fill="auto"/>
          </w:tcPr>
          <w:p w14:paraId="132AE363" w14:textId="77777777" w:rsidR="00C05256" w:rsidRDefault="00C05256" w:rsidP="00C05256"/>
        </w:tc>
        <w:tc>
          <w:tcPr>
            <w:tcW w:w="1249" w:type="pct"/>
            <w:shd w:val="clear" w:color="auto" w:fill="auto"/>
          </w:tcPr>
          <w:p w14:paraId="6F61FDAA" w14:textId="77777777" w:rsidR="00C05256" w:rsidRDefault="00C05256" w:rsidP="00C05256"/>
        </w:tc>
        <w:tc>
          <w:tcPr>
            <w:tcW w:w="1248" w:type="pct"/>
          </w:tcPr>
          <w:p w14:paraId="1D4D6583" w14:textId="77777777" w:rsidR="00C05256" w:rsidRDefault="00C05256" w:rsidP="00C05256"/>
        </w:tc>
      </w:tr>
      <w:tr w:rsidR="00C05256" w14:paraId="76FFCCFE" w14:textId="77777777" w:rsidTr="002C3E50">
        <w:tc>
          <w:tcPr>
            <w:tcW w:w="627" w:type="pct"/>
            <w:shd w:val="clear" w:color="auto" w:fill="auto"/>
            <w:vAlign w:val="center"/>
          </w:tcPr>
          <w:p w14:paraId="428DCE2D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功能3-3</w:t>
            </w:r>
          </w:p>
        </w:tc>
        <w:tc>
          <w:tcPr>
            <w:tcW w:w="834" w:type="pct"/>
            <w:shd w:val="clear" w:color="auto" w:fill="auto"/>
          </w:tcPr>
          <w:p w14:paraId="552B6B30" w14:textId="77777777" w:rsidR="00C05256" w:rsidRDefault="00C05256" w:rsidP="00C05256"/>
        </w:tc>
        <w:tc>
          <w:tcPr>
            <w:tcW w:w="1042" w:type="pct"/>
            <w:shd w:val="clear" w:color="auto" w:fill="auto"/>
          </w:tcPr>
          <w:p w14:paraId="7DBBFE47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3016F4F0" w14:textId="77777777" w:rsidR="00C05256" w:rsidRDefault="00C05256" w:rsidP="00C05256"/>
        </w:tc>
        <w:tc>
          <w:tcPr>
            <w:tcW w:w="1248" w:type="pct"/>
          </w:tcPr>
          <w:p w14:paraId="7BBF5A80" w14:textId="77777777" w:rsidR="00C05256" w:rsidRDefault="00C05256" w:rsidP="00C05256"/>
        </w:tc>
      </w:tr>
      <w:tr w:rsidR="00C05256" w14:paraId="7335A891" w14:textId="77777777" w:rsidTr="002C3E50">
        <w:tc>
          <w:tcPr>
            <w:tcW w:w="627" w:type="pct"/>
            <w:shd w:val="clear" w:color="auto" w:fill="auto"/>
            <w:vAlign w:val="center"/>
          </w:tcPr>
          <w:p w14:paraId="4E682D13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功能3-4</w:t>
            </w:r>
          </w:p>
        </w:tc>
        <w:tc>
          <w:tcPr>
            <w:tcW w:w="834" w:type="pct"/>
            <w:shd w:val="clear" w:color="auto" w:fill="auto"/>
          </w:tcPr>
          <w:p w14:paraId="0D961509" w14:textId="77777777" w:rsidR="00C05256" w:rsidRDefault="00C05256" w:rsidP="00C05256"/>
        </w:tc>
        <w:tc>
          <w:tcPr>
            <w:tcW w:w="1042" w:type="pct"/>
            <w:shd w:val="clear" w:color="auto" w:fill="auto"/>
          </w:tcPr>
          <w:p w14:paraId="51B1B9A8" w14:textId="77777777" w:rsidR="00C05256" w:rsidRDefault="00C05256" w:rsidP="00C05256"/>
        </w:tc>
        <w:tc>
          <w:tcPr>
            <w:tcW w:w="1249" w:type="pct"/>
            <w:shd w:val="clear" w:color="auto" w:fill="auto"/>
          </w:tcPr>
          <w:p w14:paraId="2A2C557F" w14:textId="77777777" w:rsidR="00C05256" w:rsidRDefault="00C05256" w:rsidP="00C05256"/>
        </w:tc>
        <w:tc>
          <w:tcPr>
            <w:tcW w:w="1248" w:type="pct"/>
          </w:tcPr>
          <w:p w14:paraId="01D8BF75" w14:textId="77777777" w:rsidR="00C05256" w:rsidRDefault="00C05256" w:rsidP="00C05256"/>
        </w:tc>
      </w:tr>
      <w:tr w:rsidR="00C05256" w14:paraId="20D20062" w14:textId="77777777" w:rsidTr="002C3E50">
        <w:tc>
          <w:tcPr>
            <w:tcW w:w="627" w:type="pct"/>
            <w:shd w:val="clear" w:color="auto" w:fill="auto"/>
            <w:vAlign w:val="center"/>
          </w:tcPr>
          <w:p w14:paraId="6C90C44D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功能3-5</w:t>
            </w:r>
          </w:p>
        </w:tc>
        <w:tc>
          <w:tcPr>
            <w:tcW w:w="834" w:type="pct"/>
            <w:shd w:val="clear" w:color="auto" w:fill="auto"/>
          </w:tcPr>
          <w:p w14:paraId="08C7B809" w14:textId="77777777" w:rsidR="00C05256" w:rsidRDefault="00C05256" w:rsidP="00C05256"/>
        </w:tc>
        <w:tc>
          <w:tcPr>
            <w:tcW w:w="1042" w:type="pct"/>
            <w:shd w:val="clear" w:color="auto" w:fill="auto"/>
          </w:tcPr>
          <w:p w14:paraId="70EBE0B2" w14:textId="77777777" w:rsidR="00C05256" w:rsidRDefault="00C05256" w:rsidP="00C05256"/>
        </w:tc>
        <w:tc>
          <w:tcPr>
            <w:tcW w:w="1249" w:type="pct"/>
            <w:shd w:val="clear" w:color="auto" w:fill="auto"/>
          </w:tcPr>
          <w:p w14:paraId="24180C0B" w14:textId="77777777" w:rsidR="00C05256" w:rsidRDefault="00C05256" w:rsidP="00C05256"/>
        </w:tc>
        <w:tc>
          <w:tcPr>
            <w:tcW w:w="1248" w:type="pct"/>
          </w:tcPr>
          <w:p w14:paraId="4992D3BE" w14:textId="77777777" w:rsidR="00C05256" w:rsidRDefault="00C05256" w:rsidP="00C05256"/>
        </w:tc>
      </w:tr>
    </w:tbl>
    <w:p w14:paraId="336579B5" w14:textId="77777777" w:rsidR="00C05256" w:rsidRDefault="00C05256" w:rsidP="00C05256">
      <w:pPr>
        <w:jc w:val="center"/>
      </w:pPr>
    </w:p>
    <w:p w14:paraId="56FAE0E1" w14:textId="14A2AAEB" w:rsidR="00C05256" w:rsidRPr="00FB1786" w:rsidRDefault="00C05256" w:rsidP="00C052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10.1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属性的亲和度矩阵信息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40"/>
        <w:gridCol w:w="1782"/>
        <w:gridCol w:w="2226"/>
        <w:gridCol w:w="2668"/>
        <w:gridCol w:w="2666"/>
      </w:tblGrid>
      <w:tr w:rsidR="00EB523E" w14:paraId="2BF0D8F9" w14:textId="77777777" w:rsidTr="002C3E50">
        <w:tc>
          <w:tcPr>
            <w:tcW w:w="627" w:type="pct"/>
            <w:shd w:val="clear" w:color="auto" w:fill="D9D9D9"/>
          </w:tcPr>
          <w:p w14:paraId="7192068E" w14:textId="77777777" w:rsidR="00EB523E" w:rsidRDefault="00EB523E" w:rsidP="00EB523E">
            <w:pPr>
              <w:pStyle w:val="a7"/>
              <w:ind w:firstLineChars="0" w:firstLine="0"/>
              <w:jc w:val="center"/>
            </w:pPr>
          </w:p>
        </w:tc>
        <w:tc>
          <w:tcPr>
            <w:tcW w:w="834" w:type="pct"/>
            <w:shd w:val="clear" w:color="auto" w:fill="D9D9D9"/>
          </w:tcPr>
          <w:p w14:paraId="0A12683B" w14:textId="77777777" w:rsidR="00EB523E" w:rsidRDefault="00EB523E" w:rsidP="00EB523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1</w:t>
            </w:r>
          </w:p>
        </w:tc>
        <w:tc>
          <w:tcPr>
            <w:tcW w:w="1042" w:type="pct"/>
            <w:shd w:val="clear" w:color="auto" w:fill="D9D9D9"/>
          </w:tcPr>
          <w:p w14:paraId="7F354F9C" w14:textId="77777777" w:rsidR="00EB523E" w:rsidRDefault="00EB523E" w:rsidP="00EB523E">
            <w:r w:rsidRPr="00074BCF">
              <w:rPr>
                <w:rFonts w:hint="eastAsia"/>
              </w:rPr>
              <w:t>属性</w:t>
            </w:r>
            <w:r>
              <w:rPr>
                <w:rFonts w:hint="eastAsia"/>
              </w:rPr>
              <w:t>2</w:t>
            </w:r>
          </w:p>
        </w:tc>
        <w:tc>
          <w:tcPr>
            <w:tcW w:w="1249" w:type="pct"/>
            <w:shd w:val="clear" w:color="auto" w:fill="D9D9D9"/>
          </w:tcPr>
          <w:p w14:paraId="3B3C0C02" w14:textId="77777777" w:rsidR="00EB523E" w:rsidRDefault="00EB523E" w:rsidP="00EB523E">
            <w:r w:rsidRPr="00074BCF">
              <w:rPr>
                <w:rFonts w:hint="eastAsia"/>
              </w:rPr>
              <w:t>属性</w:t>
            </w:r>
            <w:r>
              <w:rPr>
                <w:rFonts w:hint="eastAsia"/>
              </w:rPr>
              <w:t>3</w:t>
            </w:r>
          </w:p>
        </w:tc>
        <w:tc>
          <w:tcPr>
            <w:tcW w:w="1248" w:type="pct"/>
            <w:shd w:val="clear" w:color="auto" w:fill="D9D9D9"/>
          </w:tcPr>
          <w:p w14:paraId="09A577C8" w14:textId="77777777" w:rsidR="00EB523E" w:rsidRDefault="00EB523E" w:rsidP="00EB523E">
            <w:r w:rsidRPr="00074BCF">
              <w:rPr>
                <w:rFonts w:hint="eastAsia"/>
              </w:rPr>
              <w:t>属性</w:t>
            </w:r>
            <w:r>
              <w:rPr>
                <w:rFonts w:hint="eastAsia"/>
              </w:rPr>
              <w:t>4</w:t>
            </w:r>
          </w:p>
        </w:tc>
      </w:tr>
      <w:tr w:rsidR="00EB523E" w14:paraId="007D5D61" w14:textId="77777777" w:rsidTr="002C3E50">
        <w:tc>
          <w:tcPr>
            <w:tcW w:w="627" w:type="pct"/>
            <w:shd w:val="clear" w:color="auto" w:fill="auto"/>
          </w:tcPr>
          <w:p w14:paraId="51C08D77" w14:textId="77777777" w:rsidR="00EB523E" w:rsidRDefault="00EB523E" w:rsidP="00EB523E">
            <w:r w:rsidRPr="003866BB">
              <w:rPr>
                <w:rFonts w:hint="eastAsia"/>
              </w:rPr>
              <w:t>属性</w:t>
            </w:r>
            <w:r w:rsidRPr="003866BB">
              <w:rPr>
                <w:rFonts w:hint="eastAsia"/>
              </w:rPr>
              <w:t>1</w:t>
            </w:r>
          </w:p>
        </w:tc>
        <w:tc>
          <w:tcPr>
            <w:tcW w:w="834" w:type="pct"/>
            <w:shd w:val="clear" w:color="auto" w:fill="auto"/>
          </w:tcPr>
          <w:p w14:paraId="62FFF33B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042" w:type="pct"/>
            <w:shd w:val="clear" w:color="auto" w:fill="auto"/>
          </w:tcPr>
          <w:p w14:paraId="102318F2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2D80AEB8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248" w:type="pct"/>
          </w:tcPr>
          <w:p w14:paraId="3CBB822A" w14:textId="77777777" w:rsidR="00EB523E" w:rsidRDefault="00EB523E" w:rsidP="00EB523E">
            <w:pPr>
              <w:pStyle w:val="a7"/>
              <w:ind w:firstLineChars="0" w:firstLine="0"/>
            </w:pPr>
          </w:p>
        </w:tc>
      </w:tr>
      <w:tr w:rsidR="00EB523E" w14:paraId="53114D28" w14:textId="77777777" w:rsidTr="002C3E50">
        <w:tc>
          <w:tcPr>
            <w:tcW w:w="627" w:type="pct"/>
            <w:shd w:val="clear" w:color="auto" w:fill="auto"/>
          </w:tcPr>
          <w:p w14:paraId="6473F6BA" w14:textId="77777777" w:rsidR="00EB523E" w:rsidRDefault="00EB523E" w:rsidP="00EB523E">
            <w:r w:rsidRPr="003866BB">
              <w:rPr>
                <w:rFonts w:hint="eastAsia"/>
              </w:rPr>
              <w:t>属性</w:t>
            </w:r>
            <w:r>
              <w:rPr>
                <w:rFonts w:hint="eastAsia"/>
              </w:rPr>
              <w:t>2</w:t>
            </w:r>
          </w:p>
        </w:tc>
        <w:tc>
          <w:tcPr>
            <w:tcW w:w="834" w:type="pct"/>
            <w:shd w:val="clear" w:color="auto" w:fill="auto"/>
          </w:tcPr>
          <w:p w14:paraId="4FCD2905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042" w:type="pct"/>
            <w:shd w:val="clear" w:color="auto" w:fill="auto"/>
          </w:tcPr>
          <w:p w14:paraId="0CAB75E4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28D673D6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248" w:type="pct"/>
          </w:tcPr>
          <w:p w14:paraId="4626A193" w14:textId="77777777" w:rsidR="00EB523E" w:rsidRDefault="00EB523E" w:rsidP="00EB523E">
            <w:pPr>
              <w:pStyle w:val="a7"/>
              <w:ind w:firstLineChars="0" w:firstLine="0"/>
            </w:pPr>
          </w:p>
        </w:tc>
      </w:tr>
      <w:tr w:rsidR="00EB523E" w14:paraId="24D27916" w14:textId="77777777" w:rsidTr="002C3E50">
        <w:tc>
          <w:tcPr>
            <w:tcW w:w="627" w:type="pct"/>
            <w:shd w:val="clear" w:color="auto" w:fill="auto"/>
          </w:tcPr>
          <w:p w14:paraId="59C9DFAE" w14:textId="77777777" w:rsidR="00EB523E" w:rsidRDefault="00EB523E" w:rsidP="00EB523E">
            <w:r w:rsidRPr="003866BB">
              <w:rPr>
                <w:rFonts w:hint="eastAsia"/>
              </w:rPr>
              <w:t>属性</w:t>
            </w:r>
            <w:r>
              <w:rPr>
                <w:rFonts w:hint="eastAsia"/>
              </w:rPr>
              <w:t>3</w:t>
            </w:r>
          </w:p>
        </w:tc>
        <w:tc>
          <w:tcPr>
            <w:tcW w:w="834" w:type="pct"/>
            <w:shd w:val="clear" w:color="auto" w:fill="auto"/>
          </w:tcPr>
          <w:p w14:paraId="3097027C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042" w:type="pct"/>
            <w:shd w:val="clear" w:color="auto" w:fill="auto"/>
          </w:tcPr>
          <w:p w14:paraId="2C471495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3DED612F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248" w:type="pct"/>
          </w:tcPr>
          <w:p w14:paraId="56B625BC" w14:textId="77777777" w:rsidR="00EB523E" w:rsidRDefault="00EB523E" w:rsidP="00EB523E">
            <w:pPr>
              <w:pStyle w:val="a7"/>
              <w:ind w:firstLineChars="0" w:firstLine="0"/>
            </w:pPr>
          </w:p>
        </w:tc>
      </w:tr>
      <w:tr w:rsidR="00EB523E" w14:paraId="0E779EAF" w14:textId="77777777" w:rsidTr="002C3E50">
        <w:tc>
          <w:tcPr>
            <w:tcW w:w="627" w:type="pct"/>
            <w:shd w:val="clear" w:color="auto" w:fill="auto"/>
          </w:tcPr>
          <w:p w14:paraId="397C0806" w14:textId="77777777" w:rsidR="00EB523E" w:rsidRDefault="00EB523E" w:rsidP="00EB523E">
            <w:r w:rsidRPr="003866BB">
              <w:rPr>
                <w:rFonts w:hint="eastAsia"/>
              </w:rPr>
              <w:t>属性</w:t>
            </w:r>
            <w:r>
              <w:rPr>
                <w:rFonts w:hint="eastAsia"/>
              </w:rPr>
              <w:t>4</w:t>
            </w:r>
          </w:p>
        </w:tc>
        <w:tc>
          <w:tcPr>
            <w:tcW w:w="834" w:type="pct"/>
            <w:shd w:val="clear" w:color="auto" w:fill="auto"/>
          </w:tcPr>
          <w:p w14:paraId="664CAF82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042" w:type="pct"/>
            <w:shd w:val="clear" w:color="auto" w:fill="auto"/>
          </w:tcPr>
          <w:p w14:paraId="26F60C8F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249" w:type="pct"/>
            <w:shd w:val="clear" w:color="auto" w:fill="auto"/>
          </w:tcPr>
          <w:p w14:paraId="484C86DE" w14:textId="77777777" w:rsidR="00EB523E" w:rsidRDefault="00EB523E" w:rsidP="00EB523E">
            <w:pPr>
              <w:pStyle w:val="a7"/>
              <w:ind w:firstLineChars="0" w:firstLine="0"/>
            </w:pPr>
          </w:p>
        </w:tc>
        <w:tc>
          <w:tcPr>
            <w:tcW w:w="1248" w:type="pct"/>
          </w:tcPr>
          <w:p w14:paraId="3ADEBFFA" w14:textId="77777777" w:rsidR="00EB523E" w:rsidRDefault="00EB523E" w:rsidP="00EB523E">
            <w:pPr>
              <w:pStyle w:val="a7"/>
              <w:ind w:firstLineChars="0" w:firstLine="0"/>
            </w:pPr>
          </w:p>
        </w:tc>
      </w:tr>
    </w:tbl>
    <w:p w14:paraId="1E0F5048" w14:textId="2DC25C10" w:rsidR="00C05256" w:rsidRPr="00FB1786" w:rsidRDefault="00C05256" w:rsidP="00C052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10.1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6</w:t>
      </w:r>
      <w:r>
        <w:fldChar w:fldCharType="end"/>
      </w:r>
      <w:r>
        <w:rPr>
          <w:rFonts w:hint="eastAsia"/>
        </w:rPr>
        <w:t>水平片段</w:t>
      </w:r>
      <w:r>
        <w:rPr>
          <w:rFonts w:hint="eastAsia"/>
        </w:rPr>
        <w:t>1</w:t>
      </w:r>
      <w:r>
        <w:rPr>
          <w:rFonts w:hint="eastAsia"/>
        </w:rPr>
        <w:t>的亲和度矩阵聚类后的信息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6"/>
        <w:gridCol w:w="2376"/>
        <w:gridCol w:w="2965"/>
        <w:gridCol w:w="3555"/>
      </w:tblGrid>
      <w:tr w:rsidR="00C05256" w14:paraId="3B97B8A7" w14:textId="77777777" w:rsidTr="002C3E50">
        <w:tc>
          <w:tcPr>
            <w:tcW w:w="836" w:type="pct"/>
            <w:shd w:val="clear" w:color="auto" w:fill="D9D9D9"/>
          </w:tcPr>
          <w:p w14:paraId="4C87902E" w14:textId="77777777" w:rsidR="00C05256" w:rsidRDefault="00C05256" w:rsidP="00C05256">
            <w:pPr>
              <w:pStyle w:val="a7"/>
              <w:ind w:firstLineChars="0" w:firstLine="0"/>
              <w:jc w:val="center"/>
            </w:pPr>
          </w:p>
        </w:tc>
        <w:tc>
          <w:tcPr>
            <w:tcW w:w="1112" w:type="pct"/>
            <w:shd w:val="clear" w:color="auto" w:fill="D9D9D9"/>
          </w:tcPr>
          <w:p w14:paraId="07B30D21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1</w:t>
            </w:r>
          </w:p>
        </w:tc>
        <w:tc>
          <w:tcPr>
            <w:tcW w:w="1388" w:type="pct"/>
            <w:shd w:val="clear" w:color="auto" w:fill="D9D9D9"/>
          </w:tcPr>
          <w:p w14:paraId="7B0B6B59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</w:t>
            </w:r>
            <w:r>
              <w:t>2</w:t>
            </w:r>
          </w:p>
        </w:tc>
        <w:tc>
          <w:tcPr>
            <w:tcW w:w="1664" w:type="pct"/>
            <w:shd w:val="clear" w:color="auto" w:fill="D9D9D9"/>
          </w:tcPr>
          <w:p w14:paraId="002236AA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</w:t>
            </w:r>
            <w:r>
              <w:t>3</w:t>
            </w:r>
          </w:p>
        </w:tc>
      </w:tr>
      <w:tr w:rsidR="00C05256" w14:paraId="371681B0" w14:textId="77777777" w:rsidTr="002C3E50">
        <w:tc>
          <w:tcPr>
            <w:tcW w:w="836" w:type="pct"/>
            <w:shd w:val="clear" w:color="auto" w:fill="auto"/>
          </w:tcPr>
          <w:p w14:paraId="4693AE8B" w14:textId="77777777" w:rsidR="00C05256" w:rsidRDefault="00C05256" w:rsidP="00C05256">
            <w:pPr>
              <w:pStyle w:val="a7"/>
              <w:ind w:firstLineChars="0" w:firstLine="0"/>
            </w:pP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1</w:t>
            </w:r>
          </w:p>
        </w:tc>
        <w:tc>
          <w:tcPr>
            <w:tcW w:w="1112" w:type="pct"/>
            <w:shd w:val="clear" w:color="auto" w:fill="auto"/>
          </w:tcPr>
          <w:p w14:paraId="2A9BE47D" w14:textId="77777777" w:rsidR="00C05256" w:rsidRDefault="00C05256" w:rsidP="00C05256">
            <w:pPr>
              <w:pStyle w:val="a7"/>
              <w:ind w:firstLineChars="0" w:firstLine="0"/>
            </w:pPr>
            <w:r>
              <w:rPr>
                <w:rFonts w:hint="eastAsia"/>
              </w:rPr>
              <w:t>-</w:t>
            </w:r>
          </w:p>
        </w:tc>
        <w:tc>
          <w:tcPr>
            <w:tcW w:w="1388" w:type="pct"/>
            <w:shd w:val="clear" w:color="auto" w:fill="auto"/>
          </w:tcPr>
          <w:p w14:paraId="399948A8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664" w:type="pct"/>
            <w:shd w:val="clear" w:color="auto" w:fill="auto"/>
          </w:tcPr>
          <w:p w14:paraId="4885262E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3F5DBA1B" w14:textId="77777777" w:rsidTr="002C3E50">
        <w:tc>
          <w:tcPr>
            <w:tcW w:w="836" w:type="pct"/>
            <w:shd w:val="clear" w:color="auto" w:fill="auto"/>
          </w:tcPr>
          <w:p w14:paraId="757A01A5" w14:textId="77777777" w:rsidR="00C05256" w:rsidRDefault="00C05256" w:rsidP="00C05256">
            <w:pPr>
              <w:pStyle w:val="a7"/>
              <w:ind w:firstLineChars="0" w:firstLine="0"/>
            </w:pPr>
            <w:r>
              <w:rPr>
                <w:rFonts w:hint="eastAsia"/>
              </w:rPr>
              <w:t>属性</w:t>
            </w:r>
            <w:r>
              <w:t>2</w:t>
            </w:r>
          </w:p>
        </w:tc>
        <w:tc>
          <w:tcPr>
            <w:tcW w:w="1112" w:type="pct"/>
            <w:shd w:val="clear" w:color="auto" w:fill="auto"/>
          </w:tcPr>
          <w:p w14:paraId="649E066F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388" w:type="pct"/>
            <w:shd w:val="clear" w:color="auto" w:fill="auto"/>
          </w:tcPr>
          <w:p w14:paraId="1D69B4F5" w14:textId="77777777" w:rsidR="00C05256" w:rsidRDefault="00C05256" w:rsidP="00C05256">
            <w:pPr>
              <w:pStyle w:val="a7"/>
              <w:ind w:firstLineChars="0" w:firstLine="0"/>
            </w:pPr>
            <w:r>
              <w:rPr>
                <w:rFonts w:hint="eastAsia"/>
              </w:rPr>
              <w:t>-</w:t>
            </w:r>
          </w:p>
        </w:tc>
        <w:tc>
          <w:tcPr>
            <w:tcW w:w="1664" w:type="pct"/>
            <w:shd w:val="clear" w:color="auto" w:fill="auto"/>
          </w:tcPr>
          <w:p w14:paraId="7B4FCC4E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6D903525" w14:textId="77777777" w:rsidTr="002C3E50">
        <w:tc>
          <w:tcPr>
            <w:tcW w:w="836" w:type="pct"/>
            <w:shd w:val="clear" w:color="auto" w:fill="auto"/>
          </w:tcPr>
          <w:p w14:paraId="09B97BB3" w14:textId="77777777" w:rsidR="00C05256" w:rsidRDefault="00C05256" w:rsidP="00C05256">
            <w:pPr>
              <w:pStyle w:val="a7"/>
              <w:ind w:firstLineChars="0" w:firstLine="0"/>
            </w:pPr>
            <w:r>
              <w:rPr>
                <w:rFonts w:hint="eastAsia"/>
              </w:rPr>
              <w:t>属性</w:t>
            </w:r>
            <w:r>
              <w:t>3</w:t>
            </w:r>
          </w:p>
        </w:tc>
        <w:tc>
          <w:tcPr>
            <w:tcW w:w="1112" w:type="pct"/>
            <w:shd w:val="clear" w:color="auto" w:fill="auto"/>
          </w:tcPr>
          <w:p w14:paraId="2BCB25FF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388" w:type="pct"/>
            <w:shd w:val="clear" w:color="auto" w:fill="auto"/>
          </w:tcPr>
          <w:p w14:paraId="2B7D624F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664" w:type="pct"/>
            <w:shd w:val="clear" w:color="auto" w:fill="auto"/>
          </w:tcPr>
          <w:p w14:paraId="04312CCC" w14:textId="77777777" w:rsidR="00C05256" w:rsidRDefault="00C05256" w:rsidP="00C05256">
            <w:pPr>
              <w:pStyle w:val="a7"/>
              <w:ind w:firstLineChars="0" w:firstLine="0"/>
            </w:pPr>
            <w:r>
              <w:rPr>
                <w:rFonts w:hint="eastAsia"/>
              </w:rPr>
              <w:t>-</w:t>
            </w:r>
          </w:p>
        </w:tc>
      </w:tr>
    </w:tbl>
    <w:p w14:paraId="5053BEA2" w14:textId="77777777" w:rsidR="00C05256" w:rsidRPr="00817F41" w:rsidRDefault="00C05256" w:rsidP="00C05256"/>
    <w:p w14:paraId="37C51FCC" w14:textId="77777777" w:rsidR="00C05256" w:rsidRDefault="00C05256" w:rsidP="00C05256">
      <w:pPr>
        <w:pStyle w:val="4"/>
      </w:pPr>
      <w:bookmarkStart w:id="324" w:name="_Toc513311524"/>
      <w:bookmarkStart w:id="325" w:name="_Toc24927256"/>
      <w:r>
        <w:rPr>
          <w:rFonts w:hint="eastAsia"/>
        </w:rPr>
        <w:t>垂直分片信息</w:t>
      </w:r>
      <w:bookmarkEnd w:id="324"/>
      <w:bookmarkEnd w:id="325"/>
    </w:p>
    <w:p w14:paraId="2061B1DF" w14:textId="34E78E78" w:rsidR="00C05256" w:rsidRPr="00FB1786" w:rsidRDefault="00C05256" w:rsidP="00C052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10.1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7</w:t>
      </w:r>
      <w:r>
        <w:fldChar w:fldCharType="end"/>
      </w:r>
      <w:r>
        <w:rPr>
          <w:rFonts w:hint="eastAsia"/>
        </w:rPr>
        <w:t>垂直分片基本信息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6"/>
        <w:gridCol w:w="2376"/>
        <w:gridCol w:w="2967"/>
        <w:gridCol w:w="3553"/>
      </w:tblGrid>
      <w:tr w:rsidR="00C05256" w14:paraId="38067131" w14:textId="77777777" w:rsidTr="00511778">
        <w:tc>
          <w:tcPr>
            <w:tcW w:w="836" w:type="pct"/>
            <w:shd w:val="clear" w:color="auto" w:fill="D9D9D9"/>
          </w:tcPr>
          <w:p w14:paraId="5EF18CE7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112" w:type="pct"/>
            <w:shd w:val="clear" w:color="auto" w:fill="D9D9D9"/>
          </w:tcPr>
          <w:p w14:paraId="73B77266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垂直片段名</w:t>
            </w:r>
          </w:p>
        </w:tc>
        <w:tc>
          <w:tcPr>
            <w:tcW w:w="1389" w:type="pct"/>
            <w:shd w:val="clear" w:color="auto" w:fill="D9D9D9"/>
          </w:tcPr>
          <w:p w14:paraId="5FACB641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字段列表</w:t>
            </w:r>
          </w:p>
        </w:tc>
        <w:tc>
          <w:tcPr>
            <w:tcW w:w="1663" w:type="pct"/>
            <w:shd w:val="clear" w:color="auto" w:fill="D9D9D9"/>
          </w:tcPr>
          <w:p w14:paraId="7FD8B78C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来自水平片段名</w:t>
            </w:r>
          </w:p>
        </w:tc>
      </w:tr>
      <w:tr w:rsidR="00C05256" w14:paraId="74389381" w14:textId="77777777" w:rsidTr="00511778">
        <w:tc>
          <w:tcPr>
            <w:tcW w:w="836" w:type="pct"/>
            <w:shd w:val="clear" w:color="auto" w:fill="auto"/>
          </w:tcPr>
          <w:p w14:paraId="6A313E0A" w14:textId="38B5355C" w:rsidR="00C05256" w:rsidRDefault="00C05256" w:rsidP="00C05256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序号</w:instrText>
            </w:r>
            <w:r>
              <w:instrText xml:space="preserve">3 \* ARABIC \s 3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112" w:type="pct"/>
            <w:shd w:val="clear" w:color="auto" w:fill="auto"/>
          </w:tcPr>
          <w:p w14:paraId="7E25EC48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389" w:type="pct"/>
            <w:shd w:val="clear" w:color="auto" w:fill="auto"/>
          </w:tcPr>
          <w:p w14:paraId="0FE68084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663" w:type="pct"/>
            <w:shd w:val="clear" w:color="auto" w:fill="auto"/>
          </w:tcPr>
          <w:p w14:paraId="18DD1342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54EFB70C" w14:textId="77777777" w:rsidTr="00511778">
        <w:tc>
          <w:tcPr>
            <w:tcW w:w="836" w:type="pct"/>
            <w:shd w:val="clear" w:color="auto" w:fill="auto"/>
          </w:tcPr>
          <w:p w14:paraId="397FB579" w14:textId="707874A6" w:rsidR="00C05256" w:rsidRDefault="00C05256" w:rsidP="00C05256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序号</w:instrText>
            </w:r>
            <w:r>
              <w:instrText xml:space="preserve">3 \* ARABIC \s 3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112" w:type="pct"/>
            <w:shd w:val="clear" w:color="auto" w:fill="auto"/>
          </w:tcPr>
          <w:p w14:paraId="7361B54D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389" w:type="pct"/>
            <w:shd w:val="clear" w:color="auto" w:fill="auto"/>
          </w:tcPr>
          <w:p w14:paraId="06753CB8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1663" w:type="pct"/>
            <w:shd w:val="clear" w:color="auto" w:fill="auto"/>
          </w:tcPr>
          <w:p w14:paraId="5AA70821" w14:textId="77777777" w:rsidR="00C05256" w:rsidRDefault="00C05256" w:rsidP="00C05256">
            <w:pPr>
              <w:pStyle w:val="a7"/>
              <w:ind w:firstLineChars="0" w:firstLine="0"/>
            </w:pPr>
          </w:p>
        </w:tc>
      </w:tr>
    </w:tbl>
    <w:p w14:paraId="0B4E3821" w14:textId="77777777" w:rsidR="00C05256" w:rsidRDefault="00C05256" w:rsidP="00C05256">
      <w:pPr>
        <w:pStyle w:val="3"/>
      </w:pPr>
      <w:bookmarkStart w:id="326" w:name="_Toc513311525"/>
      <w:bookmarkStart w:id="327" w:name="_Toc24927257"/>
      <w:r>
        <w:rPr>
          <w:rFonts w:hint="eastAsia"/>
        </w:rPr>
        <w:t>全部片段信息</w:t>
      </w:r>
      <w:bookmarkEnd w:id="326"/>
      <w:bookmarkEnd w:id="327"/>
    </w:p>
    <w:p w14:paraId="52CC0BA0" w14:textId="740C7A24" w:rsidR="00C05256" w:rsidRDefault="00C05256" w:rsidP="00C052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10.1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8</w:t>
      </w:r>
      <w:r>
        <w:fldChar w:fldCharType="end"/>
      </w:r>
      <w:r>
        <w:rPr>
          <w:rFonts w:hint="eastAsia"/>
        </w:rPr>
        <w:t>分片统计信息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6"/>
        <w:gridCol w:w="1987"/>
        <w:gridCol w:w="1701"/>
        <w:gridCol w:w="991"/>
        <w:gridCol w:w="5187"/>
      </w:tblGrid>
      <w:tr w:rsidR="00C05256" w14:paraId="676CF676" w14:textId="77777777" w:rsidTr="002C3E50">
        <w:tc>
          <w:tcPr>
            <w:tcW w:w="382" w:type="pct"/>
            <w:shd w:val="clear" w:color="auto" w:fill="D9D9D9"/>
          </w:tcPr>
          <w:p w14:paraId="78E6D775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0" w:type="pct"/>
            <w:shd w:val="clear" w:color="auto" w:fill="D9D9D9"/>
          </w:tcPr>
          <w:p w14:paraId="4AE497A4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关系名</w:t>
            </w:r>
          </w:p>
        </w:tc>
        <w:tc>
          <w:tcPr>
            <w:tcW w:w="796" w:type="pct"/>
            <w:shd w:val="clear" w:color="auto" w:fill="D9D9D9"/>
          </w:tcPr>
          <w:p w14:paraId="3E9A5D66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分片类型</w:t>
            </w:r>
          </w:p>
        </w:tc>
        <w:tc>
          <w:tcPr>
            <w:tcW w:w="464" w:type="pct"/>
            <w:shd w:val="clear" w:color="auto" w:fill="D9D9D9"/>
          </w:tcPr>
          <w:p w14:paraId="42FDDE55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片段数</w:t>
            </w:r>
          </w:p>
        </w:tc>
        <w:tc>
          <w:tcPr>
            <w:tcW w:w="2428" w:type="pct"/>
            <w:shd w:val="clear" w:color="auto" w:fill="D9D9D9"/>
          </w:tcPr>
          <w:p w14:paraId="20473946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分片逻辑</w:t>
            </w:r>
          </w:p>
        </w:tc>
      </w:tr>
      <w:tr w:rsidR="00C05256" w14:paraId="52B3DE09" w14:textId="77777777" w:rsidTr="002C3E50">
        <w:tc>
          <w:tcPr>
            <w:tcW w:w="382" w:type="pct"/>
            <w:shd w:val="clear" w:color="auto" w:fill="auto"/>
          </w:tcPr>
          <w:p w14:paraId="5A380A5F" w14:textId="469BA090" w:rsidR="00C05256" w:rsidRDefault="00C05256" w:rsidP="00C05256">
            <w:r w:rsidRPr="00962175">
              <w:fldChar w:fldCharType="begin"/>
            </w:r>
            <w:r w:rsidRPr="00962175">
              <w:instrText xml:space="preserve"> SEQ </w:instrText>
            </w:r>
            <w:r w:rsidRPr="00962175">
              <w:instrText>序号</w:instrText>
            </w:r>
            <w:r w:rsidRPr="00962175">
              <w:instrText xml:space="preserve">3 \* ARABIC \s 3 </w:instrText>
            </w:r>
            <w:r w:rsidRPr="00962175">
              <w:fldChar w:fldCharType="separate"/>
            </w:r>
            <w:r w:rsidR="00D60492">
              <w:rPr>
                <w:noProof/>
              </w:rPr>
              <w:t>1</w:t>
            </w:r>
            <w:r w:rsidRPr="00962175">
              <w:fldChar w:fldCharType="end"/>
            </w:r>
          </w:p>
        </w:tc>
        <w:tc>
          <w:tcPr>
            <w:tcW w:w="930" w:type="pct"/>
            <w:shd w:val="clear" w:color="auto" w:fill="auto"/>
          </w:tcPr>
          <w:p w14:paraId="32F2C1DE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796" w:type="pct"/>
            <w:shd w:val="clear" w:color="auto" w:fill="auto"/>
          </w:tcPr>
          <w:p w14:paraId="260435F2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464" w:type="pct"/>
            <w:shd w:val="clear" w:color="auto" w:fill="auto"/>
          </w:tcPr>
          <w:p w14:paraId="0A9645A8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2428" w:type="pct"/>
            <w:shd w:val="clear" w:color="auto" w:fill="auto"/>
          </w:tcPr>
          <w:p w14:paraId="41FAEF1C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65177D87" w14:textId="77777777" w:rsidTr="002C3E50">
        <w:tc>
          <w:tcPr>
            <w:tcW w:w="382" w:type="pct"/>
            <w:shd w:val="clear" w:color="auto" w:fill="auto"/>
          </w:tcPr>
          <w:p w14:paraId="5959E971" w14:textId="47817CC7" w:rsidR="00C05256" w:rsidRDefault="00C05256" w:rsidP="00C05256">
            <w:r w:rsidRPr="00962175">
              <w:fldChar w:fldCharType="begin"/>
            </w:r>
            <w:r w:rsidRPr="00962175">
              <w:instrText xml:space="preserve"> SEQ </w:instrText>
            </w:r>
            <w:r w:rsidRPr="00962175">
              <w:instrText>序号</w:instrText>
            </w:r>
            <w:r w:rsidRPr="00962175">
              <w:instrText xml:space="preserve">3 \* ARABIC \s 3 </w:instrText>
            </w:r>
            <w:r w:rsidRPr="00962175">
              <w:fldChar w:fldCharType="separate"/>
            </w:r>
            <w:r w:rsidR="00D60492">
              <w:rPr>
                <w:noProof/>
              </w:rPr>
              <w:t>2</w:t>
            </w:r>
            <w:r w:rsidRPr="00962175">
              <w:fldChar w:fldCharType="end"/>
            </w:r>
          </w:p>
        </w:tc>
        <w:tc>
          <w:tcPr>
            <w:tcW w:w="930" w:type="pct"/>
            <w:shd w:val="clear" w:color="auto" w:fill="auto"/>
          </w:tcPr>
          <w:p w14:paraId="695D7CA6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796" w:type="pct"/>
            <w:shd w:val="clear" w:color="auto" w:fill="auto"/>
          </w:tcPr>
          <w:p w14:paraId="4283DC06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464" w:type="pct"/>
            <w:shd w:val="clear" w:color="auto" w:fill="auto"/>
          </w:tcPr>
          <w:p w14:paraId="579CA559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2428" w:type="pct"/>
            <w:shd w:val="clear" w:color="auto" w:fill="auto"/>
          </w:tcPr>
          <w:p w14:paraId="2F803900" w14:textId="77777777" w:rsidR="00C05256" w:rsidRDefault="00C05256" w:rsidP="00C05256">
            <w:pPr>
              <w:pStyle w:val="a7"/>
              <w:ind w:firstLineChars="0" w:firstLine="0"/>
            </w:pPr>
          </w:p>
        </w:tc>
      </w:tr>
    </w:tbl>
    <w:p w14:paraId="51379DA7" w14:textId="77777777" w:rsidR="00C05256" w:rsidRDefault="00C05256" w:rsidP="00C05256">
      <w:pPr>
        <w:keepNext/>
        <w:jc w:val="center"/>
      </w:pPr>
    </w:p>
    <w:p w14:paraId="5DA7E1F0" w14:textId="7BD6A4C5" w:rsidR="00C05256" w:rsidRPr="00FB1786" w:rsidRDefault="00C05256" w:rsidP="00C052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10.1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9</w:t>
      </w:r>
      <w:r>
        <w:fldChar w:fldCharType="end"/>
      </w:r>
      <w:r>
        <w:rPr>
          <w:rFonts w:hint="eastAsia"/>
        </w:rPr>
        <w:t>分片明细信息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3"/>
        <w:gridCol w:w="1427"/>
        <w:gridCol w:w="1782"/>
        <w:gridCol w:w="2134"/>
        <w:gridCol w:w="2134"/>
        <w:gridCol w:w="2132"/>
      </w:tblGrid>
      <w:tr w:rsidR="00C05256" w14:paraId="4F9639D6" w14:textId="77777777" w:rsidTr="002C3E50">
        <w:tc>
          <w:tcPr>
            <w:tcW w:w="502" w:type="pct"/>
            <w:shd w:val="clear" w:color="auto" w:fill="D9D9D9"/>
          </w:tcPr>
          <w:p w14:paraId="0C939EF7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8" w:type="pct"/>
            <w:shd w:val="clear" w:color="auto" w:fill="D9D9D9"/>
          </w:tcPr>
          <w:p w14:paraId="164616FD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混合片段名</w:t>
            </w:r>
          </w:p>
        </w:tc>
        <w:tc>
          <w:tcPr>
            <w:tcW w:w="834" w:type="pct"/>
            <w:shd w:val="clear" w:color="auto" w:fill="D9D9D9"/>
          </w:tcPr>
          <w:p w14:paraId="19ECB6AA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分片类别</w:t>
            </w:r>
          </w:p>
        </w:tc>
        <w:tc>
          <w:tcPr>
            <w:tcW w:w="999" w:type="pct"/>
            <w:shd w:val="clear" w:color="auto" w:fill="D9D9D9"/>
          </w:tcPr>
          <w:p w14:paraId="29284790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属性列表</w:t>
            </w:r>
          </w:p>
        </w:tc>
        <w:tc>
          <w:tcPr>
            <w:tcW w:w="999" w:type="pct"/>
            <w:shd w:val="clear" w:color="auto" w:fill="D9D9D9"/>
          </w:tcPr>
          <w:p w14:paraId="094E34CF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选择谓词</w:t>
            </w:r>
          </w:p>
        </w:tc>
        <w:tc>
          <w:tcPr>
            <w:tcW w:w="998" w:type="pct"/>
            <w:shd w:val="clear" w:color="auto" w:fill="D9D9D9"/>
          </w:tcPr>
          <w:p w14:paraId="184CA658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来自关系</w:t>
            </w:r>
          </w:p>
        </w:tc>
      </w:tr>
      <w:tr w:rsidR="00C05256" w14:paraId="0C601126" w14:textId="77777777" w:rsidTr="002C3E50">
        <w:tc>
          <w:tcPr>
            <w:tcW w:w="502" w:type="pct"/>
            <w:shd w:val="clear" w:color="auto" w:fill="auto"/>
          </w:tcPr>
          <w:p w14:paraId="5135A59A" w14:textId="3BC5DABE" w:rsidR="00C05256" w:rsidRDefault="0052312E" w:rsidP="00C05256">
            <w:pPr>
              <w:pStyle w:val="a7"/>
              <w:ind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8" w:type="pct"/>
            <w:shd w:val="clear" w:color="auto" w:fill="auto"/>
          </w:tcPr>
          <w:p w14:paraId="121EDD24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834" w:type="pct"/>
            <w:shd w:val="clear" w:color="auto" w:fill="auto"/>
          </w:tcPr>
          <w:p w14:paraId="45165989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99" w:type="pct"/>
          </w:tcPr>
          <w:p w14:paraId="0575C419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99" w:type="pct"/>
          </w:tcPr>
          <w:p w14:paraId="11F0B911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98" w:type="pct"/>
            <w:shd w:val="clear" w:color="auto" w:fill="auto"/>
          </w:tcPr>
          <w:p w14:paraId="5AF88DAD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5A482A21" w14:textId="77777777" w:rsidTr="002C3E50">
        <w:tc>
          <w:tcPr>
            <w:tcW w:w="502" w:type="pct"/>
            <w:shd w:val="clear" w:color="auto" w:fill="auto"/>
          </w:tcPr>
          <w:p w14:paraId="5C7E967A" w14:textId="412C4002" w:rsidR="00C05256" w:rsidRDefault="0052312E" w:rsidP="00C05256">
            <w:pPr>
              <w:pStyle w:val="a7"/>
              <w:ind w:firstLineChars="0" w:firstLine="0"/>
            </w:pPr>
            <w:r>
              <w:lastRenderedPageBreak/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8" w:type="pct"/>
            <w:shd w:val="clear" w:color="auto" w:fill="auto"/>
          </w:tcPr>
          <w:p w14:paraId="7F5F9E95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834" w:type="pct"/>
            <w:shd w:val="clear" w:color="auto" w:fill="auto"/>
          </w:tcPr>
          <w:p w14:paraId="1253B949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99" w:type="pct"/>
          </w:tcPr>
          <w:p w14:paraId="30F7E270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99" w:type="pct"/>
          </w:tcPr>
          <w:p w14:paraId="30B6B004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98" w:type="pct"/>
            <w:shd w:val="clear" w:color="auto" w:fill="auto"/>
          </w:tcPr>
          <w:p w14:paraId="6B8B4E4F" w14:textId="77777777" w:rsidR="00C05256" w:rsidRDefault="00C05256" w:rsidP="00C05256">
            <w:pPr>
              <w:pStyle w:val="a7"/>
              <w:ind w:firstLineChars="0" w:firstLine="0"/>
            </w:pPr>
          </w:p>
        </w:tc>
      </w:tr>
    </w:tbl>
    <w:p w14:paraId="1D851087" w14:textId="77777777" w:rsidR="00C05256" w:rsidRPr="00513FEB" w:rsidRDefault="00C05256" w:rsidP="00C05256"/>
    <w:p w14:paraId="14D7CB09" w14:textId="77777777" w:rsidR="009B5FBA" w:rsidRDefault="009B5FBA" w:rsidP="009B5FBA">
      <w:pPr>
        <w:pStyle w:val="2"/>
      </w:pPr>
      <w:bookmarkStart w:id="328" w:name="_Toc24927258"/>
      <w:r>
        <w:rPr>
          <w:rFonts w:hint="eastAsia"/>
        </w:rPr>
        <w:t>分配设计</w:t>
      </w:r>
      <w:bookmarkEnd w:id="328"/>
    </w:p>
    <w:p w14:paraId="3594D064" w14:textId="77777777" w:rsidR="00C05256" w:rsidRDefault="00C05256" w:rsidP="00C05256">
      <w:pPr>
        <w:pStyle w:val="3"/>
      </w:pPr>
      <w:bookmarkStart w:id="329" w:name="_Toc513311527"/>
      <w:bookmarkStart w:id="330" w:name="_Toc24927259"/>
      <w:r>
        <w:rPr>
          <w:rFonts w:hint="eastAsia"/>
        </w:rPr>
        <w:t>访问概率表</w:t>
      </w:r>
      <w:bookmarkEnd w:id="329"/>
      <w:bookmarkEnd w:id="330"/>
    </w:p>
    <w:p w14:paraId="290B680B" w14:textId="77777777" w:rsidR="00C05256" w:rsidRPr="009E280E" w:rsidRDefault="00C05256" w:rsidP="00C05256">
      <w:pPr>
        <w:pStyle w:val="4"/>
      </w:pPr>
      <w:bookmarkStart w:id="331" w:name="_Toc513311528"/>
      <w:bookmarkStart w:id="332" w:name="_Toc24927260"/>
      <w:r>
        <w:rPr>
          <w:rFonts w:hint="eastAsia"/>
        </w:rPr>
        <w:t>混合片段</w:t>
      </w:r>
      <w:r>
        <w:rPr>
          <w:rFonts w:hint="eastAsia"/>
        </w:rPr>
        <w:t>1</w:t>
      </w:r>
      <w:bookmarkEnd w:id="331"/>
      <w:bookmarkEnd w:id="332"/>
    </w:p>
    <w:p w14:paraId="35A32E10" w14:textId="03ED031B" w:rsidR="00C05256" w:rsidRDefault="00C05256" w:rsidP="00C05256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10.2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片段访问概率表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70"/>
        <w:gridCol w:w="2763"/>
        <w:gridCol w:w="2083"/>
        <w:gridCol w:w="2083"/>
        <w:gridCol w:w="2083"/>
      </w:tblGrid>
      <w:tr w:rsidR="00C05256" w14:paraId="096EB704" w14:textId="77777777" w:rsidTr="002C3E50">
        <w:tc>
          <w:tcPr>
            <w:tcW w:w="781" w:type="pct"/>
            <w:shd w:val="clear" w:color="auto" w:fill="D9D9D9"/>
          </w:tcPr>
          <w:p w14:paraId="502ADAE7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293" w:type="pct"/>
            <w:shd w:val="clear" w:color="auto" w:fill="D9D9D9"/>
          </w:tcPr>
          <w:p w14:paraId="171CA783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975" w:type="pct"/>
            <w:shd w:val="clear" w:color="auto" w:fill="D9D9D9"/>
          </w:tcPr>
          <w:p w14:paraId="41530D07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975" w:type="pct"/>
            <w:shd w:val="clear" w:color="auto" w:fill="D9D9D9"/>
          </w:tcPr>
          <w:p w14:paraId="2A27A77A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975" w:type="pct"/>
            <w:shd w:val="clear" w:color="auto" w:fill="D9D9D9"/>
          </w:tcPr>
          <w:p w14:paraId="4E50B64E" w14:textId="77777777" w:rsidR="00C05256" w:rsidRDefault="00C05256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</w:tr>
      <w:tr w:rsidR="00C05256" w14:paraId="70FFF36C" w14:textId="77777777" w:rsidTr="002C3E50">
        <w:tc>
          <w:tcPr>
            <w:tcW w:w="781" w:type="pct"/>
            <w:vAlign w:val="center"/>
          </w:tcPr>
          <w:p w14:paraId="776FBE69" w14:textId="77777777" w:rsidR="00C05256" w:rsidRDefault="00C05256" w:rsidP="00C05256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1-1</w:t>
            </w:r>
          </w:p>
        </w:tc>
        <w:tc>
          <w:tcPr>
            <w:tcW w:w="1293" w:type="pct"/>
            <w:shd w:val="clear" w:color="auto" w:fill="auto"/>
            <w:vAlign w:val="center"/>
          </w:tcPr>
          <w:p w14:paraId="14E8B78F" w14:textId="77777777" w:rsidR="00C05256" w:rsidRDefault="00C05256" w:rsidP="00C05256">
            <w:pPr>
              <w:widowControl/>
              <w:jc w:val="left"/>
              <w:rPr>
                <w:rFonts w:ascii="等线" w:eastAsia="等线" w:hAnsi="等线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功能1-1</w:t>
            </w:r>
          </w:p>
        </w:tc>
        <w:tc>
          <w:tcPr>
            <w:tcW w:w="975" w:type="pct"/>
            <w:shd w:val="clear" w:color="auto" w:fill="auto"/>
          </w:tcPr>
          <w:p w14:paraId="3ED6B4B4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4DDF295E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0542DC09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02080F4E" w14:textId="77777777" w:rsidTr="002C3E50">
        <w:tc>
          <w:tcPr>
            <w:tcW w:w="781" w:type="pct"/>
            <w:vAlign w:val="center"/>
          </w:tcPr>
          <w:p w14:paraId="262A723E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1-2</w:t>
            </w:r>
          </w:p>
        </w:tc>
        <w:tc>
          <w:tcPr>
            <w:tcW w:w="1293" w:type="pct"/>
            <w:shd w:val="clear" w:color="auto" w:fill="auto"/>
            <w:vAlign w:val="center"/>
          </w:tcPr>
          <w:p w14:paraId="456D7FAD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功能1-2</w:t>
            </w:r>
          </w:p>
        </w:tc>
        <w:tc>
          <w:tcPr>
            <w:tcW w:w="975" w:type="pct"/>
            <w:shd w:val="clear" w:color="auto" w:fill="auto"/>
          </w:tcPr>
          <w:p w14:paraId="14C7F0CF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556DEA53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74C343AC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16C35034" w14:textId="77777777" w:rsidTr="002C3E50">
        <w:tc>
          <w:tcPr>
            <w:tcW w:w="781" w:type="pct"/>
            <w:vAlign w:val="center"/>
          </w:tcPr>
          <w:p w14:paraId="0A3FD385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1-3</w:t>
            </w:r>
          </w:p>
        </w:tc>
        <w:tc>
          <w:tcPr>
            <w:tcW w:w="1293" w:type="pct"/>
            <w:shd w:val="clear" w:color="auto" w:fill="auto"/>
            <w:vAlign w:val="center"/>
          </w:tcPr>
          <w:p w14:paraId="4DA240ED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功能1-3</w:t>
            </w:r>
          </w:p>
        </w:tc>
        <w:tc>
          <w:tcPr>
            <w:tcW w:w="975" w:type="pct"/>
            <w:shd w:val="clear" w:color="auto" w:fill="auto"/>
          </w:tcPr>
          <w:p w14:paraId="64A1A9FD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29034107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7CE27584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6C227E93" w14:textId="77777777" w:rsidTr="002C3E50">
        <w:tc>
          <w:tcPr>
            <w:tcW w:w="7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E8891F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1-4</w:t>
            </w:r>
          </w:p>
        </w:tc>
        <w:tc>
          <w:tcPr>
            <w:tcW w:w="12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146E0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功能1-4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68C655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D853E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3D779C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0FD67716" w14:textId="77777777" w:rsidTr="002C3E50">
        <w:tc>
          <w:tcPr>
            <w:tcW w:w="7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C49E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1-5</w:t>
            </w:r>
          </w:p>
        </w:tc>
        <w:tc>
          <w:tcPr>
            <w:tcW w:w="12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A99494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功能1-5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B5A790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EA402F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CFF9A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090A06E6" w14:textId="77777777" w:rsidTr="002C3E50">
        <w:tc>
          <w:tcPr>
            <w:tcW w:w="781" w:type="pct"/>
            <w:vAlign w:val="center"/>
          </w:tcPr>
          <w:p w14:paraId="31A34D0D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2-1</w:t>
            </w:r>
          </w:p>
        </w:tc>
        <w:tc>
          <w:tcPr>
            <w:tcW w:w="1293" w:type="pct"/>
            <w:shd w:val="clear" w:color="auto" w:fill="auto"/>
            <w:vAlign w:val="center"/>
          </w:tcPr>
          <w:p w14:paraId="60CFBF31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功能2-1</w:t>
            </w:r>
          </w:p>
        </w:tc>
        <w:tc>
          <w:tcPr>
            <w:tcW w:w="975" w:type="pct"/>
            <w:shd w:val="clear" w:color="auto" w:fill="auto"/>
          </w:tcPr>
          <w:p w14:paraId="1CE6A1FB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56E0D23B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09EDF62E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721CDF44" w14:textId="77777777" w:rsidTr="002C3E50">
        <w:tc>
          <w:tcPr>
            <w:tcW w:w="781" w:type="pct"/>
            <w:vAlign w:val="center"/>
          </w:tcPr>
          <w:p w14:paraId="60B76445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2-2</w:t>
            </w:r>
          </w:p>
        </w:tc>
        <w:tc>
          <w:tcPr>
            <w:tcW w:w="1293" w:type="pct"/>
            <w:shd w:val="clear" w:color="auto" w:fill="auto"/>
            <w:vAlign w:val="center"/>
          </w:tcPr>
          <w:p w14:paraId="768E862D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功能2-2</w:t>
            </w:r>
          </w:p>
        </w:tc>
        <w:tc>
          <w:tcPr>
            <w:tcW w:w="975" w:type="pct"/>
            <w:shd w:val="clear" w:color="auto" w:fill="auto"/>
          </w:tcPr>
          <w:p w14:paraId="54BE67C1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279F3740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22174774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39C8B4C4" w14:textId="77777777" w:rsidTr="002C3E50">
        <w:tc>
          <w:tcPr>
            <w:tcW w:w="781" w:type="pct"/>
            <w:vAlign w:val="center"/>
          </w:tcPr>
          <w:p w14:paraId="58AE2166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2-3</w:t>
            </w:r>
          </w:p>
        </w:tc>
        <w:tc>
          <w:tcPr>
            <w:tcW w:w="1293" w:type="pct"/>
            <w:shd w:val="clear" w:color="auto" w:fill="auto"/>
            <w:vAlign w:val="center"/>
          </w:tcPr>
          <w:p w14:paraId="2B441CE6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功能2-3</w:t>
            </w:r>
          </w:p>
        </w:tc>
        <w:tc>
          <w:tcPr>
            <w:tcW w:w="975" w:type="pct"/>
            <w:shd w:val="clear" w:color="auto" w:fill="auto"/>
          </w:tcPr>
          <w:p w14:paraId="6F156B09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23B81D0D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693F3B09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13DC8371" w14:textId="77777777" w:rsidTr="002C3E50">
        <w:tc>
          <w:tcPr>
            <w:tcW w:w="7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B9DA4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2-4</w:t>
            </w:r>
          </w:p>
        </w:tc>
        <w:tc>
          <w:tcPr>
            <w:tcW w:w="12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6B7FA3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功能2-4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0C48A2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B666F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A5ACA1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4B5D59F1" w14:textId="77777777" w:rsidTr="002C3E50">
        <w:tc>
          <w:tcPr>
            <w:tcW w:w="7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AB4F8F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2-5</w:t>
            </w:r>
          </w:p>
        </w:tc>
        <w:tc>
          <w:tcPr>
            <w:tcW w:w="12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17DBB2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功能2-5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3FEBA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5FEED9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5AFB08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485E8C25" w14:textId="77777777" w:rsidTr="002C3E50">
        <w:tc>
          <w:tcPr>
            <w:tcW w:w="781" w:type="pct"/>
            <w:vAlign w:val="center"/>
          </w:tcPr>
          <w:p w14:paraId="57504BF0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3-1</w:t>
            </w:r>
          </w:p>
        </w:tc>
        <w:tc>
          <w:tcPr>
            <w:tcW w:w="1293" w:type="pct"/>
            <w:shd w:val="clear" w:color="auto" w:fill="auto"/>
            <w:vAlign w:val="center"/>
          </w:tcPr>
          <w:p w14:paraId="3E7E2AC7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功能3-1</w:t>
            </w:r>
          </w:p>
        </w:tc>
        <w:tc>
          <w:tcPr>
            <w:tcW w:w="975" w:type="pct"/>
            <w:shd w:val="clear" w:color="auto" w:fill="auto"/>
          </w:tcPr>
          <w:p w14:paraId="093BE00D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590EF856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2E59DC20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5DEA4261" w14:textId="77777777" w:rsidTr="002C3E50">
        <w:tc>
          <w:tcPr>
            <w:tcW w:w="781" w:type="pct"/>
            <w:vAlign w:val="center"/>
          </w:tcPr>
          <w:p w14:paraId="6E333D15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3-2</w:t>
            </w:r>
          </w:p>
        </w:tc>
        <w:tc>
          <w:tcPr>
            <w:tcW w:w="1293" w:type="pct"/>
            <w:shd w:val="clear" w:color="auto" w:fill="auto"/>
            <w:vAlign w:val="center"/>
          </w:tcPr>
          <w:p w14:paraId="3EBB4012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功能3-2</w:t>
            </w:r>
          </w:p>
        </w:tc>
        <w:tc>
          <w:tcPr>
            <w:tcW w:w="975" w:type="pct"/>
            <w:shd w:val="clear" w:color="auto" w:fill="auto"/>
          </w:tcPr>
          <w:p w14:paraId="3095CCAE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7DD9F664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2DCE4999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7E9E6456" w14:textId="77777777" w:rsidTr="002C3E50">
        <w:tc>
          <w:tcPr>
            <w:tcW w:w="781" w:type="pct"/>
            <w:vAlign w:val="center"/>
          </w:tcPr>
          <w:p w14:paraId="7F016E3B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3-3</w:t>
            </w:r>
          </w:p>
        </w:tc>
        <w:tc>
          <w:tcPr>
            <w:tcW w:w="1293" w:type="pct"/>
            <w:shd w:val="clear" w:color="auto" w:fill="auto"/>
            <w:vAlign w:val="center"/>
          </w:tcPr>
          <w:p w14:paraId="74EEDC52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功能3-3</w:t>
            </w:r>
          </w:p>
        </w:tc>
        <w:tc>
          <w:tcPr>
            <w:tcW w:w="975" w:type="pct"/>
            <w:shd w:val="clear" w:color="auto" w:fill="auto"/>
          </w:tcPr>
          <w:p w14:paraId="0A871E9E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7CAE4B5E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shd w:val="clear" w:color="auto" w:fill="auto"/>
          </w:tcPr>
          <w:p w14:paraId="458E494A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60836237" w14:textId="77777777" w:rsidTr="002C3E50">
        <w:tc>
          <w:tcPr>
            <w:tcW w:w="7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C29E3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3-4</w:t>
            </w:r>
          </w:p>
        </w:tc>
        <w:tc>
          <w:tcPr>
            <w:tcW w:w="12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5F99A5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功能3-4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620EA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797FE9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2CCB62" w14:textId="77777777" w:rsidR="00C05256" w:rsidRDefault="00C05256" w:rsidP="00C05256">
            <w:pPr>
              <w:pStyle w:val="a7"/>
              <w:ind w:firstLineChars="0" w:firstLine="0"/>
            </w:pPr>
          </w:p>
        </w:tc>
      </w:tr>
      <w:tr w:rsidR="00C05256" w14:paraId="5618206A" w14:textId="77777777" w:rsidTr="002C3E50">
        <w:tc>
          <w:tcPr>
            <w:tcW w:w="7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BBC3C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3-5</w:t>
            </w:r>
          </w:p>
        </w:tc>
        <w:tc>
          <w:tcPr>
            <w:tcW w:w="12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5124FB" w14:textId="77777777" w:rsidR="00C05256" w:rsidRDefault="00C05256" w:rsidP="00C05256">
            <w:pPr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功能3-5</w:t>
            </w: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04B38F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950E4" w14:textId="77777777" w:rsidR="00C05256" w:rsidRDefault="00C05256" w:rsidP="00C05256">
            <w:pPr>
              <w:pStyle w:val="a7"/>
              <w:ind w:firstLineChars="0" w:firstLine="0"/>
            </w:pPr>
          </w:p>
        </w:tc>
        <w:tc>
          <w:tcPr>
            <w:tcW w:w="9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50E96F" w14:textId="77777777" w:rsidR="00C05256" w:rsidRDefault="00C05256" w:rsidP="00C05256">
            <w:pPr>
              <w:pStyle w:val="a7"/>
              <w:ind w:firstLineChars="0" w:firstLine="0"/>
            </w:pPr>
          </w:p>
        </w:tc>
      </w:tr>
    </w:tbl>
    <w:p w14:paraId="76A05B38" w14:textId="77777777" w:rsidR="00C05256" w:rsidRPr="00C05256" w:rsidRDefault="002C3E50" w:rsidP="00BF6B3F">
      <w:pPr>
        <w:pStyle w:val="3"/>
      </w:pPr>
      <w:bookmarkStart w:id="333" w:name="_Toc24927261"/>
      <w:r>
        <w:rPr>
          <w:rFonts w:hint="eastAsia"/>
        </w:rPr>
        <w:t>分布信息</w:t>
      </w:r>
      <w:bookmarkEnd w:id="333"/>
    </w:p>
    <w:p w14:paraId="00D875F3" w14:textId="6DDF64B1" w:rsidR="00A90C3D" w:rsidRDefault="00A90C3D" w:rsidP="00C05256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1" \n </w:instrText>
      </w:r>
      <w:r>
        <w:fldChar w:fldCharType="separate"/>
      </w:r>
      <w:r w:rsidR="00D60492"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1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分片明细及分布信息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99"/>
        <w:gridCol w:w="1598"/>
        <w:gridCol w:w="1598"/>
        <w:gridCol w:w="1596"/>
        <w:gridCol w:w="1498"/>
        <w:gridCol w:w="1498"/>
        <w:gridCol w:w="1495"/>
      </w:tblGrid>
      <w:tr w:rsidR="00226494" w14:paraId="7751A420" w14:textId="77777777" w:rsidTr="00226494">
        <w:tc>
          <w:tcPr>
            <w:tcW w:w="655" w:type="pct"/>
            <w:shd w:val="clear" w:color="auto" w:fill="D9D9D9"/>
          </w:tcPr>
          <w:p w14:paraId="0B318F79" w14:textId="77777777" w:rsidR="00226494" w:rsidRDefault="00226494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48" w:type="pct"/>
            <w:shd w:val="clear" w:color="auto" w:fill="D9D9D9"/>
          </w:tcPr>
          <w:p w14:paraId="0759BE2C" w14:textId="77777777" w:rsidR="00226494" w:rsidRDefault="00226494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关系名</w:t>
            </w:r>
          </w:p>
        </w:tc>
        <w:tc>
          <w:tcPr>
            <w:tcW w:w="748" w:type="pct"/>
            <w:shd w:val="clear" w:color="auto" w:fill="D9D9D9"/>
          </w:tcPr>
          <w:p w14:paraId="18E15938" w14:textId="77777777" w:rsidR="00226494" w:rsidRDefault="00226494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片段名</w:t>
            </w:r>
          </w:p>
        </w:tc>
        <w:tc>
          <w:tcPr>
            <w:tcW w:w="747" w:type="pct"/>
            <w:shd w:val="clear" w:color="auto" w:fill="D9D9D9"/>
          </w:tcPr>
          <w:p w14:paraId="18287028" w14:textId="77777777" w:rsidR="00226494" w:rsidRDefault="00226494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冗余度</w:t>
            </w:r>
          </w:p>
        </w:tc>
        <w:tc>
          <w:tcPr>
            <w:tcW w:w="701" w:type="pct"/>
            <w:shd w:val="clear" w:color="auto" w:fill="D9D9D9"/>
          </w:tcPr>
          <w:p w14:paraId="62637034" w14:textId="77777777" w:rsidR="00226494" w:rsidRDefault="00226494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1</w:t>
            </w:r>
          </w:p>
        </w:tc>
        <w:tc>
          <w:tcPr>
            <w:tcW w:w="701" w:type="pct"/>
            <w:shd w:val="clear" w:color="auto" w:fill="D9D9D9"/>
          </w:tcPr>
          <w:p w14:paraId="1BD46FE5" w14:textId="77777777" w:rsidR="00226494" w:rsidRDefault="00226494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2</w:t>
            </w:r>
          </w:p>
        </w:tc>
        <w:tc>
          <w:tcPr>
            <w:tcW w:w="700" w:type="pct"/>
            <w:shd w:val="clear" w:color="auto" w:fill="D9D9D9"/>
          </w:tcPr>
          <w:p w14:paraId="3FD55CB0" w14:textId="77777777" w:rsidR="00226494" w:rsidRDefault="00226494" w:rsidP="00C0525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站点</w:t>
            </w:r>
            <w:r>
              <w:rPr>
                <w:rFonts w:hint="eastAsia"/>
              </w:rPr>
              <w:t>3</w:t>
            </w:r>
          </w:p>
        </w:tc>
      </w:tr>
      <w:tr w:rsidR="00226494" w14:paraId="7F772F05" w14:textId="77777777" w:rsidTr="00226494">
        <w:tc>
          <w:tcPr>
            <w:tcW w:w="655" w:type="pct"/>
            <w:shd w:val="clear" w:color="auto" w:fill="auto"/>
          </w:tcPr>
          <w:p w14:paraId="121257D0" w14:textId="684BD8AC" w:rsidR="00226494" w:rsidRDefault="00226494" w:rsidP="00C0525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48" w:type="pct"/>
          </w:tcPr>
          <w:p w14:paraId="64BF8786" w14:textId="77777777" w:rsidR="00226494" w:rsidRDefault="00226494" w:rsidP="00C05256">
            <w:pPr>
              <w:pStyle w:val="a7"/>
              <w:ind w:firstLineChars="0" w:firstLine="0"/>
            </w:pPr>
          </w:p>
        </w:tc>
        <w:tc>
          <w:tcPr>
            <w:tcW w:w="748" w:type="pct"/>
            <w:shd w:val="clear" w:color="auto" w:fill="auto"/>
          </w:tcPr>
          <w:p w14:paraId="22BF0C07" w14:textId="77777777" w:rsidR="00226494" w:rsidRDefault="00226494" w:rsidP="00C05256">
            <w:pPr>
              <w:pStyle w:val="a7"/>
              <w:ind w:firstLineChars="0" w:firstLine="0"/>
            </w:pPr>
          </w:p>
        </w:tc>
        <w:tc>
          <w:tcPr>
            <w:tcW w:w="747" w:type="pct"/>
            <w:shd w:val="clear" w:color="auto" w:fill="auto"/>
          </w:tcPr>
          <w:p w14:paraId="163D350C" w14:textId="77777777" w:rsidR="00226494" w:rsidRDefault="00226494" w:rsidP="00C05256">
            <w:pPr>
              <w:pStyle w:val="a7"/>
              <w:ind w:firstLineChars="0" w:firstLine="0"/>
            </w:pPr>
          </w:p>
        </w:tc>
        <w:tc>
          <w:tcPr>
            <w:tcW w:w="701" w:type="pct"/>
          </w:tcPr>
          <w:p w14:paraId="4528D24B" w14:textId="77777777" w:rsidR="00226494" w:rsidRDefault="00226494" w:rsidP="00C05256">
            <w:pPr>
              <w:pStyle w:val="a7"/>
              <w:ind w:firstLineChars="0" w:firstLine="0"/>
            </w:pPr>
          </w:p>
        </w:tc>
        <w:tc>
          <w:tcPr>
            <w:tcW w:w="701" w:type="pct"/>
          </w:tcPr>
          <w:p w14:paraId="4A186548" w14:textId="77777777" w:rsidR="00226494" w:rsidRDefault="00226494" w:rsidP="00C05256">
            <w:pPr>
              <w:pStyle w:val="a7"/>
              <w:ind w:firstLineChars="0" w:firstLine="0"/>
            </w:pPr>
          </w:p>
        </w:tc>
        <w:tc>
          <w:tcPr>
            <w:tcW w:w="700" w:type="pct"/>
          </w:tcPr>
          <w:p w14:paraId="24F2536C" w14:textId="77777777" w:rsidR="00226494" w:rsidRDefault="00226494" w:rsidP="00C05256">
            <w:pPr>
              <w:pStyle w:val="a7"/>
              <w:ind w:firstLineChars="0" w:firstLine="0"/>
            </w:pPr>
          </w:p>
        </w:tc>
      </w:tr>
      <w:tr w:rsidR="00226494" w14:paraId="57195713" w14:textId="77777777" w:rsidTr="00226494">
        <w:tc>
          <w:tcPr>
            <w:tcW w:w="655" w:type="pct"/>
            <w:shd w:val="clear" w:color="auto" w:fill="auto"/>
          </w:tcPr>
          <w:p w14:paraId="1A53DC63" w14:textId="7C5F47A7" w:rsidR="00226494" w:rsidRDefault="00226494" w:rsidP="00C0525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748" w:type="pct"/>
          </w:tcPr>
          <w:p w14:paraId="1E3A8853" w14:textId="77777777" w:rsidR="00226494" w:rsidRDefault="00226494" w:rsidP="00C05256">
            <w:pPr>
              <w:pStyle w:val="a7"/>
              <w:ind w:firstLineChars="0" w:firstLine="0"/>
            </w:pPr>
          </w:p>
        </w:tc>
        <w:tc>
          <w:tcPr>
            <w:tcW w:w="748" w:type="pct"/>
            <w:shd w:val="clear" w:color="auto" w:fill="auto"/>
          </w:tcPr>
          <w:p w14:paraId="468CA122" w14:textId="77777777" w:rsidR="00226494" w:rsidRDefault="00226494" w:rsidP="00C05256">
            <w:pPr>
              <w:pStyle w:val="a7"/>
              <w:ind w:firstLineChars="0" w:firstLine="0"/>
            </w:pPr>
          </w:p>
        </w:tc>
        <w:tc>
          <w:tcPr>
            <w:tcW w:w="747" w:type="pct"/>
            <w:shd w:val="clear" w:color="auto" w:fill="auto"/>
          </w:tcPr>
          <w:p w14:paraId="1C0E6C0C" w14:textId="77777777" w:rsidR="00226494" w:rsidRDefault="00226494" w:rsidP="00C05256">
            <w:pPr>
              <w:pStyle w:val="a7"/>
              <w:ind w:firstLineChars="0" w:firstLine="0"/>
            </w:pPr>
          </w:p>
        </w:tc>
        <w:tc>
          <w:tcPr>
            <w:tcW w:w="701" w:type="pct"/>
          </w:tcPr>
          <w:p w14:paraId="7053C1E7" w14:textId="77777777" w:rsidR="00226494" w:rsidRDefault="00226494" w:rsidP="00C05256">
            <w:pPr>
              <w:pStyle w:val="a7"/>
              <w:ind w:firstLineChars="0" w:firstLine="0"/>
            </w:pPr>
          </w:p>
        </w:tc>
        <w:tc>
          <w:tcPr>
            <w:tcW w:w="701" w:type="pct"/>
          </w:tcPr>
          <w:p w14:paraId="5842A7F0" w14:textId="77777777" w:rsidR="00226494" w:rsidRDefault="00226494" w:rsidP="00C05256">
            <w:pPr>
              <w:pStyle w:val="a7"/>
              <w:ind w:firstLineChars="0" w:firstLine="0"/>
            </w:pPr>
          </w:p>
        </w:tc>
        <w:tc>
          <w:tcPr>
            <w:tcW w:w="700" w:type="pct"/>
          </w:tcPr>
          <w:p w14:paraId="1031871F" w14:textId="77777777" w:rsidR="00226494" w:rsidRDefault="00226494" w:rsidP="00C05256">
            <w:pPr>
              <w:pStyle w:val="a7"/>
              <w:ind w:firstLineChars="0" w:firstLine="0"/>
            </w:pPr>
          </w:p>
        </w:tc>
      </w:tr>
    </w:tbl>
    <w:p w14:paraId="022E5131" w14:textId="77777777" w:rsidR="00A90C3D" w:rsidRPr="00A90C3D" w:rsidRDefault="00A90C3D" w:rsidP="00C05256"/>
    <w:p w14:paraId="45ED7DBF" w14:textId="41C01CE4" w:rsidR="009B5FBA" w:rsidRDefault="007013D7" w:rsidP="009B5FBA">
      <w:pPr>
        <w:pStyle w:val="1"/>
      </w:pPr>
      <w:bookmarkStart w:id="334" w:name="_Toc24927262"/>
      <w:r>
        <w:rPr>
          <w:rFonts w:hint="eastAsia"/>
        </w:rPr>
        <w:lastRenderedPageBreak/>
        <w:t>分布数据实现</w:t>
      </w:r>
      <w:bookmarkEnd w:id="334"/>
    </w:p>
    <w:p w14:paraId="42FDE407" w14:textId="55A056AE" w:rsidR="001F0219" w:rsidRDefault="009B5FBA" w:rsidP="009B5FBA">
      <w:pPr>
        <w:pStyle w:val="2"/>
      </w:pPr>
      <w:bookmarkStart w:id="335" w:name="_Toc24927263"/>
      <w:r>
        <w:rPr>
          <w:rFonts w:hint="eastAsia"/>
        </w:rPr>
        <w:t>站点</w:t>
      </w:r>
      <w:r>
        <w:fldChar w:fldCharType="begin"/>
      </w:r>
      <w:r>
        <w:instrText xml:space="preserve"> SEQ </w:instrText>
      </w:r>
      <w:r>
        <w:instrText>序号</w:instrText>
      </w:r>
      <w:r>
        <w:instrText xml:space="preserve">0 \* ARABIC \s 0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数据实现</w:t>
      </w:r>
      <w:bookmarkEnd w:id="335"/>
    </w:p>
    <w:p w14:paraId="2121B0A5" w14:textId="77777777" w:rsidR="006B3BEC" w:rsidRDefault="006B3BEC" w:rsidP="006B3BEC">
      <w:pPr>
        <w:pStyle w:val="3"/>
      </w:pPr>
      <w:bookmarkStart w:id="336" w:name="_Toc24927264"/>
      <w:r>
        <w:rPr>
          <w:rFonts w:hint="eastAsia"/>
        </w:rPr>
        <w:t>数据库链接</w:t>
      </w:r>
      <w:bookmarkEnd w:id="336"/>
    </w:p>
    <w:p w14:paraId="24826416" w14:textId="2B809149" w:rsidR="006B3BEC" w:rsidRDefault="006B3BEC" w:rsidP="006B3BE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数据库链接列表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13"/>
        <w:gridCol w:w="1225"/>
        <w:gridCol w:w="1660"/>
        <w:gridCol w:w="989"/>
        <w:gridCol w:w="852"/>
        <w:gridCol w:w="991"/>
        <w:gridCol w:w="1275"/>
        <w:gridCol w:w="1865"/>
        <w:gridCol w:w="912"/>
      </w:tblGrid>
      <w:tr w:rsidR="00DB2703" w14:paraId="54A4381F" w14:textId="77777777" w:rsidTr="00362221">
        <w:tc>
          <w:tcPr>
            <w:tcW w:w="427" w:type="pct"/>
            <w:shd w:val="clear" w:color="auto" w:fill="D9D9D9"/>
          </w:tcPr>
          <w:p w14:paraId="1C9EBD81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3" w:type="pct"/>
            <w:shd w:val="clear" w:color="auto" w:fill="D9D9D9"/>
          </w:tcPr>
          <w:p w14:paraId="10D8CD84" w14:textId="77777777" w:rsidR="00DB2703" w:rsidRDefault="00DB2703" w:rsidP="00362221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链接名</w:t>
            </w:r>
            <w:proofErr w:type="gramEnd"/>
          </w:p>
        </w:tc>
        <w:tc>
          <w:tcPr>
            <w:tcW w:w="777" w:type="pct"/>
            <w:shd w:val="clear" w:color="auto" w:fill="D9D9D9"/>
          </w:tcPr>
          <w:p w14:paraId="6850F7A6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目标服务器</w:t>
            </w:r>
            <w:r>
              <w:rPr>
                <w:rFonts w:hint="eastAsia"/>
              </w:rPr>
              <w:t>IP</w:t>
            </w:r>
          </w:p>
        </w:tc>
        <w:tc>
          <w:tcPr>
            <w:tcW w:w="463" w:type="pct"/>
            <w:shd w:val="clear" w:color="auto" w:fill="D9D9D9"/>
          </w:tcPr>
          <w:p w14:paraId="05398C13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399" w:type="pct"/>
            <w:shd w:val="clear" w:color="auto" w:fill="D9D9D9"/>
          </w:tcPr>
          <w:p w14:paraId="0BBF768B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端口</w:t>
            </w:r>
          </w:p>
        </w:tc>
        <w:tc>
          <w:tcPr>
            <w:tcW w:w="464" w:type="pct"/>
            <w:shd w:val="clear" w:color="auto" w:fill="D9D9D9"/>
          </w:tcPr>
          <w:p w14:paraId="4B336A78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连接名</w:t>
            </w:r>
          </w:p>
        </w:tc>
        <w:tc>
          <w:tcPr>
            <w:tcW w:w="597" w:type="pct"/>
            <w:shd w:val="clear" w:color="auto" w:fill="D9D9D9"/>
          </w:tcPr>
          <w:p w14:paraId="0E884B5F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用户</w:t>
            </w:r>
          </w:p>
        </w:tc>
        <w:tc>
          <w:tcPr>
            <w:tcW w:w="873" w:type="pct"/>
            <w:shd w:val="clear" w:color="auto" w:fill="D9D9D9"/>
          </w:tcPr>
          <w:p w14:paraId="1DC043D2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427" w:type="pct"/>
            <w:shd w:val="clear" w:color="auto" w:fill="D9D9D9"/>
          </w:tcPr>
          <w:p w14:paraId="73F68DA0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703" w14:paraId="715A70D2" w14:textId="77777777" w:rsidTr="00362221">
        <w:tc>
          <w:tcPr>
            <w:tcW w:w="427" w:type="pct"/>
            <w:shd w:val="clear" w:color="auto" w:fill="auto"/>
          </w:tcPr>
          <w:p w14:paraId="3B09E6FC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3" w:type="pct"/>
            <w:shd w:val="clear" w:color="auto" w:fill="auto"/>
          </w:tcPr>
          <w:p w14:paraId="05EF36B4" w14:textId="77777777" w:rsidR="00DB2703" w:rsidRDefault="00DB2703" w:rsidP="00362221">
            <w:pPr>
              <w:pStyle w:val="a7"/>
              <w:ind w:firstLineChars="0" w:firstLine="0"/>
            </w:pPr>
            <w:r>
              <w:t>dl_m2</w:t>
            </w:r>
          </w:p>
        </w:tc>
        <w:tc>
          <w:tcPr>
            <w:tcW w:w="777" w:type="pct"/>
          </w:tcPr>
          <w:p w14:paraId="4512531C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92.168.182.102</w:t>
            </w:r>
          </w:p>
        </w:tc>
        <w:tc>
          <w:tcPr>
            <w:tcW w:w="463" w:type="pct"/>
            <w:shd w:val="clear" w:color="auto" w:fill="auto"/>
          </w:tcPr>
          <w:p w14:paraId="6B0B2A18" w14:textId="77777777" w:rsidR="00DB2703" w:rsidRDefault="00DB2703" w:rsidP="00362221">
            <w:pPr>
              <w:pStyle w:val="a7"/>
              <w:ind w:firstLineChars="0" w:firstLine="0"/>
            </w:pPr>
            <w:r>
              <w:t>maste</w:t>
            </w:r>
            <w:r>
              <w:rPr>
                <w:rFonts w:hint="eastAsia"/>
              </w:rPr>
              <w:t>r2</w:t>
            </w:r>
            <w:r>
              <w:t>2</w:t>
            </w:r>
          </w:p>
        </w:tc>
        <w:tc>
          <w:tcPr>
            <w:tcW w:w="399" w:type="pct"/>
          </w:tcPr>
          <w:p w14:paraId="265ABB27" w14:textId="77777777" w:rsidR="00DB2703" w:rsidRDefault="00DB2703" w:rsidP="00362221">
            <w:pPr>
              <w:pStyle w:val="a7"/>
              <w:ind w:firstLineChars="0" w:firstLine="0"/>
            </w:pPr>
            <w:r>
              <w:t>1521</w:t>
            </w:r>
          </w:p>
        </w:tc>
        <w:tc>
          <w:tcPr>
            <w:tcW w:w="464" w:type="pct"/>
          </w:tcPr>
          <w:p w14:paraId="01CA9852" w14:textId="77777777" w:rsidR="00DB2703" w:rsidRDefault="00DB2703" w:rsidP="00362221">
            <w:pPr>
              <w:pStyle w:val="a7"/>
              <w:ind w:firstLineChars="0" w:firstLine="0"/>
            </w:pPr>
            <w:r>
              <w:t>maste</w:t>
            </w:r>
            <w:r>
              <w:rPr>
                <w:rFonts w:hint="eastAsia"/>
              </w:rPr>
              <w:t>r2</w:t>
            </w:r>
            <w:r>
              <w:t>2</w:t>
            </w:r>
          </w:p>
        </w:tc>
        <w:tc>
          <w:tcPr>
            <w:tcW w:w="597" w:type="pct"/>
          </w:tcPr>
          <w:p w14:paraId="54422A66" w14:textId="77777777" w:rsidR="00DB2703" w:rsidRDefault="00DB2703" w:rsidP="00362221">
            <w:pPr>
              <w:pStyle w:val="a7"/>
              <w:ind w:firstLineChars="0" w:firstLine="0"/>
            </w:pPr>
            <w:r>
              <w:t>u_2_1_2_2</w:t>
            </w:r>
          </w:p>
        </w:tc>
        <w:tc>
          <w:tcPr>
            <w:tcW w:w="873" w:type="pct"/>
          </w:tcPr>
          <w:p w14:paraId="09617622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链接站点</w:t>
            </w:r>
            <w:r>
              <w:t>2</w:t>
            </w:r>
            <w:r>
              <w:rPr>
                <w:rFonts w:hint="eastAsia"/>
              </w:rPr>
              <w:t>数据库</w:t>
            </w:r>
          </w:p>
        </w:tc>
        <w:tc>
          <w:tcPr>
            <w:tcW w:w="427" w:type="pct"/>
          </w:tcPr>
          <w:p w14:paraId="7AFDB01E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25520864" w14:textId="77777777" w:rsidTr="00362221">
        <w:tc>
          <w:tcPr>
            <w:tcW w:w="427" w:type="pct"/>
            <w:shd w:val="clear" w:color="auto" w:fill="auto"/>
          </w:tcPr>
          <w:p w14:paraId="35A7274B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3" w:type="pct"/>
            <w:shd w:val="clear" w:color="auto" w:fill="auto"/>
          </w:tcPr>
          <w:p w14:paraId="689B3D96" w14:textId="77777777" w:rsidR="00DB2703" w:rsidRDefault="00DB2703" w:rsidP="00362221">
            <w:pPr>
              <w:pStyle w:val="a7"/>
              <w:ind w:firstLineChars="0" w:firstLine="0"/>
            </w:pPr>
            <w:r>
              <w:t>dl_m3</w:t>
            </w:r>
          </w:p>
        </w:tc>
        <w:tc>
          <w:tcPr>
            <w:tcW w:w="777" w:type="pct"/>
          </w:tcPr>
          <w:p w14:paraId="26969F6D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92.168.182.103</w:t>
            </w:r>
          </w:p>
        </w:tc>
        <w:tc>
          <w:tcPr>
            <w:tcW w:w="463" w:type="pct"/>
            <w:shd w:val="clear" w:color="auto" w:fill="auto"/>
          </w:tcPr>
          <w:p w14:paraId="7B6EDCB4" w14:textId="77777777" w:rsidR="00DB2703" w:rsidRDefault="00DB2703" w:rsidP="00362221">
            <w:pPr>
              <w:pStyle w:val="a7"/>
              <w:ind w:firstLineChars="0" w:firstLine="0"/>
            </w:pPr>
            <w:r>
              <w:t>maste</w:t>
            </w:r>
            <w:r>
              <w:rPr>
                <w:rFonts w:hint="eastAsia"/>
              </w:rPr>
              <w:t>r2</w:t>
            </w:r>
            <w:r>
              <w:t>3</w:t>
            </w:r>
          </w:p>
        </w:tc>
        <w:tc>
          <w:tcPr>
            <w:tcW w:w="399" w:type="pct"/>
          </w:tcPr>
          <w:p w14:paraId="6715E9DD" w14:textId="77777777" w:rsidR="00DB2703" w:rsidRDefault="00DB2703" w:rsidP="00362221">
            <w:pPr>
              <w:pStyle w:val="a7"/>
              <w:ind w:firstLineChars="0" w:firstLine="0"/>
            </w:pPr>
            <w:r>
              <w:t>1521</w:t>
            </w:r>
          </w:p>
        </w:tc>
        <w:tc>
          <w:tcPr>
            <w:tcW w:w="464" w:type="pct"/>
          </w:tcPr>
          <w:p w14:paraId="4EB9A285" w14:textId="77777777" w:rsidR="00DB2703" w:rsidRDefault="00DB2703" w:rsidP="00362221">
            <w:pPr>
              <w:pStyle w:val="a7"/>
              <w:ind w:firstLineChars="0" w:firstLine="0"/>
            </w:pPr>
            <w:r>
              <w:t>maste</w:t>
            </w:r>
            <w:r>
              <w:rPr>
                <w:rFonts w:hint="eastAsia"/>
              </w:rPr>
              <w:t>r2</w:t>
            </w:r>
            <w:r>
              <w:t>3</w:t>
            </w:r>
          </w:p>
        </w:tc>
        <w:tc>
          <w:tcPr>
            <w:tcW w:w="597" w:type="pct"/>
          </w:tcPr>
          <w:p w14:paraId="429C9CFC" w14:textId="77777777" w:rsidR="00DB2703" w:rsidRDefault="00DB2703" w:rsidP="00362221">
            <w:pPr>
              <w:pStyle w:val="a7"/>
              <w:ind w:firstLineChars="0" w:firstLine="0"/>
            </w:pPr>
            <w:r>
              <w:t>u_2_1_2_3</w:t>
            </w:r>
          </w:p>
        </w:tc>
        <w:tc>
          <w:tcPr>
            <w:tcW w:w="873" w:type="pct"/>
          </w:tcPr>
          <w:p w14:paraId="0D3F5321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链接站点</w:t>
            </w:r>
            <w:r>
              <w:t>3</w:t>
            </w:r>
            <w:r>
              <w:rPr>
                <w:rFonts w:hint="eastAsia"/>
              </w:rPr>
              <w:t>数据库</w:t>
            </w:r>
          </w:p>
        </w:tc>
        <w:tc>
          <w:tcPr>
            <w:tcW w:w="427" w:type="pct"/>
          </w:tcPr>
          <w:p w14:paraId="5164DBD3" w14:textId="77777777" w:rsidR="00DB2703" w:rsidRDefault="00DB2703" w:rsidP="00362221">
            <w:pPr>
              <w:pStyle w:val="a7"/>
              <w:ind w:firstLineChars="0" w:firstLine="0"/>
            </w:pPr>
          </w:p>
        </w:tc>
      </w:tr>
    </w:tbl>
    <w:p w14:paraId="276F91E4" w14:textId="750BC694" w:rsidR="006B3BEC" w:rsidRDefault="006B3BEC" w:rsidP="006B3BEC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6B3BEC" w14:paraId="769E9FA4" w14:textId="77777777" w:rsidTr="001235A2">
        <w:tc>
          <w:tcPr>
            <w:tcW w:w="5000" w:type="pct"/>
            <w:shd w:val="clear" w:color="auto" w:fill="auto"/>
          </w:tcPr>
          <w:p w14:paraId="679A36FE" w14:textId="77777777" w:rsidR="00DB2703" w:rsidRDefault="00DB2703" w:rsidP="001235A2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创建数据库链接，用于：链接站点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数据库</w:t>
            </w:r>
          </w:p>
          <w:p w14:paraId="085B2568" w14:textId="77777777" w:rsidR="00DB2703" w:rsidRDefault="00DB2703" w:rsidP="001235A2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目标数据库：</w:t>
            </w:r>
            <w:r>
              <w:rPr>
                <w:rFonts w:hint="eastAsia"/>
              </w:rPr>
              <w:t>192.168.182.102:1521/master22</w:t>
            </w:r>
          </w:p>
          <w:p w14:paraId="1E1C903E" w14:textId="77777777" w:rsidR="00DB2703" w:rsidRDefault="00DB2703" w:rsidP="001235A2">
            <w:pPr>
              <w:pStyle w:val="a7"/>
              <w:ind w:firstLineChars="0" w:firstLine="0"/>
            </w:pPr>
            <w:r>
              <w:t>create database link dl_m2 connect to u_2_1_2_2 identified by "" using 'master22';</w:t>
            </w:r>
          </w:p>
          <w:p w14:paraId="639D2397" w14:textId="77777777" w:rsidR="00DB2703" w:rsidRDefault="00DB2703" w:rsidP="001235A2">
            <w:pPr>
              <w:pStyle w:val="a7"/>
              <w:ind w:firstLineChars="0" w:firstLine="0"/>
            </w:pPr>
          </w:p>
          <w:p w14:paraId="11782A2D" w14:textId="77777777" w:rsidR="00DB2703" w:rsidRDefault="00DB2703" w:rsidP="001235A2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创建数据库链接，用于：链接站点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数据库</w:t>
            </w:r>
          </w:p>
          <w:p w14:paraId="187D15E8" w14:textId="77777777" w:rsidR="00DB2703" w:rsidRDefault="00DB2703" w:rsidP="001235A2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目标数据库：</w:t>
            </w:r>
            <w:r>
              <w:rPr>
                <w:rFonts w:hint="eastAsia"/>
              </w:rPr>
              <w:t>192.168.182.103:1521/master23</w:t>
            </w:r>
          </w:p>
          <w:p w14:paraId="39E04405" w14:textId="77777777" w:rsidR="00DB2703" w:rsidRDefault="00DB2703" w:rsidP="001235A2">
            <w:pPr>
              <w:pStyle w:val="a7"/>
              <w:ind w:firstLineChars="0" w:firstLine="0"/>
            </w:pPr>
            <w:r>
              <w:t>create database link dl_m3 connect to u_2_1_2_3 identified by "" using 'master23';</w:t>
            </w:r>
          </w:p>
          <w:p w14:paraId="3189498D" w14:textId="77777777" w:rsidR="00DB2703" w:rsidRDefault="00DB2703" w:rsidP="001235A2">
            <w:pPr>
              <w:pStyle w:val="a7"/>
              <w:ind w:firstLineChars="0" w:firstLine="0"/>
            </w:pPr>
          </w:p>
          <w:p w14:paraId="7E3C9EA2" w14:textId="6B9E4350" w:rsidR="006B3BEC" w:rsidRPr="006B3BEC" w:rsidRDefault="006B3BEC" w:rsidP="001235A2">
            <w:pPr>
              <w:pStyle w:val="a7"/>
              <w:ind w:firstLineChars="0" w:firstLine="0"/>
            </w:pPr>
          </w:p>
        </w:tc>
      </w:tr>
    </w:tbl>
    <w:p w14:paraId="3E5F3AE8" w14:textId="77777777" w:rsidR="006B3BEC" w:rsidRPr="00FB1786" w:rsidRDefault="006B3BEC" w:rsidP="006B3BEC">
      <w:pPr>
        <w:jc w:val="center"/>
      </w:pPr>
    </w:p>
    <w:p w14:paraId="6663B883" w14:textId="77777777" w:rsidR="006B3BEC" w:rsidRDefault="006B3BEC" w:rsidP="006B3BEC">
      <w:pPr>
        <w:pStyle w:val="3"/>
      </w:pPr>
      <w:bookmarkStart w:id="337" w:name="_Toc24927265"/>
      <w:bookmarkStart w:id="338" w:name="_Hlk18330110"/>
      <w:r>
        <w:rPr>
          <w:rFonts w:hint="eastAsia"/>
        </w:rPr>
        <w:t>序列</w:t>
      </w:r>
      <w:bookmarkEnd w:id="337"/>
    </w:p>
    <w:p w14:paraId="1AAA5874" w14:textId="32C84520" w:rsidR="006B3BEC" w:rsidRDefault="006B3BEC" w:rsidP="006B3BE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序列列表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9"/>
        <w:gridCol w:w="1783"/>
        <w:gridCol w:w="787"/>
        <w:gridCol w:w="1308"/>
        <w:gridCol w:w="1308"/>
        <w:gridCol w:w="1307"/>
        <w:gridCol w:w="1307"/>
        <w:gridCol w:w="1307"/>
        <w:gridCol w:w="786"/>
      </w:tblGrid>
      <w:tr w:rsidR="006757AB" w14:paraId="6771385D" w14:textId="77777777" w:rsidTr="00122A4A">
        <w:tc>
          <w:tcPr>
            <w:tcW w:w="369" w:type="pct"/>
            <w:shd w:val="clear" w:color="auto" w:fill="D9D9D9"/>
          </w:tcPr>
          <w:p w14:paraId="14100BF9" w14:textId="77777777" w:rsidR="006757AB" w:rsidRDefault="006757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34" w:type="pct"/>
            <w:shd w:val="clear" w:color="auto" w:fill="D9D9D9"/>
          </w:tcPr>
          <w:p w14:paraId="46A7FAEA" w14:textId="77777777" w:rsidR="006757AB" w:rsidRDefault="006757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68" w:type="pct"/>
            <w:shd w:val="clear" w:color="auto" w:fill="D9D9D9"/>
          </w:tcPr>
          <w:p w14:paraId="3551CA56" w14:textId="77777777" w:rsidR="006757AB" w:rsidRDefault="006757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612" w:type="pct"/>
            <w:shd w:val="clear" w:color="auto" w:fill="D9D9D9"/>
          </w:tcPr>
          <w:p w14:paraId="1DCC0B3A" w14:textId="77777777" w:rsidR="006757AB" w:rsidRDefault="006757AB" w:rsidP="00122A4A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612" w:type="pct"/>
            <w:shd w:val="clear" w:color="auto" w:fill="D9D9D9"/>
          </w:tcPr>
          <w:p w14:paraId="37D77C93" w14:textId="77777777" w:rsidR="006757AB" w:rsidRDefault="006757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步长</w:t>
            </w:r>
          </w:p>
        </w:tc>
        <w:tc>
          <w:tcPr>
            <w:tcW w:w="612" w:type="pct"/>
            <w:shd w:val="clear" w:color="auto" w:fill="D9D9D9"/>
          </w:tcPr>
          <w:p w14:paraId="60D2D856" w14:textId="77777777" w:rsidR="006757AB" w:rsidRDefault="006757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最小值</w:t>
            </w:r>
          </w:p>
        </w:tc>
        <w:tc>
          <w:tcPr>
            <w:tcW w:w="612" w:type="pct"/>
            <w:shd w:val="clear" w:color="auto" w:fill="D9D9D9"/>
          </w:tcPr>
          <w:p w14:paraId="13C23948" w14:textId="77777777" w:rsidR="006757AB" w:rsidRDefault="006757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最大值</w:t>
            </w:r>
          </w:p>
        </w:tc>
        <w:tc>
          <w:tcPr>
            <w:tcW w:w="612" w:type="pct"/>
            <w:shd w:val="clear" w:color="auto" w:fill="D9D9D9"/>
          </w:tcPr>
          <w:p w14:paraId="1D1C3110" w14:textId="77777777" w:rsidR="006757AB" w:rsidRDefault="006757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应用场合</w:t>
            </w:r>
          </w:p>
        </w:tc>
        <w:tc>
          <w:tcPr>
            <w:tcW w:w="368" w:type="pct"/>
            <w:shd w:val="clear" w:color="auto" w:fill="D9D9D9"/>
          </w:tcPr>
          <w:p w14:paraId="5D92E53D" w14:textId="77777777" w:rsidR="006757AB" w:rsidRDefault="006757AB" w:rsidP="00122A4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57AB" w14:paraId="5BE42131" w14:textId="77777777" w:rsidTr="00122A4A">
        <w:tc>
          <w:tcPr>
            <w:tcW w:w="369" w:type="pct"/>
            <w:shd w:val="clear" w:color="auto" w:fill="auto"/>
          </w:tcPr>
          <w:p w14:paraId="7D8C3481" w14:textId="70A30E77" w:rsidR="006757AB" w:rsidRDefault="006757AB" w:rsidP="00122A4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34" w:type="pct"/>
            <w:shd w:val="clear" w:color="auto" w:fill="auto"/>
          </w:tcPr>
          <w:p w14:paraId="06C72836" w14:textId="77777777" w:rsidR="006757AB" w:rsidRDefault="006757AB" w:rsidP="00122A4A">
            <w:pPr>
              <w:pStyle w:val="a7"/>
              <w:ind w:firstLineChars="0" w:firstLine="0"/>
            </w:pPr>
            <w:r>
              <w:rPr>
                <w:rFonts w:hint="eastAsia"/>
              </w:rPr>
              <w:t>序列</w:t>
            </w:r>
            <w:r>
              <w:rPr>
                <w:rFonts w:hint="eastAsia"/>
              </w:rPr>
              <w:t>1</w:t>
            </w:r>
          </w:p>
        </w:tc>
        <w:tc>
          <w:tcPr>
            <w:tcW w:w="368" w:type="pct"/>
          </w:tcPr>
          <w:p w14:paraId="215E5019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3A339690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6823F717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46CB12F5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77A32687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612" w:type="pct"/>
            <w:shd w:val="clear" w:color="auto" w:fill="auto"/>
          </w:tcPr>
          <w:p w14:paraId="490A0DF7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368" w:type="pct"/>
          </w:tcPr>
          <w:p w14:paraId="21C69F90" w14:textId="77777777" w:rsidR="006757AB" w:rsidRDefault="006757AB" w:rsidP="00122A4A">
            <w:pPr>
              <w:pStyle w:val="a7"/>
              <w:ind w:firstLineChars="0" w:firstLine="0"/>
            </w:pPr>
          </w:p>
        </w:tc>
      </w:tr>
      <w:tr w:rsidR="006757AB" w14:paraId="107321FC" w14:textId="77777777" w:rsidTr="00122A4A">
        <w:tc>
          <w:tcPr>
            <w:tcW w:w="369" w:type="pct"/>
            <w:shd w:val="clear" w:color="auto" w:fill="auto"/>
          </w:tcPr>
          <w:p w14:paraId="59DA3263" w14:textId="6393680F" w:rsidR="006757AB" w:rsidRDefault="006757AB" w:rsidP="00122A4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34" w:type="pct"/>
            <w:shd w:val="clear" w:color="auto" w:fill="auto"/>
          </w:tcPr>
          <w:p w14:paraId="22CBD4C9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368" w:type="pct"/>
          </w:tcPr>
          <w:p w14:paraId="00AEEE2D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51F3EEF1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16226F0B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420AAF9E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2F002A33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612" w:type="pct"/>
            <w:shd w:val="clear" w:color="auto" w:fill="auto"/>
          </w:tcPr>
          <w:p w14:paraId="345FAC49" w14:textId="77777777" w:rsidR="006757AB" w:rsidRDefault="006757AB" w:rsidP="00122A4A">
            <w:pPr>
              <w:pStyle w:val="a7"/>
              <w:ind w:firstLineChars="0" w:firstLine="0"/>
            </w:pPr>
          </w:p>
        </w:tc>
        <w:tc>
          <w:tcPr>
            <w:tcW w:w="368" w:type="pct"/>
          </w:tcPr>
          <w:p w14:paraId="55614A7B" w14:textId="77777777" w:rsidR="006757AB" w:rsidRDefault="006757AB" w:rsidP="00122A4A">
            <w:pPr>
              <w:pStyle w:val="a7"/>
              <w:ind w:firstLineChars="0" w:firstLine="0"/>
            </w:pPr>
          </w:p>
        </w:tc>
      </w:tr>
    </w:tbl>
    <w:p w14:paraId="2BEB7719" w14:textId="77777777" w:rsidR="006B3BEC" w:rsidRDefault="006B3BEC" w:rsidP="006B3BEC">
      <w:pPr>
        <w:jc w:val="center"/>
      </w:pPr>
      <w:bookmarkStart w:id="339" w:name="_Hlk532315527"/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bookmarkEnd w:id="339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6B3BEC" w14:paraId="7E1C0919" w14:textId="77777777" w:rsidTr="001235A2">
        <w:tc>
          <w:tcPr>
            <w:tcW w:w="5000" w:type="pct"/>
            <w:shd w:val="clear" w:color="auto" w:fill="auto"/>
          </w:tcPr>
          <w:p w14:paraId="0344B68E" w14:textId="77777777" w:rsidR="006B3BEC" w:rsidRPr="006B3BEC" w:rsidRDefault="006B3BEC" w:rsidP="001235A2">
            <w:pPr>
              <w:pStyle w:val="a7"/>
              <w:ind w:firstLineChars="0" w:firstLine="0"/>
            </w:pPr>
          </w:p>
        </w:tc>
      </w:tr>
    </w:tbl>
    <w:p w14:paraId="14960809" w14:textId="77777777" w:rsidR="001E55E7" w:rsidRDefault="00EA149E" w:rsidP="009B5FBA">
      <w:pPr>
        <w:pStyle w:val="3"/>
      </w:pPr>
      <w:bookmarkStart w:id="340" w:name="_Toc24927266"/>
      <w:bookmarkEnd w:id="338"/>
      <w:r>
        <w:rPr>
          <w:rFonts w:hint="eastAsia"/>
        </w:rPr>
        <w:t>表</w:t>
      </w:r>
      <w:bookmarkEnd w:id="340"/>
    </w:p>
    <w:p w14:paraId="5ABF06BA" w14:textId="77777777" w:rsidR="009616E9" w:rsidRPr="00AD65FC" w:rsidRDefault="009616E9" w:rsidP="009B5FBA">
      <w:pPr>
        <w:pStyle w:val="4"/>
      </w:pPr>
      <w:bookmarkStart w:id="341" w:name="_Toc24927267"/>
      <w:r>
        <w:rPr>
          <w:rFonts w:hint="eastAsia"/>
        </w:rPr>
        <w:t>创建基本表</w:t>
      </w:r>
      <w:bookmarkEnd w:id="341"/>
    </w:p>
    <w:p w14:paraId="6D71F605" w14:textId="77777777" w:rsidR="009616E9" w:rsidRPr="009616E9" w:rsidRDefault="009616E9" w:rsidP="009B5FBA"/>
    <w:p w14:paraId="47F7FF99" w14:textId="7CA47550" w:rsidR="00BC179F" w:rsidRPr="00FB1786" w:rsidRDefault="00BC179F" w:rsidP="009B5FBA">
      <w:pPr>
        <w:jc w:val="center"/>
      </w:pPr>
      <w:r>
        <w:rPr>
          <w:rFonts w:hint="eastAsia"/>
        </w:rPr>
        <w:t>表</w:t>
      </w:r>
      <w:r w:rsidR="00043990">
        <w:fldChar w:fldCharType="begin"/>
      </w:r>
      <w:r w:rsidR="00043990">
        <w:instrText xml:space="preserve"> STYLEREF  \s "</w:instrText>
      </w:r>
      <w:r w:rsidR="00043990">
        <w:instrText>标题</w:instrText>
      </w:r>
      <w:r w:rsidR="00043990">
        <w:instrText xml:space="preserve"> 2" \n </w:instrText>
      </w:r>
      <w:r w:rsidR="00043990">
        <w:fldChar w:fldCharType="separate"/>
      </w:r>
      <w:r w:rsidR="00D60492">
        <w:rPr>
          <w:noProof/>
        </w:rPr>
        <w:t>11.1</w:t>
      </w:r>
      <w:r w:rsidR="00043990">
        <w:fldChar w:fldCharType="end"/>
      </w:r>
      <w:r w:rsidR="00043990">
        <w:noBreakHyphen/>
      </w:r>
      <w:r w:rsidR="00043990">
        <w:fldChar w:fldCharType="begin"/>
      </w:r>
      <w:r w:rsidR="00043990">
        <w:instrText xml:space="preserve"> SEQ </w:instrText>
      </w:r>
      <w:r w:rsidR="00043990">
        <w:instrText>表格</w:instrText>
      </w:r>
      <w:r w:rsidR="00043990">
        <w:instrText xml:space="preserve"> \* ARABIC \s 2 </w:instrText>
      </w:r>
      <w:r w:rsidR="00043990">
        <w:fldChar w:fldCharType="separate"/>
      </w:r>
      <w:r w:rsidR="00D60492">
        <w:rPr>
          <w:noProof/>
        </w:rPr>
        <w:t>3</w:t>
      </w:r>
      <w:r w:rsidR="00043990"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9"/>
        <w:gridCol w:w="1261"/>
        <w:gridCol w:w="1260"/>
        <w:gridCol w:w="1260"/>
        <w:gridCol w:w="6142"/>
      </w:tblGrid>
      <w:tr w:rsidR="00EA149E" w14:paraId="75888B01" w14:textId="77777777" w:rsidTr="00DD0362">
        <w:tc>
          <w:tcPr>
            <w:tcW w:w="355" w:type="pct"/>
            <w:shd w:val="clear" w:color="auto" w:fill="D9D9D9"/>
          </w:tcPr>
          <w:p w14:paraId="10156C13" w14:textId="77777777" w:rsidR="00EA149E" w:rsidRDefault="00EA149E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90" w:type="pct"/>
            <w:shd w:val="clear" w:color="auto" w:fill="D9D9D9"/>
          </w:tcPr>
          <w:p w14:paraId="20DFC010" w14:textId="77777777" w:rsidR="00EA149E" w:rsidRDefault="00EA149E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590" w:type="pct"/>
            <w:shd w:val="clear" w:color="auto" w:fill="D9D9D9"/>
          </w:tcPr>
          <w:p w14:paraId="42D7F144" w14:textId="77777777" w:rsidR="00EA149E" w:rsidRDefault="00EA149E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590" w:type="pct"/>
            <w:shd w:val="clear" w:color="auto" w:fill="D9D9D9"/>
          </w:tcPr>
          <w:p w14:paraId="714F942B" w14:textId="77777777" w:rsidR="00EA149E" w:rsidRDefault="00EA149E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片段列表</w:t>
            </w:r>
          </w:p>
        </w:tc>
        <w:tc>
          <w:tcPr>
            <w:tcW w:w="2875" w:type="pct"/>
            <w:shd w:val="clear" w:color="auto" w:fill="D9D9D9"/>
          </w:tcPr>
          <w:p w14:paraId="14F426FE" w14:textId="77777777" w:rsidR="00EA149E" w:rsidRDefault="00EA149E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D0362" w14:paraId="5F9B9713" w14:textId="77777777" w:rsidTr="00DD0362">
        <w:tc>
          <w:tcPr>
            <w:tcW w:w="355" w:type="pct"/>
            <w:shd w:val="clear" w:color="auto" w:fill="auto"/>
          </w:tcPr>
          <w:p w14:paraId="12499010" w14:textId="2ECBFBEF" w:rsidR="00DD0362" w:rsidRDefault="00DD0362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90" w:type="pct"/>
          </w:tcPr>
          <w:p w14:paraId="2B288277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90" w:type="pct"/>
          </w:tcPr>
          <w:p w14:paraId="4C21E21A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90" w:type="pct"/>
            <w:shd w:val="clear" w:color="auto" w:fill="auto"/>
          </w:tcPr>
          <w:p w14:paraId="4AEBD53D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2875" w:type="pct"/>
            <w:shd w:val="clear" w:color="auto" w:fill="auto"/>
          </w:tcPr>
          <w:p w14:paraId="54605E2D" w14:textId="77777777" w:rsidR="00DD0362" w:rsidRDefault="00DD0362" w:rsidP="009B5FBA">
            <w:pPr>
              <w:pStyle w:val="a7"/>
              <w:ind w:firstLineChars="0" w:firstLine="0"/>
            </w:pPr>
            <w:r>
              <w:rPr>
                <w:rFonts w:hint="eastAsia"/>
              </w:rPr>
              <w:t>如果是特殊的表（分区表，簇表，索引组织的表等），</w:t>
            </w:r>
          </w:p>
          <w:p w14:paraId="1009B619" w14:textId="77777777" w:rsidR="00DD0362" w:rsidRDefault="00DD0362" w:rsidP="009B5FBA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在这里描述存储特性</w:t>
            </w:r>
          </w:p>
        </w:tc>
      </w:tr>
      <w:tr w:rsidR="00DD0362" w14:paraId="49D0A3A6" w14:textId="77777777" w:rsidTr="00DD0362">
        <w:tc>
          <w:tcPr>
            <w:tcW w:w="355" w:type="pct"/>
            <w:shd w:val="clear" w:color="auto" w:fill="auto"/>
          </w:tcPr>
          <w:p w14:paraId="6EFFA45E" w14:textId="49C71DBF" w:rsidR="00DD0362" w:rsidRDefault="00DD0362" w:rsidP="009B5FBA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90" w:type="pct"/>
          </w:tcPr>
          <w:p w14:paraId="60519CA3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90" w:type="pct"/>
          </w:tcPr>
          <w:p w14:paraId="35F30809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90" w:type="pct"/>
            <w:shd w:val="clear" w:color="auto" w:fill="auto"/>
          </w:tcPr>
          <w:p w14:paraId="47880D8C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2875" w:type="pct"/>
            <w:shd w:val="clear" w:color="auto" w:fill="auto"/>
          </w:tcPr>
          <w:p w14:paraId="497C8A40" w14:textId="77777777" w:rsidR="00DD0362" w:rsidRDefault="00DD0362" w:rsidP="009B5FBA">
            <w:pPr>
              <w:pStyle w:val="a7"/>
              <w:ind w:firstLineChars="0" w:firstLine="0"/>
            </w:pPr>
          </w:p>
        </w:tc>
      </w:tr>
    </w:tbl>
    <w:p w14:paraId="6422EE72" w14:textId="19397288" w:rsidR="00FF17C3" w:rsidRPr="00FF17C3" w:rsidRDefault="00DC21FE" w:rsidP="007013D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表</w:t>
      </w:r>
      <w:r w:rsidR="00017369">
        <w:fldChar w:fldCharType="begin"/>
      </w:r>
      <w:r w:rsidR="00017369">
        <w:instrText xml:space="preserve"> SEQ </w:instrText>
      </w:r>
      <w:r w:rsidR="00017369">
        <w:instrText>序号</w:instrText>
      </w:r>
      <w:r w:rsidR="00017369">
        <w:instrText xml:space="preserve">2 \* ARABIC \s 2 </w:instrText>
      </w:r>
      <w:r w:rsidR="00017369">
        <w:fldChar w:fldCharType="separate"/>
      </w:r>
      <w:r w:rsidR="00D60492">
        <w:t>1</w:t>
      </w:r>
      <w:r w:rsidR="00017369">
        <w:fldChar w:fldCharType="end"/>
      </w:r>
    </w:p>
    <w:p w14:paraId="2B226EC5" w14:textId="049874DC" w:rsidR="001F0219" w:rsidRPr="00FB1786" w:rsidRDefault="001F0219" w:rsidP="009B5FBA">
      <w:pPr>
        <w:jc w:val="center"/>
      </w:pPr>
      <w:r>
        <w:rPr>
          <w:rFonts w:hint="eastAsia"/>
        </w:rPr>
        <w:t>表</w:t>
      </w:r>
      <w:r w:rsidR="00043990">
        <w:fldChar w:fldCharType="begin"/>
      </w:r>
      <w:r w:rsidR="00043990">
        <w:instrText xml:space="preserve"> STYLEREF  \s "</w:instrText>
      </w:r>
      <w:r w:rsidR="00043990">
        <w:instrText>标题</w:instrText>
      </w:r>
      <w:r w:rsidR="00043990">
        <w:instrText xml:space="preserve"> 2" \n </w:instrText>
      </w:r>
      <w:r w:rsidR="00043990">
        <w:fldChar w:fldCharType="separate"/>
      </w:r>
      <w:r w:rsidR="00D60492">
        <w:rPr>
          <w:noProof/>
        </w:rPr>
        <w:t>11.1</w:t>
      </w:r>
      <w:r w:rsidR="00043990">
        <w:fldChar w:fldCharType="end"/>
      </w:r>
      <w:r w:rsidR="00043990">
        <w:noBreakHyphen/>
      </w:r>
      <w:r w:rsidR="00043990">
        <w:fldChar w:fldCharType="begin"/>
      </w:r>
      <w:r w:rsidR="00043990">
        <w:instrText xml:space="preserve"> SEQ </w:instrText>
      </w:r>
      <w:r w:rsidR="00043990">
        <w:instrText>表格</w:instrText>
      </w:r>
      <w:r w:rsidR="00043990">
        <w:instrText xml:space="preserve"> \* ARABIC \s 2 </w:instrText>
      </w:r>
      <w:r w:rsidR="00043990">
        <w:fldChar w:fldCharType="separate"/>
      </w:r>
      <w:r w:rsidR="00D60492">
        <w:rPr>
          <w:noProof/>
        </w:rPr>
        <w:t>4</w:t>
      </w:r>
      <w:r w:rsidR="00043990">
        <w:fldChar w:fldCharType="end"/>
      </w:r>
      <w:r w:rsidR="00123899">
        <w:rPr>
          <w:rFonts w:hint="eastAsia"/>
        </w:rPr>
        <w:t>表</w:t>
      </w:r>
      <w:r>
        <w:rPr>
          <w:rFonts w:hint="eastAsia"/>
        </w:rPr>
        <w:t>英文名（主键）</w:t>
      </w:r>
      <w:r w:rsidRPr="00FB1786">
        <w:rPr>
          <w:rFonts w:hint="eastAsia"/>
        </w:rPr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896926" w14:paraId="379DCDCB" w14:textId="77777777" w:rsidTr="00896926">
        <w:tc>
          <w:tcPr>
            <w:tcW w:w="506" w:type="pct"/>
            <w:shd w:val="clear" w:color="auto" w:fill="D9D9D9"/>
          </w:tcPr>
          <w:p w14:paraId="63004FDC" w14:textId="77777777" w:rsidR="00896926" w:rsidRDefault="00896926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4" w:type="pct"/>
            <w:shd w:val="clear" w:color="auto" w:fill="D9D9D9"/>
          </w:tcPr>
          <w:p w14:paraId="1E049207" w14:textId="77777777" w:rsidR="00896926" w:rsidRDefault="00896926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4" w:type="pct"/>
            <w:shd w:val="clear" w:color="auto" w:fill="D9D9D9"/>
          </w:tcPr>
          <w:p w14:paraId="3062C79F" w14:textId="77777777" w:rsidR="00896926" w:rsidRDefault="00896926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3" w:type="pct"/>
            <w:shd w:val="clear" w:color="auto" w:fill="D9D9D9"/>
          </w:tcPr>
          <w:p w14:paraId="5890F7A0" w14:textId="77777777" w:rsidR="00896926" w:rsidRDefault="00896926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7" w:type="pct"/>
            <w:shd w:val="clear" w:color="auto" w:fill="D9D9D9"/>
          </w:tcPr>
          <w:p w14:paraId="4C789F4C" w14:textId="77777777" w:rsidR="00896926" w:rsidRDefault="00896926" w:rsidP="009B5FBA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4" w:type="pct"/>
            <w:shd w:val="clear" w:color="auto" w:fill="D9D9D9"/>
          </w:tcPr>
          <w:p w14:paraId="4A840F35" w14:textId="77777777" w:rsidR="00896926" w:rsidRDefault="00896926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7" w:type="pct"/>
            <w:shd w:val="clear" w:color="auto" w:fill="D9D9D9"/>
          </w:tcPr>
          <w:p w14:paraId="474853F9" w14:textId="77777777" w:rsidR="00896926" w:rsidRDefault="00896926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5" w:type="pct"/>
            <w:shd w:val="clear" w:color="auto" w:fill="D9D9D9"/>
          </w:tcPr>
          <w:p w14:paraId="3CCA4AA1" w14:textId="77777777" w:rsidR="00896926" w:rsidRDefault="00896926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D0362" w14:paraId="1E7F0688" w14:textId="77777777" w:rsidTr="00896926">
        <w:tc>
          <w:tcPr>
            <w:tcW w:w="506" w:type="pct"/>
            <w:shd w:val="clear" w:color="auto" w:fill="auto"/>
          </w:tcPr>
          <w:p w14:paraId="3BECAD47" w14:textId="7E404661" w:rsidR="00DD0362" w:rsidRDefault="00DD0362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01C0500B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674" w:type="pct"/>
            <w:shd w:val="clear" w:color="auto" w:fill="auto"/>
          </w:tcPr>
          <w:p w14:paraId="49CB61E7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953" w:type="pct"/>
            <w:shd w:val="clear" w:color="auto" w:fill="auto"/>
          </w:tcPr>
          <w:p w14:paraId="1A77C5B2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7FE801EC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674" w:type="pct"/>
            <w:shd w:val="clear" w:color="auto" w:fill="auto"/>
          </w:tcPr>
          <w:p w14:paraId="029EA6C9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1B711DCD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05" w:type="pct"/>
            <w:shd w:val="clear" w:color="auto" w:fill="auto"/>
          </w:tcPr>
          <w:p w14:paraId="5D90FE77" w14:textId="77777777" w:rsidR="00DD0362" w:rsidRDefault="00DD0362" w:rsidP="009B5FBA">
            <w:pPr>
              <w:pStyle w:val="a7"/>
              <w:ind w:firstLineChars="0" w:firstLine="0"/>
            </w:pPr>
          </w:p>
        </w:tc>
      </w:tr>
      <w:tr w:rsidR="00DD0362" w14:paraId="7143D92D" w14:textId="77777777" w:rsidTr="00896926">
        <w:tc>
          <w:tcPr>
            <w:tcW w:w="506" w:type="pct"/>
            <w:shd w:val="clear" w:color="auto" w:fill="auto"/>
          </w:tcPr>
          <w:p w14:paraId="0A2A4715" w14:textId="5EC61437" w:rsidR="00DD0362" w:rsidRDefault="00DD0362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12F5A289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674" w:type="pct"/>
            <w:shd w:val="clear" w:color="auto" w:fill="auto"/>
          </w:tcPr>
          <w:p w14:paraId="74691432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953" w:type="pct"/>
            <w:shd w:val="clear" w:color="auto" w:fill="auto"/>
          </w:tcPr>
          <w:p w14:paraId="7E38A55E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5E2CF3DE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674" w:type="pct"/>
            <w:shd w:val="clear" w:color="auto" w:fill="auto"/>
          </w:tcPr>
          <w:p w14:paraId="7D947B10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444218D6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05" w:type="pct"/>
            <w:shd w:val="clear" w:color="auto" w:fill="auto"/>
          </w:tcPr>
          <w:p w14:paraId="36BFA5AE" w14:textId="77777777" w:rsidR="00DD0362" w:rsidRDefault="00DD0362" w:rsidP="009B5FBA">
            <w:pPr>
              <w:pStyle w:val="a7"/>
              <w:ind w:firstLineChars="0" w:firstLine="0"/>
            </w:pPr>
          </w:p>
        </w:tc>
      </w:tr>
    </w:tbl>
    <w:p w14:paraId="52EF92CD" w14:textId="77777777" w:rsidR="006B3BEC" w:rsidRDefault="006B3BEC" w:rsidP="006B3BEC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57B55" w14:paraId="5C543C8B" w14:textId="77777777" w:rsidTr="00E720B7">
        <w:tc>
          <w:tcPr>
            <w:tcW w:w="5000" w:type="pct"/>
            <w:shd w:val="clear" w:color="auto" w:fill="auto"/>
          </w:tcPr>
          <w:p w14:paraId="4BDF9B43" w14:textId="77777777" w:rsidR="00F57B55" w:rsidRPr="006B3BEC" w:rsidRDefault="00F57B55" w:rsidP="009B5FBA">
            <w:pPr>
              <w:pStyle w:val="a7"/>
              <w:ind w:firstLineChars="0" w:firstLine="0"/>
            </w:pPr>
          </w:p>
        </w:tc>
      </w:tr>
    </w:tbl>
    <w:p w14:paraId="26A38D38" w14:textId="77777777" w:rsidR="009616E9" w:rsidRDefault="009616E9" w:rsidP="009B5FBA">
      <w:pPr>
        <w:pStyle w:val="4"/>
      </w:pPr>
      <w:bookmarkStart w:id="342" w:name="_Toc24927268"/>
      <w:r>
        <w:rPr>
          <w:rFonts w:hint="eastAsia"/>
        </w:rPr>
        <w:t>删除不合理的外键</w:t>
      </w:r>
      <w:bookmarkEnd w:id="342"/>
    </w:p>
    <w:p w14:paraId="6B6D6652" w14:textId="477D5434" w:rsidR="009616E9" w:rsidRPr="00AD65FC" w:rsidRDefault="009616E9" w:rsidP="009B5FBA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不</w:t>
      </w:r>
      <w:proofErr w:type="gramStart"/>
      <w:r>
        <w:rPr>
          <w:rFonts w:hint="eastAsia"/>
        </w:rPr>
        <w:t>合理外键列表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8"/>
        <w:gridCol w:w="1171"/>
        <w:gridCol w:w="1904"/>
        <w:gridCol w:w="893"/>
        <w:gridCol w:w="1485"/>
        <w:gridCol w:w="2002"/>
        <w:gridCol w:w="2549"/>
      </w:tblGrid>
      <w:tr w:rsidR="009616E9" w14:paraId="0F8478D5" w14:textId="77777777" w:rsidTr="009616E9">
        <w:tc>
          <w:tcPr>
            <w:tcW w:w="318" w:type="pct"/>
            <w:shd w:val="clear" w:color="auto" w:fill="D9D9D9"/>
          </w:tcPr>
          <w:p w14:paraId="5EFB54D8" w14:textId="77777777" w:rsidR="009616E9" w:rsidRDefault="009616E9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48" w:type="pct"/>
            <w:shd w:val="clear" w:color="auto" w:fill="D9D9D9"/>
          </w:tcPr>
          <w:p w14:paraId="6AF2C273" w14:textId="77777777" w:rsidR="009616E9" w:rsidRDefault="009616E9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891" w:type="pct"/>
            <w:shd w:val="clear" w:color="auto" w:fill="D9D9D9"/>
          </w:tcPr>
          <w:p w14:paraId="7E1AA9C3" w14:textId="77777777" w:rsidR="009616E9" w:rsidRDefault="009616E9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418" w:type="pct"/>
            <w:shd w:val="clear" w:color="auto" w:fill="D9D9D9"/>
          </w:tcPr>
          <w:p w14:paraId="5FEFA4EF" w14:textId="77777777" w:rsidR="009616E9" w:rsidRDefault="009616E9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95" w:type="pct"/>
            <w:shd w:val="clear" w:color="auto" w:fill="D9D9D9"/>
          </w:tcPr>
          <w:p w14:paraId="079751D9" w14:textId="77777777" w:rsidR="009616E9" w:rsidRDefault="009616E9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937" w:type="pct"/>
            <w:shd w:val="clear" w:color="auto" w:fill="D9D9D9"/>
          </w:tcPr>
          <w:p w14:paraId="532BB052" w14:textId="77777777" w:rsidR="009616E9" w:rsidRDefault="009616E9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参照</w:t>
            </w:r>
          </w:p>
        </w:tc>
        <w:tc>
          <w:tcPr>
            <w:tcW w:w="1193" w:type="pct"/>
            <w:shd w:val="clear" w:color="auto" w:fill="D9D9D9"/>
          </w:tcPr>
          <w:p w14:paraId="4E18265C" w14:textId="77777777" w:rsidR="009616E9" w:rsidRDefault="009616E9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9616E9" w14:paraId="09D83125" w14:textId="77777777" w:rsidTr="009616E9">
        <w:tc>
          <w:tcPr>
            <w:tcW w:w="318" w:type="pct"/>
            <w:shd w:val="clear" w:color="auto" w:fill="auto"/>
          </w:tcPr>
          <w:p w14:paraId="681C3BF3" w14:textId="049E0A35" w:rsidR="009616E9" w:rsidRDefault="009616E9" w:rsidP="009B5FBA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4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1E34B870" w14:textId="77777777" w:rsidR="009616E9" w:rsidRPr="007E3055" w:rsidRDefault="009616E9" w:rsidP="009B5FBA"/>
        </w:tc>
        <w:tc>
          <w:tcPr>
            <w:tcW w:w="891" w:type="pct"/>
            <w:shd w:val="clear" w:color="auto" w:fill="auto"/>
          </w:tcPr>
          <w:p w14:paraId="67946E63" w14:textId="77777777" w:rsidR="009616E9" w:rsidRDefault="009616E9" w:rsidP="009B5FBA">
            <w:pPr>
              <w:pStyle w:val="a7"/>
              <w:ind w:firstLineChars="0" w:firstLine="0"/>
            </w:pPr>
          </w:p>
        </w:tc>
        <w:tc>
          <w:tcPr>
            <w:tcW w:w="418" w:type="pct"/>
          </w:tcPr>
          <w:p w14:paraId="445BB3AA" w14:textId="77777777" w:rsidR="009616E9" w:rsidRDefault="009616E9" w:rsidP="009B5FBA">
            <w:pPr>
              <w:pStyle w:val="a7"/>
              <w:ind w:firstLineChars="0" w:firstLine="0"/>
            </w:pPr>
          </w:p>
        </w:tc>
        <w:tc>
          <w:tcPr>
            <w:tcW w:w="695" w:type="pct"/>
          </w:tcPr>
          <w:p w14:paraId="0D086996" w14:textId="77777777" w:rsidR="009616E9" w:rsidRDefault="009616E9" w:rsidP="009B5FBA">
            <w:pPr>
              <w:pStyle w:val="a7"/>
              <w:ind w:firstLineChars="0" w:firstLine="0"/>
            </w:pPr>
          </w:p>
        </w:tc>
        <w:tc>
          <w:tcPr>
            <w:tcW w:w="937" w:type="pct"/>
          </w:tcPr>
          <w:p w14:paraId="16C75764" w14:textId="77777777" w:rsidR="009616E9" w:rsidRDefault="009616E9" w:rsidP="009B5FBA">
            <w:pPr>
              <w:pStyle w:val="a7"/>
              <w:ind w:firstLineChars="0" w:firstLine="0"/>
            </w:pPr>
          </w:p>
        </w:tc>
        <w:tc>
          <w:tcPr>
            <w:tcW w:w="1193" w:type="pct"/>
          </w:tcPr>
          <w:p w14:paraId="78705E22" w14:textId="77777777" w:rsidR="009616E9" w:rsidRDefault="009616E9" w:rsidP="009B5FBA">
            <w:pPr>
              <w:pStyle w:val="a7"/>
              <w:ind w:firstLineChars="0" w:firstLine="0"/>
            </w:pPr>
          </w:p>
        </w:tc>
      </w:tr>
    </w:tbl>
    <w:p w14:paraId="45E21668" w14:textId="77777777" w:rsidR="006B3BEC" w:rsidRDefault="006B3BEC" w:rsidP="006B3BEC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9616E9" w14:paraId="60F35014" w14:textId="77777777" w:rsidTr="009616E9">
        <w:tc>
          <w:tcPr>
            <w:tcW w:w="5000" w:type="pct"/>
            <w:shd w:val="clear" w:color="auto" w:fill="auto"/>
          </w:tcPr>
          <w:p w14:paraId="0D8275F1" w14:textId="77777777" w:rsidR="009616E9" w:rsidRPr="006B3BEC" w:rsidRDefault="009616E9" w:rsidP="009B5FBA">
            <w:pPr>
              <w:pStyle w:val="a7"/>
              <w:ind w:firstLineChars="0" w:firstLine="0"/>
            </w:pPr>
          </w:p>
        </w:tc>
      </w:tr>
    </w:tbl>
    <w:p w14:paraId="72609D03" w14:textId="77777777" w:rsidR="00567DE9" w:rsidRDefault="00567DE9" w:rsidP="00567DE9">
      <w:pPr>
        <w:pStyle w:val="3"/>
      </w:pPr>
      <w:bookmarkStart w:id="343" w:name="_Toc24927272"/>
      <w:bookmarkStart w:id="344" w:name="_Toc24927269"/>
      <w:r>
        <w:rPr>
          <w:rFonts w:hint="eastAsia"/>
        </w:rPr>
        <w:t>同义词</w:t>
      </w:r>
      <w:bookmarkEnd w:id="343"/>
    </w:p>
    <w:p w14:paraId="7F746343" w14:textId="77777777" w:rsidR="00567DE9" w:rsidRDefault="00567DE9" w:rsidP="00567DE9">
      <w:pPr>
        <w:pStyle w:val="4"/>
      </w:pPr>
      <w:bookmarkStart w:id="345" w:name="_Toc24927273"/>
      <w:r>
        <w:rPr>
          <w:rFonts w:hint="eastAsia"/>
        </w:rPr>
        <w:t>本站点</w:t>
      </w:r>
      <w:bookmarkEnd w:id="345"/>
    </w:p>
    <w:p w14:paraId="2F110630" w14:textId="77777777" w:rsidR="00567DE9" w:rsidRPr="00FB1786" w:rsidRDefault="00567DE9" w:rsidP="00567D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567DE9" w14:paraId="2CA75532" w14:textId="77777777" w:rsidTr="00567DE9">
        <w:tc>
          <w:tcPr>
            <w:tcW w:w="355" w:type="pct"/>
            <w:shd w:val="clear" w:color="auto" w:fill="D9D9D9"/>
          </w:tcPr>
          <w:p w14:paraId="3B273B3A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6B17E71A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0F09B1C8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01F5F756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541E6220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67DE9" w14:paraId="66F63DD3" w14:textId="77777777" w:rsidTr="00567DE9">
        <w:tc>
          <w:tcPr>
            <w:tcW w:w="355" w:type="pct"/>
            <w:shd w:val="clear" w:color="auto" w:fill="auto"/>
          </w:tcPr>
          <w:p w14:paraId="2A7C3B67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7AFFA8E5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3CFF4829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2880272F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576C0B31" w14:textId="77777777" w:rsidR="00567DE9" w:rsidRDefault="00567DE9" w:rsidP="00567DE9">
            <w:pPr>
              <w:pStyle w:val="a7"/>
              <w:ind w:firstLineChars="0" w:firstLine="0"/>
            </w:pPr>
          </w:p>
        </w:tc>
      </w:tr>
      <w:tr w:rsidR="00567DE9" w14:paraId="54DB2372" w14:textId="77777777" w:rsidTr="00567DE9">
        <w:tc>
          <w:tcPr>
            <w:tcW w:w="355" w:type="pct"/>
            <w:shd w:val="clear" w:color="auto" w:fill="auto"/>
          </w:tcPr>
          <w:p w14:paraId="0FAEBE7E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3DCE9E66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3A9F727E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11F81189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74C56C5D" w14:textId="77777777" w:rsidR="00567DE9" w:rsidRDefault="00567DE9" w:rsidP="00567DE9">
            <w:pPr>
              <w:pStyle w:val="a7"/>
              <w:ind w:firstLineChars="0" w:firstLine="0"/>
            </w:pPr>
          </w:p>
        </w:tc>
      </w:tr>
    </w:tbl>
    <w:p w14:paraId="75EBA966" w14:textId="77777777" w:rsidR="00567DE9" w:rsidRDefault="00567DE9" w:rsidP="00567D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7DE9" w14:paraId="4CA47251" w14:textId="77777777" w:rsidTr="00567DE9">
        <w:tc>
          <w:tcPr>
            <w:tcW w:w="5000" w:type="pct"/>
            <w:shd w:val="clear" w:color="auto" w:fill="auto"/>
          </w:tcPr>
          <w:p w14:paraId="6CCE97DA" w14:textId="77777777" w:rsidR="00567DE9" w:rsidRPr="006B3BEC" w:rsidRDefault="00567DE9" w:rsidP="00567DE9">
            <w:pPr>
              <w:pStyle w:val="a7"/>
              <w:ind w:firstLineChars="0" w:firstLine="0"/>
            </w:pPr>
          </w:p>
        </w:tc>
      </w:tr>
    </w:tbl>
    <w:p w14:paraId="5BC26B76" w14:textId="77777777" w:rsidR="00567DE9" w:rsidRPr="004D41C8" w:rsidRDefault="00567DE9" w:rsidP="00567DE9"/>
    <w:p w14:paraId="4CA16622" w14:textId="77777777" w:rsidR="00567DE9" w:rsidRDefault="00567DE9" w:rsidP="00567DE9">
      <w:pPr>
        <w:pStyle w:val="4"/>
      </w:pPr>
      <w:bookmarkStart w:id="346" w:name="_Toc24927274"/>
      <w:r>
        <w:rPr>
          <w:rFonts w:hint="eastAsia"/>
        </w:rPr>
        <w:t>站点</w:t>
      </w:r>
      <w:r>
        <w:rPr>
          <w:rFonts w:hint="eastAsia"/>
        </w:rPr>
        <w:t>2</w:t>
      </w:r>
      <w:bookmarkEnd w:id="346"/>
    </w:p>
    <w:p w14:paraId="66D7FF24" w14:textId="77777777" w:rsidR="00567DE9" w:rsidRPr="00FB1786" w:rsidRDefault="00567DE9" w:rsidP="00567D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567DE9" w14:paraId="21655ADF" w14:textId="77777777" w:rsidTr="00567DE9">
        <w:tc>
          <w:tcPr>
            <w:tcW w:w="355" w:type="pct"/>
            <w:shd w:val="clear" w:color="auto" w:fill="D9D9D9"/>
          </w:tcPr>
          <w:p w14:paraId="0763EB49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1F4615E1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5EC221B8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58946689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502E75AD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67DE9" w14:paraId="4C262FF9" w14:textId="77777777" w:rsidTr="00567DE9">
        <w:tc>
          <w:tcPr>
            <w:tcW w:w="355" w:type="pct"/>
            <w:shd w:val="clear" w:color="auto" w:fill="auto"/>
          </w:tcPr>
          <w:p w14:paraId="485BDB80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0700AA13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3F8955F2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12B303DA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78A77AFD" w14:textId="77777777" w:rsidR="00567DE9" w:rsidRDefault="00567DE9" w:rsidP="00567DE9">
            <w:pPr>
              <w:pStyle w:val="a7"/>
              <w:ind w:firstLineChars="0" w:firstLine="0"/>
            </w:pPr>
          </w:p>
        </w:tc>
      </w:tr>
      <w:tr w:rsidR="00567DE9" w14:paraId="57056AB9" w14:textId="77777777" w:rsidTr="00567DE9">
        <w:tc>
          <w:tcPr>
            <w:tcW w:w="355" w:type="pct"/>
            <w:shd w:val="clear" w:color="auto" w:fill="auto"/>
          </w:tcPr>
          <w:p w14:paraId="700B4B3B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7C520639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71C5B935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495F13E0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5F8A4852" w14:textId="77777777" w:rsidR="00567DE9" w:rsidRDefault="00567DE9" w:rsidP="00567DE9">
            <w:pPr>
              <w:pStyle w:val="a7"/>
              <w:ind w:firstLineChars="0" w:firstLine="0"/>
            </w:pPr>
          </w:p>
        </w:tc>
      </w:tr>
    </w:tbl>
    <w:p w14:paraId="05DC1B7E" w14:textId="77777777" w:rsidR="00567DE9" w:rsidRDefault="00567DE9" w:rsidP="00567D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7DE9" w14:paraId="66C681E4" w14:textId="77777777" w:rsidTr="00567DE9">
        <w:tc>
          <w:tcPr>
            <w:tcW w:w="5000" w:type="pct"/>
            <w:shd w:val="clear" w:color="auto" w:fill="auto"/>
          </w:tcPr>
          <w:p w14:paraId="681773E8" w14:textId="77777777" w:rsidR="00567DE9" w:rsidRPr="006B3BEC" w:rsidRDefault="00567DE9" w:rsidP="00567DE9">
            <w:pPr>
              <w:pStyle w:val="a7"/>
              <w:ind w:firstLineChars="0" w:firstLine="0"/>
            </w:pPr>
          </w:p>
        </w:tc>
      </w:tr>
    </w:tbl>
    <w:p w14:paraId="6871F645" w14:textId="77777777" w:rsidR="00567DE9" w:rsidRPr="004D41C8" w:rsidRDefault="00567DE9" w:rsidP="00567DE9"/>
    <w:p w14:paraId="7701AB3A" w14:textId="77777777" w:rsidR="00567DE9" w:rsidRDefault="00567DE9" w:rsidP="00567DE9">
      <w:pPr>
        <w:pStyle w:val="4"/>
      </w:pPr>
      <w:bookmarkStart w:id="347" w:name="_Toc24927275"/>
      <w:r>
        <w:rPr>
          <w:rFonts w:hint="eastAsia"/>
        </w:rPr>
        <w:lastRenderedPageBreak/>
        <w:t>站点</w:t>
      </w:r>
      <w:r>
        <w:rPr>
          <w:rFonts w:hint="eastAsia"/>
        </w:rPr>
        <w:t>3</w:t>
      </w:r>
      <w:bookmarkEnd w:id="347"/>
    </w:p>
    <w:p w14:paraId="1612BB12" w14:textId="77777777" w:rsidR="00567DE9" w:rsidRPr="00FB1786" w:rsidRDefault="00567DE9" w:rsidP="00567D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567DE9" w14:paraId="094FD360" w14:textId="77777777" w:rsidTr="00567DE9">
        <w:tc>
          <w:tcPr>
            <w:tcW w:w="355" w:type="pct"/>
            <w:shd w:val="clear" w:color="auto" w:fill="D9D9D9"/>
          </w:tcPr>
          <w:p w14:paraId="679F63B3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68C0B2C6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43975396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1F6E6C6C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6A423749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67DE9" w14:paraId="25EC6B1E" w14:textId="77777777" w:rsidTr="00567DE9">
        <w:tc>
          <w:tcPr>
            <w:tcW w:w="355" w:type="pct"/>
            <w:shd w:val="clear" w:color="auto" w:fill="auto"/>
          </w:tcPr>
          <w:p w14:paraId="566CB3E9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233EC7AA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3A7E8C51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23D9C4D0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74601AAE" w14:textId="77777777" w:rsidR="00567DE9" w:rsidRDefault="00567DE9" w:rsidP="00567DE9">
            <w:pPr>
              <w:pStyle w:val="a7"/>
              <w:ind w:firstLineChars="0" w:firstLine="0"/>
            </w:pPr>
          </w:p>
        </w:tc>
      </w:tr>
      <w:tr w:rsidR="00567DE9" w14:paraId="198959DE" w14:textId="77777777" w:rsidTr="00567DE9">
        <w:tc>
          <w:tcPr>
            <w:tcW w:w="355" w:type="pct"/>
            <w:shd w:val="clear" w:color="auto" w:fill="auto"/>
          </w:tcPr>
          <w:p w14:paraId="79D61292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24935F7B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44C2AFA6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7BD95575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5BB067C2" w14:textId="77777777" w:rsidR="00567DE9" w:rsidRDefault="00567DE9" w:rsidP="00567DE9">
            <w:pPr>
              <w:pStyle w:val="a7"/>
              <w:ind w:firstLineChars="0" w:firstLine="0"/>
            </w:pPr>
          </w:p>
        </w:tc>
      </w:tr>
    </w:tbl>
    <w:p w14:paraId="45494BB3" w14:textId="77777777" w:rsidR="00567DE9" w:rsidRDefault="00567DE9" w:rsidP="00567D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7DE9" w14:paraId="55F8DF13" w14:textId="77777777" w:rsidTr="00567DE9">
        <w:tc>
          <w:tcPr>
            <w:tcW w:w="5000" w:type="pct"/>
            <w:shd w:val="clear" w:color="auto" w:fill="auto"/>
          </w:tcPr>
          <w:p w14:paraId="27E9F8C1" w14:textId="77777777" w:rsidR="00567DE9" w:rsidRPr="006B3BEC" w:rsidRDefault="00567DE9" w:rsidP="00567DE9">
            <w:pPr>
              <w:pStyle w:val="a7"/>
              <w:ind w:firstLineChars="0" w:firstLine="0"/>
            </w:pPr>
          </w:p>
        </w:tc>
      </w:tr>
    </w:tbl>
    <w:p w14:paraId="4792C95F" w14:textId="77777777" w:rsidR="00567DE9" w:rsidRPr="004D41C8" w:rsidRDefault="00567DE9" w:rsidP="00567DE9"/>
    <w:p w14:paraId="7153EB93" w14:textId="77777777" w:rsidR="001F0219" w:rsidRDefault="001F0219" w:rsidP="009B5FBA">
      <w:pPr>
        <w:pStyle w:val="3"/>
      </w:pPr>
      <w:r>
        <w:rPr>
          <w:rFonts w:hint="eastAsia"/>
        </w:rPr>
        <w:t>视图</w:t>
      </w:r>
      <w:bookmarkEnd w:id="344"/>
    </w:p>
    <w:p w14:paraId="3B815E37" w14:textId="77777777" w:rsidR="0031460D" w:rsidRDefault="0031460D" w:rsidP="009B5FBA">
      <w:pPr>
        <w:pStyle w:val="4"/>
      </w:pPr>
      <w:bookmarkStart w:id="348" w:name="_Toc24927270"/>
      <w:r>
        <w:rPr>
          <w:rFonts w:hint="eastAsia"/>
        </w:rPr>
        <w:t>本站点</w:t>
      </w:r>
      <w:bookmarkEnd w:id="348"/>
    </w:p>
    <w:p w14:paraId="6D08288A" w14:textId="25CB61BC" w:rsidR="00506D92" w:rsidRPr="00FB1786" w:rsidRDefault="00506D92" w:rsidP="009B5FBA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6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6"/>
        <w:gridCol w:w="3668"/>
        <w:gridCol w:w="2502"/>
        <w:gridCol w:w="1878"/>
        <w:gridCol w:w="1878"/>
      </w:tblGrid>
      <w:tr w:rsidR="00506D92" w14:paraId="7F7E84D3" w14:textId="77777777" w:rsidTr="00DD0362">
        <w:tc>
          <w:tcPr>
            <w:tcW w:w="354" w:type="pct"/>
            <w:shd w:val="clear" w:color="auto" w:fill="D9D9D9"/>
          </w:tcPr>
          <w:p w14:paraId="6D0817B0" w14:textId="77777777" w:rsidR="00506D92" w:rsidRDefault="00506D92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717" w:type="pct"/>
            <w:shd w:val="clear" w:color="auto" w:fill="D9D9D9"/>
          </w:tcPr>
          <w:p w14:paraId="6A81A7F5" w14:textId="77777777" w:rsidR="00506D92" w:rsidRDefault="00506D92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71" w:type="pct"/>
            <w:shd w:val="clear" w:color="auto" w:fill="D9D9D9"/>
          </w:tcPr>
          <w:p w14:paraId="0B1546F0" w14:textId="77777777" w:rsidR="00506D92" w:rsidRDefault="00506D92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79" w:type="pct"/>
            <w:shd w:val="clear" w:color="auto" w:fill="D9D9D9"/>
          </w:tcPr>
          <w:p w14:paraId="4A4F0C00" w14:textId="77777777" w:rsidR="00506D92" w:rsidRDefault="00506D92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879" w:type="pct"/>
            <w:shd w:val="clear" w:color="auto" w:fill="D9D9D9"/>
          </w:tcPr>
          <w:p w14:paraId="558C3949" w14:textId="77777777" w:rsidR="00506D92" w:rsidRDefault="00506D92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D0362" w14:paraId="00FFDAE1" w14:textId="77777777" w:rsidTr="00DD0362">
        <w:tc>
          <w:tcPr>
            <w:tcW w:w="354" w:type="pct"/>
            <w:shd w:val="clear" w:color="auto" w:fill="auto"/>
          </w:tcPr>
          <w:p w14:paraId="33BA94A7" w14:textId="0AB52670" w:rsidR="00DD0362" w:rsidRDefault="00DD0362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17E5AA34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1171" w:type="pct"/>
            <w:shd w:val="clear" w:color="auto" w:fill="auto"/>
          </w:tcPr>
          <w:p w14:paraId="60BF5711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277C20A3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5FFCD18C" w14:textId="77777777" w:rsidR="00DD0362" w:rsidRDefault="00DD0362" w:rsidP="009B5FBA">
            <w:pPr>
              <w:pStyle w:val="a7"/>
              <w:ind w:firstLineChars="0" w:firstLine="0"/>
            </w:pPr>
          </w:p>
        </w:tc>
      </w:tr>
      <w:tr w:rsidR="00DD0362" w14:paraId="629E260D" w14:textId="77777777" w:rsidTr="00DD0362">
        <w:tc>
          <w:tcPr>
            <w:tcW w:w="354" w:type="pct"/>
            <w:shd w:val="clear" w:color="auto" w:fill="auto"/>
          </w:tcPr>
          <w:p w14:paraId="727C963E" w14:textId="613D7A6B" w:rsidR="00DD0362" w:rsidRDefault="00DD0362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309CC4AF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1171" w:type="pct"/>
            <w:shd w:val="clear" w:color="auto" w:fill="auto"/>
          </w:tcPr>
          <w:p w14:paraId="09322BD8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64C8AEC5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01E5A957" w14:textId="77777777" w:rsidR="00DD0362" w:rsidRDefault="00DD0362" w:rsidP="009B5FBA">
            <w:pPr>
              <w:pStyle w:val="a7"/>
              <w:ind w:firstLineChars="0" w:firstLine="0"/>
            </w:pPr>
          </w:p>
        </w:tc>
      </w:tr>
    </w:tbl>
    <w:p w14:paraId="6826AA72" w14:textId="65F2CD2A" w:rsidR="001F0219" w:rsidRDefault="0031460D" w:rsidP="007013D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 w:rsidR="00DD0362" w:rsidRPr="007013D7">
        <w:fldChar w:fldCharType="begin"/>
      </w:r>
      <w:r w:rsidR="00DD0362" w:rsidRPr="007013D7">
        <w:instrText xml:space="preserve"> SEQ </w:instrText>
      </w:r>
      <w:r w:rsidR="00DD0362" w:rsidRPr="007013D7">
        <w:instrText>序号</w:instrText>
      </w:r>
      <w:r w:rsidR="00DD0362" w:rsidRPr="007013D7">
        <w:instrText xml:space="preserve">3 \* ARABIC \s 3 </w:instrText>
      </w:r>
      <w:r w:rsidR="00DD0362" w:rsidRPr="007013D7">
        <w:fldChar w:fldCharType="separate"/>
      </w:r>
      <w:r w:rsidR="00D60492" w:rsidRPr="007013D7">
        <w:t>1</w:t>
      </w:r>
      <w:r w:rsidR="00DD0362" w:rsidRPr="007013D7">
        <w:fldChar w:fldCharType="end"/>
      </w:r>
      <w:r w:rsidRPr="007013D7">
        <w:rPr>
          <w:rFonts w:hint="eastAsia"/>
        </w:rPr>
        <w:t>的说明</w:t>
      </w:r>
    </w:p>
    <w:p w14:paraId="2E65D392" w14:textId="2B8EAB12" w:rsidR="002D25CD" w:rsidRDefault="00F57507" w:rsidP="009B5FBA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视图</w:t>
      </w:r>
      <w:proofErr w:type="spellStart"/>
      <w:r>
        <w:rPr>
          <w:rFonts w:hint="eastAsia"/>
        </w:rPr>
        <w:t>xx</w:t>
      </w:r>
      <w:r>
        <w:t>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1213"/>
        <w:gridCol w:w="1457"/>
        <w:gridCol w:w="1698"/>
        <w:gridCol w:w="1216"/>
        <w:gridCol w:w="3611"/>
        <w:gridCol w:w="729"/>
      </w:tblGrid>
      <w:tr w:rsidR="00F76741" w14:paraId="7E5A4CB5" w14:textId="77777777" w:rsidTr="00DD0362">
        <w:tc>
          <w:tcPr>
            <w:tcW w:w="355" w:type="pct"/>
            <w:shd w:val="clear" w:color="auto" w:fill="D9D9D9"/>
          </w:tcPr>
          <w:p w14:paraId="1372610F" w14:textId="77777777" w:rsidR="00F76741" w:rsidRDefault="00F76741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68" w:type="pct"/>
            <w:shd w:val="clear" w:color="auto" w:fill="D9D9D9"/>
          </w:tcPr>
          <w:p w14:paraId="260227D6" w14:textId="77777777" w:rsidR="00F76741" w:rsidRDefault="00F76741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中文说明</w:t>
            </w:r>
          </w:p>
        </w:tc>
        <w:tc>
          <w:tcPr>
            <w:tcW w:w="682" w:type="pct"/>
            <w:shd w:val="clear" w:color="auto" w:fill="D9D9D9"/>
          </w:tcPr>
          <w:p w14:paraId="3BBEF6BD" w14:textId="77777777" w:rsidR="00F76741" w:rsidRDefault="00F76741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5" w:type="pct"/>
            <w:shd w:val="clear" w:color="auto" w:fill="D9D9D9"/>
          </w:tcPr>
          <w:p w14:paraId="280C7AC4" w14:textId="77777777" w:rsidR="00F76741" w:rsidRDefault="00F76741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569" w:type="pct"/>
            <w:shd w:val="clear" w:color="auto" w:fill="D9D9D9"/>
          </w:tcPr>
          <w:p w14:paraId="01CE7D56" w14:textId="77777777" w:rsidR="00F76741" w:rsidRDefault="00F76741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90" w:type="pct"/>
            <w:shd w:val="clear" w:color="auto" w:fill="D9D9D9"/>
          </w:tcPr>
          <w:p w14:paraId="69AAEE55" w14:textId="77777777" w:rsidR="00F76741" w:rsidRDefault="00F76741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5D862585" w14:textId="77777777" w:rsidR="00F76741" w:rsidRDefault="00F76741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D0362" w14:paraId="10DA21E4" w14:textId="77777777" w:rsidTr="00DD0362">
        <w:tc>
          <w:tcPr>
            <w:tcW w:w="355" w:type="pct"/>
            <w:shd w:val="clear" w:color="auto" w:fill="auto"/>
          </w:tcPr>
          <w:p w14:paraId="693DC372" w14:textId="5C4D49C8" w:rsidR="00DD0362" w:rsidRDefault="00226494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68" w:type="pct"/>
            <w:shd w:val="clear" w:color="auto" w:fill="auto"/>
          </w:tcPr>
          <w:p w14:paraId="017FEAD2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682" w:type="pct"/>
            <w:shd w:val="clear" w:color="auto" w:fill="auto"/>
          </w:tcPr>
          <w:p w14:paraId="23603E2D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3E3E0D8E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69" w:type="pct"/>
          </w:tcPr>
          <w:p w14:paraId="6D9AD152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1690" w:type="pct"/>
          </w:tcPr>
          <w:p w14:paraId="675D18F1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7992D3F4" w14:textId="77777777" w:rsidR="00DD0362" w:rsidRDefault="00DD0362" w:rsidP="009B5FBA">
            <w:pPr>
              <w:pStyle w:val="a7"/>
              <w:ind w:firstLineChars="0" w:firstLine="0"/>
            </w:pPr>
          </w:p>
        </w:tc>
      </w:tr>
      <w:tr w:rsidR="00DD0362" w14:paraId="6C4A7A6C" w14:textId="77777777" w:rsidTr="00DD0362">
        <w:tc>
          <w:tcPr>
            <w:tcW w:w="355" w:type="pct"/>
            <w:shd w:val="clear" w:color="auto" w:fill="auto"/>
          </w:tcPr>
          <w:p w14:paraId="1B52F12F" w14:textId="58E4EFA9" w:rsidR="00DD0362" w:rsidRDefault="00226494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68" w:type="pct"/>
            <w:shd w:val="clear" w:color="auto" w:fill="auto"/>
          </w:tcPr>
          <w:p w14:paraId="57FB6B3E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682" w:type="pct"/>
            <w:shd w:val="clear" w:color="auto" w:fill="auto"/>
          </w:tcPr>
          <w:p w14:paraId="634E1B30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4675EF55" w14:textId="77777777" w:rsidR="00DD0362" w:rsidRDefault="00DD0362" w:rsidP="009B5FBA"/>
        </w:tc>
        <w:tc>
          <w:tcPr>
            <w:tcW w:w="569" w:type="pct"/>
          </w:tcPr>
          <w:p w14:paraId="356B6320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1690" w:type="pct"/>
          </w:tcPr>
          <w:p w14:paraId="73C694E5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244AFFF7" w14:textId="77777777" w:rsidR="00DD0362" w:rsidRDefault="00DD0362" w:rsidP="009B5FBA">
            <w:pPr>
              <w:pStyle w:val="a7"/>
              <w:ind w:firstLineChars="0" w:firstLine="0"/>
            </w:pPr>
          </w:p>
        </w:tc>
      </w:tr>
    </w:tbl>
    <w:p w14:paraId="00477D52" w14:textId="77777777" w:rsidR="006B3BEC" w:rsidRDefault="006B3BEC" w:rsidP="006B3BEC">
      <w:pPr>
        <w:jc w:val="center"/>
      </w:pPr>
      <w:bookmarkStart w:id="349" w:name="_Toc513908455"/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76741" w14:paraId="69F81DD3" w14:textId="77777777" w:rsidTr="00E720B7">
        <w:tc>
          <w:tcPr>
            <w:tcW w:w="5000" w:type="pct"/>
            <w:shd w:val="clear" w:color="auto" w:fill="auto"/>
          </w:tcPr>
          <w:p w14:paraId="519F5E79" w14:textId="77777777" w:rsidR="00F76741" w:rsidRPr="006B3BEC" w:rsidRDefault="00F76741" w:rsidP="009B5FBA">
            <w:pPr>
              <w:pStyle w:val="a7"/>
              <w:ind w:firstLineChars="0" w:firstLine="0"/>
            </w:pPr>
          </w:p>
        </w:tc>
      </w:tr>
      <w:bookmarkEnd w:id="349"/>
    </w:tbl>
    <w:p w14:paraId="6E9D1605" w14:textId="77777777" w:rsidR="00017369" w:rsidRPr="00017369" w:rsidRDefault="00017369" w:rsidP="009B5FBA"/>
    <w:p w14:paraId="1B62AD03" w14:textId="77777777" w:rsidR="0031460D" w:rsidRDefault="0031460D" w:rsidP="009B5FBA">
      <w:pPr>
        <w:pStyle w:val="4"/>
      </w:pPr>
      <w:bookmarkStart w:id="350" w:name="_Toc24927271"/>
      <w:r>
        <w:rPr>
          <w:rFonts w:hint="eastAsia"/>
        </w:rPr>
        <w:t>全局</w:t>
      </w:r>
      <w:bookmarkEnd w:id="350"/>
    </w:p>
    <w:p w14:paraId="339414D9" w14:textId="705384AF" w:rsidR="00506D92" w:rsidRPr="00FB1786" w:rsidRDefault="00506D92" w:rsidP="009B5FBA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8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6"/>
        <w:gridCol w:w="3668"/>
        <w:gridCol w:w="2502"/>
        <w:gridCol w:w="1878"/>
        <w:gridCol w:w="1878"/>
      </w:tblGrid>
      <w:tr w:rsidR="00506D92" w14:paraId="5246F96C" w14:textId="77777777" w:rsidTr="00DD0362">
        <w:tc>
          <w:tcPr>
            <w:tcW w:w="354" w:type="pct"/>
            <w:shd w:val="clear" w:color="auto" w:fill="D9D9D9"/>
          </w:tcPr>
          <w:p w14:paraId="52F08A9E" w14:textId="77777777" w:rsidR="00506D92" w:rsidRDefault="00506D92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717" w:type="pct"/>
            <w:shd w:val="clear" w:color="auto" w:fill="D9D9D9"/>
          </w:tcPr>
          <w:p w14:paraId="7102BBAB" w14:textId="77777777" w:rsidR="00506D92" w:rsidRDefault="00506D92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71" w:type="pct"/>
            <w:shd w:val="clear" w:color="auto" w:fill="D9D9D9"/>
          </w:tcPr>
          <w:p w14:paraId="10E67B05" w14:textId="77777777" w:rsidR="00506D92" w:rsidRDefault="00506D92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79" w:type="pct"/>
            <w:shd w:val="clear" w:color="auto" w:fill="D9D9D9"/>
          </w:tcPr>
          <w:p w14:paraId="750A37DE" w14:textId="77777777" w:rsidR="00506D92" w:rsidRDefault="00506D92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879" w:type="pct"/>
            <w:shd w:val="clear" w:color="auto" w:fill="D9D9D9"/>
          </w:tcPr>
          <w:p w14:paraId="240E43AD" w14:textId="77777777" w:rsidR="00506D92" w:rsidRDefault="00506D92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D0362" w14:paraId="761B839E" w14:textId="77777777" w:rsidTr="00DD0362">
        <w:tc>
          <w:tcPr>
            <w:tcW w:w="354" w:type="pct"/>
            <w:shd w:val="clear" w:color="auto" w:fill="auto"/>
          </w:tcPr>
          <w:p w14:paraId="07DB7935" w14:textId="3E6C2FFD" w:rsidR="00DD0362" w:rsidRDefault="00DD0362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09C598FC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1171" w:type="pct"/>
            <w:shd w:val="clear" w:color="auto" w:fill="auto"/>
          </w:tcPr>
          <w:p w14:paraId="7C8AADE5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6F3E2CCA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3F49324D" w14:textId="77777777" w:rsidR="00DD0362" w:rsidRDefault="00DD0362" w:rsidP="009B5FBA">
            <w:pPr>
              <w:pStyle w:val="a7"/>
              <w:ind w:firstLineChars="0" w:firstLine="0"/>
            </w:pPr>
          </w:p>
        </w:tc>
      </w:tr>
      <w:tr w:rsidR="00DD0362" w14:paraId="2F087B4B" w14:textId="77777777" w:rsidTr="00DD0362">
        <w:tc>
          <w:tcPr>
            <w:tcW w:w="354" w:type="pct"/>
            <w:shd w:val="clear" w:color="auto" w:fill="auto"/>
          </w:tcPr>
          <w:p w14:paraId="189547D3" w14:textId="4AA65609" w:rsidR="00DD0362" w:rsidRDefault="00DD0362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31F13435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1171" w:type="pct"/>
            <w:shd w:val="clear" w:color="auto" w:fill="auto"/>
          </w:tcPr>
          <w:p w14:paraId="0D6CA4D5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1BFC2F1C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34A813B3" w14:textId="77777777" w:rsidR="00DD0362" w:rsidRDefault="00DD0362" w:rsidP="009B5FBA">
            <w:pPr>
              <w:pStyle w:val="a7"/>
              <w:ind w:firstLineChars="0" w:firstLine="0"/>
            </w:pPr>
          </w:p>
        </w:tc>
      </w:tr>
    </w:tbl>
    <w:p w14:paraId="736EA7BD" w14:textId="47DE7597" w:rsidR="0031460D" w:rsidRDefault="0031460D" w:rsidP="007013D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 w:rsidR="00DD0362">
        <w:fldChar w:fldCharType="begin"/>
      </w:r>
      <w:r w:rsidR="00DD0362">
        <w:instrText xml:space="preserve"> SEQ </w:instrText>
      </w:r>
      <w:r w:rsidR="00DD0362">
        <w:instrText>序号</w:instrText>
      </w:r>
      <w:r w:rsidR="00DD0362">
        <w:instrText xml:space="preserve">3 \* ARABIC \s 3 </w:instrText>
      </w:r>
      <w:r w:rsidR="00DD0362">
        <w:fldChar w:fldCharType="separate"/>
      </w:r>
      <w:r w:rsidR="00D60492">
        <w:t>2</w:t>
      </w:r>
      <w:r w:rsidR="00DD0362">
        <w:fldChar w:fldCharType="end"/>
      </w:r>
      <w:r>
        <w:rPr>
          <w:rFonts w:hint="eastAsia"/>
        </w:rPr>
        <w:t>的说明</w:t>
      </w:r>
    </w:p>
    <w:p w14:paraId="7725E00A" w14:textId="73EAEB3A" w:rsidR="0031460D" w:rsidRDefault="0031460D" w:rsidP="009B5FBA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视图</w:t>
      </w:r>
      <w:proofErr w:type="spellStart"/>
      <w:r>
        <w:rPr>
          <w:rFonts w:hint="eastAsia"/>
        </w:rPr>
        <w:t>xx</w:t>
      </w:r>
      <w:r>
        <w:t>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1194"/>
        <w:gridCol w:w="1438"/>
        <w:gridCol w:w="1681"/>
        <w:gridCol w:w="1199"/>
        <w:gridCol w:w="3593"/>
        <w:gridCol w:w="709"/>
      </w:tblGrid>
      <w:tr w:rsidR="0031460D" w14:paraId="4890543C" w14:textId="77777777" w:rsidTr="006B3BEC">
        <w:tc>
          <w:tcPr>
            <w:tcW w:w="406" w:type="pct"/>
            <w:shd w:val="clear" w:color="auto" w:fill="D9D9D9"/>
          </w:tcPr>
          <w:p w14:paraId="0310CC82" w14:textId="77777777" w:rsidR="0031460D" w:rsidRDefault="0031460D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59" w:type="pct"/>
            <w:shd w:val="clear" w:color="auto" w:fill="D9D9D9"/>
          </w:tcPr>
          <w:p w14:paraId="368247DB" w14:textId="77777777" w:rsidR="0031460D" w:rsidRDefault="0031460D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中文说明</w:t>
            </w:r>
          </w:p>
        </w:tc>
        <w:tc>
          <w:tcPr>
            <w:tcW w:w="673" w:type="pct"/>
            <w:shd w:val="clear" w:color="auto" w:fill="D9D9D9"/>
          </w:tcPr>
          <w:p w14:paraId="3F0B71FB" w14:textId="77777777" w:rsidR="0031460D" w:rsidRDefault="0031460D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87" w:type="pct"/>
            <w:shd w:val="clear" w:color="auto" w:fill="D9D9D9"/>
          </w:tcPr>
          <w:p w14:paraId="3520775C" w14:textId="77777777" w:rsidR="0031460D" w:rsidRDefault="0031460D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561" w:type="pct"/>
            <w:shd w:val="clear" w:color="auto" w:fill="D9D9D9"/>
          </w:tcPr>
          <w:p w14:paraId="398FE1B5" w14:textId="77777777" w:rsidR="0031460D" w:rsidRDefault="0031460D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82" w:type="pct"/>
            <w:shd w:val="clear" w:color="auto" w:fill="D9D9D9"/>
          </w:tcPr>
          <w:p w14:paraId="5FD2BC10" w14:textId="77777777" w:rsidR="0031460D" w:rsidRDefault="0031460D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32" w:type="pct"/>
            <w:shd w:val="clear" w:color="auto" w:fill="D9D9D9"/>
          </w:tcPr>
          <w:p w14:paraId="32858D73" w14:textId="77777777" w:rsidR="0031460D" w:rsidRDefault="0031460D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D0362" w14:paraId="6D46D8A0" w14:textId="77777777" w:rsidTr="006B3BEC">
        <w:tc>
          <w:tcPr>
            <w:tcW w:w="406" w:type="pct"/>
            <w:shd w:val="clear" w:color="auto" w:fill="auto"/>
          </w:tcPr>
          <w:p w14:paraId="63FC6B5E" w14:textId="6489458F" w:rsidR="00DD0362" w:rsidRDefault="00DD0362" w:rsidP="009B5FBA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59" w:type="pct"/>
            <w:shd w:val="clear" w:color="auto" w:fill="auto"/>
          </w:tcPr>
          <w:p w14:paraId="65AFF2BA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673" w:type="pct"/>
            <w:shd w:val="clear" w:color="auto" w:fill="auto"/>
          </w:tcPr>
          <w:p w14:paraId="29FFB3E5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787" w:type="pct"/>
          </w:tcPr>
          <w:p w14:paraId="51A5285D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480A5F43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1682" w:type="pct"/>
          </w:tcPr>
          <w:p w14:paraId="50F56142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70A10B99" w14:textId="77777777" w:rsidR="00DD0362" w:rsidRDefault="00DD0362" w:rsidP="009B5FBA">
            <w:pPr>
              <w:pStyle w:val="a7"/>
              <w:ind w:firstLineChars="0" w:firstLine="0"/>
            </w:pPr>
          </w:p>
        </w:tc>
      </w:tr>
      <w:tr w:rsidR="00DD0362" w14:paraId="1FE6E95F" w14:textId="77777777" w:rsidTr="006B3BEC">
        <w:tc>
          <w:tcPr>
            <w:tcW w:w="406" w:type="pct"/>
            <w:shd w:val="clear" w:color="auto" w:fill="auto"/>
          </w:tcPr>
          <w:p w14:paraId="51F16FA1" w14:textId="2F45E0E4" w:rsidR="00DD0362" w:rsidRDefault="00DD0362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59" w:type="pct"/>
            <w:shd w:val="clear" w:color="auto" w:fill="auto"/>
          </w:tcPr>
          <w:p w14:paraId="365456EB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673" w:type="pct"/>
            <w:shd w:val="clear" w:color="auto" w:fill="auto"/>
          </w:tcPr>
          <w:p w14:paraId="5C9750A2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787" w:type="pct"/>
          </w:tcPr>
          <w:p w14:paraId="33FD39D5" w14:textId="77777777" w:rsidR="00DD0362" w:rsidRDefault="00DD0362" w:rsidP="009B5FBA"/>
        </w:tc>
        <w:tc>
          <w:tcPr>
            <w:tcW w:w="561" w:type="pct"/>
          </w:tcPr>
          <w:p w14:paraId="14A07833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1682" w:type="pct"/>
          </w:tcPr>
          <w:p w14:paraId="6B2FEB81" w14:textId="77777777" w:rsidR="00DD0362" w:rsidRDefault="00DD0362" w:rsidP="009B5FBA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86AAFCC" w14:textId="77777777" w:rsidR="00DD0362" w:rsidRDefault="00DD0362" w:rsidP="009B5FBA">
            <w:pPr>
              <w:pStyle w:val="a7"/>
              <w:ind w:firstLineChars="0" w:firstLine="0"/>
            </w:pPr>
          </w:p>
        </w:tc>
      </w:tr>
    </w:tbl>
    <w:p w14:paraId="7893A731" w14:textId="77777777" w:rsidR="006B3BEC" w:rsidRDefault="006B3BEC" w:rsidP="006B3BEC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31460D" w14:paraId="3D4CD406" w14:textId="77777777" w:rsidTr="0031460D">
        <w:tc>
          <w:tcPr>
            <w:tcW w:w="5000" w:type="pct"/>
            <w:shd w:val="clear" w:color="auto" w:fill="auto"/>
          </w:tcPr>
          <w:p w14:paraId="53820028" w14:textId="77777777" w:rsidR="0031460D" w:rsidRPr="006B3BEC" w:rsidRDefault="0031460D" w:rsidP="009B5FBA">
            <w:pPr>
              <w:pStyle w:val="a7"/>
              <w:ind w:firstLineChars="0" w:firstLine="0"/>
            </w:pPr>
          </w:p>
        </w:tc>
      </w:tr>
    </w:tbl>
    <w:p w14:paraId="6C5FB670" w14:textId="77777777" w:rsidR="00567DE9" w:rsidRDefault="00567DE9" w:rsidP="00567DE9">
      <w:pPr>
        <w:pStyle w:val="3"/>
      </w:pPr>
      <w:bookmarkStart w:id="351" w:name="_Toc24927278"/>
      <w:bookmarkStart w:id="352" w:name="_Toc24927276"/>
      <w:r>
        <w:rPr>
          <w:rFonts w:hint="eastAsia"/>
        </w:rPr>
        <w:t>函数</w:t>
      </w:r>
      <w:bookmarkEnd w:id="351"/>
    </w:p>
    <w:p w14:paraId="2EE6E551" w14:textId="77777777" w:rsidR="00567DE9" w:rsidRPr="00FB1786" w:rsidRDefault="00567DE9" w:rsidP="00567D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567DE9" w14:paraId="36E9C99C" w14:textId="77777777" w:rsidTr="00567DE9">
        <w:tc>
          <w:tcPr>
            <w:tcW w:w="354" w:type="pct"/>
            <w:shd w:val="clear" w:color="auto" w:fill="D9D9D9"/>
          </w:tcPr>
          <w:p w14:paraId="6AF82D5D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4DF139ED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3A481DBA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7BA9403C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27122B92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7F1E378F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454659A4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67DE9" w14:paraId="62217E4F" w14:textId="77777777" w:rsidTr="00567DE9">
        <w:tc>
          <w:tcPr>
            <w:tcW w:w="354" w:type="pct"/>
            <w:shd w:val="clear" w:color="auto" w:fill="auto"/>
          </w:tcPr>
          <w:p w14:paraId="41E84821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14" w:type="pct"/>
          </w:tcPr>
          <w:p w14:paraId="0723E765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0770B329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0995D87B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549E9D15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63FD0385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7C7CFDCC" w14:textId="77777777" w:rsidR="00567DE9" w:rsidRDefault="00567DE9" w:rsidP="00567DE9">
            <w:pPr>
              <w:pStyle w:val="a7"/>
              <w:ind w:firstLineChars="0" w:firstLine="0"/>
            </w:pPr>
          </w:p>
        </w:tc>
      </w:tr>
      <w:tr w:rsidR="00567DE9" w14:paraId="0D886694" w14:textId="77777777" w:rsidTr="00567DE9">
        <w:tc>
          <w:tcPr>
            <w:tcW w:w="354" w:type="pct"/>
            <w:shd w:val="clear" w:color="auto" w:fill="auto"/>
          </w:tcPr>
          <w:p w14:paraId="39F778A3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14" w:type="pct"/>
          </w:tcPr>
          <w:p w14:paraId="65DBDA2E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3E4E162A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54B521F9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43E529B2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497D5C24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6944C00B" w14:textId="77777777" w:rsidR="00567DE9" w:rsidRDefault="00567DE9" w:rsidP="00567DE9">
            <w:pPr>
              <w:pStyle w:val="a7"/>
              <w:ind w:firstLineChars="0" w:firstLine="0"/>
            </w:pPr>
          </w:p>
        </w:tc>
      </w:tr>
    </w:tbl>
    <w:p w14:paraId="44D3E38D" w14:textId="77777777" w:rsidR="00567DE9" w:rsidRDefault="00567DE9" w:rsidP="00567DE9">
      <w:pPr>
        <w:pStyle w:val="4"/>
      </w:pPr>
      <w:bookmarkStart w:id="353" w:name="_Toc24927279"/>
      <w:r>
        <w:rPr>
          <w:rFonts w:hint="eastAsia"/>
        </w:rPr>
        <w:t>函数中文名</w:t>
      </w:r>
      <w:bookmarkEnd w:id="353"/>
    </w:p>
    <w:p w14:paraId="0FCD8360" w14:textId="77777777" w:rsidR="00567DE9" w:rsidRPr="00FB1786" w:rsidRDefault="00567DE9" w:rsidP="00567DE9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7DE9" w14:paraId="56D2782E" w14:textId="77777777" w:rsidTr="00567DE9">
        <w:trPr>
          <w:trHeight w:val="2933"/>
        </w:trPr>
        <w:tc>
          <w:tcPr>
            <w:tcW w:w="5000" w:type="pct"/>
            <w:shd w:val="clear" w:color="auto" w:fill="auto"/>
          </w:tcPr>
          <w:p w14:paraId="5A35A39C" w14:textId="77777777" w:rsidR="00567DE9" w:rsidRDefault="00567DE9" w:rsidP="00567DE9">
            <w:pPr>
              <w:pStyle w:val="a7"/>
              <w:ind w:firstLineChars="0" w:firstLine="0"/>
            </w:pPr>
          </w:p>
        </w:tc>
      </w:tr>
    </w:tbl>
    <w:p w14:paraId="28A2C67A" w14:textId="77777777" w:rsidR="00C40A9D" w:rsidRDefault="004F7D46" w:rsidP="009B5FBA">
      <w:pPr>
        <w:pStyle w:val="3"/>
      </w:pPr>
      <w:bookmarkStart w:id="354" w:name="_Toc24927280"/>
      <w:bookmarkEnd w:id="352"/>
      <w:r>
        <w:rPr>
          <w:rFonts w:hint="eastAsia"/>
        </w:rPr>
        <w:t>过程</w:t>
      </w:r>
      <w:bookmarkEnd w:id="354"/>
    </w:p>
    <w:p w14:paraId="07A5042D" w14:textId="17A65B1C" w:rsidR="00C40A9D" w:rsidRPr="00FB1786" w:rsidRDefault="00C40A9D" w:rsidP="009B5FBA">
      <w:pPr>
        <w:jc w:val="center"/>
      </w:pPr>
      <w:r>
        <w:rPr>
          <w:rFonts w:hint="eastAsia"/>
        </w:rPr>
        <w:t>表</w:t>
      </w:r>
      <w:r w:rsidR="00043990">
        <w:fldChar w:fldCharType="begin"/>
      </w:r>
      <w:r w:rsidR="00043990">
        <w:instrText xml:space="preserve"> STYLEREF  \s "</w:instrText>
      </w:r>
      <w:r w:rsidR="00043990">
        <w:instrText>标题</w:instrText>
      </w:r>
      <w:r w:rsidR="00043990">
        <w:instrText xml:space="preserve"> 2" \n </w:instrText>
      </w:r>
      <w:r w:rsidR="00043990">
        <w:fldChar w:fldCharType="separate"/>
      </w:r>
      <w:r w:rsidR="00D60492">
        <w:rPr>
          <w:noProof/>
        </w:rPr>
        <w:t>11.1</w:t>
      </w:r>
      <w:r w:rsidR="00043990">
        <w:fldChar w:fldCharType="end"/>
      </w:r>
      <w:r w:rsidR="00043990">
        <w:noBreakHyphen/>
      </w:r>
      <w:r w:rsidR="00043990">
        <w:fldChar w:fldCharType="begin"/>
      </w:r>
      <w:r w:rsidR="00043990">
        <w:instrText xml:space="preserve"> SEQ </w:instrText>
      </w:r>
      <w:r w:rsidR="00043990">
        <w:instrText>表格</w:instrText>
      </w:r>
      <w:r w:rsidR="00043990">
        <w:instrText xml:space="preserve"> \* ARABIC \s 2 </w:instrText>
      </w:r>
      <w:r w:rsidR="00043990">
        <w:fldChar w:fldCharType="separate"/>
      </w:r>
      <w:r w:rsidR="00D60492">
        <w:rPr>
          <w:noProof/>
        </w:rPr>
        <w:t>15</w:t>
      </w:r>
      <w:r w:rsidR="00043990"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AF140A" w14:paraId="262B1413" w14:textId="77777777" w:rsidTr="0062388F">
        <w:tc>
          <w:tcPr>
            <w:tcW w:w="778" w:type="pct"/>
            <w:shd w:val="clear" w:color="auto" w:fill="D9D9D9"/>
          </w:tcPr>
          <w:p w14:paraId="609DDB42" w14:textId="77777777" w:rsidR="00AF140A" w:rsidRDefault="00AF140A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22F15390" w14:textId="77777777" w:rsidR="00AF140A" w:rsidRDefault="00AF140A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1F1F73F6" w14:textId="77777777" w:rsidR="00AF140A" w:rsidRDefault="00AF140A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14B06422" w14:textId="77777777" w:rsidR="00AF140A" w:rsidRDefault="00AF140A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4DFE35EE" w14:textId="77777777" w:rsidR="00AF140A" w:rsidRDefault="00AF140A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2C67D38A" w14:textId="77777777" w:rsidR="00AF140A" w:rsidRDefault="00AF140A" w:rsidP="009B5FBA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AF140A" w14:paraId="6CCAAFA3" w14:textId="77777777" w:rsidTr="0062388F">
        <w:tc>
          <w:tcPr>
            <w:tcW w:w="778" w:type="pct"/>
            <w:shd w:val="clear" w:color="auto" w:fill="auto"/>
          </w:tcPr>
          <w:p w14:paraId="5DADE68E" w14:textId="0B718FFD" w:rsidR="00AF140A" w:rsidRDefault="00AF140A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8" w:type="pct"/>
          </w:tcPr>
          <w:p w14:paraId="7372C4A0" w14:textId="77777777" w:rsidR="00AF140A" w:rsidRDefault="00AF140A" w:rsidP="009B5FBA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14EE35AC" w14:textId="77777777" w:rsidR="00AF140A" w:rsidRDefault="00AF140A" w:rsidP="009B5FBA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118DD197" w14:textId="77777777" w:rsidR="00AF140A" w:rsidRDefault="00AF140A" w:rsidP="009B5FBA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08AE59FC" w14:textId="77777777" w:rsidR="00AF140A" w:rsidRDefault="00AF140A" w:rsidP="009B5FBA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23BEE101" w14:textId="77777777" w:rsidR="00AF140A" w:rsidRDefault="00AF140A" w:rsidP="009B5FBA">
            <w:pPr>
              <w:pStyle w:val="a7"/>
              <w:ind w:firstLineChars="0" w:firstLine="0"/>
            </w:pPr>
          </w:p>
        </w:tc>
      </w:tr>
      <w:tr w:rsidR="00AF140A" w14:paraId="7B45BE7E" w14:textId="77777777" w:rsidTr="0062388F">
        <w:tc>
          <w:tcPr>
            <w:tcW w:w="778" w:type="pct"/>
            <w:shd w:val="clear" w:color="auto" w:fill="auto"/>
          </w:tcPr>
          <w:p w14:paraId="36C0FCF9" w14:textId="7D8F325A" w:rsidR="00AF140A" w:rsidRDefault="00AF140A" w:rsidP="009B5FBA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8" w:type="pct"/>
          </w:tcPr>
          <w:p w14:paraId="24B5A092" w14:textId="77777777" w:rsidR="00AF140A" w:rsidRDefault="00AF140A" w:rsidP="009B5FBA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66DDB8C9" w14:textId="77777777" w:rsidR="00AF140A" w:rsidRDefault="00AF140A" w:rsidP="009B5FBA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6306D640" w14:textId="77777777" w:rsidR="00AF140A" w:rsidRDefault="00AF140A" w:rsidP="009B5FBA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18565049" w14:textId="77777777" w:rsidR="00AF140A" w:rsidRDefault="00AF140A" w:rsidP="009B5FBA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4252BDBC" w14:textId="77777777" w:rsidR="00AF140A" w:rsidRDefault="00AF140A" w:rsidP="009B5FBA">
            <w:pPr>
              <w:pStyle w:val="a7"/>
              <w:ind w:firstLineChars="0" w:firstLine="0"/>
            </w:pPr>
          </w:p>
        </w:tc>
      </w:tr>
    </w:tbl>
    <w:p w14:paraId="3DA9E8E0" w14:textId="77777777" w:rsidR="004F7D46" w:rsidRDefault="004F7D46" w:rsidP="009B5FBA">
      <w:pPr>
        <w:pStyle w:val="4"/>
      </w:pPr>
      <w:bookmarkStart w:id="355" w:name="_Toc24927281"/>
      <w:r>
        <w:rPr>
          <w:rFonts w:hint="eastAsia"/>
        </w:rPr>
        <w:t>过程</w:t>
      </w:r>
      <w:r w:rsidR="00453121">
        <w:rPr>
          <w:rFonts w:hint="eastAsia"/>
        </w:rPr>
        <w:t>中文名</w:t>
      </w:r>
      <w:bookmarkEnd w:id="355"/>
    </w:p>
    <w:p w14:paraId="3A57B204" w14:textId="77777777" w:rsidR="004F7D46" w:rsidRPr="00FB1786" w:rsidRDefault="004F7D46" w:rsidP="009B5FBA">
      <w:pPr>
        <w:jc w:val="center"/>
      </w:pPr>
      <w:r>
        <w:rPr>
          <w:rFonts w:hint="eastAsia"/>
        </w:rPr>
        <w:t>过程</w:t>
      </w:r>
      <w:r w:rsidR="00B90C70">
        <w:rPr>
          <w:rFonts w:hint="eastAsia"/>
        </w:rPr>
        <w:t>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91241" w14:paraId="48A23FCE" w14:textId="77777777" w:rsidTr="00E91241">
        <w:trPr>
          <w:trHeight w:val="2933"/>
        </w:trPr>
        <w:tc>
          <w:tcPr>
            <w:tcW w:w="5000" w:type="pct"/>
            <w:shd w:val="clear" w:color="auto" w:fill="auto"/>
          </w:tcPr>
          <w:p w14:paraId="515518B9" w14:textId="77777777" w:rsidR="00E91241" w:rsidRDefault="00E91241" w:rsidP="009B5FBA">
            <w:pPr>
              <w:pStyle w:val="a7"/>
              <w:ind w:firstLineChars="0" w:firstLine="0"/>
            </w:pPr>
          </w:p>
        </w:tc>
      </w:tr>
    </w:tbl>
    <w:p w14:paraId="1376B06F" w14:textId="77777777" w:rsidR="006B3BEC" w:rsidRDefault="006B3BEC" w:rsidP="006B3BEC">
      <w:pPr>
        <w:pStyle w:val="3"/>
      </w:pPr>
      <w:bookmarkStart w:id="356" w:name="_Toc24927282"/>
      <w:bookmarkStart w:id="357" w:name="_Toc499969823"/>
      <w:r>
        <w:rPr>
          <w:rFonts w:hint="eastAsia"/>
        </w:rPr>
        <w:t>触发器</w:t>
      </w:r>
      <w:bookmarkEnd w:id="356"/>
    </w:p>
    <w:p w14:paraId="4B5B49B2" w14:textId="2091917D" w:rsidR="006B3BEC" w:rsidRPr="00FB1786" w:rsidRDefault="006B3BEC" w:rsidP="006B3BEC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16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4"/>
        <w:gridCol w:w="1735"/>
        <w:gridCol w:w="3126"/>
        <w:gridCol w:w="3126"/>
        <w:gridCol w:w="1711"/>
      </w:tblGrid>
      <w:tr w:rsidR="006B3BEC" w14:paraId="502E512B" w14:textId="77777777" w:rsidTr="001235A2">
        <w:tc>
          <w:tcPr>
            <w:tcW w:w="461" w:type="pct"/>
            <w:shd w:val="clear" w:color="auto" w:fill="D9D9D9"/>
          </w:tcPr>
          <w:p w14:paraId="0827146C" w14:textId="77777777" w:rsidR="006B3BEC" w:rsidRDefault="006B3BEC" w:rsidP="001235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12" w:type="pct"/>
            <w:shd w:val="clear" w:color="auto" w:fill="D9D9D9"/>
          </w:tcPr>
          <w:p w14:paraId="5E473625" w14:textId="77777777" w:rsidR="006B3BEC" w:rsidRDefault="006B3BEC" w:rsidP="001235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463" w:type="pct"/>
            <w:shd w:val="clear" w:color="auto" w:fill="D9D9D9"/>
          </w:tcPr>
          <w:p w14:paraId="6CF50B25" w14:textId="77777777" w:rsidR="006B3BEC" w:rsidRDefault="006B3BEC" w:rsidP="001235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463" w:type="pct"/>
            <w:shd w:val="clear" w:color="auto" w:fill="D9D9D9"/>
          </w:tcPr>
          <w:p w14:paraId="0FB98541" w14:textId="77777777" w:rsidR="006B3BEC" w:rsidRDefault="006B3BEC" w:rsidP="001235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801" w:type="pct"/>
            <w:shd w:val="clear" w:color="auto" w:fill="D9D9D9"/>
          </w:tcPr>
          <w:p w14:paraId="5B39B700" w14:textId="77777777" w:rsidR="006B3BEC" w:rsidRDefault="006B3BEC" w:rsidP="001235A2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B3BEC" w14:paraId="7E07F969" w14:textId="77777777" w:rsidTr="001235A2">
        <w:tc>
          <w:tcPr>
            <w:tcW w:w="461" w:type="pct"/>
            <w:shd w:val="clear" w:color="auto" w:fill="auto"/>
          </w:tcPr>
          <w:p w14:paraId="1BECB41E" w14:textId="66875148" w:rsidR="006B3BEC" w:rsidRDefault="006B3BEC" w:rsidP="001235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12" w:type="pct"/>
            <w:shd w:val="clear" w:color="auto" w:fill="auto"/>
          </w:tcPr>
          <w:p w14:paraId="62C6A00A" w14:textId="77777777" w:rsidR="006B3BEC" w:rsidRDefault="006B3BEC" w:rsidP="001235A2">
            <w:pPr>
              <w:pStyle w:val="a7"/>
              <w:ind w:firstLineChars="0" w:firstLine="0"/>
            </w:pPr>
          </w:p>
        </w:tc>
        <w:tc>
          <w:tcPr>
            <w:tcW w:w="1463" w:type="pct"/>
          </w:tcPr>
          <w:p w14:paraId="78F681DC" w14:textId="77777777" w:rsidR="006B3BEC" w:rsidRDefault="006B3BEC" w:rsidP="001235A2">
            <w:pPr>
              <w:pStyle w:val="a7"/>
              <w:ind w:firstLineChars="0" w:firstLine="0"/>
            </w:pPr>
          </w:p>
        </w:tc>
        <w:tc>
          <w:tcPr>
            <w:tcW w:w="1463" w:type="pct"/>
            <w:shd w:val="clear" w:color="auto" w:fill="auto"/>
          </w:tcPr>
          <w:p w14:paraId="23E0DA25" w14:textId="77777777" w:rsidR="006B3BEC" w:rsidRDefault="006B3BEC" w:rsidP="001235A2">
            <w:pPr>
              <w:pStyle w:val="a7"/>
              <w:ind w:firstLineChars="0" w:firstLine="0"/>
            </w:pPr>
          </w:p>
        </w:tc>
        <w:tc>
          <w:tcPr>
            <w:tcW w:w="801" w:type="pct"/>
          </w:tcPr>
          <w:p w14:paraId="041D95C9" w14:textId="77777777" w:rsidR="006B3BEC" w:rsidRDefault="006B3BEC" w:rsidP="001235A2">
            <w:pPr>
              <w:pStyle w:val="a7"/>
              <w:ind w:firstLineChars="0" w:firstLine="0"/>
            </w:pPr>
          </w:p>
        </w:tc>
      </w:tr>
      <w:tr w:rsidR="006B3BEC" w14:paraId="27742339" w14:textId="77777777" w:rsidTr="001235A2">
        <w:tc>
          <w:tcPr>
            <w:tcW w:w="461" w:type="pct"/>
            <w:shd w:val="clear" w:color="auto" w:fill="auto"/>
          </w:tcPr>
          <w:p w14:paraId="12F83698" w14:textId="2DA34F1C" w:rsidR="006B3BEC" w:rsidRDefault="006B3BEC" w:rsidP="001235A2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12" w:type="pct"/>
            <w:shd w:val="clear" w:color="auto" w:fill="auto"/>
          </w:tcPr>
          <w:p w14:paraId="57532C06" w14:textId="77777777" w:rsidR="006B3BEC" w:rsidRDefault="006B3BEC" w:rsidP="001235A2">
            <w:pPr>
              <w:pStyle w:val="a7"/>
              <w:ind w:firstLineChars="0" w:firstLine="0"/>
            </w:pPr>
          </w:p>
        </w:tc>
        <w:tc>
          <w:tcPr>
            <w:tcW w:w="1463" w:type="pct"/>
          </w:tcPr>
          <w:p w14:paraId="2CCCD4F9" w14:textId="77777777" w:rsidR="006B3BEC" w:rsidRDefault="006B3BEC" w:rsidP="001235A2">
            <w:pPr>
              <w:pStyle w:val="a7"/>
              <w:ind w:firstLineChars="0" w:firstLine="0"/>
            </w:pPr>
          </w:p>
        </w:tc>
        <w:tc>
          <w:tcPr>
            <w:tcW w:w="1463" w:type="pct"/>
            <w:shd w:val="clear" w:color="auto" w:fill="auto"/>
          </w:tcPr>
          <w:p w14:paraId="4913126C" w14:textId="77777777" w:rsidR="006B3BEC" w:rsidRDefault="006B3BEC" w:rsidP="001235A2">
            <w:pPr>
              <w:pStyle w:val="a7"/>
              <w:ind w:firstLineChars="0" w:firstLine="0"/>
            </w:pPr>
          </w:p>
        </w:tc>
        <w:tc>
          <w:tcPr>
            <w:tcW w:w="801" w:type="pct"/>
          </w:tcPr>
          <w:p w14:paraId="7BB69B63" w14:textId="77777777" w:rsidR="006B3BEC" w:rsidRDefault="006B3BEC" w:rsidP="001235A2">
            <w:pPr>
              <w:pStyle w:val="a7"/>
              <w:ind w:firstLineChars="0" w:firstLine="0"/>
            </w:pPr>
          </w:p>
        </w:tc>
      </w:tr>
    </w:tbl>
    <w:p w14:paraId="2D77F7BB" w14:textId="77777777" w:rsidR="006B3BEC" w:rsidRDefault="006B3BEC" w:rsidP="006B3BEC">
      <w:pPr>
        <w:pStyle w:val="4"/>
      </w:pPr>
      <w:bookmarkStart w:id="358" w:name="_Toc24927283"/>
      <w:r>
        <w:rPr>
          <w:rFonts w:hint="eastAsia"/>
        </w:rPr>
        <w:t>触发器中文名</w:t>
      </w:r>
      <w:bookmarkEnd w:id="358"/>
    </w:p>
    <w:p w14:paraId="6E679959" w14:textId="77777777" w:rsidR="006B3BEC" w:rsidRPr="00FB1786" w:rsidRDefault="006B3BEC" w:rsidP="006B3BEC">
      <w:pPr>
        <w:jc w:val="center"/>
      </w:pPr>
      <w:r w:rsidRPr="006B3BEC"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6757AB" w14:paraId="2AF1647D" w14:textId="77777777" w:rsidTr="006757AB">
        <w:trPr>
          <w:trHeight w:val="2933"/>
        </w:trPr>
        <w:tc>
          <w:tcPr>
            <w:tcW w:w="5000" w:type="pct"/>
            <w:shd w:val="clear" w:color="auto" w:fill="auto"/>
          </w:tcPr>
          <w:p w14:paraId="1772D210" w14:textId="77777777" w:rsidR="006757AB" w:rsidRDefault="006757AB" w:rsidP="001235A2">
            <w:pPr>
              <w:pStyle w:val="a7"/>
              <w:ind w:firstLineChars="0" w:firstLine="0"/>
            </w:pPr>
          </w:p>
        </w:tc>
      </w:tr>
    </w:tbl>
    <w:p w14:paraId="09A8DD7D" w14:textId="77777777" w:rsidR="00A41D1A" w:rsidRDefault="00A41D1A" w:rsidP="00A41D1A">
      <w:pPr>
        <w:pStyle w:val="3"/>
        <w:tabs>
          <w:tab w:val="left" w:pos="567"/>
        </w:tabs>
      </w:pPr>
      <w:bookmarkStart w:id="359" w:name="_Toc24927284"/>
      <w:proofErr w:type="gramStart"/>
      <w:r>
        <w:rPr>
          <w:rFonts w:hint="eastAsia"/>
        </w:rPr>
        <w:t>赋对象</w:t>
      </w:r>
      <w:proofErr w:type="gramEnd"/>
      <w:r>
        <w:rPr>
          <w:rFonts w:hint="eastAsia"/>
        </w:rPr>
        <w:t>权限</w:t>
      </w:r>
      <w:bookmarkEnd w:id="359"/>
    </w:p>
    <w:p w14:paraId="2E45C23A" w14:textId="78C88B41" w:rsidR="00A41D1A" w:rsidRDefault="00A41D1A" w:rsidP="00A41D1A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 w:rsidR="00D60492">
        <w:rPr>
          <w:noProof/>
        </w:rPr>
        <w:t>11.1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 w:rsidR="00D60492">
        <w:rPr>
          <w:noProof/>
        </w:rPr>
        <w:t>17</w:t>
      </w:r>
      <w:r>
        <w:fldChar w:fldCharType="end"/>
      </w:r>
      <w:r>
        <w:rPr>
          <w:rFonts w:hint="eastAsia"/>
        </w:rPr>
        <w:t>语句</w:t>
      </w:r>
    </w:p>
    <w:tbl>
      <w:tblPr>
        <w:tblW w:w="104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56"/>
      </w:tblGrid>
      <w:tr w:rsidR="00A41D1A" w14:paraId="36A69A04" w14:textId="77777777" w:rsidTr="009E1A5C">
        <w:tc>
          <w:tcPr>
            <w:tcW w:w="10456" w:type="dxa"/>
            <w:shd w:val="clear" w:color="auto" w:fill="auto"/>
          </w:tcPr>
          <w:p w14:paraId="4538FF4A" w14:textId="77777777" w:rsidR="00A41D1A" w:rsidRDefault="00A41D1A" w:rsidP="009E1A5C">
            <w:pPr>
              <w:pStyle w:val="a7"/>
              <w:ind w:firstLineChars="0" w:firstLine="0"/>
            </w:pPr>
          </w:p>
        </w:tc>
      </w:tr>
    </w:tbl>
    <w:p w14:paraId="306F6704" w14:textId="77777777" w:rsidR="006B3BEC" w:rsidRDefault="006B3BEC" w:rsidP="006B3BEC"/>
    <w:p w14:paraId="3CCFDCF2" w14:textId="5B8AA406" w:rsidR="00875B93" w:rsidRDefault="00875B93" w:rsidP="00875B93">
      <w:pPr>
        <w:pStyle w:val="2"/>
      </w:pPr>
      <w:bookmarkStart w:id="360" w:name="_Toc24927285"/>
      <w:r>
        <w:rPr>
          <w:rFonts w:hint="eastAsia"/>
        </w:rPr>
        <w:t>站点</w:t>
      </w:r>
      <w:r>
        <w:fldChar w:fldCharType="begin"/>
      </w:r>
      <w:r>
        <w:instrText xml:space="preserve"> SEQ </w:instrText>
      </w:r>
      <w:r>
        <w:instrText>序号</w:instrText>
      </w:r>
      <w:r>
        <w:instrText xml:space="preserve">0 \* ARABIC \s 0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数据实现</w:t>
      </w:r>
      <w:bookmarkEnd w:id="360"/>
    </w:p>
    <w:p w14:paraId="0D5BF740" w14:textId="42D8BFFE" w:rsidR="001235A2" w:rsidRDefault="00FF09EE" w:rsidP="001235A2">
      <w:pPr>
        <w:pStyle w:val="3"/>
      </w:pPr>
      <w:r>
        <w:rPr>
          <w:rFonts w:hint="eastAsia"/>
        </w:rPr>
        <w:t>数据库链接</w:t>
      </w:r>
    </w:p>
    <w:p w14:paraId="0DCD9F97" w14:textId="658A63C8" w:rsidR="00FF09EE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数据库链接列表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8"/>
        <w:gridCol w:w="930"/>
        <w:gridCol w:w="2112"/>
        <w:gridCol w:w="1090"/>
        <w:gridCol w:w="689"/>
        <w:gridCol w:w="930"/>
        <w:gridCol w:w="1293"/>
        <w:gridCol w:w="2140"/>
        <w:gridCol w:w="690"/>
      </w:tblGrid>
      <w:tr w:rsidR="00674D56" w14:paraId="23A393AA" w14:textId="77777777" w:rsidTr="00362221">
        <w:tc>
          <w:tcPr>
            <w:tcW w:w="399" w:type="pct"/>
            <w:shd w:val="clear" w:color="auto" w:fill="D9D9D9"/>
          </w:tcPr>
          <w:p w14:paraId="18C3A5DA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456" w:type="pct"/>
            <w:shd w:val="clear" w:color="auto" w:fill="D9D9D9"/>
          </w:tcPr>
          <w:p w14:paraId="24BE597D" w14:textId="77777777" w:rsidR="00674D56" w:rsidRDefault="00674D56" w:rsidP="00362221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链接名</w:t>
            </w:r>
            <w:proofErr w:type="gramEnd"/>
          </w:p>
        </w:tc>
        <w:tc>
          <w:tcPr>
            <w:tcW w:w="824" w:type="pct"/>
            <w:shd w:val="clear" w:color="auto" w:fill="D9D9D9"/>
          </w:tcPr>
          <w:p w14:paraId="357BDA37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目标服务器</w:t>
            </w:r>
            <w:r>
              <w:rPr>
                <w:rFonts w:hint="eastAsia"/>
              </w:rPr>
              <w:t>IP</w:t>
            </w:r>
          </w:p>
        </w:tc>
        <w:tc>
          <w:tcPr>
            <w:tcW w:w="531" w:type="pct"/>
            <w:shd w:val="clear" w:color="auto" w:fill="D9D9D9"/>
          </w:tcPr>
          <w:p w14:paraId="6B6F4698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343" w:type="pct"/>
            <w:shd w:val="clear" w:color="auto" w:fill="D9D9D9"/>
          </w:tcPr>
          <w:p w14:paraId="26F43486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端口</w:t>
            </w:r>
          </w:p>
        </w:tc>
        <w:tc>
          <w:tcPr>
            <w:tcW w:w="456" w:type="pct"/>
            <w:shd w:val="clear" w:color="auto" w:fill="D9D9D9"/>
          </w:tcPr>
          <w:p w14:paraId="018FC38A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连接名</w:t>
            </w:r>
          </w:p>
        </w:tc>
        <w:tc>
          <w:tcPr>
            <w:tcW w:w="626" w:type="pct"/>
            <w:shd w:val="clear" w:color="auto" w:fill="D9D9D9"/>
          </w:tcPr>
          <w:p w14:paraId="034D23DC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用户</w:t>
            </w:r>
          </w:p>
        </w:tc>
        <w:tc>
          <w:tcPr>
            <w:tcW w:w="1022" w:type="pct"/>
            <w:shd w:val="clear" w:color="auto" w:fill="D9D9D9"/>
          </w:tcPr>
          <w:p w14:paraId="41654E2B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343" w:type="pct"/>
            <w:shd w:val="clear" w:color="auto" w:fill="D9D9D9"/>
          </w:tcPr>
          <w:p w14:paraId="6674A324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78B2E84E" w14:textId="77777777" w:rsidTr="00362221">
        <w:tc>
          <w:tcPr>
            <w:tcW w:w="399" w:type="pct"/>
            <w:shd w:val="clear" w:color="auto" w:fill="auto"/>
          </w:tcPr>
          <w:p w14:paraId="5564B6B3" w14:textId="77777777" w:rsidR="00674D56" w:rsidRDefault="00674D56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56" w:type="pct"/>
            <w:shd w:val="clear" w:color="auto" w:fill="auto"/>
          </w:tcPr>
          <w:p w14:paraId="13C1D7FB" w14:textId="77777777" w:rsidR="00674D56" w:rsidRDefault="00674D56" w:rsidP="00362221">
            <w:pPr>
              <w:pStyle w:val="a7"/>
              <w:ind w:firstLineChars="0" w:firstLine="0"/>
            </w:pPr>
            <w:r>
              <w:t>dl</w:t>
            </w:r>
            <w:r>
              <w:rPr>
                <w:rFonts w:hint="eastAsia"/>
              </w:rPr>
              <w:t>_m1</w:t>
            </w:r>
          </w:p>
        </w:tc>
        <w:tc>
          <w:tcPr>
            <w:tcW w:w="824" w:type="pct"/>
          </w:tcPr>
          <w:p w14:paraId="0E8781B1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92.168.182.101</w:t>
            </w:r>
            <w:r>
              <w:rPr>
                <w:rFonts w:hint="eastAsia"/>
              </w:rPr>
              <w:t>:</w:t>
            </w:r>
            <w:r>
              <w:t>1521</w:t>
            </w:r>
          </w:p>
        </w:tc>
        <w:tc>
          <w:tcPr>
            <w:tcW w:w="531" w:type="pct"/>
            <w:shd w:val="clear" w:color="auto" w:fill="auto"/>
          </w:tcPr>
          <w:p w14:paraId="7F871E0A" w14:textId="77777777" w:rsidR="00674D56" w:rsidRDefault="00674D56" w:rsidP="00362221">
            <w:pPr>
              <w:pStyle w:val="a7"/>
              <w:ind w:firstLineChars="0" w:firstLine="0"/>
            </w:pPr>
            <w:r>
              <w:t>master</w:t>
            </w:r>
            <w:r>
              <w:rPr>
                <w:rFonts w:hint="eastAsia"/>
              </w:rPr>
              <w:t>21</w:t>
            </w:r>
          </w:p>
        </w:tc>
        <w:tc>
          <w:tcPr>
            <w:tcW w:w="343" w:type="pct"/>
          </w:tcPr>
          <w:p w14:paraId="7D98756B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1521</w:t>
            </w:r>
          </w:p>
        </w:tc>
        <w:tc>
          <w:tcPr>
            <w:tcW w:w="456" w:type="pct"/>
          </w:tcPr>
          <w:p w14:paraId="5CDD7996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m1</w:t>
            </w:r>
          </w:p>
        </w:tc>
        <w:tc>
          <w:tcPr>
            <w:tcW w:w="626" w:type="pct"/>
          </w:tcPr>
          <w:p w14:paraId="378E691A" w14:textId="77777777" w:rsidR="00674D56" w:rsidRDefault="00674D56" w:rsidP="00362221">
            <w:pPr>
              <w:pStyle w:val="a7"/>
              <w:ind w:firstLineChars="0" w:firstLine="0"/>
            </w:pPr>
            <w:r w:rsidRPr="00A955FE">
              <w:t>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0_1</w:t>
            </w:r>
          </w:p>
        </w:tc>
        <w:tc>
          <w:tcPr>
            <w:tcW w:w="1022" w:type="pct"/>
          </w:tcPr>
          <w:p w14:paraId="6D62DCB7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链接站点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数据库</w:t>
            </w:r>
          </w:p>
        </w:tc>
        <w:tc>
          <w:tcPr>
            <w:tcW w:w="343" w:type="pct"/>
          </w:tcPr>
          <w:p w14:paraId="04BA4342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25DCCC7B" w14:textId="77777777" w:rsidTr="00362221">
        <w:tc>
          <w:tcPr>
            <w:tcW w:w="399" w:type="pct"/>
            <w:shd w:val="clear" w:color="auto" w:fill="auto"/>
          </w:tcPr>
          <w:p w14:paraId="0286F46C" w14:textId="77777777" w:rsidR="00674D56" w:rsidRDefault="00674D56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56" w:type="pct"/>
            <w:shd w:val="clear" w:color="auto" w:fill="auto"/>
          </w:tcPr>
          <w:p w14:paraId="0E5B7EEC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dl_m3</w:t>
            </w:r>
          </w:p>
        </w:tc>
        <w:tc>
          <w:tcPr>
            <w:tcW w:w="824" w:type="pct"/>
          </w:tcPr>
          <w:p w14:paraId="6720D33D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92.168.182.103:1521</w:t>
            </w:r>
          </w:p>
        </w:tc>
        <w:tc>
          <w:tcPr>
            <w:tcW w:w="531" w:type="pct"/>
            <w:shd w:val="clear" w:color="auto" w:fill="auto"/>
          </w:tcPr>
          <w:p w14:paraId="7154C225" w14:textId="77777777" w:rsidR="00674D56" w:rsidRDefault="00674D56" w:rsidP="00362221">
            <w:pPr>
              <w:pStyle w:val="a7"/>
              <w:ind w:firstLineChars="0" w:firstLine="0"/>
            </w:pPr>
            <w:r>
              <w:t>master</w:t>
            </w:r>
            <w:r>
              <w:rPr>
                <w:rFonts w:hint="eastAsia"/>
              </w:rPr>
              <w:t>23</w:t>
            </w:r>
          </w:p>
        </w:tc>
        <w:tc>
          <w:tcPr>
            <w:tcW w:w="343" w:type="pct"/>
          </w:tcPr>
          <w:p w14:paraId="5BA8F05D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1521</w:t>
            </w:r>
          </w:p>
        </w:tc>
        <w:tc>
          <w:tcPr>
            <w:tcW w:w="456" w:type="pct"/>
          </w:tcPr>
          <w:p w14:paraId="7B1A016A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m2</w:t>
            </w:r>
          </w:p>
        </w:tc>
        <w:tc>
          <w:tcPr>
            <w:tcW w:w="626" w:type="pct"/>
          </w:tcPr>
          <w:p w14:paraId="2FB53359" w14:textId="77777777" w:rsidR="00674D56" w:rsidRDefault="00674D56" w:rsidP="00362221">
            <w:pPr>
              <w:pStyle w:val="a7"/>
              <w:ind w:firstLineChars="0" w:firstLine="0"/>
            </w:pPr>
            <w:r w:rsidRPr="00A955FE">
              <w:t>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0_3</w:t>
            </w:r>
          </w:p>
        </w:tc>
        <w:tc>
          <w:tcPr>
            <w:tcW w:w="1022" w:type="pct"/>
          </w:tcPr>
          <w:p w14:paraId="557FB047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链接站点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数据库</w:t>
            </w:r>
          </w:p>
        </w:tc>
        <w:tc>
          <w:tcPr>
            <w:tcW w:w="343" w:type="pct"/>
          </w:tcPr>
          <w:p w14:paraId="1E9A708E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1EC2E421" w14:textId="77777777" w:rsidR="00FF09EE" w:rsidRDefault="00FF09EE" w:rsidP="00FF09E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14:paraId="35C8CB9C" w14:textId="77777777" w:rsidTr="00602DC8">
        <w:tc>
          <w:tcPr>
            <w:tcW w:w="5000" w:type="pct"/>
            <w:shd w:val="clear" w:color="auto" w:fill="auto"/>
          </w:tcPr>
          <w:p w14:paraId="48869D55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创建数据库链接，用于：链接站点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数据库</w:t>
            </w:r>
          </w:p>
          <w:p w14:paraId="36D66191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目标数据库：</w:t>
            </w:r>
            <w:r>
              <w:rPr>
                <w:rFonts w:hint="eastAsia"/>
              </w:rPr>
              <w:t>192.168.182.101:1521:1521/master21</w:t>
            </w:r>
          </w:p>
          <w:p w14:paraId="4BDC8385" w14:textId="77777777" w:rsidR="00674D56" w:rsidRDefault="00674D56" w:rsidP="00602DC8">
            <w:pPr>
              <w:pStyle w:val="a7"/>
              <w:ind w:firstLineChars="0" w:firstLine="0"/>
            </w:pPr>
            <w:r>
              <w:t>create database link dl_m1 connect to u_2_2_0_1 identified by "" using 'm1';</w:t>
            </w:r>
          </w:p>
          <w:p w14:paraId="6FE0F80B" w14:textId="77777777" w:rsidR="00674D56" w:rsidRDefault="00674D56" w:rsidP="00602DC8">
            <w:pPr>
              <w:pStyle w:val="a7"/>
              <w:ind w:firstLineChars="0" w:firstLine="0"/>
            </w:pPr>
          </w:p>
          <w:p w14:paraId="0F7E220A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创建数据库链接，用于：链接站点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数据库</w:t>
            </w:r>
          </w:p>
          <w:p w14:paraId="3504B948" w14:textId="77777777" w:rsidR="00674D56" w:rsidRDefault="00674D56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目标数据库：</w:t>
            </w:r>
            <w:r>
              <w:rPr>
                <w:rFonts w:hint="eastAsia"/>
              </w:rPr>
              <w:t>192.168.182.103:1521:1521/master23</w:t>
            </w:r>
          </w:p>
          <w:p w14:paraId="20C78AED" w14:textId="77777777" w:rsidR="00674D56" w:rsidRDefault="00674D56" w:rsidP="00602DC8">
            <w:pPr>
              <w:pStyle w:val="a7"/>
              <w:ind w:firstLineChars="0" w:firstLine="0"/>
            </w:pPr>
            <w:r>
              <w:t>create database link dl_m3 connect to u_2_2_0_3 identified by "" using 'm2';</w:t>
            </w:r>
          </w:p>
          <w:p w14:paraId="270AD1D4" w14:textId="77777777" w:rsidR="00674D56" w:rsidRDefault="00674D56" w:rsidP="00602DC8">
            <w:pPr>
              <w:pStyle w:val="a7"/>
              <w:ind w:firstLineChars="0" w:firstLine="0"/>
            </w:pPr>
          </w:p>
          <w:p w14:paraId="35B682E8" w14:textId="22295767" w:rsidR="00FF09EE" w:rsidRPr="006B3BEC" w:rsidRDefault="00FF09EE" w:rsidP="00602DC8">
            <w:pPr>
              <w:pStyle w:val="a7"/>
              <w:ind w:firstLineChars="0" w:firstLine="0"/>
            </w:pPr>
          </w:p>
        </w:tc>
      </w:tr>
    </w:tbl>
    <w:p w14:paraId="7337E487" w14:textId="77777777" w:rsidR="00FF09EE" w:rsidRPr="00FB1786" w:rsidRDefault="00FF09EE" w:rsidP="00FF09EE">
      <w:pPr>
        <w:jc w:val="center"/>
      </w:pPr>
    </w:p>
    <w:p w14:paraId="42470C79" w14:textId="77777777" w:rsidR="00FF09EE" w:rsidRDefault="00FF09EE" w:rsidP="00FF09EE">
      <w:pPr>
        <w:pStyle w:val="3"/>
      </w:pPr>
      <w:bookmarkStart w:id="361" w:name="_Toc24903738"/>
      <w:r>
        <w:rPr>
          <w:rFonts w:hint="eastAsia"/>
        </w:rPr>
        <w:t>序列</w:t>
      </w:r>
      <w:bookmarkEnd w:id="361"/>
    </w:p>
    <w:p w14:paraId="3AB65A7E" w14:textId="77777777" w:rsidR="00FF09EE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序列列表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9"/>
        <w:gridCol w:w="1783"/>
        <w:gridCol w:w="787"/>
        <w:gridCol w:w="1308"/>
        <w:gridCol w:w="1308"/>
        <w:gridCol w:w="1307"/>
        <w:gridCol w:w="1307"/>
        <w:gridCol w:w="1307"/>
        <w:gridCol w:w="786"/>
      </w:tblGrid>
      <w:tr w:rsidR="00FF09EE" w14:paraId="7040DA64" w14:textId="77777777" w:rsidTr="00602DC8">
        <w:tc>
          <w:tcPr>
            <w:tcW w:w="369" w:type="pct"/>
            <w:shd w:val="clear" w:color="auto" w:fill="D9D9D9"/>
          </w:tcPr>
          <w:p w14:paraId="00BA7A21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34" w:type="pct"/>
            <w:shd w:val="clear" w:color="auto" w:fill="D9D9D9"/>
          </w:tcPr>
          <w:p w14:paraId="0CEBFC1D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368" w:type="pct"/>
            <w:shd w:val="clear" w:color="auto" w:fill="D9D9D9"/>
          </w:tcPr>
          <w:p w14:paraId="543399E2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612" w:type="pct"/>
            <w:shd w:val="clear" w:color="auto" w:fill="D9D9D9"/>
          </w:tcPr>
          <w:p w14:paraId="5AA36507" w14:textId="77777777" w:rsidR="00FF09EE" w:rsidRDefault="00FF09EE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612" w:type="pct"/>
            <w:shd w:val="clear" w:color="auto" w:fill="D9D9D9"/>
          </w:tcPr>
          <w:p w14:paraId="4967B1AE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步长</w:t>
            </w:r>
          </w:p>
        </w:tc>
        <w:tc>
          <w:tcPr>
            <w:tcW w:w="612" w:type="pct"/>
            <w:shd w:val="clear" w:color="auto" w:fill="D9D9D9"/>
          </w:tcPr>
          <w:p w14:paraId="2A184EE2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最小值</w:t>
            </w:r>
          </w:p>
        </w:tc>
        <w:tc>
          <w:tcPr>
            <w:tcW w:w="612" w:type="pct"/>
            <w:shd w:val="clear" w:color="auto" w:fill="D9D9D9"/>
          </w:tcPr>
          <w:p w14:paraId="0196F272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最大值</w:t>
            </w:r>
          </w:p>
        </w:tc>
        <w:tc>
          <w:tcPr>
            <w:tcW w:w="612" w:type="pct"/>
            <w:shd w:val="clear" w:color="auto" w:fill="D9D9D9"/>
          </w:tcPr>
          <w:p w14:paraId="16DFB7B0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应用场合</w:t>
            </w:r>
          </w:p>
        </w:tc>
        <w:tc>
          <w:tcPr>
            <w:tcW w:w="368" w:type="pct"/>
            <w:shd w:val="clear" w:color="auto" w:fill="D9D9D9"/>
          </w:tcPr>
          <w:p w14:paraId="1F969E3A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F09EE" w14:paraId="4B08A5AC" w14:textId="77777777" w:rsidTr="00602DC8">
        <w:tc>
          <w:tcPr>
            <w:tcW w:w="369" w:type="pct"/>
            <w:shd w:val="clear" w:color="auto" w:fill="auto"/>
          </w:tcPr>
          <w:p w14:paraId="0307232F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34" w:type="pct"/>
            <w:shd w:val="clear" w:color="auto" w:fill="auto"/>
          </w:tcPr>
          <w:p w14:paraId="43DD6CB5" w14:textId="77777777" w:rsidR="00FF09EE" w:rsidRDefault="00FF09EE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序列</w:t>
            </w:r>
            <w:r>
              <w:rPr>
                <w:rFonts w:hint="eastAsia"/>
              </w:rPr>
              <w:t>1</w:t>
            </w:r>
          </w:p>
        </w:tc>
        <w:tc>
          <w:tcPr>
            <w:tcW w:w="368" w:type="pct"/>
          </w:tcPr>
          <w:p w14:paraId="20A04329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3F3D397C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2AD32FBA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02DAB8B5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1BECABD5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12" w:type="pct"/>
            <w:shd w:val="clear" w:color="auto" w:fill="auto"/>
          </w:tcPr>
          <w:p w14:paraId="6188C712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368" w:type="pct"/>
          </w:tcPr>
          <w:p w14:paraId="5749F353" w14:textId="77777777" w:rsidR="00FF09EE" w:rsidRDefault="00FF09EE" w:rsidP="00602DC8">
            <w:pPr>
              <w:pStyle w:val="a7"/>
              <w:ind w:firstLineChars="0" w:firstLine="0"/>
            </w:pPr>
          </w:p>
        </w:tc>
      </w:tr>
      <w:tr w:rsidR="00FF09EE" w14:paraId="795A159D" w14:textId="77777777" w:rsidTr="00602DC8">
        <w:tc>
          <w:tcPr>
            <w:tcW w:w="369" w:type="pct"/>
            <w:shd w:val="clear" w:color="auto" w:fill="auto"/>
          </w:tcPr>
          <w:p w14:paraId="25C88E41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34" w:type="pct"/>
            <w:shd w:val="clear" w:color="auto" w:fill="auto"/>
          </w:tcPr>
          <w:p w14:paraId="1A061421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368" w:type="pct"/>
          </w:tcPr>
          <w:p w14:paraId="763EF886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68D111E8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37A8DA68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63CF9B8D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12" w:type="pct"/>
          </w:tcPr>
          <w:p w14:paraId="2E8F4CE9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12" w:type="pct"/>
            <w:shd w:val="clear" w:color="auto" w:fill="auto"/>
          </w:tcPr>
          <w:p w14:paraId="4A865492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368" w:type="pct"/>
          </w:tcPr>
          <w:p w14:paraId="1E673B49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0FFC2DC9" w14:textId="77777777" w:rsidR="00FF09EE" w:rsidRDefault="00FF09EE" w:rsidP="00FF09E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14:paraId="2365A98D" w14:textId="77777777" w:rsidTr="00602DC8">
        <w:tc>
          <w:tcPr>
            <w:tcW w:w="5000" w:type="pct"/>
            <w:shd w:val="clear" w:color="auto" w:fill="auto"/>
          </w:tcPr>
          <w:p w14:paraId="58753456" w14:textId="77777777" w:rsidR="00FF09EE" w:rsidRPr="006B3BEC" w:rsidRDefault="00FF09EE" w:rsidP="00602DC8">
            <w:pPr>
              <w:pStyle w:val="a7"/>
              <w:ind w:firstLineChars="0" w:firstLine="0"/>
            </w:pPr>
          </w:p>
        </w:tc>
      </w:tr>
    </w:tbl>
    <w:p w14:paraId="0E2645B1" w14:textId="77777777" w:rsidR="00FF09EE" w:rsidRDefault="00FF09EE" w:rsidP="00FF09EE">
      <w:pPr>
        <w:pStyle w:val="3"/>
      </w:pPr>
      <w:bookmarkStart w:id="362" w:name="_Toc24903739"/>
      <w:r>
        <w:rPr>
          <w:rFonts w:hint="eastAsia"/>
        </w:rPr>
        <w:t>表</w:t>
      </w:r>
      <w:bookmarkEnd w:id="362"/>
    </w:p>
    <w:p w14:paraId="6D4C4501" w14:textId="77777777" w:rsidR="00FF09EE" w:rsidRPr="00AD65FC" w:rsidRDefault="00FF09EE" w:rsidP="00FF09EE">
      <w:pPr>
        <w:pStyle w:val="4"/>
        <w:tabs>
          <w:tab w:val="num" w:pos="851"/>
        </w:tabs>
        <w:spacing w:line="376" w:lineRule="auto"/>
      </w:pPr>
      <w:bookmarkStart w:id="363" w:name="_Toc24903740"/>
      <w:r>
        <w:rPr>
          <w:rFonts w:hint="eastAsia"/>
        </w:rPr>
        <w:t>创建基本表</w:t>
      </w:r>
      <w:bookmarkEnd w:id="363"/>
    </w:p>
    <w:p w14:paraId="22002FED" w14:textId="77777777" w:rsidR="00FF09EE" w:rsidRPr="00FB1786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9"/>
        <w:gridCol w:w="1261"/>
        <w:gridCol w:w="1260"/>
        <w:gridCol w:w="1260"/>
        <w:gridCol w:w="6142"/>
      </w:tblGrid>
      <w:tr w:rsidR="00FF09EE" w14:paraId="5374F88F" w14:textId="77777777" w:rsidTr="00602DC8">
        <w:tc>
          <w:tcPr>
            <w:tcW w:w="355" w:type="pct"/>
            <w:shd w:val="clear" w:color="auto" w:fill="D9D9D9"/>
          </w:tcPr>
          <w:p w14:paraId="7C3B549C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90" w:type="pct"/>
            <w:shd w:val="clear" w:color="auto" w:fill="D9D9D9"/>
          </w:tcPr>
          <w:p w14:paraId="0B29E9C0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590" w:type="pct"/>
            <w:shd w:val="clear" w:color="auto" w:fill="D9D9D9"/>
          </w:tcPr>
          <w:p w14:paraId="61F90EA4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590" w:type="pct"/>
            <w:shd w:val="clear" w:color="auto" w:fill="D9D9D9"/>
          </w:tcPr>
          <w:p w14:paraId="2AB383A5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片段列表</w:t>
            </w:r>
          </w:p>
        </w:tc>
        <w:tc>
          <w:tcPr>
            <w:tcW w:w="2875" w:type="pct"/>
            <w:shd w:val="clear" w:color="auto" w:fill="D9D9D9"/>
          </w:tcPr>
          <w:p w14:paraId="43CE1128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F09EE" w14:paraId="1585BDA1" w14:textId="77777777" w:rsidTr="00602DC8">
        <w:tc>
          <w:tcPr>
            <w:tcW w:w="355" w:type="pct"/>
            <w:shd w:val="clear" w:color="auto" w:fill="auto"/>
          </w:tcPr>
          <w:p w14:paraId="4970554C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90" w:type="pct"/>
          </w:tcPr>
          <w:p w14:paraId="75852C28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90" w:type="pct"/>
          </w:tcPr>
          <w:p w14:paraId="10FBFBC9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90" w:type="pct"/>
            <w:shd w:val="clear" w:color="auto" w:fill="auto"/>
          </w:tcPr>
          <w:p w14:paraId="2DF70E3C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2875" w:type="pct"/>
            <w:shd w:val="clear" w:color="auto" w:fill="auto"/>
          </w:tcPr>
          <w:p w14:paraId="79E9E0D2" w14:textId="77777777" w:rsidR="00FF09EE" w:rsidRDefault="00FF09EE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如果是特殊的表（分区表，簇表，索引组织的表等），</w:t>
            </w:r>
          </w:p>
          <w:p w14:paraId="1C62CE01" w14:textId="77777777" w:rsidR="00FF09EE" w:rsidRDefault="00FF09EE" w:rsidP="00602DC8">
            <w:pPr>
              <w:pStyle w:val="a7"/>
              <w:ind w:firstLineChars="0" w:firstLine="0"/>
            </w:pPr>
            <w:r>
              <w:rPr>
                <w:rFonts w:hint="eastAsia"/>
              </w:rPr>
              <w:t>在这里描述存储特性</w:t>
            </w:r>
          </w:p>
        </w:tc>
      </w:tr>
      <w:tr w:rsidR="00FF09EE" w14:paraId="0A5D00AA" w14:textId="77777777" w:rsidTr="00602DC8">
        <w:tc>
          <w:tcPr>
            <w:tcW w:w="355" w:type="pct"/>
            <w:shd w:val="clear" w:color="auto" w:fill="auto"/>
          </w:tcPr>
          <w:p w14:paraId="46C884FB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90" w:type="pct"/>
          </w:tcPr>
          <w:p w14:paraId="15A27391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90" w:type="pct"/>
          </w:tcPr>
          <w:p w14:paraId="1438481D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90" w:type="pct"/>
            <w:shd w:val="clear" w:color="auto" w:fill="auto"/>
          </w:tcPr>
          <w:p w14:paraId="4E332A1F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2875" w:type="pct"/>
            <w:shd w:val="clear" w:color="auto" w:fill="auto"/>
          </w:tcPr>
          <w:p w14:paraId="1BE3B9D6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2CEF3CE5" w14:textId="77777777" w:rsidR="00FF09EE" w:rsidRPr="00FF17C3" w:rsidRDefault="00FF09EE" w:rsidP="00FF09E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表</w:t>
      </w:r>
      <w:r>
        <w:fldChar w:fldCharType="begin"/>
      </w:r>
      <w:r>
        <w:instrText xml:space="preserve"> SEQ </w:instrText>
      </w:r>
      <w:r>
        <w:instrText>序号</w:instrText>
      </w:r>
      <w:r>
        <w:instrText xml:space="preserve">2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70FFED70" w14:textId="77777777" w:rsidR="00FF09EE" w:rsidRPr="00FB1786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表英文名（主键）</w:t>
      </w:r>
      <w:r w:rsidRPr="00FB1786">
        <w:rPr>
          <w:rFonts w:hint="eastAsia"/>
        </w:rPr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FF09EE" w14:paraId="2957D0A7" w14:textId="77777777" w:rsidTr="00602DC8">
        <w:tc>
          <w:tcPr>
            <w:tcW w:w="506" w:type="pct"/>
            <w:shd w:val="clear" w:color="auto" w:fill="D9D9D9"/>
          </w:tcPr>
          <w:p w14:paraId="2544D022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74" w:type="pct"/>
            <w:shd w:val="clear" w:color="auto" w:fill="D9D9D9"/>
          </w:tcPr>
          <w:p w14:paraId="5BF1784C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4" w:type="pct"/>
            <w:shd w:val="clear" w:color="auto" w:fill="D9D9D9"/>
          </w:tcPr>
          <w:p w14:paraId="59A0F48B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953" w:type="pct"/>
            <w:shd w:val="clear" w:color="auto" w:fill="D9D9D9"/>
          </w:tcPr>
          <w:p w14:paraId="0ED258C8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宽度</w:t>
            </w:r>
            <w:r>
              <w:rPr>
                <w:rFonts w:hint="eastAsia"/>
              </w:rPr>
              <w:t>)</w:t>
            </w:r>
            <w:r>
              <w:t>/</w:t>
            </w:r>
            <w:r>
              <w:rPr>
                <w:rFonts w:hint="eastAsia"/>
              </w:rPr>
              <w:t>参照</w:t>
            </w:r>
          </w:p>
        </w:tc>
        <w:tc>
          <w:tcPr>
            <w:tcW w:w="507" w:type="pct"/>
            <w:shd w:val="clear" w:color="auto" w:fill="D9D9D9"/>
          </w:tcPr>
          <w:p w14:paraId="36A4B3CB" w14:textId="77777777" w:rsidR="00FF09EE" w:rsidRDefault="00FF09EE" w:rsidP="00602DC8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4" w:type="pct"/>
            <w:shd w:val="clear" w:color="auto" w:fill="D9D9D9"/>
          </w:tcPr>
          <w:p w14:paraId="679242FE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缺省值</w:t>
            </w:r>
          </w:p>
        </w:tc>
        <w:tc>
          <w:tcPr>
            <w:tcW w:w="507" w:type="pct"/>
            <w:shd w:val="clear" w:color="auto" w:fill="D9D9D9"/>
          </w:tcPr>
          <w:p w14:paraId="7120F8B7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唯一</w:t>
            </w:r>
          </w:p>
        </w:tc>
        <w:tc>
          <w:tcPr>
            <w:tcW w:w="505" w:type="pct"/>
            <w:shd w:val="clear" w:color="auto" w:fill="D9D9D9"/>
          </w:tcPr>
          <w:p w14:paraId="18F27AA5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F09EE" w14:paraId="5291E0A2" w14:textId="77777777" w:rsidTr="00602DC8">
        <w:tc>
          <w:tcPr>
            <w:tcW w:w="506" w:type="pct"/>
            <w:shd w:val="clear" w:color="auto" w:fill="auto"/>
          </w:tcPr>
          <w:p w14:paraId="28EC5FCD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0F23F9BE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74" w:type="pct"/>
            <w:shd w:val="clear" w:color="auto" w:fill="auto"/>
          </w:tcPr>
          <w:p w14:paraId="72309F53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953" w:type="pct"/>
            <w:shd w:val="clear" w:color="auto" w:fill="auto"/>
          </w:tcPr>
          <w:p w14:paraId="4E5D20EC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65C4DB9E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74" w:type="pct"/>
            <w:shd w:val="clear" w:color="auto" w:fill="auto"/>
          </w:tcPr>
          <w:p w14:paraId="4C2A2D17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0910AC64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05" w:type="pct"/>
            <w:shd w:val="clear" w:color="auto" w:fill="auto"/>
          </w:tcPr>
          <w:p w14:paraId="5FB2346B" w14:textId="77777777" w:rsidR="00FF09EE" w:rsidRDefault="00FF09EE" w:rsidP="00602DC8">
            <w:pPr>
              <w:pStyle w:val="a7"/>
              <w:ind w:firstLineChars="0" w:firstLine="0"/>
            </w:pPr>
          </w:p>
        </w:tc>
      </w:tr>
      <w:tr w:rsidR="00FF09EE" w14:paraId="0AF331EE" w14:textId="77777777" w:rsidTr="00602DC8">
        <w:tc>
          <w:tcPr>
            <w:tcW w:w="506" w:type="pct"/>
            <w:shd w:val="clear" w:color="auto" w:fill="auto"/>
          </w:tcPr>
          <w:p w14:paraId="4163990B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24F30DF2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74" w:type="pct"/>
            <w:shd w:val="clear" w:color="auto" w:fill="auto"/>
          </w:tcPr>
          <w:p w14:paraId="1B6AB351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953" w:type="pct"/>
            <w:shd w:val="clear" w:color="auto" w:fill="auto"/>
          </w:tcPr>
          <w:p w14:paraId="676DD8F4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7C29011F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74" w:type="pct"/>
            <w:shd w:val="clear" w:color="auto" w:fill="auto"/>
          </w:tcPr>
          <w:p w14:paraId="4C1D0576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07" w:type="pct"/>
            <w:shd w:val="clear" w:color="auto" w:fill="auto"/>
          </w:tcPr>
          <w:p w14:paraId="10675BCF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05" w:type="pct"/>
            <w:shd w:val="clear" w:color="auto" w:fill="auto"/>
          </w:tcPr>
          <w:p w14:paraId="6839C2CD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2ECF29D0" w14:textId="77777777" w:rsidR="00FF09EE" w:rsidRDefault="00FF09EE" w:rsidP="00FF09E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14:paraId="4C203EF3" w14:textId="77777777" w:rsidTr="00602DC8">
        <w:tc>
          <w:tcPr>
            <w:tcW w:w="5000" w:type="pct"/>
            <w:shd w:val="clear" w:color="auto" w:fill="auto"/>
          </w:tcPr>
          <w:p w14:paraId="5C83ECCC" w14:textId="77777777" w:rsidR="00FF09EE" w:rsidRPr="006B3BEC" w:rsidRDefault="00FF09EE" w:rsidP="00602DC8">
            <w:pPr>
              <w:pStyle w:val="a7"/>
              <w:ind w:firstLineChars="0" w:firstLine="0"/>
            </w:pPr>
          </w:p>
        </w:tc>
      </w:tr>
    </w:tbl>
    <w:p w14:paraId="0C1BDF40" w14:textId="77777777" w:rsidR="00FF09EE" w:rsidRDefault="00FF09EE" w:rsidP="00FF09EE">
      <w:pPr>
        <w:pStyle w:val="4"/>
        <w:tabs>
          <w:tab w:val="num" w:pos="851"/>
        </w:tabs>
        <w:spacing w:line="376" w:lineRule="auto"/>
      </w:pPr>
      <w:bookmarkStart w:id="364" w:name="_Toc24903741"/>
      <w:r>
        <w:rPr>
          <w:rFonts w:hint="eastAsia"/>
        </w:rPr>
        <w:lastRenderedPageBreak/>
        <w:t>删除不合理的外键</w:t>
      </w:r>
      <w:bookmarkEnd w:id="364"/>
    </w:p>
    <w:p w14:paraId="24504E1A" w14:textId="77777777" w:rsidR="00FF09EE" w:rsidRPr="00AD65FC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不</w:t>
      </w:r>
      <w:proofErr w:type="gramStart"/>
      <w:r>
        <w:rPr>
          <w:rFonts w:hint="eastAsia"/>
        </w:rPr>
        <w:t>合理外键列表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8"/>
        <w:gridCol w:w="1171"/>
        <w:gridCol w:w="1904"/>
        <w:gridCol w:w="893"/>
        <w:gridCol w:w="1485"/>
        <w:gridCol w:w="2002"/>
        <w:gridCol w:w="2549"/>
      </w:tblGrid>
      <w:tr w:rsidR="00FF09EE" w14:paraId="0BA0D336" w14:textId="77777777" w:rsidTr="00602DC8">
        <w:tc>
          <w:tcPr>
            <w:tcW w:w="318" w:type="pct"/>
            <w:shd w:val="clear" w:color="auto" w:fill="D9D9D9"/>
          </w:tcPr>
          <w:p w14:paraId="37D10999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48" w:type="pct"/>
            <w:shd w:val="clear" w:color="auto" w:fill="D9D9D9"/>
          </w:tcPr>
          <w:p w14:paraId="6969F75D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表中文名</w:t>
            </w:r>
          </w:p>
        </w:tc>
        <w:tc>
          <w:tcPr>
            <w:tcW w:w="891" w:type="pct"/>
            <w:shd w:val="clear" w:color="auto" w:fill="D9D9D9"/>
          </w:tcPr>
          <w:p w14:paraId="2143A140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表英文名</w:t>
            </w:r>
          </w:p>
        </w:tc>
        <w:tc>
          <w:tcPr>
            <w:tcW w:w="418" w:type="pct"/>
            <w:shd w:val="clear" w:color="auto" w:fill="D9D9D9"/>
          </w:tcPr>
          <w:p w14:paraId="3A8DCE65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属性名</w:t>
            </w:r>
          </w:p>
        </w:tc>
        <w:tc>
          <w:tcPr>
            <w:tcW w:w="695" w:type="pct"/>
            <w:shd w:val="clear" w:color="auto" w:fill="D9D9D9"/>
          </w:tcPr>
          <w:p w14:paraId="6D33D0BB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937" w:type="pct"/>
            <w:shd w:val="clear" w:color="auto" w:fill="D9D9D9"/>
          </w:tcPr>
          <w:p w14:paraId="77DB802E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参照</w:t>
            </w:r>
          </w:p>
        </w:tc>
        <w:tc>
          <w:tcPr>
            <w:tcW w:w="1193" w:type="pct"/>
            <w:shd w:val="clear" w:color="auto" w:fill="D9D9D9"/>
          </w:tcPr>
          <w:p w14:paraId="3AD1546E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F09EE" w14:paraId="21519804" w14:textId="77777777" w:rsidTr="00602DC8">
        <w:tc>
          <w:tcPr>
            <w:tcW w:w="318" w:type="pct"/>
            <w:shd w:val="clear" w:color="auto" w:fill="auto"/>
          </w:tcPr>
          <w:p w14:paraId="33D36A87" w14:textId="77777777" w:rsidR="00FF09EE" w:rsidRDefault="00FF09EE" w:rsidP="00602DC8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4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50AA8174" w14:textId="77777777" w:rsidR="00FF09EE" w:rsidRPr="007E3055" w:rsidRDefault="00FF09EE" w:rsidP="00602DC8"/>
        </w:tc>
        <w:tc>
          <w:tcPr>
            <w:tcW w:w="891" w:type="pct"/>
            <w:shd w:val="clear" w:color="auto" w:fill="auto"/>
          </w:tcPr>
          <w:p w14:paraId="383512C3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418" w:type="pct"/>
          </w:tcPr>
          <w:p w14:paraId="671D9196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95" w:type="pct"/>
          </w:tcPr>
          <w:p w14:paraId="74672405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937" w:type="pct"/>
          </w:tcPr>
          <w:p w14:paraId="33DDCFAD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193" w:type="pct"/>
          </w:tcPr>
          <w:p w14:paraId="5F74DD10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524185D4" w14:textId="77777777" w:rsidR="00FF09EE" w:rsidRDefault="00FF09EE" w:rsidP="00FF09E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14:paraId="4948986E" w14:textId="77777777" w:rsidTr="00602DC8">
        <w:tc>
          <w:tcPr>
            <w:tcW w:w="5000" w:type="pct"/>
            <w:shd w:val="clear" w:color="auto" w:fill="auto"/>
          </w:tcPr>
          <w:p w14:paraId="36B7EE95" w14:textId="77777777" w:rsidR="00FF09EE" w:rsidRPr="006B3BEC" w:rsidRDefault="00FF09EE" w:rsidP="00602DC8">
            <w:pPr>
              <w:pStyle w:val="a7"/>
              <w:ind w:firstLineChars="0" w:firstLine="0"/>
            </w:pPr>
          </w:p>
        </w:tc>
      </w:tr>
    </w:tbl>
    <w:p w14:paraId="78F5AB6C" w14:textId="77777777" w:rsidR="00567DE9" w:rsidRDefault="00567DE9" w:rsidP="00567DE9">
      <w:pPr>
        <w:pStyle w:val="3"/>
      </w:pPr>
      <w:bookmarkStart w:id="365" w:name="_Toc24903745"/>
      <w:bookmarkStart w:id="366" w:name="_Toc24903742"/>
      <w:r>
        <w:rPr>
          <w:rFonts w:hint="eastAsia"/>
        </w:rPr>
        <w:t>同义词</w:t>
      </w:r>
      <w:bookmarkEnd w:id="365"/>
    </w:p>
    <w:p w14:paraId="03BE41DA" w14:textId="77777777" w:rsidR="00567DE9" w:rsidRDefault="00567DE9" w:rsidP="00567DE9">
      <w:pPr>
        <w:pStyle w:val="4"/>
        <w:tabs>
          <w:tab w:val="num" w:pos="851"/>
        </w:tabs>
        <w:spacing w:line="376" w:lineRule="auto"/>
      </w:pPr>
      <w:bookmarkStart w:id="367" w:name="_Toc24903746"/>
      <w:r>
        <w:rPr>
          <w:rFonts w:hint="eastAsia"/>
        </w:rPr>
        <w:t>本站点</w:t>
      </w:r>
      <w:bookmarkEnd w:id="367"/>
    </w:p>
    <w:p w14:paraId="34F10629" w14:textId="77777777" w:rsidR="00567DE9" w:rsidRPr="00FB1786" w:rsidRDefault="00567DE9" w:rsidP="00567D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567DE9" w14:paraId="438F518A" w14:textId="77777777" w:rsidTr="00567DE9">
        <w:tc>
          <w:tcPr>
            <w:tcW w:w="355" w:type="pct"/>
            <w:shd w:val="clear" w:color="auto" w:fill="D9D9D9"/>
          </w:tcPr>
          <w:p w14:paraId="1D86350E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40AE0B9D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70006258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59C9C1C7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2C1BDA38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67DE9" w14:paraId="683F2DBC" w14:textId="77777777" w:rsidTr="00567DE9">
        <w:tc>
          <w:tcPr>
            <w:tcW w:w="355" w:type="pct"/>
            <w:shd w:val="clear" w:color="auto" w:fill="auto"/>
          </w:tcPr>
          <w:p w14:paraId="6C37E1A3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36D8277F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1D700197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6CF9B826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431A6FC8" w14:textId="77777777" w:rsidR="00567DE9" w:rsidRDefault="00567DE9" w:rsidP="00567DE9">
            <w:pPr>
              <w:pStyle w:val="a7"/>
              <w:ind w:firstLineChars="0" w:firstLine="0"/>
            </w:pPr>
          </w:p>
        </w:tc>
      </w:tr>
      <w:tr w:rsidR="00567DE9" w14:paraId="3A5D5282" w14:textId="77777777" w:rsidTr="00567DE9">
        <w:tc>
          <w:tcPr>
            <w:tcW w:w="355" w:type="pct"/>
            <w:shd w:val="clear" w:color="auto" w:fill="auto"/>
          </w:tcPr>
          <w:p w14:paraId="5ACA7C95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251A4090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7B2BA562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54748EF8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169DAF5D" w14:textId="77777777" w:rsidR="00567DE9" w:rsidRDefault="00567DE9" w:rsidP="00567DE9">
            <w:pPr>
              <w:pStyle w:val="a7"/>
              <w:ind w:firstLineChars="0" w:firstLine="0"/>
            </w:pPr>
          </w:p>
        </w:tc>
      </w:tr>
    </w:tbl>
    <w:p w14:paraId="29332942" w14:textId="77777777" w:rsidR="00567DE9" w:rsidRDefault="00567DE9" w:rsidP="00567D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7DE9" w14:paraId="04FEBF5B" w14:textId="77777777" w:rsidTr="00567DE9">
        <w:tc>
          <w:tcPr>
            <w:tcW w:w="5000" w:type="pct"/>
            <w:shd w:val="clear" w:color="auto" w:fill="auto"/>
          </w:tcPr>
          <w:p w14:paraId="2AC28F43" w14:textId="77777777" w:rsidR="00567DE9" w:rsidRPr="006B3BEC" w:rsidRDefault="00567DE9" w:rsidP="00567DE9">
            <w:pPr>
              <w:pStyle w:val="a7"/>
              <w:ind w:firstLineChars="0" w:firstLine="0"/>
            </w:pPr>
          </w:p>
        </w:tc>
      </w:tr>
    </w:tbl>
    <w:p w14:paraId="3BFFBA82" w14:textId="77777777" w:rsidR="00567DE9" w:rsidRPr="004D41C8" w:rsidRDefault="00567DE9" w:rsidP="00567DE9"/>
    <w:p w14:paraId="5CA2ECC2" w14:textId="77777777" w:rsidR="00567DE9" w:rsidRDefault="00567DE9" w:rsidP="00567DE9">
      <w:pPr>
        <w:pStyle w:val="4"/>
        <w:tabs>
          <w:tab w:val="num" w:pos="851"/>
        </w:tabs>
        <w:spacing w:line="376" w:lineRule="auto"/>
      </w:pPr>
      <w:bookmarkStart w:id="368" w:name="_Toc24903747"/>
      <w:r>
        <w:rPr>
          <w:rFonts w:hint="eastAsia"/>
        </w:rPr>
        <w:t>站点</w:t>
      </w:r>
      <w:r>
        <w:rPr>
          <w:rFonts w:hint="eastAsia"/>
        </w:rPr>
        <w:t>2</w:t>
      </w:r>
      <w:bookmarkEnd w:id="368"/>
    </w:p>
    <w:p w14:paraId="7161BF04" w14:textId="77777777" w:rsidR="00567DE9" w:rsidRPr="00FB1786" w:rsidRDefault="00567DE9" w:rsidP="00567D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567DE9" w14:paraId="49638E53" w14:textId="77777777" w:rsidTr="00567DE9">
        <w:tc>
          <w:tcPr>
            <w:tcW w:w="355" w:type="pct"/>
            <w:shd w:val="clear" w:color="auto" w:fill="D9D9D9"/>
          </w:tcPr>
          <w:p w14:paraId="4DE9F5E9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238BD66B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46AD9A7E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0D0CA287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38C3C4D9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67DE9" w14:paraId="1E609216" w14:textId="77777777" w:rsidTr="00567DE9">
        <w:tc>
          <w:tcPr>
            <w:tcW w:w="355" w:type="pct"/>
            <w:shd w:val="clear" w:color="auto" w:fill="auto"/>
          </w:tcPr>
          <w:p w14:paraId="0B57E9A9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46ABB443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442F4D33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65B175B7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63FDE5AA" w14:textId="77777777" w:rsidR="00567DE9" w:rsidRDefault="00567DE9" w:rsidP="00567DE9">
            <w:pPr>
              <w:pStyle w:val="a7"/>
              <w:ind w:firstLineChars="0" w:firstLine="0"/>
            </w:pPr>
          </w:p>
        </w:tc>
      </w:tr>
      <w:tr w:rsidR="00567DE9" w14:paraId="6C5CB731" w14:textId="77777777" w:rsidTr="00567DE9">
        <w:tc>
          <w:tcPr>
            <w:tcW w:w="355" w:type="pct"/>
            <w:shd w:val="clear" w:color="auto" w:fill="auto"/>
          </w:tcPr>
          <w:p w14:paraId="79D11BF9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662B1252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1D6ABF2A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23346CE6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2D4287B3" w14:textId="77777777" w:rsidR="00567DE9" w:rsidRDefault="00567DE9" w:rsidP="00567DE9">
            <w:pPr>
              <w:pStyle w:val="a7"/>
              <w:ind w:firstLineChars="0" w:firstLine="0"/>
            </w:pPr>
          </w:p>
        </w:tc>
      </w:tr>
    </w:tbl>
    <w:p w14:paraId="3BECB27C" w14:textId="77777777" w:rsidR="00567DE9" w:rsidRDefault="00567DE9" w:rsidP="00567D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7DE9" w14:paraId="39F050FC" w14:textId="77777777" w:rsidTr="00567DE9">
        <w:tc>
          <w:tcPr>
            <w:tcW w:w="5000" w:type="pct"/>
            <w:shd w:val="clear" w:color="auto" w:fill="auto"/>
          </w:tcPr>
          <w:p w14:paraId="0288173E" w14:textId="77777777" w:rsidR="00567DE9" w:rsidRPr="006B3BEC" w:rsidRDefault="00567DE9" w:rsidP="00567DE9">
            <w:pPr>
              <w:pStyle w:val="a7"/>
              <w:ind w:firstLineChars="0" w:firstLine="0"/>
            </w:pPr>
          </w:p>
        </w:tc>
      </w:tr>
    </w:tbl>
    <w:p w14:paraId="535F9483" w14:textId="77777777" w:rsidR="00567DE9" w:rsidRPr="004D41C8" w:rsidRDefault="00567DE9" w:rsidP="00567DE9"/>
    <w:p w14:paraId="14D14294" w14:textId="77777777" w:rsidR="00567DE9" w:rsidRDefault="00567DE9" w:rsidP="00567DE9">
      <w:pPr>
        <w:pStyle w:val="4"/>
        <w:tabs>
          <w:tab w:val="num" w:pos="851"/>
        </w:tabs>
        <w:spacing w:line="376" w:lineRule="auto"/>
      </w:pPr>
      <w:bookmarkStart w:id="369" w:name="_Toc24903748"/>
      <w:r>
        <w:rPr>
          <w:rFonts w:hint="eastAsia"/>
        </w:rPr>
        <w:t>站点</w:t>
      </w:r>
      <w:r>
        <w:rPr>
          <w:rFonts w:hint="eastAsia"/>
        </w:rPr>
        <w:t>3</w:t>
      </w:r>
      <w:bookmarkEnd w:id="369"/>
    </w:p>
    <w:p w14:paraId="3AF3EB34" w14:textId="77777777" w:rsidR="00567DE9" w:rsidRPr="00FB1786" w:rsidRDefault="00567DE9" w:rsidP="00567DE9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567DE9" w14:paraId="473FB233" w14:textId="77777777" w:rsidTr="00567DE9">
        <w:tc>
          <w:tcPr>
            <w:tcW w:w="355" w:type="pct"/>
            <w:shd w:val="clear" w:color="auto" w:fill="D9D9D9"/>
          </w:tcPr>
          <w:p w14:paraId="3A92EFA6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32009144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5AD1AF00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39336FE9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0559207B" w14:textId="77777777" w:rsidR="00567DE9" w:rsidRDefault="00567DE9" w:rsidP="00567DE9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567DE9" w14:paraId="11D76D5A" w14:textId="77777777" w:rsidTr="00567DE9">
        <w:tc>
          <w:tcPr>
            <w:tcW w:w="355" w:type="pct"/>
            <w:shd w:val="clear" w:color="auto" w:fill="auto"/>
          </w:tcPr>
          <w:p w14:paraId="71A42C1C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423D295B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3F685336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204D1F94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49C125E4" w14:textId="77777777" w:rsidR="00567DE9" w:rsidRDefault="00567DE9" w:rsidP="00567DE9">
            <w:pPr>
              <w:pStyle w:val="a7"/>
              <w:ind w:firstLineChars="0" w:firstLine="0"/>
            </w:pPr>
          </w:p>
        </w:tc>
      </w:tr>
      <w:tr w:rsidR="00567DE9" w14:paraId="015024CE" w14:textId="77777777" w:rsidTr="00567DE9">
        <w:tc>
          <w:tcPr>
            <w:tcW w:w="355" w:type="pct"/>
            <w:shd w:val="clear" w:color="auto" w:fill="auto"/>
          </w:tcPr>
          <w:p w14:paraId="108AE127" w14:textId="77777777" w:rsidR="00567DE9" w:rsidRDefault="00567DE9" w:rsidP="00567DE9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3AEC4546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152A5970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14B5CA59" w14:textId="77777777" w:rsidR="00567DE9" w:rsidRDefault="00567DE9" w:rsidP="00567DE9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1D2075B3" w14:textId="77777777" w:rsidR="00567DE9" w:rsidRDefault="00567DE9" w:rsidP="00567DE9">
            <w:pPr>
              <w:pStyle w:val="a7"/>
              <w:ind w:firstLineChars="0" w:firstLine="0"/>
            </w:pPr>
          </w:p>
        </w:tc>
      </w:tr>
    </w:tbl>
    <w:p w14:paraId="7AA09EF7" w14:textId="77777777" w:rsidR="00567DE9" w:rsidRDefault="00567DE9" w:rsidP="00567DE9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7DE9" w14:paraId="277BB3F1" w14:textId="77777777" w:rsidTr="00567DE9">
        <w:tc>
          <w:tcPr>
            <w:tcW w:w="5000" w:type="pct"/>
            <w:shd w:val="clear" w:color="auto" w:fill="auto"/>
          </w:tcPr>
          <w:p w14:paraId="7EFF6968" w14:textId="77777777" w:rsidR="00567DE9" w:rsidRPr="006B3BEC" w:rsidRDefault="00567DE9" w:rsidP="00567DE9">
            <w:pPr>
              <w:pStyle w:val="a7"/>
              <w:ind w:firstLineChars="0" w:firstLine="0"/>
            </w:pPr>
          </w:p>
        </w:tc>
      </w:tr>
    </w:tbl>
    <w:p w14:paraId="4FB2F373" w14:textId="77777777" w:rsidR="00567DE9" w:rsidRPr="004D41C8" w:rsidRDefault="00567DE9" w:rsidP="00567DE9"/>
    <w:p w14:paraId="010C86B0" w14:textId="77777777" w:rsidR="00FF09EE" w:rsidRDefault="00FF09EE" w:rsidP="00FF09EE">
      <w:pPr>
        <w:pStyle w:val="3"/>
      </w:pPr>
      <w:r>
        <w:rPr>
          <w:rFonts w:hint="eastAsia"/>
        </w:rPr>
        <w:lastRenderedPageBreak/>
        <w:t>视图</w:t>
      </w:r>
      <w:bookmarkEnd w:id="366"/>
    </w:p>
    <w:p w14:paraId="5897AF6E" w14:textId="77777777" w:rsidR="00FF09EE" w:rsidRDefault="00FF09EE" w:rsidP="00FF09EE">
      <w:pPr>
        <w:pStyle w:val="4"/>
        <w:tabs>
          <w:tab w:val="num" w:pos="851"/>
        </w:tabs>
        <w:spacing w:line="376" w:lineRule="auto"/>
      </w:pPr>
      <w:bookmarkStart w:id="370" w:name="_Toc24903743"/>
      <w:r>
        <w:rPr>
          <w:rFonts w:hint="eastAsia"/>
        </w:rPr>
        <w:t>本站点</w:t>
      </w:r>
      <w:bookmarkEnd w:id="370"/>
    </w:p>
    <w:p w14:paraId="4E31F038" w14:textId="77777777" w:rsidR="00FF09EE" w:rsidRPr="00FB1786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6"/>
        <w:gridCol w:w="3668"/>
        <w:gridCol w:w="2502"/>
        <w:gridCol w:w="1878"/>
        <w:gridCol w:w="1878"/>
      </w:tblGrid>
      <w:tr w:rsidR="00FF09EE" w14:paraId="7A115A55" w14:textId="77777777" w:rsidTr="00602DC8">
        <w:tc>
          <w:tcPr>
            <w:tcW w:w="354" w:type="pct"/>
            <w:shd w:val="clear" w:color="auto" w:fill="D9D9D9"/>
          </w:tcPr>
          <w:p w14:paraId="6CD970CE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717" w:type="pct"/>
            <w:shd w:val="clear" w:color="auto" w:fill="D9D9D9"/>
          </w:tcPr>
          <w:p w14:paraId="6CC96E38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71" w:type="pct"/>
            <w:shd w:val="clear" w:color="auto" w:fill="D9D9D9"/>
          </w:tcPr>
          <w:p w14:paraId="06963D07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79" w:type="pct"/>
            <w:shd w:val="clear" w:color="auto" w:fill="D9D9D9"/>
          </w:tcPr>
          <w:p w14:paraId="4CAFF18F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879" w:type="pct"/>
            <w:shd w:val="clear" w:color="auto" w:fill="D9D9D9"/>
          </w:tcPr>
          <w:p w14:paraId="14D2E7C0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F09EE" w14:paraId="19A86C22" w14:textId="77777777" w:rsidTr="00602DC8">
        <w:tc>
          <w:tcPr>
            <w:tcW w:w="354" w:type="pct"/>
            <w:shd w:val="clear" w:color="auto" w:fill="auto"/>
          </w:tcPr>
          <w:p w14:paraId="06C367D1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11727700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171" w:type="pct"/>
            <w:shd w:val="clear" w:color="auto" w:fill="auto"/>
          </w:tcPr>
          <w:p w14:paraId="6F4BE5B5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4DB83F1F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305A7788" w14:textId="77777777" w:rsidR="00FF09EE" w:rsidRDefault="00FF09EE" w:rsidP="00602DC8">
            <w:pPr>
              <w:pStyle w:val="a7"/>
              <w:ind w:firstLineChars="0" w:firstLine="0"/>
            </w:pPr>
          </w:p>
        </w:tc>
      </w:tr>
      <w:tr w:rsidR="00FF09EE" w14:paraId="4EBC0FF3" w14:textId="77777777" w:rsidTr="00602DC8">
        <w:tc>
          <w:tcPr>
            <w:tcW w:w="354" w:type="pct"/>
            <w:shd w:val="clear" w:color="auto" w:fill="auto"/>
          </w:tcPr>
          <w:p w14:paraId="6D491204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2745101A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171" w:type="pct"/>
            <w:shd w:val="clear" w:color="auto" w:fill="auto"/>
          </w:tcPr>
          <w:p w14:paraId="1F87779C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2B045E0F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61993CBD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1FBCCFB2" w14:textId="77777777" w:rsidR="00FF09EE" w:rsidRDefault="00FF09EE" w:rsidP="00FF09E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视图</w:t>
      </w:r>
      <w:r>
        <w:fldChar w:fldCharType="begin"/>
      </w:r>
      <w:r>
        <w:instrText xml:space="preserve"> SEQ </w:instrText>
      </w:r>
      <w:r>
        <w:instrText>序号</w:instrText>
      </w:r>
      <w:r>
        <w:instrText xml:space="preserve">3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的说明</w:t>
      </w:r>
    </w:p>
    <w:p w14:paraId="2978A127" w14:textId="77777777" w:rsidR="00FF09EE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视图</w:t>
      </w:r>
      <w:proofErr w:type="spellStart"/>
      <w:r>
        <w:rPr>
          <w:rFonts w:hint="eastAsia"/>
        </w:rPr>
        <w:t>xx</w:t>
      </w:r>
      <w:r>
        <w:t>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1213"/>
        <w:gridCol w:w="1457"/>
        <w:gridCol w:w="1698"/>
        <w:gridCol w:w="1216"/>
        <w:gridCol w:w="3611"/>
        <w:gridCol w:w="729"/>
      </w:tblGrid>
      <w:tr w:rsidR="00FF09EE" w14:paraId="150661A1" w14:textId="77777777" w:rsidTr="00602DC8">
        <w:tc>
          <w:tcPr>
            <w:tcW w:w="355" w:type="pct"/>
            <w:shd w:val="clear" w:color="auto" w:fill="D9D9D9"/>
          </w:tcPr>
          <w:p w14:paraId="13CB2592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68" w:type="pct"/>
            <w:shd w:val="clear" w:color="auto" w:fill="D9D9D9"/>
          </w:tcPr>
          <w:p w14:paraId="736D01B1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82" w:type="pct"/>
            <w:shd w:val="clear" w:color="auto" w:fill="D9D9D9"/>
          </w:tcPr>
          <w:p w14:paraId="37E6D139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5" w:type="pct"/>
            <w:shd w:val="clear" w:color="auto" w:fill="D9D9D9"/>
          </w:tcPr>
          <w:p w14:paraId="2CF53D2B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569" w:type="pct"/>
            <w:shd w:val="clear" w:color="auto" w:fill="D9D9D9"/>
          </w:tcPr>
          <w:p w14:paraId="57385CB5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90" w:type="pct"/>
            <w:shd w:val="clear" w:color="auto" w:fill="D9D9D9"/>
          </w:tcPr>
          <w:p w14:paraId="28496D89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23FBFC2F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F09EE" w14:paraId="43B018D5" w14:textId="77777777" w:rsidTr="00602DC8">
        <w:tc>
          <w:tcPr>
            <w:tcW w:w="355" w:type="pct"/>
            <w:shd w:val="clear" w:color="auto" w:fill="auto"/>
          </w:tcPr>
          <w:p w14:paraId="30DC2D10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68" w:type="pct"/>
            <w:shd w:val="clear" w:color="auto" w:fill="auto"/>
          </w:tcPr>
          <w:p w14:paraId="09B994E9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82" w:type="pct"/>
            <w:shd w:val="clear" w:color="auto" w:fill="auto"/>
          </w:tcPr>
          <w:p w14:paraId="2F9256CF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1C190477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69" w:type="pct"/>
          </w:tcPr>
          <w:p w14:paraId="06CD04BA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690" w:type="pct"/>
          </w:tcPr>
          <w:p w14:paraId="023B0F98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2ED1DA4A" w14:textId="77777777" w:rsidR="00FF09EE" w:rsidRDefault="00FF09EE" w:rsidP="00602DC8">
            <w:pPr>
              <w:pStyle w:val="a7"/>
              <w:ind w:firstLineChars="0" w:firstLine="0"/>
            </w:pPr>
          </w:p>
        </w:tc>
      </w:tr>
      <w:tr w:rsidR="00FF09EE" w14:paraId="0A5394DB" w14:textId="77777777" w:rsidTr="00602DC8">
        <w:tc>
          <w:tcPr>
            <w:tcW w:w="355" w:type="pct"/>
            <w:shd w:val="clear" w:color="auto" w:fill="auto"/>
          </w:tcPr>
          <w:p w14:paraId="55B58CF4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68" w:type="pct"/>
            <w:shd w:val="clear" w:color="auto" w:fill="auto"/>
          </w:tcPr>
          <w:p w14:paraId="30ED43DC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82" w:type="pct"/>
            <w:shd w:val="clear" w:color="auto" w:fill="auto"/>
          </w:tcPr>
          <w:p w14:paraId="195112E2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564E3846" w14:textId="77777777" w:rsidR="00FF09EE" w:rsidRDefault="00FF09EE" w:rsidP="00602DC8"/>
        </w:tc>
        <w:tc>
          <w:tcPr>
            <w:tcW w:w="569" w:type="pct"/>
          </w:tcPr>
          <w:p w14:paraId="11D1BCE9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690" w:type="pct"/>
          </w:tcPr>
          <w:p w14:paraId="3648E434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25676327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43824630" w14:textId="77777777" w:rsidR="00FF09EE" w:rsidRDefault="00FF09EE" w:rsidP="00FF09E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14:paraId="534ED218" w14:textId="77777777" w:rsidTr="00602DC8">
        <w:tc>
          <w:tcPr>
            <w:tcW w:w="5000" w:type="pct"/>
            <w:shd w:val="clear" w:color="auto" w:fill="auto"/>
          </w:tcPr>
          <w:p w14:paraId="77CB74DA" w14:textId="77777777" w:rsidR="00FF09EE" w:rsidRPr="006B3BEC" w:rsidRDefault="00FF09EE" w:rsidP="00602DC8">
            <w:pPr>
              <w:pStyle w:val="a7"/>
              <w:ind w:firstLineChars="0" w:firstLine="0"/>
            </w:pPr>
          </w:p>
        </w:tc>
      </w:tr>
    </w:tbl>
    <w:p w14:paraId="11DEC926" w14:textId="77777777" w:rsidR="00FF09EE" w:rsidRPr="00017369" w:rsidRDefault="00FF09EE" w:rsidP="00FF09EE"/>
    <w:p w14:paraId="2AD775E5" w14:textId="77777777" w:rsidR="00FF09EE" w:rsidRDefault="00FF09EE" w:rsidP="00FF09EE">
      <w:pPr>
        <w:pStyle w:val="4"/>
        <w:tabs>
          <w:tab w:val="num" w:pos="851"/>
        </w:tabs>
        <w:spacing w:line="376" w:lineRule="auto"/>
      </w:pPr>
      <w:bookmarkStart w:id="371" w:name="_Toc24903744"/>
      <w:r>
        <w:rPr>
          <w:rFonts w:hint="eastAsia"/>
        </w:rPr>
        <w:t>全局</w:t>
      </w:r>
      <w:bookmarkEnd w:id="371"/>
    </w:p>
    <w:p w14:paraId="26D2A9C9" w14:textId="77777777" w:rsidR="00FF09EE" w:rsidRPr="00FB1786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6"/>
        <w:gridCol w:w="3668"/>
        <w:gridCol w:w="2502"/>
        <w:gridCol w:w="1878"/>
        <w:gridCol w:w="1878"/>
      </w:tblGrid>
      <w:tr w:rsidR="00FF09EE" w14:paraId="677B6A5B" w14:textId="77777777" w:rsidTr="00602DC8">
        <w:tc>
          <w:tcPr>
            <w:tcW w:w="354" w:type="pct"/>
            <w:shd w:val="clear" w:color="auto" w:fill="D9D9D9"/>
          </w:tcPr>
          <w:p w14:paraId="7AC84474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717" w:type="pct"/>
            <w:shd w:val="clear" w:color="auto" w:fill="D9D9D9"/>
          </w:tcPr>
          <w:p w14:paraId="6FF71E6F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171" w:type="pct"/>
            <w:shd w:val="clear" w:color="auto" w:fill="D9D9D9"/>
          </w:tcPr>
          <w:p w14:paraId="765771BF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79" w:type="pct"/>
            <w:shd w:val="clear" w:color="auto" w:fill="D9D9D9"/>
          </w:tcPr>
          <w:p w14:paraId="13B39C1C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879" w:type="pct"/>
            <w:shd w:val="clear" w:color="auto" w:fill="D9D9D9"/>
          </w:tcPr>
          <w:p w14:paraId="6C788B0D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F09EE" w14:paraId="212F6E9B" w14:textId="77777777" w:rsidTr="00602DC8">
        <w:tc>
          <w:tcPr>
            <w:tcW w:w="354" w:type="pct"/>
            <w:shd w:val="clear" w:color="auto" w:fill="auto"/>
          </w:tcPr>
          <w:p w14:paraId="04AC0FFC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57EDF1BD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171" w:type="pct"/>
            <w:shd w:val="clear" w:color="auto" w:fill="auto"/>
          </w:tcPr>
          <w:p w14:paraId="5E5FCC88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1C365453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6B4DC29A" w14:textId="77777777" w:rsidR="00FF09EE" w:rsidRDefault="00FF09EE" w:rsidP="00602DC8">
            <w:pPr>
              <w:pStyle w:val="a7"/>
              <w:ind w:firstLineChars="0" w:firstLine="0"/>
            </w:pPr>
          </w:p>
        </w:tc>
      </w:tr>
      <w:tr w:rsidR="00FF09EE" w14:paraId="44A7B8A2" w14:textId="77777777" w:rsidTr="00602DC8">
        <w:tc>
          <w:tcPr>
            <w:tcW w:w="354" w:type="pct"/>
            <w:shd w:val="clear" w:color="auto" w:fill="auto"/>
          </w:tcPr>
          <w:p w14:paraId="33B2F013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72B0D27B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171" w:type="pct"/>
            <w:shd w:val="clear" w:color="auto" w:fill="auto"/>
          </w:tcPr>
          <w:p w14:paraId="0487A0C3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622F17DA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79" w:type="pct"/>
          </w:tcPr>
          <w:p w14:paraId="43B2FD2E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71630068" w14:textId="77777777" w:rsidR="00FF09EE" w:rsidRDefault="00FF09EE" w:rsidP="00FF09E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视图</w:t>
      </w:r>
      <w:r>
        <w:fldChar w:fldCharType="begin"/>
      </w:r>
      <w:r>
        <w:instrText xml:space="preserve"> SEQ </w:instrText>
      </w:r>
      <w:r>
        <w:instrText>序号</w:instrText>
      </w:r>
      <w:r>
        <w:instrText xml:space="preserve">3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的说明</w:t>
      </w:r>
    </w:p>
    <w:p w14:paraId="7E1382A6" w14:textId="77777777" w:rsidR="00FF09EE" w:rsidRDefault="00FF09EE" w:rsidP="00FF09E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视图</w:t>
      </w:r>
      <w:proofErr w:type="spellStart"/>
      <w:r>
        <w:rPr>
          <w:rFonts w:hint="eastAsia"/>
        </w:rPr>
        <w:t>xx</w:t>
      </w:r>
      <w:r>
        <w:t>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1194"/>
        <w:gridCol w:w="1438"/>
        <w:gridCol w:w="1681"/>
        <w:gridCol w:w="1199"/>
        <w:gridCol w:w="3593"/>
        <w:gridCol w:w="709"/>
      </w:tblGrid>
      <w:tr w:rsidR="00FF09EE" w14:paraId="200C6D05" w14:textId="77777777" w:rsidTr="00602DC8">
        <w:tc>
          <w:tcPr>
            <w:tcW w:w="406" w:type="pct"/>
            <w:shd w:val="clear" w:color="auto" w:fill="D9D9D9"/>
          </w:tcPr>
          <w:p w14:paraId="4D8817A9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59" w:type="pct"/>
            <w:shd w:val="clear" w:color="auto" w:fill="D9D9D9"/>
          </w:tcPr>
          <w:p w14:paraId="790083E2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3" w:type="pct"/>
            <w:shd w:val="clear" w:color="auto" w:fill="D9D9D9"/>
          </w:tcPr>
          <w:p w14:paraId="23D07EF9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87" w:type="pct"/>
            <w:shd w:val="clear" w:color="auto" w:fill="D9D9D9"/>
          </w:tcPr>
          <w:p w14:paraId="10A3D254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561" w:type="pct"/>
            <w:shd w:val="clear" w:color="auto" w:fill="D9D9D9"/>
          </w:tcPr>
          <w:p w14:paraId="77C89902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82" w:type="pct"/>
            <w:shd w:val="clear" w:color="auto" w:fill="D9D9D9"/>
          </w:tcPr>
          <w:p w14:paraId="65A2E047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32" w:type="pct"/>
            <w:shd w:val="clear" w:color="auto" w:fill="D9D9D9"/>
          </w:tcPr>
          <w:p w14:paraId="3482FC0E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F09EE" w14:paraId="35A905CC" w14:textId="77777777" w:rsidTr="00602DC8">
        <w:tc>
          <w:tcPr>
            <w:tcW w:w="406" w:type="pct"/>
            <w:shd w:val="clear" w:color="auto" w:fill="auto"/>
          </w:tcPr>
          <w:p w14:paraId="17BF1AAE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559" w:type="pct"/>
            <w:shd w:val="clear" w:color="auto" w:fill="auto"/>
          </w:tcPr>
          <w:p w14:paraId="196F5217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73" w:type="pct"/>
            <w:shd w:val="clear" w:color="auto" w:fill="auto"/>
          </w:tcPr>
          <w:p w14:paraId="5EACFDC4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787" w:type="pct"/>
          </w:tcPr>
          <w:p w14:paraId="2D9037FF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561" w:type="pct"/>
          </w:tcPr>
          <w:p w14:paraId="10C10BC7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682" w:type="pct"/>
          </w:tcPr>
          <w:p w14:paraId="58ED9879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2DFF493A" w14:textId="77777777" w:rsidR="00FF09EE" w:rsidRDefault="00FF09EE" w:rsidP="00602DC8">
            <w:pPr>
              <w:pStyle w:val="a7"/>
              <w:ind w:firstLineChars="0" w:firstLine="0"/>
            </w:pPr>
          </w:p>
        </w:tc>
      </w:tr>
      <w:tr w:rsidR="00FF09EE" w14:paraId="38D3EEFF" w14:textId="77777777" w:rsidTr="00602DC8">
        <w:tc>
          <w:tcPr>
            <w:tcW w:w="406" w:type="pct"/>
            <w:shd w:val="clear" w:color="auto" w:fill="auto"/>
          </w:tcPr>
          <w:p w14:paraId="305020C7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559" w:type="pct"/>
            <w:shd w:val="clear" w:color="auto" w:fill="auto"/>
          </w:tcPr>
          <w:p w14:paraId="0D063894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73" w:type="pct"/>
            <w:shd w:val="clear" w:color="auto" w:fill="auto"/>
          </w:tcPr>
          <w:p w14:paraId="42B547C7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787" w:type="pct"/>
          </w:tcPr>
          <w:p w14:paraId="3F8F781B" w14:textId="77777777" w:rsidR="00FF09EE" w:rsidRDefault="00FF09EE" w:rsidP="00602DC8"/>
        </w:tc>
        <w:tc>
          <w:tcPr>
            <w:tcW w:w="561" w:type="pct"/>
          </w:tcPr>
          <w:p w14:paraId="7DFF8357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682" w:type="pct"/>
          </w:tcPr>
          <w:p w14:paraId="4E5E9126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332" w:type="pct"/>
            <w:shd w:val="clear" w:color="auto" w:fill="auto"/>
          </w:tcPr>
          <w:p w14:paraId="1CF3320D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3584710C" w14:textId="77777777" w:rsidR="00FF09EE" w:rsidRDefault="00FF09EE" w:rsidP="00FF09E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14:paraId="3685E7EF" w14:textId="77777777" w:rsidTr="00602DC8">
        <w:tc>
          <w:tcPr>
            <w:tcW w:w="5000" w:type="pct"/>
            <w:shd w:val="clear" w:color="auto" w:fill="auto"/>
          </w:tcPr>
          <w:p w14:paraId="34F1ACFB" w14:textId="77777777" w:rsidR="00FF09EE" w:rsidRPr="006B3BEC" w:rsidRDefault="00FF09EE" w:rsidP="00602DC8">
            <w:pPr>
              <w:pStyle w:val="a7"/>
              <w:ind w:firstLineChars="0" w:firstLine="0"/>
            </w:pPr>
          </w:p>
        </w:tc>
      </w:tr>
    </w:tbl>
    <w:p w14:paraId="2232917F" w14:textId="77777777" w:rsidR="00FF09EE" w:rsidRDefault="00FF09EE" w:rsidP="00FF09EE">
      <w:pPr>
        <w:pStyle w:val="3"/>
      </w:pPr>
      <w:bookmarkStart w:id="372" w:name="_Toc24903749"/>
      <w:r>
        <w:rPr>
          <w:rFonts w:hint="eastAsia"/>
        </w:rPr>
        <w:t>函数</w:t>
      </w:r>
      <w:bookmarkEnd w:id="372"/>
    </w:p>
    <w:p w14:paraId="09048C6F" w14:textId="77777777" w:rsidR="00FF09EE" w:rsidRPr="00FB1786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FF09EE" w14:paraId="311F1A87" w14:textId="77777777" w:rsidTr="00602DC8">
        <w:tc>
          <w:tcPr>
            <w:tcW w:w="354" w:type="pct"/>
            <w:shd w:val="clear" w:color="auto" w:fill="D9D9D9"/>
          </w:tcPr>
          <w:p w14:paraId="0E8C22E4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312350E2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32E2AF97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3D770441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19EB07A2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68909968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0E5A1688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F09EE" w14:paraId="2E19E3F0" w14:textId="77777777" w:rsidTr="00602DC8">
        <w:tc>
          <w:tcPr>
            <w:tcW w:w="354" w:type="pct"/>
            <w:shd w:val="clear" w:color="auto" w:fill="auto"/>
          </w:tcPr>
          <w:p w14:paraId="11496C96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14" w:type="pct"/>
          </w:tcPr>
          <w:p w14:paraId="48D76B2B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0B371EB3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5CA176D7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395910B0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28E21012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038F5E1B" w14:textId="77777777" w:rsidR="00FF09EE" w:rsidRDefault="00FF09EE" w:rsidP="00602DC8">
            <w:pPr>
              <w:pStyle w:val="a7"/>
              <w:ind w:firstLineChars="0" w:firstLine="0"/>
            </w:pPr>
          </w:p>
        </w:tc>
      </w:tr>
      <w:tr w:rsidR="00FF09EE" w14:paraId="1CA266FA" w14:textId="77777777" w:rsidTr="00602DC8">
        <w:tc>
          <w:tcPr>
            <w:tcW w:w="354" w:type="pct"/>
            <w:shd w:val="clear" w:color="auto" w:fill="auto"/>
          </w:tcPr>
          <w:p w14:paraId="324A3585" w14:textId="77777777" w:rsidR="00FF09EE" w:rsidRDefault="00FF09EE" w:rsidP="00602DC8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14" w:type="pct"/>
          </w:tcPr>
          <w:p w14:paraId="63F40628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239D1A61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5D09B9A7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59242145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5A1D3998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2E375AC8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1D5540C4" w14:textId="77777777" w:rsidR="00FF09EE" w:rsidRDefault="00FF09EE" w:rsidP="00FF09EE">
      <w:pPr>
        <w:pStyle w:val="4"/>
        <w:tabs>
          <w:tab w:val="num" w:pos="851"/>
        </w:tabs>
        <w:spacing w:line="376" w:lineRule="auto"/>
      </w:pPr>
      <w:bookmarkStart w:id="373" w:name="_Toc24903750"/>
      <w:r>
        <w:rPr>
          <w:rFonts w:hint="eastAsia"/>
        </w:rPr>
        <w:t>函数中文名</w:t>
      </w:r>
      <w:bookmarkEnd w:id="373"/>
    </w:p>
    <w:p w14:paraId="6AA25EAA" w14:textId="77777777" w:rsidR="00FF09EE" w:rsidRPr="00FB1786" w:rsidRDefault="00FF09EE" w:rsidP="00FF09EE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14:paraId="68261BFF" w14:textId="77777777" w:rsidTr="00602DC8">
        <w:trPr>
          <w:trHeight w:val="2933"/>
        </w:trPr>
        <w:tc>
          <w:tcPr>
            <w:tcW w:w="5000" w:type="pct"/>
            <w:shd w:val="clear" w:color="auto" w:fill="auto"/>
          </w:tcPr>
          <w:p w14:paraId="72169A30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190CE985" w14:textId="77777777" w:rsidR="00FF09EE" w:rsidRDefault="00FF09EE" w:rsidP="00FF09EE">
      <w:pPr>
        <w:pStyle w:val="3"/>
      </w:pPr>
      <w:bookmarkStart w:id="374" w:name="_Toc24903751"/>
      <w:r>
        <w:rPr>
          <w:rFonts w:hint="eastAsia"/>
        </w:rPr>
        <w:t>过程</w:t>
      </w:r>
      <w:bookmarkEnd w:id="374"/>
    </w:p>
    <w:p w14:paraId="1F674BAA" w14:textId="77777777" w:rsidR="00FF09EE" w:rsidRPr="00FB1786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FF09EE" w14:paraId="43BC890F" w14:textId="77777777" w:rsidTr="00602DC8">
        <w:tc>
          <w:tcPr>
            <w:tcW w:w="778" w:type="pct"/>
            <w:shd w:val="clear" w:color="auto" w:fill="D9D9D9"/>
          </w:tcPr>
          <w:p w14:paraId="58CE8303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0584E428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563192BE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46D7766A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52E68FDB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7229AC1B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F09EE" w14:paraId="28D3579A" w14:textId="77777777" w:rsidTr="00602DC8">
        <w:tc>
          <w:tcPr>
            <w:tcW w:w="778" w:type="pct"/>
            <w:shd w:val="clear" w:color="auto" w:fill="auto"/>
          </w:tcPr>
          <w:p w14:paraId="32E2EB07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8" w:type="pct"/>
          </w:tcPr>
          <w:p w14:paraId="465F3892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4E0A0863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71F0A583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380A93D8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08D685B0" w14:textId="77777777" w:rsidR="00FF09EE" w:rsidRDefault="00FF09EE" w:rsidP="00602DC8">
            <w:pPr>
              <w:pStyle w:val="a7"/>
              <w:ind w:firstLineChars="0" w:firstLine="0"/>
            </w:pPr>
          </w:p>
        </w:tc>
      </w:tr>
      <w:tr w:rsidR="00FF09EE" w14:paraId="7ACB9E3F" w14:textId="77777777" w:rsidTr="00602DC8">
        <w:tc>
          <w:tcPr>
            <w:tcW w:w="778" w:type="pct"/>
            <w:shd w:val="clear" w:color="auto" w:fill="auto"/>
          </w:tcPr>
          <w:p w14:paraId="4ED47E4B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8" w:type="pct"/>
          </w:tcPr>
          <w:p w14:paraId="48FDEACC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50256EFF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47201323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348B1223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56439C2F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7082DBA8" w14:textId="77777777" w:rsidR="00FF09EE" w:rsidRDefault="00FF09EE" w:rsidP="00FF09EE">
      <w:pPr>
        <w:pStyle w:val="4"/>
        <w:tabs>
          <w:tab w:val="num" w:pos="851"/>
        </w:tabs>
        <w:spacing w:line="376" w:lineRule="auto"/>
      </w:pPr>
      <w:bookmarkStart w:id="375" w:name="_Toc24903752"/>
      <w:r>
        <w:rPr>
          <w:rFonts w:hint="eastAsia"/>
        </w:rPr>
        <w:t>过程中文名</w:t>
      </w:r>
      <w:bookmarkEnd w:id="375"/>
    </w:p>
    <w:p w14:paraId="6731B723" w14:textId="77777777" w:rsidR="00FF09EE" w:rsidRPr="00FB1786" w:rsidRDefault="00FF09EE" w:rsidP="00FF09EE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14:paraId="65EC6349" w14:textId="77777777" w:rsidTr="00602DC8">
        <w:trPr>
          <w:trHeight w:val="2933"/>
        </w:trPr>
        <w:tc>
          <w:tcPr>
            <w:tcW w:w="5000" w:type="pct"/>
            <w:shd w:val="clear" w:color="auto" w:fill="auto"/>
          </w:tcPr>
          <w:p w14:paraId="794BA456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38A9E506" w14:textId="77777777" w:rsidR="00FF09EE" w:rsidRDefault="00FF09EE" w:rsidP="00FF09EE">
      <w:pPr>
        <w:pStyle w:val="3"/>
      </w:pPr>
      <w:bookmarkStart w:id="376" w:name="_Toc24903753"/>
      <w:r>
        <w:rPr>
          <w:rFonts w:hint="eastAsia"/>
        </w:rPr>
        <w:t>触发器</w:t>
      </w:r>
      <w:bookmarkEnd w:id="376"/>
    </w:p>
    <w:p w14:paraId="68C3FA88" w14:textId="77777777" w:rsidR="00FF09EE" w:rsidRPr="00FB1786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4"/>
        <w:gridCol w:w="1735"/>
        <w:gridCol w:w="3126"/>
        <w:gridCol w:w="3126"/>
        <w:gridCol w:w="1711"/>
      </w:tblGrid>
      <w:tr w:rsidR="00FF09EE" w14:paraId="5DB3B517" w14:textId="77777777" w:rsidTr="00602DC8">
        <w:tc>
          <w:tcPr>
            <w:tcW w:w="461" w:type="pct"/>
            <w:shd w:val="clear" w:color="auto" w:fill="D9D9D9"/>
          </w:tcPr>
          <w:p w14:paraId="416F2E10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12" w:type="pct"/>
            <w:shd w:val="clear" w:color="auto" w:fill="D9D9D9"/>
          </w:tcPr>
          <w:p w14:paraId="614702EA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463" w:type="pct"/>
            <w:shd w:val="clear" w:color="auto" w:fill="D9D9D9"/>
          </w:tcPr>
          <w:p w14:paraId="7C47A272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463" w:type="pct"/>
            <w:shd w:val="clear" w:color="auto" w:fill="D9D9D9"/>
          </w:tcPr>
          <w:p w14:paraId="632FEEA4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801" w:type="pct"/>
            <w:shd w:val="clear" w:color="auto" w:fill="D9D9D9"/>
          </w:tcPr>
          <w:p w14:paraId="40E2F3E7" w14:textId="77777777" w:rsidR="00FF09EE" w:rsidRDefault="00FF09EE" w:rsidP="00602DC8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F09EE" w14:paraId="0AB37545" w14:textId="77777777" w:rsidTr="00602DC8">
        <w:tc>
          <w:tcPr>
            <w:tcW w:w="461" w:type="pct"/>
            <w:shd w:val="clear" w:color="auto" w:fill="auto"/>
          </w:tcPr>
          <w:p w14:paraId="52371AD5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12" w:type="pct"/>
            <w:shd w:val="clear" w:color="auto" w:fill="auto"/>
          </w:tcPr>
          <w:p w14:paraId="270D314D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463" w:type="pct"/>
          </w:tcPr>
          <w:p w14:paraId="40291B3C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463" w:type="pct"/>
            <w:shd w:val="clear" w:color="auto" w:fill="auto"/>
          </w:tcPr>
          <w:p w14:paraId="0406927C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01" w:type="pct"/>
          </w:tcPr>
          <w:p w14:paraId="0B2E4FAE" w14:textId="77777777" w:rsidR="00FF09EE" w:rsidRDefault="00FF09EE" w:rsidP="00602DC8">
            <w:pPr>
              <w:pStyle w:val="a7"/>
              <w:ind w:firstLineChars="0" w:firstLine="0"/>
            </w:pPr>
          </w:p>
        </w:tc>
      </w:tr>
      <w:tr w:rsidR="00FF09EE" w14:paraId="24E0A152" w14:textId="77777777" w:rsidTr="00602DC8">
        <w:tc>
          <w:tcPr>
            <w:tcW w:w="461" w:type="pct"/>
            <w:shd w:val="clear" w:color="auto" w:fill="auto"/>
          </w:tcPr>
          <w:p w14:paraId="21A68E3E" w14:textId="77777777" w:rsidR="00FF09EE" w:rsidRDefault="00FF09EE" w:rsidP="00602DC8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12" w:type="pct"/>
            <w:shd w:val="clear" w:color="auto" w:fill="auto"/>
          </w:tcPr>
          <w:p w14:paraId="0DABA084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463" w:type="pct"/>
          </w:tcPr>
          <w:p w14:paraId="0C39A014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1463" w:type="pct"/>
            <w:shd w:val="clear" w:color="auto" w:fill="auto"/>
          </w:tcPr>
          <w:p w14:paraId="19BED49E" w14:textId="77777777" w:rsidR="00FF09EE" w:rsidRDefault="00FF09EE" w:rsidP="00602DC8">
            <w:pPr>
              <w:pStyle w:val="a7"/>
              <w:ind w:firstLineChars="0" w:firstLine="0"/>
            </w:pPr>
          </w:p>
        </w:tc>
        <w:tc>
          <w:tcPr>
            <w:tcW w:w="801" w:type="pct"/>
          </w:tcPr>
          <w:p w14:paraId="48EF7176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58999E61" w14:textId="77777777" w:rsidR="00FF09EE" w:rsidRDefault="00FF09EE" w:rsidP="00FF09EE">
      <w:pPr>
        <w:pStyle w:val="4"/>
        <w:tabs>
          <w:tab w:val="num" w:pos="851"/>
        </w:tabs>
        <w:spacing w:line="376" w:lineRule="auto"/>
      </w:pPr>
      <w:bookmarkStart w:id="377" w:name="_Toc24903754"/>
      <w:r>
        <w:rPr>
          <w:rFonts w:hint="eastAsia"/>
        </w:rPr>
        <w:lastRenderedPageBreak/>
        <w:t>触发器中文名</w:t>
      </w:r>
      <w:bookmarkEnd w:id="377"/>
    </w:p>
    <w:p w14:paraId="185DD60B" w14:textId="77777777" w:rsidR="00FF09EE" w:rsidRPr="00FB1786" w:rsidRDefault="00FF09EE" w:rsidP="00FF09EE">
      <w:pPr>
        <w:jc w:val="center"/>
      </w:pPr>
      <w:r w:rsidRPr="006B3BEC"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14:paraId="246CC0AA" w14:textId="77777777" w:rsidTr="00602DC8">
        <w:trPr>
          <w:trHeight w:val="2933"/>
        </w:trPr>
        <w:tc>
          <w:tcPr>
            <w:tcW w:w="5000" w:type="pct"/>
            <w:shd w:val="clear" w:color="auto" w:fill="auto"/>
          </w:tcPr>
          <w:p w14:paraId="62E91F90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7B27FC11" w14:textId="77777777" w:rsidR="00FF09EE" w:rsidRDefault="00FF09EE" w:rsidP="00FF09EE">
      <w:pPr>
        <w:pStyle w:val="3"/>
        <w:tabs>
          <w:tab w:val="left" w:pos="567"/>
        </w:tabs>
      </w:pPr>
      <w:bookmarkStart w:id="378" w:name="_Toc24903755"/>
      <w:proofErr w:type="gramStart"/>
      <w:r>
        <w:rPr>
          <w:rFonts w:hint="eastAsia"/>
        </w:rPr>
        <w:t>赋对象</w:t>
      </w:r>
      <w:proofErr w:type="gramEnd"/>
      <w:r>
        <w:rPr>
          <w:rFonts w:hint="eastAsia"/>
        </w:rPr>
        <w:t>权限</w:t>
      </w:r>
      <w:bookmarkEnd w:id="378"/>
    </w:p>
    <w:p w14:paraId="47FE0EDD" w14:textId="77777777" w:rsidR="00FF09EE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语句</w:t>
      </w:r>
    </w:p>
    <w:tbl>
      <w:tblPr>
        <w:tblW w:w="104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56"/>
      </w:tblGrid>
      <w:tr w:rsidR="00FF09EE" w14:paraId="54C5C5EB" w14:textId="77777777" w:rsidTr="00602DC8">
        <w:tc>
          <w:tcPr>
            <w:tcW w:w="10456" w:type="dxa"/>
            <w:shd w:val="clear" w:color="auto" w:fill="auto"/>
          </w:tcPr>
          <w:p w14:paraId="788D0355" w14:textId="77777777" w:rsidR="00FF09EE" w:rsidRDefault="00FF09EE" w:rsidP="00602DC8">
            <w:pPr>
              <w:pStyle w:val="a7"/>
              <w:ind w:firstLineChars="0" w:firstLine="0"/>
            </w:pPr>
          </w:p>
        </w:tc>
      </w:tr>
    </w:tbl>
    <w:p w14:paraId="104A4F37" w14:textId="77777777" w:rsidR="00FF09EE" w:rsidRPr="00FF09EE" w:rsidRDefault="00FF09EE" w:rsidP="00FF09EE"/>
    <w:p w14:paraId="794029E8" w14:textId="68679569" w:rsidR="00875B93" w:rsidRDefault="00875B93" w:rsidP="00875B93">
      <w:pPr>
        <w:pStyle w:val="2"/>
      </w:pPr>
      <w:bookmarkStart w:id="379" w:name="_Toc24927305"/>
      <w:r>
        <w:rPr>
          <w:rFonts w:hint="eastAsia"/>
        </w:rPr>
        <w:t>站点</w:t>
      </w:r>
      <w:r>
        <w:fldChar w:fldCharType="begin"/>
      </w:r>
      <w:r>
        <w:instrText xml:space="preserve"> SEQ </w:instrText>
      </w:r>
      <w:r>
        <w:instrText>序号</w:instrText>
      </w:r>
      <w:r>
        <w:instrText xml:space="preserve">0 \* ARABIC \s 0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数据实现</w:t>
      </w:r>
      <w:bookmarkEnd w:id="379"/>
    </w:p>
    <w:p w14:paraId="2D94AD9B" w14:textId="4E42441F" w:rsidR="00CF3977" w:rsidRDefault="00FF09EE" w:rsidP="00CF3977">
      <w:pPr>
        <w:pStyle w:val="3"/>
      </w:pPr>
      <w:r>
        <w:rPr>
          <w:rFonts w:hint="eastAsia"/>
        </w:rPr>
        <w:t>数据库链接</w:t>
      </w:r>
    </w:p>
    <w:p w14:paraId="078B8955" w14:textId="2885A8D1" w:rsidR="00FF09EE" w:rsidRDefault="00FF09EE" w:rsidP="00FF09E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2" \n </w:instrText>
      </w:r>
      <w:r>
        <w:fldChar w:fldCharType="separate"/>
      </w:r>
      <w:r>
        <w:rPr>
          <w:noProof/>
        </w:rPr>
        <w:t>11.3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数据库链接列表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1"/>
        <w:gridCol w:w="1503"/>
        <w:gridCol w:w="2112"/>
        <w:gridCol w:w="986"/>
        <w:gridCol w:w="636"/>
        <w:gridCol w:w="987"/>
        <w:gridCol w:w="1161"/>
        <w:gridCol w:w="2130"/>
        <w:gridCol w:w="426"/>
      </w:tblGrid>
      <w:tr w:rsidR="00C02D06" w14:paraId="117099F6" w14:textId="77777777" w:rsidTr="008D1896">
        <w:tc>
          <w:tcPr>
            <w:tcW w:w="347" w:type="pct"/>
            <w:shd w:val="clear" w:color="auto" w:fill="D9D9D9"/>
          </w:tcPr>
          <w:p w14:paraId="5C3DB2A5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704" w:type="pct"/>
            <w:shd w:val="clear" w:color="auto" w:fill="D9D9D9"/>
          </w:tcPr>
          <w:p w14:paraId="45FB4666" w14:textId="77777777" w:rsidR="00C02D06" w:rsidRDefault="00C02D06" w:rsidP="008D1896">
            <w:pPr>
              <w:pStyle w:val="a7"/>
              <w:ind w:firstLineChars="0" w:firstLine="0"/>
              <w:jc w:val="center"/>
            </w:pPr>
            <w:proofErr w:type="gramStart"/>
            <w:r>
              <w:rPr>
                <w:rFonts w:hint="eastAsia"/>
              </w:rPr>
              <w:t>链接名</w:t>
            </w:r>
            <w:proofErr w:type="gramEnd"/>
          </w:p>
        </w:tc>
        <w:tc>
          <w:tcPr>
            <w:tcW w:w="989" w:type="pct"/>
            <w:shd w:val="clear" w:color="auto" w:fill="D9D9D9"/>
          </w:tcPr>
          <w:p w14:paraId="53C88474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目标服务器</w:t>
            </w:r>
            <w:r>
              <w:rPr>
                <w:rFonts w:hint="eastAsia"/>
              </w:rPr>
              <w:t>IP</w:t>
            </w:r>
          </w:p>
        </w:tc>
        <w:tc>
          <w:tcPr>
            <w:tcW w:w="462" w:type="pct"/>
            <w:shd w:val="clear" w:color="auto" w:fill="D9D9D9"/>
          </w:tcPr>
          <w:p w14:paraId="4E8E4855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298" w:type="pct"/>
            <w:shd w:val="clear" w:color="auto" w:fill="D9D9D9"/>
          </w:tcPr>
          <w:p w14:paraId="4379B7D3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端口</w:t>
            </w:r>
          </w:p>
        </w:tc>
        <w:tc>
          <w:tcPr>
            <w:tcW w:w="462" w:type="pct"/>
            <w:shd w:val="clear" w:color="auto" w:fill="D9D9D9"/>
          </w:tcPr>
          <w:p w14:paraId="2F8DF66A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连接名</w:t>
            </w:r>
          </w:p>
        </w:tc>
        <w:tc>
          <w:tcPr>
            <w:tcW w:w="543" w:type="pct"/>
            <w:shd w:val="clear" w:color="auto" w:fill="D9D9D9"/>
          </w:tcPr>
          <w:p w14:paraId="74331566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用户</w:t>
            </w:r>
          </w:p>
        </w:tc>
        <w:tc>
          <w:tcPr>
            <w:tcW w:w="997" w:type="pct"/>
            <w:shd w:val="clear" w:color="auto" w:fill="D9D9D9"/>
          </w:tcPr>
          <w:p w14:paraId="66C8E28A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199" w:type="pct"/>
            <w:shd w:val="clear" w:color="auto" w:fill="D9D9D9"/>
          </w:tcPr>
          <w:p w14:paraId="43A7A4F8" w14:textId="77777777" w:rsidR="00C02D06" w:rsidRDefault="00C02D06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C02D06" w14:paraId="262861D8" w14:textId="77777777" w:rsidTr="008D1896">
        <w:tc>
          <w:tcPr>
            <w:tcW w:w="347" w:type="pct"/>
            <w:shd w:val="clear" w:color="auto" w:fill="auto"/>
          </w:tcPr>
          <w:p w14:paraId="27CF1A02" w14:textId="77777777" w:rsidR="00C02D06" w:rsidRDefault="00C02D06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04" w:type="pct"/>
            <w:shd w:val="clear" w:color="auto" w:fill="auto"/>
          </w:tcPr>
          <w:p w14:paraId="4F257593" w14:textId="77777777" w:rsidR="00C02D06" w:rsidRDefault="00C02D06" w:rsidP="008D1896">
            <w:pPr>
              <w:pStyle w:val="a7"/>
              <w:ind w:firstLineChars="0" w:firstLine="0"/>
            </w:pPr>
            <w:r>
              <w:t>dl</w:t>
            </w:r>
            <w:r>
              <w:rPr>
                <w:rFonts w:hint="eastAsia"/>
              </w:rPr>
              <w:t>_m1</w:t>
            </w:r>
          </w:p>
        </w:tc>
        <w:tc>
          <w:tcPr>
            <w:tcW w:w="989" w:type="pct"/>
          </w:tcPr>
          <w:p w14:paraId="6B1C60BE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92.168.182.101</w:t>
            </w:r>
          </w:p>
        </w:tc>
        <w:tc>
          <w:tcPr>
            <w:tcW w:w="462" w:type="pct"/>
            <w:shd w:val="clear" w:color="auto" w:fill="auto"/>
          </w:tcPr>
          <w:p w14:paraId="3AB838C8" w14:textId="77777777" w:rsidR="00C02D06" w:rsidRDefault="00C02D06" w:rsidP="008D1896">
            <w:pPr>
              <w:pStyle w:val="a7"/>
              <w:ind w:firstLineChars="0" w:firstLine="0"/>
            </w:pPr>
            <w:r>
              <w:t>master</w:t>
            </w:r>
            <w:r>
              <w:rPr>
                <w:rFonts w:hint="eastAsia"/>
              </w:rPr>
              <w:t>21</w:t>
            </w:r>
          </w:p>
        </w:tc>
        <w:tc>
          <w:tcPr>
            <w:tcW w:w="298" w:type="pct"/>
          </w:tcPr>
          <w:p w14:paraId="48672FE4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1521</w:t>
            </w:r>
          </w:p>
        </w:tc>
        <w:tc>
          <w:tcPr>
            <w:tcW w:w="462" w:type="pct"/>
          </w:tcPr>
          <w:p w14:paraId="39A5127F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m1</w:t>
            </w:r>
          </w:p>
        </w:tc>
        <w:tc>
          <w:tcPr>
            <w:tcW w:w="543" w:type="pct"/>
          </w:tcPr>
          <w:p w14:paraId="0CC375B8" w14:textId="77777777" w:rsidR="00C02D06" w:rsidRDefault="00C02D06" w:rsidP="008D1896">
            <w:pPr>
              <w:pStyle w:val="a7"/>
              <w:ind w:firstLineChars="0" w:firstLine="0"/>
            </w:pPr>
            <w:r w:rsidRPr="00A955FE">
              <w:t>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0_1</w:t>
            </w:r>
          </w:p>
        </w:tc>
        <w:tc>
          <w:tcPr>
            <w:tcW w:w="997" w:type="pct"/>
          </w:tcPr>
          <w:p w14:paraId="4187D6AE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链接站点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数据库</w:t>
            </w:r>
          </w:p>
        </w:tc>
        <w:tc>
          <w:tcPr>
            <w:tcW w:w="199" w:type="pct"/>
          </w:tcPr>
          <w:p w14:paraId="1343ABF4" w14:textId="77777777" w:rsidR="00C02D06" w:rsidRDefault="00C02D06" w:rsidP="008D1896">
            <w:pPr>
              <w:pStyle w:val="a7"/>
              <w:ind w:firstLineChars="0" w:firstLine="0"/>
            </w:pPr>
          </w:p>
        </w:tc>
      </w:tr>
      <w:tr w:rsidR="00C02D06" w14:paraId="78F6ED13" w14:textId="77777777" w:rsidTr="008D1896">
        <w:tc>
          <w:tcPr>
            <w:tcW w:w="347" w:type="pct"/>
            <w:shd w:val="clear" w:color="auto" w:fill="auto"/>
          </w:tcPr>
          <w:p w14:paraId="763E69C4" w14:textId="77777777" w:rsidR="00C02D06" w:rsidRDefault="00C02D06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704" w:type="pct"/>
            <w:shd w:val="clear" w:color="auto" w:fill="auto"/>
          </w:tcPr>
          <w:p w14:paraId="536C7D49" w14:textId="77777777" w:rsidR="00C02D06" w:rsidRDefault="00C02D06" w:rsidP="008D1896">
            <w:pPr>
              <w:pStyle w:val="a7"/>
              <w:ind w:firstLineChars="0" w:firstLine="0"/>
            </w:pPr>
            <w:r>
              <w:t>dl_m2</w:t>
            </w:r>
          </w:p>
        </w:tc>
        <w:tc>
          <w:tcPr>
            <w:tcW w:w="989" w:type="pct"/>
          </w:tcPr>
          <w:p w14:paraId="040F47BE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92.168.182.102</w:t>
            </w:r>
          </w:p>
        </w:tc>
        <w:tc>
          <w:tcPr>
            <w:tcW w:w="462" w:type="pct"/>
            <w:shd w:val="clear" w:color="auto" w:fill="auto"/>
          </w:tcPr>
          <w:p w14:paraId="593FFEEA" w14:textId="77777777" w:rsidR="00C02D06" w:rsidRDefault="00C02D06" w:rsidP="008D1896">
            <w:pPr>
              <w:pStyle w:val="a7"/>
              <w:ind w:firstLineChars="0" w:firstLine="0"/>
            </w:pPr>
            <w:r>
              <w:t>maste</w:t>
            </w:r>
            <w:r>
              <w:rPr>
                <w:rFonts w:hint="eastAsia"/>
              </w:rPr>
              <w:t>r2</w:t>
            </w:r>
            <w:r>
              <w:t>2</w:t>
            </w:r>
          </w:p>
        </w:tc>
        <w:tc>
          <w:tcPr>
            <w:tcW w:w="298" w:type="pct"/>
          </w:tcPr>
          <w:p w14:paraId="07234E5F" w14:textId="77777777" w:rsidR="00C02D06" w:rsidRDefault="00C02D06" w:rsidP="008D1896">
            <w:pPr>
              <w:pStyle w:val="a7"/>
              <w:ind w:firstLineChars="0" w:firstLine="0"/>
            </w:pPr>
            <w:r>
              <w:t>1521</w:t>
            </w:r>
          </w:p>
        </w:tc>
        <w:tc>
          <w:tcPr>
            <w:tcW w:w="462" w:type="pct"/>
          </w:tcPr>
          <w:p w14:paraId="7082538C" w14:textId="77777777" w:rsidR="00C02D06" w:rsidRDefault="00C02D06" w:rsidP="008D1896">
            <w:pPr>
              <w:pStyle w:val="a7"/>
              <w:ind w:firstLineChars="0" w:firstLine="0"/>
            </w:pPr>
            <w:r>
              <w:t>m2</w:t>
            </w:r>
          </w:p>
        </w:tc>
        <w:tc>
          <w:tcPr>
            <w:tcW w:w="543" w:type="pct"/>
          </w:tcPr>
          <w:p w14:paraId="52CC152C" w14:textId="77777777" w:rsidR="00C02D06" w:rsidRDefault="00C02D06" w:rsidP="008D1896">
            <w:pPr>
              <w:pStyle w:val="a7"/>
              <w:ind w:firstLineChars="0" w:firstLine="0"/>
            </w:pPr>
            <w:r>
              <w:t>u_2_1_0_2</w:t>
            </w:r>
          </w:p>
        </w:tc>
        <w:tc>
          <w:tcPr>
            <w:tcW w:w="997" w:type="pct"/>
          </w:tcPr>
          <w:p w14:paraId="7A5527CD" w14:textId="77777777" w:rsidR="00C02D06" w:rsidRDefault="00C02D06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链接站点</w:t>
            </w:r>
            <w:r>
              <w:t>2</w:t>
            </w:r>
            <w:r>
              <w:rPr>
                <w:rFonts w:hint="eastAsia"/>
              </w:rPr>
              <w:t>数据库</w:t>
            </w:r>
          </w:p>
        </w:tc>
        <w:tc>
          <w:tcPr>
            <w:tcW w:w="199" w:type="pct"/>
          </w:tcPr>
          <w:p w14:paraId="2FE4D61D" w14:textId="77777777" w:rsidR="00C02D06" w:rsidRDefault="00C02D06" w:rsidP="008D1896">
            <w:pPr>
              <w:pStyle w:val="a7"/>
              <w:ind w:firstLineChars="0" w:firstLine="0"/>
            </w:pPr>
          </w:p>
        </w:tc>
      </w:tr>
    </w:tbl>
    <w:p w14:paraId="4AF9A20F" w14:textId="75DE6EC5" w:rsidR="00FF09EE" w:rsidRDefault="00FF09EE" w:rsidP="00FF09E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14:paraId="346BA07F" w14:textId="77777777" w:rsidTr="00602DC8">
        <w:tc>
          <w:tcPr>
            <w:tcW w:w="5000" w:type="pct"/>
            <w:shd w:val="clear" w:color="auto" w:fill="auto"/>
          </w:tcPr>
          <w:p w14:paraId="318CFC9F" w14:textId="77777777" w:rsidR="00C02D06" w:rsidRDefault="00C02D06" w:rsidP="00602DC8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创建数据库链接，用于：链接站点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数据库</w:t>
            </w:r>
          </w:p>
          <w:p w14:paraId="66CF298F" w14:textId="77777777" w:rsidR="00C02D06" w:rsidRDefault="00C02D06" w:rsidP="00602DC8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目标数据库：</w:t>
            </w:r>
            <w:r>
              <w:rPr>
                <w:rFonts w:hint="eastAsia"/>
              </w:rPr>
              <w:t>192.168.182.101:1521/master21</w:t>
            </w:r>
          </w:p>
          <w:p w14:paraId="53BAF201" w14:textId="77777777" w:rsidR="00C02D06" w:rsidRDefault="00C02D06" w:rsidP="00602DC8">
            <w:pPr>
              <w:pStyle w:val="a7"/>
              <w:ind w:firstLineChars="0" w:firstLine="0"/>
            </w:pPr>
            <w:r>
              <w:t>create database link dl_m1 connect to u_2_2_0_1 identified by "" using 'm1';</w:t>
            </w:r>
          </w:p>
          <w:p w14:paraId="2CFD818A" w14:textId="77777777" w:rsidR="00C02D06" w:rsidRDefault="00C02D06" w:rsidP="00602DC8">
            <w:pPr>
              <w:pStyle w:val="a7"/>
              <w:ind w:firstLineChars="0" w:firstLine="0"/>
            </w:pPr>
          </w:p>
          <w:p w14:paraId="279539F4" w14:textId="77777777" w:rsidR="00C02D06" w:rsidRDefault="00C02D06" w:rsidP="00602DC8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创建数据库链接，用于：链接站点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数据库</w:t>
            </w:r>
          </w:p>
          <w:p w14:paraId="1694F44D" w14:textId="77777777" w:rsidR="00C02D06" w:rsidRDefault="00C02D06" w:rsidP="00602DC8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目标数据库：</w:t>
            </w:r>
            <w:r>
              <w:rPr>
                <w:rFonts w:hint="eastAsia"/>
              </w:rPr>
              <w:t>192.168.182.102:1521/master22</w:t>
            </w:r>
          </w:p>
          <w:p w14:paraId="5F1749DA" w14:textId="77777777" w:rsidR="00C02D06" w:rsidRDefault="00C02D06" w:rsidP="00602DC8">
            <w:pPr>
              <w:pStyle w:val="a7"/>
              <w:ind w:firstLineChars="0" w:firstLine="0"/>
            </w:pPr>
            <w:r>
              <w:t>create database link dl_m2 connect to u_2_1_0_2 identified by "" using 'm2';</w:t>
            </w:r>
          </w:p>
          <w:p w14:paraId="0E8E20EB" w14:textId="77777777" w:rsidR="00C02D06" w:rsidRDefault="00C02D06" w:rsidP="00602DC8">
            <w:pPr>
              <w:pStyle w:val="a7"/>
              <w:ind w:firstLineChars="0" w:firstLine="0"/>
            </w:pPr>
          </w:p>
          <w:p w14:paraId="65CAE978" w14:textId="1B791101" w:rsidR="00FF09EE" w:rsidRPr="006B3BEC" w:rsidRDefault="00FF09EE" w:rsidP="00602DC8">
            <w:pPr>
              <w:pStyle w:val="a7"/>
              <w:ind w:firstLineChars="0" w:firstLine="0"/>
            </w:pPr>
          </w:p>
        </w:tc>
      </w:tr>
    </w:tbl>
    <w:p w14:paraId="5E56DD2B" w14:textId="77777777" w:rsidR="00FF09EE" w:rsidRPr="00FF09EE" w:rsidRDefault="00FF09EE" w:rsidP="00FF09EE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b/>
          <w:bCs/>
          <w:sz w:val="32"/>
          <w:szCs w:val="32"/>
        </w:rPr>
      </w:pPr>
      <w:bookmarkStart w:id="380" w:name="_Toc24903758"/>
      <w:r w:rsidRPr="00FF09EE">
        <w:rPr>
          <w:rFonts w:hint="eastAsia"/>
          <w:b/>
          <w:bCs/>
          <w:sz w:val="32"/>
          <w:szCs w:val="32"/>
        </w:rPr>
        <w:lastRenderedPageBreak/>
        <w:t>序列</w:t>
      </w:r>
      <w:bookmarkEnd w:id="380"/>
    </w:p>
    <w:p w14:paraId="456F956F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2</w:t>
      </w:r>
      <w:r w:rsidRPr="00FF09EE">
        <w:fldChar w:fldCharType="end"/>
      </w:r>
      <w:r w:rsidRPr="00FF09EE">
        <w:rPr>
          <w:rFonts w:hint="eastAsia"/>
        </w:rPr>
        <w:t>序列列表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9"/>
        <w:gridCol w:w="1783"/>
        <w:gridCol w:w="787"/>
        <w:gridCol w:w="1308"/>
        <w:gridCol w:w="1308"/>
        <w:gridCol w:w="1307"/>
        <w:gridCol w:w="1307"/>
        <w:gridCol w:w="1307"/>
        <w:gridCol w:w="786"/>
      </w:tblGrid>
      <w:tr w:rsidR="00FF09EE" w:rsidRPr="00FF09EE" w14:paraId="3EFEB651" w14:textId="77777777" w:rsidTr="00602DC8">
        <w:tc>
          <w:tcPr>
            <w:tcW w:w="369" w:type="pct"/>
            <w:shd w:val="clear" w:color="auto" w:fill="D9D9D9"/>
          </w:tcPr>
          <w:p w14:paraId="64C4A2DB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834" w:type="pct"/>
            <w:shd w:val="clear" w:color="auto" w:fill="D9D9D9"/>
          </w:tcPr>
          <w:p w14:paraId="66A89C19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368" w:type="pct"/>
            <w:shd w:val="clear" w:color="auto" w:fill="D9D9D9"/>
          </w:tcPr>
          <w:p w14:paraId="6D79648A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长度</w:t>
            </w:r>
          </w:p>
        </w:tc>
        <w:tc>
          <w:tcPr>
            <w:tcW w:w="612" w:type="pct"/>
            <w:shd w:val="clear" w:color="auto" w:fill="D9D9D9"/>
          </w:tcPr>
          <w:p w14:paraId="6512ECD4" w14:textId="77777777" w:rsidR="00FF09EE" w:rsidRPr="00FF09EE" w:rsidRDefault="00FF09EE" w:rsidP="00FF09EE">
            <w:pPr>
              <w:jc w:val="center"/>
            </w:pPr>
            <w:proofErr w:type="gramStart"/>
            <w:r w:rsidRPr="00FF09EE">
              <w:rPr>
                <w:rFonts w:hint="eastAsia"/>
              </w:rPr>
              <w:t>起始值</w:t>
            </w:r>
            <w:proofErr w:type="gramEnd"/>
          </w:p>
        </w:tc>
        <w:tc>
          <w:tcPr>
            <w:tcW w:w="612" w:type="pct"/>
            <w:shd w:val="clear" w:color="auto" w:fill="D9D9D9"/>
          </w:tcPr>
          <w:p w14:paraId="22147408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步长</w:t>
            </w:r>
          </w:p>
        </w:tc>
        <w:tc>
          <w:tcPr>
            <w:tcW w:w="612" w:type="pct"/>
            <w:shd w:val="clear" w:color="auto" w:fill="D9D9D9"/>
          </w:tcPr>
          <w:p w14:paraId="05B429C8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最小值</w:t>
            </w:r>
          </w:p>
        </w:tc>
        <w:tc>
          <w:tcPr>
            <w:tcW w:w="612" w:type="pct"/>
            <w:shd w:val="clear" w:color="auto" w:fill="D9D9D9"/>
          </w:tcPr>
          <w:p w14:paraId="6BB38D15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最大值</w:t>
            </w:r>
          </w:p>
        </w:tc>
        <w:tc>
          <w:tcPr>
            <w:tcW w:w="612" w:type="pct"/>
            <w:shd w:val="clear" w:color="auto" w:fill="D9D9D9"/>
          </w:tcPr>
          <w:p w14:paraId="62385E01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应用场合</w:t>
            </w:r>
          </w:p>
        </w:tc>
        <w:tc>
          <w:tcPr>
            <w:tcW w:w="368" w:type="pct"/>
            <w:shd w:val="clear" w:color="auto" w:fill="D9D9D9"/>
          </w:tcPr>
          <w:p w14:paraId="277B447A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FF09EE" w:rsidRPr="00FF09EE" w14:paraId="76A00932" w14:textId="77777777" w:rsidTr="00602DC8">
        <w:tc>
          <w:tcPr>
            <w:tcW w:w="369" w:type="pct"/>
            <w:shd w:val="clear" w:color="auto" w:fill="auto"/>
          </w:tcPr>
          <w:p w14:paraId="4CA50B88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834" w:type="pct"/>
            <w:shd w:val="clear" w:color="auto" w:fill="auto"/>
          </w:tcPr>
          <w:p w14:paraId="72B82C88" w14:textId="77777777" w:rsidR="00FF09EE" w:rsidRPr="00FF09EE" w:rsidRDefault="00FF09EE" w:rsidP="00FF09EE">
            <w:r w:rsidRPr="00FF09EE">
              <w:rPr>
                <w:rFonts w:hint="eastAsia"/>
              </w:rPr>
              <w:t>序列</w:t>
            </w:r>
            <w:r w:rsidRPr="00FF09EE">
              <w:rPr>
                <w:rFonts w:hint="eastAsia"/>
              </w:rPr>
              <w:t>1</w:t>
            </w:r>
          </w:p>
        </w:tc>
        <w:tc>
          <w:tcPr>
            <w:tcW w:w="368" w:type="pct"/>
          </w:tcPr>
          <w:p w14:paraId="1E914C3A" w14:textId="77777777" w:rsidR="00FF09EE" w:rsidRPr="00FF09EE" w:rsidRDefault="00FF09EE" w:rsidP="00FF09EE"/>
        </w:tc>
        <w:tc>
          <w:tcPr>
            <w:tcW w:w="612" w:type="pct"/>
          </w:tcPr>
          <w:p w14:paraId="4726196C" w14:textId="77777777" w:rsidR="00FF09EE" w:rsidRPr="00FF09EE" w:rsidRDefault="00FF09EE" w:rsidP="00FF09EE"/>
        </w:tc>
        <w:tc>
          <w:tcPr>
            <w:tcW w:w="612" w:type="pct"/>
          </w:tcPr>
          <w:p w14:paraId="1BAA2199" w14:textId="77777777" w:rsidR="00FF09EE" w:rsidRPr="00FF09EE" w:rsidRDefault="00FF09EE" w:rsidP="00FF09EE"/>
        </w:tc>
        <w:tc>
          <w:tcPr>
            <w:tcW w:w="612" w:type="pct"/>
          </w:tcPr>
          <w:p w14:paraId="68D7AA7E" w14:textId="77777777" w:rsidR="00FF09EE" w:rsidRPr="00FF09EE" w:rsidRDefault="00FF09EE" w:rsidP="00FF09EE"/>
        </w:tc>
        <w:tc>
          <w:tcPr>
            <w:tcW w:w="612" w:type="pct"/>
          </w:tcPr>
          <w:p w14:paraId="34B4A1A7" w14:textId="77777777" w:rsidR="00FF09EE" w:rsidRPr="00FF09EE" w:rsidRDefault="00FF09EE" w:rsidP="00FF09EE"/>
        </w:tc>
        <w:tc>
          <w:tcPr>
            <w:tcW w:w="612" w:type="pct"/>
            <w:shd w:val="clear" w:color="auto" w:fill="auto"/>
          </w:tcPr>
          <w:p w14:paraId="10AA6381" w14:textId="77777777" w:rsidR="00FF09EE" w:rsidRPr="00FF09EE" w:rsidRDefault="00FF09EE" w:rsidP="00FF09EE"/>
        </w:tc>
        <w:tc>
          <w:tcPr>
            <w:tcW w:w="368" w:type="pct"/>
          </w:tcPr>
          <w:p w14:paraId="73B80B8D" w14:textId="77777777" w:rsidR="00FF09EE" w:rsidRPr="00FF09EE" w:rsidRDefault="00FF09EE" w:rsidP="00FF09EE"/>
        </w:tc>
      </w:tr>
      <w:tr w:rsidR="00FF09EE" w:rsidRPr="00FF09EE" w14:paraId="38FF65FE" w14:textId="77777777" w:rsidTr="00602DC8">
        <w:tc>
          <w:tcPr>
            <w:tcW w:w="369" w:type="pct"/>
            <w:shd w:val="clear" w:color="auto" w:fill="auto"/>
          </w:tcPr>
          <w:p w14:paraId="748DAF6F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834" w:type="pct"/>
            <w:shd w:val="clear" w:color="auto" w:fill="auto"/>
          </w:tcPr>
          <w:p w14:paraId="7A90214B" w14:textId="77777777" w:rsidR="00FF09EE" w:rsidRPr="00FF09EE" w:rsidRDefault="00FF09EE" w:rsidP="00FF09EE"/>
        </w:tc>
        <w:tc>
          <w:tcPr>
            <w:tcW w:w="368" w:type="pct"/>
          </w:tcPr>
          <w:p w14:paraId="065A30B6" w14:textId="77777777" w:rsidR="00FF09EE" w:rsidRPr="00FF09EE" w:rsidRDefault="00FF09EE" w:rsidP="00FF09EE"/>
        </w:tc>
        <w:tc>
          <w:tcPr>
            <w:tcW w:w="612" w:type="pct"/>
          </w:tcPr>
          <w:p w14:paraId="4D0B7056" w14:textId="77777777" w:rsidR="00FF09EE" w:rsidRPr="00FF09EE" w:rsidRDefault="00FF09EE" w:rsidP="00FF09EE"/>
        </w:tc>
        <w:tc>
          <w:tcPr>
            <w:tcW w:w="612" w:type="pct"/>
          </w:tcPr>
          <w:p w14:paraId="4AE17240" w14:textId="77777777" w:rsidR="00FF09EE" w:rsidRPr="00FF09EE" w:rsidRDefault="00FF09EE" w:rsidP="00FF09EE"/>
        </w:tc>
        <w:tc>
          <w:tcPr>
            <w:tcW w:w="612" w:type="pct"/>
          </w:tcPr>
          <w:p w14:paraId="45E8E761" w14:textId="77777777" w:rsidR="00FF09EE" w:rsidRPr="00FF09EE" w:rsidRDefault="00FF09EE" w:rsidP="00FF09EE"/>
        </w:tc>
        <w:tc>
          <w:tcPr>
            <w:tcW w:w="612" w:type="pct"/>
          </w:tcPr>
          <w:p w14:paraId="13013DD2" w14:textId="77777777" w:rsidR="00FF09EE" w:rsidRPr="00FF09EE" w:rsidRDefault="00FF09EE" w:rsidP="00FF09EE"/>
        </w:tc>
        <w:tc>
          <w:tcPr>
            <w:tcW w:w="612" w:type="pct"/>
            <w:shd w:val="clear" w:color="auto" w:fill="auto"/>
          </w:tcPr>
          <w:p w14:paraId="31AD6301" w14:textId="77777777" w:rsidR="00FF09EE" w:rsidRPr="00FF09EE" w:rsidRDefault="00FF09EE" w:rsidP="00FF09EE"/>
        </w:tc>
        <w:tc>
          <w:tcPr>
            <w:tcW w:w="368" w:type="pct"/>
          </w:tcPr>
          <w:p w14:paraId="63BBDC4D" w14:textId="77777777" w:rsidR="00FF09EE" w:rsidRPr="00FF09EE" w:rsidRDefault="00FF09EE" w:rsidP="00FF09EE"/>
        </w:tc>
      </w:tr>
    </w:tbl>
    <w:p w14:paraId="38F889F4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执行脚本（</w:t>
      </w:r>
      <w:r w:rsidRPr="00FF09EE">
        <w:rPr>
          <w:rFonts w:hint="eastAsia"/>
        </w:rPr>
        <w:t>O</w:t>
      </w:r>
      <w:r w:rsidRPr="00FF09EE">
        <w:t>racle</w:t>
      </w:r>
      <w:r w:rsidRPr="00FF09EE"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:rsidRPr="00FF09EE" w14:paraId="423106AF" w14:textId="77777777" w:rsidTr="00602DC8">
        <w:tc>
          <w:tcPr>
            <w:tcW w:w="5000" w:type="pct"/>
            <w:shd w:val="clear" w:color="auto" w:fill="auto"/>
          </w:tcPr>
          <w:p w14:paraId="31D136D3" w14:textId="77777777" w:rsidR="00FF09EE" w:rsidRPr="00FF09EE" w:rsidRDefault="00FF09EE" w:rsidP="00FF09EE"/>
        </w:tc>
      </w:tr>
    </w:tbl>
    <w:p w14:paraId="6DDA2CBB" w14:textId="77777777" w:rsidR="00FF09EE" w:rsidRPr="00FF09EE" w:rsidRDefault="00FF09EE" w:rsidP="00FF09EE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b/>
          <w:bCs/>
          <w:sz w:val="32"/>
          <w:szCs w:val="32"/>
        </w:rPr>
      </w:pPr>
      <w:bookmarkStart w:id="381" w:name="_Toc24903759"/>
      <w:r w:rsidRPr="00FF09EE">
        <w:rPr>
          <w:rFonts w:hint="eastAsia"/>
          <w:b/>
          <w:bCs/>
          <w:sz w:val="32"/>
          <w:szCs w:val="32"/>
        </w:rPr>
        <w:t>表</w:t>
      </w:r>
      <w:bookmarkEnd w:id="381"/>
    </w:p>
    <w:p w14:paraId="65F2F4DF" w14:textId="77777777" w:rsidR="00FF09EE" w:rsidRPr="00FF09EE" w:rsidRDefault="00FF09EE" w:rsidP="00FF09EE">
      <w:pPr>
        <w:keepNext/>
        <w:keepLines/>
        <w:numPr>
          <w:ilvl w:val="3"/>
          <w:numId w:val="1"/>
        </w:numPr>
        <w:tabs>
          <w:tab w:val="clear" w:pos="2552"/>
          <w:tab w:val="num" w:pos="851"/>
        </w:tabs>
        <w:spacing w:before="280" w:after="290" w:line="376" w:lineRule="auto"/>
        <w:ind w:left="851"/>
        <w:outlineLvl w:val="3"/>
        <w:rPr>
          <w:rFonts w:ascii="Arial" w:eastAsia="黑体" w:hAnsi="Arial"/>
          <w:b/>
          <w:bCs/>
          <w:sz w:val="28"/>
          <w:szCs w:val="28"/>
        </w:rPr>
      </w:pPr>
      <w:bookmarkStart w:id="382" w:name="_Toc24903760"/>
      <w:r w:rsidRPr="00FF09EE">
        <w:rPr>
          <w:rFonts w:ascii="Arial" w:eastAsia="黑体" w:hAnsi="Arial" w:hint="eastAsia"/>
          <w:b/>
          <w:bCs/>
          <w:sz w:val="28"/>
          <w:szCs w:val="28"/>
        </w:rPr>
        <w:t>创建基本表</w:t>
      </w:r>
      <w:bookmarkEnd w:id="382"/>
    </w:p>
    <w:p w14:paraId="34A9016E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3</w:t>
      </w:r>
      <w:r w:rsidRPr="00FF09EE">
        <w:fldChar w:fldCharType="end"/>
      </w:r>
      <w:r w:rsidRPr="00FF09EE">
        <w:rPr>
          <w:rFonts w:hint="eastAsia"/>
        </w:rPr>
        <w:t>表名列表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9"/>
        <w:gridCol w:w="1261"/>
        <w:gridCol w:w="1260"/>
        <w:gridCol w:w="1260"/>
        <w:gridCol w:w="6142"/>
      </w:tblGrid>
      <w:tr w:rsidR="00FF09EE" w:rsidRPr="00FF09EE" w14:paraId="715B1832" w14:textId="77777777" w:rsidTr="00602DC8">
        <w:tc>
          <w:tcPr>
            <w:tcW w:w="355" w:type="pct"/>
            <w:shd w:val="clear" w:color="auto" w:fill="D9D9D9"/>
          </w:tcPr>
          <w:p w14:paraId="52A89A73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590" w:type="pct"/>
            <w:shd w:val="clear" w:color="auto" w:fill="D9D9D9"/>
          </w:tcPr>
          <w:p w14:paraId="2939FE2D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表中文名</w:t>
            </w:r>
          </w:p>
        </w:tc>
        <w:tc>
          <w:tcPr>
            <w:tcW w:w="590" w:type="pct"/>
            <w:shd w:val="clear" w:color="auto" w:fill="D9D9D9"/>
          </w:tcPr>
          <w:p w14:paraId="30D8DA5E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表英文名</w:t>
            </w:r>
          </w:p>
        </w:tc>
        <w:tc>
          <w:tcPr>
            <w:tcW w:w="590" w:type="pct"/>
            <w:shd w:val="clear" w:color="auto" w:fill="D9D9D9"/>
          </w:tcPr>
          <w:p w14:paraId="0A3E0FB5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片段列表</w:t>
            </w:r>
          </w:p>
        </w:tc>
        <w:tc>
          <w:tcPr>
            <w:tcW w:w="2875" w:type="pct"/>
            <w:shd w:val="clear" w:color="auto" w:fill="D9D9D9"/>
          </w:tcPr>
          <w:p w14:paraId="09ED5824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FF09EE" w:rsidRPr="00FF09EE" w14:paraId="2DC34136" w14:textId="77777777" w:rsidTr="00602DC8">
        <w:tc>
          <w:tcPr>
            <w:tcW w:w="355" w:type="pct"/>
            <w:shd w:val="clear" w:color="auto" w:fill="auto"/>
          </w:tcPr>
          <w:p w14:paraId="4EBC1C11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590" w:type="pct"/>
          </w:tcPr>
          <w:p w14:paraId="218D9337" w14:textId="77777777" w:rsidR="00FF09EE" w:rsidRPr="00FF09EE" w:rsidRDefault="00FF09EE" w:rsidP="00FF09EE"/>
        </w:tc>
        <w:tc>
          <w:tcPr>
            <w:tcW w:w="590" w:type="pct"/>
          </w:tcPr>
          <w:p w14:paraId="4F55730E" w14:textId="77777777" w:rsidR="00FF09EE" w:rsidRPr="00FF09EE" w:rsidRDefault="00FF09EE" w:rsidP="00FF09EE"/>
        </w:tc>
        <w:tc>
          <w:tcPr>
            <w:tcW w:w="590" w:type="pct"/>
            <w:shd w:val="clear" w:color="auto" w:fill="auto"/>
          </w:tcPr>
          <w:p w14:paraId="1C2BC444" w14:textId="77777777" w:rsidR="00FF09EE" w:rsidRPr="00FF09EE" w:rsidRDefault="00FF09EE" w:rsidP="00FF09EE"/>
        </w:tc>
        <w:tc>
          <w:tcPr>
            <w:tcW w:w="2875" w:type="pct"/>
            <w:shd w:val="clear" w:color="auto" w:fill="auto"/>
          </w:tcPr>
          <w:p w14:paraId="561538EC" w14:textId="77777777" w:rsidR="00FF09EE" w:rsidRPr="00FF09EE" w:rsidRDefault="00FF09EE" w:rsidP="00FF09EE">
            <w:r w:rsidRPr="00FF09EE">
              <w:rPr>
                <w:rFonts w:hint="eastAsia"/>
              </w:rPr>
              <w:t>如果是特殊的表（分区表，簇表，索引组织的表等），</w:t>
            </w:r>
          </w:p>
          <w:p w14:paraId="073595DF" w14:textId="77777777" w:rsidR="00FF09EE" w:rsidRPr="00FF09EE" w:rsidRDefault="00FF09EE" w:rsidP="00FF09EE">
            <w:r w:rsidRPr="00FF09EE">
              <w:rPr>
                <w:rFonts w:hint="eastAsia"/>
              </w:rPr>
              <w:t>在这里描述存储特性</w:t>
            </w:r>
          </w:p>
        </w:tc>
      </w:tr>
      <w:tr w:rsidR="00FF09EE" w:rsidRPr="00FF09EE" w14:paraId="6E480F01" w14:textId="77777777" w:rsidTr="00602DC8">
        <w:tc>
          <w:tcPr>
            <w:tcW w:w="355" w:type="pct"/>
            <w:shd w:val="clear" w:color="auto" w:fill="auto"/>
          </w:tcPr>
          <w:p w14:paraId="36A98D1C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590" w:type="pct"/>
          </w:tcPr>
          <w:p w14:paraId="21973281" w14:textId="77777777" w:rsidR="00FF09EE" w:rsidRPr="00FF09EE" w:rsidRDefault="00FF09EE" w:rsidP="00FF09EE"/>
        </w:tc>
        <w:tc>
          <w:tcPr>
            <w:tcW w:w="590" w:type="pct"/>
          </w:tcPr>
          <w:p w14:paraId="407955B5" w14:textId="77777777" w:rsidR="00FF09EE" w:rsidRPr="00FF09EE" w:rsidRDefault="00FF09EE" w:rsidP="00FF09EE"/>
        </w:tc>
        <w:tc>
          <w:tcPr>
            <w:tcW w:w="590" w:type="pct"/>
            <w:shd w:val="clear" w:color="auto" w:fill="auto"/>
          </w:tcPr>
          <w:p w14:paraId="09D9C83D" w14:textId="77777777" w:rsidR="00FF09EE" w:rsidRPr="00FF09EE" w:rsidRDefault="00FF09EE" w:rsidP="00FF09EE"/>
        </w:tc>
        <w:tc>
          <w:tcPr>
            <w:tcW w:w="2875" w:type="pct"/>
            <w:shd w:val="clear" w:color="auto" w:fill="auto"/>
          </w:tcPr>
          <w:p w14:paraId="02E38A94" w14:textId="77777777" w:rsidR="00FF09EE" w:rsidRPr="00FF09EE" w:rsidRDefault="00FF09EE" w:rsidP="00FF09EE"/>
        </w:tc>
      </w:tr>
    </w:tbl>
    <w:p w14:paraId="5D747EE4" w14:textId="77777777" w:rsidR="00FF09EE" w:rsidRPr="00FF09EE" w:rsidRDefault="00FF09EE" w:rsidP="00FF09EE">
      <w:pPr>
        <w:keepNext/>
        <w:keepLines/>
        <w:numPr>
          <w:ilvl w:val="4"/>
          <w:numId w:val="1"/>
        </w:numPr>
        <w:tabs>
          <w:tab w:val="clear" w:pos="3118"/>
          <w:tab w:val="left" w:pos="1418"/>
        </w:tabs>
        <w:spacing w:before="280" w:after="290" w:line="376" w:lineRule="auto"/>
        <w:ind w:left="993"/>
        <w:outlineLvl w:val="4"/>
        <w:rPr>
          <w:b/>
          <w:bCs/>
          <w:sz w:val="28"/>
          <w:szCs w:val="28"/>
        </w:rPr>
      </w:pPr>
      <w:r w:rsidRPr="00FF09EE">
        <w:rPr>
          <w:rFonts w:hint="eastAsia"/>
          <w:b/>
          <w:bCs/>
          <w:sz w:val="28"/>
          <w:szCs w:val="28"/>
        </w:rPr>
        <w:t>表</w:t>
      </w:r>
      <w:r w:rsidRPr="00FF09EE">
        <w:rPr>
          <w:b/>
          <w:bCs/>
          <w:sz w:val="28"/>
          <w:szCs w:val="28"/>
        </w:rPr>
        <w:fldChar w:fldCharType="begin"/>
      </w:r>
      <w:r w:rsidRPr="00FF09EE">
        <w:rPr>
          <w:b/>
          <w:bCs/>
          <w:sz w:val="28"/>
          <w:szCs w:val="28"/>
        </w:rPr>
        <w:instrText xml:space="preserve"> SEQ </w:instrText>
      </w:r>
      <w:r w:rsidRPr="00FF09EE">
        <w:rPr>
          <w:b/>
          <w:bCs/>
          <w:sz w:val="28"/>
          <w:szCs w:val="28"/>
        </w:rPr>
        <w:instrText>序号</w:instrText>
      </w:r>
      <w:r w:rsidRPr="00FF09EE">
        <w:rPr>
          <w:b/>
          <w:bCs/>
          <w:sz w:val="28"/>
          <w:szCs w:val="28"/>
        </w:rPr>
        <w:instrText xml:space="preserve">2 \* ARABIC \s 2 </w:instrText>
      </w:r>
      <w:r w:rsidRPr="00FF09EE">
        <w:rPr>
          <w:b/>
          <w:bCs/>
          <w:sz w:val="28"/>
          <w:szCs w:val="28"/>
        </w:rPr>
        <w:fldChar w:fldCharType="separate"/>
      </w:r>
      <w:r w:rsidRPr="00FF09EE">
        <w:rPr>
          <w:b/>
          <w:bCs/>
          <w:noProof/>
          <w:sz w:val="28"/>
          <w:szCs w:val="28"/>
        </w:rPr>
        <w:t>1</w:t>
      </w:r>
      <w:r w:rsidRPr="00FF09EE">
        <w:rPr>
          <w:b/>
          <w:bCs/>
          <w:sz w:val="28"/>
          <w:szCs w:val="28"/>
        </w:rPr>
        <w:fldChar w:fldCharType="end"/>
      </w:r>
    </w:p>
    <w:p w14:paraId="5934E664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4</w:t>
      </w:r>
      <w:r w:rsidRPr="00FF09EE">
        <w:fldChar w:fldCharType="end"/>
      </w:r>
      <w:r w:rsidRPr="00FF09EE">
        <w:rPr>
          <w:rFonts w:hint="eastAsia"/>
        </w:rPr>
        <w:t>表英文名（主键）</w:t>
      </w:r>
      <w:r w:rsidRPr="00FF09EE">
        <w:rPr>
          <w:rFonts w:hint="eastAsia"/>
        </w:rPr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1"/>
        <w:gridCol w:w="1440"/>
        <w:gridCol w:w="1440"/>
        <w:gridCol w:w="2036"/>
        <w:gridCol w:w="1083"/>
        <w:gridCol w:w="1440"/>
        <w:gridCol w:w="1083"/>
        <w:gridCol w:w="1079"/>
      </w:tblGrid>
      <w:tr w:rsidR="00FF09EE" w:rsidRPr="00FF09EE" w14:paraId="31815A13" w14:textId="77777777" w:rsidTr="00602DC8">
        <w:tc>
          <w:tcPr>
            <w:tcW w:w="506" w:type="pct"/>
            <w:shd w:val="clear" w:color="auto" w:fill="D9D9D9"/>
          </w:tcPr>
          <w:p w14:paraId="5D7763F1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674" w:type="pct"/>
            <w:shd w:val="clear" w:color="auto" w:fill="D9D9D9"/>
          </w:tcPr>
          <w:p w14:paraId="4841F7AE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中文名</w:t>
            </w:r>
          </w:p>
        </w:tc>
        <w:tc>
          <w:tcPr>
            <w:tcW w:w="674" w:type="pct"/>
            <w:shd w:val="clear" w:color="auto" w:fill="D9D9D9"/>
          </w:tcPr>
          <w:p w14:paraId="25C7B3F7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953" w:type="pct"/>
            <w:shd w:val="clear" w:color="auto" w:fill="D9D9D9"/>
          </w:tcPr>
          <w:p w14:paraId="794FD7D4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类型</w:t>
            </w:r>
            <w:r w:rsidRPr="00FF09EE">
              <w:rPr>
                <w:rFonts w:hint="eastAsia"/>
              </w:rPr>
              <w:t>(</w:t>
            </w:r>
            <w:r w:rsidRPr="00FF09EE">
              <w:rPr>
                <w:rFonts w:hint="eastAsia"/>
              </w:rPr>
              <w:t>宽度</w:t>
            </w:r>
            <w:r w:rsidRPr="00FF09EE">
              <w:rPr>
                <w:rFonts w:hint="eastAsia"/>
              </w:rPr>
              <w:t>)</w:t>
            </w:r>
            <w:r w:rsidRPr="00FF09EE">
              <w:t>/</w:t>
            </w:r>
            <w:r w:rsidRPr="00FF09EE">
              <w:rPr>
                <w:rFonts w:hint="eastAsia"/>
              </w:rPr>
              <w:t>参照</w:t>
            </w:r>
          </w:p>
        </w:tc>
        <w:tc>
          <w:tcPr>
            <w:tcW w:w="507" w:type="pct"/>
            <w:shd w:val="clear" w:color="auto" w:fill="D9D9D9"/>
          </w:tcPr>
          <w:p w14:paraId="0717DCB3" w14:textId="77777777" w:rsidR="00FF09EE" w:rsidRPr="00FF09EE" w:rsidRDefault="00FF09EE" w:rsidP="00FF09EE">
            <w:pPr>
              <w:jc w:val="center"/>
            </w:pPr>
            <w:proofErr w:type="gramStart"/>
            <w:r w:rsidRPr="00FF09EE">
              <w:rPr>
                <w:rFonts w:hint="eastAsia"/>
              </w:rPr>
              <w:t>空否</w:t>
            </w:r>
            <w:proofErr w:type="gramEnd"/>
          </w:p>
        </w:tc>
        <w:tc>
          <w:tcPr>
            <w:tcW w:w="674" w:type="pct"/>
            <w:shd w:val="clear" w:color="auto" w:fill="D9D9D9"/>
          </w:tcPr>
          <w:p w14:paraId="397A7C18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缺省值</w:t>
            </w:r>
          </w:p>
        </w:tc>
        <w:tc>
          <w:tcPr>
            <w:tcW w:w="507" w:type="pct"/>
            <w:shd w:val="clear" w:color="auto" w:fill="D9D9D9"/>
          </w:tcPr>
          <w:p w14:paraId="2AF77FFC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唯一</w:t>
            </w:r>
          </w:p>
        </w:tc>
        <w:tc>
          <w:tcPr>
            <w:tcW w:w="505" w:type="pct"/>
            <w:shd w:val="clear" w:color="auto" w:fill="D9D9D9"/>
          </w:tcPr>
          <w:p w14:paraId="73F5A329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FF09EE" w:rsidRPr="00FF09EE" w14:paraId="7B536055" w14:textId="77777777" w:rsidTr="00602DC8">
        <w:tc>
          <w:tcPr>
            <w:tcW w:w="506" w:type="pct"/>
            <w:shd w:val="clear" w:color="auto" w:fill="auto"/>
          </w:tcPr>
          <w:p w14:paraId="4A69603F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 </w:instrText>
            </w:r>
            <w:r w:rsidRPr="00FF09EE">
              <w:instrText>表格编号</w:instrText>
            </w:r>
            <w:r w:rsidRPr="00FF09EE">
              <w:instrText xml:space="preserve"> \* ARABIC \s 5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479E2674" w14:textId="77777777" w:rsidR="00FF09EE" w:rsidRPr="00FF09EE" w:rsidRDefault="00FF09EE" w:rsidP="00FF09EE"/>
        </w:tc>
        <w:tc>
          <w:tcPr>
            <w:tcW w:w="674" w:type="pct"/>
            <w:shd w:val="clear" w:color="auto" w:fill="auto"/>
          </w:tcPr>
          <w:p w14:paraId="19361A9E" w14:textId="77777777" w:rsidR="00FF09EE" w:rsidRPr="00FF09EE" w:rsidRDefault="00FF09EE" w:rsidP="00FF09EE"/>
        </w:tc>
        <w:tc>
          <w:tcPr>
            <w:tcW w:w="953" w:type="pct"/>
            <w:shd w:val="clear" w:color="auto" w:fill="auto"/>
          </w:tcPr>
          <w:p w14:paraId="4BA7D725" w14:textId="77777777" w:rsidR="00FF09EE" w:rsidRPr="00FF09EE" w:rsidRDefault="00FF09EE" w:rsidP="00FF09EE"/>
        </w:tc>
        <w:tc>
          <w:tcPr>
            <w:tcW w:w="507" w:type="pct"/>
            <w:shd w:val="clear" w:color="auto" w:fill="auto"/>
          </w:tcPr>
          <w:p w14:paraId="00F585AE" w14:textId="77777777" w:rsidR="00FF09EE" w:rsidRPr="00FF09EE" w:rsidRDefault="00FF09EE" w:rsidP="00FF09EE"/>
        </w:tc>
        <w:tc>
          <w:tcPr>
            <w:tcW w:w="674" w:type="pct"/>
            <w:shd w:val="clear" w:color="auto" w:fill="auto"/>
          </w:tcPr>
          <w:p w14:paraId="66161284" w14:textId="77777777" w:rsidR="00FF09EE" w:rsidRPr="00FF09EE" w:rsidRDefault="00FF09EE" w:rsidP="00FF09EE"/>
        </w:tc>
        <w:tc>
          <w:tcPr>
            <w:tcW w:w="507" w:type="pct"/>
            <w:shd w:val="clear" w:color="auto" w:fill="auto"/>
          </w:tcPr>
          <w:p w14:paraId="77D13588" w14:textId="77777777" w:rsidR="00FF09EE" w:rsidRPr="00FF09EE" w:rsidRDefault="00FF09EE" w:rsidP="00FF09EE"/>
        </w:tc>
        <w:tc>
          <w:tcPr>
            <w:tcW w:w="505" w:type="pct"/>
            <w:shd w:val="clear" w:color="auto" w:fill="auto"/>
          </w:tcPr>
          <w:p w14:paraId="2FFF9712" w14:textId="77777777" w:rsidR="00FF09EE" w:rsidRPr="00FF09EE" w:rsidRDefault="00FF09EE" w:rsidP="00FF09EE"/>
        </w:tc>
      </w:tr>
      <w:tr w:rsidR="00FF09EE" w:rsidRPr="00FF09EE" w14:paraId="5A1029B8" w14:textId="77777777" w:rsidTr="00602DC8">
        <w:tc>
          <w:tcPr>
            <w:tcW w:w="506" w:type="pct"/>
            <w:shd w:val="clear" w:color="auto" w:fill="auto"/>
          </w:tcPr>
          <w:p w14:paraId="48A39211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 </w:instrText>
            </w:r>
            <w:r w:rsidRPr="00FF09EE">
              <w:instrText>表格编号</w:instrText>
            </w:r>
            <w:r w:rsidRPr="00FF09EE">
              <w:instrText xml:space="preserve"> \* ARABIC \s 5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674" w:type="pct"/>
            <w:shd w:val="clear" w:color="auto" w:fill="auto"/>
          </w:tcPr>
          <w:p w14:paraId="46277350" w14:textId="77777777" w:rsidR="00FF09EE" w:rsidRPr="00FF09EE" w:rsidRDefault="00FF09EE" w:rsidP="00FF09EE"/>
        </w:tc>
        <w:tc>
          <w:tcPr>
            <w:tcW w:w="674" w:type="pct"/>
            <w:shd w:val="clear" w:color="auto" w:fill="auto"/>
          </w:tcPr>
          <w:p w14:paraId="727F956F" w14:textId="77777777" w:rsidR="00FF09EE" w:rsidRPr="00FF09EE" w:rsidRDefault="00FF09EE" w:rsidP="00FF09EE"/>
        </w:tc>
        <w:tc>
          <w:tcPr>
            <w:tcW w:w="953" w:type="pct"/>
            <w:shd w:val="clear" w:color="auto" w:fill="auto"/>
          </w:tcPr>
          <w:p w14:paraId="2394A735" w14:textId="77777777" w:rsidR="00FF09EE" w:rsidRPr="00FF09EE" w:rsidRDefault="00FF09EE" w:rsidP="00FF09EE"/>
        </w:tc>
        <w:tc>
          <w:tcPr>
            <w:tcW w:w="507" w:type="pct"/>
            <w:shd w:val="clear" w:color="auto" w:fill="auto"/>
          </w:tcPr>
          <w:p w14:paraId="18DF54AD" w14:textId="77777777" w:rsidR="00FF09EE" w:rsidRPr="00FF09EE" w:rsidRDefault="00FF09EE" w:rsidP="00FF09EE"/>
        </w:tc>
        <w:tc>
          <w:tcPr>
            <w:tcW w:w="674" w:type="pct"/>
            <w:shd w:val="clear" w:color="auto" w:fill="auto"/>
          </w:tcPr>
          <w:p w14:paraId="4AC04212" w14:textId="77777777" w:rsidR="00FF09EE" w:rsidRPr="00FF09EE" w:rsidRDefault="00FF09EE" w:rsidP="00FF09EE"/>
        </w:tc>
        <w:tc>
          <w:tcPr>
            <w:tcW w:w="507" w:type="pct"/>
            <w:shd w:val="clear" w:color="auto" w:fill="auto"/>
          </w:tcPr>
          <w:p w14:paraId="4CB3827B" w14:textId="77777777" w:rsidR="00FF09EE" w:rsidRPr="00FF09EE" w:rsidRDefault="00FF09EE" w:rsidP="00FF09EE"/>
        </w:tc>
        <w:tc>
          <w:tcPr>
            <w:tcW w:w="505" w:type="pct"/>
            <w:shd w:val="clear" w:color="auto" w:fill="auto"/>
          </w:tcPr>
          <w:p w14:paraId="1DA18FA3" w14:textId="77777777" w:rsidR="00FF09EE" w:rsidRPr="00FF09EE" w:rsidRDefault="00FF09EE" w:rsidP="00FF09EE"/>
        </w:tc>
      </w:tr>
    </w:tbl>
    <w:p w14:paraId="391D58F4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执行脚本（</w:t>
      </w:r>
      <w:r w:rsidRPr="00FF09EE">
        <w:rPr>
          <w:rFonts w:hint="eastAsia"/>
        </w:rPr>
        <w:t>O</w:t>
      </w:r>
      <w:r w:rsidRPr="00FF09EE">
        <w:t>racle</w:t>
      </w:r>
      <w:r w:rsidRPr="00FF09EE"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:rsidRPr="00FF09EE" w14:paraId="786701AB" w14:textId="77777777" w:rsidTr="00602DC8">
        <w:tc>
          <w:tcPr>
            <w:tcW w:w="5000" w:type="pct"/>
            <w:shd w:val="clear" w:color="auto" w:fill="auto"/>
          </w:tcPr>
          <w:p w14:paraId="35EA4BB4" w14:textId="77777777" w:rsidR="00FF09EE" w:rsidRPr="00FF09EE" w:rsidRDefault="00FF09EE" w:rsidP="00FF09EE"/>
        </w:tc>
      </w:tr>
    </w:tbl>
    <w:p w14:paraId="22B7EFB0" w14:textId="77777777" w:rsidR="00FF09EE" w:rsidRPr="00FF09EE" w:rsidRDefault="00FF09EE" w:rsidP="00FF09EE">
      <w:pPr>
        <w:keepNext/>
        <w:keepLines/>
        <w:numPr>
          <w:ilvl w:val="3"/>
          <w:numId w:val="1"/>
        </w:numPr>
        <w:tabs>
          <w:tab w:val="clear" w:pos="2552"/>
          <w:tab w:val="num" w:pos="851"/>
        </w:tabs>
        <w:spacing w:before="280" w:after="290" w:line="376" w:lineRule="auto"/>
        <w:ind w:left="851"/>
        <w:outlineLvl w:val="3"/>
        <w:rPr>
          <w:rFonts w:ascii="Arial" w:eastAsia="黑体" w:hAnsi="Arial"/>
          <w:b/>
          <w:bCs/>
          <w:sz w:val="28"/>
          <w:szCs w:val="28"/>
        </w:rPr>
      </w:pPr>
      <w:bookmarkStart w:id="383" w:name="_Toc24903761"/>
      <w:r w:rsidRPr="00FF09EE">
        <w:rPr>
          <w:rFonts w:ascii="Arial" w:eastAsia="黑体" w:hAnsi="Arial" w:hint="eastAsia"/>
          <w:b/>
          <w:bCs/>
          <w:sz w:val="28"/>
          <w:szCs w:val="28"/>
        </w:rPr>
        <w:t>删除不合理的外键</w:t>
      </w:r>
      <w:bookmarkEnd w:id="383"/>
    </w:p>
    <w:p w14:paraId="05730271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5</w:t>
      </w:r>
      <w:r w:rsidRPr="00FF09EE">
        <w:fldChar w:fldCharType="end"/>
      </w:r>
      <w:r w:rsidRPr="00FF09EE">
        <w:rPr>
          <w:rFonts w:hint="eastAsia"/>
        </w:rPr>
        <w:t>不</w:t>
      </w:r>
      <w:proofErr w:type="gramStart"/>
      <w:r w:rsidRPr="00FF09EE">
        <w:rPr>
          <w:rFonts w:hint="eastAsia"/>
        </w:rPr>
        <w:t>合理外键列表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8"/>
        <w:gridCol w:w="1171"/>
        <w:gridCol w:w="1904"/>
        <w:gridCol w:w="893"/>
        <w:gridCol w:w="1485"/>
        <w:gridCol w:w="2002"/>
        <w:gridCol w:w="2549"/>
      </w:tblGrid>
      <w:tr w:rsidR="00FF09EE" w:rsidRPr="00FF09EE" w14:paraId="5648D57A" w14:textId="77777777" w:rsidTr="00602DC8">
        <w:tc>
          <w:tcPr>
            <w:tcW w:w="318" w:type="pct"/>
            <w:shd w:val="clear" w:color="auto" w:fill="D9D9D9"/>
          </w:tcPr>
          <w:p w14:paraId="283151D0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548" w:type="pct"/>
            <w:shd w:val="clear" w:color="auto" w:fill="D9D9D9"/>
          </w:tcPr>
          <w:p w14:paraId="071C6B36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表中文名</w:t>
            </w:r>
          </w:p>
        </w:tc>
        <w:tc>
          <w:tcPr>
            <w:tcW w:w="891" w:type="pct"/>
            <w:shd w:val="clear" w:color="auto" w:fill="D9D9D9"/>
          </w:tcPr>
          <w:p w14:paraId="6849B781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表英文名</w:t>
            </w:r>
          </w:p>
        </w:tc>
        <w:tc>
          <w:tcPr>
            <w:tcW w:w="418" w:type="pct"/>
            <w:shd w:val="clear" w:color="auto" w:fill="D9D9D9"/>
          </w:tcPr>
          <w:p w14:paraId="6F11B53D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属性名</w:t>
            </w:r>
          </w:p>
        </w:tc>
        <w:tc>
          <w:tcPr>
            <w:tcW w:w="695" w:type="pct"/>
            <w:shd w:val="clear" w:color="auto" w:fill="D9D9D9"/>
          </w:tcPr>
          <w:p w14:paraId="1562DC26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字段名</w:t>
            </w:r>
          </w:p>
        </w:tc>
        <w:tc>
          <w:tcPr>
            <w:tcW w:w="937" w:type="pct"/>
            <w:shd w:val="clear" w:color="auto" w:fill="D9D9D9"/>
          </w:tcPr>
          <w:p w14:paraId="0CA4625E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参照</w:t>
            </w:r>
          </w:p>
        </w:tc>
        <w:tc>
          <w:tcPr>
            <w:tcW w:w="1193" w:type="pct"/>
            <w:shd w:val="clear" w:color="auto" w:fill="D9D9D9"/>
          </w:tcPr>
          <w:p w14:paraId="195E6B58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FF09EE" w:rsidRPr="00FF09EE" w14:paraId="29AB3EC5" w14:textId="77777777" w:rsidTr="00602DC8">
        <w:tc>
          <w:tcPr>
            <w:tcW w:w="318" w:type="pct"/>
            <w:shd w:val="clear" w:color="auto" w:fill="auto"/>
          </w:tcPr>
          <w:p w14:paraId="4332803D" w14:textId="77777777" w:rsidR="00FF09EE" w:rsidRPr="00FF09EE" w:rsidRDefault="00FF09EE" w:rsidP="00FF09EE">
            <w:r w:rsidRPr="00FF09EE">
              <w:fldChar w:fldCharType="begin"/>
            </w:r>
            <w:r w:rsidRPr="00FF09EE">
              <w:rPr>
                <w:rFonts w:hint="eastAsia"/>
              </w:rPr>
              <w:instrText xml:space="preserve">SEQ </w:instrText>
            </w:r>
            <w:r w:rsidRPr="00FF09EE">
              <w:rPr>
                <w:rFonts w:hint="eastAsia"/>
              </w:rPr>
              <w:instrText>表格内部编号</w:instrText>
            </w:r>
            <w:r w:rsidRPr="00FF09EE">
              <w:rPr>
                <w:rFonts w:hint="eastAsia"/>
              </w:rPr>
              <w:instrText xml:space="preserve"> \* ARABIC \s 4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548" w:type="pct"/>
            <w:shd w:val="clear" w:color="auto" w:fill="auto"/>
          </w:tcPr>
          <w:p w14:paraId="036E729D" w14:textId="77777777" w:rsidR="00FF09EE" w:rsidRPr="00FF09EE" w:rsidRDefault="00FF09EE" w:rsidP="00FF09EE"/>
        </w:tc>
        <w:tc>
          <w:tcPr>
            <w:tcW w:w="891" w:type="pct"/>
            <w:shd w:val="clear" w:color="auto" w:fill="auto"/>
          </w:tcPr>
          <w:p w14:paraId="3F2FAB54" w14:textId="77777777" w:rsidR="00FF09EE" w:rsidRPr="00FF09EE" w:rsidRDefault="00FF09EE" w:rsidP="00FF09EE"/>
        </w:tc>
        <w:tc>
          <w:tcPr>
            <w:tcW w:w="418" w:type="pct"/>
          </w:tcPr>
          <w:p w14:paraId="22CC9B7F" w14:textId="77777777" w:rsidR="00FF09EE" w:rsidRPr="00FF09EE" w:rsidRDefault="00FF09EE" w:rsidP="00FF09EE"/>
        </w:tc>
        <w:tc>
          <w:tcPr>
            <w:tcW w:w="695" w:type="pct"/>
          </w:tcPr>
          <w:p w14:paraId="1E7612C8" w14:textId="77777777" w:rsidR="00FF09EE" w:rsidRPr="00FF09EE" w:rsidRDefault="00FF09EE" w:rsidP="00FF09EE"/>
        </w:tc>
        <w:tc>
          <w:tcPr>
            <w:tcW w:w="937" w:type="pct"/>
          </w:tcPr>
          <w:p w14:paraId="32BB4C9D" w14:textId="77777777" w:rsidR="00FF09EE" w:rsidRPr="00FF09EE" w:rsidRDefault="00FF09EE" w:rsidP="00FF09EE"/>
        </w:tc>
        <w:tc>
          <w:tcPr>
            <w:tcW w:w="1193" w:type="pct"/>
          </w:tcPr>
          <w:p w14:paraId="5676E139" w14:textId="77777777" w:rsidR="00FF09EE" w:rsidRPr="00FF09EE" w:rsidRDefault="00FF09EE" w:rsidP="00FF09EE"/>
        </w:tc>
      </w:tr>
    </w:tbl>
    <w:p w14:paraId="2993D719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执行脚本（</w:t>
      </w:r>
      <w:r w:rsidRPr="00FF09EE">
        <w:rPr>
          <w:rFonts w:hint="eastAsia"/>
        </w:rPr>
        <w:t>O</w:t>
      </w:r>
      <w:r w:rsidRPr="00FF09EE">
        <w:t>racle</w:t>
      </w:r>
      <w:r w:rsidRPr="00FF09EE"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:rsidRPr="00FF09EE" w14:paraId="1560726B" w14:textId="77777777" w:rsidTr="00602DC8">
        <w:tc>
          <w:tcPr>
            <w:tcW w:w="5000" w:type="pct"/>
            <w:shd w:val="clear" w:color="auto" w:fill="auto"/>
          </w:tcPr>
          <w:p w14:paraId="27AF9128" w14:textId="77777777" w:rsidR="00FF09EE" w:rsidRPr="00FF09EE" w:rsidRDefault="00FF09EE" w:rsidP="00FF09EE"/>
        </w:tc>
      </w:tr>
    </w:tbl>
    <w:p w14:paraId="26DB5D2E" w14:textId="77777777" w:rsidR="00567DE9" w:rsidRPr="00FF09EE" w:rsidRDefault="00567DE9" w:rsidP="00567DE9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b/>
          <w:bCs/>
          <w:sz w:val="32"/>
          <w:szCs w:val="32"/>
        </w:rPr>
      </w:pPr>
      <w:bookmarkStart w:id="384" w:name="_Toc24903765"/>
      <w:bookmarkStart w:id="385" w:name="_Toc24903762"/>
      <w:r w:rsidRPr="00FF09EE">
        <w:rPr>
          <w:rFonts w:hint="eastAsia"/>
          <w:b/>
          <w:bCs/>
          <w:sz w:val="32"/>
          <w:szCs w:val="32"/>
        </w:rPr>
        <w:lastRenderedPageBreak/>
        <w:t>同义词</w:t>
      </w:r>
      <w:bookmarkEnd w:id="384"/>
    </w:p>
    <w:p w14:paraId="489270C6" w14:textId="77777777" w:rsidR="00567DE9" w:rsidRPr="00FF09EE" w:rsidRDefault="00567DE9" w:rsidP="00567DE9">
      <w:pPr>
        <w:keepNext/>
        <w:keepLines/>
        <w:numPr>
          <w:ilvl w:val="3"/>
          <w:numId w:val="1"/>
        </w:numPr>
        <w:tabs>
          <w:tab w:val="clear" w:pos="2552"/>
          <w:tab w:val="num" w:pos="851"/>
        </w:tabs>
        <w:spacing w:before="280" w:after="290" w:line="376" w:lineRule="auto"/>
        <w:ind w:left="851"/>
        <w:outlineLvl w:val="3"/>
        <w:rPr>
          <w:rFonts w:ascii="Arial" w:eastAsia="黑体" w:hAnsi="Arial"/>
          <w:b/>
          <w:bCs/>
          <w:sz w:val="28"/>
          <w:szCs w:val="28"/>
        </w:rPr>
      </w:pPr>
      <w:bookmarkStart w:id="386" w:name="_Toc24903766"/>
      <w:r w:rsidRPr="00FF09EE">
        <w:rPr>
          <w:rFonts w:ascii="Arial" w:eastAsia="黑体" w:hAnsi="Arial" w:hint="eastAsia"/>
          <w:b/>
          <w:bCs/>
          <w:sz w:val="28"/>
          <w:szCs w:val="28"/>
        </w:rPr>
        <w:t>本站点</w:t>
      </w:r>
      <w:bookmarkEnd w:id="386"/>
    </w:p>
    <w:p w14:paraId="34FD2536" w14:textId="77777777" w:rsidR="00567DE9" w:rsidRPr="00FF09EE" w:rsidRDefault="00567DE9" w:rsidP="00567DE9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10</w:t>
      </w:r>
      <w:r w:rsidRPr="00FF09EE">
        <w:fldChar w:fldCharType="end"/>
      </w:r>
      <w:r w:rsidRPr="00FF09EE"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567DE9" w:rsidRPr="00FF09EE" w14:paraId="3EAC7659" w14:textId="77777777" w:rsidTr="00567DE9">
        <w:tc>
          <w:tcPr>
            <w:tcW w:w="355" w:type="pct"/>
            <w:shd w:val="clear" w:color="auto" w:fill="D9D9D9"/>
          </w:tcPr>
          <w:p w14:paraId="6E8954D1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2587CBB7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659EF3A2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1DF58AFC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6FE1A60F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567DE9" w:rsidRPr="00FF09EE" w14:paraId="183407B0" w14:textId="77777777" w:rsidTr="00567DE9">
        <w:tc>
          <w:tcPr>
            <w:tcW w:w="355" w:type="pct"/>
            <w:shd w:val="clear" w:color="auto" w:fill="auto"/>
          </w:tcPr>
          <w:p w14:paraId="7945198F" w14:textId="77777777" w:rsidR="00567DE9" w:rsidRPr="00FF09EE" w:rsidRDefault="00567DE9" w:rsidP="00567DE9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6AF26BFF" w14:textId="77777777" w:rsidR="00567DE9" w:rsidRPr="00FF09EE" w:rsidRDefault="00567DE9" w:rsidP="00567DE9"/>
        </w:tc>
        <w:tc>
          <w:tcPr>
            <w:tcW w:w="1133" w:type="pct"/>
            <w:shd w:val="clear" w:color="auto" w:fill="auto"/>
          </w:tcPr>
          <w:p w14:paraId="712608F3" w14:textId="77777777" w:rsidR="00567DE9" w:rsidRPr="00FF09EE" w:rsidRDefault="00567DE9" w:rsidP="00567DE9"/>
        </w:tc>
        <w:tc>
          <w:tcPr>
            <w:tcW w:w="1890" w:type="pct"/>
          </w:tcPr>
          <w:p w14:paraId="5B324118" w14:textId="77777777" w:rsidR="00567DE9" w:rsidRPr="00FF09EE" w:rsidRDefault="00567DE9" w:rsidP="00567DE9"/>
        </w:tc>
        <w:tc>
          <w:tcPr>
            <w:tcW w:w="660" w:type="pct"/>
          </w:tcPr>
          <w:p w14:paraId="31F8286F" w14:textId="77777777" w:rsidR="00567DE9" w:rsidRPr="00FF09EE" w:rsidRDefault="00567DE9" w:rsidP="00567DE9"/>
        </w:tc>
      </w:tr>
      <w:tr w:rsidR="00567DE9" w:rsidRPr="00FF09EE" w14:paraId="06F0975A" w14:textId="77777777" w:rsidTr="00567DE9">
        <w:tc>
          <w:tcPr>
            <w:tcW w:w="355" w:type="pct"/>
            <w:shd w:val="clear" w:color="auto" w:fill="auto"/>
          </w:tcPr>
          <w:p w14:paraId="1F17AADB" w14:textId="77777777" w:rsidR="00567DE9" w:rsidRPr="00FF09EE" w:rsidRDefault="00567DE9" w:rsidP="00567DE9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6A0244B6" w14:textId="77777777" w:rsidR="00567DE9" w:rsidRPr="00FF09EE" w:rsidRDefault="00567DE9" w:rsidP="00567DE9"/>
        </w:tc>
        <w:tc>
          <w:tcPr>
            <w:tcW w:w="1133" w:type="pct"/>
            <w:shd w:val="clear" w:color="auto" w:fill="auto"/>
          </w:tcPr>
          <w:p w14:paraId="7412D9F3" w14:textId="77777777" w:rsidR="00567DE9" w:rsidRPr="00FF09EE" w:rsidRDefault="00567DE9" w:rsidP="00567DE9"/>
        </w:tc>
        <w:tc>
          <w:tcPr>
            <w:tcW w:w="1890" w:type="pct"/>
          </w:tcPr>
          <w:p w14:paraId="12402555" w14:textId="77777777" w:rsidR="00567DE9" w:rsidRPr="00FF09EE" w:rsidRDefault="00567DE9" w:rsidP="00567DE9"/>
        </w:tc>
        <w:tc>
          <w:tcPr>
            <w:tcW w:w="660" w:type="pct"/>
          </w:tcPr>
          <w:p w14:paraId="41E4F0A4" w14:textId="77777777" w:rsidR="00567DE9" w:rsidRPr="00FF09EE" w:rsidRDefault="00567DE9" w:rsidP="00567DE9"/>
        </w:tc>
      </w:tr>
    </w:tbl>
    <w:p w14:paraId="56EB0E04" w14:textId="77777777" w:rsidR="00567DE9" w:rsidRPr="00FF09EE" w:rsidRDefault="00567DE9" w:rsidP="00567DE9">
      <w:pPr>
        <w:jc w:val="center"/>
      </w:pPr>
      <w:r w:rsidRPr="00FF09EE">
        <w:rPr>
          <w:rFonts w:hint="eastAsia"/>
        </w:rPr>
        <w:t>执行脚本（</w:t>
      </w:r>
      <w:r w:rsidRPr="00FF09EE">
        <w:rPr>
          <w:rFonts w:hint="eastAsia"/>
        </w:rPr>
        <w:t>O</w:t>
      </w:r>
      <w:r w:rsidRPr="00FF09EE">
        <w:t>racle</w:t>
      </w:r>
      <w:r w:rsidRPr="00FF09EE"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7DE9" w:rsidRPr="00FF09EE" w14:paraId="2BE78644" w14:textId="77777777" w:rsidTr="00567DE9">
        <w:tc>
          <w:tcPr>
            <w:tcW w:w="5000" w:type="pct"/>
            <w:shd w:val="clear" w:color="auto" w:fill="auto"/>
          </w:tcPr>
          <w:p w14:paraId="1285A3BF" w14:textId="77777777" w:rsidR="00567DE9" w:rsidRPr="00FF09EE" w:rsidRDefault="00567DE9" w:rsidP="00567DE9"/>
        </w:tc>
      </w:tr>
    </w:tbl>
    <w:p w14:paraId="6C16BB2A" w14:textId="77777777" w:rsidR="00567DE9" w:rsidRPr="00FF09EE" w:rsidRDefault="00567DE9" w:rsidP="00567DE9"/>
    <w:p w14:paraId="3F1719A4" w14:textId="77777777" w:rsidR="00567DE9" w:rsidRPr="00FF09EE" w:rsidRDefault="00567DE9" w:rsidP="00567DE9">
      <w:pPr>
        <w:keepNext/>
        <w:keepLines/>
        <w:numPr>
          <w:ilvl w:val="3"/>
          <w:numId w:val="1"/>
        </w:numPr>
        <w:tabs>
          <w:tab w:val="clear" w:pos="2552"/>
          <w:tab w:val="num" w:pos="851"/>
        </w:tabs>
        <w:spacing w:before="280" w:after="290" w:line="376" w:lineRule="auto"/>
        <w:ind w:left="851"/>
        <w:outlineLvl w:val="3"/>
        <w:rPr>
          <w:rFonts w:ascii="Arial" w:eastAsia="黑体" w:hAnsi="Arial"/>
          <w:b/>
          <w:bCs/>
          <w:sz w:val="28"/>
          <w:szCs w:val="28"/>
        </w:rPr>
      </w:pPr>
      <w:bookmarkStart w:id="387" w:name="_Toc24903767"/>
      <w:r w:rsidRPr="00FF09EE">
        <w:rPr>
          <w:rFonts w:ascii="Arial" w:eastAsia="黑体" w:hAnsi="Arial" w:hint="eastAsia"/>
          <w:b/>
          <w:bCs/>
          <w:sz w:val="28"/>
          <w:szCs w:val="28"/>
        </w:rPr>
        <w:t>站点</w:t>
      </w:r>
      <w:r w:rsidRPr="00FF09EE">
        <w:rPr>
          <w:rFonts w:ascii="Arial" w:eastAsia="黑体" w:hAnsi="Arial" w:hint="eastAsia"/>
          <w:b/>
          <w:bCs/>
          <w:sz w:val="28"/>
          <w:szCs w:val="28"/>
        </w:rPr>
        <w:t>2</w:t>
      </w:r>
      <w:bookmarkEnd w:id="387"/>
    </w:p>
    <w:p w14:paraId="743F8B41" w14:textId="77777777" w:rsidR="00567DE9" w:rsidRPr="00FF09EE" w:rsidRDefault="00567DE9" w:rsidP="00567DE9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11</w:t>
      </w:r>
      <w:r w:rsidRPr="00FF09EE">
        <w:fldChar w:fldCharType="end"/>
      </w:r>
      <w:r w:rsidRPr="00FF09EE"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567DE9" w:rsidRPr="00FF09EE" w14:paraId="612546EB" w14:textId="77777777" w:rsidTr="00567DE9">
        <w:tc>
          <w:tcPr>
            <w:tcW w:w="355" w:type="pct"/>
            <w:shd w:val="clear" w:color="auto" w:fill="D9D9D9"/>
          </w:tcPr>
          <w:p w14:paraId="44CE4548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3844C0FC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40AC579E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2EAA1A99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4ECB1D06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567DE9" w:rsidRPr="00FF09EE" w14:paraId="6C6B859C" w14:textId="77777777" w:rsidTr="00567DE9">
        <w:tc>
          <w:tcPr>
            <w:tcW w:w="355" w:type="pct"/>
            <w:shd w:val="clear" w:color="auto" w:fill="auto"/>
          </w:tcPr>
          <w:p w14:paraId="6E1E9A1B" w14:textId="77777777" w:rsidR="00567DE9" w:rsidRPr="00FF09EE" w:rsidRDefault="00567DE9" w:rsidP="00567DE9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270AFDDD" w14:textId="77777777" w:rsidR="00567DE9" w:rsidRPr="00FF09EE" w:rsidRDefault="00567DE9" w:rsidP="00567DE9"/>
        </w:tc>
        <w:tc>
          <w:tcPr>
            <w:tcW w:w="1133" w:type="pct"/>
            <w:shd w:val="clear" w:color="auto" w:fill="auto"/>
          </w:tcPr>
          <w:p w14:paraId="6BB9CB18" w14:textId="77777777" w:rsidR="00567DE9" w:rsidRPr="00FF09EE" w:rsidRDefault="00567DE9" w:rsidP="00567DE9"/>
        </w:tc>
        <w:tc>
          <w:tcPr>
            <w:tcW w:w="1890" w:type="pct"/>
          </w:tcPr>
          <w:p w14:paraId="51B14051" w14:textId="77777777" w:rsidR="00567DE9" w:rsidRPr="00FF09EE" w:rsidRDefault="00567DE9" w:rsidP="00567DE9"/>
        </w:tc>
        <w:tc>
          <w:tcPr>
            <w:tcW w:w="660" w:type="pct"/>
          </w:tcPr>
          <w:p w14:paraId="17FD5326" w14:textId="77777777" w:rsidR="00567DE9" w:rsidRPr="00FF09EE" w:rsidRDefault="00567DE9" w:rsidP="00567DE9"/>
        </w:tc>
      </w:tr>
      <w:tr w:rsidR="00567DE9" w:rsidRPr="00FF09EE" w14:paraId="256C952E" w14:textId="77777777" w:rsidTr="00567DE9">
        <w:tc>
          <w:tcPr>
            <w:tcW w:w="355" w:type="pct"/>
            <w:shd w:val="clear" w:color="auto" w:fill="auto"/>
          </w:tcPr>
          <w:p w14:paraId="73F1A356" w14:textId="77777777" w:rsidR="00567DE9" w:rsidRPr="00FF09EE" w:rsidRDefault="00567DE9" w:rsidP="00567DE9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18140937" w14:textId="77777777" w:rsidR="00567DE9" w:rsidRPr="00FF09EE" w:rsidRDefault="00567DE9" w:rsidP="00567DE9"/>
        </w:tc>
        <w:tc>
          <w:tcPr>
            <w:tcW w:w="1133" w:type="pct"/>
            <w:shd w:val="clear" w:color="auto" w:fill="auto"/>
          </w:tcPr>
          <w:p w14:paraId="53B236E8" w14:textId="77777777" w:rsidR="00567DE9" w:rsidRPr="00FF09EE" w:rsidRDefault="00567DE9" w:rsidP="00567DE9"/>
        </w:tc>
        <w:tc>
          <w:tcPr>
            <w:tcW w:w="1890" w:type="pct"/>
          </w:tcPr>
          <w:p w14:paraId="76F13766" w14:textId="77777777" w:rsidR="00567DE9" w:rsidRPr="00FF09EE" w:rsidRDefault="00567DE9" w:rsidP="00567DE9"/>
        </w:tc>
        <w:tc>
          <w:tcPr>
            <w:tcW w:w="660" w:type="pct"/>
          </w:tcPr>
          <w:p w14:paraId="1EE72B15" w14:textId="77777777" w:rsidR="00567DE9" w:rsidRPr="00FF09EE" w:rsidRDefault="00567DE9" w:rsidP="00567DE9"/>
        </w:tc>
      </w:tr>
    </w:tbl>
    <w:p w14:paraId="51A3C34D" w14:textId="77777777" w:rsidR="00567DE9" w:rsidRPr="00FF09EE" w:rsidRDefault="00567DE9" w:rsidP="00567DE9">
      <w:pPr>
        <w:jc w:val="center"/>
      </w:pPr>
      <w:r w:rsidRPr="00FF09EE">
        <w:rPr>
          <w:rFonts w:hint="eastAsia"/>
        </w:rPr>
        <w:t>执行脚本（</w:t>
      </w:r>
      <w:r w:rsidRPr="00FF09EE">
        <w:rPr>
          <w:rFonts w:hint="eastAsia"/>
        </w:rPr>
        <w:t>O</w:t>
      </w:r>
      <w:r w:rsidRPr="00FF09EE">
        <w:t>racle</w:t>
      </w:r>
      <w:r w:rsidRPr="00FF09EE"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7DE9" w:rsidRPr="00FF09EE" w14:paraId="110B3ACE" w14:textId="77777777" w:rsidTr="00567DE9">
        <w:tc>
          <w:tcPr>
            <w:tcW w:w="5000" w:type="pct"/>
            <w:shd w:val="clear" w:color="auto" w:fill="auto"/>
          </w:tcPr>
          <w:p w14:paraId="128846A7" w14:textId="77777777" w:rsidR="00567DE9" w:rsidRPr="00FF09EE" w:rsidRDefault="00567DE9" w:rsidP="00567DE9"/>
        </w:tc>
      </w:tr>
    </w:tbl>
    <w:p w14:paraId="76DBA4E8" w14:textId="77777777" w:rsidR="00567DE9" w:rsidRPr="00FF09EE" w:rsidRDefault="00567DE9" w:rsidP="00567DE9"/>
    <w:p w14:paraId="635261B3" w14:textId="77777777" w:rsidR="00567DE9" w:rsidRPr="00FF09EE" w:rsidRDefault="00567DE9" w:rsidP="00567DE9">
      <w:pPr>
        <w:keepNext/>
        <w:keepLines/>
        <w:numPr>
          <w:ilvl w:val="3"/>
          <w:numId w:val="1"/>
        </w:numPr>
        <w:tabs>
          <w:tab w:val="clear" w:pos="2552"/>
          <w:tab w:val="num" w:pos="851"/>
        </w:tabs>
        <w:spacing w:before="280" w:after="290" w:line="376" w:lineRule="auto"/>
        <w:ind w:left="851"/>
        <w:outlineLvl w:val="3"/>
        <w:rPr>
          <w:rFonts w:ascii="Arial" w:eastAsia="黑体" w:hAnsi="Arial"/>
          <w:b/>
          <w:bCs/>
          <w:sz w:val="28"/>
          <w:szCs w:val="28"/>
        </w:rPr>
      </w:pPr>
      <w:bookmarkStart w:id="388" w:name="_Toc24903768"/>
      <w:r w:rsidRPr="00FF09EE">
        <w:rPr>
          <w:rFonts w:ascii="Arial" w:eastAsia="黑体" w:hAnsi="Arial" w:hint="eastAsia"/>
          <w:b/>
          <w:bCs/>
          <w:sz w:val="28"/>
          <w:szCs w:val="28"/>
        </w:rPr>
        <w:t>站点</w:t>
      </w:r>
      <w:r w:rsidRPr="00FF09EE">
        <w:rPr>
          <w:rFonts w:ascii="Arial" w:eastAsia="黑体" w:hAnsi="Arial" w:hint="eastAsia"/>
          <w:b/>
          <w:bCs/>
          <w:sz w:val="28"/>
          <w:szCs w:val="28"/>
        </w:rPr>
        <w:t>3</w:t>
      </w:r>
      <w:bookmarkEnd w:id="388"/>
    </w:p>
    <w:p w14:paraId="6A7AEEF6" w14:textId="77777777" w:rsidR="00567DE9" w:rsidRPr="00FF09EE" w:rsidRDefault="00567DE9" w:rsidP="00567DE9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12</w:t>
      </w:r>
      <w:r w:rsidRPr="00FF09EE">
        <w:fldChar w:fldCharType="end"/>
      </w:r>
      <w:r w:rsidRPr="00FF09EE"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567DE9" w:rsidRPr="00FF09EE" w14:paraId="09B4294D" w14:textId="77777777" w:rsidTr="00567DE9">
        <w:tc>
          <w:tcPr>
            <w:tcW w:w="355" w:type="pct"/>
            <w:shd w:val="clear" w:color="auto" w:fill="D9D9D9"/>
          </w:tcPr>
          <w:p w14:paraId="092E3288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4C5532BE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7B888AB9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403EC408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42F3453E" w14:textId="77777777" w:rsidR="00567DE9" w:rsidRPr="00FF09EE" w:rsidRDefault="00567DE9" w:rsidP="00567DE9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567DE9" w:rsidRPr="00FF09EE" w14:paraId="770BF588" w14:textId="77777777" w:rsidTr="00567DE9">
        <w:tc>
          <w:tcPr>
            <w:tcW w:w="355" w:type="pct"/>
            <w:shd w:val="clear" w:color="auto" w:fill="auto"/>
          </w:tcPr>
          <w:p w14:paraId="5FA13747" w14:textId="77777777" w:rsidR="00567DE9" w:rsidRPr="00FF09EE" w:rsidRDefault="00567DE9" w:rsidP="00567DE9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46D2837F" w14:textId="77777777" w:rsidR="00567DE9" w:rsidRPr="00FF09EE" w:rsidRDefault="00567DE9" w:rsidP="00567DE9"/>
        </w:tc>
        <w:tc>
          <w:tcPr>
            <w:tcW w:w="1133" w:type="pct"/>
            <w:shd w:val="clear" w:color="auto" w:fill="auto"/>
          </w:tcPr>
          <w:p w14:paraId="150B7DC6" w14:textId="77777777" w:rsidR="00567DE9" w:rsidRPr="00FF09EE" w:rsidRDefault="00567DE9" w:rsidP="00567DE9"/>
        </w:tc>
        <w:tc>
          <w:tcPr>
            <w:tcW w:w="1890" w:type="pct"/>
          </w:tcPr>
          <w:p w14:paraId="74E4D836" w14:textId="77777777" w:rsidR="00567DE9" w:rsidRPr="00FF09EE" w:rsidRDefault="00567DE9" w:rsidP="00567DE9"/>
        </w:tc>
        <w:tc>
          <w:tcPr>
            <w:tcW w:w="660" w:type="pct"/>
          </w:tcPr>
          <w:p w14:paraId="0A47942B" w14:textId="77777777" w:rsidR="00567DE9" w:rsidRPr="00FF09EE" w:rsidRDefault="00567DE9" w:rsidP="00567DE9"/>
        </w:tc>
      </w:tr>
      <w:tr w:rsidR="00567DE9" w:rsidRPr="00FF09EE" w14:paraId="508A819D" w14:textId="77777777" w:rsidTr="00567DE9">
        <w:tc>
          <w:tcPr>
            <w:tcW w:w="355" w:type="pct"/>
            <w:shd w:val="clear" w:color="auto" w:fill="auto"/>
          </w:tcPr>
          <w:p w14:paraId="20D7604A" w14:textId="77777777" w:rsidR="00567DE9" w:rsidRPr="00FF09EE" w:rsidRDefault="00567DE9" w:rsidP="00567DE9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0195B05B" w14:textId="77777777" w:rsidR="00567DE9" w:rsidRPr="00FF09EE" w:rsidRDefault="00567DE9" w:rsidP="00567DE9"/>
        </w:tc>
        <w:tc>
          <w:tcPr>
            <w:tcW w:w="1133" w:type="pct"/>
            <w:shd w:val="clear" w:color="auto" w:fill="auto"/>
          </w:tcPr>
          <w:p w14:paraId="669B52BF" w14:textId="77777777" w:rsidR="00567DE9" w:rsidRPr="00FF09EE" w:rsidRDefault="00567DE9" w:rsidP="00567DE9"/>
        </w:tc>
        <w:tc>
          <w:tcPr>
            <w:tcW w:w="1890" w:type="pct"/>
          </w:tcPr>
          <w:p w14:paraId="6FC2525C" w14:textId="77777777" w:rsidR="00567DE9" w:rsidRPr="00FF09EE" w:rsidRDefault="00567DE9" w:rsidP="00567DE9"/>
        </w:tc>
        <w:tc>
          <w:tcPr>
            <w:tcW w:w="660" w:type="pct"/>
          </w:tcPr>
          <w:p w14:paraId="0CDE8B16" w14:textId="77777777" w:rsidR="00567DE9" w:rsidRPr="00FF09EE" w:rsidRDefault="00567DE9" w:rsidP="00567DE9"/>
        </w:tc>
      </w:tr>
    </w:tbl>
    <w:p w14:paraId="6C9B4DD5" w14:textId="77777777" w:rsidR="00567DE9" w:rsidRPr="00FF09EE" w:rsidRDefault="00567DE9" w:rsidP="00567DE9">
      <w:pPr>
        <w:jc w:val="center"/>
      </w:pPr>
      <w:r w:rsidRPr="00FF09EE">
        <w:rPr>
          <w:rFonts w:hint="eastAsia"/>
        </w:rPr>
        <w:t>执行脚本（</w:t>
      </w:r>
      <w:r w:rsidRPr="00FF09EE">
        <w:rPr>
          <w:rFonts w:hint="eastAsia"/>
        </w:rPr>
        <w:t>O</w:t>
      </w:r>
      <w:r w:rsidRPr="00FF09EE">
        <w:t>racle</w:t>
      </w:r>
      <w:r w:rsidRPr="00FF09EE"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7DE9" w:rsidRPr="00FF09EE" w14:paraId="031C9C8A" w14:textId="77777777" w:rsidTr="00567DE9">
        <w:tc>
          <w:tcPr>
            <w:tcW w:w="5000" w:type="pct"/>
            <w:shd w:val="clear" w:color="auto" w:fill="auto"/>
          </w:tcPr>
          <w:p w14:paraId="1D05D081" w14:textId="77777777" w:rsidR="00567DE9" w:rsidRPr="00FF09EE" w:rsidRDefault="00567DE9" w:rsidP="00567DE9"/>
        </w:tc>
      </w:tr>
    </w:tbl>
    <w:p w14:paraId="7BAE0C08" w14:textId="77777777" w:rsidR="00567DE9" w:rsidRPr="00FF09EE" w:rsidRDefault="00567DE9" w:rsidP="00567DE9"/>
    <w:p w14:paraId="30121FE8" w14:textId="77777777" w:rsidR="00FF09EE" w:rsidRPr="00FF09EE" w:rsidRDefault="00FF09EE" w:rsidP="00FF09EE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b/>
          <w:bCs/>
          <w:sz w:val="32"/>
          <w:szCs w:val="32"/>
        </w:rPr>
      </w:pPr>
      <w:r w:rsidRPr="00FF09EE">
        <w:rPr>
          <w:rFonts w:hint="eastAsia"/>
          <w:b/>
          <w:bCs/>
          <w:sz w:val="32"/>
          <w:szCs w:val="32"/>
        </w:rPr>
        <w:t>视图</w:t>
      </w:r>
      <w:bookmarkEnd w:id="385"/>
    </w:p>
    <w:p w14:paraId="425EC120" w14:textId="77777777" w:rsidR="00FF09EE" w:rsidRPr="00FF09EE" w:rsidRDefault="00FF09EE" w:rsidP="00FF09EE">
      <w:pPr>
        <w:keepNext/>
        <w:keepLines/>
        <w:numPr>
          <w:ilvl w:val="3"/>
          <w:numId w:val="1"/>
        </w:numPr>
        <w:tabs>
          <w:tab w:val="clear" w:pos="2552"/>
          <w:tab w:val="num" w:pos="851"/>
        </w:tabs>
        <w:spacing w:before="280" w:after="290" w:line="376" w:lineRule="auto"/>
        <w:ind w:left="851"/>
        <w:outlineLvl w:val="3"/>
        <w:rPr>
          <w:rFonts w:ascii="Arial" w:eastAsia="黑体" w:hAnsi="Arial"/>
          <w:b/>
          <w:bCs/>
          <w:sz w:val="28"/>
          <w:szCs w:val="28"/>
        </w:rPr>
      </w:pPr>
      <w:bookmarkStart w:id="389" w:name="_Toc24903763"/>
      <w:r w:rsidRPr="00FF09EE">
        <w:rPr>
          <w:rFonts w:ascii="Arial" w:eastAsia="黑体" w:hAnsi="Arial" w:hint="eastAsia"/>
          <w:b/>
          <w:bCs/>
          <w:sz w:val="28"/>
          <w:szCs w:val="28"/>
        </w:rPr>
        <w:t>本站点</w:t>
      </w:r>
      <w:bookmarkEnd w:id="389"/>
    </w:p>
    <w:p w14:paraId="4823CB28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6</w:t>
      </w:r>
      <w:r w:rsidRPr="00FF09EE">
        <w:fldChar w:fldCharType="end"/>
      </w:r>
      <w:r w:rsidRPr="00FF09EE"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6"/>
        <w:gridCol w:w="3668"/>
        <w:gridCol w:w="2502"/>
        <w:gridCol w:w="1878"/>
        <w:gridCol w:w="1878"/>
      </w:tblGrid>
      <w:tr w:rsidR="00FF09EE" w:rsidRPr="00FF09EE" w14:paraId="668BC7C8" w14:textId="77777777" w:rsidTr="00602DC8">
        <w:tc>
          <w:tcPr>
            <w:tcW w:w="354" w:type="pct"/>
            <w:shd w:val="clear" w:color="auto" w:fill="D9D9D9"/>
          </w:tcPr>
          <w:p w14:paraId="203591E7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1717" w:type="pct"/>
            <w:shd w:val="clear" w:color="auto" w:fill="D9D9D9"/>
          </w:tcPr>
          <w:p w14:paraId="422B12A0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中文名</w:t>
            </w:r>
          </w:p>
        </w:tc>
        <w:tc>
          <w:tcPr>
            <w:tcW w:w="1171" w:type="pct"/>
            <w:shd w:val="clear" w:color="auto" w:fill="D9D9D9"/>
          </w:tcPr>
          <w:p w14:paraId="09765773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879" w:type="pct"/>
            <w:shd w:val="clear" w:color="auto" w:fill="D9D9D9"/>
          </w:tcPr>
          <w:p w14:paraId="1C0589A8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用途</w:t>
            </w:r>
          </w:p>
        </w:tc>
        <w:tc>
          <w:tcPr>
            <w:tcW w:w="879" w:type="pct"/>
            <w:shd w:val="clear" w:color="auto" w:fill="D9D9D9"/>
          </w:tcPr>
          <w:p w14:paraId="1B7EB253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FF09EE" w:rsidRPr="00FF09EE" w14:paraId="66DF60EB" w14:textId="77777777" w:rsidTr="00602DC8">
        <w:tc>
          <w:tcPr>
            <w:tcW w:w="354" w:type="pct"/>
            <w:shd w:val="clear" w:color="auto" w:fill="auto"/>
          </w:tcPr>
          <w:p w14:paraId="1B7C3540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071399D1" w14:textId="77777777" w:rsidR="00FF09EE" w:rsidRPr="00FF09EE" w:rsidRDefault="00FF09EE" w:rsidP="00FF09EE"/>
        </w:tc>
        <w:tc>
          <w:tcPr>
            <w:tcW w:w="1171" w:type="pct"/>
            <w:shd w:val="clear" w:color="auto" w:fill="auto"/>
          </w:tcPr>
          <w:p w14:paraId="160097EF" w14:textId="77777777" w:rsidR="00FF09EE" w:rsidRPr="00FF09EE" w:rsidRDefault="00FF09EE" w:rsidP="00FF09EE"/>
        </w:tc>
        <w:tc>
          <w:tcPr>
            <w:tcW w:w="879" w:type="pct"/>
          </w:tcPr>
          <w:p w14:paraId="2FD1575C" w14:textId="77777777" w:rsidR="00FF09EE" w:rsidRPr="00FF09EE" w:rsidRDefault="00FF09EE" w:rsidP="00FF09EE"/>
        </w:tc>
        <w:tc>
          <w:tcPr>
            <w:tcW w:w="879" w:type="pct"/>
          </w:tcPr>
          <w:p w14:paraId="0D112C5B" w14:textId="77777777" w:rsidR="00FF09EE" w:rsidRPr="00FF09EE" w:rsidRDefault="00FF09EE" w:rsidP="00FF09EE"/>
        </w:tc>
      </w:tr>
      <w:tr w:rsidR="00FF09EE" w:rsidRPr="00FF09EE" w14:paraId="076E8549" w14:textId="77777777" w:rsidTr="00602DC8">
        <w:tc>
          <w:tcPr>
            <w:tcW w:w="354" w:type="pct"/>
            <w:shd w:val="clear" w:color="auto" w:fill="auto"/>
          </w:tcPr>
          <w:p w14:paraId="22960A9D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7121EA72" w14:textId="77777777" w:rsidR="00FF09EE" w:rsidRPr="00FF09EE" w:rsidRDefault="00FF09EE" w:rsidP="00FF09EE"/>
        </w:tc>
        <w:tc>
          <w:tcPr>
            <w:tcW w:w="1171" w:type="pct"/>
            <w:shd w:val="clear" w:color="auto" w:fill="auto"/>
          </w:tcPr>
          <w:p w14:paraId="3D2C0735" w14:textId="77777777" w:rsidR="00FF09EE" w:rsidRPr="00FF09EE" w:rsidRDefault="00FF09EE" w:rsidP="00FF09EE"/>
        </w:tc>
        <w:tc>
          <w:tcPr>
            <w:tcW w:w="879" w:type="pct"/>
          </w:tcPr>
          <w:p w14:paraId="5D1D5664" w14:textId="77777777" w:rsidR="00FF09EE" w:rsidRPr="00FF09EE" w:rsidRDefault="00FF09EE" w:rsidP="00FF09EE"/>
        </w:tc>
        <w:tc>
          <w:tcPr>
            <w:tcW w:w="879" w:type="pct"/>
          </w:tcPr>
          <w:p w14:paraId="498827DF" w14:textId="77777777" w:rsidR="00FF09EE" w:rsidRPr="00FF09EE" w:rsidRDefault="00FF09EE" w:rsidP="00FF09EE"/>
        </w:tc>
      </w:tr>
    </w:tbl>
    <w:p w14:paraId="35FBEAE2" w14:textId="77777777" w:rsidR="00FF09EE" w:rsidRPr="00FF09EE" w:rsidRDefault="00FF09EE" w:rsidP="00FF09EE">
      <w:pPr>
        <w:keepNext/>
        <w:keepLines/>
        <w:numPr>
          <w:ilvl w:val="4"/>
          <w:numId w:val="1"/>
        </w:numPr>
        <w:tabs>
          <w:tab w:val="clear" w:pos="3118"/>
          <w:tab w:val="left" w:pos="1418"/>
        </w:tabs>
        <w:spacing w:before="280" w:after="290" w:line="376" w:lineRule="auto"/>
        <w:ind w:left="993"/>
        <w:outlineLvl w:val="4"/>
        <w:rPr>
          <w:b/>
          <w:bCs/>
          <w:sz w:val="28"/>
          <w:szCs w:val="28"/>
        </w:rPr>
      </w:pPr>
      <w:r w:rsidRPr="00FF09EE">
        <w:rPr>
          <w:rFonts w:hint="eastAsia"/>
          <w:b/>
          <w:bCs/>
          <w:sz w:val="28"/>
          <w:szCs w:val="28"/>
        </w:rPr>
        <w:lastRenderedPageBreak/>
        <w:t>视图</w:t>
      </w:r>
      <w:r w:rsidRPr="00FF09EE">
        <w:rPr>
          <w:b/>
          <w:bCs/>
          <w:sz w:val="28"/>
          <w:szCs w:val="28"/>
        </w:rPr>
        <w:fldChar w:fldCharType="begin"/>
      </w:r>
      <w:r w:rsidRPr="00FF09EE">
        <w:rPr>
          <w:b/>
          <w:bCs/>
          <w:sz w:val="28"/>
          <w:szCs w:val="28"/>
        </w:rPr>
        <w:instrText xml:space="preserve"> SEQ </w:instrText>
      </w:r>
      <w:r w:rsidRPr="00FF09EE">
        <w:rPr>
          <w:b/>
          <w:bCs/>
          <w:sz w:val="28"/>
          <w:szCs w:val="28"/>
        </w:rPr>
        <w:instrText>序号</w:instrText>
      </w:r>
      <w:r w:rsidRPr="00FF09EE">
        <w:rPr>
          <w:b/>
          <w:bCs/>
          <w:sz w:val="28"/>
          <w:szCs w:val="28"/>
        </w:rPr>
        <w:instrText xml:space="preserve">3 \* ARABIC \s 3 </w:instrText>
      </w:r>
      <w:r w:rsidRPr="00FF09EE">
        <w:rPr>
          <w:b/>
          <w:bCs/>
          <w:sz w:val="28"/>
          <w:szCs w:val="28"/>
        </w:rPr>
        <w:fldChar w:fldCharType="separate"/>
      </w:r>
      <w:r w:rsidRPr="00FF09EE">
        <w:rPr>
          <w:b/>
          <w:bCs/>
          <w:noProof/>
          <w:sz w:val="28"/>
          <w:szCs w:val="28"/>
        </w:rPr>
        <w:t>1</w:t>
      </w:r>
      <w:r w:rsidRPr="00FF09EE">
        <w:rPr>
          <w:b/>
          <w:bCs/>
          <w:sz w:val="28"/>
          <w:szCs w:val="28"/>
        </w:rPr>
        <w:fldChar w:fldCharType="end"/>
      </w:r>
      <w:r w:rsidRPr="00FF09EE">
        <w:rPr>
          <w:rFonts w:hint="eastAsia"/>
          <w:b/>
          <w:bCs/>
          <w:sz w:val="28"/>
          <w:szCs w:val="28"/>
        </w:rPr>
        <w:t>的说明</w:t>
      </w:r>
    </w:p>
    <w:p w14:paraId="1C6E9DC5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7</w:t>
      </w:r>
      <w:r w:rsidRPr="00FF09EE">
        <w:fldChar w:fldCharType="end"/>
      </w:r>
      <w:r w:rsidRPr="00FF09EE">
        <w:t xml:space="preserve"> </w:t>
      </w:r>
      <w:r w:rsidRPr="00FF09EE">
        <w:rPr>
          <w:rFonts w:hint="eastAsia"/>
        </w:rPr>
        <w:t>视图</w:t>
      </w:r>
      <w:proofErr w:type="spellStart"/>
      <w:r w:rsidRPr="00FF09EE">
        <w:rPr>
          <w:rFonts w:hint="eastAsia"/>
        </w:rPr>
        <w:t>xx</w:t>
      </w:r>
      <w:r w:rsidRPr="00FF09EE">
        <w:t>xxx</w:t>
      </w:r>
      <w:proofErr w:type="spellEnd"/>
      <w:r w:rsidRPr="00FF09EE"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1213"/>
        <w:gridCol w:w="1457"/>
        <w:gridCol w:w="1698"/>
        <w:gridCol w:w="1216"/>
        <w:gridCol w:w="3611"/>
        <w:gridCol w:w="729"/>
      </w:tblGrid>
      <w:tr w:rsidR="00FF09EE" w:rsidRPr="00FF09EE" w14:paraId="24755CCA" w14:textId="77777777" w:rsidTr="00602DC8">
        <w:tc>
          <w:tcPr>
            <w:tcW w:w="355" w:type="pct"/>
            <w:shd w:val="clear" w:color="auto" w:fill="D9D9D9"/>
          </w:tcPr>
          <w:p w14:paraId="5AA754D9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568" w:type="pct"/>
            <w:shd w:val="clear" w:color="auto" w:fill="D9D9D9"/>
          </w:tcPr>
          <w:p w14:paraId="606EF135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中文名</w:t>
            </w:r>
          </w:p>
        </w:tc>
        <w:tc>
          <w:tcPr>
            <w:tcW w:w="682" w:type="pct"/>
            <w:shd w:val="clear" w:color="auto" w:fill="D9D9D9"/>
          </w:tcPr>
          <w:p w14:paraId="1B285912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795" w:type="pct"/>
            <w:shd w:val="clear" w:color="auto" w:fill="D9D9D9"/>
          </w:tcPr>
          <w:p w14:paraId="75EDC0B5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来自表或视图</w:t>
            </w:r>
          </w:p>
        </w:tc>
        <w:tc>
          <w:tcPr>
            <w:tcW w:w="569" w:type="pct"/>
            <w:shd w:val="clear" w:color="auto" w:fill="D9D9D9"/>
          </w:tcPr>
          <w:p w14:paraId="3D06D04C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来自属性</w:t>
            </w:r>
          </w:p>
        </w:tc>
        <w:tc>
          <w:tcPr>
            <w:tcW w:w="1690" w:type="pct"/>
            <w:shd w:val="clear" w:color="auto" w:fill="D9D9D9"/>
          </w:tcPr>
          <w:p w14:paraId="4971C6DB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2CE691D5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FF09EE" w:rsidRPr="00FF09EE" w14:paraId="39F61F77" w14:textId="77777777" w:rsidTr="00602DC8">
        <w:tc>
          <w:tcPr>
            <w:tcW w:w="355" w:type="pct"/>
            <w:shd w:val="clear" w:color="auto" w:fill="auto"/>
          </w:tcPr>
          <w:p w14:paraId="45758501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 </w:instrText>
            </w:r>
            <w:r w:rsidRPr="00FF09EE">
              <w:instrText>表格编号</w:instrText>
            </w:r>
            <w:r w:rsidRPr="00FF09EE">
              <w:instrText xml:space="preserve"> \* ARABIC \s 5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568" w:type="pct"/>
            <w:shd w:val="clear" w:color="auto" w:fill="auto"/>
          </w:tcPr>
          <w:p w14:paraId="487C461D" w14:textId="77777777" w:rsidR="00FF09EE" w:rsidRPr="00FF09EE" w:rsidRDefault="00FF09EE" w:rsidP="00FF09EE"/>
        </w:tc>
        <w:tc>
          <w:tcPr>
            <w:tcW w:w="682" w:type="pct"/>
            <w:shd w:val="clear" w:color="auto" w:fill="auto"/>
          </w:tcPr>
          <w:p w14:paraId="629A9CB3" w14:textId="77777777" w:rsidR="00FF09EE" w:rsidRPr="00FF09EE" w:rsidRDefault="00FF09EE" w:rsidP="00FF09EE"/>
        </w:tc>
        <w:tc>
          <w:tcPr>
            <w:tcW w:w="795" w:type="pct"/>
          </w:tcPr>
          <w:p w14:paraId="607A7AE2" w14:textId="77777777" w:rsidR="00FF09EE" w:rsidRPr="00FF09EE" w:rsidRDefault="00FF09EE" w:rsidP="00FF09EE"/>
        </w:tc>
        <w:tc>
          <w:tcPr>
            <w:tcW w:w="569" w:type="pct"/>
          </w:tcPr>
          <w:p w14:paraId="55C9139B" w14:textId="77777777" w:rsidR="00FF09EE" w:rsidRPr="00FF09EE" w:rsidRDefault="00FF09EE" w:rsidP="00FF09EE"/>
        </w:tc>
        <w:tc>
          <w:tcPr>
            <w:tcW w:w="1690" w:type="pct"/>
          </w:tcPr>
          <w:p w14:paraId="1E02038B" w14:textId="77777777" w:rsidR="00FF09EE" w:rsidRPr="00FF09EE" w:rsidRDefault="00FF09EE" w:rsidP="00FF09EE"/>
        </w:tc>
        <w:tc>
          <w:tcPr>
            <w:tcW w:w="341" w:type="pct"/>
            <w:shd w:val="clear" w:color="auto" w:fill="auto"/>
          </w:tcPr>
          <w:p w14:paraId="4E4EA3FE" w14:textId="77777777" w:rsidR="00FF09EE" w:rsidRPr="00FF09EE" w:rsidRDefault="00FF09EE" w:rsidP="00FF09EE"/>
        </w:tc>
      </w:tr>
      <w:tr w:rsidR="00FF09EE" w:rsidRPr="00FF09EE" w14:paraId="7BE22FFA" w14:textId="77777777" w:rsidTr="00602DC8">
        <w:tc>
          <w:tcPr>
            <w:tcW w:w="355" w:type="pct"/>
            <w:shd w:val="clear" w:color="auto" w:fill="auto"/>
          </w:tcPr>
          <w:p w14:paraId="3221EA0E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 </w:instrText>
            </w:r>
            <w:r w:rsidRPr="00FF09EE">
              <w:instrText>表格编号</w:instrText>
            </w:r>
            <w:r w:rsidRPr="00FF09EE">
              <w:instrText xml:space="preserve"> \* ARABIC \s 5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568" w:type="pct"/>
            <w:shd w:val="clear" w:color="auto" w:fill="auto"/>
          </w:tcPr>
          <w:p w14:paraId="5A1CDC0C" w14:textId="77777777" w:rsidR="00FF09EE" w:rsidRPr="00FF09EE" w:rsidRDefault="00FF09EE" w:rsidP="00FF09EE"/>
        </w:tc>
        <w:tc>
          <w:tcPr>
            <w:tcW w:w="682" w:type="pct"/>
            <w:shd w:val="clear" w:color="auto" w:fill="auto"/>
          </w:tcPr>
          <w:p w14:paraId="2032A4B5" w14:textId="77777777" w:rsidR="00FF09EE" w:rsidRPr="00FF09EE" w:rsidRDefault="00FF09EE" w:rsidP="00FF09EE"/>
        </w:tc>
        <w:tc>
          <w:tcPr>
            <w:tcW w:w="795" w:type="pct"/>
          </w:tcPr>
          <w:p w14:paraId="51E58041" w14:textId="77777777" w:rsidR="00FF09EE" w:rsidRPr="00FF09EE" w:rsidRDefault="00FF09EE" w:rsidP="00FF09EE"/>
        </w:tc>
        <w:tc>
          <w:tcPr>
            <w:tcW w:w="569" w:type="pct"/>
          </w:tcPr>
          <w:p w14:paraId="6C7628E9" w14:textId="77777777" w:rsidR="00FF09EE" w:rsidRPr="00FF09EE" w:rsidRDefault="00FF09EE" w:rsidP="00FF09EE"/>
        </w:tc>
        <w:tc>
          <w:tcPr>
            <w:tcW w:w="1690" w:type="pct"/>
          </w:tcPr>
          <w:p w14:paraId="0C0C50AF" w14:textId="77777777" w:rsidR="00FF09EE" w:rsidRPr="00FF09EE" w:rsidRDefault="00FF09EE" w:rsidP="00FF09EE"/>
        </w:tc>
        <w:tc>
          <w:tcPr>
            <w:tcW w:w="341" w:type="pct"/>
            <w:shd w:val="clear" w:color="auto" w:fill="auto"/>
          </w:tcPr>
          <w:p w14:paraId="4F7FFB8D" w14:textId="77777777" w:rsidR="00FF09EE" w:rsidRPr="00FF09EE" w:rsidRDefault="00FF09EE" w:rsidP="00FF09EE"/>
        </w:tc>
      </w:tr>
    </w:tbl>
    <w:p w14:paraId="2F578F45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执行脚本（</w:t>
      </w:r>
      <w:r w:rsidRPr="00FF09EE">
        <w:rPr>
          <w:rFonts w:hint="eastAsia"/>
        </w:rPr>
        <w:t>O</w:t>
      </w:r>
      <w:r w:rsidRPr="00FF09EE">
        <w:t>racle</w:t>
      </w:r>
      <w:r w:rsidRPr="00FF09EE"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:rsidRPr="00FF09EE" w14:paraId="62342DCD" w14:textId="77777777" w:rsidTr="00602DC8">
        <w:tc>
          <w:tcPr>
            <w:tcW w:w="5000" w:type="pct"/>
            <w:shd w:val="clear" w:color="auto" w:fill="auto"/>
          </w:tcPr>
          <w:p w14:paraId="4D2010E0" w14:textId="77777777" w:rsidR="00FF09EE" w:rsidRPr="00FF09EE" w:rsidRDefault="00FF09EE" w:rsidP="00FF09EE"/>
        </w:tc>
      </w:tr>
    </w:tbl>
    <w:p w14:paraId="06CDF5CE" w14:textId="77777777" w:rsidR="00FF09EE" w:rsidRPr="00FF09EE" w:rsidRDefault="00FF09EE" w:rsidP="00FF09EE"/>
    <w:p w14:paraId="265B9BA1" w14:textId="77777777" w:rsidR="00FF09EE" w:rsidRPr="00FF09EE" w:rsidRDefault="00FF09EE" w:rsidP="00FF09EE">
      <w:pPr>
        <w:keepNext/>
        <w:keepLines/>
        <w:numPr>
          <w:ilvl w:val="3"/>
          <w:numId w:val="1"/>
        </w:numPr>
        <w:tabs>
          <w:tab w:val="clear" w:pos="2552"/>
          <w:tab w:val="num" w:pos="851"/>
        </w:tabs>
        <w:spacing w:before="280" w:after="290" w:line="376" w:lineRule="auto"/>
        <w:ind w:left="851"/>
        <w:outlineLvl w:val="3"/>
        <w:rPr>
          <w:rFonts w:ascii="Arial" w:eastAsia="黑体" w:hAnsi="Arial"/>
          <w:b/>
          <w:bCs/>
          <w:sz w:val="28"/>
          <w:szCs w:val="28"/>
        </w:rPr>
      </w:pPr>
      <w:bookmarkStart w:id="390" w:name="_Toc24903764"/>
      <w:r w:rsidRPr="00FF09EE">
        <w:rPr>
          <w:rFonts w:ascii="Arial" w:eastAsia="黑体" w:hAnsi="Arial" w:hint="eastAsia"/>
          <w:b/>
          <w:bCs/>
          <w:sz w:val="28"/>
          <w:szCs w:val="28"/>
        </w:rPr>
        <w:t>全局</w:t>
      </w:r>
      <w:bookmarkEnd w:id="390"/>
    </w:p>
    <w:p w14:paraId="236E4762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8</w:t>
      </w:r>
      <w:r w:rsidRPr="00FF09EE">
        <w:fldChar w:fldCharType="end"/>
      </w:r>
      <w:r w:rsidRPr="00FF09EE"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6"/>
        <w:gridCol w:w="3668"/>
        <w:gridCol w:w="2502"/>
        <w:gridCol w:w="1878"/>
        <w:gridCol w:w="1878"/>
      </w:tblGrid>
      <w:tr w:rsidR="00FF09EE" w:rsidRPr="00FF09EE" w14:paraId="45B4ED6F" w14:textId="77777777" w:rsidTr="00602DC8">
        <w:tc>
          <w:tcPr>
            <w:tcW w:w="354" w:type="pct"/>
            <w:shd w:val="clear" w:color="auto" w:fill="D9D9D9"/>
          </w:tcPr>
          <w:p w14:paraId="58B5308C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1717" w:type="pct"/>
            <w:shd w:val="clear" w:color="auto" w:fill="D9D9D9"/>
          </w:tcPr>
          <w:p w14:paraId="3A1462AC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中文名</w:t>
            </w:r>
          </w:p>
        </w:tc>
        <w:tc>
          <w:tcPr>
            <w:tcW w:w="1171" w:type="pct"/>
            <w:shd w:val="clear" w:color="auto" w:fill="D9D9D9"/>
          </w:tcPr>
          <w:p w14:paraId="3B1A24F8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879" w:type="pct"/>
            <w:shd w:val="clear" w:color="auto" w:fill="D9D9D9"/>
          </w:tcPr>
          <w:p w14:paraId="750918AE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用途</w:t>
            </w:r>
          </w:p>
        </w:tc>
        <w:tc>
          <w:tcPr>
            <w:tcW w:w="879" w:type="pct"/>
            <w:shd w:val="clear" w:color="auto" w:fill="D9D9D9"/>
          </w:tcPr>
          <w:p w14:paraId="7904BC33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FF09EE" w:rsidRPr="00FF09EE" w14:paraId="22592083" w14:textId="77777777" w:rsidTr="00602DC8">
        <w:tc>
          <w:tcPr>
            <w:tcW w:w="354" w:type="pct"/>
            <w:shd w:val="clear" w:color="auto" w:fill="auto"/>
          </w:tcPr>
          <w:p w14:paraId="49058D5F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750D4B60" w14:textId="77777777" w:rsidR="00FF09EE" w:rsidRPr="00FF09EE" w:rsidRDefault="00FF09EE" w:rsidP="00FF09EE"/>
        </w:tc>
        <w:tc>
          <w:tcPr>
            <w:tcW w:w="1171" w:type="pct"/>
            <w:shd w:val="clear" w:color="auto" w:fill="auto"/>
          </w:tcPr>
          <w:p w14:paraId="1A11A839" w14:textId="77777777" w:rsidR="00FF09EE" w:rsidRPr="00FF09EE" w:rsidRDefault="00FF09EE" w:rsidP="00FF09EE"/>
        </w:tc>
        <w:tc>
          <w:tcPr>
            <w:tcW w:w="879" w:type="pct"/>
          </w:tcPr>
          <w:p w14:paraId="326F6069" w14:textId="77777777" w:rsidR="00FF09EE" w:rsidRPr="00FF09EE" w:rsidRDefault="00FF09EE" w:rsidP="00FF09EE"/>
        </w:tc>
        <w:tc>
          <w:tcPr>
            <w:tcW w:w="879" w:type="pct"/>
          </w:tcPr>
          <w:p w14:paraId="75D25D7B" w14:textId="77777777" w:rsidR="00FF09EE" w:rsidRPr="00FF09EE" w:rsidRDefault="00FF09EE" w:rsidP="00FF09EE"/>
        </w:tc>
      </w:tr>
      <w:tr w:rsidR="00FF09EE" w:rsidRPr="00FF09EE" w14:paraId="37FD0021" w14:textId="77777777" w:rsidTr="00602DC8">
        <w:tc>
          <w:tcPr>
            <w:tcW w:w="354" w:type="pct"/>
            <w:shd w:val="clear" w:color="auto" w:fill="auto"/>
          </w:tcPr>
          <w:p w14:paraId="5040F990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1717" w:type="pct"/>
            <w:shd w:val="clear" w:color="auto" w:fill="auto"/>
          </w:tcPr>
          <w:p w14:paraId="67B2D716" w14:textId="77777777" w:rsidR="00FF09EE" w:rsidRPr="00FF09EE" w:rsidRDefault="00FF09EE" w:rsidP="00FF09EE"/>
        </w:tc>
        <w:tc>
          <w:tcPr>
            <w:tcW w:w="1171" w:type="pct"/>
            <w:shd w:val="clear" w:color="auto" w:fill="auto"/>
          </w:tcPr>
          <w:p w14:paraId="52F255A9" w14:textId="77777777" w:rsidR="00FF09EE" w:rsidRPr="00FF09EE" w:rsidRDefault="00FF09EE" w:rsidP="00FF09EE"/>
        </w:tc>
        <w:tc>
          <w:tcPr>
            <w:tcW w:w="879" w:type="pct"/>
          </w:tcPr>
          <w:p w14:paraId="35CD1919" w14:textId="77777777" w:rsidR="00FF09EE" w:rsidRPr="00FF09EE" w:rsidRDefault="00FF09EE" w:rsidP="00FF09EE"/>
        </w:tc>
        <w:tc>
          <w:tcPr>
            <w:tcW w:w="879" w:type="pct"/>
          </w:tcPr>
          <w:p w14:paraId="1848B2B8" w14:textId="77777777" w:rsidR="00FF09EE" w:rsidRPr="00FF09EE" w:rsidRDefault="00FF09EE" w:rsidP="00FF09EE"/>
        </w:tc>
      </w:tr>
    </w:tbl>
    <w:p w14:paraId="7FFAD02B" w14:textId="77777777" w:rsidR="00FF09EE" w:rsidRPr="00FF09EE" w:rsidRDefault="00FF09EE" w:rsidP="00FF09EE">
      <w:pPr>
        <w:keepNext/>
        <w:keepLines/>
        <w:numPr>
          <w:ilvl w:val="4"/>
          <w:numId w:val="1"/>
        </w:numPr>
        <w:tabs>
          <w:tab w:val="clear" w:pos="3118"/>
          <w:tab w:val="left" w:pos="1418"/>
        </w:tabs>
        <w:spacing w:before="280" w:after="290" w:line="376" w:lineRule="auto"/>
        <w:ind w:left="993"/>
        <w:outlineLvl w:val="4"/>
        <w:rPr>
          <w:b/>
          <w:bCs/>
          <w:sz w:val="28"/>
          <w:szCs w:val="28"/>
        </w:rPr>
      </w:pPr>
      <w:r w:rsidRPr="00FF09EE">
        <w:rPr>
          <w:rFonts w:hint="eastAsia"/>
          <w:b/>
          <w:bCs/>
          <w:sz w:val="28"/>
          <w:szCs w:val="28"/>
        </w:rPr>
        <w:t>视图</w:t>
      </w:r>
      <w:r w:rsidRPr="00FF09EE">
        <w:rPr>
          <w:b/>
          <w:bCs/>
          <w:sz w:val="28"/>
          <w:szCs w:val="28"/>
        </w:rPr>
        <w:fldChar w:fldCharType="begin"/>
      </w:r>
      <w:r w:rsidRPr="00FF09EE">
        <w:rPr>
          <w:b/>
          <w:bCs/>
          <w:sz w:val="28"/>
          <w:szCs w:val="28"/>
        </w:rPr>
        <w:instrText xml:space="preserve"> SEQ </w:instrText>
      </w:r>
      <w:r w:rsidRPr="00FF09EE">
        <w:rPr>
          <w:b/>
          <w:bCs/>
          <w:sz w:val="28"/>
          <w:szCs w:val="28"/>
        </w:rPr>
        <w:instrText>序号</w:instrText>
      </w:r>
      <w:r w:rsidRPr="00FF09EE">
        <w:rPr>
          <w:b/>
          <w:bCs/>
          <w:sz w:val="28"/>
          <w:szCs w:val="28"/>
        </w:rPr>
        <w:instrText xml:space="preserve">3 \* ARABIC \s 3 </w:instrText>
      </w:r>
      <w:r w:rsidRPr="00FF09EE">
        <w:rPr>
          <w:b/>
          <w:bCs/>
          <w:sz w:val="28"/>
          <w:szCs w:val="28"/>
        </w:rPr>
        <w:fldChar w:fldCharType="separate"/>
      </w:r>
      <w:r w:rsidRPr="00FF09EE">
        <w:rPr>
          <w:b/>
          <w:bCs/>
          <w:noProof/>
          <w:sz w:val="28"/>
          <w:szCs w:val="28"/>
        </w:rPr>
        <w:t>2</w:t>
      </w:r>
      <w:r w:rsidRPr="00FF09EE">
        <w:rPr>
          <w:b/>
          <w:bCs/>
          <w:sz w:val="28"/>
          <w:szCs w:val="28"/>
        </w:rPr>
        <w:fldChar w:fldCharType="end"/>
      </w:r>
      <w:r w:rsidRPr="00FF09EE">
        <w:rPr>
          <w:rFonts w:hint="eastAsia"/>
          <w:b/>
          <w:bCs/>
          <w:sz w:val="28"/>
          <w:szCs w:val="28"/>
        </w:rPr>
        <w:t>的说明</w:t>
      </w:r>
    </w:p>
    <w:p w14:paraId="54110E30" w14:textId="77777777" w:rsidR="00FF09EE" w:rsidRPr="00FF09EE" w:rsidRDefault="00FF09EE" w:rsidP="00FF09EE">
      <w:pPr>
        <w:keepNext/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9</w:t>
      </w:r>
      <w:r w:rsidRPr="00FF09EE">
        <w:fldChar w:fldCharType="end"/>
      </w:r>
      <w:r w:rsidRPr="00FF09EE">
        <w:t xml:space="preserve"> </w:t>
      </w:r>
      <w:r w:rsidRPr="00FF09EE">
        <w:rPr>
          <w:rFonts w:hint="eastAsia"/>
        </w:rPr>
        <w:t>视图</w:t>
      </w:r>
      <w:proofErr w:type="spellStart"/>
      <w:r w:rsidRPr="00FF09EE">
        <w:rPr>
          <w:rFonts w:hint="eastAsia"/>
        </w:rPr>
        <w:t>xx</w:t>
      </w:r>
      <w:r w:rsidRPr="00FF09EE">
        <w:t>xxx</w:t>
      </w:r>
      <w:proofErr w:type="spellEnd"/>
      <w:r w:rsidRPr="00FF09EE"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1194"/>
        <w:gridCol w:w="1438"/>
        <w:gridCol w:w="1681"/>
        <w:gridCol w:w="1199"/>
        <w:gridCol w:w="3593"/>
        <w:gridCol w:w="709"/>
      </w:tblGrid>
      <w:tr w:rsidR="00FF09EE" w:rsidRPr="00FF09EE" w14:paraId="1022E623" w14:textId="77777777" w:rsidTr="00602DC8">
        <w:tc>
          <w:tcPr>
            <w:tcW w:w="406" w:type="pct"/>
            <w:shd w:val="clear" w:color="auto" w:fill="D9D9D9"/>
          </w:tcPr>
          <w:p w14:paraId="2D5A17FD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559" w:type="pct"/>
            <w:shd w:val="clear" w:color="auto" w:fill="D9D9D9"/>
          </w:tcPr>
          <w:p w14:paraId="74570280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中文名</w:t>
            </w:r>
          </w:p>
        </w:tc>
        <w:tc>
          <w:tcPr>
            <w:tcW w:w="673" w:type="pct"/>
            <w:shd w:val="clear" w:color="auto" w:fill="D9D9D9"/>
          </w:tcPr>
          <w:p w14:paraId="4907CE2D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787" w:type="pct"/>
            <w:shd w:val="clear" w:color="auto" w:fill="D9D9D9"/>
          </w:tcPr>
          <w:p w14:paraId="4B7D80EB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来自表或视图</w:t>
            </w:r>
          </w:p>
        </w:tc>
        <w:tc>
          <w:tcPr>
            <w:tcW w:w="561" w:type="pct"/>
            <w:shd w:val="clear" w:color="auto" w:fill="D9D9D9"/>
          </w:tcPr>
          <w:p w14:paraId="28C798C8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来自属性</w:t>
            </w:r>
          </w:p>
        </w:tc>
        <w:tc>
          <w:tcPr>
            <w:tcW w:w="1682" w:type="pct"/>
            <w:shd w:val="clear" w:color="auto" w:fill="D9D9D9"/>
          </w:tcPr>
          <w:p w14:paraId="0C3CE93B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条件</w:t>
            </w:r>
          </w:p>
        </w:tc>
        <w:tc>
          <w:tcPr>
            <w:tcW w:w="332" w:type="pct"/>
            <w:shd w:val="clear" w:color="auto" w:fill="D9D9D9"/>
          </w:tcPr>
          <w:p w14:paraId="17CC353B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FF09EE" w:rsidRPr="00FF09EE" w14:paraId="59FCC733" w14:textId="77777777" w:rsidTr="00602DC8">
        <w:tc>
          <w:tcPr>
            <w:tcW w:w="406" w:type="pct"/>
            <w:shd w:val="clear" w:color="auto" w:fill="auto"/>
          </w:tcPr>
          <w:p w14:paraId="25E38E0E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3</w:t>
            </w:r>
            <w:r w:rsidRPr="00FF09EE">
              <w:fldChar w:fldCharType="end"/>
            </w:r>
          </w:p>
        </w:tc>
        <w:tc>
          <w:tcPr>
            <w:tcW w:w="559" w:type="pct"/>
            <w:shd w:val="clear" w:color="auto" w:fill="auto"/>
          </w:tcPr>
          <w:p w14:paraId="25CD718D" w14:textId="77777777" w:rsidR="00FF09EE" w:rsidRPr="00FF09EE" w:rsidRDefault="00FF09EE" w:rsidP="00FF09EE"/>
        </w:tc>
        <w:tc>
          <w:tcPr>
            <w:tcW w:w="673" w:type="pct"/>
            <w:shd w:val="clear" w:color="auto" w:fill="auto"/>
          </w:tcPr>
          <w:p w14:paraId="5589E61E" w14:textId="77777777" w:rsidR="00FF09EE" w:rsidRPr="00FF09EE" w:rsidRDefault="00FF09EE" w:rsidP="00FF09EE"/>
        </w:tc>
        <w:tc>
          <w:tcPr>
            <w:tcW w:w="787" w:type="pct"/>
          </w:tcPr>
          <w:p w14:paraId="264DFA12" w14:textId="77777777" w:rsidR="00FF09EE" w:rsidRPr="00FF09EE" w:rsidRDefault="00FF09EE" w:rsidP="00FF09EE"/>
        </w:tc>
        <w:tc>
          <w:tcPr>
            <w:tcW w:w="561" w:type="pct"/>
          </w:tcPr>
          <w:p w14:paraId="187F50F8" w14:textId="77777777" w:rsidR="00FF09EE" w:rsidRPr="00FF09EE" w:rsidRDefault="00FF09EE" w:rsidP="00FF09EE"/>
        </w:tc>
        <w:tc>
          <w:tcPr>
            <w:tcW w:w="1682" w:type="pct"/>
          </w:tcPr>
          <w:p w14:paraId="6751F80F" w14:textId="77777777" w:rsidR="00FF09EE" w:rsidRPr="00FF09EE" w:rsidRDefault="00FF09EE" w:rsidP="00FF09EE"/>
        </w:tc>
        <w:tc>
          <w:tcPr>
            <w:tcW w:w="332" w:type="pct"/>
            <w:shd w:val="clear" w:color="auto" w:fill="auto"/>
          </w:tcPr>
          <w:p w14:paraId="4EA6399B" w14:textId="77777777" w:rsidR="00FF09EE" w:rsidRPr="00FF09EE" w:rsidRDefault="00FF09EE" w:rsidP="00FF09EE"/>
        </w:tc>
      </w:tr>
      <w:tr w:rsidR="00FF09EE" w:rsidRPr="00FF09EE" w14:paraId="5E83FE94" w14:textId="77777777" w:rsidTr="00602DC8">
        <w:tc>
          <w:tcPr>
            <w:tcW w:w="406" w:type="pct"/>
            <w:shd w:val="clear" w:color="auto" w:fill="auto"/>
          </w:tcPr>
          <w:p w14:paraId="5172CBD7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4</w:t>
            </w:r>
            <w:r w:rsidRPr="00FF09EE">
              <w:fldChar w:fldCharType="end"/>
            </w:r>
          </w:p>
        </w:tc>
        <w:tc>
          <w:tcPr>
            <w:tcW w:w="559" w:type="pct"/>
            <w:shd w:val="clear" w:color="auto" w:fill="auto"/>
          </w:tcPr>
          <w:p w14:paraId="3C02C88E" w14:textId="77777777" w:rsidR="00FF09EE" w:rsidRPr="00FF09EE" w:rsidRDefault="00FF09EE" w:rsidP="00FF09EE"/>
        </w:tc>
        <w:tc>
          <w:tcPr>
            <w:tcW w:w="673" w:type="pct"/>
            <w:shd w:val="clear" w:color="auto" w:fill="auto"/>
          </w:tcPr>
          <w:p w14:paraId="51D4B412" w14:textId="77777777" w:rsidR="00FF09EE" w:rsidRPr="00FF09EE" w:rsidRDefault="00FF09EE" w:rsidP="00FF09EE"/>
        </w:tc>
        <w:tc>
          <w:tcPr>
            <w:tcW w:w="787" w:type="pct"/>
          </w:tcPr>
          <w:p w14:paraId="680CF120" w14:textId="77777777" w:rsidR="00FF09EE" w:rsidRPr="00FF09EE" w:rsidRDefault="00FF09EE" w:rsidP="00FF09EE"/>
        </w:tc>
        <w:tc>
          <w:tcPr>
            <w:tcW w:w="561" w:type="pct"/>
          </w:tcPr>
          <w:p w14:paraId="538B499E" w14:textId="77777777" w:rsidR="00FF09EE" w:rsidRPr="00FF09EE" w:rsidRDefault="00FF09EE" w:rsidP="00FF09EE"/>
        </w:tc>
        <w:tc>
          <w:tcPr>
            <w:tcW w:w="1682" w:type="pct"/>
          </w:tcPr>
          <w:p w14:paraId="219408F1" w14:textId="77777777" w:rsidR="00FF09EE" w:rsidRPr="00FF09EE" w:rsidRDefault="00FF09EE" w:rsidP="00FF09EE"/>
        </w:tc>
        <w:tc>
          <w:tcPr>
            <w:tcW w:w="332" w:type="pct"/>
            <w:shd w:val="clear" w:color="auto" w:fill="auto"/>
          </w:tcPr>
          <w:p w14:paraId="4727D786" w14:textId="77777777" w:rsidR="00FF09EE" w:rsidRPr="00FF09EE" w:rsidRDefault="00FF09EE" w:rsidP="00FF09EE"/>
        </w:tc>
      </w:tr>
    </w:tbl>
    <w:p w14:paraId="08CA57E0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执行脚本（</w:t>
      </w:r>
      <w:r w:rsidRPr="00FF09EE">
        <w:rPr>
          <w:rFonts w:hint="eastAsia"/>
        </w:rPr>
        <w:t>O</w:t>
      </w:r>
      <w:r w:rsidRPr="00FF09EE">
        <w:t>racle</w:t>
      </w:r>
      <w:r w:rsidRPr="00FF09EE"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:rsidRPr="00FF09EE" w14:paraId="094A9599" w14:textId="77777777" w:rsidTr="00602DC8">
        <w:tc>
          <w:tcPr>
            <w:tcW w:w="5000" w:type="pct"/>
            <w:shd w:val="clear" w:color="auto" w:fill="auto"/>
          </w:tcPr>
          <w:p w14:paraId="5599D343" w14:textId="77777777" w:rsidR="00FF09EE" w:rsidRPr="00FF09EE" w:rsidRDefault="00FF09EE" w:rsidP="00FF09EE"/>
        </w:tc>
      </w:tr>
    </w:tbl>
    <w:p w14:paraId="53B8F771" w14:textId="77777777" w:rsidR="00FF09EE" w:rsidRPr="00FF09EE" w:rsidRDefault="00FF09EE" w:rsidP="00FF09EE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b/>
          <w:bCs/>
          <w:sz w:val="32"/>
          <w:szCs w:val="32"/>
        </w:rPr>
      </w:pPr>
      <w:bookmarkStart w:id="391" w:name="_Toc24903769"/>
      <w:r w:rsidRPr="00FF09EE">
        <w:rPr>
          <w:rFonts w:hint="eastAsia"/>
          <w:b/>
          <w:bCs/>
          <w:sz w:val="32"/>
          <w:szCs w:val="32"/>
        </w:rPr>
        <w:t>函数</w:t>
      </w:r>
      <w:bookmarkEnd w:id="391"/>
    </w:p>
    <w:p w14:paraId="79F98157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13</w:t>
      </w:r>
      <w:r w:rsidRPr="00FF09EE">
        <w:fldChar w:fldCharType="end"/>
      </w:r>
      <w:r w:rsidRPr="00FF09EE"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FF09EE" w:rsidRPr="00FF09EE" w14:paraId="2D92D499" w14:textId="77777777" w:rsidTr="00602DC8">
        <w:tc>
          <w:tcPr>
            <w:tcW w:w="354" w:type="pct"/>
            <w:shd w:val="clear" w:color="auto" w:fill="D9D9D9"/>
          </w:tcPr>
          <w:p w14:paraId="73E3D7E5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06DE5E9C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1BE0483D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063FFD2B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5FE00627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3058F477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5FA73B17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FF09EE" w:rsidRPr="00FF09EE" w14:paraId="4AAAFC68" w14:textId="77777777" w:rsidTr="00602DC8">
        <w:tc>
          <w:tcPr>
            <w:tcW w:w="354" w:type="pct"/>
            <w:shd w:val="clear" w:color="auto" w:fill="auto"/>
          </w:tcPr>
          <w:p w14:paraId="74F2B2FE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414" w:type="pct"/>
          </w:tcPr>
          <w:p w14:paraId="1DC9AA12" w14:textId="77777777" w:rsidR="00FF09EE" w:rsidRPr="00FF09EE" w:rsidRDefault="00FF09EE" w:rsidP="00FF09EE"/>
        </w:tc>
        <w:tc>
          <w:tcPr>
            <w:tcW w:w="414" w:type="pct"/>
            <w:shd w:val="clear" w:color="auto" w:fill="auto"/>
          </w:tcPr>
          <w:p w14:paraId="5C8E2850" w14:textId="77777777" w:rsidR="00FF09EE" w:rsidRPr="00FF09EE" w:rsidRDefault="00FF09EE" w:rsidP="00FF09EE"/>
        </w:tc>
        <w:tc>
          <w:tcPr>
            <w:tcW w:w="893" w:type="pct"/>
            <w:shd w:val="clear" w:color="auto" w:fill="auto"/>
          </w:tcPr>
          <w:p w14:paraId="54AD729B" w14:textId="77777777" w:rsidR="00FF09EE" w:rsidRPr="00FF09EE" w:rsidRDefault="00FF09EE" w:rsidP="00FF09EE"/>
        </w:tc>
        <w:tc>
          <w:tcPr>
            <w:tcW w:w="976" w:type="pct"/>
          </w:tcPr>
          <w:p w14:paraId="1D129394" w14:textId="77777777" w:rsidR="00FF09EE" w:rsidRPr="00FF09EE" w:rsidRDefault="00FF09EE" w:rsidP="00FF09EE"/>
        </w:tc>
        <w:tc>
          <w:tcPr>
            <w:tcW w:w="976" w:type="pct"/>
          </w:tcPr>
          <w:p w14:paraId="6CB4647D" w14:textId="77777777" w:rsidR="00FF09EE" w:rsidRPr="00FF09EE" w:rsidRDefault="00FF09EE" w:rsidP="00FF09EE"/>
        </w:tc>
        <w:tc>
          <w:tcPr>
            <w:tcW w:w="973" w:type="pct"/>
          </w:tcPr>
          <w:p w14:paraId="5F7FF370" w14:textId="77777777" w:rsidR="00FF09EE" w:rsidRPr="00FF09EE" w:rsidRDefault="00FF09EE" w:rsidP="00FF09EE"/>
        </w:tc>
      </w:tr>
      <w:tr w:rsidR="00FF09EE" w:rsidRPr="00FF09EE" w14:paraId="797F9328" w14:textId="77777777" w:rsidTr="00602DC8">
        <w:tc>
          <w:tcPr>
            <w:tcW w:w="354" w:type="pct"/>
            <w:shd w:val="clear" w:color="auto" w:fill="auto"/>
          </w:tcPr>
          <w:p w14:paraId="1CA21121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414" w:type="pct"/>
          </w:tcPr>
          <w:p w14:paraId="1077CF52" w14:textId="77777777" w:rsidR="00FF09EE" w:rsidRPr="00FF09EE" w:rsidRDefault="00FF09EE" w:rsidP="00FF09EE"/>
        </w:tc>
        <w:tc>
          <w:tcPr>
            <w:tcW w:w="414" w:type="pct"/>
            <w:shd w:val="clear" w:color="auto" w:fill="auto"/>
          </w:tcPr>
          <w:p w14:paraId="5F593655" w14:textId="77777777" w:rsidR="00FF09EE" w:rsidRPr="00FF09EE" w:rsidRDefault="00FF09EE" w:rsidP="00FF09EE"/>
        </w:tc>
        <w:tc>
          <w:tcPr>
            <w:tcW w:w="893" w:type="pct"/>
            <w:shd w:val="clear" w:color="auto" w:fill="auto"/>
          </w:tcPr>
          <w:p w14:paraId="7C8647E5" w14:textId="77777777" w:rsidR="00FF09EE" w:rsidRPr="00FF09EE" w:rsidRDefault="00FF09EE" w:rsidP="00FF09EE"/>
        </w:tc>
        <w:tc>
          <w:tcPr>
            <w:tcW w:w="976" w:type="pct"/>
          </w:tcPr>
          <w:p w14:paraId="46812768" w14:textId="77777777" w:rsidR="00FF09EE" w:rsidRPr="00FF09EE" w:rsidRDefault="00FF09EE" w:rsidP="00FF09EE"/>
        </w:tc>
        <w:tc>
          <w:tcPr>
            <w:tcW w:w="976" w:type="pct"/>
          </w:tcPr>
          <w:p w14:paraId="63D1AD80" w14:textId="77777777" w:rsidR="00FF09EE" w:rsidRPr="00FF09EE" w:rsidRDefault="00FF09EE" w:rsidP="00FF09EE"/>
        </w:tc>
        <w:tc>
          <w:tcPr>
            <w:tcW w:w="973" w:type="pct"/>
          </w:tcPr>
          <w:p w14:paraId="7DF9F6D7" w14:textId="77777777" w:rsidR="00FF09EE" w:rsidRPr="00FF09EE" w:rsidRDefault="00FF09EE" w:rsidP="00FF09EE"/>
        </w:tc>
      </w:tr>
    </w:tbl>
    <w:p w14:paraId="2E3D6BE1" w14:textId="77777777" w:rsidR="00FF09EE" w:rsidRPr="00FF09EE" w:rsidRDefault="00FF09EE" w:rsidP="00FF09EE">
      <w:pPr>
        <w:keepNext/>
        <w:keepLines/>
        <w:numPr>
          <w:ilvl w:val="3"/>
          <w:numId w:val="1"/>
        </w:numPr>
        <w:tabs>
          <w:tab w:val="clear" w:pos="2552"/>
          <w:tab w:val="num" w:pos="851"/>
        </w:tabs>
        <w:spacing w:before="280" w:after="290" w:line="376" w:lineRule="auto"/>
        <w:ind w:left="851"/>
        <w:outlineLvl w:val="3"/>
        <w:rPr>
          <w:rFonts w:ascii="Arial" w:eastAsia="黑体" w:hAnsi="Arial"/>
          <w:b/>
          <w:bCs/>
          <w:sz w:val="28"/>
          <w:szCs w:val="28"/>
        </w:rPr>
      </w:pPr>
      <w:bookmarkStart w:id="392" w:name="_Toc24903770"/>
      <w:r w:rsidRPr="00FF09EE">
        <w:rPr>
          <w:rFonts w:ascii="Arial" w:eastAsia="黑体" w:hAnsi="Arial" w:hint="eastAsia"/>
          <w:b/>
          <w:bCs/>
          <w:sz w:val="28"/>
          <w:szCs w:val="28"/>
        </w:rPr>
        <w:t>函数中文名</w:t>
      </w:r>
      <w:bookmarkEnd w:id="392"/>
    </w:p>
    <w:p w14:paraId="05606471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:rsidRPr="00FF09EE" w14:paraId="5B8732CA" w14:textId="77777777" w:rsidTr="00602DC8">
        <w:trPr>
          <w:trHeight w:val="2933"/>
        </w:trPr>
        <w:tc>
          <w:tcPr>
            <w:tcW w:w="5000" w:type="pct"/>
            <w:shd w:val="clear" w:color="auto" w:fill="auto"/>
          </w:tcPr>
          <w:p w14:paraId="5DFA0463" w14:textId="77777777" w:rsidR="00FF09EE" w:rsidRPr="00FF09EE" w:rsidRDefault="00FF09EE" w:rsidP="00FF09EE"/>
        </w:tc>
      </w:tr>
    </w:tbl>
    <w:p w14:paraId="6CB44DA4" w14:textId="77777777" w:rsidR="00FF09EE" w:rsidRPr="00FF09EE" w:rsidRDefault="00FF09EE" w:rsidP="00FF09EE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b/>
          <w:bCs/>
          <w:sz w:val="32"/>
          <w:szCs w:val="32"/>
        </w:rPr>
      </w:pPr>
      <w:bookmarkStart w:id="393" w:name="_Toc24903771"/>
      <w:r w:rsidRPr="00FF09EE">
        <w:rPr>
          <w:rFonts w:hint="eastAsia"/>
          <w:b/>
          <w:bCs/>
          <w:sz w:val="32"/>
          <w:szCs w:val="32"/>
        </w:rPr>
        <w:t>过程</w:t>
      </w:r>
      <w:bookmarkEnd w:id="393"/>
    </w:p>
    <w:p w14:paraId="5C1379BF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14</w:t>
      </w:r>
      <w:r w:rsidRPr="00FF09EE">
        <w:fldChar w:fldCharType="end"/>
      </w:r>
      <w:r w:rsidRPr="00FF09EE"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FF09EE" w:rsidRPr="00FF09EE" w14:paraId="3A107348" w14:textId="77777777" w:rsidTr="00602DC8">
        <w:tc>
          <w:tcPr>
            <w:tcW w:w="778" w:type="pct"/>
            <w:shd w:val="clear" w:color="auto" w:fill="D9D9D9"/>
          </w:tcPr>
          <w:p w14:paraId="72328740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177B8D8D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79F211E4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56A55675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1FF29F72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39DBA331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FF09EE" w:rsidRPr="00FF09EE" w14:paraId="6CDDEA58" w14:textId="77777777" w:rsidTr="00602DC8">
        <w:tc>
          <w:tcPr>
            <w:tcW w:w="778" w:type="pct"/>
            <w:shd w:val="clear" w:color="auto" w:fill="auto"/>
          </w:tcPr>
          <w:p w14:paraId="24235AE3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888" w:type="pct"/>
          </w:tcPr>
          <w:p w14:paraId="7B62861C" w14:textId="77777777" w:rsidR="00FF09EE" w:rsidRPr="00FF09EE" w:rsidRDefault="00FF09EE" w:rsidP="00FF09EE"/>
        </w:tc>
        <w:tc>
          <w:tcPr>
            <w:tcW w:w="888" w:type="pct"/>
            <w:shd w:val="clear" w:color="auto" w:fill="auto"/>
          </w:tcPr>
          <w:p w14:paraId="0DBFE399" w14:textId="77777777" w:rsidR="00FF09EE" w:rsidRPr="00FF09EE" w:rsidRDefault="00FF09EE" w:rsidP="00FF09EE"/>
        </w:tc>
        <w:tc>
          <w:tcPr>
            <w:tcW w:w="1109" w:type="pct"/>
            <w:shd w:val="clear" w:color="auto" w:fill="auto"/>
          </w:tcPr>
          <w:p w14:paraId="158B2F23" w14:textId="77777777" w:rsidR="00FF09EE" w:rsidRPr="00FF09EE" w:rsidRDefault="00FF09EE" w:rsidP="00FF09EE"/>
        </w:tc>
        <w:tc>
          <w:tcPr>
            <w:tcW w:w="668" w:type="pct"/>
          </w:tcPr>
          <w:p w14:paraId="179C214B" w14:textId="77777777" w:rsidR="00FF09EE" w:rsidRPr="00FF09EE" w:rsidRDefault="00FF09EE" w:rsidP="00FF09EE"/>
        </w:tc>
        <w:tc>
          <w:tcPr>
            <w:tcW w:w="668" w:type="pct"/>
          </w:tcPr>
          <w:p w14:paraId="5BB5E9F9" w14:textId="77777777" w:rsidR="00FF09EE" w:rsidRPr="00FF09EE" w:rsidRDefault="00FF09EE" w:rsidP="00FF09EE"/>
        </w:tc>
      </w:tr>
      <w:tr w:rsidR="00FF09EE" w:rsidRPr="00FF09EE" w14:paraId="2E9BBECA" w14:textId="77777777" w:rsidTr="00602DC8">
        <w:tc>
          <w:tcPr>
            <w:tcW w:w="778" w:type="pct"/>
            <w:shd w:val="clear" w:color="auto" w:fill="auto"/>
          </w:tcPr>
          <w:p w14:paraId="18741999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888" w:type="pct"/>
          </w:tcPr>
          <w:p w14:paraId="3906BE27" w14:textId="77777777" w:rsidR="00FF09EE" w:rsidRPr="00FF09EE" w:rsidRDefault="00FF09EE" w:rsidP="00FF09EE"/>
        </w:tc>
        <w:tc>
          <w:tcPr>
            <w:tcW w:w="888" w:type="pct"/>
            <w:shd w:val="clear" w:color="auto" w:fill="auto"/>
          </w:tcPr>
          <w:p w14:paraId="52B9A127" w14:textId="77777777" w:rsidR="00FF09EE" w:rsidRPr="00FF09EE" w:rsidRDefault="00FF09EE" w:rsidP="00FF09EE"/>
        </w:tc>
        <w:tc>
          <w:tcPr>
            <w:tcW w:w="1109" w:type="pct"/>
            <w:shd w:val="clear" w:color="auto" w:fill="auto"/>
          </w:tcPr>
          <w:p w14:paraId="36683DD8" w14:textId="77777777" w:rsidR="00FF09EE" w:rsidRPr="00FF09EE" w:rsidRDefault="00FF09EE" w:rsidP="00FF09EE"/>
        </w:tc>
        <w:tc>
          <w:tcPr>
            <w:tcW w:w="668" w:type="pct"/>
          </w:tcPr>
          <w:p w14:paraId="581957CA" w14:textId="77777777" w:rsidR="00FF09EE" w:rsidRPr="00FF09EE" w:rsidRDefault="00FF09EE" w:rsidP="00FF09EE"/>
        </w:tc>
        <w:tc>
          <w:tcPr>
            <w:tcW w:w="668" w:type="pct"/>
          </w:tcPr>
          <w:p w14:paraId="5F49D5CB" w14:textId="77777777" w:rsidR="00FF09EE" w:rsidRPr="00FF09EE" w:rsidRDefault="00FF09EE" w:rsidP="00FF09EE"/>
        </w:tc>
      </w:tr>
    </w:tbl>
    <w:p w14:paraId="27F31065" w14:textId="77777777" w:rsidR="00FF09EE" w:rsidRPr="00FF09EE" w:rsidRDefault="00FF09EE" w:rsidP="00FF09EE">
      <w:pPr>
        <w:keepNext/>
        <w:keepLines/>
        <w:numPr>
          <w:ilvl w:val="3"/>
          <w:numId w:val="1"/>
        </w:numPr>
        <w:tabs>
          <w:tab w:val="clear" w:pos="2552"/>
          <w:tab w:val="num" w:pos="851"/>
        </w:tabs>
        <w:spacing w:before="280" w:after="290" w:line="376" w:lineRule="auto"/>
        <w:ind w:left="851"/>
        <w:outlineLvl w:val="3"/>
        <w:rPr>
          <w:rFonts w:ascii="Arial" w:eastAsia="黑体" w:hAnsi="Arial"/>
          <w:b/>
          <w:bCs/>
          <w:sz w:val="28"/>
          <w:szCs w:val="28"/>
        </w:rPr>
      </w:pPr>
      <w:bookmarkStart w:id="394" w:name="_Toc24903772"/>
      <w:r w:rsidRPr="00FF09EE">
        <w:rPr>
          <w:rFonts w:ascii="Arial" w:eastAsia="黑体" w:hAnsi="Arial" w:hint="eastAsia"/>
          <w:b/>
          <w:bCs/>
          <w:sz w:val="28"/>
          <w:szCs w:val="28"/>
        </w:rPr>
        <w:t>过程中文名</w:t>
      </w:r>
      <w:bookmarkEnd w:id="394"/>
    </w:p>
    <w:p w14:paraId="32C8B155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:rsidRPr="00FF09EE" w14:paraId="581D6558" w14:textId="77777777" w:rsidTr="00602DC8">
        <w:trPr>
          <w:trHeight w:val="2933"/>
        </w:trPr>
        <w:tc>
          <w:tcPr>
            <w:tcW w:w="5000" w:type="pct"/>
            <w:shd w:val="clear" w:color="auto" w:fill="auto"/>
          </w:tcPr>
          <w:p w14:paraId="5847DE06" w14:textId="77777777" w:rsidR="00FF09EE" w:rsidRPr="00FF09EE" w:rsidRDefault="00FF09EE" w:rsidP="00FF09EE"/>
        </w:tc>
      </w:tr>
    </w:tbl>
    <w:p w14:paraId="7AC5C0A6" w14:textId="77777777" w:rsidR="00FF09EE" w:rsidRPr="00FF09EE" w:rsidRDefault="00FF09EE" w:rsidP="00FF09EE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b/>
          <w:bCs/>
          <w:sz w:val="32"/>
          <w:szCs w:val="32"/>
        </w:rPr>
      </w:pPr>
      <w:bookmarkStart w:id="395" w:name="_Toc24903773"/>
      <w:r w:rsidRPr="00FF09EE">
        <w:rPr>
          <w:rFonts w:hint="eastAsia"/>
          <w:b/>
          <w:bCs/>
          <w:sz w:val="32"/>
          <w:szCs w:val="32"/>
        </w:rPr>
        <w:t>触发器</w:t>
      </w:r>
      <w:bookmarkEnd w:id="395"/>
    </w:p>
    <w:p w14:paraId="0F7C9EC9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15</w:t>
      </w:r>
      <w:r w:rsidRPr="00FF09EE">
        <w:fldChar w:fldCharType="end"/>
      </w:r>
      <w:r w:rsidRPr="00FF09EE"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4"/>
        <w:gridCol w:w="1735"/>
        <w:gridCol w:w="3126"/>
        <w:gridCol w:w="3126"/>
        <w:gridCol w:w="1711"/>
      </w:tblGrid>
      <w:tr w:rsidR="00FF09EE" w:rsidRPr="00FF09EE" w14:paraId="5E151163" w14:textId="77777777" w:rsidTr="00602DC8">
        <w:tc>
          <w:tcPr>
            <w:tcW w:w="461" w:type="pct"/>
            <w:shd w:val="clear" w:color="auto" w:fill="D9D9D9"/>
          </w:tcPr>
          <w:p w14:paraId="3AE44FE0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编号</w:t>
            </w:r>
          </w:p>
        </w:tc>
        <w:tc>
          <w:tcPr>
            <w:tcW w:w="812" w:type="pct"/>
            <w:shd w:val="clear" w:color="auto" w:fill="D9D9D9"/>
          </w:tcPr>
          <w:p w14:paraId="63D90975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英文名</w:t>
            </w:r>
          </w:p>
        </w:tc>
        <w:tc>
          <w:tcPr>
            <w:tcW w:w="1463" w:type="pct"/>
            <w:shd w:val="clear" w:color="auto" w:fill="D9D9D9"/>
          </w:tcPr>
          <w:p w14:paraId="184CB97A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中文名</w:t>
            </w:r>
          </w:p>
        </w:tc>
        <w:tc>
          <w:tcPr>
            <w:tcW w:w="1463" w:type="pct"/>
            <w:shd w:val="clear" w:color="auto" w:fill="D9D9D9"/>
          </w:tcPr>
          <w:p w14:paraId="52744D58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功能</w:t>
            </w:r>
          </w:p>
        </w:tc>
        <w:tc>
          <w:tcPr>
            <w:tcW w:w="801" w:type="pct"/>
            <w:shd w:val="clear" w:color="auto" w:fill="D9D9D9"/>
          </w:tcPr>
          <w:p w14:paraId="52C80282" w14:textId="77777777" w:rsidR="00FF09EE" w:rsidRPr="00FF09EE" w:rsidRDefault="00FF09EE" w:rsidP="00FF09EE">
            <w:pPr>
              <w:jc w:val="center"/>
            </w:pPr>
            <w:r w:rsidRPr="00FF09EE">
              <w:rPr>
                <w:rFonts w:hint="eastAsia"/>
              </w:rPr>
              <w:t>备注</w:t>
            </w:r>
          </w:p>
        </w:tc>
      </w:tr>
      <w:tr w:rsidR="00FF09EE" w:rsidRPr="00FF09EE" w14:paraId="3F7795B2" w14:textId="77777777" w:rsidTr="00602DC8">
        <w:tc>
          <w:tcPr>
            <w:tcW w:w="461" w:type="pct"/>
            <w:shd w:val="clear" w:color="auto" w:fill="auto"/>
          </w:tcPr>
          <w:p w14:paraId="6948ECD6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1</w:t>
            </w:r>
            <w:r w:rsidRPr="00FF09EE">
              <w:fldChar w:fldCharType="end"/>
            </w:r>
          </w:p>
        </w:tc>
        <w:tc>
          <w:tcPr>
            <w:tcW w:w="812" w:type="pct"/>
            <w:shd w:val="clear" w:color="auto" w:fill="auto"/>
          </w:tcPr>
          <w:p w14:paraId="2DB2C0D5" w14:textId="77777777" w:rsidR="00FF09EE" w:rsidRPr="00FF09EE" w:rsidRDefault="00FF09EE" w:rsidP="00FF09EE"/>
        </w:tc>
        <w:tc>
          <w:tcPr>
            <w:tcW w:w="1463" w:type="pct"/>
          </w:tcPr>
          <w:p w14:paraId="3D9C8538" w14:textId="77777777" w:rsidR="00FF09EE" w:rsidRPr="00FF09EE" w:rsidRDefault="00FF09EE" w:rsidP="00FF09EE"/>
        </w:tc>
        <w:tc>
          <w:tcPr>
            <w:tcW w:w="1463" w:type="pct"/>
            <w:shd w:val="clear" w:color="auto" w:fill="auto"/>
          </w:tcPr>
          <w:p w14:paraId="38AF8704" w14:textId="77777777" w:rsidR="00FF09EE" w:rsidRPr="00FF09EE" w:rsidRDefault="00FF09EE" w:rsidP="00FF09EE"/>
        </w:tc>
        <w:tc>
          <w:tcPr>
            <w:tcW w:w="801" w:type="pct"/>
          </w:tcPr>
          <w:p w14:paraId="40DB7DD8" w14:textId="77777777" w:rsidR="00FF09EE" w:rsidRPr="00FF09EE" w:rsidRDefault="00FF09EE" w:rsidP="00FF09EE"/>
        </w:tc>
      </w:tr>
      <w:tr w:rsidR="00FF09EE" w:rsidRPr="00FF09EE" w14:paraId="4E0CA105" w14:textId="77777777" w:rsidTr="00602DC8">
        <w:tc>
          <w:tcPr>
            <w:tcW w:w="461" w:type="pct"/>
            <w:shd w:val="clear" w:color="auto" w:fill="auto"/>
          </w:tcPr>
          <w:p w14:paraId="69B6996A" w14:textId="77777777" w:rsidR="00FF09EE" w:rsidRPr="00FF09EE" w:rsidRDefault="00FF09EE" w:rsidP="00FF09EE">
            <w:pPr>
              <w:ind w:left="420"/>
            </w:pPr>
            <w:r w:rsidRPr="00FF09EE">
              <w:fldChar w:fldCharType="begin"/>
            </w:r>
            <w:r w:rsidRPr="00FF09EE">
              <w:instrText xml:space="preserve"> SEQ </w:instrText>
            </w:r>
            <w:r w:rsidRPr="00FF09EE">
              <w:instrText>表格内序号</w:instrText>
            </w:r>
            <w:r w:rsidRPr="00FF09EE">
              <w:instrText xml:space="preserve"> \* ARABIC \s 4 </w:instrText>
            </w:r>
            <w:r w:rsidRPr="00FF09EE">
              <w:fldChar w:fldCharType="separate"/>
            </w:r>
            <w:r w:rsidRPr="00FF09EE">
              <w:rPr>
                <w:noProof/>
              </w:rPr>
              <w:t>2</w:t>
            </w:r>
            <w:r w:rsidRPr="00FF09EE">
              <w:fldChar w:fldCharType="end"/>
            </w:r>
          </w:p>
        </w:tc>
        <w:tc>
          <w:tcPr>
            <w:tcW w:w="812" w:type="pct"/>
            <w:shd w:val="clear" w:color="auto" w:fill="auto"/>
          </w:tcPr>
          <w:p w14:paraId="1D2869DA" w14:textId="77777777" w:rsidR="00FF09EE" w:rsidRPr="00FF09EE" w:rsidRDefault="00FF09EE" w:rsidP="00FF09EE"/>
        </w:tc>
        <w:tc>
          <w:tcPr>
            <w:tcW w:w="1463" w:type="pct"/>
          </w:tcPr>
          <w:p w14:paraId="32718AB7" w14:textId="77777777" w:rsidR="00FF09EE" w:rsidRPr="00FF09EE" w:rsidRDefault="00FF09EE" w:rsidP="00FF09EE"/>
        </w:tc>
        <w:tc>
          <w:tcPr>
            <w:tcW w:w="1463" w:type="pct"/>
            <w:shd w:val="clear" w:color="auto" w:fill="auto"/>
          </w:tcPr>
          <w:p w14:paraId="48E36300" w14:textId="77777777" w:rsidR="00FF09EE" w:rsidRPr="00FF09EE" w:rsidRDefault="00FF09EE" w:rsidP="00FF09EE"/>
        </w:tc>
        <w:tc>
          <w:tcPr>
            <w:tcW w:w="801" w:type="pct"/>
          </w:tcPr>
          <w:p w14:paraId="5659CCA4" w14:textId="77777777" w:rsidR="00FF09EE" w:rsidRPr="00FF09EE" w:rsidRDefault="00FF09EE" w:rsidP="00FF09EE"/>
        </w:tc>
      </w:tr>
    </w:tbl>
    <w:p w14:paraId="558A16CE" w14:textId="77777777" w:rsidR="00FF09EE" w:rsidRPr="00FF09EE" w:rsidRDefault="00FF09EE" w:rsidP="00FF09EE">
      <w:pPr>
        <w:keepNext/>
        <w:keepLines/>
        <w:numPr>
          <w:ilvl w:val="3"/>
          <w:numId w:val="1"/>
        </w:numPr>
        <w:tabs>
          <w:tab w:val="clear" w:pos="2552"/>
          <w:tab w:val="num" w:pos="851"/>
        </w:tabs>
        <w:spacing w:before="280" w:after="290" w:line="376" w:lineRule="auto"/>
        <w:ind w:left="851"/>
        <w:outlineLvl w:val="3"/>
        <w:rPr>
          <w:rFonts w:ascii="Arial" w:eastAsia="黑体" w:hAnsi="Arial"/>
          <w:b/>
          <w:bCs/>
          <w:sz w:val="28"/>
          <w:szCs w:val="28"/>
        </w:rPr>
      </w:pPr>
      <w:bookmarkStart w:id="396" w:name="_Toc24903774"/>
      <w:r w:rsidRPr="00FF09EE">
        <w:rPr>
          <w:rFonts w:ascii="Arial" w:eastAsia="黑体" w:hAnsi="Arial" w:hint="eastAsia"/>
          <w:b/>
          <w:bCs/>
          <w:sz w:val="28"/>
          <w:szCs w:val="28"/>
        </w:rPr>
        <w:t>触发器中文名</w:t>
      </w:r>
      <w:bookmarkEnd w:id="396"/>
    </w:p>
    <w:p w14:paraId="2D99BC72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F09EE" w:rsidRPr="00FF09EE" w14:paraId="76A38D49" w14:textId="77777777" w:rsidTr="00602DC8">
        <w:trPr>
          <w:trHeight w:val="2933"/>
        </w:trPr>
        <w:tc>
          <w:tcPr>
            <w:tcW w:w="5000" w:type="pct"/>
            <w:shd w:val="clear" w:color="auto" w:fill="auto"/>
          </w:tcPr>
          <w:p w14:paraId="7DDF328F" w14:textId="77777777" w:rsidR="00FF09EE" w:rsidRPr="00FF09EE" w:rsidRDefault="00FF09EE" w:rsidP="00FF09EE"/>
        </w:tc>
      </w:tr>
    </w:tbl>
    <w:p w14:paraId="7B7014BD" w14:textId="77777777" w:rsidR="00FF09EE" w:rsidRPr="00FF09EE" w:rsidRDefault="00FF09EE" w:rsidP="00FF09EE">
      <w:pPr>
        <w:keepNext/>
        <w:keepLines/>
        <w:numPr>
          <w:ilvl w:val="2"/>
          <w:numId w:val="1"/>
        </w:numPr>
        <w:tabs>
          <w:tab w:val="left" w:pos="567"/>
        </w:tabs>
        <w:spacing w:before="260" w:after="260" w:line="416" w:lineRule="auto"/>
        <w:outlineLvl w:val="2"/>
        <w:rPr>
          <w:b/>
          <w:bCs/>
          <w:sz w:val="32"/>
          <w:szCs w:val="32"/>
        </w:rPr>
      </w:pPr>
      <w:bookmarkStart w:id="397" w:name="_Toc24903775"/>
      <w:proofErr w:type="gramStart"/>
      <w:r w:rsidRPr="00FF09EE">
        <w:rPr>
          <w:rFonts w:hint="eastAsia"/>
          <w:b/>
          <w:bCs/>
          <w:sz w:val="32"/>
          <w:szCs w:val="32"/>
        </w:rPr>
        <w:t>赋对象</w:t>
      </w:r>
      <w:proofErr w:type="gramEnd"/>
      <w:r w:rsidRPr="00FF09EE">
        <w:rPr>
          <w:rFonts w:hint="eastAsia"/>
          <w:b/>
          <w:bCs/>
          <w:sz w:val="32"/>
          <w:szCs w:val="32"/>
        </w:rPr>
        <w:t>权限</w:t>
      </w:r>
      <w:bookmarkEnd w:id="397"/>
    </w:p>
    <w:p w14:paraId="15D8942B" w14:textId="77777777" w:rsidR="00FF09EE" w:rsidRPr="00FF09EE" w:rsidRDefault="00FF09EE" w:rsidP="00FF09EE">
      <w:pPr>
        <w:jc w:val="center"/>
      </w:pPr>
      <w:r w:rsidRPr="00FF09EE">
        <w:rPr>
          <w:rFonts w:hint="eastAsia"/>
        </w:rPr>
        <w:t>表</w:t>
      </w:r>
      <w:r w:rsidRPr="00FF09EE">
        <w:fldChar w:fldCharType="begin"/>
      </w:r>
      <w:r w:rsidRPr="00FF09EE">
        <w:instrText xml:space="preserve"> STYLEREF  \s "</w:instrText>
      </w:r>
      <w:r w:rsidRPr="00FF09EE">
        <w:instrText>标题</w:instrText>
      </w:r>
      <w:r w:rsidRPr="00FF09EE">
        <w:instrText xml:space="preserve"> 2" \n </w:instrText>
      </w:r>
      <w:r w:rsidRPr="00FF09EE">
        <w:fldChar w:fldCharType="separate"/>
      </w:r>
      <w:r w:rsidRPr="00FF09EE">
        <w:rPr>
          <w:noProof/>
        </w:rPr>
        <w:t>11.3</w:t>
      </w:r>
      <w:r w:rsidRPr="00FF09EE">
        <w:fldChar w:fldCharType="end"/>
      </w:r>
      <w:r w:rsidRPr="00FF09EE">
        <w:noBreakHyphen/>
      </w:r>
      <w:r w:rsidRPr="00FF09EE">
        <w:fldChar w:fldCharType="begin"/>
      </w:r>
      <w:r w:rsidRPr="00FF09EE">
        <w:instrText xml:space="preserve"> SEQ </w:instrText>
      </w:r>
      <w:r w:rsidRPr="00FF09EE">
        <w:instrText>表格</w:instrText>
      </w:r>
      <w:r w:rsidRPr="00FF09EE">
        <w:instrText xml:space="preserve"> \* ARABIC \s 2 </w:instrText>
      </w:r>
      <w:r w:rsidRPr="00FF09EE">
        <w:fldChar w:fldCharType="separate"/>
      </w:r>
      <w:r w:rsidRPr="00FF09EE">
        <w:rPr>
          <w:noProof/>
        </w:rPr>
        <w:t>16</w:t>
      </w:r>
      <w:r w:rsidRPr="00FF09EE">
        <w:fldChar w:fldCharType="end"/>
      </w:r>
      <w:r w:rsidRPr="00FF09EE">
        <w:rPr>
          <w:rFonts w:hint="eastAsia"/>
        </w:rPr>
        <w:t>语句</w:t>
      </w:r>
    </w:p>
    <w:tbl>
      <w:tblPr>
        <w:tblW w:w="104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456"/>
      </w:tblGrid>
      <w:tr w:rsidR="00FF09EE" w:rsidRPr="00FF09EE" w14:paraId="42432533" w14:textId="77777777" w:rsidTr="00602DC8">
        <w:tc>
          <w:tcPr>
            <w:tcW w:w="10456" w:type="dxa"/>
            <w:shd w:val="clear" w:color="auto" w:fill="auto"/>
          </w:tcPr>
          <w:p w14:paraId="30B8F2B0" w14:textId="77777777" w:rsidR="00FF09EE" w:rsidRPr="00FF09EE" w:rsidRDefault="00FF09EE" w:rsidP="00FF09EE"/>
        </w:tc>
      </w:tr>
    </w:tbl>
    <w:p w14:paraId="3B96DE70" w14:textId="77777777" w:rsidR="00CF3977" w:rsidRPr="00FF09EE" w:rsidRDefault="00CF3977" w:rsidP="00FF09EE"/>
    <w:p w14:paraId="30F37922" w14:textId="29896AE5" w:rsidR="009B5FBA" w:rsidRDefault="00E03D70" w:rsidP="00063409">
      <w:pPr>
        <w:pStyle w:val="1"/>
        <w:pageBreakBefore w:val="0"/>
      </w:pPr>
      <w:bookmarkStart w:id="398" w:name="_Toc24927323"/>
      <w:r>
        <w:rPr>
          <w:rFonts w:hint="eastAsia"/>
        </w:rPr>
        <w:t>分布外模式的实现</w:t>
      </w:r>
      <w:bookmarkEnd w:id="398"/>
    </w:p>
    <w:p w14:paraId="077ADE81" w14:textId="5164DE08" w:rsidR="008C0B53" w:rsidRDefault="00FF09EE" w:rsidP="008C0B53">
      <w:pPr>
        <w:pStyle w:val="2"/>
      </w:pPr>
      <w:r>
        <w:rPr>
          <w:rFonts w:hint="eastAsia"/>
        </w:rPr>
        <w:t>管理员业务</w:t>
      </w:r>
    </w:p>
    <w:p w14:paraId="0FB6A37A" w14:textId="3C3F7F40" w:rsidR="00A90C3D" w:rsidRPr="00A90C3D" w:rsidRDefault="00300C3A" w:rsidP="008C0B53">
      <w:pPr>
        <w:pStyle w:val="3"/>
      </w:pPr>
      <w:bookmarkStart w:id="399" w:name="_Toc24927325"/>
      <w:r>
        <w:rPr>
          <w:rFonts w:hint="eastAsia"/>
        </w:rPr>
        <w:t>站点</w:t>
      </w:r>
      <w:r>
        <w:fldChar w:fldCharType="begin"/>
      </w:r>
      <w:r>
        <w:instrText xml:space="preserve"> SEQ </w:instrText>
      </w:r>
      <w:r>
        <w:instrText>序号</w:instrText>
      </w:r>
      <w:r>
        <w:instrText xml:space="preserve">1 \* ARABIC \s 1 </w:instrText>
      </w:r>
      <w:r>
        <w:fldChar w:fldCharType="separate"/>
      </w:r>
      <w:r w:rsidR="00D60492">
        <w:rPr>
          <w:noProof/>
        </w:rPr>
        <w:t>1</w:t>
      </w:r>
      <w:bookmarkEnd w:id="399"/>
      <w:r>
        <w:fldChar w:fldCharType="end"/>
      </w:r>
    </w:p>
    <w:p w14:paraId="6CAA4407" w14:textId="77777777" w:rsidR="00B1425D" w:rsidRDefault="00B1425D" w:rsidP="00B1425D">
      <w:pPr>
        <w:pStyle w:val="4"/>
      </w:pPr>
      <w:bookmarkStart w:id="400" w:name="_Toc24927326"/>
      <w:r>
        <w:rPr>
          <w:rFonts w:hint="eastAsia"/>
        </w:rPr>
        <w:t>同义词</w:t>
      </w:r>
      <w:bookmarkEnd w:id="400"/>
    </w:p>
    <w:p w14:paraId="5B00B009" w14:textId="5A8916A5" w:rsidR="00B1425D" w:rsidRPr="00FB1786" w:rsidRDefault="00B1425D" w:rsidP="00B1425D">
      <w:pPr>
        <w:jc w:val="center"/>
      </w:pPr>
      <w:r>
        <w:rPr>
          <w:rFonts w:hint="eastAsia"/>
        </w:rPr>
        <w:t>表</w:t>
      </w:r>
      <w:r w:rsidR="00DB24D1">
        <w:fldChar w:fldCharType="begin"/>
      </w:r>
      <w:r w:rsidR="00DB24D1">
        <w:instrText xml:space="preserve"> STYLEREF  \s "</w:instrText>
      </w:r>
      <w:r w:rsidR="00DB24D1">
        <w:instrText>标题</w:instrText>
      </w:r>
      <w:r w:rsidR="00DB24D1">
        <w:instrText xml:space="preserve"> 3" \n </w:instrText>
      </w:r>
      <w:r w:rsidR="00DB24D1">
        <w:fldChar w:fldCharType="separate"/>
      </w:r>
      <w:r w:rsidR="00D60492">
        <w:rPr>
          <w:noProof/>
        </w:rPr>
        <w:t>12.1.1</w:t>
      </w:r>
      <w:r w:rsidR="00DB24D1">
        <w:fldChar w:fldCharType="end"/>
      </w:r>
      <w:r>
        <w:noBreakHyphen/>
      </w:r>
      <w:r w:rsidR="00DB24D1">
        <w:fldChar w:fldCharType="begin"/>
      </w:r>
      <w:r w:rsidR="00DB24D1">
        <w:instrText xml:space="preserve"> SEQ </w:instrText>
      </w:r>
      <w:r w:rsidR="00DB24D1">
        <w:instrText>表格</w:instrText>
      </w:r>
      <w:r w:rsidR="00DB24D1">
        <w:instrText xml:space="preserve">3 \* ARABIC \s 3 </w:instrText>
      </w:r>
      <w:r w:rsidR="00DB24D1">
        <w:fldChar w:fldCharType="separate"/>
      </w:r>
      <w:r w:rsidR="00D60492">
        <w:rPr>
          <w:noProof/>
        </w:rPr>
        <w:t>1</w:t>
      </w:r>
      <w:r w:rsidR="00DB24D1"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9"/>
        <w:gridCol w:w="2055"/>
        <w:gridCol w:w="3106"/>
        <w:gridCol w:w="3352"/>
        <w:gridCol w:w="1410"/>
      </w:tblGrid>
      <w:tr w:rsidR="00DB2703" w14:paraId="20E2786E" w14:textId="77777777" w:rsidTr="00362221">
        <w:tc>
          <w:tcPr>
            <w:tcW w:w="355" w:type="pct"/>
            <w:shd w:val="clear" w:color="auto" w:fill="D9D9D9"/>
          </w:tcPr>
          <w:p w14:paraId="26E4B02B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2E473817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454" w:type="pct"/>
            <w:shd w:val="clear" w:color="auto" w:fill="D9D9D9"/>
          </w:tcPr>
          <w:p w14:paraId="7D3F955B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569" w:type="pct"/>
            <w:shd w:val="clear" w:color="auto" w:fill="D9D9D9"/>
          </w:tcPr>
          <w:p w14:paraId="0B51BD72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59DD7BC7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703" w14:paraId="39550AF6" w14:textId="77777777" w:rsidTr="00362221">
        <w:tc>
          <w:tcPr>
            <w:tcW w:w="355" w:type="pct"/>
            <w:shd w:val="clear" w:color="auto" w:fill="auto"/>
          </w:tcPr>
          <w:p w14:paraId="2B32E675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5ABFEFD1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g_pub</w:t>
            </w:r>
            <w:r>
              <w:t>l</w:t>
            </w:r>
            <w:proofErr w:type="spellEnd"/>
          </w:p>
        </w:tc>
        <w:tc>
          <w:tcPr>
            <w:tcW w:w="1454" w:type="pct"/>
            <w:shd w:val="clear" w:color="auto" w:fill="auto"/>
          </w:tcPr>
          <w:p w14:paraId="1060128D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0_1</w:t>
            </w:r>
          </w:p>
        </w:tc>
        <w:tc>
          <w:tcPr>
            <w:tcW w:w="1569" w:type="pct"/>
          </w:tcPr>
          <w:p w14:paraId="50B454BB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出版社别称</w:t>
            </w:r>
          </w:p>
        </w:tc>
        <w:tc>
          <w:tcPr>
            <w:tcW w:w="660" w:type="pct"/>
          </w:tcPr>
          <w:p w14:paraId="31237BE7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5058F7F6" w14:textId="77777777" w:rsidTr="00362221">
        <w:tc>
          <w:tcPr>
            <w:tcW w:w="355" w:type="pct"/>
            <w:shd w:val="clear" w:color="auto" w:fill="auto"/>
          </w:tcPr>
          <w:p w14:paraId="0E924222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1BFFBFC3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g_com</w:t>
            </w:r>
            <w:proofErr w:type="spellEnd"/>
          </w:p>
        </w:tc>
        <w:tc>
          <w:tcPr>
            <w:tcW w:w="1454" w:type="pct"/>
            <w:shd w:val="clear" w:color="auto" w:fill="auto"/>
          </w:tcPr>
          <w:p w14:paraId="3D6C522A" w14:textId="77777777" w:rsidR="00DB2703" w:rsidRDefault="00DB2703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company</w:t>
            </w:r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0_1</w:t>
            </w:r>
          </w:p>
        </w:tc>
        <w:tc>
          <w:tcPr>
            <w:tcW w:w="1569" w:type="pct"/>
          </w:tcPr>
          <w:p w14:paraId="7F98E32E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公司别称</w:t>
            </w:r>
          </w:p>
        </w:tc>
        <w:tc>
          <w:tcPr>
            <w:tcW w:w="660" w:type="pct"/>
          </w:tcPr>
          <w:p w14:paraId="27505852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6BD8AC74" w14:textId="77777777" w:rsidTr="00362221">
        <w:tc>
          <w:tcPr>
            <w:tcW w:w="355" w:type="pct"/>
            <w:shd w:val="clear" w:color="auto" w:fill="auto"/>
          </w:tcPr>
          <w:p w14:paraId="002D7EB9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6C633753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g_wor</w:t>
            </w:r>
            <w:proofErr w:type="spellEnd"/>
          </w:p>
        </w:tc>
        <w:tc>
          <w:tcPr>
            <w:tcW w:w="1454" w:type="pct"/>
            <w:shd w:val="clear" w:color="auto" w:fill="auto"/>
          </w:tcPr>
          <w:p w14:paraId="354E6D3B" w14:textId="77777777" w:rsidR="00DB2703" w:rsidRPr="00DF4DB6" w:rsidRDefault="00DB2703" w:rsidP="00362221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0_1</w:t>
            </w:r>
          </w:p>
        </w:tc>
        <w:tc>
          <w:tcPr>
            <w:tcW w:w="1569" w:type="pct"/>
          </w:tcPr>
          <w:p w14:paraId="1CC13EE3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从事别称</w:t>
            </w:r>
          </w:p>
        </w:tc>
        <w:tc>
          <w:tcPr>
            <w:tcW w:w="660" w:type="pct"/>
          </w:tcPr>
          <w:p w14:paraId="3C9644C2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6105D345" w14:textId="77777777" w:rsidTr="00362221">
        <w:tc>
          <w:tcPr>
            <w:tcW w:w="355" w:type="pct"/>
            <w:shd w:val="clear" w:color="auto" w:fill="auto"/>
          </w:tcPr>
          <w:p w14:paraId="725CC025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6B443BC2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</w:t>
            </w:r>
            <w:r>
              <w:t>pur</w:t>
            </w:r>
            <w:proofErr w:type="spellEnd"/>
          </w:p>
        </w:tc>
        <w:tc>
          <w:tcPr>
            <w:tcW w:w="1454" w:type="pct"/>
            <w:shd w:val="clear" w:color="auto" w:fill="auto"/>
          </w:tcPr>
          <w:p w14:paraId="33B5661B" w14:textId="77777777" w:rsidR="00DB2703" w:rsidRPr="008C6BB6" w:rsidRDefault="00DB2703" w:rsidP="00362221">
            <w:pPr>
              <w:pStyle w:val="a7"/>
              <w:ind w:firstLineChars="0" w:firstLine="0"/>
            </w:pPr>
            <w:r w:rsidRPr="008C6BB6">
              <w:t>purchase</w:t>
            </w:r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0_1</w:t>
            </w:r>
          </w:p>
        </w:tc>
        <w:tc>
          <w:tcPr>
            <w:tcW w:w="1569" w:type="pct"/>
          </w:tcPr>
          <w:p w14:paraId="511AF18D" w14:textId="00E9250D" w:rsidR="00DB2703" w:rsidRDefault="00DC02BA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="00DB2703">
              <w:rPr>
                <w:rFonts w:hint="eastAsia"/>
              </w:rPr>
              <w:t>别称</w:t>
            </w:r>
          </w:p>
        </w:tc>
        <w:tc>
          <w:tcPr>
            <w:tcW w:w="660" w:type="pct"/>
          </w:tcPr>
          <w:p w14:paraId="11B17C9A" w14:textId="77777777" w:rsidR="00DB2703" w:rsidRDefault="00DB2703" w:rsidP="00362221">
            <w:pPr>
              <w:pStyle w:val="a7"/>
              <w:ind w:firstLineChars="0" w:firstLine="0"/>
            </w:pPr>
          </w:p>
        </w:tc>
      </w:tr>
    </w:tbl>
    <w:p w14:paraId="0ECE5E06" w14:textId="059F7A2E" w:rsidR="00B1425D" w:rsidRPr="00FB1133" w:rsidRDefault="00B1425D" w:rsidP="00B1425D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 w:rsidR="00DB2703">
        <w:t>u_2_3_1_1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1425D" w14:paraId="143F9EEB" w14:textId="77777777" w:rsidTr="00DB24D1">
        <w:tc>
          <w:tcPr>
            <w:tcW w:w="5000" w:type="pct"/>
            <w:shd w:val="clear" w:color="auto" w:fill="auto"/>
          </w:tcPr>
          <w:p w14:paraId="6E6B1775" w14:textId="77777777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创建同义词：出版社别称</w:t>
            </w:r>
          </w:p>
          <w:p w14:paraId="66298366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1.g</w:t>
            </w:r>
            <w:proofErr w:type="gramEnd"/>
            <w:r>
              <w:t>_publ for u_2_3_1_1.publishing_house@ u_2_2_0_1;</w:t>
            </w:r>
          </w:p>
          <w:p w14:paraId="3DB655DA" w14:textId="77777777" w:rsidR="00DB2703" w:rsidRDefault="00DB2703" w:rsidP="00DB24D1">
            <w:pPr>
              <w:pStyle w:val="a7"/>
              <w:ind w:firstLineChars="0" w:firstLine="0"/>
            </w:pPr>
          </w:p>
          <w:p w14:paraId="36BB2A67" w14:textId="77777777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创建同义词：公司别称</w:t>
            </w:r>
          </w:p>
          <w:p w14:paraId="213AF668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1.g</w:t>
            </w:r>
            <w:proofErr w:type="gramEnd"/>
            <w:r>
              <w:t>_com for u_2_3_1_1.company@ u_2_2_0_1;</w:t>
            </w:r>
          </w:p>
          <w:p w14:paraId="5041BEF7" w14:textId="77777777" w:rsidR="00DB2703" w:rsidRDefault="00DB2703" w:rsidP="00DB24D1">
            <w:pPr>
              <w:pStyle w:val="a7"/>
              <w:ind w:firstLineChars="0" w:firstLine="0"/>
            </w:pPr>
          </w:p>
          <w:p w14:paraId="355C0266" w14:textId="77777777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创建同义词：从事别称</w:t>
            </w:r>
          </w:p>
          <w:p w14:paraId="6E53FB17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1.g</w:t>
            </w:r>
            <w:proofErr w:type="gramEnd"/>
            <w:r>
              <w:t>_wor for u_2_3_1_1.work_as@ u_2_2_0_1;</w:t>
            </w:r>
          </w:p>
          <w:p w14:paraId="44B44ECD" w14:textId="77777777" w:rsidR="00DB2703" w:rsidRDefault="00DB2703" w:rsidP="00DB24D1">
            <w:pPr>
              <w:pStyle w:val="a7"/>
              <w:ind w:firstLineChars="0" w:firstLine="0"/>
            </w:pPr>
          </w:p>
          <w:p w14:paraId="25A345FD" w14:textId="39177205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--</w:t>
            </w:r>
            <w:r>
              <w:rPr>
                <w:rFonts w:hint="eastAsia"/>
              </w:rPr>
              <w:t>创建同义词：</w:t>
            </w:r>
            <w:r w:rsidR="00DC02BA">
              <w:rPr>
                <w:rFonts w:hint="eastAsia"/>
              </w:rPr>
              <w:t>购买</w:t>
            </w:r>
            <w:r>
              <w:rPr>
                <w:rFonts w:hint="eastAsia"/>
              </w:rPr>
              <w:t>别称</w:t>
            </w:r>
          </w:p>
          <w:p w14:paraId="16332C7F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1.g</w:t>
            </w:r>
            <w:proofErr w:type="gramEnd"/>
            <w:r>
              <w:t>_pur for u_2_3_1_1.purchase@ u_2_2_0_1;</w:t>
            </w:r>
          </w:p>
          <w:p w14:paraId="360E0896" w14:textId="77777777" w:rsidR="00DB2703" w:rsidRDefault="00DB2703" w:rsidP="00DB24D1">
            <w:pPr>
              <w:pStyle w:val="a7"/>
              <w:ind w:firstLineChars="0" w:firstLine="0"/>
            </w:pPr>
          </w:p>
          <w:p w14:paraId="1DF9D3D0" w14:textId="443EBE0E" w:rsidR="00B1425D" w:rsidRDefault="00B1425D" w:rsidP="00DB24D1">
            <w:pPr>
              <w:pStyle w:val="a7"/>
              <w:ind w:firstLineChars="0" w:firstLine="0"/>
            </w:pPr>
          </w:p>
        </w:tc>
      </w:tr>
    </w:tbl>
    <w:p w14:paraId="67C0545E" w14:textId="77777777" w:rsidR="00A90C3D" w:rsidRDefault="00A90C3D" w:rsidP="008C0B53">
      <w:pPr>
        <w:pStyle w:val="4"/>
      </w:pPr>
      <w:bookmarkStart w:id="401" w:name="_Toc24927327"/>
      <w:r>
        <w:rPr>
          <w:rFonts w:hint="eastAsia"/>
        </w:rPr>
        <w:lastRenderedPageBreak/>
        <w:t>视图</w:t>
      </w:r>
      <w:bookmarkEnd w:id="401"/>
    </w:p>
    <w:p w14:paraId="5871806D" w14:textId="2EA65EC3" w:rsidR="00A90C3D" w:rsidRPr="00FB1786" w:rsidRDefault="00A90C3D" w:rsidP="008C0B53">
      <w:pPr>
        <w:keepNext/>
        <w:jc w:val="center"/>
      </w:pPr>
      <w:r>
        <w:rPr>
          <w:rFonts w:hint="eastAsia"/>
        </w:rPr>
        <w:t>表</w:t>
      </w:r>
      <w:r w:rsidR="00DB24D1">
        <w:fldChar w:fldCharType="begin"/>
      </w:r>
      <w:r w:rsidR="00DB24D1">
        <w:instrText xml:space="preserve"> STYLEREF  \s "</w:instrText>
      </w:r>
      <w:r w:rsidR="00DB24D1">
        <w:instrText>标题</w:instrText>
      </w:r>
      <w:r w:rsidR="00DB24D1">
        <w:instrText xml:space="preserve"> 3" \n </w:instrText>
      </w:r>
      <w:r w:rsidR="00DB24D1">
        <w:fldChar w:fldCharType="separate"/>
      </w:r>
      <w:r w:rsidR="00D60492">
        <w:rPr>
          <w:noProof/>
        </w:rPr>
        <w:t>12.1.1</w:t>
      </w:r>
      <w:r w:rsidR="00DB24D1">
        <w:fldChar w:fldCharType="end"/>
      </w:r>
      <w:r w:rsidR="00DB24D1">
        <w:noBreakHyphen/>
      </w:r>
      <w:r w:rsidR="00DB24D1">
        <w:fldChar w:fldCharType="begin"/>
      </w:r>
      <w:r w:rsidR="00DB24D1">
        <w:instrText xml:space="preserve"> SEQ </w:instrText>
      </w:r>
      <w:r w:rsidR="00DB24D1">
        <w:instrText>表格</w:instrText>
      </w:r>
      <w:r w:rsidR="00DB24D1">
        <w:instrText xml:space="preserve">3 \* ARABIC \s 3 </w:instrText>
      </w:r>
      <w:r w:rsidR="00DB24D1">
        <w:fldChar w:fldCharType="separate"/>
      </w:r>
      <w:r w:rsidR="00D60492">
        <w:rPr>
          <w:noProof/>
        </w:rPr>
        <w:t>2</w:t>
      </w:r>
      <w:r w:rsidR="00DB24D1"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2260"/>
        <w:gridCol w:w="3322"/>
        <w:gridCol w:w="1701"/>
        <w:gridCol w:w="1698"/>
      </w:tblGrid>
      <w:tr w:rsidR="00A90C3D" w14:paraId="2B0A8598" w14:textId="77777777" w:rsidTr="00A90C3D">
        <w:tc>
          <w:tcPr>
            <w:tcW w:w="796" w:type="pct"/>
            <w:shd w:val="clear" w:color="auto" w:fill="D9D9D9"/>
          </w:tcPr>
          <w:p w14:paraId="1558AD1E" w14:textId="77777777" w:rsidR="00A90C3D" w:rsidRDefault="00A90C3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58" w:type="pct"/>
            <w:shd w:val="clear" w:color="auto" w:fill="D9D9D9"/>
          </w:tcPr>
          <w:p w14:paraId="05F6115F" w14:textId="77777777" w:rsidR="00A90C3D" w:rsidRDefault="00A90C3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555" w:type="pct"/>
            <w:shd w:val="clear" w:color="auto" w:fill="D9D9D9"/>
          </w:tcPr>
          <w:p w14:paraId="4C052933" w14:textId="77777777" w:rsidR="00A90C3D" w:rsidRDefault="00A90C3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7D0A7280" w14:textId="77777777" w:rsidR="00A90C3D" w:rsidRDefault="00B1425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对应编号</w:t>
            </w:r>
          </w:p>
        </w:tc>
        <w:tc>
          <w:tcPr>
            <w:tcW w:w="795" w:type="pct"/>
            <w:shd w:val="clear" w:color="auto" w:fill="D9D9D9"/>
          </w:tcPr>
          <w:p w14:paraId="14D784B3" w14:textId="77777777" w:rsidR="00A90C3D" w:rsidRDefault="00A90C3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A90C3D" w14:paraId="7C65E5D9" w14:textId="77777777" w:rsidTr="00A90C3D">
        <w:tc>
          <w:tcPr>
            <w:tcW w:w="796" w:type="pct"/>
            <w:shd w:val="clear" w:color="auto" w:fill="auto"/>
          </w:tcPr>
          <w:p w14:paraId="4DB3E565" w14:textId="32384A2B" w:rsidR="00A90C3D" w:rsidRDefault="00A90C3D" w:rsidP="008C0B53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097430FB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4987C621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78C8BB9F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47D2C895" w14:textId="77777777" w:rsidR="00A90C3D" w:rsidRDefault="00A90C3D" w:rsidP="008C0B53">
            <w:pPr>
              <w:pStyle w:val="a7"/>
              <w:ind w:firstLineChars="0" w:firstLine="0"/>
            </w:pPr>
          </w:p>
        </w:tc>
      </w:tr>
      <w:tr w:rsidR="00A90C3D" w14:paraId="4579F731" w14:textId="77777777" w:rsidTr="00A90C3D">
        <w:tc>
          <w:tcPr>
            <w:tcW w:w="796" w:type="pct"/>
            <w:shd w:val="clear" w:color="auto" w:fill="auto"/>
          </w:tcPr>
          <w:p w14:paraId="6C2FC159" w14:textId="32B9E0C0" w:rsidR="00A90C3D" w:rsidRDefault="00A90C3D" w:rsidP="008C0B53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7F19558F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09F45440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7D50D41E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20E67DEF" w14:textId="77777777" w:rsidR="00A90C3D" w:rsidRDefault="00A90C3D" w:rsidP="008C0B53">
            <w:pPr>
              <w:pStyle w:val="a7"/>
              <w:ind w:firstLineChars="0" w:firstLine="0"/>
            </w:pPr>
          </w:p>
        </w:tc>
      </w:tr>
    </w:tbl>
    <w:p w14:paraId="730CE392" w14:textId="77777777" w:rsidR="00A90C3D" w:rsidRDefault="00A90C3D" w:rsidP="007622D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rPr>
          <w:rFonts w:hint="eastAsia"/>
        </w:rPr>
        <w:t>1</w:t>
      </w:r>
    </w:p>
    <w:p w14:paraId="508350E6" w14:textId="156F1D69" w:rsidR="00A90C3D" w:rsidRPr="00FB1786" w:rsidRDefault="00A90C3D" w:rsidP="008C0B53">
      <w:pPr>
        <w:keepNext/>
        <w:jc w:val="center"/>
      </w:pPr>
      <w:r>
        <w:rPr>
          <w:rFonts w:hint="eastAsia"/>
        </w:rPr>
        <w:t>表</w:t>
      </w:r>
      <w:r w:rsidR="00DB24D1">
        <w:fldChar w:fldCharType="begin"/>
      </w:r>
      <w:r w:rsidR="00DB24D1">
        <w:instrText xml:space="preserve"> STYLEREF  \s "</w:instrText>
      </w:r>
      <w:r w:rsidR="00DB24D1">
        <w:instrText>标题</w:instrText>
      </w:r>
      <w:r w:rsidR="00DB24D1">
        <w:instrText xml:space="preserve"> 4" \n </w:instrText>
      </w:r>
      <w:r w:rsidR="00DB24D1">
        <w:fldChar w:fldCharType="separate"/>
      </w:r>
      <w:r w:rsidR="00D60492">
        <w:rPr>
          <w:noProof/>
        </w:rPr>
        <w:t>12.1.1.2</w:t>
      </w:r>
      <w:r w:rsidR="00DB24D1">
        <w:fldChar w:fldCharType="end"/>
      </w:r>
      <w:r w:rsidR="00DB24D1">
        <w:noBreakHyphen/>
      </w:r>
      <w:r w:rsidR="00DB24D1">
        <w:fldChar w:fldCharType="begin"/>
      </w:r>
      <w:r w:rsidR="00DB24D1">
        <w:instrText xml:space="preserve"> SEQ </w:instrText>
      </w:r>
      <w:r w:rsidR="00DB24D1">
        <w:instrText>表格</w:instrText>
      </w:r>
      <w:r w:rsidR="00DB24D1">
        <w:instrText xml:space="preserve">4 \* ARABIC \s 4 </w:instrText>
      </w:r>
      <w:r w:rsidR="00DB24D1">
        <w:fldChar w:fldCharType="separate"/>
      </w:r>
      <w:r w:rsidR="00D60492">
        <w:rPr>
          <w:noProof/>
        </w:rPr>
        <w:t>1</w:t>
      </w:r>
      <w:r w:rsidR="00DB24D1">
        <w:fldChar w:fldCharType="end"/>
      </w:r>
      <w:r>
        <w:rPr>
          <w:rFonts w:hint="eastAsia"/>
        </w:rPr>
        <w:t>视图</w:t>
      </w:r>
      <w:proofErr w:type="spellStart"/>
      <w:r w:rsidR="0062292D">
        <w:t>xxxx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0"/>
        <w:gridCol w:w="1217"/>
        <w:gridCol w:w="1434"/>
        <w:gridCol w:w="1718"/>
        <w:gridCol w:w="1434"/>
        <w:gridCol w:w="3420"/>
        <w:gridCol w:w="729"/>
      </w:tblGrid>
      <w:tr w:rsidR="00A90C3D" w14:paraId="0A274828" w14:textId="77777777" w:rsidTr="002C3E50">
        <w:tc>
          <w:tcPr>
            <w:tcW w:w="342" w:type="pct"/>
            <w:shd w:val="clear" w:color="auto" w:fill="D9D9D9"/>
          </w:tcPr>
          <w:p w14:paraId="58C360F1" w14:textId="77777777" w:rsidR="00A90C3D" w:rsidRDefault="00A90C3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0" w:type="pct"/>
            <w:shd w:val="clear" w:color="auto" w:fill="D9D9D9"/>
          </w:tcPr>
          <w:p w14:paraId="5A6AF223" w14:textId="77777777" w:rsidR="00A90C3D" w:rsidRDefault="00A90C3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中文说明</w:t>
            </w:r>
          </w:p>
        </w:tc>
        <w:tc>
          <w:tcPr>
            <w:tcW w:w="671" w:type="pct"/>
            <w:shd w:val="clear" w:color="auto" w:fill="D9D9D9"/>
          </w:tcPr>
          <w:p w14:paraId="53D81AD4" w14:textId="77777777" w:rsidR="00A90C3D" w:rsidRDefault="00A90C3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4" w:type="pct"/>
            <w:shd w:val="clear" w:color="auto" w:fill="D9D9D9"/>
          </w:tcPr>
          <w:p w14:paraId="248A295C" w14:textId="77777777" w:rsidR="00A90C3D" w:rsidRDefault="00A90C3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1" w:type="pct"/>
            <w:shd w:val="clear" w:color="auto" w:fill="D9D9D9"/>
          </w:tcPr>
          <w:p w14:paraId="636168F0" w14:textId="77777777" w:rsidR="00A90C3D" w:rsidRDefault="00A90C3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1" w:type="pct"/>
            <w:shd w:val="clear" w:color="auto" w:fill="D9D9D9"/>
          </w:tcPr>
          <w:p w14:paraId="2B03BA12" w14:textId="77777777" w:rsidR="00A90C3D" w:rsidRDefault="00A90C3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49061A2F" w14:textId="77777777" w:rsidR="00A90C3D" w:rsidRDefault="00A90C3D" w:rsidP="008C0B53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A90C3D" w14:paraId="4FFB076A" w14:textId="77777777" w:rsidTr="002C3E50">
        <w:tc>
          <w:tcPr>
            <w:tcW w:w="342" w:type="pct"/>
            <w:shd w:val="clear" w:color="auto" w:fill="auto"/>
          </w:tcPr>
          <w:p w14:paraId="2007DA29" w14:textId="22A0E2F7" w:rsidR="00A90C3D" w:rsidRDefault="00A90C3D" w:rsidP="008C0B53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68491023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55FD0639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66E4AE0B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6DF5C711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08E2C6AC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7EEC72BF" w14:textId="77777777" w:rsidR="00A90C3D" w:rsidRDefault="00A90C3D" w:rsidP="008C0B53">
            <w:pPr>
              <w:pStyle w:val="a7"/>
              <w:ind w:firstLineChars="0" w:firstLine="0"/>
            </w:pPr>
          </w:p>
        </w:tc>
      </w:tr>
      <w:tr w:rsidR="00A90C3D" w14:paraId="1480AC52" w14:textId="77777777" w:rsidTr="002C3E50">
        <w:tc>
          <w:tcPr>
            <w:tcW w:w="342" w:type="pct"/>
            <w:shd w:val="clear" w:color="auto" w:fill="auto"/>
          </w:tcPr>
          <w:p w14:paraId="6C585B6D" w14:textId="18D9D2FD" w:rsidR="00A90C3D" w:rsidRDefault="00A90C3D" w:rsidP="008C0B53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14B85059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7DEF2199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59E8DE6C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55A9A82E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68A5C978" w14:textId="77777777" w:rsidR="00A90C3D" w:rsidRDefault="00A90C3D" w:rsidP="008C0B53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3B2EFBDA" w14:textId="77777777" w:rsidR="00A90C3D" w:rsidRDefault="00A90C3D" w:rsidP="008C0B53">
            <w:pPr>
              <w:pStyle w:val="a7"/>
              <w:ind w:firstLineChars="0" w:firstLine="0"/>
            </w:pPr>
          </w:p>
        </w:tc>
      </w:tr>
    </w:tbl>
    <w:p w14:paraId="275F7C44" w14:textId="77777777" w:rsidR="00B1425D" w:rsidRPr="003F5CC5" w:rsidRDefault="00B1425D" w:rsidP="00B1425D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A90C3D" w14:paraId="450E82E4" w14:textId="77777777" w:rsidTr="002C3E50">
        <w:tc>
          <w:tcPr>
            <w:tcW w:w="5000" w:type="pct"/>
            <w:shd w:val="clear" w:color="auto" w:fill="auto"/>
          </w:tcPr>
          <w:p w14:paraId="152EF234" w14:textId="77777777" w:rsidR="00A90C3D" w:rsidRPr="00B1425D" w:rsidRDefault="00A90C3D" w:rsidP="008C0B53">
            <w:pPr>
              <w:pStyle w:val="a7"/>
              <w:ind w:firstLineChars="0" w:firstLine="0"/>
            </w:pPr>
          </w:p>
        </w:tc>
      </w:tr>
    </w:tbl>
    <w:p w14:paraId="58C0420A" w14:textId="77777777" w:rsidR="00B1425D" w:rsidRDefault="00B1425D" w:rsidP="00B1425D">
      <w:pPr>
        <w:pStyle w:val="4"/>
      </w:pPr>
      <w:bookmarkStart w:id="402" w:name="_Toc24927328"/>
      <w:r>
        <w:rPr>
          <w:rFonts w:hint="eastAsia"/>
        </w:rPr>
        <w:t>函数</w:t>
      </w:r>
      <w:bookmarkEnd w:id="402"/>
    </w:p>
    <w:p w14:paraId="62B251F9" w14:textId="352A4428" w:rsidR="00B1425D" w:rsidRPr="00FB1786" w:rsidRDefault="00B1425D" w:rsidP="00B1425D">
      <w:pPr>
        <w:jc w:val="center"/>
      </w:pPr>
      <w:r>
        <w:rPr>
          <w:rFonts w:hint="eastAsia"/>
        </w:rPr>
        <w:t>表</w:t>
      </w:r>
      <w:r w:rsidR="00DB24D1">
        <w:fldChar w:fldCharType="begin"/>
      </w:r>
      <w:r w:rsidR="00DB24D1">
        <w:instrText xml:space="preserve"> STYLEREF  \s "</w:instrText>
      </w:r>
      <w:r w:rsidR="00DB24D1">
        <w:instrText>标题</w:instrText>
      </w:r>
      <w:r w:rsidR="00DB24D1">
        <w:instrText xml:space="preserve"> 3" \n </w:instrText>
      </w:r>
      <w:r w:rsidR="00DB24D1">
        <w:fldChar w:fldCharType="separate"/>
      </w:r>
      <w:r w:rsidR="00D60492">
        <w:rPr>
          <w:noProof/>
        </w:rPr>
        <w:t>12.1.1</w:t>
      </w:r>
      <w:r w:rsidR="00DB24D1">
        <w:fldChar w:fldCharType="end"/>
      </w:r>
      <w:r w:rsidR="00DB24D1">
        <w:noBreakHyphen/>
      </w:r>
      <w:r w:rsidR="00DB24D1">
        <w:fldChar w:fldCharType="begin"/>
      </w:r>
      <w:r w:rsidR="00DB24D1">
        <w:instrText xml:space="preserve"> SEQ </w:instrText>
      </w:r>
      <w:r w:rsidR="00DB24D1">
        <w:instrText>表格</w:instrText>
      </w:r>
      <w:r w:rsidR="00DB24D1">
        <w:instrText xml:space="preserve">3 \* ARABIC \s 3 </w:instrText>
      </w:r>
      <w:r w:rsidR="00DB24D1">
        <w:fldChar w:fldCharType="separate"/>
      </w:r>
      <w:r w:rsidR="00D60492">
        <w:rPr>
          <w:noProof/>
        </w:rPr>
        <w:t>3</w:t>
      </w:r>
      <w:r w:rsidR="00DB24D1"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B1425D" w14:paraId="54E88C5F" w14:textId="77777777" w:rsidTr="00DB24D1">
        <w:tc>
          <w:tcPr>
            <w:tcW w:w="354" w:type="pct"/>
            <w:shd w:val="clear" w:color="auto" w:fill="D9D9D9"/>
          </w:tcPr>
          <w:p w14:paraId="6DFF9D37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023F2612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4BA420FC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72922FF9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6D475EC9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660C449F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7FB16E7C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1425D" w14:paraId="3C44B899" w14:textId="77777777" w:rsidTr="00DB24D1">
        <w:tc>
          <w:tcPr>
            <w:tcW w:w="354" w:type="pct"/>
            <w:shd w:val="clear" w:color="auto" w:fill="auto"/>
          </w:tcPr>
          <w:p w14:paraId="785E0621" w14:textId="7E103574" w:rsidR="00B1425D" w:rsidRDefault="00B1425D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14" w:type="pct"/>
          </w:tcPr>
          <w:p w14:paraId="4A1E163A" w14:textId="77777777" w:rsidR="00B1425D" w:rsidRDefault="00B1425D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414" w:type="pct"/>
            <w:shd w:val="clear" w:color="auto" w:fill="auto"/>
          </w:tcPr>
          <w:p w14:paraId="7F477AD2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743FBCA0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4C344D85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0D8EC9DA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39E25E34" w14:textId="77777777" w:rsidR="00B1425D" w:rsidRDefault="00B1425D" w:rsidP="00DB24D1">
            <w:pPr>
              <w:pStyle w:val="a7"/>
              <w:ind w:firstLineChars="0" w:firstLine="0"/>
            </w:pPr>
          </w:p>
        </w:tc>
      </w:tr>
      <w:tr w:rsidR="00B1425D" w14:paraId="6A208B0C" w14:textId="77777777" w:rsidTr="00DB24D1">
        <w:tc>
          <w:tcPr>
            <w:tcW w:w="354" w:type="pct"/>
            <w:shd w:val="clear" w:color="auto" w:fill="auto"/>
          </w:tcPr>
          <w:p w14:paraId="336A98E7" w14:textId="57FF2821" w:rsidR="00B1425D" w:rsidRDefault="00B1425D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14" w:type="pct"/>
          </w:tcPr>
          <w:p w14:paraId="1B78AF29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7FE4782E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7AE37711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035BB8D9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70CEFF12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501C561E" w14:textId="77777777" w:rsidR="00B1425D" w:rsidRDefault="00B1425D" w:rsidP="00DB24D1">
            <w:pPr>
              <w:pStyle w:val="a7"/>
              <w:ind w:firstLineChars="0" w:firstLine="0"/>
            </w:pPr>
          </w:p>
        </w:tc>
      </w:tr>
    </w:tbl>
    <w:p w14:paraId="7D833681" w14:textId="77777777" w:rsidR="00B1425D" w:rsidRDefault="00B1425D" w:rsidP="007622D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函数</w:t>
      </w:r>
      <w:r>
        <w:rPr>
          <w:rFonts w:hint="eastAsia"/>
        </w:rPr>
        <w:t>1</w:t>
      </w:r>
    </w:p>
    <w:p w14:paraId="2DCEE954" w14:textId="77777777" w:rsidR="00B1425D" w:rsidRPr="00FB1786" w:rsidRDefault="00B1425D" w:rsidP="00B1425D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1425D" w14:paraId="45B50C4E" w14:textId="77777777" w:rsidTr="00DB24D1">
        <w:trPr>
          <w:trHeight w:val="2933"/>
        </w:trPr>
        <w:tc>
          <w:tcPr>
            <w:tcW w:w="5000" w:type="pct"/>
            <w:shd w:val="clear" w:color="auto" w:fill="auto"/>
          </w:tcPr>
          <w:p w14:paraId="75D9F5BB" w14:textId="77777777" w:rsidR="00B1425D" w:rsidRDefault="00B1425D" w:rsidP="00DB24D1">
            <w:pPr>
              <w:pStyle w:val="a7"/>
              <w:ind w:firstLineChars="0" w:firstLine="0"/>
            </w:pPr>
          </w:p>
        </w:tc>
      </w:tr>
    </w:tbl>
    <w:p w14:paraId="4DA5F276" w14:textId="77777777" w:rsidR="00B1425D" w:rsidRDefault="00B1425D" w:rsidP="00B1425D">
      <w:pPr>
        <w:pStyle w:val="4"/>
      </w:pPr>
      <w:bookmarkStart w:id="403" w:name="_Toc24927329"/>
      <w:r>
        <w:rPr>
          <w:rFonts w:hint="eastAsia"/>
        </w:rPr>
        <w:lastRenderedPageBreak/>
        <w:t>过程</w:t>
      </w:r>
      <w:bookmarkEnd w:id="403"/>
    </w:p>
    <w:p w14:paraId="725388CF" w14:textId="3B25F090" w:rsidR="00B1425D" w:rsidRPr="00FB1786" w:rsidRDefault="00B1425D" w:rsidP="00B1425D">
      <w:pPr>
        <w:jc w:val="center"/>
      </w:pPr>
      <w:r>
        <w:rPr>
          <w:rFonts w:hint="eastAsia"/>
        </w:rPr>
        <w:t>表</w:t>
      </w:r>
      <w:r w:rsidR="00DB24D1">
        <w:fldChar w:fldCharType="begin"/>
      </w:r>
      <w:r w:rsidR="00DB24D1">
        <w:instrText xml:space="preserve"> STYLEREF  \s "</w:instrText>
      </w:r>
      <w:r w:rsidR="00DB24D1">
        <w:instrText>标题</w:instrText>
      </w:r>
      <w:r w:rsidR="00DB24D1">
        <w:instrText xml:space="preserve"> 3" \n </w:instrText>
      </w:r>
      <w:r w:rsidR="00DB24D1">
        <w:fldChar w:fldCharType="separate"/>
      </w:r>
      <w:r w:rsidR="00D60492">
        <w:rPr>
          <w:noProof/>
        </w:rPr>
        <w:t>12.1.1</w:t>
      </w:r>
      <w:r w:rsidR="00DB24D1">
        <w:fldChar w:fldCharType="end"/>
      </w:r>
      <w:r w:rsidR="00DB24D1">
        <w:noBreakHyphen/>
      </w:r>
      <w:r w:rsidR="00DB24D1">
        <w:fldChar w:fldCharType="begin"/>
      </w:r>
      <w:r w:rsidR="00DB24D1">
        <w:instrText xml:space="preserve"> SEQ </w:instrText>
      </w:r>
      <w:r w:rsidR="00DB24D1">
        <w:instrText>表格</w:instrText>
      </w:r>
      <w:r w:rsidR="00DB24D1">
        <w:instrText xml:space="preserve">3 \* ARABIC \s 3 </w:instrText>
      </w:r>
      <w:r w:rsidR="00DB24D1">
        <w:fldChar w:fldCharType="separate"/>
      </w:r>
      <w:r w:rsidR="00D60492">
        <w:rPr>
          <w:noProof/>
        </w:rPr>
        <w:t>4</w:t>
      </w:r>
      <w:r w:rsidR="00DB24D1"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B1425D" w14:paraId="1A24F87A" w14:textId="77777777" w:rsidTr="00DB24D1">
        <w:tc>
          <w:tcPr>
            <w:tcW w:w="778" w:type="pct"/>
            <w:shd w:val="clear" w:color="auto" w:fill="D9D9D9"/>
          </w:tcPr>
          <w:p w14:paraId="09B45547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663843CE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178E2CD3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445A5F36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5A037C2C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52BF90DB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1425D" w14:paraId="05763F0E" w14:textId="77777777" w:rsidTr="00DB24D1">
        <w:tc>
          <w:tcPr>
            <w:tcW w:w="778" w:type="pct"/>
            <w:shd w:val="clear" w:color="auto" w:fill="auto"/>
          </w:tcPr>
          <w:p w14:paraId="175D2EC6" w14:textId="024A746E" w:rsidR="00B1425D" w:rsidRDefault="00B1425D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8" w:type="pct"/>
          </w:tcPr>
          <w:p w14:paraId="6CD81C39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39BF9CAF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06EAC7A9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77FA48F3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57CD9912" w14:textId="77777777" w:rsidR="00B1425D" w:rsidRDefault="00B1425D" w:rsidP="00DB24D1">
            <w:pPr>
              <w:pStyle w:val="a7"/>
              <w:ind w:firstLineChars="0" w:firstLine="0"/>
            </w:pPr>
          </w:p>
        </w:tc>
      </w:tr>
      <w:tr w:rsidR="00B1425D" w14:paraId="16AD56FD" w14:textId="77777777" w:rsidTr="00DB24D1">
        <w:tc>
          <w:tcPr>
            <w:tcW w:w="778" w:type="pct"/>
            <w:shd w:val="clear" w:color="auto" w:fill="auto"/>
          </w:tcPr>
          <w:p w14:paraId="245DA4B3" w14:textId="30C8DA3A" w:rsidR="00B1425D" w:rsidRDefault="00B1425D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8" w:type="pct"/>
          </w:tcPr>
          <w:p w14:paraId="37842BBD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648EBACA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52A0BC03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7B5996C1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36F957E2" w14:textId="77777777" w:rsidR="00B1425D" w:rsidRDefault="00B1425D" w:rsidP="00DB24D1">
            <w:pPr>
              <w:pStyle w:val="a7"/>
              <w:ind w:firstLineChars="0" w:firstLine="0"/>
            </w:pPr>
          </w:p>
        </w:tc>
      </w:tr>
    </w:tbl>
    <w:p w14:paraId="12EEF23E" w14:textId="77777777" w:rsidR="00B1425D" w:rsidRDefault="00B1425D" w:rsidP="007622D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过程中文名</w:t>
      </w:r>
    </w:p>
    <w:p w14:paraId="73CFEF31" w14:textId="77777777" w:rsidR="00B1425D" w:rsidRPr="00FB1786" w:rsidRDefault="00B1425D" w:rsidP="00B1425D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1425D" w14:paraId="34C16A87" w14:textId="77777777" w:rsidTr="00DB24D1">
        <w:trPr>
          <w:trHeight w:val="2933"/>
        </w:trPr>
        <w:tc>
          <w:tcPr>
            <w:tcW w:w="5000" w:type="pct"/>
            <w:shd w:val="clear" w:color="auto" w:fill="auto"/>
          </w:tcPr>
          <w:p w14:paraId="0B180D43" w14:textId="77777777" w:rsidR="00B1425D" w:rsidRDefault="00B1425D" w:rsidP="00DB24D1">
            <w:pPr>
              <w:pStyle w:val="a7"/>
              <w:ind w:firstLineChars="0" w:firstLine="0"/>
            </w:pPr>
          </w:p>
        </w:tc>
      </w:tr>
    </w:tbl>
    <w:p w14:paraId="7B2096CE" w14:textId="77777777" w:rsidR="00AA3CC3" w:rsidRPr="00461F19" w:rsidRDefault="00AA3CC3" w:rsidP="00AA3CC3"/>
    <w:p w14:paraId="2C464DE7" w14:textId="77777777" w:rsidR="00B1425D" w:rsidRDefault="00B1425D" w:rsidP="00B1425D">
      <w:pPr>
        <w:pStyle w:val="4"/>
      </w:pPr>
      <w:bookmarkStart w:id="404" w:name="_Toc24927330"/>
      <w:r>
        <w:rPr>
          <w:rFonts w:hint="eastAsia"/>
        </w:rPr>
        <w:t>触发器</w:t>
      </w:r>
      <w:bookmarkEnd w:id="404"/>
    </w:p>
    <w:p w14:paraId="20277481" w14:textId="3D2D630A" w:rsidR="00B1425D" w:rsidRPr="00FB1786" w:rsidRDefault="00B1425D" w:rsidP="00B1425D">
      <w:pPr>
        <w:jc w:val="center"/>
      </w:pPr>
      <w:r>
        <w:rPr>
          <w:rFonts w:hint="eastAsia"/>
        </w:rPr>
        <w:t>表</w:t>
      </w:r>
      <w:r w:rsidR="00DB24D1">
        <w:fldChar w:fldCharType="begin"/>
      </w:r>
      <w:r w:rsidR="00DB24D1">
        <w:instrText xml:space="preserve"> STYLEREF  \s "</w:instrText>
      </w:r>
      <w:r w:rsidR="00DB24D1">
        <w:instrText>标题</w:instrText>
      </w:r>
      <w:r w:rsidR="00DB24D1">
        <w:instrText xml:space="preserve"> 3" \n </w:instrText>
      </w:r>
      <w:r w:rsidR="00DB24D1">
        <w:fldChar w:fldCharType="separate"/>
      </w:r>
      <w:r w:rsidR="00D60492">
        <w:rPr>
          <w:noProof/>
        </w:rPr>
        <w:t>12.1.1</w:t>
      </w:r>
      <w:r w:rsidR="00DB24D1">
        <w:fldChar w:fldCharType="end"/>
      </w:r>
      <w:r w:rsidR="00DB24D1">
        <w:noBreakHyphen/>
      </w:r>
      <w:r w:rsidR="00DB24D1">
        <w:fldChar w:fldCharType="begin"/>
      </w:r>
      <w:r w:rsidR="00DB24D1">
        <w:instrText xml:space="preserve"> SEQ </w:instrText>
      </w:r>
      <w:r w:rsidR="00DB24D1">
        <w:instrText>表格</w:instrText>
      </w:r>
      <w:r w:rsidR="00DB24D1">
        <w:instrText xml:space="preserve">3 \* ARABIC \s 3 </w:instrText>
      </w:r>
      <w:r w:rsidR="00DB24D1">
        <w:fldChar w:fldCharType="separate"/>
      </w:r>
      <w:r w:rsidR="00D60492">
        <w:rPr>
          <w:noProof/>
        </w:rPr>
        <w:t>5</w:t>
      </w:r>
      <w:r w:rsidR="00DB24D1"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B1425D" w14:paraId="122512CA" w14:textId="77777777" w:rsidTr="00DB24D1">
        <w:tc>
          <w:tcPr>
            <w:tcW w:w="531" w:type="pct"/>
            <w:shd w:val="clear" w:color="auto" w:fill="D9D9D9"/>
          </w:tcPr>
          <w:p w14:paraId="24AD4DAF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2789FDBB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73D7A986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338F7B88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2282E201" w14:textId="77777777" w:rsidR="00B1425D" w:rsidRDefault="00B1425D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1425D" w14:paraId="0ABA8809" w14:textId="77777777" w:rsidTr="00DB24D1">
        <w:tc>
          <w:tcPr>
            <w:tcW w:w="531" w:type="pct"/>
            <w:shd w:val="clear" w:color="auto" w:fill="auto"/>
          </w:tcPr>
          <w:p w14:paraId="334E7B5E" w14:textId="4F976981" w:rsidR="00B1425D" w:rsidRDefault="00B1425D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64DF9086" w14:textId="77777777" w:rsidR="00B1425D" w:rsidRDefault="00B1425D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6FB85A8A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0E7655A0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6CBF8768" w14:textId="77777777" w:rsidR="00B1425D" w:rsidRDefault="00B1425D" w:rsidP="00DB24D1">
            <w:pPr>
              <w:pStyle w:val="a7"/>
              <w:ind w:firstLineChars="0" w:firstLine="0"/>
            </w:pPr>
          </w:p>
        </w:tc>
      </w:tr>
      <w:tr w:rsidR="00B1425D" w14:paraId="4494133C" w14:textId="77777777" w:rsidTr="00DB24D1">
        <w:tc>
          <w:tcPr>
            <w:tcW w:w="531" w:type="pct"/>
            <w:shd w:val="clear" w:color="auto" w:fill="auto"/>
          </w:tcPr>
          <w:p w14:paraId="3101806F" w14:textId="79D1AE30" w:rsidR="00B1425D" w:rsidRDefault="00B1425D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21A900E3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6B93C0C8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1E579AF7" w14:textId="77777777" w:rsidR="00B1425D" w:rsidRDefault="00B1425D" w:rsidP="00DB24D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21E0B532" w14:textId="77777777" w:rsidR="00B1425D" w:rsidRDefault="00B1425D" w:rsidP="00DB24D1">
            <w:pPr>
              <w:pStyle w:val="a7"/>
              <w:ind w:firstLineChars="0" w:firstLine="0"/>
            </w:pPr>
          </w:p>
        </w:tc>
      </w:tr>
    </w:tbl>
    <w:p w14:paraId="7FB2B6FD" w14:textId="77777777" w:rsidR="00B1425D" w:rsidRDefault="00B1425D" w:rsidP="007622D7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触发器</w:t>
      </w:r>
      <w:r>
        <w:rPr>
          <w:rFonts w:hint="eastAsia"/>
        </w:rPr>
        <w:t>1</w:t>
      </w:r>
    </w:p>
    <w:p w14:paraId="06231215" w14:textId="77777777" w:rsidR="00B1425D" w:rsidRPr="00FB1786" w:rsidRDefault="00B1425D" w:rsidP="00B1425D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B1425D" w14:paraId="6D8B5819" w14:textId="77777777" w:rsidTr="00DB24D1">
        <w:trPr>
          <w:trHeight w:val="2933"/>
        </w:trPr>
        <w:tc>
          <w:tcPr>
            <w:tcW w:w="5000" w:type="pct"/>
            <w:shd w:val="clear" w:color="auto" w:fill="auto"/>
          </w:tcPr>
          <w:p w14:paraId="0A796103" w14:textId="77777777" w:rsidR="00B1425D" w:rsidRDefault="00B1425D" w:rsidP="00DB24D1">
            <w:pPr>
              <w:pStyle w:val="a7"/>
              <w:ind w:firstLineChars="0" w:firstLine="0"/>
            </w:pPr>
          </w:p>
        </w:tc>
      </w:tr>
    </w:tbl>
    <w:p w14:paraId="15BFB723" w14:textId="018DD0C4" w:rsidR="00DB24D1" w:rsidRPr="00A90C3D" w:rsidRDefault="00300C3A" w:rsidP="00DB24D1">
      <w:pPr>
        <w:pStyle w:val="3"/>
      </w:pPr>
      <w:bookmarkStart w:id="405" w:name="_Toc24927331"/>
      <w:r>
        <w:rPr>
          <w:rFonts w:hint="eastAsia"/>
        </w:rPr>
        <w:lastRenderedPageBreak/>
        <w:t>站点</w:t>
      </w:r>
      <w:r>
        <w:fldChar w:fldCharType="begin"/>
      </w:r>
      <w:r>
        <w:instrText xml:space="preserve"> SEQ </w:instrText>
      </w:r>
      <w:r>
        <w:instrText>序号</w:instrText>
      </w:r>
      <w:r>
        <w:instrText xml:space="preserve">1 \* ARABIC \s 1 </w:instrText>
      </w:r>
      <w:r>
        <w:fldChar w:fldCharType="separate"/>
      </w:r>
      <w:r w:rsidR="00D60492">
        <w:rPr>
          <w:noProof/>
        </w:rPr>
        <w:t>2</w:t>
      </w:r>
      <w:bookmarkEnd w:id="405"/>
      <w:r>
        <w:fldChar w:fldCharType="end"/>
      </w:r>
    </w:p>
    <w:p w14:paraId="76E17D86" w14:textId="77777777" w:rsidR="00DB24D1" w:rsidRDefault="00DB24D1" w:rsidP="00DB24D1">
      <w:pPr>
        <w:pStyle w:val="4"/>
      </w:pPr>
      <w:bookmarkStart w:id="406" w:name="_Toc24927332"/>
      <w:r>
        <w:rPr>
          <w:rFonts w:hint="eastAsia"/>
        </w:rPr>
        <w:t>同义词</w:t>
      </w:r>
      <w:bookmarkEnd w:id="406"/>
    </w:p>
    <w:p w14:paraId="43996648" w14:textId="51B52FA1" w:rsidR="00DB24D1" w:rsidRPr="00FB1786" w:rsidRDefault="00DB24D1" w:rsidP="00DB24D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9"/>
        <w:gridCol w:w="2055"/>
        <w:gridCol w:w="3106"/>
        <w:gridCol w:w="3352"/>
        <w:gridCol w:w="1410"/>
      </w:tblGrid>
      <w:tr w:rsidR="00DB2703" w14:paraId="4B1A3894" w14:textId="77777777" w:rsidTr="00362221">
        <w:tc>
          <w:tcPr>
            <w:tcW w:w="355" w:type="pct"/>
            <w:shd w:val="clear" w:color="auto" w:fill="D9D9D9"/>
          </w:tcPr>
          <w:p w14:paraId="0C91265A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37791480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454" w:type="pct"/>
            <w:shd w:val="clear" w:color="auto" w:fill="D9D9D9"/>
          </w:tcPr>
          <w:p w14:paraId="3B14491E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569" w:type="pct"/>
            <w:shd w:val="clear" w:color="auto" w:fill="D9D9D9"/>
          </w:tcPr>
          <w:p w14:paraId="1445DCD7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5735EEE2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703" w14:paraId="766CEAB6" w14:textId="77777777" w:rsidTr="00362221">
        <w:tc>
          <w:tcPr>
            <w:tcW w:w="355" w:type="pct"/>
            <w:shd w:val="clear" w:color="auto" w:fill="auto"/>
          </w:tcPr>
          <w:p w14:paraId="47F975DC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482B4892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g_pub</w:t>
            </w:r>
            <w:r>
              <w:t>l</w:t>
            </w:r>
            <w:proofErr w:type="spellEnd"/>
          </w:p>
        </w:tc>
        <w:tc>
          <w:tcPr>
            <w:tcW w:w="1454" w:type="pct"/>
            <w:shd w:val="clear" w:color="auto" w:fill="auto"/>
          </w:tcPr>
          <w:p w14:paraId="3F8BE61A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0_2</w:t>
            </w:r>
          </w:p>
        </w:tc>
        <w:tc>
          <w:tcPr>
            <w:tcW w:w="1569" w:type="pct"/>
          </w:tcPr>
          <w:p w14:paraId="75073DD9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出版社别称</w:t>
            </w:r>
          </w:p>
        </w:tc>
        <w:tc>
          <w:tcPr>
            <w:tcW w:w="660" w:type="pct"/>
          </w:tcPr>
          <w:p w14:paraId="31DC95D5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35468F81" w14:textId="77777777" w:rsidTr="00362221">
        <w:tc>
          <w:tcPr>
            <w:tcW w:w="355" w:type="pct"/>
            <w:shd w:val="clear" w:color="auto" w:fill="auto"/>
          </w:tcPr>
          <w:p w14:paraId="4B753C41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6B95786E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g_com</w:t>
            </w:r>
            <w:proofErr w:type="spellEnd"/>
          </w:p>
        </w:tc>
        <w:tc>
          <w:tcPr>
            <w:tcW w:w="1454" w:type="pct"/>
            <w:shd w:val="clear" w:color="auto" w:fill="auto"/>
          </w:tcPr>
          <w:p w14:paraId="603A0699" w14:textId="77777777" w:rsidR="00DB2703" w:rsidRDefault="00DB2703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company</w:t>
            </w:r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0_2</w:t>
            </w:r>
          </w:p>
        </w:tc>
        <w:tc>
          <w:tcPr>
            <w:tcW w:w="1569" w:type="pct"/>
          </w:tcPr>
          <w:p w14:paraId="2D1C187D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公司别称</w:t>
            </w:r>
          </w:p>
        </w:tc>
        <w:tc>
          <w:tcPr>
            <w:tcW w:w="660" w:type="pct"/>
          </w:tcPr>
          <w:p w14:paraId="29E44562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575FA6EF" w14:textId="77777777" w:rsidTr="00362221">
        <w:tc>
          <w:tcPr>
            <w:tcW w:w="355" w:type="pct"/>
            <w:shd w:val="clear" w:color="auto" w:fill="auto"/>
          </w:tcPr>
          <w:p w14:paraId="6EFC059A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556FD88F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g_wor</w:t>
            </w:r>
            <w:proofErr w:type="spellEnd"/>
          </w:p>
        </w:tc>
        <w:tc>
          <w:tcPr>
            <w:tcW w:w="1454" w:type="pct"/>
            <w:shd w:val="clear" w:color="auto" w:fill="auto"/>
          </w:tcPr>
          <w:p w14:paraId="3ED3CA47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0_2</w:t>
            </w:r>
          </w:p>
        </w:tc>
        <w:tc>
          <w:tcPr>
            <w:tcW w:w="1569" w:type="pct"/>
          </w:tcPr>
          <w:p w14:paraId="5E03E7F3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从事别称</w:t>
            </w:r>
          </w:p>
        </w:tc>
        <w:tc>
          <w:tcPr>
            <w:tcW w:w="660" w:type="pct"/>
          </w:tcPr>
          <w:p w14:paraId="56E62D2B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40C4BCDE" w14:textId="77777777" w:rsidTr="00362221">
        <w:tc>
          <w:tcPr>
            <w:tcW w:w="355" w:type="pct"/>
            <w:shd w:val="clear" w:color="auto" w:fill="auto"/>
          </w:tcPr>
          <w:p w14:paraId="0B93F046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457571EA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</w:t>
            </w:r>
            <w:r>
              <w:t>pur</w:t>
            </w:r>
            <w:proofErr w:type="spellEnd"/>
          </w:p>
        </w:tc>
        <w:tc>
          <w:tcPr>
            <w:tcW w:w="1454" w:type="pct"/>
            <w:shd w:val="clear" w:color="auto" w:fill="auto"/>
          </w:tcPr>
          <w:p w14:paraId="459FF899" w14:textId="77777777" w:rsidR="00DB2703" w:rsidRDefault="00DB2703" w:rsidP="00362221">
            <w:pPr>
              <w:pStyle w:val="a7"/>
              <w:ind w:firstLineChars="0" w:firstLine="0"/>
            </w:pPr>
            <w:r w:rsidRPr="008C6BB6">
              <w:t>purchase</w:t>
            </w:r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0_2</w:t>
            </w:r>
          </w:p>
        </w:tc>
        <w:tc>
          <w:tcPr>
            <w:tcW w:w="1569" w:type="pct"/>
          </w:tcPr>
          <w:p w14:paraId="2510D036" w14:textId="20BE9F7A" w:rsidR="00DB2703" w:rsidRDefault="00DC02BA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="00DB2703">
              <w:rPr>
                <w:rFonts w:hint="eastAsia"/>
              </w:rPr>
              <w:t>别称</w:t>
            </w:r>
          </w:p>
        </w:tc>
        <w:tc>
          <w:tcPr>
            <w:tcW w:w="660" w:type="pct"/>
          </w:tcPr>
          <w:p w14:paraId="11107E2A" w14:textId="77777777" w:rsidR="00DB2703" w:rsidRDefault="00DB2703" w:rsidP="00362221">
            <w:pPr>
              <w:pStyle w:val="a7"/>
              <w:ind w:firstLineChars="0" w:firstLine="0"/>
            </w:pPr>
          </w:p>
        </w:tc>
      </w:tr>
    </w:tbl>
    <w:p w14:paraId="500FCE5D" w14:textId="15D6B607" w:rsidR="00DB24D1" w:rsidRPr="00FB1133" w:rsidRDefault="00DB24D1" w:rsidP="00DB24D1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 w:rsidR="00DB2703">
        <w:t>u_2_3_1_2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B24D1" w14:paraId="2967F573" w14:textId="77777777" w:rsidTr="00DB24D1">
        <w:tc>
          <w:tcPr>
            <w:tcW w:w="5000" w:type="pct"/>
            <w:shd w:val="clear" w:color="auto" w:fill="auto"/>
          </w:tcPr>
          <w:p w14:paraId="5830D54B" w14:textId="77777777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创建同义词：出版社别称</w:t>
            </w:r>
          </w:p>
          <w:p w14:paraId="3C3A5C85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2.g</w:t>
            </w:r>
            <w:proofErr w:type="gramEnd"/>
            <w:r>
              <w:t>_publ for u_2_3_1_2.publishing_house@ u_2_2_0_2;</w:t>
            </w:r>
          </w:p>
          <w:p w14:paraId="55952948" w14:textId="77777777" w:rsidR="00DB2703" w:rsidRDefault="00DB2703" w:rsidP="00DB24D1">
            <w:pPr>
              <w:pStyle w:val="a7"/>
              <w:ind w:firstLineChars="0" w:firstLine="0"/>
            </w:pPr>
          </w:p>
          <w:p w14:paraId="603A6F54" w14:textId="77777777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创建同义词：公司别称</w:t>
            </w:r>
          </w:p>
          <w:p w14:paraId="40390449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2.g</w:t>
            </w:r>
            <w:proofErr w:type="gramEnd"/>
            <w:r>
              <w:t>_com for u_2_3_1_2.company@ u_2_2_0_2;</w:t>
            </w:r>
          </w:p>
          <w:p w14:paraId="7CBDB238" w14:textId="77777777" w:rsidR="00DB2703" w:rsidRDefault="00DB2703" w:rsidP="00DB24D1">
            <w:pPr>
              <w:pStyle w:val="a7"/>
              <w:ind w:firstLineChars="0" w:firstLine="0"/>
            </w:pPr>
          </w:p>
          <w:p w14:paraId="68005AB7" w14:textId="77777777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创建同义词：从事别称</w:t>
            </w:r>
          </w:p>
          <w:p w14:paraId="04474E6C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2.g</w:t>
            </w:r>
            <w:proofErr w:type="gramEnd"/>
            <w:r>
              <w:t>_wor for u_2_3_1_2.work_as@ u_2_2_0_2;</w:t>
            </w:r>
          </w:p>
          <w:p w14:paraId="6F9F3CFA" w14:textId="77777777" w:rsidR="00DB2703" w:rsidRDefault="00DB2703" w:rsidP="00DB24D1">
            <w:pPr>
              <w:pStyle w:val="a7"/>
              <w:ind w:firstLineChars="0" w:firstLine="0"/>
            </w:pPr>
          </w:p>
          <w:p w14:paraId="5718E584" w14:textId="29BE26AC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</w:t>
            </w:r>
            <w:r w:rsidR="00DC02BA">
              <w:rPr>
                <w:rFonts w:hint="eastAsia"/>
              </w:rPr>
              <w:t>购买</w:t>
            </w:r>
            <w:r>
              <w:rPr>
                <w:rFonts w:hint="eastAsia"/>
              </w:rPr>
              <w:t>别称</w:t>
            </w:r>
          </w:p>
          <w:p w14:paraId="6E5FF235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2.g</w:t>
            </w:r>
            <w:proofErr w:type="gramEnd"/>
            <w:r>
              <w:t>_pur for u_2_3_1_2.purchase@ u_2_2_0_2;</w:t>
            </w:r>
          </w:p>
          <w:p w14:paraId="16E712A3" w14:textId="77777777" w:rsidR="00DB2703" w:rsidRDefault="00DB2703" w:rsidP="00DB24D1">
            <w:pPr>
              <w:pStyle w:val="a7"/>
              <w:ind w:firstLineChars="0" w:firstLine="0"/>
            </w:pPr>
          </w:p>
          <w:p w14:paraId="096CAE50" w14:textId="71DBC37A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14401412" w14:textId="77777777" w:rsidR="00DB24D1" w:rsidRDefault="00DB24D1" w:rsidP="00DB24D1">
      <w:pPr>
        <w:pStyle w:val="4"/>
      </w:pPr>
      <w:bookmarkStart w:id="407" w:name="_Toc24927333"/>
      <w:r>
        <w:rPr>
          <w:rFonts w:hint="eastAsia"/>
        </w:rPr>
        <w:t>视图</w:t>
      </w:r>
      <w:bookmarkEnd w:id="407"/>
    </w:p>
    <w:p w14:paraId="794EC177" w14:textId="224F9214" w:rsidR="00DB24D1" w:rsidRPr="00FB1786" w:rsidRDefault="00DB24D1" w:rsidP="00DB24D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2260"/>
        <w:gridCol w:w="3322"/>
        <w:gridCol w:w="1701"/>
        <w:gridCol w:w="1698"/>
      </w:tblGrid>
      <w:tr w:rsidR="00DB24D1" w14:paraId="75B8C16D" w14:textId="77777777" w:rsidTr="00DB24D1">
        <w:tc>
          <w:tcPr>
            <w:tcW w:w="796" w:type="pct"/>
            <w:shd w:val="clear" w:color="auto" w:fill="D9D9D9"/>
          </w:tcPr>
          <w:p w14:paraId="5D60E4A5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58" w:type="pct"/>
            <w:shd w:val="clear" w:color="auto" w:fill="D9D9D9"/>
          </w:tcPr>
          <w:p w14:paraId="693075DD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555" w:type="pct"/>
            <w:shd w:val="clear" w:color="auto" w:fill="D9D9D9"/>
          </w:tcPr>
          <w:p w14:paraId="03269D05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7B627459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对应编号</w:t>
            </w:r>
          </w:p>
        </w:tc>
        <w:tc>
          <w:tcPr>
            <w:tcW w:w="795" w:type="pct"/>
            <w:shd w:val="clear" w:color="auto" w:fill="D9D9D9"/>
          </w:tcPr>
          <w:p w14:paraId="0B1668A2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4D1" w14:paraId="76B1CF47" w14:textId="77777777" w:rsidTr="00DB24D1">
        <w:tc>
          <w:tcPr>
            <w:tcW w:w="796" w:type="pct"/>
            <w:shd w:val="clear" w:color="auto" w:fill="auto"/>
          </w:tcPr>
          <w:p w14:paraId="4BE163BD" w14:textId="5F0C6EC6" w:rsidR="00DB24D1" w:rsidRDefault="00DB24D1" w:rsidP="00DB24D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20BC2E4B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6E48A48C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73DD7CA0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13030A60" w14:textId="77777777" w:rsidR="00DB24D1" w:rsidRDefault="00DB24D1" w:rsidP="00DB24D1">
            <w:pPr>
              <w:pStyle w:val="a7"/>
              <w:ind w:firstLineChars="0" w:firstLine="0"/>
            </w:pPr>
          </w:p>
        </w:tc>
      </w:tr>
      <w:tr w:rsidR="00DB24D1" w14:paraId="4686D84C" w14:textId="77777777" w:rsidTr="00DB24D1">
        <w:tc>
          <w:tcPr>
            <w:tcW w:w="796" w:type="pct"/>
            <w:shd w:val="clear" w:color="auto" w:fill="auto"/>
          </w:tcPr>
          <w:p w14:paraId="1E69BECC" w14:textId="5683E35A" w:rsidR="00DB24D1" w:rsidRDefault="00DB24D1" w:rsidP="00DB24D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59C95014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1B120368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1D197517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74ADB1B1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3E24C555" w14:textId="77777777" w:rsidR="00DB24D1" w:rsidRDefault="00DB24D1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rPr>
          <w:rFonts w:hint="eastAsia"/>
        </w:rPr>
        <w:t>1</w:t>
      </w:r>
    </w:p>
    <w:p w14:paraId="23B33309" w14:textId="24C94D21" w:rsidR="00DB24D1" w:rsidRPr="00FB1786" w:rsidRDefault="00DB24D1" w:rsidP="00DB24D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12.1.2.2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t>xxxx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0"/>
        <w:gridCol w:w="1217"/>
        <w:gridCol w:w="1434"/>
        <w:gridCol w:w="1718"/>
        <w:gridCol w:w="1434"/>
        <w:gridCol w:w="3420"/>
        <w:gridCol w:w="729"/>
      </w:tblGrid>
      <w:tr w:rsidR="00DB24D1" w14:paraId="00FD8A9F" w14:textId="77777777" w:rsidTr="00DB24D1">
        <w:tc>
          <w:tcPr>
            <w:tcW w:w="342" w:type="pct"/>
            <w:shd w:val="clear" w:color="auto" w:fill="D9D9D9"/>
          </w:tcPr>
          <w:p w14:paraId="2CB99BFD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0" w:type="pct"/>
            <w:shd w:val="clear" w:color="auto" w:fill="D9D9D9"/>
          </w:tcPr>
          <w:p w14:paraId="67A209D5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中文说明</w:t>
            </w:r>
          </w:p>
        </w:tc>
        <w:tc>
          <w:tcPr>
            <w:tcW w:w="671" w:type="pct"/>
            <w:shd w:val="clear" w:color="auto" w:fill="D9D9D9"/>
          </w:tcPr>
          <w:p w14:paraId="4E6010D0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4" w:type="pct"/>
            <w:shd w:val="clear" w:color="auto" w:fill="D9D9D9"/>
          </w:tcPr>
          <w:p w14:paraId="5671CCA2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1" w:type="pct"/>
            <w:shd w:val="clear" w:color="auto" w:fill="D9D9D9"/>
          </w:tcPr>
          <w:p w14:paraId="66C45138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1" w:type="pct"/>
            <w:shd w:val="clear" w:color="auto" w:fill="D9D9D9"/>
          </w:tcPr>
          <w:p w14:paraId="146CC08A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2B2336E4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4D1" w14:paraId="37FF5F18" w14:textId="77777777" w:rsidTr="00DB24D1">
        <w:tc>
          <w:tcPr>
            <w:tcW w:w="342" w:type="pct"/>
            <w:shd w:val="clear" w:color="auto" w:fill="auto"/>
          </w:tcPr>
          <w:p w14:paraId="19BB954F" w14:textId="6442A51A" w:rsidR="00DB24D1" w:rsidRDefault="00DB24D1" w:rsidP="00DB24D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4C5BBD3C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76777B5A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60C4180A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5DDB2AA5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3BFFF52D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656D9523" w14:textId="77777777" w:rsidR="00DB24D1" w:rsidRDefault="00DB24D1" w:rsidP="00DB24D1">
            <w:pPr>
              <w:pStyle w:val="a7"/>
              <w:ind w:firstLineChars="0" w:firstLine="0"/>
            </w:pPr>
          </w:p>
        </w:tc>
      </w:tr>
      <w:tr w:rsidR="00DB24D1" w14:paraId="604F3F41" w14:textId="77777777" w:rsidTr="00DB24D1">
        <w:tc>
          <w:tcPr>
            <w:tcW w:w="342" w:type="pct"/>
            <w:shd w:val="clear" w:color="auto" w:fill="auto"/>
          </w:tcPr>
          <w:p w14:paraId="5AEFED77" w14:textId="3EC8628F" w:rsidR="00DB24D1" w:rsidRDefault="00DB24D1" w:rsidP="00DB24D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4175CE97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5F8340F5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495FE97E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7F8D7597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70E5147E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1F5022AE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5B3A9CD8" w14:textId="77777777" w:rsidR="00DB24D1" w:rsidRPr="003F5CC5" w:rsidRDefault="00DB24D1" w:rsidP="00DB24D1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B24D1" w14:paraId="7BF231C3" w14:textId="77777777" w:rsidTr="00DB24D1">
        <w:tc>
          <w:tcPr>
            <w:tcW w:w="5000" w:type="pct"/>
            <w:shd w:val="clear" w:color="auto" w:fill="auto"/>
          </w:tcPr>
          <w:p w14:paraId="729FEA73" w14:textId="77777777" w:rsidR="00DB24D1" w:rsidRPr="00B1425D" w:rsidRDefault="00DB24D1" w:rsidP="00DB24D1">
            <w:pPr>
              <w:pStyle w:val="a7"/>
              <w:ind w:firstLineChars="0" w:firstLine="0"/>
            </w:pPr>
          </w:p>
        </w:tc>
      </w:tr>
    </w:tbl>
    <w:p w14:paraId="156C0CF0" w14:textId="77777777" w:rsidR="00DB24D1" w:rsidRDefault="00DB24D1" w:rsidP="00DB24D1">
      <w:pPr>
        <w:pStyle w:val="4"/>
      </w:pPr>
      <w:bookmarkStart w:id="408" w:name="_Toc24927334"/>
      <w:r>
        <w:rPr>
          <w:rFonts w:hint="eastAsia"/>
        </w:rPr>
        <w:lastRenderedPageBreak/>
        <w:t>函数</w:t>
      </w:r>
      <w:bookmarkEnd w:id="408"/>
    </w:p>
    <w:p w14:paraId="6D3919D8" w14:textId="1DC97DF4" w:rsidR="00DB24D1" w:rsidRPr="00FB1786" w:rsidRDefault="00DB24D1" w:rsidP="00DB24D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DB24D1" w14:paraId="76B391C2" w14:textId="77777777" w:rsidTr="00DB24D1">
        <w:tc>
          <w:tcPr>
            <w:tcW w:w="354" w:type="pct"/>
            <w:shd w:val="clear" w:color="auto" w:fill="D9D9D9"/>
          </w:tcPr>
          <w:p w14:paraId="42A15853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42C62E83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47F32092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553557BB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7A7380D7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3C22A520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1825A18E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4D1" w14:paraId="529FBB80" w14:textId="77777777" w:rsidTr="00DB24D1">
        <w:tc>
          <w:tcPr>
            <w:tcW w:w="354" w:type="pct"/>
            <w:shd w:val="clear" w:color="auto" w:fill="auto"/>
          </w:tcPr>
          <w:p w14:paraId="61EBC320" w14:textId="121C5E4C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14" w:type="pct"/>
          </w:tcPr>
          <w:p w14:paraId="2CA98203" w14:textId="77777777" w:rsidR="00DB24D1" w:rsidRDefault="00DB24D1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414" w:type="pct"/>
            <w:shd w:val="clear" w:color="auto" w:fill="auto"/>
          </w:tcPr>
          <w:p w14:paraId="7DED6954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17EEBD38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3CDDD101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24A7EE07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59635423" w14:textId="77777777" w:rsidR="00DB24D1" w:rsidRDefault="00DB24D1" w:rsidP="00DB24D1">
            <w:pPr>
              <w:pStyle w:val="a7"/>
              <w:ind w:firstLineChars="0" w:firstLine="0"/>
            </w:pPr>
          </w:p>
        </w:tc>
      </w:tr>
      <w:tr w:rsidR="00DB24D1" w14:paraId="7DC0C44E" w14:textId="77777777" w:rsidTr="00DB24D1">
        <w:tc>
          <w:tcPr>
            <w:tcW w:w="354" w:type="pct"/>
            <w:shd w:val="clear" w:color="auto" w:fill="auto"/>
          </w:tcPr>
          <w:p w14:paraId="54E8EFD8" w14:textId="20ADD41C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14" w:type="pct"/>
          </w:tcPr>
          <w:p w14:paraId="07462337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28C19E1E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26DBB406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55961CD3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7ADCB1E6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7FA1D04B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6737D64D" w14:textId="77777777" w:rsidR="00DB24D1" w:rsidRDefault="00DB24D1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函数</w:t>
      </w:r>
      <w:r>
        <w:rPr>
          <w:rFonts w:hint="eastAsia"/>
        </w:rPr>
        <w:t>1</w:t>
      </w:r>
    </w:p>
    <w:p w14:paraId="64252C73" w14:textId="77777777" w:rsidR="00DB24D1" w:rsidRPr="00FB1786" w:rsidRDefault="00DB24D1" w:rsidP="00DB24D1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B24D1" w14:paraId="563165A9" w14:textId="77777777" w:rsidTr="00DB24D1">
        <w:trPr>
          <w:trHeight w:val="2933"/>
        </w:trPr>
        <w:tc>
          <w:tcPr>
            <w:tcW w:w="5000" w:type="pct"/>
            <w:shd w:val="clear" w:color="auto" w:fill="auto"/>
          </w:tcPr>
          <w:p w14:paraId="012727E0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4015E175" w14:textId="77777777" w:rsidR="00DB24D1" w:rsidRDefault="00DB24D1" w:rsidP="00DB24D1">
      <w:pPr>
        <w:pStyle w:val="4"/>
      </w:pPr>
      <w:bookmarkStart w:id="409" w:name="_Toc24927335"/>
      <w:r>
        <w:rPr>
          <w:rFonts w:hint="eastAsia"/>
        </w:rPr>
        <w:t>过程</w:t>
      </w:r>
      <w:bookmarkEnd w:id="409"/>
    </w:p>
    <w:p w14:paraId="22771B60" w14:textId="6C1E21E2" w:rsidR="00DB24D1" w:rsidRPr="00FB1786" w:rsidRDefault="00DB24D1" w:rsidP="00DB24D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DB24D1" w14:paraId="2A231AB4" w14:textId="77777777" w:rsidTr="00DB24D1">
        <w:tc>
          <w:tcPr>
            <w:tcW w:w="778" w:type="pct"/>
            <w:shd w:val="clear" w:color="auto" w:fill="D9D9D9"/>
          </w:tcPr>
          <w:p w14:paraId="4E61EB7F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1D9434C4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59B8FD92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28E4B6FD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694CBF6E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4058CFA7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4D1" w14:paraId="48FD3314" w14:textId="77777777" w:rsidTr="00DB24D1">
        <w:tc>
          <w:tcPr>
            <w:tcW w:w="778" w:type="pct"/>
            <w:shd w:val="clear" w:color="auto" w:fill="auto"/>
          </w:tcPr>
          <w:p w14:paraId="1FC4277C" w14:textId="5C25AF02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8" w:type="pct"/>
          </w:tcPr>
          <w:p w14:paraId="432B8D73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78DE409A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01614D42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0CDD9374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2B6E7EA4" w14:textId="77777777" w:rsidR="00DB24D1" w:rsidRDefault="00DB24D1" w:rsidP="00DB24D1">
            <w:pPr>
              <w:pStyle w:val="a7"/>
              <w:ind w:firstLineChars="0" w:firstLine="0"/>
            </w:pPr>
          </w:p>
        </w:tc>
      </w:tr>
      <w:tr w:rsidR="00DB24D1" w14:paraId="1C1C9E86" w14:textId="77777777" w:rsidTr="00DB24D1">
        <w:tc>
          <w:tcPr>
            <w:tcW w:w="778" w:type="pct"/>
            <w:shd w:val="clear" w:color="auto" w:fill="auto"/>
          </w:tcPr>
          <w:p w14:paraId="349D7220" w14:textId="5CBA00A6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8" w:type="pct"/>
          </w:tcPr>
          <w:p w14:paraId="17300E58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29A2FBD8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6CA457F2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77CECDE1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53BD3164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10FA4250" w14:textId="77777777" w:rsidR="00DB24D1" w:rsidRDefault="00DB24D1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过程中文名</w:t>
      </w:r>
    </w:p>
    <w:p w14:paraId="6BCEC369" w14:textId="77777777" w:rsidR="00DB24D1" w:rsidRPr="00FB1786" w:rsidRDefault="00DB24D1" w:rsidP="00DB24D1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B24D1" w14:paraId="0147A914" w14:textId="77777777" w:rsidTr="00DB24D1">
        <w:trPr>
          <w:trHeight w:val="2933"/>
        </w:trPr>
        <w:tc>
          <w:tcPr>
            <w:tcW w:w="5000" w:type="pct"/>
            <w:shd w:val="clear" w:color="auto" w:fill="auto"/>
          </w:tcPr>
          <w:p w14:paraId="762B96DE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352E236E" w14:textId="77777777" w:rsidR="00DB24D1" w:rsidRPr="00461F19" w:rsidRDefault="00DB24D1" w:rsidP="00DB24D1"/>
    <w:p w14:paraId="46121186" w14:textId="77777777" w:rsidR="00DB24D1" w:rsidRDefault="00DB24D1" w:rsidP="00DB24D1">
      <w:pPr>
        <w:pStyle w:val="4"/>
      </w:pPr>
      <w:bookmarkStart w:id="410" w:name="_Toc24927336"/>
      <w:r>
        <w:rPr>
          <w:rFonts w:hint="eastAsia"/>
        </w:rPr>
        <w:lastRenderedPageBreak/>
        <w:t>触发器</w:t>
      </w:r>
      <w:bookmarkEnd w:id="410"/>
    </w:p>
    <w:p w14:paraId="3E370980" w14:textId="0DDA6967" w:rsidR="00DB24D1" w:rsidRPr="00FB1786" w:rsidRDefault="00DB24D1" w:rsidP="00DB24D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DB24D1" w14:paraId="50DE648A" w14:textId="77777777" w:rsidTr="00DB24D1">
        <w:tc>
          <w:tcPr>
            <w:tcW w:w="531" w:type="pct"/>
            <w:shd w:val="clear" w:color="auto" w:fill="D9D9D9"/>
          </w:tcPr>
          <w:p w14:paraId="60743E20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66804E87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63518960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4A101D23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673AABD1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4D1" w14:paraId="1D4A1ABA" w14:textId="77777777" w:rsidTr="00DB24D1">
        <w:tc>
          <w:tcPr>
            <w:tcW w:w="531" w:type="pct"/>
            <w:shd w:val="clear" w:color="auto" w:fill="auto"/>
          </w:tcPr>
          <w:p w14:paraId="7EC3E662" w14:textId="08D048AE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3C6A3F27" w14:textId="77777777" w:rsidR="00DB24D1" w:rsidRDefault="00DB24D1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53059741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18887B85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46F76E2A" w14:textId="77777777" w:rsidR="00DB24D1" w:rsidRDefault="00DB24D1" w:rsidP="00DB24D1">
            <w:pPr>
              <w:pStyle w:val="a7"/>
              <w:ind w:firstLineChars="0" w:firstLine="0"/>
            </w:pPr>
          </w:p>
        </w:tc>
      </w:tr>
      <w:tr w:rsidR="00DB24D1" w14:paraId="56A93CEA" w14:textId="77777777" w:rsidTr="00DB24D1">
        <w:tc>
          <w:tcPr>
            <w:tcW w:w="531" w:type="pct"/>
            <w:shd w:val="clear" w:color="auto" w:fill="auto"/>
          </w:tcPr>
          <w:p w14:paraId="3EF00067" w14:textId="30685CF7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184C370D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3EE8BA13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01374844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40DC189E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3592C84E" w14:textId="77777777" w:rsidR="00DB24D1" w:rsidRDefault="00DB24D1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触发器</w:t>
      </w:r>
      <w:r>
        <w:rPr>
          <w:rFonts w:hint="eastAsia"/>
        </w:rPr>
        <w:t>1</w:t>
      </w:r>
    </w:p>
    <w:p w14:paraId="5B1B365F" w14:textId="77777777" w:rsidR="00DB24D1" w:rsidRPr="00FB1786" w:rsidRDefault="00DB24D1" w:rsidP="00DB24D1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B24D1" w14:paraId="62345515" w14:textId="77777777" w:rsidTr="00DB24D1">
        <w:trPr>
          <w:trHeight w:val="2933"/>
        </w:trPr>
        <w:tc>
          <w:tcPr>
            <w:tcW w:w="5000" w:type="pct"/>
            <w:shd w:val="clear" w:color="auto" w:fill="auto"/>
          </w:tcPr>
          <w:p w14:paraId="3E01B2C7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0CB0E9D6" w14:textId="7C65C6C4" w:rsidR="00DB24D1" w:rsidRPr="00A90C3D" w:rsidRDefault="00300C3A" w:rsidP="00DB24D1">
      <w:pPr>
        <w:pStyle w:val="3"/>
      </w:pPr>
      <w:bookmarkStart w:id="411" w:name="_Toc24927337"/>
      <w:r>
        <w:rPr>
          <w:rFonts w:hint="eastAsia"/>
        </w:rPr>
        <w:t>站点</w:t>
      </w:r>
      <w:r>
        <w:fldChar w:fldCharType="begin"/>
      </w:r>
      <w:r>
        <w:instrText xml:space="preserve"> SEQ </w:instrText>
      </w:r>
      <w:r>
        <w:instrText>序号</w:instrText>
      </w:r>
      <w:r>
        <w:instrText xml:space="preserve">1 \* ARABIC \s 1 </w:instrText>
      </w:r>
      <w:r>
        <w:fldChar w:fldCharType="separate"/>
      </w:r>
      <w:r w:rsidR="00D60492">
        <w:rPr>
          <w:noProof/>
        </w:rPr>
        <w:t>3</w:t>
      </w:r>
      <w:bookmarkEnd w:id="411"/>
      <w:r>
        <w:fldChar w:fldCharType="end"/>
      </w:r>
    </w:p>
    <w:p w14:paraId="7A077D19" w14:textId="77777777" w:rsidR="00DB24D1" w:rsidRDefault="00DB24D1" w:rsidP="00DB24D1">
      <w:pPr>
        <w:pStyle w:val="4"/>
      </w:pPr>
      <w:bookmarkStart w:id="412" w:name="_Toc24927338"/>
      <w:r>
        <w:rPr>
          <w:rFonts w:hint="eastAsia"/>
        </w:rPr>
        <w:t>同义词</w:t>
      </w:r>
      <w:bookmarkEnd w:id="412"/>
    </w:p>
    <w:p w14:paraId="0C57176E" w14:textId="0CFE2FB7" w:rsidR="00DB24D1" w:rsidRPr="00FB1786" w:rsidRDefault="00DB24D1" w:rsidP="00DB24D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12.1.3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9"/>
        <w:gridCol w:w="2055"/>
        <w:gridCol w:w="2965"/>
        <w:gridCol w:w="3493"/>
        <w:gridCol w:w="1410"/>
      </w:tblGrid>
      <w:tr w:rsidR="00DB2703" w14:paraId="67D925DF" w14:textId="77777777" w:rsidTr="00362221">
        <w:tc>
          <w:tcPr>
            <w:tcW w:w="355" w:type="pct"/>
            <w:shd w:val="clear" w:color="auto" w:fill="D9D9D9"/>
          </w:tcPr>
          <w:p w14:paraId="609FC269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6BF22051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388" w:type="pct"/>
            <w:shd w:val="clear" w:color="auto" w:fill="D9D9D9"/>
          </w:tcPr>
          <w:p w14:paraId="42CEAC07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635" w:type="pct"/>
            <w:shd w:val="clear" w:color="auto" w:fill="D9D9D9"/>
          </w:tcPr>
          <w:p w14:paraId="0DAA51E7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5A14B7B9" w14:textId="77777777" w:rsidR="00DB2703" w:rsidRDefault="00DB2703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703" w14:paraId="6B71D888" w14:textId="77777777" w:rsidTr="00362221">
        <w:tc>
          <w:tcPr>
            <w:tcW w:w="355" w:type="pct"/>
            <w:shd w:val="clear" w:color="auto" w:fill="auto"/>
          </w:tcPr>
          <w:p w14:paraId="108ECAE9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510AF987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g_pub</w:t>
            </w:r>
            <w:r>
              <w:t>l</w:t>
            </w:r>
            <w:proofErr w:type="spellEnd"/>
          </w:p>
        </w:tc>
        <w:tc>
          <w:tcPr>
            <w:tcW w:w="1388" w:type="pct"/>
            <w:shd w:val="clear" w:color="auto" w:fill="auto"/>
          </w:tcPr>
          <w:p w14:paraId="2D138251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0_3</w:t>
            </w:r>
          </w:p>
        </w:tc>
        <w:tc>
          <w:tcPr>
            <w:tcW w:w="1635" w:type="pct"/>
          </w:tcPr>
          <w:p w14:paraId="607B21D5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出版社别称</w:t>
            </w:r>
          </w:p>
        </w:tc>
        <w:tc>
          <w:tcPr>
            <w:tcW w:w="660" w:type="pct"/>
          </w:tcPr>
          <w:p w14:paraId="6ECDE25C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78991A11" w14:textId="77777777" w:rsidTr="00362221">
        <w:tc>
          <w:tcPr>
            <w:tcW w:w="355" w:type="pct"/>
            <w:shd w:val="clear" w:color="auto" w:fill="auto"/>
          </w:tcPr>
          <w:p w14:paraId="098CD604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7AFB0D9F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g_com</w:t>
            </w:r>
            <w:proofErr w:type="spellEnd"/>
          </w:p>
        </w:tc>
        <w:tc>
          <w:tcPr>
            <w:tcW w:w="1388" w:type="pct"/>
            <w:shd w:val="clear" w:color="auto" w:fill="auto"/>
          </w:tcPr>
          <w:p w14:paraId="0C46997B" w14:textId="77777777" w:rsidR="00DB2703" w:rsidRDefault="00DB2703" w:rsidP="00362221">
            <w:pPr>
              <w:pStyle w:val="a7"/>
              <w:ind w:firstLineChars="0" w:firstLine="0"/>
            </w:pPr>
            <w:r w:rsidRPr="00DF4DB6">
              <w:rPr>
                <w:rFonts w:hint="eastAsia"/>
              </w:rPr>
              <w:t>company</w:t>
            </w:r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0_3</w:t>
            </w:r>
          </w:p>
        </w:tc>
        <w:tc>
          <w:tcPr>
            <w:tcW w:w="1635" w:type="pct"/>
          </w:tcPr>
          <w:p w14:paraId="0B7ABBF5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公司别称</w:t>
            </w:r>
          </w:p>
        </w:tc>
        <w:tc>
          <w:tcPr>
            <w:tcW w:w="660" w:type="pct"/>
          </w:tcPr>
          <w:p w14:paraId="7E896949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3B441A8C" w14:textId="77777777" w:rsidTr="00362221">
        <w:tc>
          <w:tcPr>
            <w:tcW w:w="355" w:type="pct"/>
            <w:shd w:val="clear" w:color="auto" w:fill="auto"/>
          </w:tcPr>
          <w:p w14:paraId="2489E474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590E0DBB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g_wor</w:t>
            </w:r>
            <w:proofErr w:type="spellEnd"/>
          </w:p>
        </w:tc>
        <w:tc>
          <w:tcPr>
            <w:tcW w:w="1388" w:type="pct"/>
            <w:shd w:val="clear" w:color="auto" w:fill="auto"/>
          </w:tcPr>
          <w:p w14:paraId="0B31A5BD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0_3</w:t>
            </w:r>
          </w:p>
        </w:tc>
        <w:tc>
          <w:tcPr>
            <w:tcW w:w="1635" w:type="pct"/>
          </w:tcPr>
          <w:p w14:paraId="0AAFFF3B" w14:textId="77777777" w:rsidR="00DB2703" w:rsidRDefault="00DB2703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从事别称</w:t>
            </w:r>
          </w:p>
        </w:tc>
        <w:tc>
          <w:tcPr>
            <w:tcW w:w="660" w:type="pct"/>
          </w:tcPr>
          <w:p w14:paraId="1CDF3D6C" w14:textId="77777777" w:rsidR="00DB2703" w:rsidRDefault="00DB2703" w:rsidP="00362221">
            <w:pPr>
              <w:pStyle w:val="a7"/>
              <w:ind w:firstLineChars="0" w:firstLine="0"/>
            </w:pPr>
          </w:p>
        </w:tc>
      </w:tr>
      <w:tr w:rsidR="00DB2703" w14:paraId="0E96AB9B" w14:textId="77777777" w:rsidTr="00362221">
        <w:tc>
          <w:tcPr>
            <w:tcW w:w="355" w:type="pct"/>
            <w:shd w:val="clear" w:color="auto" w:fill="auto"/>
          </w:tcPr>
          <w:p w14:paraId="3EBB3D2F" w14:textId="77777777" w:rsidR="00DB2703" w:rsidRDefault="00DB2703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 </w:instrText>
            </w:r>
            <w:r>
              <w:instrText>表格编号</w:instrText>
            </w:r>
            <w:r>
              <w:instrText xml:space="preserve"> \* ARABIC \s 5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30270320" w14:textId="77777777" w:rsidR="00DB2703" w:rsidRDefault="00DB2703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</w:t>
            </w:r>
            <w:r>
              <w:t>pur</w:t>
            </w:r>
            <w:proofErr w:type="spellEnd"/>
          </w:p>
        </w:tc>
        <w:tc>
          <w:tcPr>
            <w:tcW w:w="1388" w:type="pct"/>
            <w:shd w:val="clear" w:color="auto" w:fill="auto"/>
          </w:tcPr>
          <w:p w14:paraId="63AFAE4D" w14:textId="77777777" w:rsidR="00DB2703" w:rsidRDefault="00DB2703" w:rsidP="00362221">
            <w:pPr>
              <w:pStyle w:val="a7"/>
              <w:ind w:firstLineChars="0" w:firstLine="0"/>
            </w:pPr>
            <w:r w:rsidRPr="008C6BB6">
              <w:t>purchase</w:t>
            </w:r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0_3</w:t>
            </w:r>
          </w:p>
        </w:tc>
        <w:tc>
          <w:tcPr>
            <w:tcW w:w="1635" w:type="pct"/>
          </w:tcPr>
          <w:p w14:paraId="65BEAB58" w14:textId="1DA0242D" w:rsidR="00DB2703" w:rsidRDefault="00DC02BA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购买</w:t>
            </w:r>
            <w:r w:rsidR="00DB2703">
              <w:rPr>
                <w:rFonts w:hint="eastAsia"/>
              </w:rPr>
              <w:t>别称</w:t>
            </w:r>
          </w:p>
        </w:tc>
        <w:tc>
          <w:tcPr>
            <w:tcW w:w="660" w:type="pct"/>
          </w:tcPr>
          <w:p w14:paraId="5EC033F8" w14:textId="77777777" w:rsidR="00DB2703" w:rsidRDefault="00DB2703" w:rsidP="00362221">
            <w:pPr>
              <w:pStyle w:val="a7"/>
              <w:ind w:firstLineChars="0" w:firstLine="0"/>
            </w:pPr>
          </w:p>
        </w:tc>
      </w:tr>
    </w:tbl>
    <w:p w14:paraId="231CD3C3" w14:textId="3A768904" w:rsidR="00DB24D1" w:rsidRPr="00FB1133" w:rsidRDefault="00DB24D1" w:rsidP="00DB24D1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 w:rsidR="00DB2703">
        <w:t>u_2_3_1_3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B24D1" w14:paraId="7AB88597" w14:textId="77777777" w:rsidTr="00DB24D1">
        <w:tc>
          <w:tcPr>
            <w:tcW w:w="5000" w:type="pct"/>
            <w:shd w:val="clear" w:color="auto" w:fill="auto"/>
          </w:tcPr>
          <w:p w14:paraId="1E6FC747" w14:textId="77777777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创建同义词：出版社别称</w:t>
            </w:r>
          </w:p>
          <w:p w14:paraId="5303CADE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3.g</w:t>
            </w:r>
            <w:proofErr w:type="gramEnd"/>
            <w:r>
              <w:t>_publ for u_2_3_1_3.publishing_house@ u_2_2_0_3;</w:t>
            </w:r>
          </w:p>
          <w:p w14:paraId="06C8A68C" w14:textId="77777777" w:rsidR="00DB2703" w:rsidRDefault="00DB2703" w:rsidP="00DB24D1">
            <w:pPr>
              <w:pStyle w:val="a7"/>
              <w:ind w:firstLineChars="0" w:firstLine="0"/>
            </w:pPr>
          </w:p>
          <w:p w14:paraId="461FC277" w14:textId="77777777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创建同义词：公司别称</w:t>
            </w:r>
          </w:p>
          <w:p w14:paraId="43F096D9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3.g</w:t>
            </w:r>
            <w:proofErr w:type="gramEnd"/>
            <w:r>
              <w:t>_com for u_2_3_1_3.company@ u_2_2_0_3;</w:t>
            </w:r>
          </w:p>
          <w:p w14:paraId="15B295BF" w14:textId="77777777" w:rsidR="00DB2703" w:rsidRDefault="00DB2703" w:rsidP="00DB24D1">
            <w:pPr>
              <w:pStyle w:val="a7"/>
              <w:ind w:firstLineChars="0" w:firstLine="0"/>
            </w:pPr>
          </w:p>
          <w:p w14:paraId="2B0A0F20" w14:textId="77777777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创建同义词：从事别称</w:t>
            </w:r>
          </w:p>
          <w:p w14:paraId="7774651B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3.g</w:t>
            </w:r>
            <w:proofErr w:type="gramEnd"/>
            <w:r>
              <w:t>_wor for u_2_3_1_3.work_as@ u_2_2_0_3;</w:t>
            </w:r>
          </w:p>
          <w:p w14:paraId="0CCFA445" w14:textId="77777777" w:rsidR="00DB2703" w:rsidRDefault="00DB2703" w:rsidP="00DB24D1">
            <w:pPr>
              <w:pStyle w:val="a7"/>
              <w:ind w:firstLineChars="0" w:firstLine="0"/>
            </w:pPr>
          </w:p>
          <w:p w14:paraId="03AC64A9" w14:textId="0D5A962B" w:rsidR="00DB2703" w:rsidRDefault="00DB2703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</w:t>
            </w:r>
            <w:r w:rsidR="00DC02BA">
              <w:rPr>
                <w:rFonts w:hint="eastAsia"/>
              </w:rPr>
              <w:t>购买</w:t>
            </w:r>
            <w:r>
              <w:rPr>
                <w:rFonts w:hint="eastAsia"/>
              </w:rPr>
              <w:t>别称</w:t>
            </w:r>
          </w:p>
          <w:p w14:paraId="5FEBBBE0" w14:textId="77777777" w:rsidR="00DB2703" w:rsidRDefault="00DB2703" w:rsidP="00DB24D1">
            <w:pPr>
              <w:pStyle w:val="a7"/>
              <w:ind w:firstLineChars="0" w:firstLine="0"/>
            </w:pPr>
            <w:r>
              <w:t>create synonym u_2_3_1_</w:t>
            </w:r>
            <w:proofErr w:type="gramStart"/>
            <w:r>
              <w:t>3.g</w:t>
            </w:r>
            <w:proofErr w:type="gramEnd"/>
            <w:r>
              <w:t>_pur for u_2_3_1_3.purchase@ u_2_2_0_3;</w:t>
            </w:r>
          </w:p>
          <w:p w14:paraId="3CA84546" w14:textId="77777777" w:rsidR="00DB2703" w:rsidRDefault="00DB2703" w:rsidP="00DB24D1">
            <w:pPr>
              <w:pStyle w:val="a7"/>
              <w:ind w:firstLineChars="0" w:firstLine="0"/>
            </w:pPr>
          </w:p>
          <w:p w14:paraId="23F4A05B" w14:textId="7193581D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13E9FD73" w14:textId="77777777" w:rsidR="00DB24D1" w:rsidRDefault="00DB24D1" w:rsidP="00DB24D1">
      <w:pPr>
        <w:pStyle w:val="4"/>
      </w:pPr>
      <w:bookmarkStart w:id="413" w:name="_Toc24927339"/>
      <w:r>
        <w:rPr>
          <w:rFonts w:hint="eastAsia"/>
        </w:rPr>
        <w:lastRenderedPageBreak/>
        <w:t>视图</w:t>
      </w:r>
      <w:bookmarkEnd w:id="413"/>
    </w:p>
    <w:p w14:paraId="12ACE78B" w14:textId="6583AC69" w:rsidR="00DB24D1" w:rsidRPr="00FB1786" w:rsidRDefault="00DB24D1" w:rsidP="00DB24D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12.1.3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2260"/>
        <w:gridCol w:w="3322"/>
        <w:gridCol w:w="1701"/>
        <w:gridCol w:w="1698"/>
      </w:tblGrid>
      <w:tr w:rsidR="00DB24D1" w14:paraId="28B71641" w14:textId="77777777" w:rsidTr="00DB24D1">
        <w:tc>
          <w:tcPr>
            <w:tcW w:w="796" w:type="pct"/>
            <w:shd w:val="clear" w:color="auto" w:fill="D9D9D9"/>
          </w:tcPr>
          <w:p w14:paraId="0E3B6CE8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58" w:type="pct"/>
            <w:shd w:val="clear" w:color="auto" w:fill="D9D9D9"/>
          </w:tcPr>
          <w:p w14:paraId="18CDB69B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555" w:type="pct"/>
            <w:shd w:val="clear" w:color="auto" w:fill="D9D9D9"/>
          </w:tcPr>
          <w:p w14:paraId="26E3263C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733EA209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对应编号</w:t>
            </w:r>
          </w:p>
        </w:tc>
        <w:tc>
          <w:tcPr>
            <w:tcW w:w="795" w:type="pct"/>
            <w:shd w:val="clear" w:color="auto" w:fill="D9D9D9"/>
          </w:tcPr>
          <w:p w14:paraId="44DB3618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4D1" w14:paraId="7B9EC1D1" w14:textId="77777777" w:rsidTr="00DB24D1">
        <w:tc>
          <w:tcPr>
            <w:tcW w:w="796" w:type="pct"/>
            <w:shd w:val="clear" w:color="auto" w:fill="auto"/>
          </w:tcPr>
          <w:p w14:paraId="12DD85CC" w14:textId="678FEB12" w:rsidR="00DB24D1" w:rsidRDefault="00DB24D1" w:rsidP="00DB24D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57628FD7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7B3515CD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3E924C7D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0D8D2A5C" w14:textId="77777777" w:rsidR="00DB24D1" w:rsidRDefault="00DB24D1" w:rsidP="00DB24D1">
            <w:pPr>
              <w:pStyle w:val="a7"/>
              <w:ind w:firstLineChars="0" w:firstLine="0"/>
            </w:pPr>
          </w:p>
        </w:tc>
      </w:tr>
      <w:tr w:rsidR="00DB24D1" w14:paraId="75B6AA19" w14:textId="77777777" w:rsidTr="00DB24D1">
        <w:tc>
          <w:tcPr>
            <w:tcW w:w="796" w:type="pct"/>
            <w:shd w:val="clear" w:color="auto" w:fill="auto"/>
          </w:tcPr>
          <w:p w14:paraId="147E6A30" w14:textId="11CD6BE8" w:rsidR="00DB24D1" w:rsidRDefault="00DB24D1" w:rsidP="00DB24D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50BC5F45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659FBDDE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3C43EBC1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14B8197E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7BA86B2D" w14:textId="77777777" w:rsidR="00DB24D1" w:rsidRDefault="00DB24D1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rPr>
          <w:rFonts w:hint="eastAsia"/>
        </w:rPr>
        <w:t>1</w:t>
      </w:r>
    </w:p>
    <w:p w14:paraId="0724A559" w14:textId="50C60777" w:rsidR="00DB24D1" w:rsidRPr="00FB1786" w:rsidRDefault="00DB24D1" w:rsidP="00DB24D1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12.1.3.2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t>xxxx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0"/>
        <w:gridCol w:w="1217"/>
        <w:gridCol w:w="1434"/>
        <w:gridCol w:w="1718"/>
        <w:gridCol w:w="1434"/>
        <w:gridCol w:w="3420"/>
        <w:gridCol w:w="729"/>
      </w:tblGrid>
      <w:tr w:rsidR="00DB24D1" w14:paraId="5AD2D9FF" w14:textId="77777777" w:rsidTr="00DB24D1">
        <w:tc>
          <w:tcPr>
            <w:tcW w:w="342" w:type="pct"/>
            <w:shd w:val="clear" w:color="auto" w:fill="D9D9D9"/>
          </w:tcPr>
          <w:p w14:paraId="23E7EE86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0" w:type="pct"/>
            <w:shd w:val="clear" w:color="auto" w:fill="D9D9D9"/>
          </w:tcPr>
          <w:p w14:paraId="13B63E15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中文说明</w:t>
            </w:r>
          </w:p>
        </w:tc>
        <w:tc>
          <w:tcPr>
            <w:tcW w:w="671" w:type="pct"/>
            <w:shd w:val="clear" w:color="auto" w:fill="D9D9D9"/>
          </w:tcPr>
          <w:p w14:paraId="51787655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4" w:type="pct"/>
            <w:shd w:val="clear" w:color="auto" w:fill="D9D9D9"/>
          </w:tcPr>
          <w:p w14:paraId="15607864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1" w:type="pct"/>
            <w:shd w:val="clear" w:color="auto" w:fill="D9D9D9"/>
          </w:tcPr>
          <w:p w14:paraId="30F7622E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1" w:type="pct"/>
            <w:shd w:val="clear" w:color="auto" w:fill="D9D9D9"/>
          </w:tcPr>
          <w:p w14:paraId="1D7E4DFD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11829D22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4D1" w14:paraId="31944553" w14:textId="77777777" w:rsidTr="00DB24D1">
        <w:tc>
          <w:tcPr>
            <w:tcW w:w="342" w:type="pct"/>
            <w:shd w:val="clear" w:color="auto" w:fill="auto"/>
          </w:tcPr>
          <w:p w14:paraId="6601F1C3" w14:textId="012D7D6C" w:rsidR="00DB24D1" w:rsidRDefault="00DB24D1" w:rsidP="00DB24D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73A4B5C8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10DEA1BC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47EF6850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468195AF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7458457E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796EFAB1" w14:textId="77777777" w:rsidR="00DB24D1" w:rsidRDefault="00DB24D1" w:rsidP="00DB24D1">
            <w:pPr>
              <w:pStyle w:val="a7"/>
              <w:ind w:firstLineChars="0" w:firstLine="0"/>
            </w:pPr>
          </w:p>
        </w:tc>
      </w:tr>
      <w:tr w:rsidR="00DB24D1" w14:paraId="1906263C" w14:textId="77777777" w:rsidTr="00DB24D1">
        <w:tc>
          <w:tcPr>
            <w:tcW w:w="342" w:type="pct"/>
            <w:shd w:val="clear" w:color="auto" w:fill="auto"/>
          </w:tcPr>
          <w:p w14:paraId="20343FB8" w14:textId="0FCFB808" w:rsidR="00DB24D1" w:rsidRDefault="00DB24D1" w:rsidP="00DB24D1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0F7D4306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5380F41A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152168C2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3DBC8FC0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05E39836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075312D5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1BF58FC2" w14:textId="77777777" w:rsidR="00DB24D1" w:rsidRPr="003F5CC5" w:rsidRDefault="00DB24D1" w:rsidP="00DB24D1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B24D1" w14:paraId="204928C8" w14:textId="77777777" w:rsidTr="00DB24D1">
        <w:tc>
          <w:tcPr>
            <w:tcW w:w="5000" w:type="pct"/>
            <w:shd w:val="clear" w:color="auto" w:fill="auto"/>
          </w:tcPr>
          <w:p w14:paraId="3698D5A7" w14:textId="77777777" w:rsidR="00DB24D1" w:rsidRPr="00B1425D" w:rsidRDefault="00DB24D1" w:rsidP="00DB24D1">
            <w:pPr>
              <w:pStyle w:val="a7"/>
              <w:ind w:firstLineChars="0" w:firstLine="0"/>
            </w:pPr>
          </w:p>
        </w:tc>
      </w:tr>
    </w:tbl>
    <w:p w14:paraId="31AE5494" w14:textId="77777777" w:rsidR="00DB24D1" w:rsidRDefault="00DB24D1" w:rsidP="00DB24D1">
      <w:pPr>
        <w:pStyle w:val="4"/>
      </w:pPr>
      <w:bookmarkStart w:id="414" w:name="_Toc24927340"/>
      <w:r>
        <w:rPr>
          <w:rFonts w:hint="eastAsia"/>
        </w:rPr>
        <w:t>函数</w:t>
      </w:r>
      <w:bookmarkEnd w:id="414"/>
    </w:p>
    <w:p w14:paraId="07EF7607" w14:textId="49B015AE" w:rsidR="00DB24D1" w:rsidRPr="00FB1786" w:rsidRDefault="00DB24D1" w:rsidP="00DB24D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12.1.3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DB24D1" w14:paraId="6EDFB300" w14:textId="77777777" w:rsidTr="00DB24D1">
        <w:tc>
          <w:tcPr>
            <w:tcW w:w="354" w:type="pct"/>
            <w:shd w:val="clear" w:color="auto" w:fill="D9D9D9"/>
          </w:tcPr>
          <w:p w14:paraId="088FB03B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0B687811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41D2D33B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4FFE5AF8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6BF4C272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27D46DE7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1B88EC58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4D1" w14:paraId="65A34481" w14:textId="77777777" w:rsidTr="00DB24D1">
        <w:tc>
          <w:tcPr>
            <w:tcW w:w="354" w:type="pct"/>
            <w:shd w:val="clear" w:color="auto" w:fill="auto"/>
          </w:tcPr>
          <w:p w14:paraId="16E2E856" w14:textId="280384EA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14" w:type="pct"/>
          </w:tcPr>
          <w:p w14:paraId="19F7DCEC" w14:textId="77777777" w:rsidR="00DB24D1" w:rsidRDefault="00DB24D1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414" w:type="pct"/>
            <w:shd w:val="clear" w:color="auto" w:fill="auto"/>
          </w:tcPr>
          <w:p w14:paraId="54E30D9E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258E55F8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6084D053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6238FA0F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3EDDFF98" w14:textId="77777777" w:rsidR="00DB24D1" w:rsidRDefault="00DB24D1" w:rsidP="00DB24D1">
            <w:pPr>
              <w:pStyle w:val="a7"/>
              <w:ind w:firstLineChars="0" w:firstLine="0"/>
            </w:pPr>
          </w:p>
        </w:tc>
      </w:tr>
      <w:tr w:rsidR="00DB24D1" w14:paraId="27899CCC" w14:textId="77777777" w:rsidTr="00DB24D1">
        <w:tc>
          <w:tcPr>
            <w:tcW w:w="354" w:type="pct"/>
            <w:shd w:val="clear" w:color="auto" w:fill="auto"/>
          </w:tcPr>
          <w:p w14:paraId="43880458" w14:textId="3CA5F06B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14" w:type="pct"/>
          </w:tcPr>
          <w:p w14:paraId="541B8AFF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3FB0291C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6425F428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1F148C55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72585EA2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4333712D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65510298" w14:textId="77777777" w:rsidR="00DB24D1" w:rsidRDefault="00DB24D1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函数</w:t>
      </w:r>
      <w:r>
        <w:rPr>
          <w:rFonts w:hint="eastAsia"/>
        </w:rPr>
        <w:t>1</w:t>
      </w:r>
    </w:p>
    <w:p w14:paraId="6FDD5BCE" w14:textId="77777777" w:rsidR="00DB24D1" w:rsidRPr="00FB1786" w:rsidRDefault="00DB24D1" w:rsidP="00DB24D1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B24D1" w14:paraId="20CC418F" w14:textId="77777777" w:rsidTr="00DB24D1">
        <w:trPr>
          <w:trHeight w:val="2933"/>
        </w:trPr>
        <w:tc>
          <w:tcPr>
            <w:tcW w:w="5000" w:type="pct"/>
            <w:shd w:val="clear" w:color="auto" w:fill="auto"/>
          </w:tcPr>
          <w:p w14:paraId="1A17DED5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56FBDCEB" w14:textId="77777777" w:rsidR="00DB24D1" w:rsidRDefault="00DB24D1" w:rsidP="00DB24D1">
      <w:pPr>
        <w:pStyle w:val="4"/>
      </w:pPr>
      <w:bookmarkStart w:id="415" w:name="_Toc24927341"/>
      <w:r>
        <w:rPr>
          <w:rFonts w:hint="eastAsia"/>
        </w:rPr>
        <w:lastRenderedPageBreak/>
        <w:t>过程</w:t>
      </w:r>
      <w:bookmarkEnd w:id="415"/>
    </w:p>
    <w:p w14:paraId="175718A3" w14:textId="20B87C09" w:rsidR="00DB24D1" w:rsidRPr="00FB1786" w:rsidRDefault="00DB24D1" w:rsidP="00DB24D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12.1.3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DB24D1" w14:paraId="2D9FD6B1" w14:textId="77777777" w:rsidTr="00DB24D1">
        <w:tc>
          <w:tcPr>
            <w:tcW w:w="778" w:type="pct"/>
            <w:shd w:val="clear" w:color="auto" w:fill="D9D9D9"/>
          </w:tcPr>
          <w:p w14:paraId="0358E2F6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04079E42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334F07DE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79EDAAD5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2DBFAFC1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2DC65B0D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4D1" w14:paraId="12608C00" w14:textId="77777777" w:rsidTr="00DB24D1">
        <w:tc>
          <w:tcPr>
            <w:tcW w:w="778" w:type="pct"/>
            <w:shd w:val="clear" w:color="auto" w:fill="auto"/>
          </w:tcPr>
          <w:p w14:paraId="67FC1D63" w14:textId="3DF7273D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8" w:type="pct"/>
          </w:tcPr>
          <w:p w14:paraId="4E005E0B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7F24A83B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3C56D047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6980FC8C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14656F03" w14:textId="77777777" w:rsidR="00DB24D1" w:rsidRDefault="00DB24D1" w:rsidP="00DB24D1">
            <w:pPr>
              <w:pStyle w:val="a7"/>
              <w:ind w:firstLineChars="0" w:firstLine="0"/>
            </w:pPr>
          </w:p>
        </w:tc>
      </w:tr>
      <w:tr w:rsidR="00DB24D1" w14:paraId="4A86B0CA" w14:textId="77777777" w:rsidTr="00DB24D1">
        <w:tc>
          <w:tcPr>
            <w:tcW w:w="778" w:type="pct"/>
            <w:shd w:val="clear" w:color="auto" w:fill="auto"/>
          </w:tcPr>
          <w:p w14:paraId="1CE7A189" w14:textId="29DBCE5B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8" w:type="pct"/>
          </w:tcPr>
          <w:p w14:paraId="7D2CCDD2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3AE0F550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632FD9FF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3DCB06F8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30D7312F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2C39119F" w14:textId="77777777" w:rsidR="00DB24D1" w:rsidRDefault="00DB24D1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过程中文名</w:t>
      </w:r>
    </w:p>
    <w:p w14:paraId="2465CB3E" w14:textId="77777777" w:rsidR="00DB24D1" w:rsidRPr="00FB1786" w:rsidRDefault="00DB24D1" w:rsidP="00DB24D1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B24D1" w14:paraId="68B41633" w14:textId="77777777" w:rsidTr="00DB24D1">
        <w:trPr>
          <w:trHeight w:val="2933"/>
        </w:trPr>
        <w:tc>
          <w:tcPr>
            <w:tcW w:w="5000" w:type="pct"/>
            <w:shd w:val="clear" w:color="auto" w:fill="auto"/>
          </w:tcPr>
          <w:p w14:paraId="7032D220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5FC4970A" w14:textId="77777777" w:rsidR="00DB24D1" w:rsidRPr="00461F19" w:rsidRDefault="00DB24D1" w:rsidP="00DB24D1"/>
    <w:p w14:paraId="13E345C9" w14:textId="77777777" w:rsidR="00DB24D1" w:rsidRDefault="00DB24D1" w:rsidP="00DB24D1">
      <w:pPr>
        <w:pStyle w:val="4"/>
      </w:pPr>
      <w:bookmarkStart w:id="416" w:name="_Toc24927342"/>
      <w:r>
        <w:rPr>
          <w:rFonts w:hint="eastAsia"/>
        </w:rPr>
        <w:t>触发器</w:t>
      </w:r>
      <w:bookmarkEnd w:id="416"/>
    </w:p>
    <w:p w14:paraId="10F8D9C2" w14:textId="77808715" w:rsidR="00DB24D1" w:rsidRPr="00FB1786" w:rsidRDefault="00DB24D1" w:rsidP="00DB24D1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12.1.3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DB24D1" w14:paraId="7169DB91" w14:textId="77777777" w:rsidTr="00DB24D1">
        <w:tc>
          <w:tcPr>
            <w:tcW w:w="531" w:type="pct"/>
            <w:shd w:val="clear" w:color="auto" w:fill="D9D9D9"/>
          </w:tcPr>
          <w:p w14:paraId="35C6A19F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203328CE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65B12AB8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58C0C469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763BDBBD" w14:textId="77777777" w:rsidR="00DB24D1" w:rsidRDefault="00DB24D1" w:rsidP="00DB24D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DB24D1" w14:paraId="26B6B421" w14:textId="77777777" w:rsidTr="00DB24D1">
        <w:tc>
          <w:tcPr>
            <w:tcW w:w="531" w:type="pct"/>
            <w:shd w:val="clear" w:color="auto" w:fill="auto"/>
          </w:tcPr>
          <w:p w14:paraId="051937E6" w14:textId="1925DFA0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33822D86" w14:textId="77777777" w:rsidR="00DB24D1" w:rsidRDefault="00DB24D1" w:rsidP="00DB24D1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241945A6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7891AE38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07D58E09" w14:textId="77777777" w:rsidR="00DB24D1" w:rsidRDefault="00DB24D1" w:rsidP="00DB24D1">
            <w:pPr>
              <w:pStyle w:val="a7"/>
              <w:ind w:firstLineChars="0" w:firstLine="0"/>
            </w:pPr>
          </w:p>
        </w:tc>
      </w:tr>
      <w:tr w:rsidR="00DB24D1" w14:paraId="23ED40BC" w14:textId="77777777" w:rsidTr="00DB24D1">
        <w:tc>
          <w:tcPr>
            <w:tcW w:w="531" w:type="pct"/>
            <w:shd w:val="clear" w:color="auto" w:fill="auto"/>
          </w:tcPr>
          <w:p w14:paraId="4A292D0E" w14:textId="2AA4E8CE" w:rsidR="00DB24D1" w:rsidRDefault="00DB24D1" w:rsidP="00DB24D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28B24E79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5B79505F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580D333D" w14:textId="77777777" w:rsidR="00DB24D1" w:rsidRDefault="00DB24D1" w:rsidP="00DB24D1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0D738620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5FD92E3B" w14:textId="77777777" w:rsidR="00DB24D1" w:rsidRDefault="00DB24D1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触发器</w:t>
      </w:r>
      <w:r>
        <w:rPr>
          <w:rFonts w:hint="eastAsia"/>
        </w:rPr>
        <w:t>1</w:t>
      </w:r>
    </w:p>
    <w:p w14:paraId="29CF87A5" w14:textId="77777777" w:rsidR="00DB24D1" w:rsidRPr="00FB1786" w:rsidRDefault="00DB24D1" w:rsidP="00DB24D1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B24D1" w14:paraId="4AF8019A" w14:textId="77777777" w:rsidTr="00DB24D1">
        <w:trPr>
          <w:trHeight w:val="2933"/>
        </w:trPr>
        <w:tc>
          <w:tcPr>
            <w:tcW w:w="5000" w:type="pct"/>
            <w:shd w:val="clear" w:color="auto" w:fill="auto"/>
          </w:tcPr>
          <w:p w14:paraId="1993823C" w14:textId="77777777" w:rsidR="00DB24D1" w:rsidRDefault="00DB24D1" w:rsidP="00DB24D1">
            <w:pPr>
              <w:pStyle w:val="a7"/>
              <w:ind w:firstLineChars="0" w:firstLine="0"/>
            </w:pPr>
          </w:p>
        </w:tc>
      </w:tr>
    </w:tbl>
    <w:p w14:paraId="27624790" w14:textId="394881B5" w:rsidR="00AA3CC3" w:rsidRDefault="00FF09EE" w:rsidP="00AA3CC3">
      <w:pPr>
        <w:pStyle w:val="2"/>
      </w:pPr>
      <w:r>
        <w:rPr>
          <w:rFonts w:hint="eastAsia"/>
        </w:rPr>
        <w:lastRenderedPageBreak/>
        <w:t>买家业务</w:t>
      </w:r>
    </w:p>
    <w:p w14:paraId="00603842" w14:textId="43953B38" w:rsidR="00E6459F" w:rsidRPr="00A90C3D" w:rsidRDefault="00300C3A" w:rsidP="00E6459F">
      <w:pPr>
        <w:pStyle w:val="3"/>
      </w:pPr>
      <w:bookmarkStart w:id="417" w:name="_Toc24927344"/>
      <w:bookmarkStart w:id="418" w:name="_Hlk532331260"/>
      <w:r>
        <w:rPr>
          <w:rFonts w:hint="eastAsia"/>
        </w:rPr>
        <w:t>站点</w:t>
      </w:r>
      <w:r>
        <w:fldChar w:fldCharType="begin"/>
      </w:r>
      <w:r>
        <w:instrText xml:space="preserve"> SEQ </w:instrText>
      </w:r>
      <w:r>
        <w:instrText>序号</w:instrText>
      </w:r>
      <w:r>
        <w:instrText xml:space="preserve">2 \* ARABIC \s 2 </w:instrText>
      </w:r>
      <w:r>
        <w:fldChar w:fldCharType="separate"/>
      </w:r>
      <w:r w:rsidR="00D60492">
        <w:rPr>
          <w:noProof/>
        </w:rPr>
        <w:t>1</w:t>
      </w:r>
      <w:bookmarkEnd w:id="417"/>
      <w:r>
        <w:fldChar w:fldCharType="end"/>
      </w:r>
      <w:bookmarkEnd w:id="418"/>
    </w:p>
    <w:p w14:paraId="065AE065" w14:textId="77777777" w:rsidR="00E6459F" w:rsidRDefault="00E6459F" w:rsidP="00E6459F">
      <w:pPr>
        <w:pStyle w:val="4"/>
      </w:pPr>
      <w:bookmarkStart w:id="419" w:name="_Toc24927345"/>
      <w:r>
        <w:rPr>
          <w:rFonts w:hint="eastAsia"/>
        </w:rPr>
        <w:t>同义词</w:t>
      </w:r>
      <w:bookmarkEnd w:id="419"/>
    </w:p>
    <w:p w14:paraId="675F40CE" w14:textId="773E53DA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2"/>
        <w:gridCol w:w="1416"/>
        <w:gridCol w:w="4839"/>
        <w:gridCol w:w="2119"/>
        <w:gridCol w:w="1066"/>
      </w:tblGrid>
      <w:tr w:rsidR="00674D56" w14:paraId="6CDDC86C" w14:textId="77777777" w:rsidTr="00362221">
        <w:tc>
          <w:tcPr>
            <w:tcW w:w="581" w:type="pct"/>
            <w:shd w:val="clear" w:color="auto" w:fill="D9D9D9"/>
          </w:tcPr>
          <w:p w14:paraId="13893B5E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D9D9D9"/>
          </w:tcPr>
          <w:p w14:paraId="12B73122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265" w:type="pct"/>
            <w:shd w:val="clear" w:color="auto" w:fill="D9D9D9"/>
          </w:tcPr>
          <w:p w14:paraId="18E4B0BB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992" w:type="pct"/>
            <w:shd w:val="clear" w:color="auto" w:fill="D9D9D9"/>
          </w:tcPr>
          <w:p w14:paraId="185CC56F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499" w:type="pct"/>
            <w:shd w:val="clear" w:color="auto" w:fill="D9D9D9"/>
          </w:tcPr>
          <w:p w14:paraId="3A0F0273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30BC4E96" w14:textId="77777777" w:rsidTr="00362221">
        <w:tc>
          <w:tcPr>
            <w:tcW w:w="581" w:type="pct"/>
            <w:shd w:val="clear" w:color="auto" w:fill="auto"/>
          </w:tcPr>
          <w:p w14:paraId="135EBE7D" w14:textId="77777777" w:rsidR="00674D56" w:rsidRDefault="00674D56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34BE8093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g_pubh</w:t>
            </w:r>
            <w:proofErr w:type="spellEnd"/>
          </w:p>
        </w:tc>
        <w:tc>
          <w:tcPr>
            <w:tcW w:w="2265" w:type="pct"/>
            <w:shd w:val="clear" w:color="auto" w:fill="auto"/>
          </w:tcPr>
          <w:p w14:paraId="0B5765F7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0_1</w:t>
            </w:r>
          </w:p>
        </w:tc>
        <w:tc>
          <w:tcPr>
            <w:tcW w:w="992" w:type="pct"/>
          </w:tcPr>
          <w:p w14:paraId="32EF710D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出版社别称</w:t>
            </w:r>
          </w:p>
        </w:tc>
        <w:tc>
          <w:tcPr>
            <w:tcW w:w="499" w:type="pct"/>
          </w:tcPr>
          <w:p w14:paraId="26D0BBAB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56C9D1C5" w14:textId="77777777" w:rsidTr="00362221">
        <w:tc>
          <w:tcPr>
            <w:tcW w:w="581" w:type="pct"/>
            <w:shd w:val="clear" w:color="auto" w:fill="auto"/>
          </w:tcPr>
          <w:p w14:paraId="431FA490" w14:textId="77777777" w:rsidR="00674D56" w:rsidRDefault="00674D56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2FF8FA83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g_woa</w:t>
            </w:r>
            <w:proofErr w:type="spellEnd"/>
          </w:p>
        </w:tc>
        <w:tc>
          <w:tcPr>
            <w:tcW w:w="2265" w:type="pct"/>
            <w:shd w:val="clear" w:color="auto" w:fill="auto"/>
          </w:tcPr>
          <w:p w14:paraId="7DAF3107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0_1</w:t>
            </w:r>
          </w:p>
        </w:tc>
        <w:tc>
          <w:tcPr>
            <w:tcW w:w="992" w:type="pct"/>
          </w:tcPr>
          <w:p w14:paraId="44F8D7A6" w14:textId="77777777" w:rsidR="00674D56" w:rsidRDefault="00674D56" w:rsidP="00362221">
            <w:pPr>
              <w:pStyle w:val="a7"/>
              <w:ind w:firstLineChars="0" w:firstLine="0"/>
            </w:pPr>
            <w:r>
              <w:t>从事别称</w:t>
            </w:r>
          </w:p>
        </w:tc>
        <w:tc>
          <w:tcPr>
            <w:tcW w:w="499" w:type="pct"/>
          </w:tcPr>
          <w:p w14:paraId="1975C9C2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5C2E7575" w14:textId="0969D163" w:rsidR="00E6459F" w:rsidRDefault="00E6459F" w:rsidP="00E6459F">
      <w:pPr>
        <w:jc w:val="center"/>
      </w:pPr>
      <w:r>
        <w:rPr>
          <w:rFonts w:hint="eastAsia"/>
        </w:rPr>
        <w:t>执行脚本（</w:t>
      </w:r>
      <w:r w:rsidR="00567DE9">
        <w:rPr>
          <w:rFonts w:hint="eastAsia"/>
        </w:rPr>
        <w:t>O</w:t>
      </w:r>
      <w:r w:rsidR="00567DE9">
        <w:t>racle</w:t>
      </w:r>
      <w:r w:rsidR="00567DE9">
        <w:rPr>
          <w:rFonts w:hint="eastAsia"/>
        </w:rPr>
        <w:t>，</w:t>
      </w:r>
      <w:r w:rsidR="00674D56">
        <w:t>u_2_3_2_1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6F9E97BC" w14:textId="77777777" w:rsidTr="0058293C">
        <w:tc>
          <w:tcPr>
            <w:tcW w:w="5000" w:type="pct"/>
            <w:shd w:val="clear" w:color="auto" w:fill="auto"/>
          </w:tcPr>
          <w:p w14:paraId="61C4FD3A" w14:textId="77777777" w:rsidR="00674D56" w:rsidRDefault="00674D56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创建同义词：出版社别称</w:t>
            </w:r>
          </w:p>
          <w:p w14:paraId="1CFD8046" w14:textId="77777777" w:rsidR="00674D56" w:rsidRDefault="00674D56" w:rsidP="0058293C">
            <w:pPr>
              <w:pStyle w:val="a7"/>
              <w:ind w:firstLineChars="0" w:firstLine="0"/>
            </w:pPr>
            <w:r>
              <w:t>create synonym u_2_3_2_</w:t>
            </w:r>
            <w:proofErr w:type="gramStart"/>
            <w:r>
              <w:t>1.g</w:t>
            </w:r>
            <w:proofErr w:type="gramEnd"/>
            <w:r>
              <w:t>_pubh for u_2_3_2_1.publishing_house@ u_2_2_0_1;</w:t>
            </w:r>
          </w:p>
          <w:p w14:paraId="4D906E1A" w14:textId="77777777" w:rsidR="00674D56" w:rsidRDefault="00674D56" w:rsidP="0058293C">
            <w:pPr>
              <w:pStyle w:val="a7"/>
              <w:ind w:firstLineChars="0" w:firstLine="0"/>
            </w:pPr>
          </w:p>
          <w:p w14:paraId="04BC335C" w14:textId="77777777" w:rsidR="00674D56" w:rsidRDefault="00674D56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创建同义词：从事别称</w:t>
            </w:r>
          </w:p>
          <w:p w14:paraId="1B05A4AF" w14:textId="77777777" w:rsidR="00674D56" w:rsidRDefault="00674D56" w:rsidP="0058293C">
            <w:pPr>
              <w:pStyle w:val="a7"/>
              <w:ind w:firstLineChars="0" w:firstLine="0"/>
            </w:pPr>
            <w:r>
              <w:t>create synonym u_2_3_2_</w:t>
            </w:r>
            <w:proofErr w:type="gramStart"/>
            <w:r>
              <w:t>1.g</w:t>
            </w:r>
            <w:proofErr w:type="gramEnd"/>
            <w:r>
              <w:t>_woa for u_2_3_2_1.work_as@ u_2_2_0_1;</w:t>
            </w:r>
          </w:p>
          <w:p w14:paraId="7D80BA47" w14:textId="77777777" w:rsidR="00674D56" w:rsidRDefault="00674D56" w:rsidP="0058293C">
            <w:pPr>
              <w:pStyle w:val="a7"/>
              <w:ind w:firstLineChars="0" w:firstLine="0"/>
            </w:pPr>
          </w:p>
          <w:p w14:paraId="7D5CE3DD" w14:textId="428B852C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322FEA47" w14:textId="77777777" w:rsidR="00E6459F" w:rsidRDefault="00E6459F" w:rsidP="00E6459F">
      <w:pPr>
        <w:pStyle w:val="4"/>
      </w:pPr>
      <w:bookmarkStart w:id="420" w:name="_Toc24927346"/>
      <w:r>
        <w:rPr>
          <w:rFonts w:hint="eastAsia"/>
        </w:rPr>
        <w:t>视图</w:t>
      </w:r>
      <w:bookmarkEnd w:id="420"/>
    </w:p>
    <w:p w14:paraId="733B7DAE" w14:textId="3D1D338C" w:rsidR="00E6459F" w:rsidRPr="00FB1786" w:rsidRDefault="00E6459F" w:rsidP="00E6459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2260"/>
        <w:gridCol w:w="3322"/>
        <w:gridCol w:w="1701"/>
        <w:gridCol w:w="1698"/>
      </w:tblGrid>
      <w:tr w:rsidR="00E6459F" w14:paraId="07F16EFC" w14:textId="77777777" w:rsidTr="0058293C">
        <w:tc>
          <w:tcPr>
            <w:tcW w:w="796" w:type="pct"/>
            <w:shd w:val="clear" w:color="auto" w:fill="D9D9D9"/>
          </w:tcPr>
          <w:p w14:paraId="4C517EE3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58" w:type="pct"/>
            <w:shd w:val="clear" w:color="auto" w:fill="D9D9D9"/>
          </w:tcPr>
          <w:p w14:paraId="6D7D9BE9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555" w:type="pct"/>
            <w:shd w:val="clear" w:color="auto" w:fill="D9D9D9"/>
          </w:tcPr>
          <w:p w14:paraId="06D3247F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6D2BD082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对应编号</w:t>
            </w:r>
          </w:p>
        </w:tc>
        <w:tc>
          <w:tcPr>
            <w:tcW w:w="795" w:type="pct"/>
            <w:shd w:val="clear" w:color="auto" w:fill="D9D9D9"/>
          </w:tcPr>
          <w:p w14:paraId="44EB0A28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58DE1F82" w14:textId="77777777" w:rsidTr="0058293C">
        <w:tc>
          <w:tcPr>
            <w:tcW w:w="796" w:type="pct"/>
            <w:shd w:val="clear" w:color="auto" w:fill="auto"/>
          </w:tcPr>
          <w:p w14:paraId="543B73D7" w14:textId="66D8442D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07D7E516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007C38A4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38958F2B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5CA2492D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22AE26B9" w14:textId="77777777" w:rsidTr="0058293C">
        <w:tc>
          <w:tcPr>
            <w:tcW w:w="796" w:type="pct"/>
            <w:shd w:val="clear" w:color="auto" w:fill="auto"/>
          </w:tcPr>
          <w:p w14:paraId="5C6BA819" w14:textId="221533C9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291CBA2C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4E1F03D3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16E28754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0B6E548C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0E1052F7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rPr>
          <w:rFonts w:hint="eastAsia"/>
        </w:rPr>
        <w:t>1</w:t>
      </w:r>
    </w:p>
    <w:p w14:paraId="234B7359" w14:textId="46B9760C" w:rsidR="00E6459F" w:rsidRPr="00FB1786" w:rsidRDefault="00E6459F" w:rsidP="00E6459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12.2.1.2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t>xxxx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0"/>
        <w:gridCol w:w="1217"/>
        <w:gridCol w:w="1434"/>
        <w:gridCol w:w="1718"/>
        <w:gridCol w:w="1434"/>
        <w:gridCol w:w="3420"/>
        <w:gridCol w:w="729"/>
      </w:tblGrid>
      <w:tr w:rsidR="00E6459F" w14:paraId="10D6AE29" w14:textId="77777777" w:rsidTr="0058293C">
        <w:tc>
          <w:tcPr>
            <w:tcW w:w="342" w:type="pct"/>
            <w:shd w:val="clear" w:color="auto" w:fill="D9D9D9"/>
          </w:tcPr>
          <w:p w14:paraId="2094D7DA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0" w:type="pct"/>
            <w:shd w:val="clear" w:color="auto" w:fill="D9D9D9"/>
          </w:tcPr>
          <w:p w14:paraId="09299AB8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中文说明</w:t>
            </w:r>
          </w:p>
        </w:tc>
        <w:tc>
          <w:tcPr>
            <w:tcW w:w="671" w:type="pct"/>
            <w:shd w:val="clear" w:color="auto" w:fill="D9D9D9"/>
          </w:tcPr>
          <w:p w14:paraId="1C213420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4" w:type="pct"/>
            <w:shd w:val="clear" w:color="auto" w:fill="D9D9D9"/>
          </w:tcPr>
          <w:p w14:paraId="40D97AB4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1" w:type="pct"/>
            <w:shd w:val="clear" w:color="auto" w:fill="D9D9D9"/>
          </w:tcPr>
          <w:p w14:paraId="72452560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1" w:type="pct"/>
            <w:shd w:val="clear" w:color="auto" w:fill="D9D9D9"/>
          </w:tcPr>
          <w:p w14:paraId="61B7D9D8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652D2AFA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71AA0896" w14:textId="77777777" w:rsidTr="0058293C">
        <w:tc>
          <w:tcPr>
            <w:tcW w:w="342" w:type="pct"/>
            <w:shd w:val="clear" w:color="auto" w:fill="auto"/>
          </w:tcPr>
          <w:p w14:paraId="16E41F9B" w14:textId="3359069B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489D467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54A41B51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36B8CA18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6A2DC22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787D236F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73C5430C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55DFA472" w14:textId="77777777" w:rsidTr="0058293C">
        <w:tc>
          <w:tcPr>
            <w:tcW w:w="342" w:type="pct"/>
            <w:shd w:val="clear" w:color="auto" w:fill="auto"/>
          </w:tcPr>
          <w:p w14:paraId="23184B9E" w14:textId="3D367AF3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7619C03D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54F0EE2D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39EE24AA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00017251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528B37C2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41E6FF5F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7FB48772" w14:textId="7F2BAC9F" w:rsidR="00E6459F" w:rsidRDefault="00E6459F" w:rsidP="00E6459F">
      <w:pPr>
        <w:jc w:val="center"/>
      </w:pPr>
      <w:r>
        <w:rPr>
          <w:rFonts w:hint="eastAsia"/>
        </w:rPr>
        <w:t>执行脚本（</w:t>
      </w:r>
      <w:r w:rsidR="00567DE9">
        <w:rPr>
          <w:rFonts w:hint="eastAsia"/>
        </w:rPr>
        <w:t>O</w:t>
      </w:r>
      <w:r w:rsidR="00567DE9">
        <w:t>racle</w:t>
      </w:r>
      <w:r w:rsidR="00567DE9">
        <w:rPr>
          <w:rFonts w:hint="eastAsia"/>
        </w:rPr>
        <w:t>，用户名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315CC1F0" w14:textId="77777777" w:rsidTr="0058293C">
        <w:tc>
          <w:tcPr>
            <w:tcW w:w="5000" w:type="pct"/>
            <w:shd w:val="clear" w:color="auto" w:fill="auto"/>
          </w:tcPr>
          <w:p w14:paraId="4BBD1F0B" w14:textId="77777777" w:rsidR="00E6459F" w:rsidRPr="00B1425D" w:rsidRDefault="00E6459F" w:rsidP="0058293C">
            <w:pPr>
              <w:pStyle w:val="a7"/>
              <w:ind w:firstLineChars="0" w:firstLine="0"/>
            </w:pPr>
          </w:p>
        </w:tc>
      </w:tr>
    </w:tbl>
    <w:p w14:paraId="4E88DEF7" w14:textId="77777777" w:rsidR="00E6459F" w:rsidRDefault="00E6459F" w:rsidP="00E6459F">
      <w:pPr>
        <w:pStyle w:val="4"/>
      </w:pPr>
      <w:bookmarkStart w:id="421" w:name="_Toc24927347"/>
      <w:r>
        <w:rPr>
          <w:rFonts w:hint="eastAsia"/>
        </w:rPr>
        <w:t>函数</w:t>
      </w:r>
      <w:bookmarkEnd w:id="421"/>
    </w:p>
    <w:p w14:paraId="73DE8E35" w14:textId="5DC4B68F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E6459F" w14:paraId="7B482A88" w14:textId="77777777" w:rsidTr="0058293C">
        <w:tc>
          <w:tcPr>
            <w:tcW w:w="354" w:type="pct"/>
            <w:shd w:val="clear" w:color="auto" w:fill="D9D9D9"/>
          </w:tcPr>
          <w:p w14:paraId="3C027759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45A960FB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0DFA5A3F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5864ED4A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32F017E2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3FD11770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537CF176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37F2276D" w14:textId="77777777" w:rsidTr="0058293C">
        <w:tc>
          <w:tcPr>
            <w:tcW w:w="354" w:type="pct"/>
            <w:shd w:val="clear" w:color="auto" w:fill="auto"/>
          </w:tcPr>
          <w:p w14:paraId="1A94AE7A" w14:textId="1AED7532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14" w:type="pct"/>
          </w:tcPr>
          <w:p w14:paraId="54F63697" w14:textId="77777777" w:rsidR="00E6459F" w:rsidRDefault="00E6459F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414" w:type="pct"/>
            <w:shd w:val="clear" w:color="auto" w:fill="auto"/>
          </w:tcPr>
          <w:p w14:paraId="04992882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02B3BB0D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441BA19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7311E1DC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1012AFE2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2D6EC1D2" w14:textId="77777777" w:rsidTr="0058293C">
        <w:tc>
          <w:tcPr>
            <w:tcW w:w="354" w:type="pct"/>
            <w:shd w:val="clear" w:color="auto" w:fill="auto"/>
          </w:tcPr>
          <w:p w14:paraId="5FDF4E85" w14:textId="745331E8" w:rsidR="00E6459F" w:rsidRDefault="00E6459F" w:rsidP="0058293C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14" w:type="pct"/>
          </w:tcPr>
          <w:p w14:paraId="14D440ED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2DCB7A33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721BAF8C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2B2A7077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16296092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4C6A84A0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0D0E6B03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函数</w:t>
      </w:r>
      <w:r>
        <w:rPr>
          <w:rFonts w:hint="eastAsia"/>
        </w:rPr>
        <w:t>1</w:t>
      </w:r>
    </w:p>
    <w:p w14:paraId="7D2BFDC5" w14:textId="77777777" w:rsidR="00E6459F" w:rsidRPr="00FB1786" w:rsidRDefault="00E6459F" w:rsidP="00E6459F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4D14F43E" w14:textId="77777777" w:rsidTr="0058293C">
        <w:trPr>
          <w:trHeight w:val="2933"/>
        </w:trPr>
        <w:tc>
          <w:tcPr>
            <w:tcW w:w="5000" w:type="pct"/>
            <w:shd w:val="clear" w:color="auto" w:fill="auto"/>
          </w:tcPr>
          <w:p w14:paraId="1BB36ACD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37EACA16" w14:textId="77777777" w:rsidR="00E6459F" w:rsidRDefault="00E6459F" w:rsidP="00E6459F">
      <w:pPr>
        <w:pStyle w:val="4"/>
      </w:pPr>
      <w:bookmarkStart w:id="422" w:name="_Toc24927348"/>
      <w:r>
        <w:rPr>
          <w:rFonts w:hint="eastAsia"/>
        </w:rPr>
        <w:t>过程</w:t>
      </w:r>
      <w:bookmarkEnd w:id="422"/>
    </w:p>
    <w:p w14:paraId="4557867C" w14:textId="72639DF5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E6459F" w14:paraId="4D6EE443" w14:textId="77777777" w:rsidTr="0058293C">
        <w:tc>
          <w:tcPr>
            <w:tcW w:w="778" w:type="pct"/>
            <w:shd w:val="clear" w:color="auto" w:fill="D9D9D9"/>
          </w:tcPr>
          <w:p w14:paraId="49CF0A61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26CE0215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4832A71C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5A41C1F3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27BA6CE2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35EFD944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6C5FF6F6" w14:textId="77777777" w:rsidTr="0058293C">
        <w:tc>
          <w:tcPr>
            <w:tcW w:w="778" w:type="pct"/>
            <w:shd w:val="clear" w:color="auto" w:fill="auto"/>
          </w:tcPr>
          <w:p w14:paraId="3237C106" w14:textId="73421FFD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8" w:type="pct"/>
          </w:tcPr>
          <w:p w14:paraId="1FF4BF2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0B54EE18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543EBC6D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05CF73CC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029A168E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58FD210E" w14:textId="77777777" w:rsidTr="0058293C">
        <w:tc>
          <w:tcPr>
            <w:tcW w:w="778" w:type="pct"/>
            <w:shd w:val="clear" w:color="auto" w:fill="auto"/>
          </w:tcPr>
          <w:p w14:paraId="3892301C" w14:textId="2C269929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8" w:type="pct"/>
          </w:tcPr>
          <w:p w14:paraId="5B4C6C93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1DEE2B68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5503ECC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129E75E4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641D7422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01E9F4B9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过程中文名</w:t>
      </w:r>
    </w:p>
    <w:p w14:paraId="075E207F" w14:textId="77777777" w:rsidR="00E6459F" w:rsidRPr="00FB1786" w:rsidRDefault="00E6459F" w:rsidP="00E6459F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529B3733" w14:textId="77777777" w:rsidTr="0058293C">
        <w:trPr>
          <w:trHeight w:val="2933"/>
        </w:trPr>
        <w:tc>
          <w:tcPr>
            <w:tcW w:w="5000" w:type="pct"/>
            <w:shd w:val="clear" w:color="auto" w:fill="auto"/>
          </w:tcPr>
          <w:p w14:paraId="41115FF6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27A17E17" w14:textId="77777777" w:rsidR="00E6459F" w:rsidRPr="00461F19" w:rsidRDefault="00E6459F" w:rsidP="00E6459F"/>
    <w:p w14:paraId="796EF4AB" w14:textId="77777777" w:rsidR="00E6459F" w:rsidRDefault="00E6459F" w:rsidP="00E6459F">
      <w:pPr>
        <w:pStyle w:val="4"/>
      </w:pPr>
      <w:bookmarkStart w:id="423" w:name="_Toc24927349"/>
      <w:r>
        <w:rPr>
          <w:rFonts w:hint="eastAsia"/>
        </w:rPr>
        <w:t>触发器</w:t>
      </w:r>
      <w:bookmarkEnd w:id="423"/>
    </w:p>
    <w:p w14:paraId="30AD4CCB" w14:textId="44B7B5E2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E6459F" w14:paraId="2B89F5E2" w14:textId="77777777" w:rsidTr="0058293C">
        <w:tc>
          <w:tcPr>
            <w:tcW w:w="531" w:type="pct"/>
            <w:shd w:val="clear" w:color="auto" w:fill="D9D9D9"/>
          </w:tcPr>
          <w:p w14:paraId="0367C737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3F5236B0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5008D022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7D258C27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247EB246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1DDC2082" w14:textId="77777777" w:rsidTr="0058293C">
        <w:tc>
          <w:tcPr>
            <w:tcW w:w="531" w:type="pct"/>
            <w:shd w:val="clear" w:color="auto" w:fill="auto"/>
          </w:tcPr>
          <w:p w14:paraId="66AA9965" w14:textId="661AC8C4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39CB9DAB" w14:textId="77777777" w:rsidR="00E6459F" w:rsidRDefault="00E6459F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536C8B2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06223AF2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6A3C141A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3B87467C" w14:textId="77777777" w:rsidTr="0058293C">
        <w:tc>
          <w:tcPr>
            <w:tcW w:w="531" w:type="pct"/>
            <w:shd w:val="clear" w:color="auto" w:fill="auto"/>
          </w:tcPr>
          <w:p w14:paraId="20D7E6C2" w14:textId="0958C02D" w:rsidR="00E6459F" w:rsidRDefault="00E6459F" w:rsidP="0058293C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15BC578D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7577831A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04ED7635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24DC892D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4FA7D34B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触发器</w:t>
      </w:r>
      <w:r>
        <w:rPr>
          <w:rFonts w:hint="eastAsia"/>
        </w:rPr>
        <w:t>1</w:t>
      </w:r>
    </w:p>
    <w:p w14:paraId="7461D2B0" w14:textId="77777777" w:rsidR="00E6459F" w:rsidRPr="00FB1786" w:rsidRDefault="00E6459F" w:rsidP="00E6459F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15F6CA28" w14:textId="77777777" w:rsidTr="0058293C">
        <w:trPr>
          <w:trHeight w:val="2933"/>
        </w:trPr>
        <w:tc>
          <w:tcPr>
            <w:tcW w:w="5000" w:type="pct"/>
            <w:shd w:val="clear" w:color="auto" w:fill="auto"/>
          </w:tcPr>
          <w:p w14:paraId="67DCA019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37B629A9" w14:textId="65E2CB12" w:rsidR="00E6459F" w:rsidRPr="00A90C3D" w:rsidRDefault="00300C3A" w:rsidP="00E6459F">
      <w:pPr>
        <w:pStyle w:val="3"/>
      </w:pPr>
      <w:bookmarkStart w:id="424" w:name="_Toc24927350"/>
      <w:r>
        <w:rPr>
          <w:rFonts w:hint="eastAsia"/>
        </w:rPr>
        <w:t>站点</w:t>
      </w:r>
      <w:r>
        <w:rPr>
          <w:rFonts w:hint="eastAsia"/>
        </w:rPr>
        <w:t>2</w:t>
      </w:r>
      <w:bookmarkEnd w:id="424"/>
    </w:p>
    <w:p w14:paraId="62691D05" w14:textId="77777777" w:rsidR="00E6459F" w:rsidRDefault="00E6459F" w:rsidP="00E6459F">
      <w:pPr>
        <w:pStyle w:val="4"/>
      </w:pPr>
      <w:bookmarkStart w:id="425" w:name="_Toc24927351"/>
      <w:r>
        <w:rPr>
          <w:rFonts w:hint="eastAsia"/>
        </w:rPr>
        <w:t>同义词</w:t>
      </w:r>
      <w:bookmarkEnd w:id="425"/>
    </w:p>
    <w:p w14:paraId="758B46D8" w14:textId="333979A2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2"/>
        <w:gridCol w:w="1416"/>
        <w:gridCol w:w="4839"/>
        <w:gridCol w:w="2119"/>
        <w:gridCol w:w="1066"/>
      </w:tblGrid>
      <w:tr w:rsidR="00674D56" w14:paraId="7E568739" w14:textId="77777777" w:rsidTr="00362221">
        <w:tc>
          <w:tcPr>
            <w:tcW w:w="581" w:type="pct"/>
            <w:shd w:val="clear" w:color="auto" w:fill="D9D9D9"/>
          </w:tcPr>
          <w:p w14:paraId="16467AF5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D9D9D9"/>
          </w:tcPr>
          <w:p w14:paraId="28E7B66A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265" w:type="pct"/>
            <w:shd w:val="clear" w:color="auto" w:fill="D9D9D9"/>
          </w:tcPr>
          <w:p w14:paraId="5C4DB6D4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992" w:type="pct"/>
            <w:shd w:val="clear" w:color="auto" w:fill="D9D9D9"/>
          </w:tcPr>
          <w:p w14:paraId="2C6BD74E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499" w:type="pct"/>
            <w:shd w:val="clear" w:color="auto" w:fill="D9D9D9"/>
          </w:tcPr>
          <w:p w14:paraId="402FA194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11020829" w14:textId="77777777" w:rsidTr="00362221">
        <w:tc>
          <w:tcPr>
            <w:tcW w:w="581" w:type="pct"/>
            <w:shd w:val="clear" w:color="auto" w:fill="auto"/>
          </w:tcPr>
          <w:p w14:paraId="588E9B74" w14:textId="77777777" w:rsidR="00674D56" w:rsidRDefault="00674D56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71EE93D2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g_pubh</w:t>
            </w:r>
            <w:proofErr w:type="spellEnd"/>
          </w:p>
        </w:tc>
        <w:tc>
          <w:tcPr>
            <w:tcW w:w="2265" w:type="pct"/>
            <w:shd w:val="clear" w:color="auto" w:fill="auto"/>
          </w:tcPr>
          <w:p w14:paraId="68A9C198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</w:t>
            </w:r>
            <w:r>
              <w:rPr>
                <w:rFonts w:hint="eastAsia"/>
              </w:rPr>
              <w:t>2</w:t>
            </w:r>
          </w:p>
        </w:tc>
        <w:tc>
          <w:tcPr>
            <w:tcW w:w="992" w:type="pct"/>
          </w:tcPr>
          <w:p w14:paraId="5374CA0C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出版社别称</w:t>
            </w:r>
          </w:p>
        </w:tc>
        <w:tc>
          <w:tcPr>
            <w:tcW w:w="499" w:type="pct"/>
          </w:tcPr>
          <w:p w14:paraId="4278026E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09199384" w14:textId="77777777" w:rsidTr="00362221">
        <w:tc>
          <w:tcPr>
            <w:tcW w:w="581" w:type="pct"/>
            <w:shd w:val="clear" w:color="auto" w:fill="auto"/>
          </w:tcPr>
          <w:p w14:paraId="15FFCA57" w14:textId="77777777" w:rsidR="00674D56" w:rsidRDefault="00674D56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11021CFD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g_woa</w:t>
            </w:r>
            <w:proofErr w:type="spellEnd"/>
          </w:p>
        </w:tc>
        <w:tc>
          <w:tcPr>
            <w:tcW w:w="2265" w:type="pct"/>
            <w:shd w:val="clear" w:color="auto" w:fill="auto"/>
          </w:tcPr>
          <w:p w14:paraId="191EBDED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</w:t>
            </w:r>
            <w:r>
              <w:rPr>
                <w:rFonts w:hint="eastAsia"/>
              </w:rPr>
              <w:t>2</w:t>
            </w:r>
          </w:p>
        </w:tc>
        <w:tc>
          <w:tcPr>
            <w:tcW w:w="992" w:type="pct"/>
          </w:tcPr>
          <w:p w14:paraId="4B68E06C" w14:textId="77777777" w:rsidR="00674D56" w:rsidRDefault="00674D56" w:rsidP="00362221">
            <w:pPr>
              <w:pStyle w:val="a7"/>
              <w:ind w:firstLineChars="0" w:firstLine="0"/>
            </w:pPr>
            <w:r>
              <w:t>从事别称</w:t>
            </w:r>
          </w:p>
        </w:tc>
        <w:tc>
          <w:tcPr>
            <w:tcW w:w="499" w:type="pct"/>
          </w:tcPr>
          <w:p w14:paraId="11767956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69929B85" w14:textId="25389C9F" w:rsidR="00E6459F" w:rsidRDefault="00E6459F" w:rsidP="00E6459F">
      <w:pPr>
        <w:jc w:val="center"/>
      </w:pPr>
      <w:r>
        <w:rPr>
          <w:rFonts w:hint="eastAsia"/>
        </w:rPr>
        <w:t>执行脚本（</w:t>
      </w:r>
      <w:r w:rsidR="00567DE9">
        <w:rPr>
          <w:rFonts w:hint="eastAsia"/>
        </w:rPr>
        <w:t>O</w:t>
      </w:r>
      <w:r w:rsidR="00567DE9">
        <w:t>racle</w:t>
      </w:r>
      <w:r w:rsidR="00567DE9">
        <w:rPr>
          <w:rFonts w:hint="eastAsia"/>
        </w:rPr>
        <w:t>，</w:t>
      </w:r>
      <w:r w:rsidR="00674D56">
        <w:t>u_2_3_2_2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19FC8248" w14:textId="77777777" w:rsidTr="0058293C">
        <w:tc>
          <w:tcPr>
            <w:tcW w:w="5000" w:type="pct"/>
            <w:shd w:val="clear" w:color="auto" w:fill="auto"/>
          </w:tcPr>
          <w:p w14:paraId="1EBFDEF7" w14:textId="77777777" w:rsidR="00674D56" w:rsidRDefault="00674D56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创建同义词：出版社别称</w:t>
            </w:r>
          </w:p>
          <w:p w14:paraId="4CC7F5AE" w14:textId="77777777" w:rsidR="00674D56" w:rsidRDefault="00674D56" w:rsidP="0058293C">
            <w:pPr>
              <w:pStyle w:val="a7"/>
              <w:ind w:firstLineChars="0" w:firstLine="0"/>
            </w:pPr>
            <w:r>
              <w:t>create synonym u_2_3_2_</w:t>
            </w:r>
            <w:proofErr w:type="gramStart"/>
            <w:r>
              <w:t>2.g</w:t>
            </w:r>
            <w:proofErr w:type="gramEnd"/>
            <w:r>
              <w:t>_pubh for u_2_3_2_2.publishing_house@ u_2_2_0_2;</w:t>
            </w:r>
          </w:p>
          <w:p w14:paraId="76325882" w14:textId="77777777" w:rsidR="00674D56" w:rsidRDefault="00674D56" w:rsidP="0058293C">
            <w:pPr>
              <w:pStyle w:val="a7"/>
              <w:ind w:firstLineChars="0" w:firstLine="0"/>
            </w:pPr>
          </w:p>
          <w:p w14:paraId="67C51F0D" w14:textId="77777777" w:rsidR="00674D56" w:rsidRDefault="00674D56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创建同义词：从事别称</w:t>
            </w:r>
          </w:p>
          <w:p w14:paraId="48D6C66B" w14:textId="77777777" w:rsidR="00674D56" w:rsidRDefault="00674D56" w:rsidP="0058293C">
            <w:pPr>
              <w:pStyle w:val="a7"/>
              <w:ind w:firstLineChars="0" w:firstLine="0"/>
            </w:pPr>
            <w:r>
              <w:t>create synonym u_2_3_2_</w:t>
            </w:r>
            <w:proofErr w:type="gramStart"/>
            <w:r>
              <w:t>2.g</w:t>
            </w:r>
            <w:proofErr w:type="gramEnd"/>
            <w:r>
              <w:t>_woa for u_2_3_2_2.work_as@ u_2_2_0_2;</w:t>
            </w:r>
          </w:p>
          <w:p w14:paraId="38ED88B2" w14:textId="77777777" w:rsidR="00674D56" w:rsidRDefault="00674D56" w:rsidP="0058293C">
            <w:pPr>
              <w:pStyle w:val="a7"/>
              <w:ind w:firstLineChars="0" w:firstLine="0"/>
            </w:pPr>
          </w:p>
          <w:p w14:paraId="38651C54" w14:textId="7286D02F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071ECDBD" w14:textId="77777777" w:rsidR="00E6459F" w:rsidRDefault="00E6459F" w:rsidP="00E6459F">
      <w:pPr>
        <w:pStyle w:val="4"/>
      </w:pPr>
      <w:bookmarkStart w:id="426" w:name="_Toc24927352"/>
      <w:r>
        <w:rPr>
          <w:rFonts w:hint="eastAsia"/>
        </w:rPr>
        <w:t>视图</w:t>
      </w:r>
      <w:bookmarkEnd w:id="426"/>
    </w:p>
    <w:p w14:paraId="43C78D5F" w14:textId="26ABC72B" w:rsidR="00E6459F" w:rsidRPr="00FB1786" w:rsidRDefault="00E6459F" w:rsidP="00E6459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2260"/>
        <w:gridCol w:w="3322"/>
        <w:gridCol w:w="1701"/>
        <w:gridCol w:w="1698"/>
      </w:tblGrid>
      <w:tr w:rsidR="00E6459F" w14:paraId="2C308003" w14:textId="77777777" w:rsidTr="0058293C">
        <w:tc>
          <w:tcPr>
            <w:tcW w:w="796" w:type="pct"/>
            <w:shd w:val="clear" w:color="auto" w:fill="D9D9D9"/>
          </w:tcPr>
          <w:p w14:paraId="59875AD0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58" w:type="pct"/>
            <w:shd w:val="clear" w:color="auto" w:fill="D9D9D9"/>
          </w:tcPr>
          <w:p w14:paraId="38B3CD95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555" w:type="pct"/>
            <w:shd w:val="clear" w:color="auto" w:fill="D9D9D9"/>
          </w:tcPr>
          <w:p w14:paraId="64E295CF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639A0761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对应编号</w:t>
            </w:r>
          </w:p>
        </w:tc>
        <w:tc>
          <w:tcPr>
            <w:tcW w:w="795" w:type="pct"/>
            <w:shd w:val="clear" w:color="auto" w:fill="D9D9D9"/>
          </w:tcPr>
          <w:p w14:paraId="271A04A2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0EFA12C6" w14:textId="77777777" w:rsidTr="0058293C">
        <w:tc>
          <w:tcPr>
            <w:tcW w:w="796" w:type="pct"/>
            <w:shd w:val="clear" w:color="auto" w:fill="auto"/>
          </w:tcPr>
          <w:p w14:paraId="5BABBFAA" w14:textId="5013562C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66E4CF05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72E6F317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2108B85C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669576C3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2A106F98" w14:textId="77777777" w:rsidTr="0058293C">
        <w:tc>
          <w:tcPr>
            <w:tcW w:w="796" w:type="pct"/>
            <w:shd w:val="clear" w:color="auto" w:fill="auto"/>
          </w:tcPr>
          <w:p w14:paraId="2AAEFA0B" w14:textId="6584EE76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15BB2FBF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49236B42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6ED697A5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39847886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5395D590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lastRenderedPageBreak/>
        <w:t>视图</w:t>
      </w:r>
      <w:r>
        <w:rPr>
          <w:rFonts w:hint="eastAsia"/>
        </w:rPr>
        <w:t>1</w:t>
      </w:r>
    </w:p>
    <w:p w14:paraId="362EC9C2" w14:textId="79AD3790" w:rsidR="00E6459F" w:rsidRPr="00FB1786" w:rsidRDefault="00E6459F" w:rsidP="00E6459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12.2.2.2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t>xxxx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0"/>
        <w:gridCol w:w="1217"/>
        <w:gridCol w:w="1434"/>
        <w:gridCol w:w="1718"/>
        <w:gridCol w:w="1434"/>
        <w:gridCol w:w="3420"/>
        <w:gridCol w:w="729"/>
      </w:tblGrid>
      <w:tr w:rsidR="00E6459F" w14:paraId="403F264A" w14:textId="77777777" w:rsidTr="0058293C">
        <w:tc>
          <w:tcPr>
            <w:tcW w:w="342" w:type="pct"/>
            <w:shd w:val="clear" w:color="auto" w:fill="D9D9D9"/>
          </w:tcPr>
          <w:p w14:paraId="3BFEE627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0" w:type="pct"/>
            <w:shd w:val="clear" w:color="auto" w:fill="D9D9D9"/>
          </w:tcPr>
          <w:p w14:paraId="3CD0355E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中文说明</w:t>
            </w:r>
          </w:p>
        </w:tc>
        <w:tc>
          <w:tcPr>
            <w:tcW w:w="671" w:type="pct"/>
            <w:shd w:val="clear" w:color="auto" w:fill="D9D9D9"/>
          </w:tcPr>
          <w:p w14:paraId="1A9C30C4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4" w:type="pct"/>
            <w:shd w:val="clear" w:color="auto" w:fill="D9D9D9"/>
          </w:tcPr>
          <w:p w14:paraId="75078BF8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1" w:type="pct"/>
            <w:shd w:val="clear" w:color="auto" w:fill="D9D9D9"/>
          </w:tcPr>
          <w:p w14:paraId="3D918ED9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1" w:type="pct"/>
            <w:shd w:val="clear" w:color="auto" w:fill="D9D9D9"/>
          </w:tcPr>
          <w:p w14:paraId="1421E816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73D151E1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2BEE04A5" w14:textId="77777777" w:rsidTr="0058293C">
        <w:tc>
          <w:tcPr>
            <w:tcW w:w="342" w:type="pct"/>
            <w:shd w:val="clear" w:color="auto" w:fill="auto"/>
          </w:tcPr>
          <w:p w14:paraId="51ACC0F8" w14:textId="5C3FC0AE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6B73CCFF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548C49D9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24F9E36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21948FAD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5B58A35B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727FCD25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4613951E" w14:textId="77777777" w:rsidTr="0058293C">
        <w:tc>
          <w:tcPr>
            <w:tcW w:w="342" w:type="pct"/>
            <w:shd w:val="clear" w:color="auto" w:fill="auto"/>
          </w:tcPr>
          <w:p w14:paraId="6534FFB0" w14:textId="4A36AD8A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3D41E34C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23B9A4B7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23F0CC9C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67E6452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07F6CF45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227A3A19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784C7709" w14:textId="20B7C0A5" w:rsidR="00E6459F" w:rsidRDefault="00E6459F" w:rsidP="00E6459F">
      <w:pPr>
        <w:jc w:val="center"/>
      </w:pPr>
      <w:r>
        <w:rPr>
          <w:rFonts w:hint="eastAsia"/>
        </w:rPr>
        <w:t>执行脚本（</w:t>
      </w:r>
      <w:r w:rsidR="00567DE9">
        <w:rPr>
          <w:rFonts w:hint="eastAsia"/>
        </w:rPr>
        <w:t>O</w:t>
      </w:r>
      <w:r w:rsidR="00567DE9">
        <w:t>racle</w:t>
      </w:r>
      <w:r w:rsidR="00567DE9">
        <w:rPr>
          <w:rFonts w:hint="eastAsia"/>
        </w:rPr>
        <w:t>，用户名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42DCC75B" w14:textId="77777777" w:rsidTr="0058293C">
        <w:tc>
          <w:tcPr>
            <w:tcW w:w="5000" w:type="pct"/>
            <w:shd w:val="clear" w:color="auto" w:fill="auto"/>
          </w:tcPr>
          <w:p w14:paraId="287F9DFD" w14:textId="77777777" w:rsidR="00E6459F" w:rsidRPr="00B1425D" w:rsidRDefault="00E6459F" w:rsidP="0058293C">
            <w:pPr>
              <w:pStyle w:val="a7"/>
              <w:ind w:firstLineChars="0" w:firstLine="0"/>
            </w:pPr>
          </w:p>
        </w:tc>
      </w:tr>
    </w:tbl>
    <w:p w14:paraId="2AD8BCBC" w14:textId="77777777" w:rsidR="00E6459F" w:rsidRDefault="00E6459F" w:rsidP="00E6459F">
      <w:pPr>
        <w:pStyle w:val="4"/>
      </w:pPr>
      <w:bookmarkStart w:id="427" w:name="_Toc24927353"/>
      <w:r>
        <w:rPr>
          <w:rFonts w:hint="eastAsia"/>
        </w:rPr>
        <w:t>函数</w:t>
      </w:r>
      <w:bookmarkEnd w:id="427"/>
    </w:p>
    <w:p w14:paraId="57CD477F" w14:textId="7607F4C3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E6459F" w14:paraId="7A212032" w14:textId="77777777" w:rsidTr="0058293C">
        <w:tc>
          <w:tcPr>
            <w:tcW w:w="354" w:type="pct"/>
            <w:shd w:val="clear" w:color="auto" w:fill="D9D9D9"/>
          </w:tcPr>
          <w:p w14:paraId="793CACBF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27BC24E2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77DFB190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5BABDBBE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6B1A00BB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5F9AF7AC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571C777F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18EA471D" w14:textId="77777777" w:rsidTr="0058293C">
        <w:tc>
          <w:tcPr>
            <w:tcW w:w="354" w:type="pct"/>
            <w:shd w:val="clear" w:color="auto" w:fill="auto"/>
          </w:tcPr>
          <w:p w14:paraId="63DD0EEE" w14:textId="3E823587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14" w:type="pct"/>
          </w:tcPr>
          <w:p w14:paraId="3292A88A" w14:textId="77777777" w:rsidR="00E6459F" w:rsidRDefault="00E6459F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414" w:type="pct"/>
            <w:shd w:val="clear" w:color="auto" w:fill="auto"/>
          </w:tcPr>
          <w:p w14:paraId="3F587513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3F90238F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17B0EDA2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79991AAB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01A10285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51787A7A" w14:textId="77777777" w:rsidTr="0058293C">
        <w:tc>
          <w:tcPr>
            <w:tcW w:w="354" w:type="pct"/>
            <w:shd w:val="clear" w:color="auto" w:fill="auto"/>
          </w:tcPr>
          <w:p w14:paraId="6EB6F01C" w14:textId="7531F825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14" w:type="pct"/>
          </w:tcPr>
          <w:p w14:paraId="7B265FF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0A3B62DE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234C88AF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4A247797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740CC9C6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29A59CAE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15FF8E2A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函数</w:t>
      </w:r>
      <w:r>
        <w:rPr>
          <w:rFonts w:hint="eastAsia"/>
        </w:rPr>
        <w:t>1</w:t>
      </w:r>
    </w:p>
    <w:p w14:paraId="07FD8DB2" w14:textId="77777777" w:rsidR="00E6459F" w:rsidRPr="00FB1786" w:rsidRDefault="00E6459F" w:rsidP="00E6459F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79263EC2" w14:textId="77777777" w:rsidTr="0058293C">
        <w:trPr>
          <w:trHeight w:val="2933"/>
        </w:trPr>
        <w:tc>
          <w:tcPr>
            <w:tcW w:w="5000" w:type="pct"/>
            <w:shd w:val="clear" w:color="auto" w:fill="auto"/>
          </w:tcPr>
          <w:p w14:paraId="25318E21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4B429036" w14:textId="77777777" w:rsidR="00E6459F" w:rsidRDefault="00E6459F" w:rsidP="00E6459F">
      <w:pPr>
        <w:pStyle w:val="4"/>
      </w:pPr>
      <w:bookmarkStart w:id="428" w:name="_Toc24927354"/>
      <w:r>
        <w:rPr>
          <w:rFonts w:hint="eastAsia"/>
        </w:rPr>
        <w:t>过程</w:t>
      </w:r>
      <w:bookmarkEnd w:id="428"/>
    </w:p>
    <w:p w14:paraId="53A34BA5" w14:textId="71EEA430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E6459F" w14:paraId="6F614449" w14:textId="77777777" w:rsidTr="0058293C">
        <w:tc>
          <w:tcPr>
            <w:tcW w:w="778" w:type="pct"/>
            <w:shd w:val="clear" w:color="auto" w:fill="D9D9D9"/>
          </w:tcPr>
          <w:p w14:paraId="3A99E597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3D0993DE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337A8676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7E853C66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586B0599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1CC291D4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2E689C70" w14:textId="77777777" w:rsidTr="0058293C">
        <w:tc>
          <w:tcPr>
            <w:tcW w:w="778" w:type="pct"/>
            <w:shd w:val="clear" w:color="auto" w:fill="auto"/>
          </w:tcPr>
          <w:p w14:paraId="01858F4C" w14:textId="41D0C273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8" w:type="pct"/>
          </w:tcPr>
          <w:p w14:paraId="7BD703F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02BF0A46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75F9D6A6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0CAC997E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548932A4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6CDBBFE6" w14:textId="77777777" w:rsidTr="0058293C">
        <w:tc>
          <w:tcPr>
            <w:tcW w:w="778" w:type="pct"/>
            <w:shd w:val="clear" w:color="auto" w:fill="auto"/>
          </w:tcPr>
          <w:p w14:paraId="7E464CE0" w14:textId="5FB99985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8" w:type="pct"/>
          </w:tcPr>
          <w:p w14:paraId="6A00258F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22ADC647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7F9C57C6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2BE039CC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54160C1E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455DD510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过程中文名</w:t>
      </w:r>
    </w:p>
    <w:p w14:paraId="3BC3A00D" w14:textId="77777777" w:rsidR="00E6459F" w:rsidRPr="00FB1786" w:rsidRDefault="00E6459F" w:rsidP="00E6459F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5D6EABDE" w14:textId="77777777" w:rsidTr="0058293C">
        <w:trPr>
          <w:trHeight w:val="2933"/>
        </w:trPr>
        <w:tc>
          <w:tcPr>
            <w:tcW w:w="5000" w:type="pct"/>
            <w:shd w:val="clear" w:color="auto" w:fill="auto"/>
          </w:tcPr>
          <w:p w14:paraId="5ADFF960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79C4553D" w14:textId="77777777" w:rsidR="00E6459F" w:rsidRPr="00461F19" w:rsidRDefault="00E6459F" w:rsidP="00E6459F"/>
    <w:p w14:paraId="7C06ED15" w14:textId="77777777" w:rsidR="00E6459F" w:rsidRDefault="00E6459F" w:rsidP="00E6459F">
      <w:pPr>
        <w:pStyle w:val="4"/>
      </w:pPr>
      <w:bookmarkStart w:id="429" w:name="_Toc24927355"/>
      <w:r>
        <w:rPr>
          <w:rFonts w:hint="eastAsia"/>
        </w:rPr>
        <w:t>触发器</w:t>
      </w:r>
      <w:bookmarkEnd w:id="429"/>
    </w:p>
    <w:p w14:paraId="30C23C6F" w14:textId="574618B0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E6459F" w14:paraId="084F7904" w14:textId="77777777" w:rsidTr="0058293C">
        <w:tc>
          <w:tcPr>
            <w:tcW w:w="531" w:type="pct"/>
            <w:shd w:val="clear" w:color="auto" w:fill="D9D9D9"/>
          </w:tcPr>
          <w:p w14:paraId="26954744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47DBC67B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555A4129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0282B1FE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6AF3068E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7CC06ECB" w14:textId="77777777" w:rsidTr="0058293C">
        <w:tc>
          <w:tcPr>
            <w:tcW w:w="531" w:type="pct"/>
            <w:shd w:val="clear" w:color="auto" w:fill="auto"/>
          </w:tcPr>
          <w:p w14:paraId="6BE24992" w14:textId="6CF14B83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632D4BF1" w14:textId="77777777" w:rsidR="00E6459F" w:rsidRDefault="00E6459F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5BC73796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04AC69EF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6568B3A3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7717AAFA" w14:textId="77777777" w:rsidTr="0058293C">
        <w:tc>
          <w:tcPr>
            <w:tcW w:w="531" w:type="pct"/>
            <w:shd w:val="clear" w:color="auto" w:fill="auto"/>
          </w:tcPr>
          <w:p w14:paraId="7D67683D" w14:textId="5E7A7798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0316EE2A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21BB7A6E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30549825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385D872D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62072CA8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触发器</w:t>
      </w:r>
      <w:r>
        <w:rPr>
          <w:rFonts w:hint="eastAsia"/>
        </w:rPr>
        <w:t>1</w:t>
      </w:r>
    </w:p>
    <w:p w14:paraId="48492257" w14:textId="77777777" w:rsidR="00E6459F" w:rsidRPr="00FB1786" w:rsidRDefault="00E6459F" w:rsidP="00E6459F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692D2B0A" w14:textId="77777777" w:rsidTr="0058293C">
        <w:trPr>
          <w:trHeight w:val="2933"/>
        </w:trPr>
        <w:tc>
          <w:tcPr>
            <w:tcW w:w="5000" w:type="pct"/>
            <w:shd w:val="clear" w:color="auto" w:fill="auto"/>
          </w:tcPr>
          <w:p w14:paraId="38B7405E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04D9171F" w14:textId="2A2F38F6" w:rsidR="00E6459F" w:rsidRPr="00A90C3D" w:rsidRDefault="00300C3A" w:rsidP="00E6459F">
      <w:pPr>
        <w:pStyle w:val="3"/>
      </w:pPr>
      <w:bookmarkStart w:id="430" w:name="_Toc24927356"/>
      <w:r>
        <w:rPr>
          <w:rFonts w:hint="eastAsia"/>
        </w:rPr>
        <w:t>站点</w:t>
      </w:r>
      <w:bookmarkEnd w:id="430"/>
      <w:r w:rsidR="00674D56">
        <w:t>3</w:t>
      </w:r>
    </w:p>
    <w:p w14:paraId="1758B6BD" w14:textId="77777777" w:rsidR="00E6459F" w:rsidRDefault="00E6459F" w:rsidP="00E6459F">
      <w:pPr>
        <w:pStyle w:val="4"/>
      </w:pPr>
      <w:bookmarkStart w:id="431" w:name="_Toc24927357"/>
      <w:r>
        <w:rPr>
          <w:rFonts w:hint="eastAsia"/>
        </w:rPr>
        <w:t>同义词</w:t>
      </w:r>
      <w:bookmarkEnd w:id="431"/>
    </w:p>
    <w:p w14:paraId="41672629" w14:textId="2DC033DB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2"/>
        <w:gridCol w:w="1416"/>
        <w:gridCol w:w="4839"/>
        <w:gridCol w:w="2119"/>
        <w:gridCol w:w="1066"/>
      </w:tblGrid>
      <w:tr w:rsidR="00674D56" w14:paraId="7304A03B" w14:textId="77777777" w:rsidTr="00362221">
        <w:tc>
          <w:tcPr>
            <w:tcW w:w="581" w:type="pct"/>
            <w:shd w:val="clear" w:color="auto" w:fill="D9D9D9"/>
          </w:tcPr>
          <w:p w14:paraId="360BD7A9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D9D9D9"/>
          </w:tcPr>
          <w:p w14:paraId="7F5D3E6A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265" w:type="pct"/>
            <w:shd w:val="clear" w:color="auto" w:fill="D9D9D9"/>
          </w:tcPr>
          <w:p w14:paraId="37306869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992" w:type="pct"/>
            <w:shd w:val="clear" w:color="auto" w:fill="D9D9D9"/>
          </w:tcPr>
          <w:p w14:paraId="57226061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499" w:type="pct"/>
            <w:shd w:val="clear" w:color="auto" w:fill="D9D9D9"/>
          </w:tcPr>
          <w:p w14:paraId="5CD85A14" w14:textId="77777777" w:rsidR="00674D56" w:rsidRDefault="00674D56" w:rsidP="00362221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674D56" w14:paraId="762D3970" w14:textId="77777777" w:rsidTr="00362221">
        <w:tc>
          <w:tcPr>
            <w:tcW w:w="581" w:type="pct"/>
            <w:shd w:val="clear" w:color="auto" w:fill="auto"/>
          </w:tcPr>
          <w:p w14:paraId="1383F803" w14:textId="77777777" w:rsidR="00674D56" w:rsidRDefault="00674D56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48CE593D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g_pubh</w:t>
            </w:r>
            <w:proofErr w:type="spellEnd"/>
          </w:p>
        </w:tc>
        <w:tc>
          <w:tcPr>
            <w:tcW w:w="2265" w:type="pct"/>
            <w:shd w:val="clear" w:color="auto" w:fill="auto"/>
          </w:tcPr>
          <w:p w14:paraId="2F42644F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</w:t>
            </w:r>
            <w:r>
              <w:rPr>
                <w:rFonts w:hint="eastAsia"/>
              </w:rPr>
              <w:t>3</w:t>
            </w:r>
          </w:p>
        </w:tc>
        <w:tc>
          <w:tcPr>
            <w:tcW w:w="992" w:type="pct"/>
          </w:tcPr>
          <w:p w14:paraId="210EFACD" w14:textId="77777777" w:rsidR="00674D56" w:rsidRDefault="00674D56" w:rsidP="00362221">
            <w:pPr>
              <w:pStyle w:val="a7"/>
              <w:ind w:firstLineChars="0" w:firstLine="0"/>
            </w:pPr>
            <w:r>
              <w:rPr>
                <w:rFonts w:hint="eastAsia"/>
              </w:rPr>
              <w:t>出版社别称</w:t>
            </w:r>
          </w:p>
        </w:tc>
        <w:tc>
          <w:tcPr>
            <w:tcW w:w="499" w:type="pct"/>
          </w:tcPr>
          <w:p w14:paraId="56B8449E" w14:textId="77777777" w:rsidR="00674D56" w:rsidRDefault="00674D56" w:rsidP="00362221">
            <w:pPr>
              <w:pStyle w:val="a7"/>
              <w:ind w:firstLineChars="0" w:firstLine="0"/>
            </w:pPr>
          </w:p>
        </w:tc>
      </w:tr>
      <w:tr w:rsidR="00674D56" w14:paraId="5C600C3B" w14:textId="77777777" w:rsidTr="00362221">
        <w:tc>
          <w:tcPr>
            <w:tcW w:w="581" w:type="pct"/>
            <w:shd w:val="clear" w:color="auto" w:fill="auto"/>
          </w:tcPr>
          <w:p w14:paraId="400167F0" w14:textId="77777777" w:rsidR="00674D56" w:rsidRDefault="00674D56" w:rsidP="00362221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10FD2B8C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g_woa</w:t>
            </w:r>
            <w:proofErr w:type="spellEnd"/>
          </w:p>
        </w:tc>
        <w:tc>
          <w:tcPr>
            <w:tcW w:w="2265" w:type="pct"/>
            <w:shd w:val="clear" w:color="auto" w:fill="auto"/>
          </w:tcPr>
          <w:p w14:paraId="5B7C46AA" w14:textId="77777777" w:rsidR="00674D56" w:rsidRDefault="00674D56" w:rsidP="00362221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</w:t>
            </w:r>
            <w:r>
              <w:rPr>
                <w:rFonts w:hint="eastAsia"/>
              </w:rPr>
              <w:t>3</w:t>
            </w:r>
          </w:p>
        </w:tc>
        <w:tc>
          <w:tcPr>
            <w:tcW w:w="992" w:type="pct"/>
          </w:tcPr>
          <w:p w14:paraId="49AFD96C" w14:textId="77777777" w:rsidR="00674D56" w:rsidRDefault="00674D56" w:rsidP="00362221">
            <w:pPr>
              <w:pStyle w:val="a7"/>
              <w:ind w:firstLineChars="0" w:firstLine="0"/>
            </w:pPr>
            <w:r>
              <w:t>从事别称</w:t>
            </w:r>
          </w:p>
        </w:tc>
        <w:tc>
          <w:tcPr>
            <w:tcW w:w="499" w:type="pct"/>
          </w:tcPr>
          <w:p w14:paraId="7A34F320" w14:textId="77777777" w:rsidR="00674D56" w:rsidRDefault="00674D56" w:rsidP="00362221">
            <w:pPr>
              <w:pStyle w:val="a7"/>
              <w:ind w:firstLineChars="0" w:firstLine="0"/>
            </w:pPr>
          </w:p>
        </w:tc>
      </w:tr>
    </w:tbl>
    <w:p w14:paraId="31D73FAE" w14:textId="103FBECF" w:rsidR="00E6459F" w:rsidRDefault="00E6459F" w:rsidP="00E6459F">
      <w:pPr>
        <w:jc w:val="center"/>
      </w:pPr>
      <w:r>
        <w:rPr>
          <w:rFonts w:hint="eastAsia"/>
        </w:rPr>
        <w:t>执行脚本（</w:t>
      </w:r>
      <w:r w:rsidR="00567DE9">
        <w:rPr>
          <w:rFonts w:hint="eastAsia"/>
        </w:rPr>
        <w:t>O</w:t>
      </w:r>
      <w:r w:rsidR="00567DE9">
        <w:t>racle</w:t>
      </w:r>
      <w:r w:rsidR="00567DE9">
        <w:rPr>
          <w:rFonts w:hint="eastAsia"/>
        </w:rPr>
        <w:t>，</w:t>
      </w:r>
      <w:r w:rsidR="00674D56">
        <w:t>u_2_3_2_3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4B09DE39" w14:textId="77777777" w:rsidTr="0058293C">
        <w:tc>
          <w:tcPr>
            <w:tcW w:w="5000" w:type="pct"/>
            <w:shd w:val="clear" w:color="auto" w:fill="auto"/>
          </w:tcPr>
          <w:p w14:paraId="3E8E1112" w14:textId="77777777" w:rsidR="00674D56" w:rsidRDefault="00674D56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创建同义词：出版社别称</w:t>
            </w:r>
          </w:p>
          <w:p w14:paraId="6E37092F" w14:textId="77777777" w:rsidR="00674D56" w:rsidRDefault="00674D56" w:rsidP="0058293C">
            <w:pPr>
              <w:pStyle w:val="a7"/>
              <w:ind w:firstLineChars="0" w:firstLine="0"/>
            </w:pPr>
            <w:r>
              <w:lastRenderedPageBreak/>
              <w:t>create synonym u_2_3_2_</w:t>
            </w:r>
            <w:proofErr w:type="gramStart"/>
            <w:r>
              <w:t>3.g</w:t>
            </w:r>
            <w:proofErr w:type="gramEnd"/>
            <w:r>
              <w:t>_pubh for u_2_3_2_3.publishing_house@ u_2_2_0_3;</w:t>
            </w:r>
          </w:p>
          <w:p w14:paraId="4972ACDB" w14:textId="77777777" w:rsidR="00674D56" w:rsidRDefault="00674D56" w:rsidP="0058293C">
            <w:pPr>
              <w:pStyle w:val="a7"/>
              <w:ind w:firstLineChars="0" w:firstLine="0"/>
            </w:pPr>
          </w:p>
          <w:p w14:paraId="691A713C" w14:textId="77777777" w:rsidR="00674D56" w:rsidRDefault="00674D56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创建同义词：从事别称</w:t>
            </w:r>
          </w:p>
          <w:p w14:paraId="0D55CE8D" w14:textId="77777777" w:rsidR="00674D56" w:rsidRDefault="00674D56" w:rsidP="0058293C">
            <w:pPr>
              <w:pStyle w:val="a7"/>
              <w:ind w:firstLineChars="0" w:firstLine="0"/>
            </w:pPr>
            <w:r>
              <w:t>create synonym u_2_3_2_</w:t>
            </w:r>
            <w:proofErr w:type="gramStart"/>
            <w:r>
              <w:t>3.g</w:t>
            </w:r>
            <w:proofErr w:type="gramEnd"/>
            <w:r>
              <w:t>_woa for u_2_3_2_3.work_as@ u_2_2_0_3;</w:t>
            </w:r>
          </w:p>
          <w:p w14:paraId="7E3C13C2" w14:textId="77777777" w:rsidR="00674D56" w:rsidRDefault="00674D56" w:rsidP="0058293C">
            <w:pPr>
              <w:pStyle w:val="a7"/>
              <w:ind w:firstLineChars="0" w:firstLine="0"/>
            </w:pPr>
          </w:p>
          <w:p w14:paraId="29B2CA5B" w14:textId="2FE1A322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549F1064" w14:textId="77777777" w:rsidR="00E6459F" w:rsidRDefault="00E6459F" w:rsidP="00E6459F">
      <w:pPr>
        <w:pStyle w:val="4"/>
      </w:pPr>
      <w:bookmarkStart w:id="432" w:name="_Toc24927358"/>
      <w:r>
        <w:rPr>
          <w:rFonts w:hint="eastAsia"/>
        </w:rPr>
        <w:lastRenderedPageBreak/>
        <w:t>视图</w:t>
      </w:r>
      <w:bookmarkEnd w:id="432"/>
    </w:p>
    <w:p w14:paraId="7544A471" w14:textId="6B7F4F04" w:rsidR="00E6459F" w:rsidRPr="00FB1786" w:rsidRDefault="00E6459F" w:rsidP="00E6459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2260"/>
        <w:gridCol w:w="3322"/>
        <w:gridCol w:w="1701"/>
        <w:gridCol w:w="1698"/>
      </w:tblGrid>
      <w:tr w:rsidR="00E6459F" w14:paraId="78CF8D4C" w14:textId="77777777" w:rsidTr="0058293C">
        <w:tc>
          <w:tcPr>
            <w:tcW w:w="796" w:type="pct"/>
            <w:shd w:val="clear" w:color="auto" w:fill="D9D9D9"/>
          </w:tcPr>
          <w:p w14:paraId="65657444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58" w:type="pct"/>
            <w:shd w:val="clear" w:color="auto" w:fill="D9D9D9"/>
          </w:tcPr>
          <w:p w14:paraId="002A403B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555" w:type="pct"/>
            <w:shd w:val="clear" w:color="auto" w:fill="D9D9D9"/>
          </w:tcPr>
          <w:p w14:paraId="6FEEBDA5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34EE5536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对应编号</w:t>
            </w:r>
          </w:p>
        </w:tc>
        <w:tc>
          <w:tcPr>
            <w:tcW w:w="795" w:type="pct"/>
            <w:shd w:val="clear" w:color="auto" w:fill="D9D9D9"/>
          </w:tcPr>
          <w:p w14:paraId="3647BAA1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386E95D4" w14:textId="77777777" w:rsidTr="0058293C">
        <w:tc>
          <w:tcPr>
            <w:tcW w:w="796" w:type="pct"/>
            <w:shd w:val="clear" w:color="auto" w:fill="auto"/>
          </w:tcPr>
          <w:p w14:paraId="4D6CA281" w14:textId="300B98CD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5BA31F7B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1BFB8BC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1C2D04F7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062444C3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17A14A68" w14:textId="77777777" w:rsidTr="0058293C">
        <w:tc>
          <w:tcPr>
            <w:tcW w:w="796" w:type="pct"/>
            <w:shd w:val="clear" w:color="auto" w:fill="auto"/>
          </w:tcPr>
          <w:p w14:paraId="0576A735" w14:textId="1111772F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33F950C8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7E9CC8CB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5FD0002A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49A3452A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21B02BB5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视图</w:t>
      </w:r>
      <w:r>
        <w:rPr>
          <w:rFonts w:hint="eastAsia"/>
        </w:rPr>
        <w:t>1</w:t>
      </w:r>
    </w:p>
    <w:p w14:paraId="7E8993DE" w14:textId="199DBDC4" w:rsidR="00E6459F" w:rsidRPr="00FB1786" w:rsidRDefault="00E6459F" w:rsidP="00E6459F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 w:rsidR="00D60492">
        <w:rPr>
          <w:noProof/>
        </w:rPr>
        <w:t>12.2.3.2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 w:rsidR="00D60492"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t>xxxx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0"/>
        <w:gridCol w:w="1217"/>
        <w:gridCol w:w="1434"/>
        <w:gridCol w:w="1718"/>
        <w:gridCol w:w="1434"/>
        <w:gridCol w:w="3420"/>
        <w:gridCol w:w="729"/>
      </w:tblGrid>
      <w:tr w:rsidR="00E6459F" w14:paraId="5B6E290E" w14:textId="77777777" w:rsidTr="0058293C">
        <w:tc>
          <w:tcPr>
            <w:tcW w:w="342" w:type="pct"/>
            <w:shd w:val="clear" w:color="auto" w:fill="D9D9D9"/>
          </w:tcPr>
          <w:p w14:paraId="7EFAB909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0" w:type="pct"/>
            <w:shd w:val="clear" w:color="auto" w:fill="D9D9D9"/>
          </w:tcPr>
          <w:p w14:paraId="7399852E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中文说明</w:t>
            </w:r>
          </w:p>
        </w:tc>
        <w:tc>
          <w:tcPr>
            <w:tcW w:w="671" w:type="pct"/>
            <w:shd w:val="clear" w:color="auto" w:fill="D9D9D9"/>
          </w:tcPr>
          <w:p w14:paraId="639719BD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4" w:type="pct"/>
            <w:shd w:val="clear" w:color="auto" w:fill="D9D9D9"/>
          </w:tcPr>
          <w:p w14:paraId="36C35462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1" w:type="pct"/>
            <w:shd w:val="clear" w:color="auto" w:fill="D9D9D9"/>
          </w:tcPr>
          <w:p w14:paraId="7E88FC94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1" w:type="pct"/>
            <w:shd w:val="clear" w:color="auto" w:fill="D9D9D9"/>
          </w:tcPr>
          <w:p w14:paraId="684EB6D2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2EC87646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48232BD9" w14:textId="77777777" w:rsidTr="0058293C">
        <w:tc>
          <w:tcPr>
            <w:tcW w:w="342" w:type="pct"/>
            <w:shd w:val="clear" w:color="auto" w:fill="auto"/>
          </w:tcPr>
          <w:p w14:paraId="2C29DED2" w14:textId="51160514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5D55E4DF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433A1CE6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27736DE3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124B5823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6F80F2CE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40EFBC9A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42A20DA4" w14:textId="77777777" w:rsidTr="0058293C">
        <w:tc>
          <w:tcPr>
            <w:tcW w:w="342" w:type="pct"/>
            <w:shd w:val="clear" w:color="auto" w:fill="auto"/>
          </w:tcPr>
          <w:p w14:paraId="0855FDC0" w14:textId="07B4B4C5" w:rsidR="00E6459F" w:rsidRDefault="00E6459F" w:rsidP="0058293C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65F46106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6B3B1ECF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5619E029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39B9739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1A934005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1E0BB817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5DF22AC3" w14:textId="703C1F35" w:rsidR="00E6459F" w:rsidRDefault="00E6459F" w:rsidP="00E6459F">
      <w:pPr>
        <w:jc w:val="center"/>
      </w:pPr>
      <w:r>
        <w:rPr>
          <w:rFonts w:hint="eastAsia"/>
        </w:rPr>
        <w:t>执行脚本（</w:t>
      </w:r>
      <w:r w:rsidR="00567DE9">
        <w:rPr>
          <w:rFonts w:hint="eastAsia"/>
        </w:rPr>
        <w:t>O</w:t>
      </w:r>
      <w:r w:rsidR="00567DE9">
        <w:t>racle</w:t>
      </w:r>
      <w:r w:rsidR="00567DE9">
        <w:rPr>
          <w:rFonts w:hint="eastAsia"/>
        </w:rPr>
        <w:t>，用户名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1C1AB38C" w14:textId="77777777" w:rsidTr="0058293C">
        <w:tc>
          <w:tcPr>
            <w:tcW w:w="5000" w:type="pct"/>
            <w:shd w:val="clear" w:color="auto" w:fill="auto"/>
          </w:tcPr>
          <w:p w14:paraId="2E5F610B" w14:textId="77777777" w:rsidR="00E6459F" w:rsidRPr="00B1425D" w:rsidRDefault="00E6459F" w:rsidP="0058293C">
            <w:pPr>
              <w:pStyle w:val="a7"/>
              <w:ind w:firstLineChars="0" w:firstLine="0"/>
            </w:pPr>
          </w:p>
        </w:tc>
      </w:tr>
    </w:tbl>
    <w:p w14:paraId="4766BF73" w14:textId="77777777" w:rsidR="00E6459F" w:rsidRDefault="00E6459F" w:rsidP="00E6459F">
      <w:pPr>
        <w:pStyle w:val="4"/>
      </w:pPr>
      <w:bookmarkStart w:id="433" w:name="_Toc24927359"/>
      <w:r>
        <w:rPr>
          <w:rFonts w:hint="eastAsia"/>
        </w:rPr>
        <w:t>函数</w:t>
      </w:r>
      <w:bookmarkEnd w:id="433"/>
    </w:p>
    <w:p w14:paraId="4BCB8474" w14:textId="09317B48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E6459F" w14:paraId="610AC3FF" w14:textId="77777777" w:rsidTr="0058293C">
        <w:tc>
          <w:tcPr>
            <w:tcW w:w="354" w:type="pct"/>
            <w:shd w:val="clear" w:color="auto" w:fill="D9D9D9"/>
          </w:tcPr>
          <w:p w14:paraId="59A542A3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33FA41A8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22B586BA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28FE45FE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3DCFF27F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6D96C814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4C868E37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483D3C8F" w14:textId="77777777" w:rsidTr="0058293C">
        <w:tc>
          <w:tcPr>
            <w:tcW w:w="354" w:type="pct"/>
            <w:shd w:val="clear" w:color="auto" w:fill="auto"/>
          </w:tcPr>
          <w:p w14:paraId="750DFCAD" w14:textId="70A136F2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14" w:type="pct"/>
          </w:tcPr>
          <w:p w14:paraId="34A38065" w14:textId="77777777" w:rsidR="00E6459F" w:rsidRDefault="00E6459F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414" w:type="pct"/>
            <w:shd w:val="clear" w:color="auto" w:fill="auto"/>
          </w:tcPr>
          <w:p w14:paraId="7F816CCB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23379A3D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2724DE9E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4C7D1FAD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7735063D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4CEBA151" w14:textId="77777777" w:rsidTr="0058293C">
        <w:tc>
          <w:tcPr>
            <w:tcW w:w="354" w:type="pct"/>
            <w:shd w:val="clear" w:color="auto" w:fill="auto"/>
          </w:tcPr>
          <w:p w14:paraId="70491117" w14:textId="13A152F9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14" w:type="pct"/>
          </w:tcPr>
          <w:p w14:paraId="3E2182B6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26A0549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6FD8E6FC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6F22471B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110ED6DD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0155A019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06989026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函数</w:t>
      </w:r>
      <w:r>
        <w:rPr>
          <w:rFonts w:hint="eastAsia"/>
        </w:rPr>
        <w:t>1</w:t>
      </w:r>
    </w:p>
    <w:p w14:paraId="25DEBA14" w14:textId="77777777" w:rsidR="00E6459F" w:rsidRPr="00FB1786" w:rsidRDefault="00E6459F" w:rsidP="00E6459F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37D98369" w14:textId="77777777" w:rsidTr="0058293C">
        <w:trPr>
          <w:trHeight w:val="2933"/>
        </w:trPr>
        <w:tc>
          <w:tcPr>
            <w:tcW w:w="5000" w:type="pct"/>
            <w:shd w:val="clear" w:color="auto" w:fill="auto"/>
          </w:tcPr>
          <w:p w14:paraId="6C95548D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2E93130F" w14:textId="77777777" w:rsidR="00E6459F" w:rsidRDefault="00E6459F" w:rsidP="00E6459F">
      <w:pPr>
        <w:pStyle w:val="4"/>
      </w:pPr>
      <w:bookmarkStart w:id="434" w:name="_Toc24927360"/>
      <w:r>
        <w:rPr>
          <w:rFonts w:hint="eastAsia"/>
        </w:rPr>
        <w:lastRenderedPageBreak/>
        <w:t>过程</w:t>
      </w:r>
      <w:bookmarkEnd w:id="434"/>
    </w:p>
    <w:p w14:paraId="5B4EFDF7" w14:textId="1C43019F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E6459F" w14:paraId="5ADF9FEB" w14:textId="77777777" w:rsidTr="0058293C">
        <w:tc>
          <w:tcPr>
            <w:tcW w:w="778" w:type="pct"/>
            <w:shd w:val="clear" w:color="auto" w:fill="D9D9D9"/>
          </w:tcPr>
          <w:p w14:paraId="0071CC91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28C1965E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25B256C3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45B7482D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2358B390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1CED68F1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58EC52AB" w14:textId="77777777" w:rsidTr="0058293C">
        <w:tc>
          <w:tcPr>
            <w:tcW w:w="778" w:type="pct"/>
            <w:shd w:val="clear" w:color="auto" w:fill="auto"/>
          </w:tcPr>
          <w:p w14:paraId="5006E751" w14:textId="45B38636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8" w:type="pct"/>
          </w:tcPr>
          <w:p w14:paraId="33E4EC5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704A8364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759F745B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013FCFF5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08199817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5ECD4E7F" w14:textId="77777777" w:rsidTr="0058293C">
        <w:tc>
          <w:tcPr>
            <w:tcW w:w="778" w:type="pct"/>
            <w:shd w:val="clear" w:color="auto" w:fill="auto"/>
          </w:tcPr>
          <w:p w14:paraId="7D2C44D2" w14:textId="12DE0830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8" w:type="pct"/>
          </w:tcPr>
          <w:p w14:paraId="26591497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4277B8B3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05F58EB0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386F9961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2C5BF4DB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05494F48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过程中文名</w:t>
      </w:r>
    </w:p>
    <w:p w14:paraId="68733B45" w14:textId="77777777" w:rsidR="00E6459F" w:rsidRPr="00FB1786" w:rsidRDefault="00E6459F" w:rsidP="00E6459F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011A128C" w14:textId="77777777" w:rsidTr="0058293C">
        <w:trPr>
          <w:trHeight w:val="2933"/>
        </w:trPr>
        <w:tc>
          <w:tcPr>
            <w:tcW w:w="5000" w:type="pct"/>
            <w:shd w:val="clear" w:color="auto" w:fill="auto"/>
          </w:tcPr>
          <w:p w14:paraId="27B5B629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60463B8E" w14:textId="77777777" w:rsidR="00E6459F" w:rsidRPr="00461F19" w:rsidRDefault="00E6459F" w:rsidP="00E6459F"/>
    <w:p w14:paraId="0167A75C" w14:textId="77777777" w:rsidR="00E6459F" w:rsidRDefault="00E6459F" w:rsidP="00E6459F">
      <w:pPr>
        <w:pStyle w:val="4"/>
      </w:pPr>
      <w:bookmarkStart w:id="435" w:name="_Toc24927361"/>
      <w:r>
        <w:rPr>
          <w:rFonts w:hint="eastAsia"/>
        </w:rPr>
        <w:t>触发器</w:t>
      </w:r>
      <w:bookmarkEnd w:id="435"/>
    </w:p>
    <w:p w14:paraId="008C1B2A" w14:textId="7BD7CA23" w:rsidR="00E6459F" w:rsidRPr="00FB1786" w:rsidRDefault="00E6459F" w:rsidP="00E6459F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 w:rsidR="00D60492">
        <w:rPr>
          <w:noProof/>
        </w:rPr>
        <w:t>12.2.3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 w:rsidR="00D60492"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E6459F" w14:paraId="1CB45D4A" w14:textId="77777777" w:rsidTr="0058293C">
        <w:tc>
          <w:tcPr>
            <w:tcW w:w="531" w:type="pct"/>
            <w:shd w:val="clear" w:color="auto" w:fill="D9D9D9"/>
          </w:tcPr>
          <w:p w14:paraId="19FACA37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452C688C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53B395C4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2B856CB3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38A7E977" w14:textId="77777777" w:rsidR="00E6459F" w:rsidRDefault="00E6459F" w:rsidP="0058293C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E6459F" w14:paraId="2615F0BF" w14:textId="77777777" w:rsidTr="0058293C">
        <w:tc>
          <w:tcPr>
            <w:tcW w:w="531" w:type="pct"/>
            <w:shd w:val="clear" w:color="auto" w:fill="auto"/>
          </w:tcPr>
          <w:p w14:paraId="4E6B984E" w14:textId="274F0D9D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10BEB990" w14:textId="77777777" w:rsidR="00E6459F" w:rsidRDefault="00E6459F" w:rsidP="0058293C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7FE178E3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07E7A9C9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5D69274F" w14:textId="77777777" w:rsidR="00E6459F" w:rsidRDefault="00E6459F" w:rsidP="0058293C">
            <w:pPr>
              <w:pStyle w:val="a7"/>
              <w:ind w:firstLineChars="0" w:firstLine="0"/>
            </w:pPr>
          </w:p>
        </w:tc>
      </w:tr>
      <w:tr w:rsidR="00E6459F" w14:paraId="3CF80482" w14:textId="77777777" w:rsidTr="0058293C">
        <w:tc>
          <w:tcPr>
            <w:tcW w:w="531" w:type="pct"/>
            <w:shd w:val="clear" w:color="auto" w:fill="auto"/>
          </w:tcPr>
          <w:p w14:paraId="32C18A35" w14:textId="73FD2A4D" w:rsidR="00E6459F" w:rsidRDefault="00E6459F" w:rsidP="0058293C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 w:rsidR="00D60492"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45DFDD48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3838FEAE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7D8F25C9" w14:textId="77777777" w:rsidR="00E6459F" w:rsidRDefault="00E6459F" w:rsidP="0058293C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77A98248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11D1CEEA" w14:textId="77777777" w:rsidR="00E6459F" w:rsidRDefault="00E6459F" w:rsidP="00E159B3">
      <w:pPr>
        <w:pStyle w:val="5"/>
        <w:tabs>
          <w:tab w:val="clear" w:pos="3118"/>
          <w:tab w:val="num" w:pos="1276"/>
        </w:tabs>
        <w:ind w:left="1276" w:hanging="1276"/>
      </w:pPr>
      <w:r>
        <w:rPr>
          <w:rFonts w:hint="eastAsia"/>
        </w:rPr>
        <w:t>触发器</w:t>
      </w:r>
      <w:r>
        <w:rPr>
          <w:rFonts w:hint="eastAsia"/>
        </w:rPr>
        <w:t>1</w:t>
      </w:r>
    </w:p>
    <w:p w14:paraId="38FB98C3" w14:textId="77777777" w:rsidR="00E6459F" w:rsidRPr="00FB1786" w:rsidRDefault="00E6459F" w:rsidP="00E6459F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6459F" w14:paraId="1A9EE0C0" w14:textId="77777777" w:rsidTr="0058293C">
        <w:trPr>
          <w:trHeight w:val="2933"/>
        </w:trPr>
        <w:tc>
          <w:tcPr>
            <w:tcW w:w="5000" w:type="pct"/>
            <w:shd w:val="clear" w:color="auto" w:fill="auto"/>
          </w:tcPr>
          <w:p w14:paraId="27203BB2" w14:textId="77777777" w:rsidR="00E6459F" w:rsidRDefault="00E6459F" w:rsidP="0058293C">
            <w:pPr>
              <w:pStyle w:val="a7"/>
              <w:ind w:firstLineChars="0" w:firstLine="0"/>
            </w:pPr>
          </w:p>
        </w:tc>
      </w:tr>
    </w:tbl>
    <w:p w14:paraId="5C20EB5B" w14:textId="50BDBE30" w:rsidR="00AA3CC3" w:rsidRDefault="00FF09EE" w:rsidP="00AA3CC3">
      <w:pPr>
        <w:pStyle w:val="2"/>
      </w:pPr>
      <w:r>
        <w:rPr>
          <w:rFonts w:hint="eastAsia"/>
        </w:rPr>
        <w:lastRenderedPageBreak/>
        <w:t>卖家业务</w:t>
      </w:r>
    </w:p>
    <w:p w14:paraId="69F3FA2D" w14:textId="77777777" w:rsidR="00F6126E" w:rsidRPr="00A90C3D" w:rsidRDefault="00F6126E" w:rsidP="00F6126E">
      <w:pPr>
        <w:pStyle w:val="3"/>
      </w:pPr>
      <w:bookmarkStart w:id="436" w:name="_Toc24903816"/>
      <w:r>
        <w:rPr>
          <w:rFonts w:hint="eastAsia"/>
        </w:rPr>
        <w:t>站点</w:t>
      </w:r>
      <w:r>
        <w:rPr>
          <w:rFonts w:hint="eastAsia"/>
        </w:rPr>
        <w:t>1</w:t>
      </w:r>
      <w:bookmarkEnd w:id="436"/>
    </w:p>
    <w:p w14:paraId="4FD18E9A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37" w:name="_Toc24903817"/>
      <w:r>
        <w:rPr>
          <w:rFonts w:hint="eastAsia"/>
        </w:rPr>
        <w:t>同义词</w:t>
      </w:r>
      <w:bookmarkEnd w:id="437"/>
    </w:p>
    <w:p w14:paraId="35588642" w14:textId="66AA386F" w:rsidR="00F6126E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2"/>
        <w:gridCol w:w="1416"/>
        <w:gridCol w:w="4839"/>
        <w:gridCol w:w="2119"/>
        <w:gridCol w:w="1066"/>
      </w:tblGrid>
      <w:tr w:rsidR="00F6126E" w14:paraId="17DE8167" w14:textId="77777777" w:rsidTr="008D1896">
        <w:tc>
          <w:tcPr>
            <w:tcW w:w="581" w:type="pct"/>
            <w:shd w:val="clear" w:color="auto" w:fill="D9D9D9"/>
          </w:tcPr>
          <w:p w14:paraId="68EC2A5A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63" w:type="pct"/>
            <w:shd w:val="clear" w:color="auto" w:fill="D9D9D9"/>
          </w:tcPr>
          <w:p w14:paraId="4721B1B6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2265" w:type="pct"/>
            <w:shd w:val="clear" w:color="auto" w:fill="D9D9D9"/>
          </w:tcPr>
          <w:p w14:paraId="72AB65FC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992" w:type="pct"/>
            <w:shd w:val="clear" w:color="auto" w:fill="D9D9D9"/>
          </w:tcPr>
          <w:p w14:paraId="347470B4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499" w:type="pct"/>
            <w:shd w:val="clear" w:color="auto" w:fill="D9D9D9"/>
          </w:tcPr>
          <w:p w14:paraId="7214827A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2C016504" w14:textId="77777777" w:rsidTr="008D1896">
        <w:tc>
          <w:tcPr>
            <w:tcW w:w="581" w:type="pct"/>
            <w:shd w:val="clear" w:color="auto" w:fill="auto"/>
          </w:tcPr>
          <w:p w14:paraId="4E17024A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63BFC1B9" w14:textId="77777777" w:rsidR="00F6126E" w:rsidRDefault="00F6126E" w:rsidP="008D189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g_pubh</w:t>
            </w:r>
            <w:proofErr w:type="spellEnd"/>
          </w:p>
        </w:tc>
        <w:tc>
          <w:tcPr>
            <w:tcW w:w="2265" w:type="pct"/>
            <w:shd w:val="clear" w:color="auto" w:fill="auto"/>
          </w:tcPr>
          <w:p w14:paraId="4E77C52D" w14:textId="77777777" w:rsidR="00F6126E" w:rsidRDefault="00F6126E" w:rsidP="008D1896">
            <w:pPr>
              <w:pStyle w:val="a7"/>
              <w:ind w:firstLineChars="0" w:firstLine="0"/>
            </w:pPr>
            <w:proofErr w:type="spellStart"/>
            <w:r w:rsidRPr="00D45698">
              <w:rPr>
                <w:rFonts w:hint="eastAsia"/>
              </w:rPr>
              <w:t>publishing_house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0_1</w:t>
            </w:r>
          </w:p>
        </w:tc>
        <w:tc>
          <w:tcPr>
            <w:tcW w:w="992" w:type="pct"/>
          </w:tcPr>
          <w:p w14:paraId="63D4298F" w14:textId="77777777" w:rsidR="00F6126E" w:rsidRDefault="00F6126E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出版社别称</w:t>
            </w:r>
          </w:p>
        </w:tc>
        <w:tc>
          <w:tcPr>
            <w:tcW w:w="499" w:type="pct"/>
          </w:tcPr>
          <w:p w14:paraId="5D4B4776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54B9A89A" w14:textId="77777777" w:rsidTr="008D1896">
        <w:tc>
          <w:tcPr>
            <w:tcW w:w="581" w:type="pct"/>
            <w:shd w:val="clear" w:color="auto" w:fill="auto"/>
          </w:tcPr>
          <w:p w14:paraId="4C8D1A8D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663" w:type="pct"/>
            <w:shd w:val="clear" w:color="auto" w:fill="auto"/>
          </w:tcPr>
          <w:p w14:paraId="5C4073BB" w14:textId="77777777" w:rsidR="00F6126E" w:rsidRDefault="00F6126E" w:rsidP="008D1896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g_woa</w:t>
            </w:r>
            <w:proofErr w:type="spellEnd"/>
          </w:p>
        </w:tc>
        <w:tc>
          <w:tcPr>
            <w:tcW w:w="2265" w:type="pct"/>
            <w:shd w:val="clear" w:color="auto" w:fill="auto"/>
          </w:tcPr>
          <w:p w14:paraId="2FA4A4FA" w14:textId="77777777" w:rsidR="00F6126E" w:rsidRDefault="00F6126E" w:rsidP="008D1896">
            <w:pPr>
              <w:pStyle w:val="a7"/>
              <w:ind w:firstLineChars="0" w:firstLine="0"/>
            </w:pPr>
            <w:proofErr w:type="spellStart"/>
            <w:r w:rsidRPr="008C6BB6">
              <w:t>work</w:t>
            </w:r>
            <w:r>
              <w:rPr>
                <w:rFonts w:hint="eastAsia"/>
              </w:rPr>
              <w:t>_</w:t>
            </w:r>
            <w:r w:rsidRPr="008C6BB6">
              <w:t>as</w:t>
            </w:r>
            <w:proofErr w:type="spellEnd"/>
            <w:r>
              <w:rPr>
                <w:rFonts w:hint="eastAsia"/>
              </w:rPr>
              <w:t>@</w:t>
            </w:r>
            <w:r w:rsidRPr="00A955FE">
              <w:t xml:space="preserve"> u_</w:t>
            </w:r>
            <w:r>
              <w:t>2</w:t>
            </w:r>
            <w:r w:rsidRPr="00A955FE">
              <w:t>_</w:t>
            </w:r>
            <w:r>
              <w:t>2</w:t>
            </w:r>
            <w:r w:rsidRPr="00A955FE">
              <w:t>_</w:t>
            </w:r>
            <w:r>
              <w:t>0_1</w:t>
            </w:r>
          </w:p>
        </w:tc>
        <w:tc>
          <w:tcPr>
            <w:tcW w:w="992" w:type="pct"/>
          </w:tcPr>
          <w:p w14:paraId="5A59CEB4" w14:textId="77777777" w:rsidR="00F6126E" w:rsidRDefault="00F6126E" w:rsidP="008D1896">
            <w:pPr>
              <w:pStyle w:val="a7"/>
              <w:ind w:firstLineChars="0" w:firstLine="0"/>
            </w:pPr>
            <w:r>
              <w:t>从事别称</w:t>
            </w:r>
          </w:p>
        </w:tc>
        <w:tc>
          <w:tcPr>
            <w:tcW w:w="499" w:type="pct"/>
          </w:tcPr>
          <w:p w14:paraId="425BBEF6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3FF32578" w14:textId="59FBFFBB" w:rsidR="00F6126E" w:rsidRPr="00FB1133" w:rsidRDefault="00F6126E" w:rsidP="00F6126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</w:t>
      </w:r>
      <w:r>
        <w:t>u_2_3_3_1</w:t>
      </w:r>
      <w:r>
        <w:rPr>
          <w:rFonts w:hint="eastAsia"/>
        </w:rPr>
        <w:t>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5DBD2FC2" w14:textId="77777777" w:rsidTr="008D1896">
        <w:tc>
          <w:tcPr>
            <w:tcW w:w="5000" w:type="pct"/>
            <w:shd w:val="clear" w:color="auto" w:fill="auto"/>
          </w:tcPr>
          <w:p w14:paraId="297CB7DE" w14:textId="77777777" w:rsidR="00F6126E" w:rsidRDefault="00F6126E" w:rsidP="008D1896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创建同义词：出版社别称</w:t>
            </w:r>
          </w:p>
          <w:p w14:paraId="7D44FCAA" w14:textId="77777777" w:rsidR="00F6126E" w:rsidRDefault="00F6126E" w:rsidP="008D1896">
            <w:pPr>
              <w:pStyle w:val="a7"/>
              <w:ind w:firstLineChars="0" w:firstLine="0"/>
            </w:pPr>
            <w:r>
              <w:t>create synonym u_2_3_3_</w:t>
            </w:r>
            <w:proofErr w:type="gramStart"/>
            <w:r>
              <w:t>1.g</w:t>
            </w:r>
            <w:proofErr w:type="gramEnd"/>
            <w:r>
              <w:t>_pubh for u_2_3_3_1.publishing_house@ u_2_2_0_1;</w:t>
            </w:r>
          </w:p>
          <w:p w14:paraId="7954F72F" w14:textId="77777777" w:rsidR="00F6126E" w:rsidRDefault="00F6126E" w:rsidP="008D1896">
            <w:pPr>
              <w:pStyle w:val="a7"/>
              <w:ind w:firstLineChars="0" w:firstLine="0"/>
            </w:pPr>
          </w:p>
          <w:p w14:paraId="33517543" w14:textId="77777777" w:rsidR="00F6126E" w:rsidRDefault="00F6126E" w:rsidP="008D1896">
            <w:pPr>
              <w:pStyle w:val="a7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创建同义词：从事别称</w:t>
            </w:r>
          </w:p>
          <w:p w14:paraId="0E482D47" w14:textId="77777777" w:rsidR="00F6126E" w:rsidRDefault="00F6126E" w:rsidP="008D1896">
            <w:pPr>
              <w:pStyle w:val="a7"/>
              <w:ind w:firstLineChars="0" w:firstLine="0"/>
            </w:pPr>
            <w:r>
              <w:t>create synonym u_2_3_3_</w:t>
            </w:r>
            <w:proofErr w:type="gramStart"/>
            <w:r>
              <w:t>1.g</w:t>
            </w:r>
            <w:proofErr w:type="gramEnd"/>
            <w:r>
              <w:t>_woa for u_2_3_3_1.work_as@ u_2_2_0_1;</w:t>
            </w:r>
          </w:p>
          <w:p w14:paraId="7F095A16" w14:textId="77777777" w:rsidR="00F6126E" w:rsidRDefault="00F6126E" w:rsidP="008D1896">
            <w:pPr>
              <w:pStyle w:val="a7"/>
              <w:ind w:firstLineChars="0" w:firstLine="0"/>
            </w:pPr>
          </w:p>
          <w:p w14:paraId="6DF150FF" w14:textId="01FDC208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3DDE1FAF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38" w:name="_Toc24903818"/>
      <w:r>
        <w:rPr>
          <w:rFonts w:hint="eastAsia"/>
        </w:rPr>
        <w:t>视图</w:t>
      </w:r>
      <w:bookmarkEnd w:id="438"/>
    </w:p>
    <w:p w14:paraId="0D72603B" w14:textId="77777777" w:rsidR="00F6126E" w:rsidRPr="00FB1786" w:rsidRDefault="00F6126E" w:rsidP="00F6126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2260"/>
        <w:gridCol w:w="3322"/>
        <w:gridCol w:w="1701"/>
        <w:gridCol w:w="1698"/>
      </w:tblGrid>
      <w:tr w:rsidR="00F6126E" w14:paraId="3AE3ECE8" w14:textId="77777777" w:rsidTr="008D1896">
        <w:tc>
          <w:tcPr>
            <w:tcW w:w="796" w:type="pct"/>
            <w:shd w:val="clear" w:color="auto" w:fill="D9D9D9"/>
          </w:tcPr>
          <w:p w14:paraId="77E2813C" w14:textId="77777777" w:rsidR="00F6126E" w:rsidRDefault="00F6126E" w:rsidP="008D1896">
            <w:pPr>
              <w:pStyle w:val="a7"/>
              <w:ind w:firstLineChars="0" w:firstLine="0"/>
              <w:jc w:val="center"/>
            </w:pPr>
            <w:bookmarkStart w:id="439" w:name="_GoBack"/>
            <w:bookmarkEnd w:id="439"/>
            <w:r>
              <w:rPr>
                <w:rFonts w:hint="eastAsia"/>
              </w:rPr>
              <w:t>编号</w:t>
            </w:r>
          </w:p>
        </w:tc>
        <w:tc>
          <w:tcPr>
            <w:tcW w:w="1058" w:type="pct"/>
            <w:shd w:val="clear" w:color="auto" w:fill="D9D9D9"/>
          </w:tcPr>
          <w:p w14:paraId="4784D7C7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555" w:type="pct"/>
            <w:shd w:val="clear" w:color="auto" w:fill="D9D9D9"/>
          </w:tcPr>
          <w:p w14:paraId="4E56C63B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71FFB693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对应编号</w:t>
            </w:r>
          </w:p>
        </w:tc>
        <w:tc>
          <w:tcPr>
            <w:tcW w:w="795" w:type="pct"/>
            <w:shd w:val="clear" w:color="auto" w:fill="D9D9D9"/>
          </w:tcPr>
          <w:p w14:paraId="7A0C09E1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03DD2DA3" w14:textId="77777777" w:rsidTr="008D1896">
        <w:tc>
          <w:tcPr>
            <w:tcW w:w="796" w:type="pct"/>
            <w:shd w:val="clear" w:color="auto" w:fill="auto"/>
          </w:tcPr>
          <w:p w14:paraId="550456F9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22896E5E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0D5BD2C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16B30DB1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6E210582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1D5E5F82" w14:textId="77777777" w:rsidTr="008D1896">
        <w:tc>
          <w:tcPr>
            <w:tcW w:w="796" w:type="pct"/>
            <w:shd w:val="clear" w:color="auto" w:fill="auto"/>
          </w:tcPr>
          <w:p w14:paraId="572C7EC9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6108C42D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285AE66A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424631D8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19F3144C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4882C509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视图</w:t>
      </w:r>
      <w:r>
        <w:rPr>
          <w:rFonts w:hint="eastAsia"/>
        </w:rPr>
        <w:t>1</w:t>
      </w:r>
    </w:p>
    <w:p w14:paraId="5BCDB6B2" w14:textId="77777777" w:rsidR="00F6126E" w:rsidRPr="00FB1786" w:rsidRDefault="00F6126E" w:rsidP="00F6126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12.3.1.2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t>xxxx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0"/>
        <w:gridCol w:w="1217"/>
        <w:gridCol w:w="1434"/>
        <w:gridCol w:w="1718"/>
        <w:gridCol w:w="1434"/>
        <w:gridCol w:w="3420"/>
        <w:gridCol w:w="729"/>
      </w:tblGrid>
      <w:tr w:rsidR="00F6126E" w14:paraId="4FC4FBED" w14:textId="77777777" w:rsidTr="008D1896">
        <w:tc>
          <w:tcPr>
            <w:tcW w:w="342" w:type="pct"/>
            <w:shd w:val="clear" w:color="auto" w:fill="D9D9D9"/>
          </w:tcPr>
          <w:p w14:paraId="7DE6AEFD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0" w:type="pct"/>
            <w:shd w:val="clear" w:color="auto" w:fill="D9D9D9"/>
          </w:tcPr>
          <w:p w14:paraId="15D4286F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1" w:type="pct"/>
            <w:shd w:val="clear" w:color="auto" w:fill="D9D9D9"/>
          </w:tcPr>
          <w:p w14:paraId="071FDC01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4" w:type="pct"/>
            <w:shd w:val="clear" w:color="auto" w:fill="D9D9D9"/>
          </w:tcPr>
          <w:p w14:paraId="6C47D63F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1" w:type="pct"/>
            <w:shd w:val="clear" w:color="auto" w:fill="D9D9D9"/>
          </w:tcPr>
          <w:p w14:paraId="1AF31E75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1" w:type="pct"/>
            <w:shd w:val="clear" w:color="auto" w:fill="D9D9D9"/>
          </w:tcPr>
          <w:p w14:paraId="7BE433CF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7CA48D13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16EBBF8B" w14:textId="77777777" w:rsidTr="008D1896">
        <w:tc>
          <w:tcPr>
            <w:tcW w:w="342" w:type="pct"/>
            <w:shd w:val="clear" w:color="auto" w:fill="auto"/>
          </w:tcPr>
          <w:p w14:paraId="53018DD6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7DAB234E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29765C00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3CB43EC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69D9E6E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677D3BF5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4A721DBD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62934D1B" w14:textId="77777777" w:rsidTr="008D1896">
        <w:tc>
          <w:tcPr>
            <w:tcW w:w="342" w:type="pct"/>
            <w:shd w:val="clear" w:color="auto" w:fill="auto"/>
          </w:tcPr>
          <w:p w14:paraId="6D1FEFD7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7D40FBB8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4105C259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14FD9797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5FAD4BBA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163F108A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0C6A3C2D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4801FEF1" w14:textId="77777777" w:rsidR="00F6126E" w:rsidRPr="003F5CC5" w:rsidRDefault="00F6126E" w:rsidP="00F6126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45133216" w14:textId="77777777" w:rsidTr="008D1896">
        <w:tc>
          <w:tcPr>
            <w:tcW w:w="5000" w:type="pct"/>
            <w:shd w:val="clear" w:color="auto" w:fill="auto"/>
          </w:tcPr>
          <w:p w14:paraId="0F9E403E" w14:textId="77777777" w:rsidR="00F6126E" w:rsidRPr="00B1425D" w:rsidRDefault="00F6126E" w:rsidP="008D1896">
            <w:pPr>
              <w:pStyle w:val="a7"/>
              <w:ind w:firstLineChars="0" w:firstLine="0"/>
            </w:pPr>
          </w:p>
        </w:tc>
      </w:tr>
    </w:tbl>
    <w:p w14:paraId="0C754C3D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40" w:name="_Toc24903819"/>
      <w:r>
        <w:rPr>
          <w:rFonts w:hint="eastAsia"/>
        </w:rPr>
        <w:t>函数</w:t>
      </w:r>
      <w:bookmarkEnd w:id="440"/>
    </w:p>
    <w:p w14:paraId="0AFA7643" w14:textId="77777777" w:rsidR="00F6126E" w:rsidRPr="00FB1786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F6126E" w14:paraId="6C7D70DC" w14:textId="77777777" w:rsidTr="008D1896">
        <w:tc>
          <w:tcPr>
            <w:tcW w:w="354" w:type="pct"/>
            <w:shd w:val="clear" w:color="auto" w:fill="D9D9D9"/>
          </w:tcPr>
          <w:p w14:paraId="4597A15C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65162907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1E30CCE2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5130BDB0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55E9DCA2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07C20893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39CF9B16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5C6E031F" w14:textId="77777777" w:rsidTr="008D1896">
        <w:tc>
          <w:tcPr>
            <w:tcW w:w="354" w:type="pct"/>
            <w:shd w:val="clear" w:color="auto" w:fill="auto"/>
          </w:tcPr>
          <w:p w14:paraId="235F87E8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14" w:type="pct"/>
          </w:tcPr>
          <w:p w14:paraId="22ED9CFC" w14:textId="77777777" w:rsidR="00F6126E" w:rsidRDefault="00F6126E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414" w:type="pct"/>
            <w:shd w:val="clear" w:color="auto" w:fill="auto"/>
          </w:tcPr>
          <w:p w14:paraId="10AC30E3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38DC36ED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7334005B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2CFE903B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3CEFF3F0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19C416FA" w14:textId="77777777" w:rsidTr="008D1896">
        <w:tc>
          <w:tcPr>
            <w:tcW w:w="354" w:type="pct"/>
            <w:shd w:val="clear" w:color="auto" w:fill="auto"/>
          </w:tcPr>
          <w:p w14:paraId="037A9A4D" w14:textId="77777777" w:rsidR="00F6126E" w:rsidRDefault="00F6126E" w:rsidP="008D1896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14" w:type="pct"/>
          </w:tcPr>
          <w:p w14:paraId="117E2DE1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30B2C32B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54F60576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7D3C6C96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121EA5D7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3CCCD996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12B2333D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函数</w:t>
      </w:r>
      <w:r>
        <w:rPr>
          <w:rFonts w:hint="eastAsia"/>
        </w:rPr>
        <w:t>1</w:t>
      </w:r>
    </w:p>
    <w:p w14:paraId="59646A66" w14:textId="77777777" w:rsidR="00F6126E" w:rsidRPr="00FB1786" w:rsidRDefault="00F6126E" w:rsidP="00F6126E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0B4D22B1" w14:textId="77777777" w:rsidTr="008D1896">
        <w:trPr>
          <w:trHeight w:val="2933"/>
        </w:trPr>
        <w:tc>
          <w:tcPr>
            <w:tcW w:w="5000" w:type="pct"/>
            <w:shd w:val="clear" w:color="auto" w:fill="auto"/>
          </w:tcPr>
          <w:p w14:paraId="7C52B094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29389CC5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41" w:name="_Toc24903820"/>
      <w:r>
        <w:rPr>
          <w:rFonts w:hint="eastAsia"/>
        </w:rPr>
        <w:t>过程</w:t>
      </w:r>
      <w:bookmarkEnd w:id="441"/>
    </w:p>
    <w:p w14:paraId="7BE2FB71" w14:textId="77777777" w:rsidR="00F6126E" w:rsidRPr="00FB1786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F6126E" w14:paraId="44709739" w14:textId="77777777" w:rsidTr="008D1896">
        <w:tc>
          <w:tcPr>
            <w:tcW w:w="778" w:type="pct"/>
            <w:shd w:val="clear" w:color="auto" w:fill="D9D9D9"/>
          </w:tcPr>
          <w:p w14:paraId="4DD52200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04862EE6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2AC1D950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69BAAEE5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39D4896B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29A89BE0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3D8DF9FB" w14:textId="77777777" w:rsidTr="008D1896">
        <w:tc>
          <w:tcPr>
            <w:tcW w:w="778" w:type="pct"/>
            <w:shd w:val="clear" w:color="auto" w:fill="auto"/>
          </w:tcPr>
          <w:p w14:paraId="2E663E0D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8" w:type="pct"/>
          </w:tcPr>
          <w:p w14:paraId="2367321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48FA87FB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4E3F9547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784EB09D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7DDA5F7B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266BC5E1" w14:textId="77777777" w:rsidTr="008D1896">
        <w:tc>
          <w:tcPr>
            <w:tcW w:w="778" w:type="pct"/>
            <w:shd w:val="clear" w:color="auto" w:fill="auto"/>
          </w:tcPr>
          <w:p w14:paraId="0ABBD53F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8" w:type="pct"/>
          </w:tcPr>
          <w:p w14:paraId="62F09B2A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437D8CD3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42904A14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3476A96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474E6B00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0F930B47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过程中文名</w:t>
      </w:r>
    </w:p>
    <w:p w14:paraId="172461A9" w14:textId="77777777" w:rsidR="00F6126E" w:rsidRPr="00FB1786" w:rsidRDefault="00F6126E" w:rsidP="00F6126E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0557196F" w14:textId="77777777" w:rsidTr="008D1896">
        <w:trPr>
          <w:trHeight w:val="2933"/>
        </w:trPr>
        <w:tc>
          <w:tcPr>
            <w:tcW w:w="5000" w:type="pct"/>
            <w:shd w:val="clear" w:color="auto" w:fill="auto"/>
          </w:tcPr>
          <w:p w14:paraId="69C35314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797771C4" w14:textId="77777777" w:rsidR="00F6126E" w:rsidRPr="00461F19" w:rsidRDefault="00F6126E" w:rsidP="00F6126E"/>
    <w:p w14:paraId="7654601D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42" w:name="_Toc24903821"/>
      <w:r>
        <w:rPr>
          <w:rFonts w:hint="eastAsia"/>
        </w:rPr>
        <w:t>触发器</w:t>
      </w:r>
      <w:bookmarkEnd w:id="442"/>
    </w:p>
    <w:p w14:paraId="1DF838BD" w14:textId="77777777" w:rsidR="00F6126E" w:rsidRPr="00FB1786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F6126E" w14:paraId="25C1659C" w14:textId="77777777" w:rsidTr="008D1896">
        <w:tc>
          <w:tcPr>
            <w:tcW w:w="531" w:type="pct"/>
            <w:shd w:val="clear" w:color="auto" w:fill="D9D9D9"/>
          </w:tcPr>
          <w:p w14:paraId="56A57C68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25A28224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6667692E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283AFC34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79EA1F58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7A47B165" w14:textId="77777777" w:rsidTr="008D1896">
        <w:tc>
          <w:tcPr>
            <w:tcW w:w="531" w:type="pct"/>
            <w:shd w:val="clear" w:color="auto" w:fill="auto"/>
          </w:tcPr>
          <w:p w14:paraId="0763E838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1ED057F4" w14:textId="77777777" w:rsidR="00F6126E" w:rsidRDefault="00F6126E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39CAFA8A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3AFA643D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32E4456A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40532391" w14:textId="77777777" w:rsidTr="008D1896">
        <w:tc>
          <w:tcPr>
            <w:tcW w:w="531" w:type="pct"/>
            <w:shd w:val="clear" w:color="auto" w:fill="auto"/>
          </w:tcPr>
          <w:p w14:paraId="2B6D713E" w14:textId="77777777" w:rsidR="00F6126E" w:rsidRDefault="00F6126E" w:rsidP="008D1896">
            <w:pPr>
              <w:pStyle w:val="a7"/>
              <w:ind w:left="420" w:firstLineChars="0" w:firstLine="0"/>
            </w:pPr>
            <w:r>
              <w:lastRenderedPageBreak/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209E339D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702ECA93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4E1E609D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7E6D4092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50883556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触发器</w:t>
      </w:r>
      <w:r>
        <w:rPr>
          <w:rFonts w:hint="eastAsia"/>
        </w:rPr>
        <w:t>1</w:t>
      </w:r>
    </w:p>
    <w:p w14:paraId="1472FEE9" w14:textId="77777777" w:rsidR="00F6126E" w:rsidRPr="00FB1786" w:rsidRDefault="00F6126E" w:rsidP="00F6126E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0165192A" w14:textId="77777777" w:rsidTr="008D1896">
        <w:trPr>
          <w:trHeight w:val="2933"/>
        </w:trPr>
        <w:tc>
          <w:tcPr>
            <w:tcW w:w="5000" w:type="pct"/>
            <w:shd w:val="clear" w:color="auto" w:fill="auto"/>
          </w:tcPr>
          <w:p w14:paraId="1AA9DBE1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1E830C3E" w14:textId="77777777" w:rsidR="00F6126E" w:rsidRPr="00A90C3D" w:rsidRDefault="00F6126E" w:rsidP="00F6126E">
      <w:pPr>
        <w:pStyle w:val="3"/>
      </w:pPr>
      <w:bookmarkStart w:id="443" w:name="_Toc24903822"/>
      <w:r>
        <w:rPr>
          <w:rFonts w:hint="eastAsia"/>
        </w:rPr>
        <w:t>站点</w:t>
      </w:r>
      <w:r>
        <w:rPr>
          <w:rFonts w:hint="eastAsia"/>
        </w:rPr>
        <w:t>2</w:t>
      </w:r>
      <w:bookmarkEnd w:id="443"/>
    </w:p>
    <w:p w14:paraId="247971E8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44" w:name="_Toc24903823"/>
      <w:r>
        <w:rPr>
          <w:rFonts w:hint="eastAsia"/>
        </w:rPr>
        <w:t>同义词</w:t>
      </w:r>
      <w:bookmarkEnd w:id="444"/>
    </w:p>
    <w:p w14:paraId="621385EB" w14:textId="77777777" w:rsidR="00F6126E" w:rsidRPr="00FB1786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F6126E" w14:paraId="1CD995A5" w14:textId="77777777" w:rsidTr="008D1896">
        <w:tc>
          <w:tcPr>
            <w:tcW w:w="355" w:type="pct"/>
            <w:shd w:val="clear" w:color="auto" w:fill="D9D9D9"/>
          </w:tcPr>
          <w:p w14:paraId="22056625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442C6C76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7749CE98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6587945A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1D5339B5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04310B8D" w14:textId="77777777" w:rsidTr="008D1896">
        <w:tc>
          <w:tcPr>
            <w:tcW w:w="355" w:type="pct"/>
            <w:shd w:val="clear" w:color="auto" w:fill="auto"/>
          </w:tcPr>
          <w:p w14:paraId="624E99F4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7C751CA0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33D8110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0312DAF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05680FC1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388BF86A" w14:textId="77777777" w:rsidTr="008D1896">
        <w:tc>
          <w:tcPr>
            <w:tcW w:w="355" w:type="pct"/>
            <w:shd w:val="clear" w:color="auto" w:fill="auto"/>
          </w:tcPr>
          <w:p w14:paraId="6894DFAD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3255DB06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22C04CB3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464B287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4C5D7630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6CC5C057" w14:textId="77777777" w:rsidR="00F6126E" w:rsidRPr="00FB1133" w:rsidRDefault="00F6126E" w:rsidP="00F6126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72E48B05" w14:textId="77777777" w:rsidTr="008D1896">
        <w:tc>
          <w:tcPr>
            <w:tcW w:w="5000" w:type="pct"/>
            <w:shd w:val="clear" w:color="auto" w:fill="auto"/>
          </w:tcPr>
          <w:p w14:paraId="7970AE88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44B62325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45" w:name="_Toc24903824"/>
      <w:r>
        <w:rPr>
          <w:rFonts w:hint="eastAsia"/>
        </w:rPr>
        <w:t>视图</w:t>
      </w:r>
      <w:bookmarkEnd w:id="445"/>
    </w:p>
    <w:p w14:paraId="1A6F24AD" w14:textId="77777777" w:rsidR="00F6126E" w:rsidRPr="00FB1786" w:rsidRDefault="00F6126E" w:rsidP="00F6126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2260"/>
        <w:gridCol w:w="3322"/>
        <w:gridCol w:w="1701"/>
        <w:gridCol w:w="1698"/>
      </w:tblGrid>
      <w:tr w:rsidR="00F6126E" w14:paraId="72235C93" w14:textId="77777777" w:rsidTr="008D1896">
        <w:tc>
          <w:tcPr>
            <w:tcW w:w="796" w:type="pct"/>
            <w:shd w:val="clear" w:color="auto" w:fill="D9D9D9"/>
          </w:tcPr>
          <w:p w14:paraId="34DEB958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58" w:type="pct"/>
            <w:shd w:val="clear" w:color="auto" w:fill="D9D9D9"/>
          </w:tcPr>
          <w:p w14:paraId="5F793D28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555" w:type="pct"/>
            <w:shd w:val="clear" w:color="auto" w:fill="D9D9D9"/>
          </w:tcPr>
          <w:p w14:paraId="492C1FB7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3CC996CF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对应编号</w:t>
            </w:r>
          </w:p>
        </w:tc>
        <w:tc>
          <w:tcPr>
            <w:tcW w:w="795" w:type="pct"/>
            <w:shd w:val="clear" w:color="auto" w:fill="D9D9D9"/>
          </w:tcPr>
          <w:p w14:paraId="1CAB492F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017AE49C" w14:textId="77777777" w:rsidTr="008D1896">
        <w:tc>
          <w:tcPr>
            <w:tcW w:w="796" w:type="pct"/>
            <w:shd w:val="clear" w:color="auto" w:fill="auto"/>
          </w:tcPr>
          <w:p w14:paraId="51A35EB3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0374D711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346B5914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15452D0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19DE554B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1D5DE943" w14:textId="77777777" w:rsidTr="008D1896">
        <w:tc>
          <w:tcPr>
            <w:tcW w:w="796" w:type="pct"/>
            <w:shd w:val="clear" w:color="auto" w:fill="auto"/>
          </w:tcPr>
          <w:p w14:paraId="62A0D749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4F700893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1805DAC7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33A6C2E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1F911EF9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36CA68A9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视图</w:t>
      </w:r>
      <w:r>
        <w:rPr>
          <w:rFonts w:hint="eastAsia"/>
        </w:rPr>
        <w:t>1</w:t>
      </w:r>
    </w:p>
    <w:p w14:paraId="0E1DF383" w14:textId="77777777" w:rsidR="00F6126E" w:rsidRPr="00FB1786" w:rsidRDefault="00F6126E" w:rsidP="00F6126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12.3.2.2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t>xxxx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0"/>
        <w:gridCol w:w="1217"/>
        <w:gridCol w:w="1434"/>
        <w:gridCol w:w="1718"/>
        <w:gridCol w:w="1434"/>
        <w:gridCol w:w="3420"/>
        <w:gridCol w:w="729"/>
      </w:tblGrid>
      <w:tr w:rsidR="00F6126E" w14:paraId="6D07C605" w14:textId="77777777" w:rsidTr="008D1896">
        <w:tc>
          <w:tcPr>
            <w:tcW w:w="342" w:type="pct"/>
            <w:shd w:val="clear" w:color="auto" w:fill="D9D9D9"/>
          </w:tcPr>
          <w:p w14:paraId="2E13B372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0" w:type="pct"/>
            <w:shd w:val="clear" w:color="auto" w:fill="D9D9D9"/>
          </w:tcPr>
          <w:p w14:paraId="44D7E17F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1" w:type="pct"/>
            <w:shd w:val="clear" w:color="auto" w:fill="D9D9D9"/>
          </w:tcPr>
          <w:p w14:paraId="28F2B11C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4" w:type="pct"/>
            <w:shd w:val="clear" w:color="auto" w:fill="D9D9D9"/>
          </w:tcPr>
          <w:p w14:paraId="01814F33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1" w:type="pct"/>
            <w:shd w:val="clear" w:color="auto" w:fill="D9D9D9"/>
          </w:tcPr>
          <w:p w14:paraId="58C80AB4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1" w:type="pct"/>
            <w:shd w:val="clear" w:color="auto" w:fill="D9D9D9"/>
          </w:tcPr>
          <w:p w14:paraId="0D4F778F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3CAA5190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376AAD2B" w14:textId="77777777" w:rsidTr="008D1896">
        <w:tc>
          <w:tcPr>
            <w:tcW w:w="342" w:type="pct"/>
            <w:shd w:val="clear" w:color="auto" w:fill="auto"/>
          </w:tcPr>
          <w:p w14:paraId="5E449D4F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0953C455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6D9FA22E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201DAC7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2D6EC892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0E11535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49B81E2E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034C1443" w14:textId="77777777" w:rsidTr="008D1896">
        <w:tc>
          <w:tcPr>
            <w:tcW w:w="342" w:type="pct"/>
            <w:shd w:val="clear" w:color="auto" w:fill="auto"/>
          </w:tcPr>
          <w:p w14:paraId="12821806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23E06A02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734FA1AB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50FA203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26B3E5E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5E88BB84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3E8EB1E9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18B1EEF0" w14:textId="77777777" w:rsidR="00F6126E" w:rsidRPr="003F5CC5" w:rsidRDefault="00F6126E" w:rsidP="00F6126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078E2188" w14:textId="77777777" w:rsidTr="008D1896">
        <w:tc>
          <w:tcPr>
            <w:tcW w:w="5000" w:type="pct"/>
            <w:shd w:val="clear" w:color="auto" w:fill="auto"/>
          </w:tcPr>
          <w:p w14:paraId="7D282130" w14:textId="77777777" w:rsidR="00F6126E" w:rsidRPr="00B1425D" w:rsidRDefault="00F6126E" w:rsidP="008D1896">
            <w:pPr>
              <w:pStyle w:val="a7"/>
              <w:ind w:firstLineChars="0" w:firstLine="0"/>
            </w:pPr>
          </w:p>
        </w:tc>
      </w:tr>
    </w:tbl>
    <w:p w14:paraId="72A911E1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46" w:name="_Toc24903825"/>
      <w:r>
        <w:rPr>
          <w:rFonts w:hint="eastAsia"/>
        </w:rPr>
        <w:lastRenderedPageBreak/>
        <w:t>函数</w:t>
      </w:r>
      <w:bookmarkEnd w:id="446"/>
    </w:p>
    <w:p w14:paraId="5B1FDCC6" w14:textId="77777777" w:rsidR="00F6126E" w:rsidRPr="00FB1786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F6126E" w14:paraId="3E594742" w14:textId="77777777" w:rsidTr="008D1896">
        <w:tc>
          <w:tcPr>
            <w:tcW w:w="354" w:type="pct"/>
            <w:shd w:val="clear" w:color="auto" w:fill="D9D9D9"/>
          </w:tcPr>
          <w:p w14:paraId="70657177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7EBEE4C1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7C5AAA22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3D3DDB74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0918C9C9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1701D2ED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3C059CB3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674C9C09" w14:textId="77777777" w:rsidTr="008D1896">
        <w:tc>
          <w:tcPr>
            <w:tcW w:w="354" w:type="pct"/>
            <w:shd w:val="clear" w:color="auto" w:fill="auto"/>
          </w:tcPr>
          <w:p w14:paraId="020F8CB7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14" w:type="pct"/>
          </w:tcPr>
          <w:p w14:paraId="299604E0" w14:textId="77777777" w:rsidR="00F6126E" w:rsidRDefault="00F6126E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414" w:type="pct"/>
            <w:shd w:val="clear" w:color="auto" w:fill="auto"/>
          </w:tcPr>
          <w:p w14:paraId="7B45C849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3F21913B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05CD4FE4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307E8DE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0217D4D5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533A1035" w14:textId="77777777" w:rsidTr="008D1896">
        <w:tc>
          <w:tcPr>
            <w:tcW w:w="354" w:type="pct"/>
            <w:shd w:val="clear" w:color="auto" w:fill="auto"/>
          </w:tcPr>
          <w:p w14:paraId="010AE901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14" w:type="pct"/>
          </w:tcPr>
          <w:p w14:paraId="1A998CC7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0FBA77BA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7F8FD9D8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4CA52FA9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7822561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584E69B4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758C97B8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函数</w:t>
      </w:r>
      <w:r>
        <w:rPr>
          <w:rFonts w:hint="eastAsia"/>
        </w:rPr>
        <w:t>1</w:t>
      </w:r>
    </w:p>
    <w:p w14:paraId="2DA55F36" w14:textId="77777777" w:rsidR="00F6126E" w:rsidRPr="00FB1786" w:rsidRDefault="00F6126E" w:rsidP="00F6126E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5B77C9D0" w14:textId="77777777" w:rsidTr="008D1896">
        <w:trPr>
          <w:trHeight w:val="2933"/>
        </w:trPr>
        <w:tc>
          <w:tcPr>
            <w:tcW w:w="5000" w:type="pct"/>
            <w:shd w:val="clear" w:color="auto" w:fill="auto"/>
          </w:tcPr>
          <w:p w14:paraId="3C426DB7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1D862394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47" w:name="_Toc24903826"/>
      <w:r>
        <w:rPr>
          <w:rFonts w:hint="eastAsia"/>
        </w:rPr>
        <w:t>过程</w:t>
      </w:r>
      <w:bookmarkEnd w:id="447"/>
    </w:p>
    <w:p w14:paraId="3E0FB7A3" w14:textId="77777777" w:rsidR="00F6126E" w:rsidRPr="00FB1786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F6126E" w14:paraId="28DAD346" w14:textId="77777777" w:rsidTr="008D1896">
        <w:tc>
          <w:tcPr>
            <w:tcW w:w="778" w:type="pct"/>
            <w:shd w:val="clear" w:color="auto" w:fill="D9D9D9"/>
          </w:tcPr>
          <w:p w14:paraId="7C04BE01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5CFA2BBD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046CE9C6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61510AEC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7D1CF033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5A37C704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6E73A27D" w14:textId="77777777" w:rsidTr="008D1896">
        <w:tc>
          <w:tcPr>
            <w:tcW w:w="778" w:type="pct"/>
            <w:shd w:val="clear" w:color="auto" w:fill="auto"/>
          </w:tcPr>
          <w:p w14:paraId="6DE7F0B4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8" w:type="pct"/>
          </w:tcPr>
          <w:p w14:paraId="760A2625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7E6643E9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34484632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53B9AC14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150B52C9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32E9C47C" w14:textId="77777777" w:rsidTr="008D1896">
        <w:tc>
          <w:tcPr>
            <w:tcW w:w="778" w:type="pct"/>
            <w:shd w:val="clear" w:color="auto" w:fill="auto"/>
          </w:tcPr>
          <w:p w14:paraId="652D7B76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8" w:type="pct"/>
          </w:tcPr>
          <w:p w14:paraId="1CE646FE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493E520B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76DE4CAE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4930A380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69FD3BBD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4D23A86E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过程中文名</w:t>
      </w:r>
    </w:p>
    <w:p w14:paraId="6C016690" w14:textId="77777777" w:rsidR="00F6126E" w:rsidRPr="00FB1786" w:rsidRDefault="00F6126E" w:rsidP="00F6126E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0848F11E" w14:textId="77777777" w:rsidTr="008D1896">
        <w:trPr>
          <w:trHeight w:val="2933"/>
        </w:trPr>
        <w:tc>
          <w:tcPr>
            <w:tcW w:w="5000" w:type="pct"/>
            <w:shd w:val="clear" w:color="auto" w:fill="auto"/>
          </w:tcPr>
          <w:p w14:paraId="0CC8A404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7156C032" w14:textId="77777777" w:rsidR="00F6126E" w:rsidRPr="00461F19" w:rsidRDefault="00F6126E" w:rsidP="00F6126E"/>
    <w:p w14:paraId="28183620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48" w:name="_Toc24903827"/>
      <w:r>
        <w:rPr>
          <w:rFonts w:hint="eastAsia"/>
        </w:rPr>
        <w:lastRenderedPageBreak/>
        <w:t>触发器</w:t>
      </w:r>
      <w:bookmarkEnd w:id="448"/>
    </w:p>
    <w:p w14:paraId="43E13C1F" w14:textId="77777777" w:rsidR="00F6126E" w:rsidRPr="00FB1786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F6126E" w14:paraId="1684BFBC" w14:textId="77777777" w:rsidTr="008D1896">
        <w:tc>
          <w:tcPr>
            <w:tcW w:w="531" w:type="pct"/>
            <w:shd w:val="clear" w:color="auto" w:fill="D9D9D9"/>
          </w:tcPr>
          <w:p w14:paraId="32CC4A94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6255D705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1226D10E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762ED1B0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7D2F3157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14E6E634" w14:textId="77777777" w:rsidTr="008D1896">
        <w:tc>
          <w:tcPr>
            <w:tcW w:w="531" w:type="pct"/>
            <w:shd w:val="clear" w:color="auto" w:fill="auto"/>
          </w:tcPr>
          <w:p w14:paraId="7DBC3CC6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397481F3" w14:textId="77777777" w:rsidR="00F6126E" w:rsidRDefault="00F6126E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45AA113B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2863E8FD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1BEE029C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697E05D5" w14:textId="77777777" w:rsidTr="008D1896">
        <w:tc>
          <w:tcPr>
            <w:tcW w:w="531" w:type="pct"/>
            <w:shd w:val="clear" w:color="auto" w:fill="auto"/>
          </w:tcPr>
          <w:p w14:paraId="791A0FF6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77E33D9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63BF8394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4527B2F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1F0A4ECE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22B2A3C8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触发器</w:t>
      </w:r>
      <w:r>
        <w:rPr>
          <w:rFonts w:hint="eastAsia"/>
        </w:rPr>
        <w:t>1</w:t>
      </w:r>
    </w:p>
    <w:p w14:paraId="3A41FC9C" w14:textId="77777777" w:rsidR="00F6126E" w:rsidRPr="00FB1786" w:rsidRDefault="00F6126E" w:rsidP="00F6126E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4E229F65" w14:textId="77777777" w:rsidTr="008D1896">
        <w:trPr>
          <w:trHeight w:val="2933"/>
        </w:trPr>
        <w:tc>
          <w:tcPr>
            <w:tcW w:w="5000" w:type="pct"/>
            <w:shd w:val="clear" w:color="auto" w:fill="auto"/>
          </w:tcPr>
          <w:p w14:paraId="1084B50E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2149C035" w14:textId="77777777" w:rsidR="00F6126E" w:rsidRPr="00A90C3D" w:rsidRDefault="00F6126E" w:rsidP="00F6126E">
      <w:pPr>
        <w:pStyle w:val="3"/>
      </w:pPr>
      <w:bookmarkStart w:id="449" w:name="_Toc24903828"/>
      <w:r>
        <w:rPr>
          <w:rFonts w:hint="eastAsia"/>
        </w:rPr>
        <w:t>站点</w:t>
      </w:r>
      <w:r>
        <w:rPr>
          <w:rFonts w:hint="eastAsia"/>
        </w:rPr>
        <w:t>3</w:t>
      </w:r>
      <w:bookmarkEnd w:id="449"/>
    </w:p>
    <w:p w14:paraId="255F74EB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50" w:name="_Toc24903829"/>
      <w:r>
        <w:rPr>
          <w:rFonts w:hint="eastAsia"/>
        </w:rPr>
        <w:t>同义词</w:t>
      </w:r>
      <w:bookmarkEnd w:id="450"/>
    </w:p>
    <w:p w14:paraId="5A150FAB" w14:textId="77777777" w:rsidR="00F6126E" w:rsidRPr="00FB1786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同义词列表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8"/>
        <w:gridCol w:w="2055"/>
        <w:gridCol w:w="2421"/>
        <w:gridCol w:w="4038"/>
        <w:gridCol w:w="1410"/>
      </w:tblGrid>
      <w:tr w:rsidR="00F6126E" w14:paraId="00930D24" w14:textId="77777777" w:rsidTr="008D1896">
        <w:tc>
          <w:tcPr>
            <w:tcW w:w="355" w:type="pct"/>
            <w:shd w:val="clear" w:color="auto" w:fill="D9D9D9"/>
          </w:tcPr>
          <w:p w14:paraId="75070B14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62" w:type="pct"/>
            <w:shd w:val="clear" w:color="auto" w:fill="D9D9D9"/>
          </w:tcPr>
          <w:p w14:paraId="2A40F70D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33" w:type="pct"/>
            <w:shd w:val="clear" w:color="auto" w:fill="D9D9D9"/>
          </w:tcPr>
          <w:p w14:paraId="19528012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代替者</w:t>
            </w:r>
          </w:p>
        </w:tc>
        <w:tc>
          <w:tcPr>
            <w:tcW w:w="1890" w:type="pct"/>
            <w:shd w:val="clear" w:color="auto" w:fill="D9D9D9"/>
          </w:tcPr>
          <w:p w14:paraId="0D07FDEC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660" w:type="pct"/>
            <w:shd w:val="clear" w:color="auto" w:fill="D9D9D9"/>
          </w:tcPr>
          <w:p w14:paraId="06A4EFE0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0AA17299" w14:textId="77777777" w:rsidTr="008D1896">
        <w:tc>
          <w:tcPr>
            <w:tcW w:w="355" w:type="pct"/>
            <w:shd w:val="clear" w:color="auto" w:fill="auto"/>
          </w:tcPr>
          <w:p w14:paraId="246BCA5D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563F12A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4CBC415D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6D246C17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2953B05C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4704E6A6" w14:textId="77777777" w:rsidTr="008D1896">
        <w:tc>
          <w:tcPr>
            <w:tcW w:w="355" w:type="pct"/>
            <w:shd w:val="clear" w:color="auto" w:fill="auto"/>
          </w:tcPr>
          <w:p w14:paraId="6EB5FB65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62" w:type="pct"/>
            <w:shd w:val="clear" w:color="auto" w:fill="auto"/>
          </w:tcPr>
          <w:p w14:paraId="567A4B26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133" w:type="pct"/>
            <w:shd w:val="clear" w:color="auto" w:fill="auto"/>
          </w:tcPr>
          <w:p w14:paraId="2CA1DB94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890" w:type="pct"/>
          </w:tcPr>
          <w:p w14:paraId="58719062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0" w:type="pct"/>
          </w:tcPr>
          <w:p w14:paraId="17BCF4B8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221143CD" w14:textId="77777777" w:rsidR="00F6126E" w:rsidRPr="00FB1133" w:rsidRDefault="00F6126E" w:rsidP="00F6126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68508544" w14:textId="77777777" w:rsidTr="008D1896">
        <w:tc>
          <w:tcPr>
            <w:tcW w:w="5000" w:type="pct"/>
            <w:shd w:val="clear" w:color="auto" w:fill="auto"/>
          </w:tcPr>
          <w:p w14:paraId="0B62CC9E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7415608F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51" w:name="_Toc24903830"/>
      <w:r>
        <w:rPr>
          <w:rFonts w:hint="eastAsia"/>
        </w:rPr>
        <w:t>视图</w:t>
      </w:r>
      <w:bookmarkEnd w:id="451"/>
    </w:p>
    <w:p w14:paraId="73264C80" w14:textId="77777777" w:rsidR="00F6126E" w:rsidRPr="00FB1786" w:rsidRDefault="00F6126E" w:rsidP="00F6126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视图列表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2260"/>
        <w:gridCol w:w="3322"/>
        <w:gridCol w:w="1701"/>
        <w:gridCol w:w="1698"/>
      </w:tblGrid>
      <w:tr w:rsidR="00F6126E" w14:paraId="7391F114" w14:textId="77777777" w:rsidTr="008D1896">
        <w:tc>
          <w:tcPr>
            <w:tcW w:w="796" w:type="pct"/>
            <w:shd w:val="clear" w:color="auto" w:fill="D9D9D9"/>
          </w:tcPr>
          <w:p w14:paraId="1F51C2C3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058" w:type="pct"/>
            <w:shd w:val="clear" w:color="auto" w:fill="D9D9D9"/>
          </w:tcPr>
          <w:p w14:paraId="1EA97AD9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1555" w:type="pct"/>
            <w:shd w:val="clear" w:color="auto" w:fill="D9D9D9"/>
          </w:tcPr>
          <w:p w14:paraId="66DA9FA9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796" w:type="pct"/>
            <w:shd w:val="clear" w:color="auto" w:fill="D9D9D9"/>
          </w:tcPr>
          <w:p w14:paraId="6C2C0583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对应编号</w:t>
            </w:r>
          </w:p>
        </w:tc>
        <w:tc>
          <w:tcPr>
            <w:tcW w:w="795" w:type="pct"/>
            <w:shd w:val="clear" w:color="auto" w:fill="D9D9D9"/>
          </w:tcPr>
          <w:p w14:paraId="6FDC5ABD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1D7B0354" w14:textId="77777777" w:rsidTr="008D1896">
        <w:tc>
          <w:tcPr>
            <w:tcW w:w="796" w:type="pct"/>
            <w:shd w:val="clear" w:color="auto" w:fill="auto"/>
          </w:tcPr>
          <w:p w14:paraId="40DA862D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1A5A3435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11919027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1853D2CE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62CAE9DF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18A6330E" w14:textId="77777777" w:rsidTr="008D1896">
        <w:tc>
          <w:tcPr>
            <w:tcW w:w="796" w:type="pct"/>
            <w:shd w:val="clear" w:color="auto" w:fill="auto"/>
          </w:tcPr>
          <w:p w14:paraId="133B75E6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1058" w:type="pct"/>
            <w:shd w:val="clear" w:color="auto" w:fill="auto"/>
          </w:tcPr>
          <w:p w14:paraId="6B26BDD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555" w:type="pct"/>
            <w:shd w:val="clear" w:color="auto" w:fill="auto"/>
          </w:tcPr>
          <w:p w14:paraId="484EA1C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6" w:type="pct"/>
          </w:tcPr>
          <w:p w14:paraId="0BA1F923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795" w:type="pct"/>
          </w:tcPr>
          <w:p w14:paraId="5FDF6803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3B014C25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lastRenderedPageBreak/>
        <w:t>视图</w:t>
      </w:r>
      <w:r>
        <w:rPr>
          <w:rFonts w:hint="eastAsia"/>
        </w:rPr>
        <w:t>1</w:t>
      </w:r>
    </w:p>
    <w:p w14:paraId="3BD2F9CA" w14:textId="77777777" w:rsidR="00F6126E" w:rsidRPr="00FB1786" w:rsidRDefault="00F6126E" w:rsidP="00F6126E">
      <w:pPr>
        <w:keepNext/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4" \n </w:instrText>
      </w:r>
      <w:r>
        <w:fldChar w:fldCharType="separate"/>
      </w:r>
      <w:r>
        <w:rPr>
          <w:noProof/>
        </w:rPr>
        <w:t>12.3.3.2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4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视图</w:t>
      </w:r>
      <w:proofErr w:type="spellStart"/>
      <w:r>
        <w:t>xxxx</w:t>
      </w:r>
      <w:proofErr w:type="spellEnd"/>
      <w:r>
        <w:rPr>
          <w:rFonts w:hint="eastAsia"/>
        </w:rPr>
        <w:t>的属性说明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0"/>
        <w:gridCol w:w="1217"/>
        <w:gridCol w:w="1434"/>
        <w:gridCol w:w="1718"/>
        <w:gridCol w:w="1434"/>
        <w:gridCol w:w="3420"/>
        <w:gridCol w:w="729"/>
      </w:tblGrid>
      <w:tr w:rsidR="00F6126E" w14:paraId="3FDDDF33" w14:textId="77777777" w:rsidTr="008D1896">
        <w:tc>
          <w:tcPr>
            <w:tcW w:w="342" w:type="pct"/>
            <w:shd w:val="clear" w:color="auto" w:fill="D9D9D9"/>
          </w:tcPr>
          <w:p w14:paraId="27C585C3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570" w:type="pct"/>
            <w:shd w:val="clear" w:color="auto" w:fill="D9D9D9"/>
          </w:tcPr>
          <w:p w14:paraId="5FA95956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671" w:type="pct"/>
            <w:shd w:val="clear" w:color="auto" w:fill="D9D9D9"/>
          </w:tcPr>
          <w:p w14:paraId="7ED52DBA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04" w:type="pct"/>
            <w:shd w:val="clear" w:color="auto" w:fill="D9D9D9"/>
          </w:tcPr>
          <w:p w14:paraId="53483194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来自表或视图</w:t>
            </w:r>
          </w:p>
        </w:tc>
        <w:tc>
          <w:tcPr>
            <w:tcW w:w="671" w:type="pct"/>
            <w:shd w:val="clear" w:color="auto" w:fill="D9D9D9"/>
          </w:tcPr>
          <w:p w14:paraId="13A2E218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来自属性</w:t>
            </w:r>
          </w:p>
        </w:tc>
        <w:tc>
          <w:tcPr>
            <w:tcW w:w="1601" w:type="pct"/>
            <w:shd w:val="clear" w:color="auto" w:fill="D9D9D9"/>
          </w:tcPr>
          <w:p w14:paraId="6AC878B3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条件</w:t>
            </w:r>
          </w:p>
        </w:tc>
        <w:tc>
          <w:tcPr>
            <w:tcW w:w="341" w:type="pct"/>
            <w:shd w:val="clear" w:color="auto" w:fill="D9D9D9"/>
          </w:tcPr>
          <w:p w14:paraId="27CB5DE5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386E71A9" w14:textId="77777777" w:rsidTr="008D1896">
        <w:tc>
          <w:tcPr>
            <w:tcW w:w="342" w:type="pct"/>
            <w:shd w:val="clear" w:color="auto" w:fill="auto"/>
          </w:tcPr>
          <w:p w14:paraId="3DC88C88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51C4118D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69E22763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240DE0A6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4370186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3E65B217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5E6DE170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5928188F" w14:textId="77777777" w:rsidTr="008D1896">
        <w:tc>
          <w:tcPr>
            <w:tcW w:w="342" w:type="pct"/>
            <w:shd w:val="clear" w:color="auto" w:fill="auto"/>
          </w:tcPr>
          <w:p w14:paraId="000B306C" w14:textId="77777777" w:rsidR="00F6126E" w:rsidRDefault="00F6126E" w:rsidP="008D1896">
            <w:r>
              <w:fldChar w:fldCharType="begin"/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表格内部编号</w:instrText>
            </w:r>
            <w:r>
              <w:rPr>
                <w:rFonts w:hint="eastAsia"/>
              </w:rPr>
              <w:instrText xml:space="preserve"> \* ARABIC \s 5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570" w:type="pct"/>
            <w:shd w:val="clear" w:color="auto" w:fill="auto"/>
          </w:tcPr>
          <w:p w14:paraId="484D5269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  <w:shd w:val="clear" w:color="auto" w:fill="auto"/>
          </w:tcPr>
          <w:p w14:paraId="595F624E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04" w:type="pct"/>
          </w:tcPr>
          <w:p w14:paraId="3B4B41D9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71" w:type="pct"/>
          </w:tcPr>
          <w:p w14:paraId="5129F0CE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01" w:type="pct"/>
          </w:tcPr>
          <w:p w14:paraId="5107F9E8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341" w:type="pct"/>
            <w:shd w:val="clear" w:color="auto" w:fill="auto"/>
          </w:tcPr>
          <w:p w14:paraId="3A0B28C6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7242FD9D" w14:textId="77777777" w:rsidR="00F6126E" w:rsidRPr="003F5CC5" w:rsidRDefault="00F6126E" w:rsidP="00F6126E">
      <w:pPr>
        <w:jc w:val="center"/>
      </w:pPr>
      <w:r>
        <w:rPr>
          <w:rFonts w:hint="eastAsia"/>
        </w:rPr>
        <w:t>执行脚本（</w:t>
      </w:r>
      <w:r>
        <w:rPr>
          <w:rFonts w:hint="eastAsia"/>
        </w:rPr>
        <w:t>O</w:t>
      </w:r>
      <w:r>
        <w:t>racle</w:t>
      </w:r>
      <w:r>
        <w:rPr>
          <w:rFonts w:hint="eastAsia"/>
        </w:rPr>
        <w:t>，用户名）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4F0385B8" w14:textId="77777777" w:rsidTr="008D1896">
        <w:tc>
          <w:tcPr>
            <w:tcW w:w="5000" w:type="pct"/>
            <w:shd w:val="clear" w:color="auto" w:fill="auto"/>
          </w:tcPr>
          <w:p w14:paraId="0F085DCF" w14:textId="77777777" w:rsidR="00F6126E" w:rsidRPr="00B1425D" w:rsidRDefault="00F6126E" w:rsidP="008D1896">
            <w:pPr>
              <w:pStyle w:val="a7"/>
              <w:ind w:firstLineChars="0" w:firstLine="0"/>
            </w:pPr>
          </w:p>
        </w:tc>
      </w:tr>
    </w:tbl>
    <w:p w14:paraId="552DD489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52" w:name="_Toc24903831"/>
      <w:r>
        <w:rPr>
          <w:rFonts w:hint="eastAsia"/>
        </w:rPr>
        <w:t>函数</w:t>
      </w:r>
      <w:bookmarkEnd w:id="452"/>
    </w:p>
    <w:p w14:paraId="5A3F6CCD" w14:textId="77777777" w:rsidR="00F6126E" w:rsidRPr="00FB1786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函数列表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884"/>
        <w:gridCol w:w="884"/>
        <w:gridCol w:w="1908"/>
        <w:gridCol w:w="2085"/>
        <w:gridCol w:w="2085"/>
        <w:gridCol w:w="2079"/>
      </w:tblGrid>
      <w:tr w:rsidR="00F6126E" w14:paraId="794A3237" w14:textId="77777777" w:rsidTr="008D1896">
        <w:tc>
          <w:tcPr>
            <w:tcW w:w="354" w:type="pct"/>
            <w:shd w:val="clear" w:color="auto" w:fill="D9D9D9"/>
          </w:tcPr>
          <w:p w14:paraId="4E3DD6EE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414" w:type="pct"/>
            <w:shd w:val="clear" w:color="auto" w:fill="D9D9D9"/>
          </w:tcPr>
          <w:p w14:paraId="356B35DD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414" w:type="pct"/>
            <w:shd w:val="clear" w:color="auto" w:fill="D9D9D9"/>
          </w:tcPr>
          <w:p w14:paraId="6CFE2B1C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893" w:type="pct"/>
            <w:shd w:val="clear" w:color="auto" w:fill="D9D9D9"/>
          </w:tcPr>
          <w:p w14:paraId="6DC8CA7A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976" w:type="pct"/>
            <w:shd w:val="clear" w:color="auto" w:fill="D9D9D9"/>
          </w:tcPr>
          <w:p w14:paraId="4B0CAD85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返回值</w:t>
            </w:r>
          </w:p>
        </w:tc>
        <w:tc>
          <w:tcPr>
            <w:tcW w:w="976" w:type="pct"/>
            <w:shd w:val="clear" w:color="auto" w:fill="D9D9D9"/>
          </w:tcPr>
          <w:p w14:paraId="4069A341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73" w:type="pct"/>
            <w:shd w:val="clear" w:color="auto" w:fill="D9D9D9"/>
          </w:tcPr>
          <w:p w14:paraId="2FA8C995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1D4FF84A" w14:textId="77777777" w:rsidTr="008D1896">
        <w:tc>
          <w:tcPr>
            <w:tcW w:w="354" w:type="pct"/>
            <w:shd w:val="clear" w:color="auto" w:fill="auto"/>
          </w:tcPr>
          <w:p w14:paraId="2E75670F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414" w:type="pct"/>
          </w:tcPr>
          <w:p w14:paraId="68FF86AF" w14:textId="77777777" w:rsidR="00F6126E" w:rsidRDefault="00F6126E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1</w:t>
            </w:r>
          </w:p>
        </w:tc>
        <w:tc>
          <w:tcPr>
            <w:tcW w:w="414" w:type="pct"/>
            <w:shd w:val="clear" w:color="auto" w:fill="auto"/>
          </w:tcPr>
          <w:p w14:paraId="2DDED86B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5921497A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6D0CA788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198400E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78242297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03157430" w14:textId="77777777" w:rsidTr="008D1896">
        <w:tc>
          <w:tcPr>
            <w:tcW w:w="354" w:type="pct"/>
            <w:shd w:val="clear" w:color="auto" w:fill="auto"/>
          </w:tcPr>
          <w:p w14:paraId="1FF4E50F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414" w:type="pct"/>
          </w:tcPr>
          <w:p w14:paraId="11043071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414" w:type="pct"/>
            <w:shd w:val="clear" w:color="auto" w:fill="auto"/>
          </w:tcPr>
          <w:p w14:paraId="68C3172B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93" w:type="pct"/>
            <w:shd w:val="clear" w:color="auto" w:fill="auto"/>
          </w:tcPr>
          <w:p w14:paraId="1F5CCEB3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46726917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6" w:type="pct"/>
          </w:tcPr>
          <w:p w14:paraId="2E367CC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73" w:type="pct"/>
          </w:tcPr>
          <w:p w14:paraId="7B5EE8C9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69171101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函数</w:t>
      </w:r>
      <w:r>
        <w:rPr>
          <w:rFonts w:hint="eastAsia"/>
        </w:rPr>
        <w:t>1</w:t>
      </w:r>
    </w:p>
    <w:p w14:paraId="34F43CB7" w14:textId="77777777" w:rsidR="00F6126E" w:rsidRPr="00FB1786" w:rsidRDefault="00F6126E" w:rsidP="00F6126E">
      <w:pPr>
        <w:jc w:val="center"/>
      </w:pPr>
      <w:r>
        <w:rPr>
          <w:rFonts w:hint="eastAsia"/>
        </w:rPr>
        <w:t>函数代码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1B19865E" w14:textId="77777777" w:rsidTr="008D1896">
        <w:trPr>
          <w:trHeight w:val="2933"/>
        </w:trPr>
        <w:tc>
          <w:tcPr>
            <w:tcW w:w="5000" w:type="pct"/>
            <w:shd w:val="clear" w:color="auto" w:fill="auto"/>
          </w:tcPr>
          <w:p w14:paraId="18CA11CC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3D449406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53" w:name="_Toc24903832"/>
      <w:r>
        <w:rPr>
          <w:rFonts w:hint="eastAsia"/>
        </w:rPr>
        <w:t>过程</w:t>
      </w:r>
      <w:bookmarkEnd w:id="453"/>
    </w:p>
    <w:p w14:paraId="0AEF75C9" w14:textId="77777777" w:rsidR="00F6126E" w:rsidRPr="00FB1786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过程列表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3"/>
        <w:gridCol w:w="1898"/>
        <w:gridCol w:w="1898"/>
        <w:gridCol w:w="2369"/>
        <w:gridCol w:w="1427"/>
        <w:gridCol w:w="1427"/>
      </w:tblGrid>
      <w:tr w:rsidR="00F6126E" w14:paraId="2B495E92" w14:textId="77777777" w:rsidTr="008D1896">
        <w:tc>
          <w:tcPr>
            <w:tcW w:w="778" w:type="pct"/>
            <w:shd w:val="clear" w:color="auto" w:fill="D9D9D9"/>
          </w:tcPr>
          <w:p w14:paraId="1F865E10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888" w:type="pct"/>
            <w:shd w:val="clear" w:color="auto" w:fill="D9D9D9"/>
          </w:tcPr>
          <w:p w14:paraId="00D34E94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888" w:type="pct"/>
            <w:shd w:val="clear" w:color="auto" w:fill="D9D9D9"/>
          </w:tcPr>
          <w:p w14:paraId="457A312C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109" w:type="pct"/>
            <w:shd w:val="clear" w:color="auto" w:fill="D9D9D9"/>
          </w:tcPr>
          <w:p w14:paraId="7BBD41AB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参数列表</w:t>
            </w:r>
          </w:p>
        </w:tc>
        <w:tc>
          <w:tcPr>
            <w:tcW w:w="668" w:type="pct"/>
            <w:shd w:val="clear" w:color="auto" w:fill="D9D9D9"/>
          </w:tcPr>
          <w:p w14:paraId="268D3CE0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68" w:type="pct"/>
            <w:shd w:val="clear" w:color="auto" w:fill="D9D9D9"/>
          </w:tcPr>
          <w:p w14:paraId="13652BAE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3A85A926" w14:textId="77777777" w:rsidTr="008D1896">
        <w:tc>
          <w:tcPr>
            <w:tcW w:w="778" w:type="pct"/>
            <w:shd w:val="clear" w:color="auto" w:fill="auto"/>
          </w:tcPr>
          <w:p w14:paraId="38BDCEE5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888" w:type="pct"/>
          </w:tcPr>
          <w:p w14:paraId="64B70872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5CCBF4C6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177A3755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46A984D5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7059A7C2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45C1F9C6" w14:textId="77777777" w:rsidTr="008D1896">
        <w:tc>
          <w:tcPr>
            <w:tcW w:w="778" w:type="pct"/>
            <w:shd w:val="clear" w:color="auto" w:fill="auto"/>
          </w:tcPr>
          <w:p w14:paraId="34B6F165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888" w:type="pct"/>
          </w:tcPr>
          <w:p w14:paraId="69577A51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888" w:type="pct"/>
            <w:shd w:val="clear" w:color="auto" w:fill="auto"/>
          </w:tcPr>
          <w:p w14:paraId="5BFC7254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109" w:type="pct"/>
            <w:shd w:val="clear" w:color="auto" w:fill="auto"/>
          </w:tcPr>
          <w:p w14:paraId="7EBAF8D9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65E99218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668" w:type="pct"/>
          </w:tcPr>
          <w:p w14:paraId="4C9686E6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3D980110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过程中文名</w:t>
      </w:r>
    </w:p>
    <w:p w14:paraId="0B6D9E61" w14:textId="77777777" w:rsidR="00F6126E" w:rsidRPr="00FB1786" w:rsidRDefault="00F6126E" w:rsidP="00F6126E">
      <w:pPr>
        <w:jc w:val="center"/>
      </w:pPr>
      <w:r>
        <w:rPr>
          <w:rFonts w:hint="eastAsia"/>
        </w:rPr>
        <w:t>过程代码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47785A7B" w14:textId="77777777" w:rsidTr="008D1896">
        <w:trPr>
          <w:trHeight w:val="2933"/>
        </w:trPr>
        <w:tc>
          <w:tcPr>
            <w:tcW w:w="5000" w:type="pct"/>
            <w:shd w:val="clear" w:color="auto" w:fill="auto"/>
          </w:tcPr>
          <w:p w14:paraId="0761A15E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6F33F786" w14:textId="77777777" w:rsidR="00F6126E" w:rsidRPr="00461F19" w:rsidRDefault="00F6126E" w:rsidP="00F6126E"/>
    <w:p w14:paraId="37ABBD87" w14:textId="77777777" w:rsidR="00F6126E" w:rsidRDefault="00F6126E" w:rsidP="00F6126E">
      <w:pPr>
        <w:pStyle w:val="4"/>
        <w:tabs>
          <w:tab w:val="num" w:pos="851"/>
        </w:tabs>
        <w:spacing w:line="376" w:lineRule="auto"/>
      </w:pPr>
      <w:bookmarkStart w:id="454" w:name="_Toc24903833"/>
      <w:r>
        <w:rPr>
          <w:rFonts w:hint="eastAsia"/>
        </w:rPr>
        <w:t>触发器</w:t>
      </w:r>
      <w:bookmarkEnd w:id="454"/>
    </w:p>
    <w:p w14:paraId="5292A29B" w14:textId="77777777" w:rsidR="00F6126E" w:rsidRPr="00FB1786" w:rsidRDefault="00F6126E" w:rsidP="00F6126E">
      <w:pPr>
        <w:jc w:val="center"/>
      </w:pPr>
      <w:r>
        <w:rPr>
          <w:rFonts w:hint="eastAsia"/>
        </w:rPr>
        <w:t>表</w:t>
      </w:r>
      <w:r>
        <w:fldChar w:fldCharType="begin"/>
      </w:r>
      <w:r>
        <w:instrText xml:space="preserve"> STYLEREF  \s "</w:instrText>
      </w:r>
      <w:r>
        <w:instrText>标题</w:instrText>
      </w:r>
      <w:r>
        <w:instrText xml:space="preserve"> 3" \n </w:instrText>
      </w:r>
      <w:r>
        <w:fldChar w:fldCharType="separate"/>
      </w:r>
      <w:r>
        <w:rPr>
          <w:noProof/>
        </w:rPr>
        <w:t>12.3.3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3 \* ARABIC \s 3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触发器列表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5"/>
        <w:gridCol w:w="1993"/>
        <w:gridCol w:w="1993"/>
        <w:gridCol w:w="3593"/>
        <w:gridCol w:w="1968"/>
      </w:tblGrid>
      <w:tr w:rsidR="00F6126E" w14:paraId="33580977" w14:textId="77777777" w:rsidTr="008D1896">
        <w:tc>
          <w:tcPr>
            <w:tcW w:w="531" w:type="pct"/>
            <w:shd w:val="clear" w:color="auto" w:fill="D9D9D9"/>
          </w:tcPr>
          <w:p w14:paraId="5E7507D9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933" w:type="pct"/>
            <w:shd w:val="clear" w:color="auto" w:fill="D9D9D9"/>
          </w:tcPr>
          <w:p w14:paraId="4ABAED1E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中文名</w:t>
            </w:r>
          </w:p>
        </w:tc>
        <w:tc>
          <w:tcPr>
            <w:tcW w:w="933" w:type="pct"/>
            <w:shd w:val="clear" w:color="auto" w:fill="D9D9D9"/>
          </w:tcPr>
          <w:p w14:paraId="00277736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英文名</w:t>
            </w:r>
          </w:p>
        </w:tc>
        <w:tc>
          <w:tcPr>
            <w:tcW w:w="1682" w:type="pct"/>
            <w:shd w:val="clear" w:color="auto" w:fill="D9D9D9"/>
          </w:tcPr>
          <w:p w14:paraId="051507E5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921" w:type="pct"/>
            <w:shd w:val="clear" w:color="auto" w:fill="D9D9D9"/>
          </w:tcPr>
          <w:p w14:paraId="12DC954B" w14:textId="77777777" w:rsidR="00F6126E" w:rsidRDefault="00F6126E" w:rsidP="008D1896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F6126E" w14:paraId="6EC51202" w14:textId="77777777" w:rsidTr="008D1896">
        <w:tc>
          <w:tcPr>
            <w:tcW w:w="531" w:type="pct"/>
            <w:shd w:val="clear" w:color="auto" w:fill="auto"/>
          </w:tcPr>
          <w:p w14:paraId="536FFC20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</w:p>
        </w:tc>
        <w:tc>
          <w:tcPr>
            <w:tcW w:w="933" w:type="pct"/>
          </w:tcPr>
          <w:p w14:paraId="0A282A50" w14:textId="77777777" w:rsidR="00F6126E" w:rsidRDefault="00F6126E" w:rsidP="008D1896">
            <w:pPr>
              <w:pStyle w:val="a7"/>
              <w:ind w:firstLineChars="0" w:firstLine="0"/>
            </w:pPr>
            <w:r>
              <w:rPr>
                <w:rFonts w:hint="eastAsia"/>
              </w:rPr>
              <w:t>触发器</w:t>
            </w:r>
            <w:r>
              <w:rPr>
                <w:rFonts w:hint="eastAsia"/>
              </w:rPr>
              <w:t>1</w:t>
            </w:r>
          </w:p>
        </w:tc>
        <w:tc>
          <w:tcPr>
            <w:tcW w:w="933" w:type="pct"/>
            <w:shd w:val="clear" w:color="auto" w:fill="auto"/>
          </w:tcPr>
          <w:p w14:paraId="41EBF037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136B4DD1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16950A9E" w14:textId="77777777" w:rsidR="00F6126E" w:rsidRDefault="00F6126E" w:rsidP="008D1896">
            <w:pPr>
              <w:pStyle w:val="a7"/>
              <w:ind w:firstLineChars="0" w:firstLine="0"/>
            </w:pPr>
          </w:p>
        </w:tc>
      </w:tr>
      <w:tr w:rsidR="00F6126E" w14:paraId="2C25EF53" w14:textId="77777777" w:rsidTr="008D1896">
        <w:tc>
          <w:tcPr>
            <w:tcW w:w="531" w:type="pct"/>
            <w:shd w:val="clear" w:color="auto" w:fill="auto"/>
          </w:tcPr>
          <w:p w14:paraId="1950C2ED" w14:textId="77777777" w:rsidR="00F6126E" w:rsidRDefault="00F6126E" w:rsidP="008D1896">
            <w:pPr>
              <w:pStyle w:val="a7"/>
              <w:ind w:left="420" w:firstLineChars="0" w:firstLine="0"/>
            </w:pPr>
            <w:r>
              <w:fldChar w:fldCharType="begin"/>
            </w:r>
            <w:r>
              <w:instrText xml:space="preserve"> SEQ </w:instrText>
            </w:r>
            <w:r>
              <w:instrText>表格内序号</w:instrText>
            </w:r>
            <w:r>
              <w:instrText xml:space="preserve"> \* ARABIC \s 4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33" w:type="pct"/>
          </w:tcPr>
          <w:p w14:paraId="4A52BCAA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33" w:type="pct"/>
            <w:shd w:val="clear" w:color="auto" w:fill="auto"/>
          </w:tcPr>
          <w:p w14:paraId="631C92EF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1682" w:type="pct"/>
            <w:shd w:val="clear" w:color="auto" w:fill="auto"/>
          </w:tcPr>
          <w:p w14:paraId="5A3DB81C" w14:textId="77777777" w:rsidR="00F6126E" w:rsidRDefault="00F6126E" w:rsidP="008D1896">
            <w:pPr>
              <w:pStyle w:val="a7"/>
              <w:ind w:firstLineChars="0" w:firstLine="0"/>
            </w:pPr>
          </w:p>
        </w:tc>
        <w:tc>
          <w:tcPr>
            <w:tcW w:w="921" w:type="pct"/>
          </w:tcPr>
          <w:p w14:paraId="0CCCE97C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465AFC3F" w14:textId="77777777" w:rsidR="00F6126E" w:rsidRDefault="00F6126E" w:rsidP="00F6126E">
      <w:pPr>
        <w:pStyle w:val="5"/>
        <w:tabs>
          <w:tab w:val="clear" w:pos="3118"/>
          <w:tab w:val="left" w:pos="1418"/>
        </w:tabs>
        <w:ind w:left="993"/>
      </w:pPr>
      <w:r>
        <w:rPr>
          <w:rFonts w:hint="eastAsia"/>
        </w:rPr>
        <w:t>触发器</w:t>
      </w:r>
      <w:r>
        <w:rPr>
          <w:rFonts w:hint="eastAsia"/>
        </w:rPr>
        <w:t>1</w:t>
      </w:r>
    </w:p>
    <w:p w14:paraId="2B8BE676" w14:textId="77777777" w:rsidR="00F6126E" w:rsidRPr="00FB1786" w:rsidRDefault="00F6126E" w:rsidP="00F6126E">
      <w:pPr>
        <w:jc w:val="center"/>
      </w:pPr>
      <w:r>
        <w:rPr>
          <w:rFonts w:hint="eastAsia"/>
        </w:rPr>
        <w:t>触发器代码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6126E" w14:paraId="10B053F5" w14:textId="77777777" w:rsidTr="008D1896">
        <w:trPr>
          <w:trHeight w:val="2933"/>
        </w:trPr>
        <w:tc>
          <w:tcPr>
            <w:tcW w:w="5000" w:type="pct"/>
            <w:shd w:val="clear" w:color="auto" w:fill="auto"/>
          </w:tcPr>
          <w:p w14:paraId="31151416" w14:textId="77777777" w:rsidR="00F6126E" w:rsidRDefault="00F6126E" w:rsidP="008D1896">
            <w:pPr>
              <w:pStyle w:val="a7"/>
              <w:ind w:firstLineChars="0" w:firstLine="0"/>
            </w:pPr>
          </w:p>
        </w:tc>
      </w:tr>
    </w:tbl>
    <w:p w14:paraId="1A361194" w14:textId="77777777" w:rsidR="00F6126E" w:rsidRPr="00F6126E" w:rsidRDefault="00F6126E" w:rsidP="00F6126E">
      <w:pPr>
        <w:rPr>
          <w:rFonts w:hint="eastAsia"/>
        </w:rPr>
      </w:pPr>
    </w:p>
    <w:p w14:paraId="7D619245" w14:textId="77777777" w:rsidR="00063409" w:rsidRDefault="009B5FBA" w:rsidP="00063409">
      <w:pPr>
        <w:pStyle w:val="1"/>
        <w:pageBreakBefore w:val="0"/>
      </w:pPr>
      <w:bookmarkStart w:id="455" w:name="_Toc24927378"/>
      <w:r>
        <w:rPr>
          <w:rFonts w:hint="eastAsia"/>
        </w:rPr>
        <w:lastRenderedPageBreak/>
        <w:t>系统说明</w:t>
      </w:r>
      <w:bookmarkEnd w:id="357"/>
      <w:bookmarkEnd w:id="455"/>
    </w:p>
    <w:p w14:paraId="23355954" w14:textId="5E3EE552" w:rsidR="009B5FBA" w:rsidRDefault="00D7312B" w:rsidP="009B5FBA">
      <w:pPr>
        <w:pStyle w:val="2"/>
      </w:pPr>
      <w:bookmarkStart w:id="456" w:name="_Toc24927379"/>
      <w:r>
        <w:rPr>
          <w:rFonts w:hint="eastAsia"/>
        </w:rPr>
        <w:t>系统安装配置</w:t>
      </w:r>
      <w:bookmarkEnd w:id="456"/>
    </w:p>
    <w:p w14:paraId="25E3E483" w14:textId="02ED1B6A" w:rsidR="00063409" w:rsidRPr="00B26904" w:rsidRDefault="00063409" w:rsidP="009B5FBA">
      <w:pPr>
        <w:pStyle w:val="3"/>
      </w:pPr>
      <w:bookmarkStart w:id="457" w:name="_Toc499969824"/>
      <w:bookmarkStart w:id="458" w:name="_Toc24927380"/>
      <w:r>
        <w:rPr>
          <w:rFonts w:hint="eastAsia"/>
        </w:rPr>
        <w:t>数据库服务器</w:t>
      </w:r>
      <w:bookmarkEnd w:id="457"/>
      <w:bookmarkEnd w:id="458"/>
    </w:p>
    <w:p w14:paraId="60DE9E1E" w14:textId="0FCF27CE" w:rsidR="00063409" w:rsidRDefault="00063409" w:rsidP="009B5FBA">
      <w:pPr>
        <w:pStyle w:val="3"/>
      </w:pPr>
      <w:bookmarkStart w:id="459" w:name="_Toc499969825"/>
      <w:bookmarkStart w:id="460" w:name="_Toc24927381"/>
      <w:r>
        <w:rPr>
          <w:rFonts w:hint="eastAsia"/>
        </w:rPr>
        <w:t>应用服务器</w:t>
      </w:r>
      <w:bookmarkEnd w:id="459"/>
      <w:bookmarkEnd w:id="460"/>
    </w:p>
    <w:p w14:paraId="51B94A84" w14:textId="47EB7519" w:rsidR="00063409" w:rsidRPr="00291CEB" w:rsidRDefault="00063409" w:rsidP="009B5FBA">
      <w:pPr>
        <w:pStyle w:val="3"/>
      </w:pPr>
      <w:bookmarkStart w:id="461" w:name="_Toc499969826"/>
      <w:bookmarkStart w:id="462" w:name="_Toc24927382"/>
      <w:r>
        <w:rPr>
          <w:rFonts w:hint="eastAsia"/>
        </w:rPr>
        <w:t>客户端</w:t>
      </w:r>
      <w:bookmarkEnd w:id="461"/>
      <w:bookmarkEnd w:id="462"/>
    </w:p>
    <w:p w14:paraId="6A944433" w14:textId="074D2F3D" w:rsidR="00D7312B" w:rsidRPr="00D7312B" w:rsidRDefault="00D7312B" w:rsidP="00D7312B">
      <w:pPr>
        <w:pStyle w:val="2"/>
      </w:pPr>
      <w:bookmarkStart w:id="463" w:name="_Toc24927383"/>
      <w:bookmarkStart w:id="464" w:name="_Toc499969827"/>
      <w:r>
        <w:rPr>
          <w:rFonts w:hint="eastAsia"/>
        </w:rPr>
        <w:t>系统使用说明</w:t>
      </w:r>
      <w:bookmarkEnd w:id="463"/>
    </w:p>
    <w:p w14:paraId="7D44AF2B" w14:textId="666411A7" w:rsidR="00063409" w:rsidRDefault="00D7312B" w:rsidP="009B5FBA">
      <w:pPr>
        <w:pStyle w:val="3"/>
      </w:pPr>
      <w:bookmarkStart w:id="465" w:name="_Toc24927384"/>
      <w:bookmarkEnd w:id="464"/>
      <w:r>
        <w:rPr>
          <w:rFonts w:hint="eastAsia"/>
        </w:rPr>
        <w:t>登录</w:t>
      </w:r>
      <w:bookmarkEnd w:id="465"/>
    </w:p>
    <w:p w14:paraId="779562BB" w14:textId="6C913CDB" w:rsidR="00243D24" w:rsidRDefault="00243D24" w:rsidP="00243D24">
      <w:r>
        <w:rPr>
          <w:rFonts w:hint="eastAsia"/>
        </w:rPr>
        <w:t>客户端用户登录：使用浏览器打开网址：</w:t>
      </w:r>
      <w:r w:rsidR="00362221">
        <w:fldChar w:fldCharType="begin"/>
      </w:r>
      <w:r w:rsidR="00362221">
        <w:instrText xml:space="preserve"> HYPERLINK "http://183.175.14.194:7202" </w:instrText>
      </w:r>
      <w:r w:rsidR="00362221">
        <w:fldChar w:fldCharType="separate"/>
      </w:r>
      <w:r w:rsidR="001C2D17" w:rsidRPr="007B5453">
        <w:rPr>
          <w:rStyle w:val="a3"/>
        </w:rPr>
        <w:t>http://183.175.14.194:7202</w:t>
      </w:r>
      <w:r w:rsidR="00362221">
        <w:rPr>
          <w:rStyle w:val="a3"/>
        </w:rPr>
        <w:fldChar w:fldCharType="end"/>
      </w:r>
      <w:r w:rsidR="001C2D17">
        <w:rPr>
          <w:rFonts w:hint="eastAsia"/>
        </w:rPr>
        <w:t xml:space="preserve"> </w:t>
      </w:r>
      <w:r w:rsidR="001C2D17">
        <w:t xml:space="preserve"> </w:t>
      </w:r>
      <w:r w:rsidR="001C2D17">
        <w:rPr>
          <w:rFonts w:hint="eastAsia"/>
        </w:rPr>
        <w:t>，必须使用校园网，即可访问</w:t>
      </w:r>
    </w:p>
    <w:p w14:paraId="06B28C1F" w14:textId="457B4A3D" w:rsidR="001C2D17" w:rsidRDefault="001C2D17" w:rsidP="00243D24">
      <w:r>
        <w:rPr>
          <w:rFonts w:hint="eastAsia"/>
        </w:rPr>
        <w:t>输入相应的用户名和密码，并且选择对应的数据库站点和用户类别，即可登录成功！</w:t>
      </w:r>
    </w:p>
    <w:p w14:paraId="25DBD776" w14:textId="5FC6123F" w:rsidR="0049030F" w:rsidRDefault="00017E97" w:rsidP="00243D24">
      <w:r>
        <w:rPr>
          <w:rFonts w:hint="eastAsia"/>
        </w:rPr>
        <w:t>第四类用户的</w:t>
      </w:r>
      <w:r w:rsidR="0049030F">
        <w:rPr>
          <w:rFonts w:hint="eastAsia"/>
        </w:rPr>
        <w:t>用户名和密码：</w:t>
      </w:r>
    </w:p>
    <w:p w14:paraId="4CB6D45A" w14:textId="3C7F3C83" w:rsidR="00017E97" w:rsidRPr="00017E97" w:rsidRDefault="00017E97" w:rsidP="00243D24">
      <w:r>
        <w:rPr>
          <w:rFonts w:hint="eastAsia"/>
        </w:rPr>
        <w:t>编程员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12F850EF" w14:textId="78415357" w:rsidR="00134AF5" w:rsidRDefault="00134AF5" w:rsidP="00243D24">
      <w:r>
        <w:rPr>
          <w:rFonts w:hint="eastAsia"/>
        </w:rPr>
        <w:t>登录用户名：</w:t>
      </w:r>
      <w:r>
        <w:t>user</w:t>
      </w:r>
      <w:r w:rsidR="00017E97">
        <w:t>hi</w:t>
      </w:r>
      <w:r>
        <w:t xml:space="preserve">_1             </w:t>
      </w:r>
      <w:r>
        <w:rPr>
          <w:rFonts w:hint="eastAsia"/>
        </w:rPr>
        <w:t>密码：</w:t>
      </w:r>
      <w:proofErr w:type="spellStart"/>
      <w:r w:rsidR="00017E97">
        <w:t>pjh_user</w:t>
      </w:r>
      <w:proofErr w:type="spellEnd"/>
    </w:p>
    <w:p w14:paraId="7D272411" w14:textId="124BEEF0" w:rsidR="00017E97" w:rsidRDefault="00017E97" w:rsidP="00243D24">
      <w:r>
        <w:rPr>
          <w:rFonts w:hint="eastAsia"/>
        </w:rPr>
        <w:t>编程员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1D7AEFA5" w14:textId="3F3DD625" w:rsidR="00406B77" w:rsidRDefault="00134AF5" w:rsidP="00134AF5">
      <w:r>
        <w:rPr>
          <w:rFonts w:hint="eastAsia"/>
        </w:rPr>
        <w:t>登录用户名：</w:t>
      </w:r>
      <w:r w:rsidR="00406B77">
        <w:t xml:space="preserve">userhi_2             </w:t>
      </w:r>
      <w:r w:rsidR="00406B77">
        <w:rPr>
          <w:rFonts w:hint="eastAsia"/>
        </w:rPr>
        <w:t>密码：</w:t>
      </w:r>
      <w:proofErr w:type="spellStart"/>
      <w:r w:rsidR="00406B77">
        <w:t>qhz_user</w:t>
      </w:r>
      <w:proofErr w:type="spellEnd"/>
    </w:p>
    <w:p w14:paraId="3432E21F" w14:textId="20C76BB0" w:rsidR="00017E97" w:rsidRDefault="00017E97" w:rsidP="00134AF5">
      <w:r>
        <w:rPr>
          <w:rFonts w:hint="eastAsia"/>
        </w:rPr>
        <w:t>编程员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2B1ADA3F" w14:textId="10DD0EE3" w:rsidR="00406B77" w:rsidRDefault="00134AF5" w:rsidP="0049030F">
      <w:r>
        <w:rPr>
          <w:rFonts w:hint="eastAsia"/>
        </w:rPr>
        <w:t>登录用户名：</w:t>
      </w:r>
      <w:r w:rsidR="00406B77">
        <w:t xml:space="preserve">userhi_3             </w:t>
      </w:r>
      <w:r w:rsidR="00406B77">
        <w:rPr>
          <w:rFonts w:hint="eastAsia"/>
        </w:rPr>
        <w:t>密码：</w:t>
      </w:r>
      <w:proofErr w:type="spellStart"/>
      <w:r w:rsidR="00406B77">
        <w:t>czg_user</w:t>
      </w:r>
      <w:proofErr w:type="spellEnd"/>
    </w:p>
    <w:p w14:paraId="3A12E0E6" w14:textId="25BB8CF3" w:rsidR="00436667" w:rsidRPr="00243D24" w:rsidRDefault="00436667" w:rsidP="00243D24">
      <w:r>
        <w:rPr>
          <w:rFonts w:hint="eastAsia"/>
        </w:rPr>
        <w:t>登录界面如图所示：</w:t>
      </w:r>
    </w:p>
    <w:p w14:paraId="1E84B9C7" w14:textId="409F2EB8" w:rsidR="007A0AF5" w:rsidRDefault="005C3215" w:rsidP="007A0AF5">
      <w:r>
        <w:rPr>
          <w:noProof/>
        </w:rPr>
        <w:lastRenderedPageBreak/>
        <w:drawing>
          <wp:inline distT="0" distB="0" distL="0" distR="0" wp14:anchorId="35D0169F" wp14:editId="1A32C278">
            <wp:extent cx="6645910" cy="40062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148B" w14:textId="352FC698" w:rsidR="00A306AD" w:rsidRDefault="00A306AD" w:rsidP="00A306AD">
      <w:r>
        <w:rPr>
          <w:rFonts w:hint="eastAsia"/>
        </w:rPr>
        <w:t>登录成功后的界面如图所示：</w:t>
      </w:r>
    </w:p>
    <w:p w14:paraId="04E28B04" w14:textId="1AFB7380" w:rsidR="00A306AD" w:rsidRPr="005C055D" w:rsidRDefault="006D6E71" w:rsidP="00A306AD">
      <w:r>
        <w:rPr>
          <w:noProof/>
        </w:rPr>
        <w:drawing>
          <wp:inline distT="0" distB="0" distL="0" distR="0" wp14:anchorId="3B8AAF6C" wp14:editId="3E9C416F">
            <wp:extent cx="6543304" cy="3726170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45046" cy="372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9595" w14:textId="7E7B728F" w:rsidR="00D12499" w:rsidRDefault="00486575" w:rsidP="007A0AF5">
      <w:r>
        <w:rPr>
          <w:rFonts w:hint="eastAsia"/>
        </w:rPr>
        <w:t>如果输入错误会显示：</w:t>
      </w:r>
    </w:p>
    <w:p w14:paraId="60E6D12E" w14:textId="2ECEE5A4" w:rsidR="00486575" w:rsidRPr="007A0AF5" w:rsidRDefault="00486575" w:rsidP="007A0AF5">
      <w:r>
        <w:rPr>
          <w:noProof/>
        </w:rPr>
        <w:lastRenderedPageBreak/>
        <w:drawing>
          <wp:inline distT="0" distB="0" distL="0" distR="0" wp14:anchorId="524C9B0B" wp14:editId="533D13A2">
            <wp:extent cx="6645910" cy="3728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B70B" w14:textId="52AE68DB" w:rsidR="00D7312B" w:rsidRPr="00AC47A9" w:rsidRDefault="008F1DAA" w:rsidP="00D7312B">
      <w:pPr>
        <w:pStyle w:val="3"/>
        <w:numPr>
          <w:ilvl w:val="2"/>
          <w:numId w:val="2"/>
        </w:numPr>
      </w:pPr>
      <w:bookmarkStart w:id="466" w:name="_Toc24927394"/>
      <w:r>
        <w:rPr>
          <w:rFonts w:hint="eastAsia"/>
        </w:rPr>
        <w:t>管理员业务</w:t>
      </w:r>
      <w:bookmarkEnd w:id="466"/>
    </w:p>
    <w:p w14:paraId="531815F5" w14:textId="6D3AA2BD" w:rsidR="00D7312B" w:rsidRDefault="008F1DAA" w:rsidP="00D7312B">
      <w:pPr>
        <w:pStyle w:val="4"/>
        <w:tabs>
          <w:tab w:val="num" w:pos="851"/>
        </w:tabs>
        <w:spacing w:line="376" w:lineRule="auto"/>
      </w:pPr>
      <w:bookmarkStart w:id="467" w:name="_Toc499969828"/>
      <w:bookmarkStart w:id="468" w:name="_Toc23191248"/>
      <w:bookmarkStart w:id="469" w:name="_Toc24927395"/>
      <w:r>
        <w:rPr>
          <w:rFonts w:hint="eastAsia"/>
        </w:rPr>
        <w:t>查看买家信息</w:t>
      </w:r>
      <w:bookmarkEnd w:id="467"/>
      <w:bookmarkEnd w:id="468"/>
      <w:bookmarkEnd w:id="469"/>
    </w:p>
    <w:p w14:paraId="236BAB1D" w14:textId="0154C41A" w:rsidR="008F1DAA" w:rsidRDefault="008F1DAA" w:rsidP="008F1DAA">
      <w:r>
        <w:t>管理员界面共有三个功能，默认显示第一个查看买家信息功能</w:t>
      </w:r>
      <w:r>
        <w:rPr>
          <w:rFonts w:hint="eastAsia"/>
        </w:rPr>
        <w:t>，</w:t>
      </w:r>
      <w:r>
        <w:t>在查看买家信息界面，默认按数据库从上到下查找显示</w:t>
      </w:r>
    </w:p>
    <w:p w14:paraId="2BF3DA7C" w14:textId="0DB77714" w:rsidR="008F1DAA" w:rsidRPr="008F1DAA" w:rsidRDefault="00A03043" w:rsidP="008F1DAA">
      <w:r>
        <w:rPr>
          <w:noProof/>
        </w:rPr>
        <w:lastRenderedPageBreak/>
        <w:drawing>
          <wp:inline distT="0" distB="0" distL="0" distR="0" wp14:anchorId="525FFBAD" wp14:editId="01253C89">
            <wp:extent cx="6645910" cy="3844290"/>
            <wp:effectExtent l="0" t="0" r="254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46AC" w14:textId="42D93FB9" w:rsidR="00D7312B" w:rsidRDefault="008F1DAA" w:rsidP="00D7312B">
      <w:r>
        <w:t>点击按照信息积分显示，按照积分从高到低显示</w:t>
      </w:r>
      <w:r>
        <w:rPr>
          <w:rFonts w:hint="eastAsia"/>
        </w:rPr>
        <w:t>，</w:t>
      </w:r>
      <w:r>
        <w:t>界面是这样的</w:t>
      </w:r>
    </w:p>
    <w:p w14:paraId="236E8509" w14:textId="41AF3FF8" w:rsidR="008F1DAA" w:rsidRPr="00641208" w:rsidRDefault="00A03043" w:rsidP="00D7312B">
      <w:r>
        <w:rPr>
          <w:noProof/>
        </w:rPr>
        <w:drawing>
          <wp:inline distT="0" distB="0" distL="0" distR="0" wp14:anchorId="7B35EE1F" wp14:editId="22ED8327">
            <wp:extent cx="6645910" cy="396875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D6EC" w14:textId="3B8D0AA4" w:rsidR="009B6145" w:rsidRDefault="009B6145" w:rsidP="009B6145">
      <w:pPr>
        <w:pStyle w:val="4"/>
        <w:tabs>
          <w:tab w:val="num" w:pos="851"/>
        </w:tabs>
        <w:spacing w:line="376" w:lineRule="auto"/>
      </w:pPr>
      <w:bookmarkStart w:id="470" w:name="_Toc499969830"/>
      <w:bookmarkStart w:id="471" w:name="_Toc23191250"/>
      <w:bookmarkStart w:id="472" w:name="_Toc24927397"/>
      <w:r>
        <w:rPr>
          <w:rFonts w:hint="eastAsia"/>
        </w:rPr>
        <w:lastRenderedPageBreak/>
        <w:t>统计图书信息</w:t>
      </w:r>
    </w:p>
    <w:p w14:paraId="7475E802" w14:textId="7D112A70" w:rsidR="009B6145" w:rsidRDefault="009B6145" w:rsidP="009B6145">
      <w:r>
        <w:t>点击查看图书，列出所有图书信息</w:t>
      </w:r>
      <w:r>
        <w:rPr>
          <w:rFonts w:hint="eastAsia"/>
        </w:rPr>
        <w:t>，如下图所示：</w:t>
      </w:r>
    </w:p>
    <w:p w14:paraId="1696050C" w14:textId="0C23E0B3" w:rsidR="009B6145" w:rsidRDefault="00A919F4" w:rsidP="009B6145">
      <w:r>
        <w:rPr>
          <w:noProof/>
        </w:rPr>
        <w:drawing>
          <wp:inline distT="0" distB="0" distL="0" distR="0" wp14:anchorId="0F5C5367" wp14:editId="09E09B00">
            <wp:extent cx="6645910" cy="3899535"/>
            <wp:effectExtent l="0" t="0" r="254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F4AA" w14:textId="7AB226A9" w:rsidR="00A919F4" w:rsidRDefault="00A919F4" w:rsidP="009B6145">
      <w:r>
        <w:rPr>
          <w:rFonts w:hint="eastAsia"/>
        </w:rPr>
        <w:t>输入图书类型，进行查询，结果如下图所示：</w:t>
      </w:r>
    </w:p>
    <w:p w14:paraId="1F82274B" w14:textId="078351E1" w:rsidR="00A919F4" w:rsidRDefault="00A919F4" w:rsidP="009B6145">
      <w:r>
        <w:rPr>
          <w:noProof/>
        </w:rPr>
        <w:drawing>
          <wp:inline distT="0" distB="0" distL="0" distR="0" wp14:anchorId="62EE46AF" wp14:editId="1CBC8692">
            <wp:extent cx="6645910" cy="396430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D91D" w14:textId="74994B6E" w:rsidR="00A919F4" w:rsidRDefault="00A919F4" w:rsidP="009B6145">
      <w:r>
        <w:rPr>
          <w:rFonts w:hint="eastAsia"/>
        </w:rPr>
        <w:lastRenderedPageBreak/>
        <w:t>如果输入图书类型不存在，则会显示如下界面：</w:t>
      </w:r>
    </w:p>
    <w:p w14:paraId="37EFBF83" w14:textId="5633F233" w:rsidR="00A919F4" w:rsidRPr="00641208" w:rsidRDefault="00A919F4" w:rsidP="009B6145">
      <w:r>
        <w:rPr>
          <w:noProof/>
        </w:rPr>
        <w:drawing>
          <wp:inline distT="0" distB="0" distL="0" distR="0" wp14:anchorId="21DF8584" wp14:editId="6BEC9231">
            <wp:extent cx="6645910" cy="39687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0D30" w14:textId="6A52917B" w:rsidR="00D7312B" w:rsidRDefault="009B6145" w:rsidP="00D7312B">
      <w:pPr>
        <w:pStyle w:val="4"/>
        <w:tabs>
          <w:tab w:val="num" w:pos="851"/>
        </w:tabs>
        <w:spacing w:line="376" w:lineRule="auto"/>
      </w:pPr>
      <w:r>
        <w:rPr>
          <w:rFonts w:hint="eastAsia"/>
        </w:rPr>
        <w:t>下架违规图书</w:t>
      </w:r>
      <w:bookmarkEnd w:id="470"/>
      <w:bookmarkEnd w:id="471"/>
      <w:bookmarkEnd w:id="472"/>
    </w:p>
    <w:p w14:paraId="54142545" w14:textId="23E6B218" w:rsidR="00F760D1" w:rsidRDefault="00F760D1" w:rsidP="00D7312B">
      <w:r>
        <w:t>管理员下架违规图书功能：点击违规图书处理页面，可以看到所有图书信息</w:t>
      </w:r>
      <w:r>
        <w:rPr>
          <w:rFonts w:hint="eastAsia"/>
        </w:rPr>
        <w:t>。</w:t>
      </w:r>
    </w:p>
    <w:p w14:paraId="644AF704" w14:textId="0A5DD3F3" w:rsidR="00F760D1" w:rsidRDefault="007802BE" w:rsidP="00D7312B">
      <w:r w:rsidRPr="007802BE">
        <w:rPr>
          <w:noProof/>
        </w:rPr>
        <w:lastRenderedPageBreak/>
        <w:drawing>
          <wp:inline distT="0" distB="0" distL="0" distR="0" wp14:anchorId="4C98D1DD" wp14:editId="6E0F6A1F">
            <wp:extent cx="6645910" cy="383032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C8A0" w14:textId="32C244F8" w:rsidR="00D7312B" w:rsidRPr="00641208" w:rsidRDefault="00F760D1" w:rsidP="00D7312B">
      <w:r>
        <w:t>如果图书信息的类别与图书名称不一致（主观判断），点击操作栏的</w:t>
      </w:r>
      <w:r>
        <w:t>“</w:t>
      </w:r>
      <w:r>
        <w:t>违规</w:t>
      </w:r>
      <w:r>
        <w:t>”</w:t>
      </w:r>
      <w:r>
        <w:t>选项，即可把违规图书加入违规图书信息表，点击</w:t>
      </w:r>
      <w:r>
        <w:t>“</w:t>
      </w:r>
      <w:r>
        <w:t>违规</w:t>
      </w:r>
      <w:r>
        <w:t>”</w:t>
      </w:r>
      <w:r>
        <w:t>操作后，系统跳转至违规图书信息页面，在该页面显示所有违规书籍信息。</w:t>
      </w:r>
    </w:p>
    <w:p w14:paraId="71E461F6" w14:textId="64E11596" w:rsidR="00D7312B" w:rsidRDefault="007802BE" w:rsidP="00D7312B">
      <w:r w:rsidRPr="007802BE">
        <w:rPr>
          <w:noProof/>
        </w:rPr>
        <w:drawing>
          <wp:inline distT="0" distB="0" distL="0" distR="0" wp14:anchorId="4508F12C" wp14:editId="74FB39B0">
            <wp:extent cx="6645910" cy="3789045"/>
            <wp:effectExtent l="0" t="0" r="2540" b="190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170D" w14:textId="61DC9A26" w:rsidR="007802BE" w:rsidRDefault="007802BE" w:rsidP="00D7312B">
      <w:r>
        <w:rPr>
          <w:noProof/>
        </w:rPr>
        <w:lastRenderedPageBreak/>
        <w:drawing>
          <wp:inline distT="0" distB="0" distL="0" distR="0" wp14:anchorId="00114B12" wp14:editId="19028F00">
            <wp:extent cx="6645910" cy="400621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060F" w14:textId="77777777" w:rsidR="007802BE" w:rsidRPr="00641208" w:rsidRDefault="007802BE" w:rsidP="007802BE">
      <w:r>
        <w:t>点击返回跳转至违规图书页面，可继续进行违规图书处理</w:t>
      </w:r>
    </w:p>
    <w:p w14:paraId="671280E7" w14:textId="3B848B37" w:rsidR="007802BE" w:rsidRPr="007802BE" w:rsidRDefault="007802BE" w:rsidP="00D7312B">
      <w:r w:rsidRPr="007802BE">
        <w:rPr>
          <w:noProof/>
        </w:rPr>
        <w:drawing>
          <wp:inline distT="0" distB="0" distL="0" distR="0" wp14:anchorId="66DD971E" wp14:editId="616E635F">
            <wp:extent cx="6645910" cy="400621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1147" w14:textId="001F883E" w:rsidR="00D7312B" w:rsidRDefault="008F1DAA" w:rsidP="00D7312B">
      <w:pPr>
        <w:pStyle w:val="3"/>
      </w:pPr>
      <w:bookmarkStart w:id="473" w:name="_Toc24927398"/>
      <w:r>
        <w:rPr>
          <w:rFonts w:hint="eastAsia"/>
        </w:rPr>
        <w:lastRenderedPageBreak/>
        <w:t>买家业务</w:t>
      </w:r>
      <w:bookmarkEnd w:id="473"/>
    </w:p>
    <w:p w14:paraId="4896B4D2" w14:textId="77777777" w:rsidR="00D7312B" w:rsidRPr="00AC47A9" w:rsidRDefault="00D7312B" w:rsidP="00D7312B"/>
    <w:p w14:paraId="58A3C8EF" w14:textId="73BF1E84" w:rsidR="00D7312B" w:rsidRDefault="008F1DAA" w:rsidP="00D7312B">
      <w:pPr>
        <w:pStyle w:val="4"/>
        <w:tabs>
          <w:tab w:val="num" w:pos="851"/>
        </w:tabs>
        <w:spacing w:line="376" w:lineRule="auto"/>
      </w:pPr>
      <w:bookmarkStart w:id="474" w:name="_Toc499969834"/>
      <w:bookmarkStart w:id="475" w:name="_Toc23191252"/>
      <w:bookmarkStart w:id="476" w:name="_Toc24927399"/>
      <w:r>
        <w:rPr>
          <w:rFonts w:hint="eastAsia"/>
        </w:rPr>
        <w:t>加入购物车</w:t>
      </w:r>
      <w:bookmarkEnd w:id="474"/>
      <w:bookmarkEnd w:id="475"/>
      <w:bookmarkEnd w:id="476"/>
    </w:p>
    <w:p w14:paraId="2A7DD79F" w14:textId="418A8022" w:rsidR="00D60D85" w:rsidRPr="00D60D85" w:rsidRDefault="00D60D85" w:rsidP="00D60D85">
      <w:r>
        <w:t>进入显示库存全部书籍，可以搜索，也可以直接点击添加</w:t>
      </w:r>
    </w:p>
    <w:p w14:paraId="1E606134" w14:textId="49E62F70" w:rsidR="00D7312B" w:rsidRDefault="007802BE" w:rsidP="00D7312B">
      <w:r>
        <w:rPr>
          <w:noProof/>
        </w:rPr>
        <w:drawing>
          <wp:inline distT="0" distB="0" distL="0" distR="0" wp14:anchorId="1EB6BBBF" wp14:editId="6A05BF52">
            <wp:extent cx="6645910" cy="400621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F99" w14:textId="42EA2851" w:rsidR="00D60D85" w:rsidRDefault="00D60D85" w:rsidP="00D7312B">
      <w:r>
        <w:t>没查到，就会显示没有查到</w:t>
      </w:r>
    </w:p>
    <w:p w14:paraId="5F413445" w14:textId="514A885C" w:rsidR="00D60D85" w:rsidRDefault="00A03043" w:rsidP="00D7312B">
      <w:r>
        <w:rPr>
          <w:noProof/>
        </w:rPr>
        <w:lastRenderedPageBreak/>
        <w:drawing>
          <wp:inline distT="0" distB="0" distL="0" distR="0" wp14:anchorId="335E2244" wp14:editId="70DA0134">
            <wp:extent cx="6645910" cy="3710305"/>
            <wp:effectExtent l="0" t="0" r="2540" b="444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2BEE" w14:textId="71A022AD" w:rsidR="00706E04" w:rsidRDefault="007802BE" w:rsidP="00D7312B">
      <w:r>
        <w:rPr>
          <w:noProof/>
        </w:rPr>
        <w:drawing>
          <wp:inline distT="0" distB="0" distL="0" distR="0" wp14:anchorId="275F2BDA" wp14:editId="1B767A57">
            <wp:extent cx="6645910" cy="40062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DDFD" w14:textId="77777777" w:rsidR="007802BE" w:rsidRDefault="007802BE" w:rsidP="007802BE">
      <w:r>
        <w:t>点击添加到购物车，就会跳到下一界面</w:t>
      </w:r>
    </w:p>
    <w:p w14:paraId="53265118" w14:textId="516A3F63" w:rsidR="007802BE" w:rsidRPr="007802BE" w:rsidRDefault="007802BE" w:rsidP="00D7312B">
      <w:r>
        <w:rPr>
          <w:noProof/>
        </w:rPr>
        <w:lastRenderedPageBreak/>
        <w:drawing>
          <wp:inline distT="0" distB="0" distL="0" distR="0" wp14:anchorId="740EA3A9" wp14:editId="7CB6C8AF">
            <wp:extent cx="6645910" cy="400621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5B4A" w14:textId="25DE105C" w:rsidR="00706E04" w:rsidRDefault="00706E04" w:rsidP="00D7312B">
      <w:r>
        <w:t>这时可以点击查看购物车全部书籍</w:t>
      </w:r>
    </w:p>
    <w:p w14:paraId="2BA60F7E" w14:textId="0FADF757" w:rsidR="00706E04" w:rsidRPr="00641208" w:rsidRDefault="007802BE" w:rsidP="00D7312B">
      <w:r>
        <w:rPr>
          <w:noProof/>
        </w:rPr>
        <w:drawing>
          <wp:inline distT="0" distB="0" distL="0" distR="0" wp14:anchorId="1FF67A2E" wp14:editId="21A3D6A0">
            <wp:extent cx="6645910" cy="400621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E27F" w14:textId="00A4500C" w:rsidR="009B6145" w:rsidRDefault="009B6145" w:rsidP="009B6145">
      <w:pPr>
        <w:pStyle w:val="4"/>
        <w:tabs>
          <w:tab w:val="num" w:pos="851"/>
        </w:tabs>
        <w:spacing w:line="376" w:lineRule="auto"/>
      </w:pPr>
      <w:bookmarkStart w:id="477" w:name="_Toc499969835"/>
      <w:bookmarkStart w:id="478" w:name="_Toc23191253"/>
      <w:bookmarkStart w:id="479" w:name="_Toc24927400"/>
      <w:r>
        <w:rPr>
          <w:rFonts w:hint="eastAsia"/>
        </w:rPr>
        <w:lastRenderedPageBreak/>
        <w:t>提交订单</w:t>
      </w:r>
    </w:p>
    <w:p w14:paraId="2E01EE0A" w14:textId="77777777" w:rsidR="009B6145" w:rsidRDefault="009B6145" w:rsidP="009B6145">
      <w:proofErr w:type="gramStart"/>
      <w:r>
        <w:rPr>
          <w:rFonts w:hint="eastAsia"/>
        </w:rPr>
        <w:t>先展示</w:t>
      </w:r>
      <w:proofErr w:type="gramEnd"/>
      <w:r>
        <w:rPr>
          <w:rFonts w:hint="eastAsia"/>
        </w:rPr>
        <w:t>购物车内的图书，如下图所示：</w:t>
      </w:r>
    </w:p>
    <w:p w14:paraId="1B15CF8D" w14:textId="7B681076" w:rsidR="009B6145" w:rsidRDefault="007802BE" w:rsidP="009B6145">
      <w:r>
        <w:rPr>
          <w:noProof/>
        </w:rPr>
        <w:drawing>
          <wp:inline distT="0" distB="0" distL="0" distR="0" wp14:anchorId="624C7208" wp14:editId="692FB908">
            <wp:extent cx="6645910" cy="400621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0680" w14:textId="77777777" w:rsidR="009B6145" w:rsidRDefault="009B6145" w:rsidP="009B6145">
      <w:r>
        <w:rPr>
          <w:rFonts w:hint="eastAsia"/>
        </w:rPr>
        <w:t>点击提交订单，如下图所示：</w:t>
      </w:r>
    </w:p>
    <w:p w14:paraId="4AAE31C5" w14:textId="520CB0B9" w:rsidR="009B6145" w:rsidRDefault="008F2BA7" w:rsidP="009B6145">
      <w:r w:rsidRPr="008F2BA7">
        <w:rPr>
          <w:noProof/>
        </w:rPr>
        <w:lastRenderedPageBreak/>
        <w:drawing>
          <wp:inline distT="0" distB="0" distL="0" distR="0" wp14:anchorId="4BE487FE" wp14:editId="20331E9D">
            <wp:extent cx="6645910" cy="400621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212B" w14:textId="1A46CCA1" w:rsidR="009B6145" w:rsidRDefault="009B6145" w:rsidP="009B6145">
      <w:r>
        <w:rPr>
          <w:rFonts w:hint="eastAsia"/>
        </w:rPr>
        <w:t>完善订单信息，图书名，商家编号，单价是只读项，用户编辑不了，其中</w:t>
      </w:r>
      <w:r>
        <w:t>更改数量过大会报错，收货地址不填会报错</w:t>
      </w:r>
      <w:r>
        <w:rPr>
          <w:rFonts w:hint="eastAsia"/>
        </w:rPr>
        <w:t>，如下图所示：</w:t>
      </w:r>
    </w:p>
    <w:p w14:paraId="2924FAC1" w14:textId="78664AF4" w:rsidR="007802BE" w:rsidRDefault="007802BE" w:rsidP="009B6145">
      <w:r>
        <w:rPr>
          <w:noProof/>
        </w:rPr>
        <w:drawing>
          <wp:inline distT="0" distB="0" distL="0" distR="0" wp14:anchorId="07565E77" wp14:editId="6D25D83B">
            <wp:extent cx="6645910" cy="400621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36DB" w14:textId="5CF616F9" w:rsidR="009B6145" w:rsidRDefault="007802BE" w:rsidP="009B6145">
      <w:r w:rsidRPr="007802BE">
        <w:rPr>
          <w:noProof/>
        </w:rPr>
        <w:lastRenderedPageBreak/>
        <w:drawing>
          <wp:inline distT="0" distB="0" distL="0" distR="0" wp14:anchorId="67DC35C8" wp14:editId="3CE15F80">
            <wp:extent cx="6645910" cy="400621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26ED" w14:textId="2A425064" w:rsidR="009B6145" w:rsidRDefault="009B6145" w:rsidP="009B6145">
      <w:r>
        <w:t>补全订单信息</w:t>
      </w:r>
      <w:r>
        <w:rPr>
          <w:rFonts w:hint="eastAsia"/>
        </w:rPr>
        <w:t>，没有错误后，会显示已经提交的全部订单</w:t>
      </w:r>
      <w:r>
        <w:rPr>
          <w:rFonts w:hint="eastAsia"/>
        </w:rPr>
        <w:t>,</w:t>
      </w:r>
      <w:r w:rsidR="008F2BA7" w:rsidRPr="008F2BA7">
        <w:t xml:space="preserve"> </w:t>
      </w:r>
      <w:r w:rsidR="008F2BA7">
        <w:t>提交订单：减少图书库存，删除对应购物车的一条记录</w:t>
      </w:r>
      <w:r w:rsidR="008F2BA7">
        <w:rPr>
          <w:rFonts w:hint="eastAsia"/>
        </w:rPr>
        <w:t>，</w:t>
      </w:r>
      <w:r>
        <w:rPr>
          <w:rFonts w:hint="eastAsia"/>
        </w:rPr>
        <w:t>如下图所示：</w:t>
      </w:r>
    </w:p>
    <w:p w14:paraId="3A785B38" w14:textId="67375A1C" w:rsidR="009B6145" w:rsidRPr="00641208" w:rsidRDefault="007802BE" w:rsidP="009B6145">
      <w:r w:rsidRPr="007802BE">
        <w:rPr>
          <w:noProof/>
        </w:rPr>
        <w:drawing>
          <wp:inline distT="0" distB="0" distL="0" distR="0" wp14:anchorId="5188DB28" wp14:editId="5EA7029F">
            <wp:extent cx="6645910" cy="400621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7055" w14:textId="2E283A24" w:rsidR="00D7312B" w:rsidRDefault="005F2909" w:rsidP="00D7312B">
      <w:pPr>
        <w:pStyle w:val="4"/>
        <w:tabs>
          <w:tab w:val="num" w:pos="851"/>
        </w:tabs>
        <w:spacing w:line="376" w:lineRule="auto"/>
      </w:pPr>
      <w:bookmarkStart w:id="480" w:name="_Toc499969836"/>
      <w:bookmarkStart w:id="481" w:name="_Toc23191254"/>
      <w:bookmarkStart w:id="482" w:name="_Toc24927401"/>
      <w:bookmarkEnd w:id="477"/>
      <w:bookmarkEnd w:id="478"/>
      <w:bookmarkEnd w:id="479"/>
      <w:r>
        <w:rPr>
          <w:rFonts w:hint="eastAsia"/>
        </w:rPr>
        <w:lastRenderedPageBreak/>
        <w:t>撤销订单</w:t>
      </w:r>
      <w:bookmarkEnd w:id="480"/>
      <w:bookmarkEnd w:id="481"/>
      <w:bookmarkEnd w:id="482"/>
    </w:p>
    <w:p w14:paraId="4E6046F1" w14:textId="49348411" w:rsidR="00D7312B" w:rsidRDefault="008F2BA7" w:rsidP="00D7312B">
      <w:r>
        <w:rPr>
          <w:noProof/>
        </w:rPr>
        <w:drawing>
          <wp:inline distT="0" distB="0" distL="0" distR="0" wp14:anchorId="5304BB30" wp14:editId="7540922B">
            <wp:extent cx="6645910" cy="4006215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512B" w14:textId="4CE4AFA8" w:rsidR="008F2BA7" w:rsidRDefault="008F2BA7" w:rsidP="00D7312B">
      <w:r>
        <w:t>撤销订单：增加图书库存</w:t>
      </w:r>
    </w:p>
    <w:p w14:paraId="7C33905A" w14:textId="3C033201" w:rsidR="008F2BA7" w:rsidRPr="00641208" w:rsidRDefault="008F2BA7" w:rsidP="00D7312B">
      <w:r w:rsidRPr="008F2BA7">
        <w:rPr>
          <w:noProof/>
        </w:rPr>
        <w:drawing>
          <wp:inline distT="0" distB="0" distL="0" distR="0" wp14:anchorId="61A21B71" wp14:editId="1CFF88E6">
            <wp:extent cx="6645910" cy="400621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2904" w14:textId="67F6C89E" w:rsidR="00D7312B" w:rsidRPr="00AC47A9" w:rsidRDefault="008F1DAA" w:rsidP="00D7312B">
      <w:pPr>
        <w:pStyle w:val="3"/>
      </w:pPr>
      <w:bookmarkStart w:id="483" w:name="_Toc24927402"/>
      <w:r>
        <w:rPr>
          <w:rFonts w:hint="eastAsia"/>
        </w:rPr>
        <w:lastRenderedPageBreak/>
        <w:t>卖家业务</w:t>
      </w:r>
      <w:bookmarkEnd w:id="483"/>
    </w:p>
    <w:p w14:paraId="08DB4DCE" w14:textId="584B48C0" w:rsidR="00D7312B" w:rsidRDefault="005F2909" w:rsidP="00D7312B">
      <w:pPr>
        <w:pStyle w:val="4"/>
        <w:tabs>
          <w:tab w:val="num" w:pos="851"/>
        </w:tabs>
        <w:spacing w:line="376" w:lineRule="auto"/>
      </w:pPr>
      <w:bookmarkStart w:id="484" w:name="_Toc499969840"/>
      <w:bookmarkStart w:id="485" w:name="_Toc23191256"/>
      <w:bookmarkStart w:id="486" w:name="_Toc24927403"/>
      <w:r>
        <w:rPr>
          <w:rFonts w:hint="eastAsia"/>
        </w:rPr>
        <w:t>查看库存</w:t>
      </w:r>
      <w:bookmarkEnd w:id="484"/>
      <w:bookmarkEnd w:id="485"/>
      <w:bookmarkEnd w:id="486"/>
    </w:p>
    <w:p w14:paraId="60449906" w14:textId="67C7F4ED" w:rsidR="00D7312B" w:rsidRDefault="002A1426" w:rsidP="00D7312B">
      <w:r>
        <w:t>第一张是第一个功能的查询页面</w:t>
      </w:r>
    </w:p>
    <w:p w14:paraId="7D0C0A66" w14:textId="0D8BC4D6" w:rsidR="002A1426" w:rsidRDefault="00486575" w:rsidP="00D7312B">
      <w:r>
        <w:rPr>
          <w:noProof/>
        </w:rPr>
        <w:drawing>
          <wp:inline distT="0" distB="0" distL="0" distR="0" wp14:anchorId="460B104C" wp14:editId="1C720E4A">
            <wp:extent cx="6645910" cy="38354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AA11" w14:textId="19777EF4" w:rsidR="002A1426" w:rsidRDefault="002A1426" w:rsidP="00D7312B">
      <w:r>
        <w:rPr>
          <w:rFonts w:hint="eastAsia"/>
        </w:rPr>
        <w:t>查询失败界面</w:t>
      </w:r>
    </w:p>
    <w:p w14:paraId="1C2BA314" w14:textId="54045904" w:rsidR="002A1426" w:rsidRDefault="00933006" w:rsidP="00D7312B">
      <w:r>
        <w:rPr>
          <w:noProof/>
        </w:rPr>
        <w:lastRenderedPageBreak/>
        <w:drawing>
          <wp:inline distT="0" distB="0" distL="0" distR="0" wp14:anchorId="45D7C093" wp14:editId="36947D41">
            <wp:extent cx="6645910" cy="38354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9BF9" w14:textId="39CD2558" w:rsidR="002A1426" w:rsidRPr="00DA75C1" w:rsidRDefault="002A1426" w:rsidP="00D7312B">
      <w:r>
        <w:t>查询成功页面，显示查询数据</w:t>
      </w:r>
      <w:r w:rsidR="00DA75C1">
        <w:rPr>
          <w:rFonts w:hint="eastAsia"/>
        </w:rPr>
        <w:t>，</w:t>
      </w:r>
      <w:r w:rsidR="00DA75C1">
        <w:t>点击</w:t>
      </w:r>
      <w:r w:rsidR="00DA75C1">
        <w:rPr>
          <w:rFonts w:hint="eastAsia"/>
        </w:rPr>
        <w:t>提交</w:t>
      </w:r>
      <w:r w:rsidR="00DA75C1">
        <w:t>转到查询详情页面</w:t>
      </w:r>
    </w:p>
    <w:p w14:paraId="0A1F856B" w14:textId="3EE5C2D4" w:rsidR="00933006" w:rsidRDefault="00933006" w:rsidP="00D7312B">
      <w:r>
        <w:rPr>
          <w:noProof/>
        </w:rPr>
        <w:drawing>
          <wp:inline distT="0" distB="0" distL="0" distR="0" wp14:anchorId="6257683F" wp14:editId="10B51678">
            <wp:extent cx="6645910" cy="384873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71C0" w14:textId="7F6AB705" w:rsidR="002A1426" w:rsidRPr="00641208" w:rsidRDefault="00933006" w:rsidP="00D7312B">
      <w:r>
        <w:rPr>
          <w:noProof/>
        </w:rPr>
        <w:lastRenderedPageBreak/>
        <w:drawing>
          <wp:inline distT="0" distB="0" distL="0" distR="0" wp14:anchorId="2B6435F6" wp14:editId="74D9EBEC">
            <wp:extent cx="6645910" cy="3858260"/>
            <wp:effectExtent l="0" t="0" r="2540" b="889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5611" w14:textId="0FAB3ECC" w:rsidR="00D7312B" w:rsidRDefault="005F2909" w:rsidP="00D7312B">
      <w:pPr>
        <w:pStyle w:val="4"/>
        <w:tabs>
          <w:tab w:val="num" w:pos="851"/>
        </w:tabs>
        <w:spacing w:line="376" w:lineRule="auto"/>
      </w:pPr>
      <w:bookmarkStart w:id="487" w:name="_Toc499969841"/>
      <w:bookmarkStart w:id="488" w:name="_Toc23191257"/>
      <w:bookmarkStart w:id="489" w:name="_Toc24927404"/>
      <w:r>
        <w:rPr>
          <w:rFonts w:hint="eastAsia"/>
        </w:rPr>
        <w:t>上架图书</w:t>
      </w:r>
      <w:bookmarkEnd w:id="487"/>
      <w:bookmarkEnd w:id="488"/>
      <w:bookmarkEnd w:id="489"/>
    </w:p>
    <w:p w14:paraId="3794CCEF" w14:textId="387B029D" w:rsidR="004C4872" w:rsidRPr="004C4872" w:rsidRDefault="004C4872" w:rsidP="004C4872">
      <w:r>
        <w:rPr>
          <w:rFonts w:hint="eastAsia"/>
        </w:rPr>
        <w:t>登录进去点击第二个上架图书的功能，显示如下界面，可以进行图书上架，如下图所填信息：</w:t>
      </w:r>
    </w:p>
    <w:p w14:paraId="477369E0" w14:textId="7DD5D722" w:rsidR="004C4872" w:rsidRPr="004C4872" w:rsidRDefault="004C4872" w:rsidP="004C4872">
      <w:r>
        <w:rPr>
          <w:rFonts w:hint="eastAsia"/>
          <w:noProof/>
        </w:rPr>
        <w:drawing>
          <wp:inline distT="0" distB="0" distL="0" distR="0" wp14:anchorId="0DDA8E60" wp14:editId="0C7CFCBE">
            <wp:extent cx="6638290" cy="3610098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78"/>
                    <a:stretch/>
                  </pic:blipFill>
                  <pic:spPr bwMode="auto">
                    <a:xfrm>
                      <a:off x="0" y="0"/>
                      <a:ext cx="6638290" cy="361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5B0AD" w14:textId="22A56A56" w:rsidR="00D7312B" w:rsidRDefault="004C4872" w:rsidP="00D7312B">
      <w:r>
        <w:rPr>
          <w:rFonts w:hint="eastAsia"/>
        </w:rPr>
        <w:t>添加成功后会显示如下界面：</w:t>
      </w:r>
    </w:p>
    <w:p w14:paraId="3EED3198" w14:textId="7ED0A255" w:rsidR="004C4872" w:rsidRDefault="004C4872" w:rsidP="00D7312B">
      <w:r>
        <w:rPr>
          <w:noProof/>
        </w:rPr>
        <w:lastRenderedPageBreak/>
        <w:drawing>
          <wp:inline distT="0" distB="0" distL="0" distR="0" wp14:anchorId="306ED36D" wp14:editId="305D1A8F">
            <wp:extent cx="6638290" cy="358634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78"/>
                    <a:stretch/>
                  </pic:blipFill>
                  <pic:spPr bwMode="auto">
                    <a:xfrm>
                      <a:off x="0" y="0"/>
                      <a:ext cx="6638290" cy="358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9489" w14:textId="342F3C20" w:rsidR="004C4872" w:rsidRDefault="004C4872" w:rsidP="00D7312B">
      <w:r>
        <w:rPr>
          <w:rFonts w:hint="eastAsia"/>
        </w:rPr>
        <w:t>如果所要添加图书已经存在，则</w:t>
      </w:r>
      <w:proofErr w:type="gramStart"/>
      <w:r>
        <w:rPr>
          <w:rFonts w:hint="eastAsia"/>
        </w:rPr>
        <w:t>会如下</w:t>
      </w:r>
      <w:proofErr w:type="gramEnd"/>
      <w:r>
        <w:rPr>
          <w:rFonts w:hint="eastAsia"/>
        </w:rPr>
        <w:t>界面：</w:t>
      </w:r>
    </w:p>
    <w:p w14:paraId="132277FC" w14:textId="60E19F66" w:rsidR="004C4872" w:rsidRDefault="00A919F4" w:rsidP="00D7312B">
      <w:r>
        <w:rPr>
          <w:noProof/>
        </w:rPr>
        <w:drawing>
          <wp:inline distT="0" distB="0" distL="0" distR="0" wp14:anchorId="07970F98" wp14:editId="26E57F73">
            <wp:extent cx="6638290" cy="3598223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78"/>
                    <a:stretch/>
                  </pic:blipFill>
                  <pic:spPr bwMode="auto">
                    <a:xfrm>
                      <a:off x="0" y="0"/>
                      <a:ext cx="6638290" cy="359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7C945" w14:textId="460E7E4E" w:rsidR="00D7312B" w:rsidRDefault="005F2909" w:rsidP="00D7312B">
      <w:pPr>
        <w:pStyle w:val="4"/>
        <w:tabs>
          <w:tab w:val="num" w:pos="851"/>
        </w:tabs>
        <w:spacing w:line="376" w:lineRule="auto"/>
      </w:pPr>
      <w:bookmarkStart w:id="490" w:name="_Toc499969842"/>
      <w:bookmarkStart w:id="491" w:name="_Toc23191258"/>
      <w:bookmarkStart w:id="492" w:name="_Toc24927405"/>
      <w:r>
        <w:rPr>
          <w:rFonts w:hint="eastAsia"/>
        </w:rPr>
        <w:t>查看订单</w:t>
      </w:r>
      <w:bookmarkEnd w:id="490"/>
      <w:bookmarkEnd w:id="491"/>
      <w:bookmarkEnd w:id="492"/>
    </w:p>
    <w:p w14:paraId="1B512F8A" w14:textId="1C8AD508" w:rsidR="00D7312B" w:rsidRDefault="001738D5" w:rsidP="00D7312B">
      <w:r>
        <w:t>查询订单，使用两种方式查询：订单编号查询和分页查询</w:t>
      </w:r>
    </w:p>
    <w:p w14:paraId="151B52B3" w14:textId="3EBE6848" w:rsidR="001738D5" w:rsidRDefault="001738D5" w:rsidP="00D7312B">
      <w:r>
        <w:rPr>
          <w:rFonts w:hint="eastAsia"/>
        </w:rPr>
        <w:t>首先是查询界面，这是分页查询：</w:t>
      </w:r>
    </w:p>
    <w:p w14:paraId="09DB9DC7" w14:textId="0D6703A8" w:rsidR="001738D5" w:rsidRDefault="001738D5" w:rsidP="00D7312B">
      <w:r>
        <w:rPr>
          <w:noProof/>
        </w:rPr>
        <w:lastRenderedPageBreak/>
        <w:drawing>
          <wp:inline distT="0" distB="0" distL="0" distR="0" wp14:anchorId="670A5DC2" wp14:editId="13AA7569">
            <wp:extent cx="6645910" cy="400621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F496" w14:textId="21B610BA" w:rsidR="001738D5" w:rsidRDefault="001738D5" w:rsidP="00D7312B">
      <w:r>
        <w:rPr>
          <w:rFonts w:hint="eastAsia"/>
        </w:rPr>
        <w:t>输入订单号进行查询：</w:t>
      </w:r>
    </w:p>
    <w:p w14:paraId="60AC6A16" w14:textId="1E52E64D" w:rsidR="001738D5" w:rsidRDefault="001738D5" w:rsidP="00D7312B">
      <w:r>
        <w:rPr>
          <w:noProof/>
        </w:rPr>
        <w:drawing>
          <wp:inline distT="0" distB="0" distL="0" distR="0" wp14:anchorId="6D59DD35" wp14:editId="77C1060A">
            <wp:extent cx="6645910" cy="400621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97A0" w14:textId="77777777" w:rsidR="001738D5" w:rsidRDefault="001738D5" w:rsidP="00D7312B"/>
    <w:p w14:paraId="149981F3" w14:textId="77777777" w:rsidR="00D7312B" w:rsidRPr="00165C53" w:rsidRDefault="00D7312B" w:rsidP="00D7312B"/>
    <w:p w14:paraId="4F0106C5" w14:textId="77777777" w:rsidR="00063409" w:rsidRPr="00AC47A9" w:rsidRDefault="00063409" w:rsidP="009B5FBA"/>
    <w:sectPr w:rsidR="00063409" w:rsidRPr="00AC47A9" w:rsidSect="00DC5578">
      <w:footerReference w:type="default" r:id="rId45"/>
      <w:pgSz w:w="11906" w:h="16838" w:code="9"/>
      <w:pgMar w:top="720" w:right="720" w:bottom="720" w:left="72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C662F0" w14:textId="77777777" w:rsidR="00AF73AA" w:rsidRDefault="00AF73AA">
      <w:r>
        <w:separator/>
      </w:r>
    </w:p>
  </w:endnote>
  <w:endnote w:type="continuationSeparator" w:id="0">
    <w:p w14:paraId="4FA4E073" w14:textId="77777777" w:rsidR="00AF73AA" w:rsidRDefault="00AF73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9AA87A" w14:textId="77777777" w:rsidR="00CC4CCF" w:rsidRDefault="00CC4CCF" w:rsidP="00130207">
    <w:pPr>
      <w:pStyle w:val="a5"/>
      <w:jc w:val="center"/>
    </w:pPr>
    <w:r>
      <w:rPr>
        <w:rStyle w:val="a6"/>
      </w:rPr>
      <w:fldChar w:fldCharType="begin"/>
    </w:r>
    <w:r>
      <w:rPr>
        <w:rStyle w:val="a6"/>
      </w:rPr>
      <w:instrText xml:space="preserve"> PAGE </w:instrText>
    </w:r>
    <w:r>
      <w:rPr>
        <w:rStyle w:val="a6"/>
      </w:rPr>
      <w:fldChar w:fldCharType="separate"/>
    </w:r>
    <w:r>
      <w:rPr>
        <w:rStyle w:val="a6"/>
        <w:noProof/>
      </w:rPr>
      <w:t>IX</w:t>
    </w:r>
    <w:r>
      <w:rPr>
        <w:rStyle w:val="a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8177FB" w14:textId="77777777" w:rsidR="00CC4CCF" w:rsidRDefault="00CC4CCF" w:rsidP="00130207">
    <w:pPr>
      <w:pStyle w:val="a5"/>
      <w:jc w:val="center"/>
    </w:pPr>
    <w:r>
      <w:rPr>
        <w:rStyle w:val="a6"/>
        <w:rFonts w:hint="eastAsia"/>
      </w:rPr>
      <w:t>第</w:t>
    </w:r>
    <w:r>
      <w:rPr>
        <w:rStyle w:val="a6"/>
      </w:rPr>
      <w:fldChar w:fldCharType="begin"/>
    </w:r>
    <w:r>
      <w:rPr>
        <w:rStyle w:val="a6"/>
      </w:rPr>
      <w:instrText xml:space="preserve"> PAGE </w:instrText>
    </w:r>
    <w:r>
      <w:rPr>
        <w:rStyle w:val="a6"/>
      </w:rPr>
      <w:fldChar w:fldCharType="separate"/>
    </w:r>
    <w:r>
      <w:rPr>
        <w:rStyle w:val="a6"/>
        <w:noProof/>
      </w:rPr>
      <w:t>99</w:t>
    </w:r>
    <w:r>
      <w:rPr>
        <w:rStyle w:val="a6"/>
      </w:rPr>
      <w:fldChar w:fldCharType="end"/>
    </w:r>
    <w:r>
      <w:rPr>
        <w:rStyle w:val="a6"/>
        <w:rFonts w:hint="eastAsia"/>
      </w:rPr>
      <w:t>页（共</w:t>
    </w:r>
    <w:r>
      <w:rPr>
        <w:rStyle w:val="a6"/>
      </w:rPr>
      <w:fldChar w:fldCharType="begin"/>
    </w:r>
    <w:r>
      <w:rPr>
        <w:rStyle w:val="a6"/>
      </w:rPr>
      <w:instrText xml:space="preserve"> NUMPAGES </w:instrText>
    </w:r>
    <w:r>
      <w:rPr>
        <w:rStyle w:val="a6"/>
      </w:rPr>
      <w:fldChar w:fldCharType="separate"/>
    </w:r>
    <w:r>
      <w:rPr>
        <w:rStyle w:val="a6"/>
        <w:noProof/>
      </w:rPr>
      <w:t>110</w:t>
    </w:r>
    <w:r>
      <w:rPr>
        <w:rStyle w:val="a6"/>
      </w:rPr>
      <w:fldChar w:fldCharType="end"/>
    </w:r>
    <w:r>
      <w:rPr>
        <w:rStyle w:val="a6"/>
        <w:rFonts w:hint="eastAsia"/>
      </w:rPr>
      <w:t>页）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57152B" w14:textId="77777777" w:rsidR="00AF73AA" w:rsidRDefault="00AF73AA">
      <w:r>
        <w:separator/>
      </w:r>
    </w:p>
  </w:footnote>
  <w:footnote w:type="continuationSeparator" w:id="0">
    <w:p w14:paraId="7FA8D2AB" w14:textId="77777777" w:rsidR="00AF73AA" w:rsidRDefault="00AF73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0C67D8" w14:textId="77777777" w:rsidR="00CC4CCF" w:rsidRDefault="00CC4CCF" w:rsidP="004A61D3">
    <w:pPr>
      <w:pBdr>
        <w:bottom w:val="single" w:sz="4" w:space="1" w:color="auto"/>
      </w:pBdr>
      <w:jc w:val="center"/>
    </w:pPr>
    <w:r>
      <w:rPr>
        <w:rFonts w:hint="eastAsia"/>
      </w:rPr>
      <w:t>需求规格说明书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E07419"/>
    <w:multiLevelType w:val="multilevel"/>
    <w:tmpl w:val="9ED843E6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2552"/>
        </w:tabs>
        <w:ind w:left="2552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3118"/>
        </w:tabs>
        <w:ind w:left="3118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40835"/>
    <w:rsid w:val="00003353"/>
    <w:rsid w:val="0000422A"/>
    <w:rsid w:val="0000462C"/>
    <w:rsid w:val="00004F0F"/>
    <w:rsid w:val="00007861"/>
    <w:rsid w:val="00010843"/>
    <w:rsid w:val="00010B48"/>
    <w:rsid w:val="000149EC"/>
    <w:rsid w:val="00014B07"/>
    <w:rsid w:val="00015500"/>
    <w:rsid w:val="00015B72"/>
    <w:rsid w:val="00016711"/>
    <w:rsid w:val="00016770"/>
    <w:rsid w:val="00017369"/>
    <w:rsid w:val="00017E97"/>
    <w:rsid w:val="000227C5"/>
    <w:rsid w:val="00023072"/>
    <w:rsid w:val="000239E3"/>
    <w:rsid w:val="00023C91"/>
    <w:rsid w:val="00025CA1"/>
    <w:rsid w:val="000265CC"/>
    <w:rsid w:val="000266F6"/>
    <w:rsid w:val="0003013A"/>
    <w:rsid w:val="00033015"/>
    <w:rsid w:val="00033084"/>
    <w:rsid w:val="00033235"/>
    <w:rsid w:val="00033DF0"/>
    <w:rsid w:val="00034985"/>
    <w:rsid w:val="00034B00"/>
    <w:rsid w:val="000365F5"/>
    <w:rsid w:val="000366B5"/>
    <w:rsid w:val="00037222"/>
    <w:rsid w:val="0004057A"/>
    <w:rsid w:val="00040757"/>
    <w:rsid w:val="000414B8"/>
    <w:rsid w:val="0004175D"/>
    <w:rsid w:val="0004231F"/>
    <w:rsid w:val="000427B5"/>
    <w:rsid w:val="000429C3"/>
    <w:rsid w:val="00042E7A"/>
    <w:rsid w:val="00043990"/>
    <w:rsid w:val="000463CB"/>
    <w:rsid w:val="00046F49"/>
    <w:rsid w:val="000472FB"/>
    <w:rsid w:val="00047915"/>
    <w:rsid w:val="00050E9E"/>
    <w:rsid w:val="00052217"/>
    <w:rsid w:val="000545F6"/>
    <w:rsid w:val="00056DC0"/>
    <w:rsid w:val="000610BF"/>
    <w:rsid w:val="000610E6"/>
    <w:rsid w:val="00063409"/>
    <w:rsid w:val="0006498A"/>
    <w:rsid w:val="00067238"/>
    <w:rsid w:val="00067540"/>
    <w:rsid w:val="000700FF"/>
    <w:rsid w:val="00070EC2"/>
    <w:rsid w:val="00072092"/>
    <w:rsid w:val="00073165"/>
    <w:rsid w:val="0007414B"/>
    <w:rsid w:val="00076073"/>
    <w:rsid w:val="00076BBE"/>
    <w:rsid w:val="0007736A"/>
    <w:rsid w:val="000835CF"/>
    <w:rsid w:val="000866BE"/>
    <w:rsid w:val="00086884"/>
    <w:rsid w:val="00087C27"/>
    <w:rsid w:val="000904E6"/>
    <w:rsid w:val="00090634"/>
    <w:rsid w:val="00090703"/>
    <w:rsid w:val="0009110B"/>
    <w:rsid w:val="00091347"/>
    <w:rsid w:val="00092C2A"/>
    <w:rsid w:val="0009321E"/>
    <w:rsid w:val="00094016"/>
    <w:rsid w:val="0009472F"/>
    <w:rsid w:val="00094BDC"/>
    <w:rsid w:val="00095A29"/>
    <w:rsid w:val="00095E3D"/>
    <w:rsid w:val="00097756"/>
    <w:rsid w:val="00097E4A"/>
    <w:rsid w:val="000A373A"/>
    <w:rsid w:val="000B0749"/>
    <w:rsid w:val="000B1FF0"/>
    <w:rsid w:val="000B28F9"/>
    <w:rsid w:val="000B3917"/>
    <w:rsid w:val="000B3D9B"/>
    <w:rsid w:val="000B40A0"/>
    <w:rsid w:val="000B4A6E"/>
    <w:rsid w:val="000B51EC"/>
    <w:rsid w:val="000B55AC"/>
    <w:rsid w:val="000B5D4A"/>
    <w:rsid w:val="000B6FC7"/>
    <w:rsid w:val="000B769C"/>
    <w:rsid w:val="000C04ED"/>
    <w:rsid w:val="000C0692"/>
    <w:rsid w:val="000C5E05"/>
    <w:rsid w:val="000C6337"/>
    <w:rsid w:val="000D0C5C"/>
    <w:rsid w:val="000D1796"/>
    <w:rsid w:val="000D4297"/>
    <w:rsid w:val="000D5BD9"/>
    <w:rsid w:val="000D6778"/>
    <w:rsid w:val="000E65F6"/>
    <w:rsid w:val="000E7CEC"/>
    <w:rsid w:val="000F1E4D"/>
    <w:rsid w:val="000F202D"/>
    <w:rsid w:val="000F306D"/>
    <w:rsid w:val="000F33C5"/>
    <w:rsid w:val="000F3DD2"/>
    <w:rsid w:val="000F56C8"/>
    <w:rsid w:val="000F6092"/>
    <w:rsid w:val="000F6253"/>
    <w:rsid w:val="000F6393"/>
    <w:rsid w:val="00100DAC"/>
    <w:rsid w:val="00101442"/>
    <w:rsid w:val="00101C7D"/>
    <w:rsid w:val="0010551F"/>
    <w:rsid w:val="00107109"/>
    <w:rsid w:val="0010764E"/>
    <w:rsid w:val="0011000C"/>
    <w:rsid w:val="001115AA"/>
    <w:rsid w:val="001120AE"/>
    <w:rsid w:val="0011291E"/>
    <w:rsid w:val="00112A4D"/>
    <w:rsid w:val="00116DFB"/>
    <w:rsid w:val="00117657"/>
    <w:rsid w:val="00117E79"/>
    <w:rsid w:val="00122307"/>
    <w:rsid w:val="00122A4A"/>
    <w:rsid w:val="00122F45"/>
    <w:rsid w:val="0012351E"/>
    <w:rsid w:val="001235A2"/>
    <w:rsid w:val="00123899"/>
    <w:rsid w:val="0012550D"/>
    <w:rsid w:val="00125812"/>
    <w:rsid w:val="00126EE3"/>
    <w:rsid w:val="001274E6"/>
    <w:rsid w:val="001279AB"/>
    <w:rsid w:val="00130207"/>
    <w:rsid w:val="00132506"/>
    <w:rsid w:val="00133295"/>
    <w:rsid w:val="00133EB7"/>
    <w:rsid w:val="00134622"/>
    <w:rsid w:val="00134AF5"/>
    <w:rsid w:val="0013536A"/>
    <w:rsid w:val="00135472"/>
    <w:rsid w:val="00140278"/>
    <w:rsid w:val="001405C8"/>
    <w:rsid w:val="0014070F"/>
    <w:rsid w:val="00140EEE"/>
    <w:rsid w:val="0014175A"/>
    <w:rsid w:val="001423D7"/>
    <w:rsid w:val="00142EB1"/>
    <w:rsid w:val="00143207"/>
    <w:rsid w:val="00143DFD"/>
    <w:rsid w:val="0014436F"/>
    <w:rsid w:val="0014459B"/>
    <w:rsid w:val="001468B8"/>
    <w:rsid w:val="001469B8"/>
    <w:rsid w:val="00146C91"/>
    <w:rsid w:val="0014746A"/>
    <w:rsid w:val="00147811"/>
    <w:rsid w:val="00150453"/>
    <w:rsid w:val="0015194A"/>
    <w:rsid w:val="00155FB5"/>
    <w:rsid w:val="00157459"/>
    <w:rsid w:val="00163565"/>
    <w:rsid w:val="00165854"/>
    <w:rsid w:val="00165C53"/>
    <w:rsid w:val="00170631"/>
    <w:rsid w:val="001709D0"/>
    <w:rsid w:val="00171856"/>
    <w:rsid w:val="00171F72"/>
    <w:rsid w:val="00172952"/>
    <w:rsid w:val="001738D5"/>
    <w:rsid w:val="001743E4"/>
    <w:rsid w:val="0017466B"/>
    <w:rsid w:val="001746B0"/>
    <w:rsid w:val="001804A7"/>
    <w:rsid w:val="00182370"/>
    <w:rsid w:val="00183495"/>
    <w:rsid w:val="001836A9"/>
    <w:rsid w:val="00183AF0"/>
    <w:rsid w:val="00183EB7"/>
    <w:rsid w:val="00184EE4"/>
    <w:rsid w:val="001859CF"/>
    <w:rsid w:val="001867AF"/>
    <w:rsid w:val="00190B82"/>
    <w:rsid w:val="00191497"/>
    <w:rsid w:val="001914D2"/>
    <w:rsid w:val="0019150F"/>
    <w:rsid w:val="001915EA"/>
    <w:rsid w:val="00192E71"/>
    <w:rsid w:val="0019302B"/>
    <w:rsid w:val="00194CB0"/>
    <w:rsid w:val="0019540D"/>
    <w:rsid w:val="001959BE"/>
    <w:rsid w:val="001A0D70"/>
    <w:rsid w:val="001A143F"/>
    <w:rsid w:val="001A2D7D"/>
    <w:rsid w:val="001A3CF8"/>
    <w:rsid w:val="001A47B0"/>
    <w:rsid w:val="001A5014"/>
    <w:rsid w:val="001A5225"/>
    <w:rsid w:val="001A5481"/>
    <w:rsid w:val="001A639B"/>
    <w:rsid w:val="001A6A3B"/>
    <w:rsid w:val="001A6F97"/>
    <w:rsid w:val="001A7ECC"/>
    <w:rsid w:val="001B14AB"/>
    <w:rsid w:val="001B1F7B"/>
    <w:rsid w:val="001B298B"/>
    <w:rsid w:val="001B399B"/>
    <w:rsid w:val="001B40C7"/>
    <w:rsid w:val="001B4410"/>
    <w:rsid w:val="001B65E0"/>
    <w:rsid w:val="001B742C"/>
    <w:rsid w:val="001C04CB"/>
    <w:rsid w:val="001C056E"/>
    <w:rsid w:val="001C06B3"/>
    <w:rsid w:val="001C09AC"/>
    <w:rsid w:val="001C17E6"/>
    <w:rsid w:val="001C2B75"/>
    <w:rsid w:val="001C2D17"/>
    <w:rsid w:val="001C395D"/>
    <w:rsid w:val="001C411F"/>
    <w:rsid w:val="001C599B"/>
    <w:rsid w:val="001C70EC"/>
    <w:rsid w:val="001D058B"/>
    <w:rsid w:val="001D1088"/>
    <w:rsid w:val="001D1F69"/>
    <w:rsid w:val="001D2DB7"/>
    <w:rsid w:val="001D3824"/>
    <w:rsid w:val="001D4B60"/>
    <w:rsid w:val="001D4CD6"/>
    <w:rsid w:val="001D6295"/>
    <w:rsid w:val="001D73FE"/>
    <w:rsid w:val="001E2F83"/>
    <w:rsid w:val="001E3727"/>
    <w:rsid w:val="001E4130"/>
    <w:rsid w:val="001E4207"/>
    <w:rsid w:val="001E460C"/>
    <w:rsid w:val="001E4B1F"/>
    <w:rsid w:val="001E4FA7"/>
    <w:rsid w:val="001E5518"/>
    <w:rsid w:val="001E55E7"/>
    <w:rsid w:val="001E7324"/>
    <w:rsid w:val="001E78C9"/>
    <w:rsid w:val="001F0219"/>
    <w:rsid w:val="001F026F"/>
    <w:rsid w:val="001F0EFE"/>
    <w:rsid w:val="001F26C7"/>
    <w:rsid w:val="001F2B10"/>
    <w:rsid w:val="001F2BAB"/>
    <w:rsid w:val="001F30D5"/>
    <w:rsid w:val="001F70FD"/>
    <w:rsid w:val="001F79E3"/>
    <w:rsid w:val="002006BA"/>
    <w:rsid w:val="00200AC7"/>
    <w:rsid w:val="00200ED4"/>
    <w:rsid w:val="00202482"/>
    <w:rsid w:val="00202F3E"/>
    <w:rsid w:val="002055E3"/>
    <w:rsid w:val="0020746C"/>
    <w:rsid w:val="002077A1"/>
    <w:rsid w:val="00212BD6"/>
    <w:rsid w:val="00216AC8"/>
    <w:rsid w:val="00217B49"/>
    <w:rsid w:val="002260B9"/>
    <w:rsid w:val="0022642C"/>
    <w:rsid w:val="00226494"/>
    <w:rsid w:val="00227D16"/>
    <w:rsid w:val="00231E71"/>
    <w:rsid w:val="00233142"/>
    <w:rsid w:val="00233505"/>
    <w:rsid w:val="00234483"/>
    <w:rsid w:val="00234749"/>
    <w:rsid w:val="0023488E"/>
    <w:rsid w:val="002352F1"/>
    <w:rsid w:val="00235F87"/>
    <w:rsid w:val="00235FF9"/>
    <w:rsid w:val="0023703B"/>
    <w:rsid w:val="00237509"/>
    <w:rsid w:val="00237A93"/>
    <w:rsid w:val="00237B49"/>
    <w:rsid w:val="00237ED7"/>
    <w:rsid w:val="00242841"/>
    <w:rsid w:val="00243549"/>
    <w:rsid w:val="00243D24"/>
    <w:rsid w:val="00244154"/>
    <w:rsid w:val="0024484B"/>
    <w:rsid w:val="002450C8"/>
    <w:rsid w:val="00245BBD"/>
    <w:rsid w:val="002462A6"/>
    <w:rsid w:val="00247093"/>
    <w:rsid w:val="00247B34"/>
    <w:rsid w:val="0025076C"/>
    <w:rsid w:val="00250FB6"/>
    <w:rsid w:val="00251EC4"/>
    <w:rsid w:val="00252246"/>
    <w:rsid w:val="002530F5"/>
    <w:rsid w:val="002538C3"/>
    <w:rsid w:val="00253A48"/>
    <w:rsid w:val="002567E4"/>
    <w:rsid w:val="00257275"/>
    <w:rsid w:val="00262429"/>
    <w:rsid w:val="00262C59"/>
    <w:rsid w:val="00262C88"/>
    <w:rsid w:val="00262C97"/>
    <w:rsid w:val="00263B95"/>
    <w:rsid w:val="00264AA7"/>
    <w:rsid w:val="00266A32"/>
    <w:rsid w:val="00266E61"/>
    <w:rsid w:val="00267DDC"/>
    <w:rsid w:val="00270897"/>
    <w:rsid w:val="00274731"/>
    <w:rsid w:val="002748A7"/>
    <w:rsid w:val="00274CD1"/>
    <w:rsid w:val="00276DD4"/>
    <w:rsid w:val="0028309A"/>
    <w:rsid w:val="00283D8C"/>
    <w:rsid w:val="00285E46"/>
    <w:rsid w:val="00287BAB"/>
    <w:rsid w:val="0029083C"/>
    <w:rsid w:val="00292230"/>
    <w:rsid w:val="0029412A"/>
    <w:rsid w:val="00296D3F"/>
    <w:rsid w:val="00297A51"/>
    <w:rsid w:val="002A04E8"/>
    <w:rsid w:val="002A1426"/>
    <w:rsid w:val="002A1F09"/>
    <w:rsid w:val="002A3062"/>
    <w:rsid w:val="002A59BA"/>
    <w:rsid w:val="002A6A7F"/>
    <w:rsid w:val="002A6DF6"/>
    <w:rsid w:val="002A7E54"/>
    <w:rsid w:val="002A7F92"/>
    <w:rsid w:val="002B0407"/>
    <w:rsid w:val="002B0C53"/>
    <w:rsid w:val="002B3CAB"/>
    <w:rsid w:val="002B6A3E"/>
    <w:rsid w:val="002B6B3C"/>
    <w:rsid w:val="002C37A8"/>
    <w:rsid w:val="002C3E50"/>
    <w:rsid w:val="002C4148"/>
    <w:rsid w:val="002C5547"/>
    <w:rsid w:val="002C5CBA"/>
    <w:rsid w:val="002C6B66"/>
    <w:rsid w:val="002D1065"/>
    <w:rsid w:val="002D2447"/>
    <w:rsid w:val="002D25CD"/>
    <w:rsid w:val="002D3AFD"/>
    <w:rsid w:val="002D4B0E"/>
    <w:rsid w:val="002D55F7"/>
    <w:rsid w:val="002D5A9C"/>
    <w:rsid w:val="002D62E3"/>
    <w:rsid w:val="002D7B72"/>
    <w:rsid w:val="002D7BEF"/>
    <w:rsid w:val="002D7D69"/>
    <w:rsid w:val="002E203A"/>
    <w:rsid w:val="002E2DD9"/>
    <w:rsid w:val="002E471B"/>
    <w:rsid w:val="002E71C1"/>
    <w:rsid w:val="002F06A5"/>
    <w:rsid w:val="002F09B1"/>
    <w:rsid w:val="002F2078"/>
    <w:rsid w:val="002F2585"/>
    <w:rsid w:val="002F2CC7"/>
    <w:rsid w:val="002F2F18"/>
    <w:rsid w:val="002F53C5"/>
    <w:rsid w:val="002F59E0"/>
    <w:rsid w:val="002F5BEA"/>
    <w:rsid w:val="002F657B"/>
    <w:rsid w:val="00300C3A"/>
    <w:rsid w:val="0030207E"/>
    <w:rsid w:val="0030439A"/>
    <w:rsid w:val="00305215"/>
    <w:rsid w:val="00305D1A"/>
    <w:rsid w:val="003063CF"/>
    <w:rsid w:val="00310037"/>
    <w:rsid w:val="0031055A"/>
    <w:rsid w:val="00310AC0"/>
    <w:rsid w:val="00312F57"/>
    <w:rsid w:val="0031460D"/>
    <w:rsid w:val="0031513F"/>
    <w:rsid w:val="00320A78"/>
    <w:rsid w:val="00320E47"/>
    <w:rsid w:val="00323BC8"/>
    <w:rsid w:val="00324F75"/>
    <w:rsid w:val="003257E8"/>
    <w:rsid w:val="00330549"/>
    <w:rsid w:val="003308AB"/>
    <w:rsid w:val="00331718"/>
    <w:rsid w:val="003323AC"/>
    <w:rsid w:val="003327EA"/>
    <w:rsid w:val="003341B8"/>
    <w:rsid w:val="00335FCD"/>
    <w:rsid w:val="00336685"/>
    <w:rsid w:val="00340835"/>
    <w:rsid w:val="00344182"/>
    <w:rsid w:val="00345117"/>
    <w:rsid w:val="00345359"/>
    <w:rsid w:val="00345B85"/>
    <w:rsid w:val="003464F8"/>
    <w:rsid w:val="003471E9"/>
    <w:rsid w:val="00347CD8"/>
    <w:rsid w:val="00350060"/>
    <w:rsid w:val="003503A3"/>
    <w:rsid w:val="00350E36"/>
    <w:rsid w:val="003532AC"/>
    <w:rsid w:val="003546EE"/>
    <w:rsid w:val="00354C7E"/>
    <w:rsid w:val="00355C37"/>
    <w:rsid w:val="00355E46"/>
    <w:rsid w:val="00356476"/>
    <w:rsid w:val="0035683D"/>
    <w:rsid w:val="0036106A"/>
    <w:rsid w:val="0036170A"/>
    <w:rsid w:val="00361FAC"/>
    <w:rsid w:val="003620AD"/>
    <w:rsid w:val="00362221"/>
    <w:rsid w:val="00363AD8"/>
    <w:rsid w:val="0036474D"/>
    <w:rsid w:val="00364D9D"/>
    <w:rsid w:val="0036524F"/>
    <w:rsid w:val="00366E4D"/>
    <w:rsid w:val="003709BA"/>
    <w:rsid w:val="003722A4"/>
    <w:rsid w:val="003723CF"/>
    <w:rsid w:val="0037356C"/>
    <w:rsid w:val="00374154"/>
    <w:rsid w:val="00374ACA"/>
    <w:rsid w:val="0037567D"/>
    <w:rsid w:val="00375B0F"/>
    <w:rsid w:val="00376D64"/>
    <w:rsid w:val="003772B4"/>
    <w:rsid w:val="00377457"/>
    <w:rsid w:val="00377C2B"/>
    <w:rsid w:val="00380828"/>
    <w:rsid w:val="00380A11"/>
    <w:rsid w:val="00381107"/>
    <w:rsid w:val="00381ADA"/>
    <w:rsid w:val="00382B2D"/>
    <w:rsid w:val="003845A0"/>
    <w:rsid w:val="003854C4"/>
    <w:rsid w:val="0038707E"/>
    <w:rsid w:val="00387261"/>
    <w:rsid w:val="003879BB"/>
    <w:rsid w:val="003879D4"/>
    <w:rsid w:val="00387A66"/>
    <w:rsid w:val="00390835"/>
    <w:rsid w:val="00395185"/>
    <w:rsid w:val="0039593E"/>
    <w:rsid w:val="0039613D"/>
    <w:rsid w:val="00397566"/>
    <w:rsid w:val="003978F8"/>
    <w:rsid w:val="003A04C0"/>
    <w:rsid w:val="003A0C00"/>
    <w:rsid w:val="003A0D7D"/>
    <w:rsid w:val="003A2101"/>
    <w:rsid w:val="003A2376"/>
    <w:rsid w:val="003A4C55"/>
    <w:rsid w:val="003A7668"/>
    <w:rsid w:val="003A7DC9"/>
    <w:rsid w:val="003B26D1"/>
    <w:rsid w:val="003B29D6"/>
    <w:rsid w:val="003B395E"/>
    <w:rsid w:val="003B5174"/>
    <w:rsid w:val="003B5DDF"/>
    <w:rsid w:val="003C02C3"/>
    <w:rsid w:val="003C2372"/>
    <w:rsid w:val="003C52FB"/>
    <w:rsid w:val="003C5A8E"/>
    <w:rsid w:val="003C67E8"/>
    <w:rsid w:val="003D07C9"/>
    <w:rsid w:val="003D1810"/>
    <w:rsid w:val="003D3538"/>
    <w:rsid w:val="003D5B6A"/>
    <w:rsid w:val="003D5F56"/>
    <w:rsid w:val="003E035E"/>
    <w:rsid w:val="003E1953"/>
    <w:rsid w:val="003E1FB7"/>
    <w:rsid w:val="003E3838"/>
    <w:rsid w:val="003E5985"/>
    <w:rsid w:val="003E5F68"/>
    <w:rsid w:val="003E68BB"/>
    <w:rsid w:val="003E6BB5"/>
    <w:rsid w:val="003E72EE"/>
    <w:rsid w:val="003E741D"/>
    <w:rsid w:val="003E7814"/>
    <w:rsid w:val="003E7CFE"/>
    <w:rsid w:val="003F0363"/>
    <w:rsid w:val="003F565B"/>
    <w:rsid w:val="003F5CC5"/>
    <w:rsid w:val="003F7C96"/>
    <w:rsid w:val="004022DD"/>
    <w:rsid w:val="004043B9"/>
    <w:rsid w:val="00405983"/>
    <w:rsid w:val="0040658F"/>
    <w:rsid w:val="00406B77"/>
    <w:rsid w:val="00407112"/>
    <w:rsid w:val="004107D5"/>
    <w:rsid w:val="00412391"/>
    <w:rsid w:val="00412DE4"/>
    <w:rsid w:val="00413948"/>
    <w:rsid w:val="00415277"/>
    <w:rsid w:val="00415510"/>
    <w:rsid w:val="00415CD6"/>
    <w:rsid w:val="00420EEF"/>
    <w:rsid w:val="0042395A"/>
    <w:rsid w:val="00424AE5"/>
    <w:rsid w:val="0042539D"/>
    <w:rsid w:val="00426A80"/>
    <w:rsid w:val="00426F2A"/>
    <w:rsid w:val="004278FC"/>
    <w:rsid w:val="0043009D"/>
    <w:rsid w:val="004307D7"/>
    <w:rsid w:val="0043121F"/>
    <w:rsid w:val="004323D7"/>
    <w:rsid w:val="00432A4D"/>
    <w:rsid w:val="00432BC1"/>
    <w:rsid w:val="00434967"/>
    <w:rsid w:val="00436667"/>
    <w:rsid w:val="0044106C"/>
    <w:rsid w:val="004427E7"/>
    <w:rsid w:val="0044588F"/>
    <w:rsid w:val="004471ED"/>
    <w:rsid w:val="00447A32"/>
    <w:rsid w:val="00450941"/>
    <w:rsid w:val="004512C0"/>
    <w:rsid w:val="00451707"/>
    <w:rsid w:val="00453121"/>
    <w:rsid w:val="00462604"/>
    <w:rsid w:val="0046292A"/>
    <w:rsid w:val="00463E1F"/>
    <w:rsid w:val="004640ED"/>
    <w:rsid w:val="00464D52"/>
    <w:rsid w:val="00465D16"/>
    <w:rsid w:val="0046692A"/>
    <w:rsid w:val="00466EC7"/>
    <w:rsid w:val="00470E48"/>
    <w:rsid w:val="00471931"/>
    <w:rsid w:val="004732FB"/>
    <w:rsid w:val="0047349D"/>
    <w:rsid w:val="004737E9"/>
    <w:rsid w:val="00473F40"/>
    <w:rsid w:val="00475DFD"/>
    <w:rsid w:val="00475ED3"/>
    <w:rsid w:val="00476483"/>
    <w:rsid w:val="00476887"/>
    <w:rsid w:val="004810D7"/>
    <w:rsid w:val="004817BA"/>
    <w:rsid w:val="00481A0C"/>
    <w:rsid w:val="00482303"/>
    <w:rsid w:val="00485362"/>
    <w:rsid w:val="00486178"/>
    <w:rsid w:val="00486575"/>
    <w:rsid w:val="004865EE"/>
    <w:rsid w:val="00486FF5"/>
    <w:rsid w:val="0049030F"/>
    <w:rsid w:val="00492B1B"/>
    <w:rsid w:val="004935E7"/>
    <w:rsid w:val="00493735"/>
    <w:rsid w:val="004953FC"/>
    <w:rsid w:val="00495E1D"/>
    <w:rsid w:val="00496BB8"/>
    <w:rsid w:val="00497060"/>
    <w:rsid w:val="00497370"/>
    <w:rsid w:val="00497D36"/>
    <w:rsid w:val="004A1E56"/>
    <w:rsid w:val="004A26A7"/>
    <w:rsid w:val="004A34BB"/>
    <w:rsid w:val="004A3A7A"/>
    <w:rsid w:val="004A490D"/>
    <w:rsid w:val="004A492B"/>
    <w:rsid w:val="004A61D3"/>
    <w:rsid w:val="004A708E"/>
    <w:rsid w:val="004B0D54"/>
    <w:rsid w:val="004B22BA"/>
    <w:rsid w:val="004B4086"/>
    <w:rsid w:val="004B65BE"/>
    <w:rsid w:val="004B6A90"/>
    <w:rsid w:val="004B7F43"/>
    <w:rsid w:val="004C022C"/>
    <w:rsid w:val="004C2E13"/>
    <w:rsid w:val="004C4872"/>
    <w:rsid w:val="004C6592"/>
    <w:rsid w:val="004D0BF9"/>
    <w:rsid w:val="004D11F2"/>
    <w:rsid w:val="004D1657"/>
    <w:rsid w:val="004D210A"/>
    <w:rsid w:val="004D268C"/>
    <w:rsid w:val="004D2D4E"/>
    <w:rsid w:val="004D41C8"/>
    <w:rsid w:val="004D5FE0"/>
    <w:rsid w:val="004D782C"/>
    <w:rsid w:val="004D7BD3"/>
    <w:rsid w:val="004E1069"/>
    <w:rsid w:val="004E1113"/>
    <w:rsid w:val="004E22AB"/>
    <w:rsid w:val="004E4905"/>
    <w:rsid w:val="004E5B8E"/>
    <w:rsid w:val="004F26C4"/>
    <w:rsid w:val="004F3811"/>
    <w:rsid w:val="004F6A34"/>
    <w:rsid w:val="004F75F0"/>
    <w:rsid w:val="004F7D46"/>
    <w:rsid w:val="005003EC"/>
    <w:rsid w:val="00501AAB"/>
    <w:rsid w:val="005020D0"/>
    <w:rsid w:val="00502C54"/>
    <w:rsid w:val="00504225"/>
    <w:rsid w:val="00505B82"/>
    <w:rsid w:val="00506B1F"/>
    <w:rsid w:val="00506D92"/>
    <w:rsid w:val="00510031"/>
    <w:rsid w:val="00511778"/>
    <w:rsid w:val="0051236A"/>
    <w:rsid w:val="00514043"/>
    <w:rsid w:val="005165CA"/>
    <w:rsid w:val="00516CAD"/>
    <w:rsid w:val="005216BB"/>
    <w:rsid w:val="005221CA"/>
    <w:rsid w:val="0052312E"/>
    <w:rsid w:val="0052378F"/>
    <w:rsid w:val="00523FE8"/>
    <w:rsid w:val="00525864"/>
    <w:rsid w:val="00525D4F"/>
    <w:rsid w:val="005262E7"/>
    <w:rsid w:val="00530556"/>
    <w:rsid w:val="00530E2C"/>
    <w:rsid w:val="00530F5D"/>
    <w:rsid w:val="00531E28"/>
    <w:rsid w:val="00533052"/>
    <w:rsid w:val="00533287"/>
    <w:rsid w:val="005345BD"/>
    <w:rsid w:val="00535798"/>
    <w:rsid w:val="00536346"/>
    <w:rsid w:val="005405C9"/>
    <w:rsid w:val="00541E87"/>
    <w:rsid w:val="005429DD"/>
    <w:rsid w:val="00543265"/>
    <w:rsid w:val="00543BFA"/>
    <w:rsid w:val="005456AA"/>
    <w:rsid w:val="00545A13"/>
    <w:rsid w:val="00545A43"/>
    <w:rsid w:val="00545AEB"/>
    <w:rsid w:val="005473B6"/>
    <w:rsid w:val="00551C9E"/>
    <w:rsid w:val="00552472"/>
    <w:rsid w:val="00552B6A"/>
    <w:rsid w:val="0055303C"/>
    <w:rsid w:val="005544DA"/>
    <w:rsid w:val="0055466D"/>
    <w:rsid w:val="0055468A"/>
    <w:rsid w:val="0055686C"/>
    <w:rsid w:val="00561375"/>
    <w:rsid w:val="0056137A"/>
    <w:rsid w:val="005642F4"/>
    <w:rsid w:val="0056448E"/>
    <w:rsid w:val="005653F6"/>
    <w:rsid w:val="00565FC5"/>
    <w:rsid w:val="00567B9D"/>
    <w:rsid w:val="00567C64"/>
    <w:rsid w:val="00567DE9"/>
    <w:rsid w:val="0057005A"/>
    <w:rsid w:val="0057052F"/>
    <w:rsid w:val="005706B4"/>
    <w:rsid w:val="00570C46"/>
    <w:rsid w:val="005723EE"/>
    <w:rsid w:val="005737A1"/>
    <w:rsid w:val="00573CF7"/>
    <w:rsid w:val="005741F3"/>
    <w:rsid w:val="005749A8"/>
    <w:rsid w:val="00576754"/>
    <w:rsid w:val="0058293C"/>
    <w:rsid w:val="0058349C"/>
    <w:rsid w:val="00584AEB"/>
    <w:rsid w:val="00584E03"/>
    <w:rsid w:val="005851B2"/>
    <w:rsid w:val="005863F9"/>
    <w:rsid w:val="00587441"/>
    <w:rsid w:val="00592F21"/>
    <w:rsid w:val="005944A9"/>
    <w:rsid w:val="005957F0"/>
    <w:rsid w:val="0059623B"/>
    <w:rsid w:val="00596FAB"/>
    <w:rsid w:val="0059750B"/>
    <w:rsid w:val="005975C8"/>
    <w:rsid w:val="005979C2"/>
    <w:rsid w:val="00597B95"/>
    <w:rsid w:val="00597D5D"/>
    <w:rsid w:val="00597E52"/>
    <w:rsid w:val="005A1223"/>
    <w:rsid w:val="005A1BAB"/>
    <w:rsid w:val="005A1F2A"/>
    <w:rsid w:val="005A2DAC"/>
    <w:rsid w:val="005A4070"/>
    <w:rsid w:val="005A4361"/>
    <w:rsid w:val="005A57CB"/>
    <w:rsid w:val="005B1C57"/>
    <w:rsid w:val="005B35CC"/>
    <w:rsid w:val="005B43E6"/>
    <w:rsid w:val="005B444B"/>
    <w:rsid w:val="005B54D0"/>
    <w:rsid w:val="005B6261"/>
    <w:rsid w:val="005B6D28"/>
    <w:rsid w:val="005B6D58"/>
    <w:rsid w:val="005C055D"/>
    <w:rsid w:val="005C088E"/>
    <w:rsid w:val="005C0BF6"/>
    <w:rsid w:val="005C1881"/>
    <w:rsid w:val="005C1FAA"/>
    <w:rsid w:val="005C2A90"/>
    <w:rsid w:val="005C3215"/>
    <w:rsid w:val="005C5270"/>
    <w:rsid w:val="005C693C"/>
    <w:rsid w:val="005D09DC"/>
    <w:rsid w:val="005D33B5"/>
    <w:rsid w:val="005D476B"/>
    <w:rsid w:val="005E213A"/>
    <w:rsid w:val="005E330F"/>
    <w:rsid w:val="005F2909"/>
    <w:rsid w:val="005F39DE"/>
    <w:rsid w:val="005F425B"/>
    <w:rsid w:val="005F4329"/>
    <w:rsid w:val="005F49AF"/>
    <w:rsid w:val="005F591C"/>
    <w:rsid w:val="005F6A5B"/>
    <w:rsid w:val="005F75E1"/>
    <w:rsid w:val="006002C5"/>
    <w:rsid w:val="006026E1"/>
    <w:rsid w:val="00602DC8"/>
    <w:rsid w:val="00603882"/>
    <w:rsid w:val="00604C3D"/>
    <w:rsid w:val="00607DF5"/>
    <w:rsid w:val="00610843"/>
    <w:rsid w:val="00614A98"/>
    <w:rsid w:val="00616234"/>
    <w:rsid w:val="006167D9"/>
    <w:rsid w:val="006202B8"/>
    <w:rsid w:val="00620F95"/>
    <w:rsid w:val="00621DB9"/>
    <w:rsid w:val="0062292D"/>
    <w:rsid w:val="0062303E"/>
    <w:rsid w:val="0062388F"/>
    <w:rsid w:val="00624576"/>
    <w:rsid w:val="00625D31"/>
    <w:rsid w:val="00627D81"/>
    <w:rsid w:val="00631455"/>
    <w:rsid w:val="006315A1"/>
    <w:rsid w:val="0063272D"/>
    <w:rsid w:val="006358E1"/>
    <w:rsid w:val="00636DB6"/>
    <w:rsid w:val="00640668"/>
    <w:rsid w:val="00643346"/>
    <w:rsid w:val="00644EC1"/>
    <w:rsid w:val="00646D47"/>
    <w:rsid w:val="00647FBC"/>
    <w:rsid w:val="006541B7"/>
    <w:rsid w:val="00655276"/>
    <w:rsid w:val="0065730D"/>
    <w:rsid w:val="0065765A"/>
    <w:rsid w:val="00657A5B"/>
    <w:rsid w:val="00661DB0"/>
    <w:rsid w:val="00662A2D"/>
    <w:rsid w:val="0066485D"/>
    <w:rsid w:val="00664C1F"/>
    <w:rsid w:val="00665BBB"/>
    <w:rsid w:val="0066695E"/>
    <w:rsid w:val="00667049"/>
    <w:rsid w:val="006670DF"/>
    <w:rsid w:val="006740C5"/>
    <w:rsid w:val="00674D56"/>
    <w:rsid w:val="006757AB"/>
    <w:rsid w:val="0067586B"/>
    <w:rsid w:val="00677973"/>
    <w:rsid w:val="006836FF"/>
    <w:rsid w:val="00684964"/>
    <w:rsid w:val="00685D4C"/>
    <w:rsid w:val="006867F7"/>
    <w:rsid w:val="006869D6"/>
    <w:rsid w:val="00690A33"/>
    <w:rsid w:val="006924CF"/>
    <w:rsid w:val="00692B48"/>
    <w:rsid w:val="00692CF9"/>
    <w:rsid w:val="00692D6E"/>
    <w:rsid w:val="00695244"/>
    <w:rsid w:val="00695BC8"/>
    <w:rsid w:val="0069604F"/>
    <w:rsid w:val="006975F4"/>
    <w:rsid w:val="006A0F78"/>
    <w:rsid w:val="006A1F95"/>
    <w:rsid w:val="006A3788"/>
    <w:rsid w:val="006A48EC"/>
    <w:rsid w:val="006B1F7E"/>
    <w:rsid w:val="006B309E"/>
    <w:rsid w:val="006B3BEC"/>
    <w:rsid w:val="006B3D95"/>
    <w:rsid w:val="006B42CA"/>
    <w:rsid w:val="006B55CF"/>
    <w:rsid w:val="006B7C51"/>
    <w:rsid w:val="006C1BA5"/>
    <w:rsid w:val="006C4BF0"/>
    <w:rsid w:val="006C5155"/>
    <w:rsid w:val="006C5BB7"/>
    <w:rsid w:val="006C6AF6"/>
    <w:rsid w:val="006C7D57"/>
    <w:rsid w:val="006D287B"/>
    <w:rsid w:val="006D2B38"/>
    <w:rsid w:val="006D2C5E"/>
    <w:rsid w:val="006D4ACA"/>
    <w:rsid w:val="006D4E60"/>
    <w:rsid w:val="006D519A"/>
    <w:rsid w:val="006D693E"/>
    <w:rsid w:val="006D6E71"/>
    <w:rsid w:val="006D7A34"/>
    <w:rsid w:val="006E06F2"/>
    <w:rsid w:val="006E0A0D"/>
    <w:rsid w:val="006E153B"/>
    <w:rsid w:val="006E3156"/>
    <w:rsid w:val="006E4038"/>
    <w:rsid w:val="006E444D"/>
    <w:rsid w:val="006E60AB"/>
    <w:rsid w:val="006E79A7"/>
    <w:rsid w:val="006F1F5A"/>
    <w:rsid w:val="006F263D"/>
    <w:rsid w:val="006F3B54"/>
    <w:rsid w:val="006F597C"/>
    <w:rsid w:val="006F6798"/>
    <w:rsid w:val="006F745B"/>
    <w:rsid w:val="007003B7"/>
    <w:rsid w:val="007013D7"/>
    <w:rsid w:val="00703615"/>
    <w:rsid w:val="00703DD9"/>
    <w:rsid w:val="00705963"/>
    <w:rsid w:val="00705DC8"/>
    <w:rsid w:val="007062A8"/>
    <w:rsid w:val="0070637D"/>
    <w:rsid w:val="00706470"/>
    <w:rsid w:val="00706E04"/>
    <w:rsid w:val="007158AA"/>
    <w:rsid w:val="007205D8"/>
    <w:rsid w:val="00720B6A"/>
    <w:rsid w:val="007215F8"/>
    <w:rsid w:val="00722175"/>
    <w:rsid w:val="007224FA"/>
    <w:rsid w:val="00722F80"/>
    <w:rsid w:val="00723C2A"/>
    <w:rsid w:val="00724487"/>
    <w:rsid w:val="00724A16"/>
    <w:rsid w:val="00730EE9"/>
    <w:rsid w:val="00730F50"/>
    <w:rsid w:val="007310AE"/>
    <w:rsid w:val="0073153F"/>
    <w:rsid w:val="007318A5"/>
    <w:rsid w:val="00732431"/>
    <w:rsid w:val="00732B54"/>
    <w:rsid w:val="00733612"/>
    <w:rsid w:val="00734AAC"/>
    <w:rsid w:val="00734B26"/>
    <w:rsid w:val="00734C13"/>
    <w:rsid w:val="00735122"/>
    <w:rsid w:val="00735AEB"/>
    <w:rsid w:val="00736DA1"/>
    <w:rsid w:val="0073704A"/>
    <w:rsid w:val="0073710E"/>
    <w:rsid w:val="00740039"/>
    <w:rsid w:val="0074033B"/>
    <w:rsid w:val="00740D4A"/>
    <w:rsid w:val="00742293"/>
    <w:rsid w:val="007425CD"/>
    <w:rsid w:val="007451C1"/>
    <w:rsid w:val="0074582C"/>
    <w:rsid w:val="00746BDF"/>
    <w:rsid w:val="00746DDA"/>
    <w:rsid w:val="00746E2D"/>
    <w:rsid w:val="007472C3"/>
    <w:rsid w:val="0075087C"/>
    <w:rsid w:val="0075140C"/>
    <w:rsid w:val="0075194C"/>
    <w:rsid w:val="0075314D"/>
    <w:rsid w:val="00754065"/>
    <w:rsid w:val="00754489"/>
    <w:rsid w:val="00754933"/>
    <w:rsid w:val="00754972"/>
    <w:rsid w:val="007557A5"/>
    <w:rsid w:val="00755CEA"/>
    <w:rsid w:val="00755D17"/>
    <w:rsid w:val="00756746"/>
    <w:rsid w:val="00756869"/>
    <w:rsid w:val="00756FA3"/>
    <w:rsid w:val="00757025"/>
    <w:rsid w:val="0076018A"/>
    <w:rsid w:val="00760BC5"/>
    <w:rsid w:val="00760CC4"/>
    <w:rsid w:val="00761A26"/>
    <w:rsid w:val="007622D7"/>
    <w:rsid w:val="00762D64"/>
    <w:rsid w:val="00767DC2"/>
    <w:rsid w:val="0077063A"/>
    <w:rsid w:val="0077236C"/>
    <w:rsid w:val="00772B16"/>
    <w:rsid w:val="00775D98"/>
    <w:rsid w:val="007765C5"/>
    <w:rsid w:val="00780021"/>
    <w:rsid w:val="007802BE"/>
    <w:rsid w:val="00780464"/>
    <w:rsid w:val="00780C73"/>
    <w:rsid w:val="0078412C"/>
    <w:rsid w:val="00784453"/>
    <w:rsid w:val="00784E2E"/>
    <w:rsid w:val="00791A5C"/>
    <w:rsid w:val="00791E85"/>
    <w:rsid w:val="00793580"/>
    <w:rsid w:val="0079407D"/>
    <w:rsid w:val="00796023"/>
    <w:rsid w:val="00796A48"/>
    <w:rsid w:val="007A0024"/>
    <w:rsid w:val="007A0AF5"/>
    <w:rsid w:val="007A0CCF"/>
    <w:rsid w:val="007A1179"/>
    <w:rsid w:val="007A2592"/>
    <w:rsid w:val="007A3623"/>
    <w:rsid w:val="007A39B9"/>
    <w:rsid w:val="007A4620"/>
    <w:rsid w:val="007A4D93"/>
    <w:rsid w:val="007A6CC3"/>
    <w:rsid w:val="007A7E88"/>
    <w:rsid w:val="007B0C35"/>
    <w:rsid w:val="007B298F"/>
    <w:rsid w:val="007B3520"/>
    <w:rsid w:val="007B3CF6"/>
    <w:rsid w:val="007B4E71"/>
    <w:rsid w:val="007B5BB7"/>
    <w:rsid w:val="007B5CF4"/>
    <w:rsid w:val="007B64C9"/>
    <w:rsid w:val="007C11E0"/>
    <w:rsid w:val="007C6295"/>
    <w:rsid w:val="007C63C2"/>
    <w:rsid w:val="007C6C5B"/>
    <w:rsid w:val="007C75B2"/>
    <w:rsid w:val="007D09E8"/>
    <w:rsid w:val="007D0E97"/>
    <w:rsid w:val="007D10BD"/>
    <w:rsid w:val="007D133C"/>
    <w:rsid w:val="007D34FD"/>
    <w:rsid w:val="007D3FB7"/>
    <w:rsid w:val="007D4B1C"/>
    <w:rsid w:val="007D59A1"/>
    <w:rsid w:val="007D59B2"/>
    <w:rsid w:val="007D5A93"/>
    <w:rsid w:val="007D5F80"/>
    <w:rsid w:val="007D694B"/>
    <w:rsid w:val="007D7078"/>
    <w:rsid w:val="007D7CE2"/>
    <w:rsid w:val="007E0088"/>
    <w:rsid w:val="007E0890"/>
    <w:rsid w:val="007E339B"/>
    <w:rsid w:val="007E3B94"/>
    <w:rsid w:val="007E3C11"/>
    <w:rsid w:val="007E44BA"/>
    <w:rsid w:val="007E4705"/>
    <w:rsid w:val="007E4FC1"/>
    <w:rsid w:val="007E5427"/>
    <w:rsid w:val="007E6180"/>
    <w:rsid w:val="007E62E8"/>
    <w:rsid w:val="007F3511"/>
    <w:rsid w:val="007F5AA2"/>
    <w:rsid w:val="007F6C2A"/>
    <w:rsid w:val="007F76D9"/>
    <w:rsid w:val="008002A8"/>
    <w:rsid w:val="0080356C"/>
    <w:rsid w:val="008044B6"/>
    <w:rsid w:val="008049D2"/>
    <w:rsid w:val="00805990"/>
    <w:rsid w:val="0080634F"/>
    <w:rsid w:val="00806EC0"/>
    <w:rsid w:val="00810C71"/>
    <w:rsid w:val="00811923"/>
    <w:rsid w:val="00811B9C"/>
    <w:rsid w:val="00813648"/>
    <w:rsid w:val="008137E0"/>
    <w:rsid w:val="00814299"/>
    <w:rsid w:val="00814D0E"/>
    <w:rsid w:val="00815DAC"/>
    <w:rsid w:val="00817713"/>
    <w:rsid w:val="00821CCB"/>
    <w:rsid w:val="008225B3"/>
    <w:rsid w:val="00822682"/>
    <w:rsid w:val="00822702"/>
    <w:rsid w:val="008228CA"/>
    <w:rsid w:val="00822B88"/>
    <w:rsid w:val="00824981"/>
    <w:rsid w:val="00826799"/>
    <w:rsid w:val="00826C9E"/>
    <w:rsid w:val="00827ADE"/>
    <w:rsid w:val="008309EB"/>
    <w:rsid w:val="0083158D"/>
    <w:rsid w:val="00831ABB"/>
    <w:rsid w:val="0083213A"/>
    <w:rsid w:val="00833431"/>
    <w:rsid w:val="00836020"/>
    <w:rsid w:val="00840F61"/>
    <w:rsid w:val="00841045"/>
    <w:rsid w:val="0084345C"/>
    <w:rsid w:val="00843601"/>
    <w:rsid w:val="00843816"/>
    <w:rsid w:val="00844D11"/>
    <w:rsid w:val="00844EB5"/>
    <w:rsid w:val="00845762"/>
    <w:rsid w:val="00850A89"/>
    <w:rsid w:val="00851ECE"/>
    <w:rsid w:val="00853AA6"/>
    <w:rsid w:val="00853BB1"/>
    <w:rsid w:val="00853CCB"/>
    <w:rsid w:val="00853F57"/>
    <w:rsid w:val="00854701"/>
    <w:rsid w:val="00854B10"/>
    <w:rsid w:val="00856063"/>
    <w:rsid w:val="00856C6F"/>
    <w:rsid w:val="00860CD0"/>
    <w:rsid w:val="00860F2B"/>
    <w:rsid w:val="00862174"/>
    <w:rsid w:val="008622D5"/>
    <w:rsid w:val="0086239A"/>
    <w:rsid w:val="00862E16"/>
    <w:rsid w:val="0086316B"/>
    <w:rsid w:val="008641EA"/>
    <w:rsid w:val="008663E7"/>
    <w:rsid w:val="00866DD5"/>
    <w:rsid w:val="00866E6D"/>
    <w:rsid w:val="0086727D"/>
    <w:rsid w:val="00867BB7"/>
    <w:rsid w:val="00871351"/>
    <w:rsid w:val="00875B93"/>
    <w:rsid w:val="00875D76"/>
    <w:rsid w:val="00875E17"/>
    <w:rsid w:val="00876408"/>
    <w:rsid w:val="0088150F"/>
    <w:rsid w:val="0088160E"/>
    <w:rsid w:val="00882262"/>
    <w:rsid w:val="008854A4"/>
    <w:rsid w:val="0088589C"/>
    <w:rsid w:val="00886ECD"/>
    <w:rsid w:val="008879D8"/>
    <w:rsid w:val="008913E3"/>
    <w:rsid w:val="00891C03"/>
    <w:rsid w:val="00891C65"/>
    <w:rsid w:val="00891E4C"/>
    <w:rsid w:val="00892290"/>
    <w:rsid w:val="00894254"/>
    <w:rsid w:val="00896926"/>
    <w:rsid w:val="008973C8"/>
    <w:rsid w:val="00897CA6"/>
    <w:rsid w:val="008A2E68"/>
    <w:rsid w:val="008A456F"/>
    <w:rsid w:val="008A4C9C"/>
    <w:rsid w:val="008A5BBA"/>
    <w:rsid w:val="008A7570"/>
    <w:rsid w:val="008B076E"/>
    <w:rsid w:val="008B1664"/>
    <w:rsid w:val="008B19FC"/>
    <w:rsid w:val="008B3BB5"/>
    <w:rsid w:val="008B4686"/>
    <w:rsid w:val="008B484C"/>
    <w:rsid w:val="008B50B2"/>
    <w:rsid w:val="008B5D3B"/>
    <w:rsid w:val="008B5F43"/>
    <w:rsid w:val="008B61B6"/>
    <w:rsid w:val="008B6446"/>
    <w:rsid w:val="008B64BE"/>
    <w:rsid w:val="008C0B53"/>
    <w:rsid w:val="008C2B49"/>
    <w:rsid w:val="008C4498"/>
    <w:rsid w:val="008C6B44"/>
    <w:rsid w:val="008D37A7"/>
    <w:rsid w:val="008D4646"/>
    <w:rsid w:val="008D6848"/>
    <w:rsid w:val="008D69A9"/>
    <w:rsid w:val="008D6AD3"/>
    <w:rsid w:val="008D7656"/>
    <w:rsid w:val="008E283C"/>
    <w:rsid w:val="008E2B2A"/>
    <w:rsid w:val="008E2E87"/>
    <w:rsid w:val="008E5C4B"/>
    <w:rsid w:val="008E5E44"/>
    <w:rsid w:val="008E7425"/>
    <w:rsid w:val="008E7DA9"/>
    <w:rsid w:val="008F1B04"/>
    <w:rsid w:val="008F1DAA"/>
    <w:rsid w:val="008F2194"/>
    <w:rsid w:val="008F2BA7"/>
    <w:rsid w:val="008F3A40"/>
    <w:rsid w:val="008F7618"/>
    <w:rsid w:val="00900241"/>
    <w:rsid w:val="00900ABB"/>
    <w:rsid w:val="009015CD"/>
    <w:rsid w:val="00901AA1"/>
    <w:rsid w:val="0090282F"/>
    <w:rsid w:val="0090445A"/>
    <w:rsid w:val="009044DF"/>
    <w:rsid w:val="00904D19"/>
    <w:rsid w:val="00905917"/>
    <w:rsid w:val="00905C0C"/>
    <w:rsid w:val="0090631B"/>
    <w:rsid w:val="00911F3E"/>
    <w:rsid w:val="009131C8"/>
    <w:rsid w:val="00913E10"/>
    <w:rsid w:val="00915DA7"/>
    <w:rsid w:val="00917BE1"/>
    <w:rsid w:val="00920C64"/>
    <w:rsid w:val="009216A0"/>
    <w:rsid w:val="00922A4E"/>
    <w:rsid w:val="00925BD6"/>
    <w:rsid w:val="00926A59"/>
    <w:rsid w:val="00926A97"/>
    <w:rsid w:val="00926F28"/>
    <w:rsid w:val="00931925"/>
    <w:rsid w:val="0093232D"/>
    <w:rsid w:val="00933006"/>
    <w:rsid w:val="009432DE"/>
    <w:rsid w:val="00943384"/>
    <w:rsid w:val="00943868"/>
    <w:rsid w:val="00943BEE"/>
    <w:rsid w:val="0094589F"/>
    <w:rsid w:val="00945F43"/>
    <w:rsid w:val="009461D4"/>
    <w:rsid w:val="00950FA9"/>
    <w:rsid w:val="00953B14"/>
    <w:rsid w:val="00953C38"/>
    <w:rsid w:val="00953E38"/>
    <w:rsid w:val="009543B7"/>
    <w:rsid w:val="00954D17"/>
    <w:rsid w:val="00955055"/>
    <w:rsid w:val="0095517D"/>
    <w:rsid w:val="00956583"/>
    <w:rsid w:val="009575E4"/>
    <w:rsid w:val="00960015"/>
    <w:rsid w:val="009616E9"/>
    <w:rsid w:val="00961BFF"/>
    <w:rsid w:val="00962570"/>
    <w:rsid w:val="00963261"/>
    <w:rsid w:val="009638E1"/>
    <w:rsid w:val="0096500A"/>
    <w:rsid w:val="00966CF6"/>
    <w:rsid w:val="0096722E"/>
    <w:rsid w:val="009674CE"/>
    <w:rsid w:val="00967C66"/>
    <w:rsid w:val="00972F8B"/>
    <w:rsid w:val="00973768"/>
    <w:rsid w:val="00974E3A"/>
    <w:rsid w:val="0098453B"/>
    <w:rsid w:val="00985078"/>
    <w:rsid w:val="00986D0D"/>
    <w:rsid w:val="00987278"/>
    <w:rsid w:val="00987586"/>
    <w:rsid w:val="00991FC7"/>
    <w:rsid w:val="009928A4"/>
    <w:rsid w:val="0099349C"/>
    <w:rsid w:val="0099555A"/>
    <w:rsid w:val="00995CDB"/>
    <w:rsid w:val="00996B77"/>
    <w:rsid w:val="009973D7"/>
    <w:rsid w:val="00997437"/>
    <w:rsid w:val="00997BBA"/>
    <w:rsid w:val="009A25D7"/>
    <w:rsid w:val="009A3CE2"/>
    <w:rsid w:val="009A4832"/>
    <w:rsid w:val="009A543D"/>
    <w:rsid w:val="009A5728"/>
    <w:rsid w:val="009A6358"/>
    <w:rsid w:val="009A758D"/>
    <w:rsid w:val="009A7E5F"/>
    <w:rsid w:val="009B0188"/>
    <w:rsid w:val="009B10D4"/>
    <w:rsid w:val="009B11DF"/>
    <w:rsid w:val="009B14BC"/>
    <w:rsid w:val="009B1AD6"/>
    <w:rsid w:val="009B4088"/>
    <w:rsid w:val="009B4325"/>
    <w:rsid w:val="009B5FBA"/>
    <w:rsid w:val="009B6145"/>
    <w:rsid w:val="009B66B3"/>
    <w:rsid w:val="009C0C6D"/>
    <w:rsid w:val="009C1D94"/>
    <w:rsid w:val="009C3836"/>
    <w:rsid w:val="009C4590"/>
    <w:rsid w:val="009C4904"/>
    <w:rsid w:val="009C5B8E"/>
    <w:rsid w:val="009C6084"/>
    <w:rsid w:val="009C6737"/>
    <w:rsid w:val="009C75E6"/>
    <w:rsid w:val="009D07E5"/>
    <w:rsid w:val="009D15AC"/>
    <w:rsid w:val="009D1728"/>
    <w:rsid w:val="009D2924"/>
    <w:rsid w:val="009D2D0F"/>
    <w:rsid w:val="009D3258"/>
    <w:rsid w:val="009D3BEF"/>
    <w:rsid w:val="009D3E79"/>
    <w:rsid w:val="009D41C0"/>
    <w:rsid w:val="009D458E"/>
    <w:rsid w:val="009D5001"/>
    <w:rsid w:val="009D5943"/>
    <w:rsid w:val="009D5DB9"/>
    <w:rsid w:val="009E1266"/>
    <w:rsid w:val="009E1A5C"/>
    <w:rsid w:val="009E1FC5"/>
    <w:rsid w:val="009E2FC8"/>
    <w:rsid w:val="009E3343"/>
    <w:rsid w:val="009E34BA"/>
    <w:rsid w:val="009E39DB"/>
    <w:rsid w:val="009E53EC"/>
    <w:rsid w:val="009E66F2"/>
    <w:rsid w:val="009F19DE"/>
    <w:rsid w:val="009F2271"/>
    <w:rsid w:val="009F311C"/>
    <w:rsid w:val="009F3CEB"/>
    <w:rsid w:val="009F42CC"/>
    <w:rsid w:val="009F456A"/>
    <w:rsid w:val="009F49BD"/>
    <w:rsid w:val="009F7E97"/>
    <w:rsid w:val="00A01357"/>
    <w:rsid w:val="00A0260F"/>
    <w:rsid w:val="00A03043"/>
    <w:rsid w:val="00A0442E"/>
    <w:rsid w:val="00A05C26"/>
    <w:rsid w:val="00A06B2C"/>
    <w:rsid w:val="00A07931"/>
    <w:rsid w:val="00A208AA"/>
    <w:rsid w:val="00A22AAC"/>
    <w:rsid w:val="00A22D40"/>
    <w:rsid w:val="00A23DFE"/>
    <w:rsid w:val="00A23E61"/>
    <w:rsid w:val="00A2419C"/>
    <w:rsid w:val="00A25239"/>
    <w:rsid w:val="00A25A5B"/>
    <w:rsid w:val="00A272C9"/>
    <w:rsid w:val="00A306AD"/>
    <w:rsid w:val="00A30DAA"/>
    <w:rsid w:val="00A316BC"/>
    <w:rsid w:val="00A326C4"/>
    <w:rsid w:val="00A32767"/>
    <w:rsid w:val="00A3494B"/>
    <w:rsid w:val="00A35172"/>
    <w:rsid w:val="00A37ACC"/>
    <w:rsid w:val="00A4164E"/>
    <w:rsid w:val="00A41D1A"/>
    <w:rsid w:val="00A42632"/>
    <w:rsid w:val="00A43DBD"/>
    <w:rsid w:val="00A46C34"/>
    <w:rsid w:val="00A5105D"/>
    <w:rsid w:val="00A53994"/>
    <w:rsid w:val="00A54932"/>
    <w:rsid w:val="00A556C6"/>
    <w:rsid w:val="00A565DE"/>
    <w:rsid w:val="00A5683E"/>
    <w:rsid w:val="00A56B0D"/>
    <w:rsid w:val="00A56FD5"/>
    <w:rsid w:val="00A6126B"/>
    <w:rsid w:val="00A62344"/>
    <w:rsid w:val="00A626CD"/>
    <w:rsid w:val="00A64A0F"/>
    <w:rsid w:val="00A66609"/>
    <w:rsid w:val="00A67FE6"/>
    <w:rsid w:val="00A701B0"/>
    <w:rsid w:val="00A704B4"/>
    <w:rsid w:val="00A70C4F"/>
    <w:rsid w:val="00A71264"/>
    <w:rsid w:val="00A71CE9"/>
    <w:rsid w:val="00A726A2"/>
    <w:rsid w:val="00A733E7"/>
    <w:rsid w:val="00A76A1F"/>
    <w:rsid w:val="00A7743D"/>
    <w:rsid w:val="00A85788"/>
    <w:rsid w:val="00A85EEF"/>
    <w:rsid w:val="00A867C8"/>
    <w:rsid w:val="00A8787C"/>
    <w:rsid w:val="00A9027C"/>
    <w:rsid w:val="00A905F1"/>
    <w:rsid w:val="00A90741"/>
    <w:rsid w:val="00A90C3D"/>
    <w:rsid w:val="00A915A3"/>
    <w:rsid w:val="00A919F4"/>
    <w:rsid w:val="00A91D45"/>
    <w:rsid w:val="00A937BF"/>
    <w:rsid w:val="00A93C0B"/>
    <w:rsid w:val="00A93D7B"/>
    <w:rsid w:val="00A94561"/>
    <w:rsid w:val="00A95C4D"/>
    <w:rsid w:val="00AA0CDC"/>
    <w:rsid w:val="00AA3714"/>
    <w:rsid w:val="00AA3B98"/>
    <w:rsid w:val="00AA3CC3"/>
    <w:rsid w:val="00AA4917"/>
    <w:rsid w:val="00AA4AA9"/>
    <w:rsid w:val="00AA5C27"/>
    <w:rsid w:val="00AB38EA"/>
    <w:rsid w:val="00AC11FD"/>
    <w:rsid w:val="00AC15EE"/>
    <w:rsid w:val="00AC1A46"/>
    <w:rsid w:val="00AC2C21"/>
    <w:rsid w:val="00AC32D7"/>
    <w:rsid w:val="00AC47A9"/>
    <w:rsid w:val="00AD01A3"/>
    <w:rsid w:val="00AD19D8"/>
    <w:rsid w:val="00AD2A43"/>
    <w:rsid w:val="00AD2A51"/>
    <w:rsid w:val="00AD7E67"/>
    <w:rsid w:val="00AE0141"/>
    <w:rsid w:val="00AE08E7"/>
    <w:rsid w:val="00AE109E"/>
    <w:rsid w:val="00AE1413"/>
    <w:rsid w:val="00AE2D0C"/>
    <w:rsid w:val="00AE4DAE"/>
    <w:rsid w:val="00AE7129"/>
    <w:rsid w:val="00AE77BD"/>
    <w:rsid w:val="00AF12DA"/>
    <w:rsid w:val="00AF140A"/>
    <w:rsid w:val="00AF15E2"/>
    <w:rsid w:val="00AF5327"/>
    <w:rsid w:val="00AF5741"/>
    <w:rsid w:val="00AF73AA"/>
    <w:rsid w:val="00AF7FF5"/>
    <w:rsid w:val="00B00D8C"/>
    <w:rsid w:val="00B01D23"/>
    <w:rsid w:val="00B01F21"/>
    <w:rsid w:val="00B0256E"/>
    <w:rsid w:val="00B032BE"/>
    <w:rsid w:val="00B03309"/>
    <w:rsid w:val="00B06923"/>
    <w:rsid w:val="00B06EE2"/>
    <w:rsid w:val="00B11573"/>
    <w:rsid w:val="00B12C46"/>
    <w:rsid w:val="00B137B0"/>
    <w:rsid w:val="00B1425D"/>
    <w:rsid w:val="00B1452F"/>
    <w:rsid w:val="00B17702"/>
    <w:rsid w:val="00B203AA"/>
    <w:rsid w:val="00B20B30"/>
    <w:rsid w:val="00B23C8C"/>
    <w:rsid w:val="00B26D16"/>
    <w:rsid w:val="00B30153"/>
    <w:rsid w:val="00B3250E"/>
    <w:rsid w:val="00B3429D"/>
    <w:rsid w:val="00B3470D"/>
    <w:rsid w:val="00B34CCE"/>
    <w:rsid w:val="00B35420"/>
    <w:rsid w:val="00B4586F"/>
    <w:rsid w:val="00B46EBB"/>
    <w:rsid w:val="00B471C4"/>
    <w:rsid w:val="00B47D87"/>
    <w:rsid w:val="00B50ED9"/>
    <w:rsid w:val="00B52CF4"/>
    <w:rsid w:val="00B54026"/>
    <w:rsid w:val="00B54C47"/>
    <w:rsid w:val="00B55DA1"/>
    <w:rsid w:val="00B56406"/>
    <w:rsid w:val="00B56638"/>
    <w:rsid w:val="00B569D7"/>
    <w:rsid w:val="00B57044"/>
    <w:rsid w:val="00B57D14"/>
    <w:rsid w:val="00B601AF"/>
    <w:rsid w:val="00B604F5"/>
    <w:rsid w:val="00B61BCA"/>
    <w:rsid w:val="00B62290"/>
    <w:rsid w:val="00B639D0"/>
    <w:rsid w:val="00B71E0B"/>
    <w:rsid w:val="00B73222"/>
    <w:rsid w:val="00B7511F"/>
    <w:rsid w:val="00B800B7"/>
    <w:rsid w:val="00B81753"/>
    <w:rsid w:val="00B81AB8"/>
    <w:rsid w:val="00B81D3B"/>
    <w:rsid w:val="00B83DB4"/>
    <w:rsid w:val="00B844AF"/>
    <w:rsid w:val="00B85647"/>
    <w:rsid w:val="00B86C4E"/>
    <w:rsid w:val="00B90C70"/>
    <w:rsid w:val="00B91D52"/>
    <w:rsid w:val="00B940D0"/>
    <w:rsid w:val="00B964EC"/>
    <w:rsid w:val="00B96E8E"/>
    <w:rsid w:val="00B977EF"/>
    <w:rsid w:val="00BA214A"/>
    <w:rsid w:val="00BA3FBC"/>
    <w:rsid w:val="00BA44E5"/>
    <w:rsid w:val="00BA49DD"/>
    <w:rsid w:val="00BA64E9"/>
    <w:rsid w:val="00BB1729"/>
    <w:rsid w:val="00BB1A8E"/>
    <w:rsid w:val="00BB28AA"/>
    <w:rsid w:val="00BB521A"/>
    <w:rsid w:val="00BB6274"/>
    <w:rsid w:val="00BB6DCE"/>
    <w:rsid w:val="00BC179F"/>
    <w:rsid w:val="00BC1C94"/>
    <w:rsid w:val="00BC2010"/>
    <w:rsid w:val="00BC2CE7"/>
    <w:rsid w:val="00BC2DCE"/>
    <w:rsid w:val="00BC31B7"/>
    <w:rsid w:val="00BC3FC7"/>
    <w:rsid w:val="00BC663A"/>
    <w:rsid w:val="00BC69C3"/>
    <w:rsid w:val="00BC7C9A"/>
    <w:rsid w:val="00BD0B20"/>
    <w:rsid w:val="00BD1C89"/>
    <w:rsid w:val="00BD2860"/>
    <w:rsid w:val="00BD288C"/>
    <w:rsid w:val="00BD379B"/>
    <w:rsid w:val="00BD4047"/>
    <w:rsid w:val="00BD7F2B"/>
    <w:rsid w:val="00BE0A88"/>
    <w:rsid w:val="00BE0AB0"/>
    <w:rsid w:val="00BE23BF"/>
    <w:rsid w:val="00BE23C1"/>
    <w:rsid w:val="00BE2730"/>
    <w:rsid w:val="00BE2C42"/>
    <w:rsid w:val="00BE3E24"/>
    <w:rsid w:val="00BE49E1"/>
    <w:rsid w:val="00BE791C"/>
    <w:rsid w:val="00BF0B20"/>
    <w:rsid w:val="00BF0EAB"/>
    <w:rsid w:val="00BF135C"/>
    <w:rsid w:val="00BF3C39"/>
    <w:rsid w:val="00BF6B3F"/>
    <w:rsid w:val="00BF7362"/>
    <w:rsid w:val="00C014B4"/>
    <w:rsid w:val="00C01AAE"/>
    <w:rsid w:val="00C02D06"/>
    <w:rsid w:val="00C05256"/>
    <w:rsid w:val="00C103D9"/>
    <w:rsid w:val="00C11319"/>
    <w:rsid w:val="00C122E4"/>
    <w:rsid w:val="00C14630"/>
    <w:rsid w:val="00C14F8A"/>
    <w:rsid w:val="00C15918"/>
    <w:rsid w:val="00C167A5"/>
    <w:rsid w:val="00C16835"/>
    <w:rsid w:val="00C23C49"/>
    <w:rsid w:val="00C26F67"/>
    <w:rsid w:val="00C279A0"/>
    <w:rsid w:val="00C27F0B"/>
    <w:rsid w:val="00C303B1"/>
    <w:rsid w:val="00C32160"/>
    <w:rsid w:val="00C36F54"/>
    <w:rsid w:val="00C40A9D"/>
    <w:rsid w:val="00C40B24"/>
    <w:rsid w:val="00C41665"/>
    <w:rsid w:val="00C41ABE"/>
    <w:rsid w:val="00C41F90"/>
    <w:rsid w:val="00C42BC3"/>
    <w:rsid w:val="00C433B7"/>
    <w:rsid w:val="00C4368B"/>
    <w:rsid w:val="00C44876"/>
    <w:rsid w:val="00C44EF8"/>
    <w:rsid w:val="00C46CE9"/>
    <w:rsid w:val="00C4747F"/>
    <w:rsid w:val="00C50F8C"/>
    <w:rsid w:val="00C513FE"/>
    <w:rsid w:val="00C52BBE"/>
    <w:rsid w:val="00C52CC4"/>
    <w:rsid w:val="00C5356F"/>
    <w:rsid w:val="00C53A01"/>
    <w:rsid w:val="00C53C0C"/>
    <w:rsid w:val="00C548E7"/>
    <w:rsid w:val="00C558C7"/>
    <w:rsid w:val="00C55942"/>
    <w:rsid w:val="00C56372"/>
    <w:rsid w:val="00C56999"/>
    <w:rsid w:val="00C621B5"/>
    <w:rsid w:val="00C62E9E"/>
    <w:rsid w:val="00C64E7B"/>
    <w:rsid w:val="00C6662A"/>
    <w:rsid w:val="00C70417"/>
    <w:rsid w:val="00C72444"/>
    <w:rsid w:val="00C72D0B"/>
    <w:rsid w:val="00C73C3D"/>
    <w:rsid w:val="00C76811"/>
    <w:rsid w:val="00C8010A"/>
    <w:rsid w:val="00C82AFE"/>
    <w:rsid w:val="00C833A1"/>
    <w:rsid w:val="00C836A6"/>
    <w:rsid w:val="00C84D9A"/>
    <w:rsid w:val="00C86E15"/>
    <w:rsid w:val="00C87105"/>
    <w:rsid w:val="00C87AFD"/>
    <w:rsid w:val="00C91F4E"/>
    <w:rsid w:val="00C91F8C"/>
    <w:rsid w:val="00C92666"/>
    <w:rsid w:val="00C94A1A"/>
    <w:rsid w:val="00C94A89"/>
    <w:rsid w:val="00C96494"/>
    <w:rsid w:val="00C96BEE"/>
    <w:rsid w:val="00C96C20"/>
    <w:rsid w:val="00C96EFB"/>
    <w:rsid w:val="00CA108B"/>
    <w:rsid w:val="00CA1249"/>
    <w:rsid w:val="00CA166B"/>
    <w:rsid w:val="00CA1842"/>
    <w:rsid w:val="00CA2E40"/>
    <w:rsid w:val="00CA3AC6"/>
    <w:rsid w:val="00CA481F"/>
    <w:rsid w:val="00CA5571"/>
    <w:rsid w:val="00CA5A25"/>
    <w:rsid w:val="00CA6EB6"/>
    <w:rsid w:val="00CB057E"/>
    <w:rsid w:val="00CB09A9"/>
    <w:rsid w:val="00CB1A6C"/>
    <w:rsid w:val="00CB2307"/>
    <w:rsid w:val="00CB232E"/>
    <w:rsid w:val="00CB394F"/>
    <w:rsid w:val="00CB4417"/>
    <w:rsid w:val="00CB49F5"/>
    <w:rsid w:val="00CB5372"/>
    <w:rsid w:val="00CB69A0"/>
    <w:rsid w:val="00CB6C34"/>
    <w:rsid w:val="00CB7399"/>
    <w:rsid w:val="00CB756C"/>
    <w:rsid w:val="00CC3740"/>
    <w:rsid w:val="00CC3E24"/>
    <w:rsid w:val="00CC4592"/>
    <w:rsid w:val="00CC4CCF"/>
    <w:rsid w:val="00CC5478"/>
    <w:rsid w:val="00CC56FB"/>
    <w:rsid w:val="00CD0064"/>
    <w:rsid w:val="00CD09AA"/>
    <w:rsid w:val="00CD1422"/>
    <w:rsid w:val="00CD212F"/>
    <w:rsid w:val="00CD25C4"/>
    <w:rsid w:val="00CD263C"/>
    <w:rsid w:val="00CD2860"/>
    <w:rsid w:val="00CD39D0"/>
    <w:rsid w:val="00CD4669"/>
    <w:rsid w:val="00CD4F0F"/>
    <w:rsid w:val="00CD553B"/>
    <w:rsid w:val="00CD5CFB"/>
    <w:rsid w:val="00CD70B9"/>
    <w:rsid w:val="00CE2EA2"/>
    <w:rsid w:val="00CE32B6"/>
    <w:rsid w:val="00CE3AB3"/>
    <w:rsid w:val="00CE45A1"/>
    <w:rsid w:val="00CE4758"/>
    <w:rsid w:val="00CE63D7"/>
    <w:rsid w:val="00CE6487"/>
    <w:rsid w:val="00CE732B"/>
    <w:rsid w:val="00CE79F3"/>
    <w:rsid w:val="00CF113F"/>
    <w:rsid w:val="00CF20D6"/>
    <w:rsid w:val="00CF21B3"/>
    <w:rsid w:val="00CF3977"/>
    <w:rsid w:val="00CF54E6"/>
    <w:rsid w:val="00CF5D4C"/>
    <w:rsid w:val="00CF5EBB"/>
    <w:rsid w:val="00CF6661"/>
    <w:rsid w:val="00D00641"/>
    <w:rsid w:val="00D009C6"/>
    <w:rsid w:val="00D00AC2"/>
    <w:rsid w:val="00D00CEC"/>
    <w:rsid w:val="00D01742"/>
    <w:rsid w:val="00D0206E"/>
    <w:rsid w:val="00D03A35"/>
    <w:rsid w:val="00D04879"/>
    <w:rsid w:val="00D0498D"/>
    <w:rsid w:val="00D04B6F"/>
    <w:rsid w:val="00D04F0C"/>
    <w:rsid w:val="00D07853"/>
    <w:rsid w:val="00D1104F"/>
    <w:rsid w:val="00D12499"/>
    <w:rsid w:val="00D125DE"/>
    <w:rsid w:val="00D14577"/>
    <w:rsid w:val="00D148FE"/>
    <w:rsid w:val="00D16740"/>
    <w:rsid w:val="00D173A3"/>
    <w:rsid w:val="00D20935"/>
    <w:rsid w:val="00D2339B"/>
    <w:rsid w:val="00D262CC"/>
    <w:rsid w:val="00D26E16"/>
    <w:rsid w:val="00D27330"/>
    <w:rsid w:val="00D27EF1"/>
    <w:rsid w:val="00D30277"/>
    <w:rsid w:val="00D30474"/>
    <w:rsid w:val="00D317BB"/>
    <w:rsid w:val="00D32048"/>
    <w:rsid w:val="00D3516E"/>
    <w:rsid w:val="00D44255"/>
    <w:rsid w:val="00D44BAC"/>
    <w:rsid w:val="00D44E00"/>
    <w:rsid w:val="00D45493"/>
    <w:rsid w:val="00D45698"/>
    <w:rsid w:val="00D458F1"/>
    <w:rsid w:val="00D45E3A"/>
    <w:rsid w:val="00D464A1"/>
    <w:rsid w:val="00D464C1"/>
    <w:rsid w:val="00D46DAA"/>
    <w:rsid w:val="00D51451"/>
    <w:rsid w:val="00D52F5D"/>
    <w:rsid w:val="00D5396A"/>
    <w:rsid w:val="00D554A4"/>
    <w:rsid w:val="00D55501"/>
    <w:rsid w:val="00D55606"/>
    <w:rsid w:val="00D569E8"/>
    <w:rsid w:val="00D5776A"/>
    <w:rsid w:val="00D60492"/>
    <w:rsid w:val="00D608A0"/>
    <w:rsid w:val="00D60D85"/>
    <w:rsid w:val="00D62880"/>
    <w:rsid w:val="00D63D4B"/>
    <w:rsid w:val="00D662FC"/>
    <w:rsid w:val="00D66313"/>
    <w:rsid w:val="00D66644"/>
    <w:rsid w:val="00D703A9"/>
    <w:rsid w:val="00D71346"/>
    <w:rsid w:val="00D72A74"/>
    <w:rsid w:val="00D730C2"/>
    <w:rsid w:val="00D7312B"/>
    <w:rsid w:val="00D77496"/>
    <w:rsid w:val="00D7778E"/>
    <w:rsid w:val="00D814F1"/>
    <w:rsid w:val="00D8164F"/>
    <w:rsid w:val="00D84086"/>
    <w:rsid w:val="00D842DC"/>
    <w:rsid w:val="00D9055E"/>
    <w:rsid w:val="00D9215C"/>
    <w:rsid w:val="00D92C11"/>
    <w:rsid w:val="00D92F2C"/>
    <w:rsid w:val="00D93593"/>
    <w:rsid w:val="00D93966"/>
    <w:rsid w:val="00D956E6"/>
    <w:rsid w:val="00D963E9"/>
    <w:rsid w:val="00D9640C"/>
    <w:rsid w:val="00D96841"/>
    <w:rsid w:val="00D9782B"/>
    <w:rsid w:val="00DA1117"/>
    <w:rsid w:val="00DA2AF2"/>
    <w:rsid w:val="00DA3705"/>
    <w:rsid w:val="00DA416F"/>
    <w:rsid w:val="00DA4685"/>
    <w:rsid w:val="00DA7562"/>
    <w:rsid w:val="00DA75C1"/>
    <w:rsid w:val="00DA7A37"/>
    <w:rsid w:val="00DB02B6"/>
    <w:rsid w:val="00DB088D"/>
    <w:rsid w:val="00DB24D1"/>
    <w:rsid w:val="00DB2703"/>
    <w:rsid w:val="00DB30D1"/>
    <w:rsid w:val="00DB6851"/>
    <w:rsid w:val="00DB6FF5"/>
    <w:rsid w:val="00DC02BA"/>
    <w:rsid w:val="00DC17A8"/>
    <w:rsid w:val="00DC21FE"/>
    <w:rsid w:val="00DC2211"/>
    <w:rsid w:val="00DC38CC"/>
    <w:rsid w:val="00DC5578"/>
    <w:rsid w:val="00DC747D"/>
    <w:rsid w:val="00DC7AC2"/>
    <w:rsid w:val="00DD01B2"/>
    <w:rsid w:val="00DD0362"/>
    <w:rsid w:val="00DD07C4"/>
    <w:rsid w:val="00DD281C"/>
    <w:rsid w:val="00DD4A2A"/>
    <w:rsid w:val="00DD4A5C"/>
    <w:rsid w:val="00DD6510"/>
    <w:rsid w:val="00DD6D69"/>
    <w:rsid w:val="00DE0F97"/>
    <w:rsid w:val="00DE20D4"/>
    <w:rsid w:val="00DE22E4"/>
    <w:rsid w:val="00DE509E"/>
    <w:rsid w:val="00DE5AB2"/>
    <w:rsid w:val="00DE69FB"/>
    <w:rsid w:val="00DF02EB"/>
    <w:rsid w:val="00DF0D19"/>
    <w:rsid w:val="00DF138A"/>
    <w:rsid w:val="00DF1CCF"/>
    <w:rsid w:val="00DF1EE2"/>
    <w:rsid w:val="00DF2866"/>
    <w:rsid w:val="00DF2A4A"/>
    <w:rsid w:val="00DF4DB6"/>
    <w:rsid w:val="00DF521A"/>
    <w:rsid w:val="00DF6B25"/>
    <w:rsid w:val="00DF704E"/>
    <w:rsid w:val="00DF7B22"/>
    <w:rsid w:val="00E01ACE"/>
    <w:rsid w:val="00E02D3E"/>
    <w:rsid w:val="00E03D70"/>
    <w:rsid w:val="00E05245"/>
    <w:rsid w:val="00E05B4F"/>
    <w:rsid w:val="00E066BD"/>
    <w:rsid w:val="00E06D58"/>
    <w:rsid w:val="00E078E7"/>
    <w:rsid w:val="00E10E31"/>
    <w:rsid w:val="00E11564"/>
    <w:rsid w:val="00E1211F"/>
    <w:rsid w:val="00E1495A"/>
    <w:rsid w:val="00E150D3"/>
    <w:rsid w:val="00E159B3"/>
    <w:rsid w:val="00E167FC"/>
    <w:rsid w:val="00E16CCB"/>
    <w:rsid w:val="00E17806"/>
    <w:rsid w:val="00E201BE"/>
    <w:rsid w:val="00E2074A"/>
    <w:rsid w:val="00E218C1"/>
    <w:rsid w:val="00E2258F"/>
    <w:rsid w:val="00E2270A"/>
    <w:rsid w:val="00E23057"/>
    <w:rsid w:val="00E24AB3"/>
    <w:rsid w:val="00E25DDC"/>
    <w:rsid w:val="00E26A78"/>
    <w:rsid w:val="00E271D7"/>
    <w:rsid w:val="00E27B19"/>
    <w:rsid w:val="00E30060"/>
    <w:rsid w:val="00E3022A"/>
    <w:rsid w:val="00E3301C"/>
    <w:rsid w:val="00E3351B"/>
    <w:rsid w:val="00E3370F"/>
    <w:rsid w:val="00E353F4"/>
    <w:rsid w:val="00E3567C"/>
    <w:rsid w:val="00E43B41"/>
    <w:rsid w:val="00E46903"/>
    <w:rsid w:val="00E50E5C"/>
    <w:rsid w:val="00E559FC"/>
    <w:rsid w:val="00E57A0B"/>
    <w:rsid w:val="00E617EB"/>
    <w:rsid w:val="00E623BA"/>
    <w:rsid w:val="00E63C83"/>
    <w:rsid w:val="00E641AB"/>
    <w:rsid w:val="00E6459F"/>
    <w:rsid w:val="00E646F6"/>
    <w:rsid w:val="00E655ED"/>
    <w:rsid w:val="00E65C4E"/>
    <w:rsid w:val="00E66CD5"/>
    <w:rsid w:val="00E67E92"/>
    <w:rsid w:val="00E720B7"/>
    <w:rsid w:val="00E73456"/>
    <w:rsid w:val="00E73BCD"/>
    <w:rsid w:val="00E75002"/>
    <w:rsid w:val="00E75488"/>
    <w:rsid w:val="00E7598E"/>
    <w:rsid w:val="00E76793"/>
    <w:rsid w:val="00E76B48"/>
    <w:rsid w:val="00E77705"/>
    <w:rsid w:val="00E77CE3"/>
    <w:rsid w:val="00E80D55"/>
    <w:rsid w:val="00E81212"/>
    <w:rsid w:val="00E82430"/>
    <w:rsid w:val="00E82DBB"/>
    <w:rsid w:val="00E83C1A"/>
    <w:rsid w:val="00E83C8F"/>
    <w:rsid w:val="00E86A1F"/>
    <w:rsid w:val="00E87AEA"/>
    <w:rsid w:val="00E904FE"/>
    <w:rsid w:val="00E91241"/>
    <w:rsid w:val="00E93964"/>
    <w:rsid w:val="00E973AC"/>
    <w:rsid w:val="00EA0853"/>
    <w:rsid w:val="00EA0DC8"/>
    <w:rsid w:val="00EA149E"/>
    <w:rsid w:val="00EA1795"/>
    <w:rsid w:val="00EA25E2"/>
    <w:rsid w:val="00EA34AC"/>
    <w:rsid w:val="00EA3903"/>
    <w:rsid w:val="00EA3A78"/>
    <w:rsid w:val="00EA6655"/>
    <w:rsid w:val="00EA69CB"/>
    <w:rsid w:val="00EA72CC"/>
    <w:rsid w:val="00EA7DA1"/>
    <w:rsid w:val="00EA7F93"/>
    <w:rsid w:val="00EB069F"/>
    <w:rsid w:val="00EB0FFE"/>
    <w:rsid w:val="00EB2253"/>
    <w:rsid w:val="00EB3668"/>
    <w:rsid w:val="00EB3CDD"/>
    <w:rsid w:val="00EB4095"/>
    <w:rsid w:val="00EB523E"/>
    <w:rsid w:val="00EB5258"/>
    <w:rsid w:val="00EB5EC1"/>
    <w:rsid w:val="00EB5EC3"/>
    <w:rsid w:val="00EB5FAD"/>
    <w:rsid w:val="00EB6272"/>
    <w:rsid w:val="00EB69EB"/>
    <w:rsid w:val="00EC180F"/>
    <w:rsid w:val="00EC1BB6"/>
    <w:rsid w:val="00EC29CF"/>
    <w:rsid w:val="00EC3462"/>
    <w:rsid w:val="00EC5B29"/>
    <w:rsid w:val="00EC6197"/>
    <w:rsid w:val="00ED1814"/>
    <w:rsid w:val="00ED1FE2"/>
    <w:rsid w:val="00ED2DF7"/>
    <w:rsid w:val="00ED30DD"/>
    <w:rsid w:val="00ED3653"/>
    <w:rsid w:val="00ED3E5D"/>
    <w:rsid w:val="00ED4E90"/>
    <w:rsid w:val="00ED72F2"/>
    <w:rsid w:val="00ED77CE"/>
    <w:rsid w:val="00ED7BD2"/>
    <w:rsid w:val="00EE017E"/>
    <w:rsid w:val="00EE07EA"/>
    <w:rsid w:val="00EE0DFA"/>
    <w:rsid w:val="00EE1EE7"/>
    <w:rsid w:val="00EE20AF"/>
    <w:rsid w:val="00EE3B98"/>
    <w:rsid w:val="00EE4C70"/>
    <w:rsid w:val="00EE529C"/>
    <w:rsid w:val="00EF006E"/>
    <w:rsid w:val="00EF2458"/>
    <w:rsid w:val="00EF2A50"/>
    <w:rsid w:val="00EF3C8F"/>
    <w:rsid w:val="00EF5BB3"/>
    <w:rsid w:val="00F001BE"/>
    <w:rsid w:val="00F01501"/>
    <w:rsid w:val="00F01E83"/>
    <w:rsid w:val="00F02385"/>
    <w:rsid w:val="00F047D4"/>
    <w:rsid w:val="00F05284"/>
    <w:rsid w:val="00F06246"/>
    <w:rsid w:val="00F06808"/>
    <w:rsid w:val="00F06938"/>
    <w:rsid w:val="00F073A6"/>
    <w:rsid w:val="00F07A12"/>
    <w:rsid w:val="00F07FF6"/>
    <w:rsid w:val="00F107CF"/>
    <w:rsid w:val="00F1132B"/>
    <w:rsid w:val="00F122FA"/>
    <w:rsid w:val="00F13438"/>
    <w:rsid w:val="00F1453E"/>
    <w:rsid w:val="00F14D41"/>
    <w:rsid w:val="00F1563D"/>
    <w:rsid w:val="00F17D4A"/>
    <w:rsid w:val="00F20245"/>
    <w:rsid w:val="00F20779"/>
    <w:rsid w:val="00F2178A"/>
    <w:rsid w:val="00F2208B"/>
    <w:rsid w:val="00F25A67"/>
    <w:rsid w:val="00F26CFE"/>
    <w:rsid w:val="00F31041"/>
    <w:rsid w:val="00F31727"/>
    <w:rsid w:val="00F332B8"/>
    <w:rsid w:val="00F33596"/>
    <w:rsid w:val="00F34185"/>
    <w:rsid w:val="00F35E43"/>
    <w:rsid w:val="00F36B03"/>
    <w:rsid w:val="00F3720A"/>
    <w:rsid w:val="00F4176B"/>
    <w:rsid w:val="00F41EEC"/>
    <w:rsid w:val="00F42460"/>
    <w:rsid w:val="00F429D7"/>
    <w:rsid w:val="00F43622"/>
    <w:rsid w:val="00F43FFD"/>
    <w:rsid w:val="00F4493F"/>
    <w:rsid w:val="00F44C01"/>
    <w:rsid w:val="00F45012"/>
    <w:rsid w:val="00F46CE7"/>
    <w:rsid w:val="00F50B42"/>
    <w:rsid w:val="00F52221"/>
    <w:rsid w:val="00F529D5"/>
    <w:rsid w:val="00F53A0E"/>
    <w:rsid w:val="00F53F97"/>
    <w:rsid w:val="00F542AB"/>
    <w:rsid w:val="00F5462A"/>
    <w:rsid w:val="00F57507"/>
    <w:rsid w:val="00F57723"/>
    <w:rsid w:val="00F57B55"/>
    <w:rsid w:val="00F600D0"/>
    <w:rsid w:val="00F6126E"/>
    <w:rsid w:val="00F625F6"/>
    <w:rsid w:val="00F641CF"/>
    <w:rsid w:val="00F643F8"/>
    <w:rsid w:val="00F64AEE"/>
    <w:rsid w:val="00F64DB6"/>
    <w:rsid w:val="00F65908"/>
    <w:rsid w:val="00F66FB6"/>
    <w:rsid w:val="00F67350"/>
    <w:rsid w:val="00F7094E"/>
    <w:rsid w:val="00F72683"/>
    <w:rsid w:val="00F72875"/>
    <w:rsid w:val="00F73C1B"/>
    <w:rsid w:val="00F74AB8"/>
    <w:rsid w:val="00F750AB"/>
    <w:rsid w:val="00F750F7"/>
    <w:rsid w:val="00F755F7"/>
    <w:rsid w:val="00F760D1"/>
    <w:rsid w:val="00F76741"/>
    <w:rsid w:val="00F77A4E"/>
    <w:rsid w:val="00F77C96"/>
    <w:rsid w:val="00F80FA1"/>
    <w:rsid w:val="00F81EB6"/>
    <w:rsid w:val="00F81FDB"/>
    <w:rsid w:val="00F82BCF"/>
    <w:rsid w:val="00F832D4"/>
    <w:rsid w:val="00F8353A"/>
    <w:rsid w:val="00F84884"/>
    <w:rsid w:val="00F86D1E"/>
    <w:rsid w:val="00F86D65"/>
    <w:rsid w:val="00F87418"/>
    <w:rsid w:val="00F93B79"/>
    <w:rsid w:val="00F9441E"/>
    <w:rsid w:val="00F94C35"/>
    <w:rsid w:val="00FA1893"/>
    <w:rsid w:val="00FA2BAF"/>
    <w:rsid w:val="00FA449E"/>
    <w:rsid w:val="00FA63CE"/>
    <w:rsid w:val="00FA6516"/>
    <w:rsid w:val="00FB010E"/>
    <w:rsid w:val="00FB1133"/>
    <w:rsid w:val="00FB1786"/>
    <w:rsid w:val="00FB21BF"/>
    <w:rsid w:val="00FB24C9"/>
    <w:rsid w:val="00FB2F58"/>
    <w:rsid w:val="00FB3E10"/>
    <w:rsid w:val="00FB5E8E"/>
    <w:rsid w:val="00FB6317"/>
    <w:rsid w:val="00FB674E"/>
    <w:rsid w:val="00FB719B"/>
    <w:rsid w:val="00FC0842"/>
    <w:rsid w:val="00FC18AD"/>
    <w:rsid w:val="00FC6BFC"/>
    <w:rsid w:val="00FC6C1A"/>
    <w:rsid w:val="00FD0498"/>
    <w:rsid w:val="00FD1E88"/>
    <w:rsid w:val="00FD202A"/>
    <w:rsid w:val="00FD20AF"/>
    <w:rsid w:val="00FD5584"/>
    <w:rsid w:val="00FE14ED"/>
    <w:rsid w:val="00FE1ED6"/>
    <w:rsid w:val="00FE36FB"/>
    <w:rsid w:val="00FE3FEA"/>
    <w:rsid w:val="00FE603F"/>
    <w:rsid w:val="00FF09EE"/>
    <w:rsid w:val="00FF1739"/>
    <w:rsid w:val="00FF17C3"/>
    <w:rsid w:val="00FF2F33"/>
    <w:rsid w:val="00FF552A"/>
    <w:rsid w:val="00FF57F9"/>
    <w:rsid w:val="00FF747A"/>
    <w:rsid w:val="00FF7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CE8E0AB"/>
  <w15:docId w15:val="{D5B39397-78F2-4BBC-ACA9-BD13914BB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04225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8309EB"/>
    <w:pPr>
      <w:keepNext/>
      <w:keepLines/>
      <w:pageBreakBefore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9F7E97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9F7E9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qFormat/>
    <w:rsid w:val="006026E1"/>
    <w:pPr>
      <w:keepNext/>
      <w:keepLines/>
      <w:numPr>
        <w:ilvl w:val="3"/>
        <w:numId w:val="1"/>
      </w:numPr>
      <w:tabs>
        <w:tab w:val="clear" w:pos="2552"/>
      </w:tabs>
      <w:spacing w:before="280" w:after="290" w:line="377" w:lineRule="auto"/>
      <w:ind w:left="851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780C7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rsid w:val="00A90C3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 字符"/>
    <w:link w:val="4"/>
    <w:rsid w:val="006026E1"/>
    <w:rPr>
      <w:rFonts w:ascii="Arial" w:eastAsia="黑体" w:hAnsi="Arial"/>
      <w:b/>
      <w:bCs/>
      <w:kern w:val="2"/>
      <w:sz w:val="28"/>
      <w:szCs w:val="28"/>
    </w:rPr>
  </w:style>
  <w:style w:type="paragraph" w:styleId="TOC2">
    <w:name w:val="toc 2"/>
    <w:basedOn w:val="a"/>
    <w:next w:val="a"/>
    <w:autoRedefine/>
    <w:uiPriority w:val="39"/>
    <w:rsid w:val="00F25A67"/>
    <w:pPr>
      <w:ind w:leftChars="200" w:left="420"/>
    </w:pPr>
  </w:style>
  <w:style w:type="paragraph" w:styleId="TOC1">
    <w:name w:val="toc 1"/>
    <w:basedOn w:val="a"/>
    <w:next w:val="a"/>
    <w:autoRedefine/>
    <w:uiPriority w:val="39"/>
    <w:rsid w:val="00F25A67"/>
  </w:style>
  <w:style w:type="character" w:styleId="a3">
    <w:name w:val="Hyperlink"/>
    <w:uiPriority w:val="99"/>
    <w:rsid w:val="00F25A67"/>
    <w:rPr>
      <w:color w:val="0000FF"/>
      <w:u w:val="single"/>
    </w:rPr>
  </w:style>
  <w:style w:type="paragraph" w:styleId="a4">
    <w:name w:val="header"/>
    <w:basedOn w:val="a"/>
    <w:rsid w:val="001302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rsid w:val="001302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6">
    <w:name w:val="page number"/>
    <w:basedOn w:val="a0"/>
    <w:rsid w:val="00130207"/>
  </w:style>
  <w:style w:type="paragraph" w:styleId="TOC3">
    <w:name w:val="toc 3"/>
    <w:basedOn w:val="a"/>
    <w:next w:val="a"/>
    <w:autoRedefine/>
    <w:uiPriority w:val="39"/>
    <w:rsid w:val="00320E47"/>
    <w:pPr>
      <w:ind w:leftChars="400" w:left="840"/>
    </w:pPr>
  </w:style>
  <w:style w:type="paragraph" w:customStyle="1" w:styleId="a7">
    <w:name w:val="需求正文"/>
    <w:basedOn w:val="a"/>
    <w:qFormat/>
    <w:rsid w:val="00667049"/>
    <w:pPr>
      <w:ind w:firstLineChars="200" w:firstLine="200"/>
    </w:pPr>
  </w:style>
  <w:style w:type="table" w:styleId="a8">
    <w:name w:val="Table Grid"/>
    <w:basedOn w:val="a1"/>
    <w:rsid w:val="005003EC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qFormat/>
    <w:rsid w:val="00A90741"/>
    <w:rPr>
      <w:rFonts w:ascii="Arial" w:eastAsia="黑体" w:hAnsi="Arial" w:cs="Arial"/>
      <w:sz w:val="20"/>
      <w:szCs w:val="20"/>
    </w:rPr>
  </w:style>
  <w:style w:type="character" w:styleId="aa">
    <w:name w:val="annotation reference"/>
    <w:semiHidden/>
    <w:rsid w:val="00305D1A"/>
    <w:rPr>
      <w:sz w:val="21"/>
      <w:szCs w:val="21"/>
    </w:rPr>
  </w:style>
  <w:style w:type="paragraph" w:styleId="ab">
    <w:name w:val="annotation text"/>
    <w:basedOn w:val="a"/>
    <w:semiHidden/>
    <w:rsid w:val="00305D1A"/>
    <w:pPr>
      <w:jc w:val="left"/>
    </w:pPr>
  </w:style>
  <w:style w:type="paragraph" w:styleId="ac">
    <w:name w:val="annotation subject"/>
    <w:basedOn w:val="ab"/>
    <w:next w:val="ab"/>
    <w:semiHidden/>
    <w:rsid w:val="00305D1A"/>
    <w:rPr>
      <w:b/>
      <w:bCs/>
    </w:rPr>
  </w:style>
  <w:style w:type="paragraph" w:styleId="ad">
    <w:name w:val="Balloon Text"/>
    <w:basedOn w:val="a"/>
    <w:semiHidden/>
    <w:rsid w:val="00305D1A"/>
    <w:rPr>
      <w:sz w:val="18"/>
      <w:szCs w:val="18"/>
    </w:rPr>
  </w:style>
  <w:style w:type="paragraph" w:styleId="ae">
    <w:name w:val="footnote text"/>
    <w:basedOn w:val="a"/>
    <w:semiHidden/>
    <w:rsid w:val="00305D1A"/>
    <w:pPr>
      <w:snapToGrid w:val="0"/>
      <w:jc w:val="left"/>
    </w:pPr>
    <w:rPr>
      <w:sz w:val="18"/>
      <w:szCs w:val="18"/>
    </w:rPr>
  </w:style>
  <w:style w:type="character" w:styleId="af">
    <w:name w:val="footnote reference"/>
    <w:semiHidden/>
    <w:rsid w:val="00305D1A"/>
    <w:rPr>
      <w:vertAlign w:val="superscript"/>
    </w:rPr>
  </w:style>
  <w:style w:type="paragraph" w:styleId="af0">
    <w:name w:val="List Paragraph"/>
    <w:basedOn w:val="a"/>
    <w:uiPriority w:val="34"/>
    <w:qFormat/>
    <w:rsid w:val="0036524F"/>
    <w:pPr>
      <w:ind w:firstLineChars="200" w:firstLine="420"/>
    </w:pPr>
  </w:style>
  <w:style w:type="paragraph" w:styleId="TOC4">
    <w:name w:val="toc 4"/>
    <w:basedOn w:val="a"/>
    <w:next w:val="a"/>
    <w:autoRedefine/>
    <w:uiPriority w:val="39"/>
    <w:rsid w:val="005A1BAB"/>
    <w:pPr>
      <w:ind w:leftChars="600" w:left="1260"/>
    </w:pPr>
  </w:style>
  <w:style w:type="paragraph" w:styleId="af1">
    <w:name w:val="Normal (Web)"/>
    <w:basedOn w:val="a"/>
    <w:uiPriority w:val="99"/>
    <w:unhideWhenUsed/>
    <w:qFormat/>
    <w:rsid w:val="0078445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TOC5">
    <w:name w:val="toc 5"/>
    <w:basedOn w:val="a"/>
    <w:next w:val="a"/>
    <w:autoRedefine/>
    <w:uiPriority w:val="39"/>
    <w:unhideWhenUsed/>
    <w:rsid w:val="004F7D46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4F7D46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4F7D46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4F7D46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4F7D46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customStyle="1" w:styleId="10">
    <w:name w:val="未处理的提及1"/>
    <w:basedOn w:val="a0"/>
    <w:uiPriority w:val="99"/>
    <w:semiHidden/>
    <w:unhideWhenUsed/>
    <w:rsid w:val="004F7D46"/>
    <w:rPr>
      <w:color w:val="808080"/>
      <w:shd w:val="clear" w:color="auto" w:fill="E6E6E6"/>
    </w:rPr>
  </w:style>
  <w:style w:type="character" w:customStyle="1" w:styleId="20">
    <w:name w:val="标题 2 字符"/>
    <w:link w:val="2"/>
    <w:rsid w:val="00063409"/>
    <w:rPr>
      <w:rFonts w:ascii="Arial" w:eastAsia="黑体" w:hAnsi="Arial"/>
      <w:b/>
      <w:bCs/>
      <w:kern w:val="2"/>
      <w:sz w:val="32"/>
      <w:szCs w:val="32"/>
    </w:rPr>
  </w:style>
  <w:style w:type="character" w:styleId="af2">
    <w:name w:val="Placeholder Text"/>
    <w:basedOn w:val="a0"/>
    <w:uiPriority w:val="99"/>
    <w:semiHidden/>
    <w:rsid w:val="00497060"/>
    <w:rPr>
      <w:color w:val="808080"/>
    </w:rPr>
  </w:style>
  <w:style w:type="character" w:customStyle="1" w:styleId="60">
    <w:name w:val="标题 6 字符"/>
    <w:basedOn w:val="a0"/>
    <w:link w:val="6"/>
    <w:rsid w:val="00A90C3D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styleId="af3">
    <w:name w:val="Unresolved Mention"/>
    <w:basedOn w:val="a0"/>
    <w:uiPriority w:val="99"/>
    <w:semiHidden/>
    <w:unhideWhenUsed/>
    <w:rsid w:val="00F31041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rsid w:val="000F306D"/>
    <w:rPr>
      <w:b/>
      <w:bCs/>
      <w:kern w:val="2"/>
      <w:sz w:val="32"/>
      <w:szCs w:val="32"/>
    </w:rPr>
  </w:style>
  <w:style w:type="character" w:customStyle="1" w:styleId="21">
    <w:name w:val="未处理的提及2"/>
    <w:basedOn w:val="a0"/>
    <w:uiPriority w:val="99"/>
    <w:semiHidden/>
    <w:unhideWhenUsed/>
    <w:rsid w:val="003464F8"/>
    <w:rPr>
      <w:color w:val="605E5C"/>
      <w:shd w:val="clear" w:color="auto" w:fill="E1DFDD"/>
    </w:rPr>
  </w:style>
  <w:style w:type="character" w:customStyle="1" w:styleId="4Char">
    <w:name w:val="标题 4 Char"/>
    <w:rsid w:val="00814299"/>
    <w:rPr>
      <w:rFonts w:ascii="Arial" w:eastAsia="黑体" w:hAnsi="Arial"/>
      <w:b/>
      <w:bCs/>
      <w:kern w:val="2"/>
      <w:sz w:val="28"/>
      <w:szCs w:val="28"/>
    </w:rPr>
  </w:style>
  <w:style w:type="character" w:customStyle="1" w:styleId="2Char">
    <w:name w:val="标题 2 Char"/>
    <w:rsid w:val="00814299"/>
    <w:rPr>
      <w:rFonts w:ascii="Arial" w:eastAsia="黑体" w:hAnsi="Arial"/>
      <w:b/>
      <w:bCs/>
      <w:kern w:val="2"/>
      <w:sz w:val="32"/>
      <w:szCs w:val="32"/>
    </w:rPr>
  </w:style>
  <w:style w:type="character" w:customStyle="1" w:styleId="6Char">
    <w:name w:val="标题 6 Char"/>
    <w:basedOn w:val="a0"/>
    <w:rsid w:val="0081429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31">
    <w:name w:val="未处理的提及3"/>
    <w:basedOn w:val="a0"/>
    <w:uiPriority w:val="99"/>
    <w:semiHidden/>
    <w:unhideWhenUsed/>
    <w:rsid w:val="008142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150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183.175.14.194:7202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://192.168.182.152:80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c\Desktop\&#39033;&#30446;&#25991;&#26723;&#27169;&#26495;_2_v1.1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业务大类1</b:Tag>
    <b:RefOrder>1</b:RefOrder>
  </b:Source>
</b:Sources>
</file>

<file path=customXml/itemProps1.xml><?xml version="1.0" encoding="utf-8"?>
<ds:datastoreItem xmlns:ds="http://schemas.openxmlformats.org/officeDocument/2006/customXml" ds:itemID="{DDA43129-1C30-4268-8EBC-6390120BB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项目文档模板_2_v1.1.dotx</Template>
  <TotalTime>10788</TotalTime>
  <Pages>277</Pages>
  <Words>54081</Words>
  <Characters>308266</Characters>
  <Application>Microsoft Office Word</Application>
  <DocSecurity>0</DocSecurity>
  <Lines>2568</Lines>
  <Paragraphs>723</Paragraphs>
  <ScaleCrop>false</ScaleCrop>
  <Company>www.ftpdown.com</Company>
  <LinksUpToDate>false</LinksUpToDate>
  <CharactersWithSpaces>361624</CharactersWithSpaces>
  <SharedDoc>false</SharedDoc>
  <HLinks>
    <vt:vector size="366" baseType="variant">
      <vt:variant>
        <vt:i4>1638455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_Toc493245403</vt:lpwstr>
      </vt:variant>
      <vt:variant>
        <vt:i4>1638455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_Toc493245402</vt:lpwstr>
      </vt:variant>
      <vt:variant>
        <vt:i4>1638455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_Toc493245401</vt:lpwstr>
      </vt:variant>
      <vt:variant>
        <vt:i4>1638455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_Toc493245400</vt:lpwstr>
      </vt:variant>
      <vt:variant>
        <vt:i4>1048624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_Toc493245399</vt:lpwstr>
      </vt:variant>
      <vt:variant>
        <vt:i4>1048624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_Toc493245398</vt:lpwstr>
      </vt:variant>
      <vt:variant>
        <vt:i4>1048624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_Toc493245397</vt:lpwstr>
      </vt:variant>
      <vt:variant>
        <vt:i4>1048624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_Toc493245396</vt:lpwstr>
      </vt:variant>
      <vt:variant>
        <vt:i4>1048624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_Toc493245395</vt:lpwstr>
      </vt:variant>
      <vt:variant>
        <vt:i4>1048624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_Toc493245394</vt:lpwstr>
      </vt:variant>
      <vt:variant>
        <vt:i4>1048624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_Toc493245393</vt:lpwstr>
      </vt:variant>
      <vt:variant>
        <vt:i4>1048624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_Toc493245392</vt:lpwstr>
      </vt:variant>
      <vt:variant>
        <vt:i4>1048624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_Toc493245391</vt:lpwstr>
      </vt:variant>
      <vt:variant>
        <vt:i4>1048624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_Toc493245390</vt:lpwstr>
      </vt:variant>
      <vt:variant>
        <vt:i4>1114160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_Toc493245389</vt:lpwstr>
      </vt:variant>
      <vt:variant>
        <vt:i4>1114160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_Toc493245388</vt:lpwstr>
      </vt:variant>
      <vt:variant>
        <vt:i4>1114160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_Toc493245387</vt:lpwstr>
      </vt:variant>
      <vt:variant>
        <vt:i4>1114160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_Toc493245386</vt:lpwstr>
      </vt:variant>
      <vt:variant>
        <vt:i4>1114160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_Toc493245385</vt:lpwstr>
      </vt:variant>
      <vt:variant>
        <vt:i4>1114160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_Toc493245384</vt:lpwstr>
      </vt:variant>
      <vt:variant>
        <vt:i4>1114160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_Toc493245383</vt:lpwstr>
      </vt:variant>
      <vt:variant>
        <vt:i4>1114160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_Toc493245382</vt:lpwstr>
      </vt:variant>
      <vt:variant>
        <vt:i4>1114160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_Toc493245381</vt:lpwstr>
      </vt:variant>
      <vt:variant>
        <vt:i4>1114160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_Toc493245380</vt:lpwstr>
      </vt:variant>
      <vt:variant>
        <vt:i4>1966128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_Toc493245379</vt:lpwstr>
      </vt:variant>
      <vt:variant>
        <vt:i4>1966128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_Toc493245378</vt:lpwstr>
      </vt:variant>
      <vt:variant>
        <vt:i4>1966128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_Toc493245377</vt:lpwstr>
      </vt:variant>
      <vt:variant>
        <vt:i4>1966128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_Toc493245376</vt:lpwstr>
      </vt:variant>
      <vt:variant>
        <vt:i4>1966128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_Toc493245375</vt:lpwstr>
      </vt:variant>
      <vt:variant>
        <vt:i4>1966128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_Toc493245374</vt:lpwstr>
      </vt:variant>
      <vt:variant>
        <vt:i4>1966128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_Toc493245373</vt:lpwstr>
      </vt:variant>
      <vt:variant>
        <vt:i4>1966128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_Toc493245372</vt:lpwstr>
      </vt:variant>
      <vt:variant>
        <vt:i4>1966128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_Toc493245371</vt:lpwstr>
      </vt:variant>
      <vt:variant>
        <vt:i4>1966128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_Toc493245370</vt:lpwstr>
      </vt:variant>
      <vt:variant>
        <vt:i4>2031664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_Toc493245369</vt:lpwstr>
      </vt:variant>
      <vt:variant>
        <vt:i4>2031664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_Toc493245368</vt:lpwstr>
      </vt:variant>
      <vt:variant>
        <vt:i4>2031664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_Toc493245367</vt:lpwstr>
      </vt:variant>
      <vt:variant>
        <vt:i4>2031664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_Toc493245366</vt:lpwstr>
      </vt:variant>
      <vt:variant>
        <vt:i4>2031664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_Toc493245365</vt:lpwstr>
      </vt:variant>
      <vt:variant>
        <vt:i4>2031664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_Toc493245364</vt:lpwstr>
      </vt:variant>
      <vt:variant>
        <vt:i4>2031664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_Toc493245363</vt:lpwstr>
      </vt:variant>
      <vt:variant>
        <vt:i4>2031664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_Toc493245362</vt:lpwstr>
      </vt:variant>
      <vt:variant>
        <vt:i4>2031664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_Toc493245361</vt:lpwstr>
      </vt:variant>
      <vt:variant>
        <vt:i4>2031664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_Toc493245360</vt:lpwstr>
      </vt:variant>
      <vt:variant>
        <vt:i4>1835056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_Toc493245359</vt:lpwstr>
      </vt:variant>
      <vt:variant>
        <vt:i4>1835056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_Toc493245358</vt:lpwstr>
      </vt:variant>
      <vt:variant>
        <vt:i4>1835056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_Toc493245357</vt:lpwstr>
      </vt:variant>
      <vt:variant>
        <vt:i4>1835056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_Toc493245356</vt:lpwstr>
      </vt:variant>
      <vt:variant>
        <vt:i4>1835056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_Toc493245355</vt:lpwstr>
      </vt:variant>
      <vt:variant>
        <vt:i4>1835056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_Toc493245354</vt:lpwstr>
      </vt:variant>
      <vt:variant>
        <vt:i4>1835056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_Toc493245353</vt:lpwstr>
      </vt:variant>
      <vt:variant>
        <vt:i4>1835056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_Toc493245352</vt:lpwstr>
      </vt:variant>
      <vt:variant>
        <vt:i4>1835056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_Toc493245351</vt:lpwstr>
      </vt:variant>
      <vt:variant>
        <vt:i4>1835056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_Toc493245350</vt:lpwstr>
      </vt:variant>
      <vt:variant>
        <vt:i4>1900592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_Toc493245349</vt:lpwstr>
      </vt:variant>
      <vt:variant>
        <vt:i4>1900592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_Toc493245348</vt:lpwstr>
      </vt:variant>
      <vt:variant>
        <vt:i4>1900592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_Toc493245347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_Toc493245346</vt:lpwstr>
      </vt:variant>
      <vt:variant>
        <vt:i4>1900592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_Toc493245345</vt:lpwstr>
      </vt:variant>
      <vt:variant>
        <vt:i4>1900592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_Toc493245344</vt:lpwstr>
      </vt:variant>
      <vt:variant>
        <vt:i4>1900592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_Toc493245343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用户需求报告</dc:title>
  <dc:subject/>
  <dc:creator>Microsoft Office 用户</dc:creator>
  <cp:keywords/>
  <cp:lastModifiedBy>mac</cp:lastModifiedBy>
  <cp:revision>890</cp:revision>
  <dcterms:created xsi:type="dcterms:W3CDTF">2019-09-05T04:43:00Z</dcterms:created>
  <dcterms:modified xsi:type="dcterms:W3CDTF">2019-12-02T14:12:00Z</dcterms:modified>
</cp:coreProperties>
</file>